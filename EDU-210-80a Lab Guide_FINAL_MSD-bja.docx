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EB6BD7" w14:textId="77777777" w:rsidR="002F1D57" w:rsidRDefault="002F1D57">
      <w:pPr>
        <w:spacing w:after="160" w:line="259" w:lineRule="auto"/>
      </w:pPr>
    </w:p>
    <w:p w14:paraId="429509F9" w14:textId="77777777" w:rsidR="00497F0C" w:rsidRDefault="00497F0C" w:rsidP="000D476B"/>
    <w:p w14:paraId="6AAC5A64" w14:textId="77777777" w:rsidR="002F1D57" w:rsidRDefault="002F1D57" w:rsidP="000666FF">
      <w:pPr>
        <w:pStyle w:val="Title"/>
      </w:pPr>
      <w:r>
        <w:t>Palo Alto Networks</w:t>
      </w:r>
    </w:p>
    <w:p w14:paraId="71148C5C" w14:textId="1C7433B5" w:rsidR="00497F0C" w:rsidRPr="006772FF" w:rsidRDefault="00863ECB" w:rsidP="000666FF">
      <w:pPr>
        <w:pStyle w:val="Title"/>
      </w:pPr>
      <w:r>
        <w:t>Firewall</w:t>
      </w:r>
      <w:r w:rsidR="00497F0C" w:rsidRPr="006772FF">
        <w:t xml:space="preserve"> </w:t>
      </w:r>
      <w:r w:rsidR="00AF68C6">
        <w:t>8.0</w:t>
      </w:r>
      <w:r w:rsidR="007742C3">
        <w:t xml:space="preserve"> Essentials:</w:t>
      </w:r>
    </w:p>
    <w:p w14:paraId="3C59A40D" w14:textId="130E5F10" w:rsidR="00497F0C" w:rsidRPr="00497F0C" w:rsidRDefault="00AF68C6" w:rsidP="000666FF">
      <w:pPr>
        <w:pStyle w:val="Title"/>
      </w:pPr>
      <w:r>
        <w:t>Configuration and Management</w:t>
      </w:r>
    </w:p>
    <w:p w14:paraId="55F75FA9" w14:textId="77777777" w:rsidR="000666FF" w:rsidRDefault="000666FF" w:rsidP="000666FF">
      <w:pPr>
        <w:pStyle w:val="Title"/>
      </w:pPr>
    </w:p>
    <w:p w14:paraId="0E1DC78A" w14:textId="77777777" w:rsidR="00497F0C" w:rsidRDefault="000666FF" w:rsidP="000666FF">
      <w:pPr>
        <w:pStyle w:val="Title"/>
      </w:pPr>
      <w:r w:rsidRPr="006772FF">
        <w:t>Lab Guide</w:t>
      </w:r>
    </w:p>
    <w:p w14:paraId="277CB740" w14:textId="77777777" w:rsidR="00497F0C" w:rsidRDefault="00497F0C" w:rsidP="00E54E7C">
      <w:pPr>
        <w:pStyle w:val="Subtitle"/>
        <w:rPr>
          <w:sz w:val="36"/>
        </w:rPr>
      </w:pPr>
      <w:r w:rsidRPr="000666FF">
        <w:rPr>
          <w:sz w:val="36"/>
        </w:rPr>
        <w:t>PAN-OS</w:t>
      </w:r>
      <w:r w:rsidRPr="000666FF">
        <w:rPr>
          <w:sz w:val="36"/>
          <w:vertAlign w:val="superscript"/>
        </w:rPr>
        <w:t>®</w:t>
      </w:r>
      <w:r w:rsidRPr="000666FF">
        <w:rPr>
          <w:sz w:val="36"/>
        </w:rPr>
        <w:t xml:space="preserve"> </w:t>
      </w:r>
      <w:r w:rsidR="00863ECB" w:rsidRPr="00863ECB">
        <w:rPr>
          <w:sz w:val="36"/>
        </w:rPr>
        <w:t>8.0</w:t>
      </w:r>
      <w:r w:rsidRPr="00863ECB">
        <w:rPr>
          <w:sz w:val="36"/>
        </w:rPr>
        <w:t xml:space="preserve"> </w:t>
      </w:r>
    </w:p>
    <w:p w14:paraId="176748B9" w14:textId="77777777" w:rsidR="00521E5D" w:rsidRDefault="000666FF" w:rsidP="000666FF">
      <w:pPr>
        <w:pStyle w:val="Subtitle"/>
        <w:rPr>
          <w:sz w:val="36"/>
        </w:rPr>
      </w:pPr>
      <w:r w:rsidRPr="00863ECB">
        <w:rPr>
          <w:sz w:val="36"/>
        </w:rPr>
        <w:t>EDU-</w:t>
      </w:r>
      <w:r w:rsidR="00EF5151">
        <w:rPr>
          <w:sz w:val="36"/>
        </w:rPr>
        <w:t>210</w:t>
      </w:r>
      <w:r w:rsidRPr="00863ECB">
        <w:rPr>
          <w:sz w:val="36"/>
        </w:rPr>
        <w:t xml:space="preserve"> </w:t>
      </w:r>
    </w:p>
    <w:p w14:paraId="768EDBFA" w14:textId="46DC95B0" w:rsidR="000666FF" w:rsidRPr="00863ECB" w:rsidRDefault="000666FF" w:rsidP="000666FF">
      <w:pPr>
        <w:pStyle w:val="Subtitle"/>
        <w:rPr>
          <w:sz w:val="36"/>
        </w:rPr>
      </w:pPr>
      <w:r w:rsidRPr="00863ECB">
        <w:rPr>
          <w:sz w:val="36"/>
        </w:rPr>
        <w:t xml:space="preserve">Courseware Version </w:t>
      </w:r>
      <w:r w:rsidR="00365B39">
        <w:rPr>
          <w:sz w:val="36"/>
        </w:rPr>
        <w:t>A</w:t>
      </w:r>
    </w:p>
    <w:p w14:paraId="6199FBD5" w14:textId="77777777" w:rsidR="006772FF" w:rsidRDefault="006772FF" w:rsidP="000D476B"/>
    <w:p w14:paraId="6B5EF783" w14:textId="77777777" w:rsidR="006772FF" w:rsidRDefault="006772FF" w:rsidP="000D476B"/>
    <w:p w14:paraId="354A5454" w14:textId="77777777" w:rsidR="00990155" w:rsidRDefault="00990155" w:rsidP="000D476B"/>
    <w:p w14:paraId="7F91D82E" w14:textId="77777777" w:rsidR="00990155" w:rsidRDefault="00990155" w:rsidP="000D476B"/>
    <w:p w14:paraId="191F495C" w14:textId="77777777" w:rsidR="00990155" w:rsidRDefault="00990155" w:rsidP="000D476B"/>
    <w:p w14:paraId="604E1095" w14:textId="77777777" w:rsidR="00990155" w:rsidRDefault="00990155" w:rsidP="000D476B"/>
    <w:p w14:paraId="2DDF0CE1" w14:textId="77777777" w:rsidR="00990155" w:rsidRDefault="00990155" w:rsidP="000D476B"/>
    <w:p w14:paraId="60FDEB07" w14:textId="77777777" w:rsidR="00990155" w:rsidRDefault="00990155" w:rsidP="000D476B"/>
    <w:p w14:paraId="082E5CD7" w14:textId="77777777" w:rsidR="00990155" w:rsidRDefault="00990155" w:rsidP="000D476B"/>
    <w:p w14:paraId="75AC49CB" w14:textId="2E391BD2" w:rsidR="006772FF" w:rsidRPr="006D6E90" w:rsidRDefault="006772FF" w:rsidP="001642B4">
      <w:pPr>
        <w:pStyle w:val="Subtitle"/>
      </w:pPr>
      <w:r w:rsidRPr="006D6E90">
        <w:t>Palo Alto Networks</w:t>
      </w:r>
      <w:r w:rsidR="00521E5D" w:rsidRPr="00521E5D">
        <w:rPr>
          <w:vertAlign w:val="superscript"/>
        </w:rPr>
        <w:t>®</w:t>
      </w:r>
      <w:r w:rsidRPr="006D6E90">
        <w:t xml:space="preserve"> </w:t>
      </w:r>
      <w:r w:rsidR="004E6ADE">
        <w:t xml:space="preserve">Technical </w:t>
      </w:r>
      <w:r w:rsidRPr="006D6E90">
        <w:t xml:space="preserve">Education </w:t>
      </w:r>
    </w:p>
    <w:p w14:paraId="6D97D898" w14:textId="77777777" w:rsidR="00A6473A" w:rsidRDefault="00A6473A" w:rsidP="000D476B"/>
    <w:p w14:paraId="755D3621" w14:textId="77777777" w:rsidR="00A6473A" w:rsidRDefault="00A6473A" w:rsidP="000D476B"/>
    <w:p w14:paraId="13F27405" w14:textId="77777777" w:rsidR="00A6473A" w:rsidRDefault="00A6473A" w:rsidP="000D476B"/>
    <w:p w14:paraId="5759AA2C" w14:textId="77777777" w:rsidR="00A6473A" w:rsidRDefault="00A6473A" w:rsidP="000D476B"/>
    <w:p w14:paraId="25E24954" w14:textId="77777777" w:rsidR="00F66F99" w:rsidRDefault="00F66F99" w:rsidP="000D476B"/>
    <w:p w14:paraId="7523F234" w14:textId="77777777" w:rsidR="00F66F99" w:rsidRDefault="00F66F99" w:rsidP="000D476B"/>
    <w:p w14:paraId="7F0FBB29" w14:textId="77777777" w:rsidR="00F66F99" w:rsidRDefault="00F66F99" w:rsidP="000D476B"/>
    <w:p w14:paraId="198C00EB" w14:textId="77777777" w:rsidR="00F66F99" w:rsidRDefault="00F66F99" w:rsidP="000D476B"/>
    <w:p w14:paraId="2B0BF5F0" w14:textId="77777777" w:rsidR="00F66F99" w:rsidRDefault="00F66F99" w:rsidP="000D476B"/>
    <w:p w14:paraId="04E6C55E" w14:textId="77777777" w:rsidR="00F66F99" w:rsidRDefault="00F66F99" w:rsidP="000D476B"/>
    <w:p w14:paraId="242E5E13" w14:textId="77777777" w:rsidR="00F66F99" w:rsidRDefault="00F66F99" w:rsidP="000D476B"/>
    <w:p w14:paraId="21DBB7DA" w14:textId="77777777" w:rsidR="00F66F99" w:rsidRDefault="00F66F99" w:rsidP="000D476B"/>
    <w:p w14:paraId="0528DB79" w14:textId="77777777" w:rsidR="00F66F99" w:rsidRDefault="00F66F99" w:rsidP="000D476B"/>
    <w:p w14:paraId="0B786A0E" w14:textId="77777777" w:rsidR="00F66F99" w:rsidRDefault="00F66F99" w:rsidP="000D476B"/>
    <w:p w14:paraId="25895E4C" w14:textId="77777777" w:rsidR="00F66F99" w:rsidRDefault="00F66F99" w:rsidP="000D476B"/>
    <w:p w14:paraId="21F360D4" w14:textId="77777777" w:rsidR="00F66F99" w:rsidRDefault="00F66F99" w:rsidP="000D476B"/>
    <w:p w14:paraId="10D668FB" w14:textId="77777777" w:rsidR="000666FF" w:rsidRDefault="000666FF" w:rsidP="000D476B"/>
    <w:p w14:paraId="0C860EFF" w14:textId="77777777" w:rsidR="00DC47AD" w:rsidRDefault="00DC47AD" w:rsidP="000D476B"/>
    <w:p w14:paraId="0DFA0DC1" w14:textId="77777777" w:rsidR="00DC47AD" w:rsidRDefault="00DC47AD" w:rsidP="000D476B"/>
    <w:p w14:paraId="4CEE52AB" w14:textId="77777777" w:rsidR="00DC47AD" w:rsidRDefault="00DC47AD" w:rsidP="000D476B"/>
    <w:p w14:paraId="6DE654BE" w14:textId="77777777" w:rsidR="00DC47AD" w:rsidRDefault="00DC47AD" w:rsidP="000D476B"/>
    <w:p w14:paraId="384DE912" w14:textId="77777777" w:rsidR="00DC47AD" w:rsidRDefault="00DC47AD" w:rsidP="000D476B"/>
    <w:p w14:paraId="1FF32EAF" w14:textId="77777777" w:rsidR="00DC47AD" w:rsidRDefault="00DC47AD" w:rsidP="000D476B"/>
    <w:p w14:paraId="4F52AC91" w14:textId="77777777" w:rsidR="000666FF" w:rsidRDefault="000666FF" w:rsidP="000D476B"/>
    <w:p w14:paraId="31B30AF9" w14:textId="77777777" w:rsidR="003F14E4" w:rsidRDefault="003F14E4" w:rsidP="000D476B"/>
    <w:p w14:paraId="14BF5C9C" w14:textId="77777777" w:rsidR="000666FF" w:rsidRDefault="000666FF" w:rsidP="000D476B"/>
    <w:p w14:paraId="0C507F2D" w14:textId="77777777" w:rsidR="000666FF" w:rsidRDefault="000666FF" w:rsidP="000D476B"/>
    <w:p w14:paraId="072BA529" w14:textId="77777777" w:rsidR="00F66F99" w:rsidRDefault="00F66F99" w:rsidP="000D476B"/>
    <w:p w14:paraId="306BD822" w14:textId="77777777" w:rsidR="00F66F99" w:rsidRPr="000666FF" w:rsidRDefault="000666FF" w:rsidP="000D476B">
      <w:pPr>
        <w:rPr>
          <w:b/>
        </w:rPr>
      </w:pPr>
      <w:r w:rsidRPr="000666FF">
        <w:rPr>
          <w:b/>
        </w:rPr>
        <w:t>Palo Alto Networks, Inc.</w:t>
      </w:r>
    </w:p>
    <w:p w14:paraId="344F59B5" w14:textId="77777777" w:rsidR="00A70519" w:rsidRPr="00F66F99" w:rsidRDefault="00A70519" w:rsidP="000D476B">
      <w:pPr>
        <w:rPr>
          <w:rStyle w:val="URL"/>
        </w:rPr>
      </w:pPr>
      <w:r w:rsidRPr="00F66F99">
        <w:rPr>
          <w:rStyle w:val="URL"/>
        </w:rPr>
        <w:t>https://www.paloaltonetworks.com</w:t>
      </w:r>
    </w:p>
    <w:p w14:paraId="633147EC" w14:textId="04B2F584" w:rsidR="00A70519" w:rsidRPr="00F66F99" w:rsidRDefault="003D3FF8" w:rsidP="000D476B">
      <w:r>
        <w:t>©</w:t>
      </w:r>
      <w:r w:rsidR="00A70519" w:rsidRPr="00863ECB">
        <w:t>200</w:t>
      </w:r>
      <w:r w:rsidR="00863ECB" w:rsidRPr="00863ECB">
        <w:t>7</w:t>
      </w:r>
      <w:r w:rsidR="00BC35C2">
        <w:t>-2017</w:t>
      </w:r>
      <w:r w:rsidR="000E648A">
        <w:t>,</w:t>
      </w:r>
      <w:r w:rsidR="00A70519" w:rsidRPr="00F66F99">
        <w:t xml:space="preserve"> Palo Alto Networks</w:t>
      </w:r>
      <w:r w:rsidR="00F66F99" w:rsidRPr="00F66F99">
        <w:t>, Inc.</w:t>
      </w:r>
    </w:p>
    <w:p w14:paraId="74A11A66" w14:textId="77777777" w:rsidR="00A70519" w:rsidRDefault="00A70519" w:rsidP="000D476B">
      <w:pPr>
        <w:rPr>
          <w:sz w:val="32"/>
          <w:szCs w:val="32"/>
        </w:rPr>
      </w:pPr>
      <w:r w:rsidRPr="00F66F99">
        <w:t>Palo Alto Networks and PAN-OS are registered trademarks of Palo Alto Networks, Inc. All other marks mentioned herein may be trademarks of their respective companies.</w:t>
      </w:r>
      <w:r>
        <w:rPr>
          <w:sz w:val="32"/>
          <w:szCs w:val="32"/>
        </w:rPr>
        <w:br w:type="page"/>
      </w:r>
    </w:p>
    <w:bookmarkStart w:id="0" w:name="_Toc474939039" w:displacedByCustomXml="next"/>
    <w:sdt>
      <w:sdtPr>
        <w:rPr>
          <w:rFonts w:ascii="Times New Roman" w:eastAsia="Batang" w:hAnsi="Times New Roman"/>
          <w:b w:val="0"/>
          <w:color w:val="auto"/>
          <w:sz w:val="22"/>
          <w:szCs w:val="22"/>
        </w:rPr>
        <w:id w:val="1214539262"/>
        <w:docPartObj>
          <w:docPartGallery w:val="Table of Contents"/>
          <w:docPartUnique/>
        </w:docPartObj>
      </w:sdtPr>
      <w:sdtEndPr>
        <w:rPr>
          <w:bCs/>
          <w:noProof/>
          <w:sz w:val="24"/>
        </w:rPr>
      </w:sdtEndPr>
      <w:sdtContent>
        <w:p w14:paraId="637EA9F2" w14:textId="77777777" w:rsidR="00354879" w:rsidRPr="003D3FF8" w:rsidRDefault="00354879" w:rsidP="00402261">
          <w:pPr>
            <w:pStyle w:val="Heading1"/>
          </w:pPr>
          <w:r w:rsidRPr="003D3FF8">
            <w:t>Table of Contents</w:t>
          </w:r>
          <w:bookmarkEnd w:id="0"/>
        </w:p>
        <w:p w14:paraId="24451AE5" w14:textId="7C25121D" w:rsidR="00820903" w:rsidRDefault="00354879">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74939039" w:history="1">
            <w:r w:rsidR="00820903" w:rsidRPr="00220CA7">
              <w:rPr>
                <w:rStyle w:val="Hyperlink"/>
                <w:noProof/>
              </w:rPr>
              <w:t>Table of Contents</w:t>
            </w:r>
            <w:r w:rsidR="00820903">
              <w:rPr>
                <w:noProof/>
                <w:webHidden/>
              </w:rPr>
              <w:tab/>
            </w:r>
            <w:r w:rsidR="00820903">
              <w:rPr>
                <w:noProof/>
                <w:webHidden/>
              </w:rPr>
              <w:fldChar w:fldCharType="begin"/>
            </w:r>
            <w:r w:rsidR="00820903">
              <w:rPr>
                <w:noProof/>
                <w:webHidden/>
              </w:rPr>
              <w:instrText xml:space="preserve"> PAGEREF _Toc474939039 \h </w:instrText>
            </w:r>
            <w:r w:rsidR="00820903">
              <w:rPr>
                <w:noProof/>
                <w:webHidden/>
              </w:rPr>
            </w:r>
            <w:r w:rsidR="00820903">
              <w:rPr>
                <w:noProof/>
                <w:webHidden/>
              </w:rPr>
              <w:fldChar w:fldCharType="separate"/>
            </w:r>
            <w:r w:rsidR="00820903">
              <w:rPr>
                <w:noProof/>
                <w:webHidden/>
              </w:rPr>
              <w:t>3</w:t>
            </w:r>
            <w:r w:rsidR="00820903">
              <w:rPr>
                <w:noProof/>
                <w:webHidden/>
              </w:rPr>
              <w:fldChar w:fldCharType="end"/>
            </w:r>
          </w:hyperlink>
        </w:p>
        <w:p w14:paraId="0A258C1A" w14:textId="4672DADC" w:rsidR="00820903" w:rsidRDefault="00820903">
          <w:pPr>
            <w:pStyle w:val="TOC1"/>
            <w:tabs>
              <w:tab w:val="right" w:leader="dot" w:pos="9350"/>
            </w:tabs>
            <w:rPr>
              <w:rFonts w:asciiTheme="minorHAnsi" w:eastAsiaTheme="minorEastAsia" w:hAnsiTheme="minorHAnsi" w:cstheme="minorBidi"/>
              <w:noProof/>
              <w:sz w:val="22"/>
            </w:rPr>
          </w:pPr>
          <w:hyperlink w:anchor="_Toc474939040" w:history="1">
            <w:r w:rsidRPr="00220CA7">
              <w:rPr>
                <w:rStyle w:val="Hyperlink"/>
                <w:noProof/>
              </w:rPr>
              <w:t>Typographical Conventions</w:t>
            </w:r>
            <w:r>
              <w:rPr>
                <w:noProof/>
                <w:webHidden/>
              </w:rPr>
              <w:tab/>
            </w:r>
            <w:r>
              <w:rPr>
                <w:noProof/>
                <w:webHidden/>
              </w:rPr>
              <w:fldChar w:fldCharType="begin"/>
            </w:r>
            <w:r>
              <w:rPr>
                <w:noProof/>
                <w:webHidden/>
              </w:rPr>
              <w:instrText xml:space="preserve"> PAGEREF _Toc474939040 \h </w:instrText>
            </w:r>
            <w:r>
              <w:rPr>
                <w:noProof/>
                <w:webHidden/>
              </w:rPr>
            </w:r>
            <w:r>
              <w:rPr>
                <w:noProof/>
                <w:webHidden/>
              </w:rPr>
              <w:fldChar w:fldCharType="separate"/>
            </w:r>
            <w:r>
              <w:rPr>
                <w:noProof/>
                <w:webHidden/>
              </w:rPr>
              <w:t>10</w:t>
            </w:r>
            <w:r>
              <w:rPr>
                <w:noProof/>
                <w:webHidden/>
              </w:rPr>
              <w:fldChar w:fldCharType="end"/>
            </w:r>
          </w:hyperlink>
        </w:p>
        <w:p w14:paraId="5D7C6ACE" w14:textId="07D1CE94" w:rsidR="00820903" w:rsidRDefault="00820903">
          <w:pPr>
            <w:pStyle w:val="TOC1"/>
            <w:tabs>
              <w:tab w:val="right" w:leader="dot" w:pos="9350"/>
            </w:tabs>
            <w:rPr>
              <w:rFonts w:asciiTheme="minorHAnsi" w:eastAsiaTheme="minorEastAsia" w:hAnsiTheme="minorHAnsi" w:cstheme="minorBidi"/>
              <w:noProof/>
              <w:sz w:val="22"/>
            </w:rPr>
          </w:pPr>
          <w:hyperlink w:anchor="_Toc474939041" w:history="1">
            <w:r w:rsidRPr="00220CA7">
              <w:rPr>
                <w:rStyle w:val="Hyperlink"/>
                <w:noProof/>
              </w:rPr>
              <w:t>How to Use This Lab Guide</w:t>
            </w:r>
            <w:r>
              <w:rPr>
                <w:noProof/>
                <w:webHidden/>
              </w:rPr>
              <w:tab/>
            </w:r>
            <w:r>
              <w:rPr>
                <w:noProof/>
                <w:webHidden/>
              </w:rPr>
              <w:fldChar w:fldCharType="begin"/>
            </w:r>
            <w:r>
              <w:rPr>
                <w:noProof/>
                <w:webHidden/>
              </w:rPr>
              <w:instrText xml:space="preserve"> PAGEREF _Toc474939041 \h </w:instrText>
            </w:r>
            <w:r>
              <w:rPr>
                <w:noProof/>
                <w:webHidden/>
              </w:rPr>
            </w:r>
            <w:r>
              <w:rPr>
                <w:noProof/>
                <w:webHidden/>
              </w:rPr>
              <w:fldChar w:fldCharType="separate"/>
            </w:r>
            <w:r>
              <w:rPr>
                <w:noProof/>
                <w:webHidden/>
              </w:rPr>
              <w:t>11</w:t>
            </w:r>
            <w:r>
              <w:rPr>
                <w:noProof/>
                <w:webHidden/>
              </w:rPr>
              <w:fldChar w:fldCharType="end"/>
            </w:r>
          </w:hyperlink>
        </w:p>
        <w:p w14:paraId="091A44DE" w14:textId="5E0A01EE" w:rsidR="00820903" w:rsidRDefault="00820903">
          <w:pPr>
            <w:pStyle w:val="TOC1"/>
            <w:tabs>
              <w:tab w:val="right" w:leader="dot" w:pos="9350"/>
            </w:tabs>
            <w:rPr>
              <w:rFonts w:asciiTheme="minorHAnsi" w:eastAsiaTheme="minorEastAsia" w:hAnsiTheme="minorHAnsi" w:cstheme="minorBidi"/>
              <w:noProof/>
              <w:sz w:val="22"/>
            </w:rPr>
          </w:pPr>
          <w:hyperlink w:anchor="_Toc474939042" w:history="1">
            <w:r w:rsidRPr="00220CA7">
              <w:rPr>
                <w:rStyle w:val="Hyperlink"/>
                <w:noProof/>
              </w:rPr>
              <w:t>1. Lab: Initial Configuration</w:t>
            </w:r>
            <w:r>
              <w:rPr>
                <w:noProof/>
                <w:webHidden/>
              </w:rPr>
              <w:tab/>
            </w:r>
            <w:r>
              <w:rPr>
                <w:noProof/>
                <w:webHidden/>
              </w:rPr>
              <w:fldChar w:fldCharType="begin"/>
            </w:r>
            <w:r>
              <w:rPr>
                <w:noProof/>
                <w:webHidden/>
              </w:rPr>
              <w:instrText xml:space="preserve"> PAGEREF _Toc474939042 \h </w:instrText>
            </w:r>
            <w:r>
              <w:rPr>
                <w:noProof/>
                <w:webHidden/>
              </w:rPr>
            </w:r>
            <w:r>
              <w:rPr>
                <w:noProof/>
                <w:webHidden/>
              </w:rPr>
              <w:fldChar w:fldCharType="separate"/>
            </w:r>
            <w:r>
              <w:rPr>
                <w:noProof/>
                <w:webHidden/>
              </w:rPr>
              <w:t>12</w:t>
            </w:r>
            <w:r>
              <w:rPr>
                <w:noProof/>
                <w:webHidden/>
              </w:rPr>
              <w:fldChar w:fldCharType="end"/>
            </w:r>
          </w:hyperlink>
        </w:p>
        <w:p w14:paraId="4FD0BEEE" w14:textId="265B3EFC" w:rsidR="00820903" w:rsidRDefault="00820903">
          <w:pPr>
            <w:pStyle w:val="TOC2"/>
            <w:tabs>
              <w:tab w:val="right" w:leader="dot" w:pos="9350"/>
            </w:tabs>
            <w:rPr>
              <w:rFonts w:asciiTheme="minorHAnsi" w:eastAsiaTheme="minorEastAsia" w:hAnsiTheme="minorHAnsi" w:cstheme="minorBidi"/>
              <w:noProof/>
              <w:sz w:val="22"/>
            </w:rPr>
          </w:pPr>
          <w:hyperlink w:anchor="_Toc474939043" w:history="1">
            <w:r w:rsidRPr="00220CA7">
              <w:rPr>
                <w:rStyle w:val="Hyperlink"/>
                <w:noProof/>
              </w:rPr>
              <w:t>Lab Objectives</w:t>
            </w:r>
            <w:r>
              <w:rPr>
                <w:noProof/>
                <w:webHidden/>
              </w:rPr>
              <w:tab/>
            </w:r>
            <w:r>
              <w:rPr>
                <w:noProof/>
                <w:webHidden/>
              </w:rPr>
              <w:fldChar w:fldCharType="begin"/>
            </w:r>
            <w:r>
              <w:rPr>
                <w:noProof/>
                <w:webHidden/>
              </w:rPr>
              <w:instrText xml:space="preserve"> PAGEREF _Toc474939043 \h </w:instrText>
            </w:r>
            <w:r>
              <w:rPr>
                <w:noProof/>
                <w:webHidden/>
              </w:rPr>
            </w:r>
            <w:r>
              <w:rPr>
                <w:noProof/>
                <w:webHidden/>
              </w:rPr>
              <w:fldChar w:fldCharType="separate"/>
            </w:r>
            <w:r>
              <w:rPr>
                <w:noProof/>
                <w:webHidden/>
              </w:rPr>
              <w:t>12</w:t>
            </w:r>
            <w:r>
              <w:rPr>
                <w:noProof/>
                <w:webHidden/>
              </w:rPr>
              <w:fldChar w:fldCharType="end"/>
            </w:r>
          </w:hyperlink>
        </w:p>
        <w:p w14:paraId="163998D7" w14:textId="37E9702B" w:rsidR="00820903" w:rsidRDefault="00820903">
          <w:pPr>
            <w:pStyle w:val="TOC2"/>
            <w:tabs>
              <w:tab w:val="right" w:leader="dot" w:pos="9350"/>
            </w:tabs>
            <w:rPr>
              <w:rFonts w:asciiTheme="minorHAnsi" w:eastAsiaTheme="minorEastAsia" w:hAnsiTheme="minorHAnsi" w:cstheme="minorBidi"/>
              <w:noProof/>
              <w:sz w:val="22"/>
            </w:rPr>
          </w:pPr>
          <w:hyperlink w:anchor="_Toc474939044" w:history="1">
            <w:r w:rsidRPr="00220CA7">
              <w:rPr>
                <w:rStyle w:val="Hyperlink"/>
                <w:noProof/>
              </w:rPr>
              <w:t>1.0 Connect to Your Student Firewall</w:t>
            </w:r>
            <w:r>
              <w:rPr>
                <w:noProof/>
                <w:webHidden/>
              </w:rPr>
              <w:tab/>
            </w:r>
            <w:r>
              <w:rPr>
                <w:noProof/>
                <w:webHidden/>
              </w:rPr>
              <w:fldChar w:fldCharType="begin"/>
            </w:r>
            <w:r>
              <w:rPr>
                <w:noProof/>
                <w:webHidden/>
              </w:rPr>
              <w:instrText xml:space="preserve"> PAGEREF _Toc474939044 \h </w:instrText>
            </w:r>
            <w:r>
              <w:rPr>
                <w:noProof/>
                <w:webHidden/>
              </w:rPr>
            </w:r>
            <w:r>
              <w:rPr>
                <w:noProof/>
                <w:webHidden/>
              </w:rPr>
              <w:fldChar w:fldCharType="separate"/>
            </w:r>
            <w:r>
              <w:rPr>
                <w:noProof/>
                <w:webHidden/>
              </w:rPr>
              <w:t>12</w:t>
            </w:r>
            <w:r>
              <w:rPr>
                <w:noProof/>
                <w:webHidden/>
              </w:rPr>
              <w:fldChar w:fldCharType="end"/>
            </w:r>
          </w:hyperlink>
        </w:p>
        <w:p w14:paraId="3AA9248E" w14:textId="1CFC46E0" w:rsidR="00820903" w:rsidRDefault="00820903">
          <w:pPr>
            <w:pStyle w:val="TOC2"/>
            <w:tabs>
              <w:tab w:val="right" w:leader="dot" w:pos="9350"/>
            </w:tabs>
            <w:rPr>
              <w:rFonts w:asciiTheme="minorHAnsi" w:eastAsiaTheme="minorEastAsia" w:hAnsiTheme="minorHAnsi" w:cstheme="minorBidi"/>
              <w:noProof/>
              <w:sz w:val="22"/>
            </w:rPr>
          </w:pPr>
          <w:hyperlink w:anchor="_Toc474939045" w:history="1">
            <w:r w:rsidRPr="00220CA7">
              <w:rPr>
                <w:rStyle w:val="Hyperlink"/>
                <w:noProof/>
              </w:rPr>
              <w:t>1.1 Apply a Baseline Configuration to the Firewall</w:t>
            </w:r>
            <w:r>
              <w:rPr>
                <w:noProof/>
                <w:webHidden/>
              </w:rPr>
              <w:tab/>
            </w:r>
            <w:r>
              <w:rPr>
                <w:noProof/>
                <w:webHidden/>
              </w:rPr>
              <w:fldChar w:fldCharType="begin"/>
            </w:r>
            <w:r>
              <w:rPr>
                <w:noProof/>
                <w:webHidden/>
              </w:rPr>
              <w:instrText xml:space="preserve"> PAGEREF _Toc474939045 \h </w:instrText>
            </w:r>
            <w:r>
              <w:rPr>
                <w:noProof/>
                <w:webHidden/>
              </w:rPr>
            </w:r>
            <w:r>
              <w:rPr>
                <w:noProof/>
                <w:webHidden/>
              </w:rPr>
              <w:fldChar w:fldCharType="separate"/>
            </w:r>
            <w:r>
              <w:rPr>
                <w:noProof/>
                <w:webHidden/>
              </w:rPr>
              <w:t>12</w:t>
            </w:r>
            <w:r>
              <w:rPr>
                <w:noProof/>
                <w:webHidden/>
              </w:rPr>
              <w:fldChar w:fldCharType="end"/>
            </w:r>
          </w:hyperlink>
        </w:p>
        <w:p w14:paraId="05EC3B20" w14:textId="1961527E" w:rsidR="00820903" w:rsidRDefault="00820903">
          <w:pPr>
            <w:pStyle w:val="TOC2"/>
            <w:tabs>
              <w:tab w:val="right" w:leader="dot" w:pos="9350"/>
            </w:tabs>
            <w:rPr>
              <w:rFonts w:asciiTheme="minorHAnsi" w:eastAsiaTheme="minorEastAsia" w:hAnsiTheme="minorHAnsi" w:cstheme="minorBidi"/>
              <w:noProof/>
              <w:sz w:val="22"/>
            </w:rPr>
          </w:pPr>
          <w:hyperlink w:anchor="_Toc474939046" w:history="1">
            <w:r w:rsidRPr="00220CA7">
              <w:rPr>
                <w:rStyle w:val="Hyperlink"/>
                <w:noProof/>
              </w:rPr>
              <w:t>1.2 Add an Admin Role Profile</w:t>
            </w:r>
            <w:r>
              <w:rPr>
                <w:noProof/>
                <w:webHidden/>
              </w:rPr>
              <w:tab/>
            </w:r>
            <w:r>
              <w:rPr>
                <w:noProof/>
                <w:webHidden/>
              </w:rPr>
              <w:fldChar w:fldCharType="begin"/>
            </w:r>
            <w:r>
              <w:rPr>
                <w:noProof/>
                <w:webHidden/>
              </w:rPr>
              <w:instrText xml:space="preserve"> PAGEREF _Toc474939046 \h </w:instrText>
            </w:r>
            <w:r>
              <w:rPr>
                <w:noProof/>
                <w:webHidden/>
              </w:rPr>
            </w:r>
            <w:r>
              <w:rPr>
                <w:noProof/>
                <w:webHidden/>
              </w:rPr>
              <w:fldChar w:fldCharType="separate"/>
            </w:r>
            <w:r>
              <w:rPr>
                <w:noProof/>
                <w:webHidden/>
              </w:rPr>
              <w:t>13</w:t>
            </w:r>
            <w:r>
              <w:rPr>
                <w:noProof/>
                <w:webHidden/>
              </w:rPr>
              <w:fldChar w:fldCharType="end"/>
            </w:r>
          </w:hyperlink>
        </w:p>
        <w:p w14:paraId="52A4DE71" w14:textId="1D66EBFB" w:rsidR="00820903" w:rsidRDefault="00820903">
          <w:pPr>
            <w:pStyle w:val="TOC2"/>
            <w:tabs>
              <w:tab w:val="right" w:leader="dot" w:pos="9350"/>
            </w:tabs>
            <w:rPr>
              <w:rFonts w:asciiTheme="minorHAnsi" w:eastAsiaTheme="minorEastAsia" w:hAnsiTheme="minorHAnsi" w:cstheme="minorBidi"/>
              <w:noProof/>
              <w:sz w:val="22"/>
            </w:rPr>
          </w:pPr>
          <w:hyperlink w:anchor="_Toc474939047" w:history="1">
            <w:r w:rsidRPr="00220CA7">
              <w:rPr>
                <w:rStyle w:val="Hyperlink"/>
                <w:noProof/>
              </w:rPr>
              <w:t>1.3 Add an Administrator Account</w:t>
            </w:r>
            <w:r>
              <w:rPr>
                <w:noProof/>
                <w:webHidden/>
              </w:rPr>
              <w:tab/>
            </w:r>
            <w:r>
              <w:rPr>
                <w:noProof/>
                <w:webHidden/>
              </w:rPr>
              <w:fldChar w:fldCharType="begin"/>
            </w:r>
            <w:r>
              <w:rPr>
                <w:noProof/>
                <w:webHidden/>
              </w:rPr>
              <w:instrText xml:space="preserve"> PAGEREF _Toc474939047 \h </w:instrText>
            </w:r>
            <w:r>
              <w:rPr>
                <w:noProof/>
                <w:webHidden/>
              </w:rPr>
            </w:r>
            <w:r>
              <w:rPr>
                <w:noProof/>
                <w:webHidden/>
              </w:rPr>
              <w:fldChar w:fldCharType="separate"/>
            </w:r>
            <w:r>
              <w:rPr>
                <w:noProof/>
                <w:webHidden/>
              </w:rPr>
              <w:t>13</w:t>
            </w:r>
            <w:r>
              <w:rPr>
                <w:noProof/>
                <w:webHidden/>
              </w:rPr>
              <w:fldChar w:fldCharType="end"/>
            </w:r>
          </w:hyperlink>
        </w:p>
        <w:p w14:paraId="19F66826" w14:textId="5D3879EF" w:rsidR="00820903" w:rsidRDefault="00820903">
          <w:pPr>
            <w:pStyle w:val="TOC2"/>
            <w:tabs>
              <w:tab w:val="right" w:leader="dot" w:pos="9350"/>
            </w:tabs>
            <w:rPr>
              <w:rFonts w:asciiTheme="minorHAnsi" w:eastAsiaTheme="minorEastAsia" w:hAnsiTheme="minorHAnsi" w:cstheme="minorBidi"/>
              <w:noProof/>
              <w:sz w:val="22"/>
            </w:rPr>
          </w:pPr>
          <w:hyperlink w:anchor="_Toc474939048" w:history="1">
            <w:r w:rsidRPr="00220CA7">
              <w:rPr>
                <w:rStyle w:val="Hyperlink"/>
                <w:noProof/>
              </w:rPr>
              <w:t>1.4 Test the policy-admin User</w:t>
            </w:r>
            <w:r>
              <w:rPr>
                <w:noProof/>
                <w:webHidden/>
              </w:rPr>
              <w:tab/>
            </w:r>
            <w:r>
              <w:rPr>
                <w:noProof/>
                <w:webHidden/>
              </w:rPr>
              <w:fldChar w:fldCharType="begin"/>
            </w:r>
            <w:r>
              <w:rPr>
                <w:noProof/>
                <w:webHidden/>
              </w:rPr>
              <w:instrText xml:space="preserve"> PAGEREF _Toc474939048 \h </w:instrText>
            </w:r>
            <w:r>
              <w:rPr>
                <w:noProof/>
                <w:webHidden/>
              </w:rPr>
            </w:r>
            <w:r>
              <w:rPr>
                <w:noProof/>
                <w:webHidden/>
              </w:rPr>
              <w:fldChar w:fldCharType="separate"/>
            </w:r>
            <w:r>
              <w:rPr>
                <w:noProof/>
                <w:webHidden/>
              </w:rPr>
              <w:t>14</w:t>
            </w:r>
            <w:r>
              <w:rPr>
                <w:noProof/>
                <w:webHidden/>
              </w:rPr>
              <w:fldChar w:fldCharType="end"/>
            </w:r>
          </w:hyperlink>
        </w:p>
        <w:p w14:paraId="1D063E24" w14:textId="5E7FB125" w:rsidR="00820903" w:rsidRDefault="00820903">
          <w:pPr>
            <w:pStyle w:val="TOC2"/>
            <w:tabs>
              <w:tab w:val="right" w:leader="dot" w:pos="9350"/>
            </w:tabs>
            <w:rPr>
              <w:rFonts w:asciiTheme="minorHAnsi" w:eastAsiaTheme="minorEastAsia" w:hAnsiTheme="minorHAnsi" w:cstheme="minorBidi"/>
              <w:noProof/>
              <w:sz w:val="22"/>
            </w:rPr>
          </w:pPr>
          <w:hyperlink w:anchor="_Toc474939049" w:history="1">
            <w:r w:rsidRPr="00220CA7">
              <w:rPr>
                <w:rStyle w:val="Hyperlink"/>
                <w:noProof/>
              </w:rPr>
              <w:t>1.5 Take a Commit Lock and Test the Lock</w:t>
            </w:r>
            <w:r>
              <w:rPr>
                <w:noProof/>
                <w:webHidden/>
              </w:rPr>
              <w:tab/>
            </w:r>
            <w:r>
              <w:rPr>
                <w:noProof/>
                <w:webHidden/>
              </w:rPr>
              <w:fldChar w:fldCharType="begin"/>
            </w:r>
            <w:r>
              <w:rPr>
                <w:noProof/>
                <w:webHidden/>
              </w:rPr>
              <w:instrText xml:space="preserve"> PAGEREF _Toc474939049 \h </w:instrText>
            </w:r>
            <w:r>
              <w:rPr>
                <w:noProof/>
                <w:webHidden/>
              </w:rPr>
            </w:r>
            <w:r>
              <w:rPr>
                <w:noProof/>
                <w:webHidden/>
              </w:rPr>
              <w:fldChar w:fldCharType="separate"/>
            </w:r>
            <w:r>
              <w:rPr>
                <w:noProof/>
                <w:webHidden/>
              </w:rPr>
              <w:t>15</w:t>
            </w:r>
            <w:r>
              <w:rPr>
                <w:noProof/>
                <w:webHidden/>
              </w:rPr>
              <w:fldChar w:fldCharType="end"/>
            </w:r>
          </w:hyperlink>
        </w:p>
        <w:p w14:paraId="138AB7BC" w14:textId="341A95AA" w:rsidR="00820903" w:rsidRDefault="00820903">
          <w:pPr>
            <w:pStyle w:val="TOC2"/>
            <w:tabs>
              <w:tab w:val="right" w:leader="dot" w:pos="9350"/>
            </w:tabs>
            <w:rPr>
              <w:rFonts w:asciiTheme="minorHAnsi" w:eastAsiaTheme="minorEastAsia" w:hAnsiTheme="minorHAnsi" w:cstheme="minorBidi"/>
              <w:noProof/>
              <w:sz w:val="22"/>
            </w:rPr>
          </w:pPr>
          <w:hyperlink w:anchor="_Toc474939050" w:history="1">
            <w:r w:rsidRPr="00220CA7">
              <w:rPr>
                <w:rStyle w:val="Hyperlink"/>
                <w:noProof/>
              </w:rPr>
              <w:t>1.6 Verify the Update and DNS Servers</w:t>
            </w:r>
            <w:r>
              <w:rPr>
                <w:noProof/>
                <w:webHidden/>
              </w:rPr>
              <w:tab/>
            </w:r>
            <w:r>
              <w:rPr>
                <w:noProof/>
                <w:webHidden/>
              </w:rPr>
              <w:fldChar w:fldCharType="begin"/>
            </w:r>
            <w:r>
              <w:rPr>
                <w:noProof/>
                <w:webHidden/>
              </w:rPr>
              <w:instrText xml:space="preserve"> PAGEREF _Toc474939050 \h </w:instrText>
            </w:r>
            <w:r>
              <w:rPr>
                <w:noProof/>
                <w:webHidden/>
              </w:rPr>
            </w:r>
            <w:r>
              <w:rPr>
                <w:noProof/>
                <w:webHidden/>
              </w:rPr>
              <w:fldChar w:fldCharType="separate"/>
            </w:r>
            <w:r>
              <w:rPr>
                <w:noProof/>
                <w:webHidden/>
              </w:rPr>
              <w:t>17</w:t>
            </w:r>
            <w:r>
              <w:rPr>
                <w:noProof/>
                <w:webHidden/>
              </w:rPr>
              <w:fldChar w:fldCharType="end"/>
            </w:r>
          </w:hyperlink>
        </w:p>
        <w:p w14:paraId="4BB753CE" w14:textId="59BB205A" w:rsidR="00820903" w:rsidRDefault="00820903">
          <w:pPr>
            <w:pStyle w:val="TOC2"/>
            <w:tabs>
              <w:tab w:val="right" w:leader="dot" w:pos="9350"/>
            </w:tabs>
            <w:rPr>
              <w:rFonts w:asciiTheme="minorHAnsi" w:eastAsiaTheme="minorEastAsia" w:hAnsiTheme="minorHAnsi" w:cstheme="minorBidi"/>
              <w:noProof/>
              <w:sz w:val="22"/>
            </w:rPr>
          </w:pPr>
          <w:hyperlink w:anchor="_Toc474939051" w:history="1">
            <w:r w:rsidRPr="00220CA7">
              <w:rPr>
                <w:rStyle w:val="Hyperlink"/>
                <w:noProof/>
              </w:rPr>
              <w:t>1.7 Schedule Dynamic Updates</w:t>
            </w:r>
            <w:r>
              <w:rPr>
                <w:noProof/>
                <w:webHidden/>
              </w:rPr>
              <w:tab/>
            </w:r>
            <w:r>
              <w:rPr>
                <w:noProof/>
                <w:webHidden/>
              </w:rPr>
              <w:fldChar w:fldCharType="begin"/>
            </w:r>
            <w:r>
              <w:rPr>
                <w:noProof/>
                <w:webHidden/>
              </w:rPr>
              <w:instrText xml:space="preserve"> PAGEREF _Toc474939051 \h </w:instrText>
            </w:r>
            <w:r>
              <w:rPr>
                <w:noProof/>
                <w:webHidden/>
              </w:rPr>
            </w:r>
            <w:r>
              <w:rPr>
                <w:noProof/>
                <w:webHidden/>
              </w:rPr>
              <w:fldChar w:fldCharType="separate"/>
            </w:r>
            <w:r>
              <w:rPr>
                <w:noProof/>
                <w:webHidden/>
              </w:rPr>
              <w:t>17</w:t>
            </w:r>
            <w:r>
              <w:rPr>
                <w:noProof/>
                <w:webHidden/>
              </w:rPr>
              <w:fldChar w:fldCharType="end"/>
            </w:r>
          </w:hyperlink>
        </w:p>
        <w:p w14:paraId="5316DBA1" w14:textId="57EE6CD6" w:rsidR="00820903" w:rsidRDefault="00820903">
          <w:pPr>
            <w:pStyle w:val="TOC1"/>
            <w:tabs>
              <w:tab w:val="right" w:leader="dot" w:pos="9350"/>
            </w:tabs>
            <w:rPr>
              <w:rFonts w:asciiTheme="minorHAnsi" w:eastAsiaTheme="minorEastAsia" w:hAnsiTheme="minorHAnsi" w:cstheme="minorBidi"/>
              <w:noProof/>
              <w:sz w:val="22"/>
            </w:rPr>
          </w:pPr>
          <w:hyperlink w:anchor="_Toc474939052" w:history="1">
            <w:r w:rsidRPr="00220CA7">
              <w:rPr>
                <w:rStyle w:val="Hyperlink"/>
                <w:noProof/>
              </w:rPr>
              <w:t>2. Lab: Interface Configuration</w:t>
            </w:r>
            <w:r>
              <w:rPr>
                <w:noProof/>
                <w:webHidden/>
              </w:rPr>
              <w:tab/>
            </w:r>
            <w:r>
              <w:rPr>
                <w:noProof/>
                <w:webHidden/>
              </w:rPr>
              <w:fldChar w:fldCharType="begin"/>
            </w:r>
            <w:r>
              <w:rPr>
                <w:noProof/>
                <w:webHidden/>
              </w:rPr>
              <w:instrText xml:space="preserve"> PAGEREF _Toc474939052 \h </w:instrText>
            </w:r>
            <w:r>
              <w:rPr>
                <w:noProof/>
                <w:webHidden/>
              </w:rPr>
            </w:r>
            <w:r>
              <w:rPr>
                <w:noProof/>
                <w:webHidden/>
              </w:rPr>
              <w:fldChar w:fldCharType="separate"/>
            </w:r>
            <w:r>
              <w:rPr>
                <w:noProof/>
                <w:webHidden/>
              </w:rPr>
              <w:t>19</w:t>
            </w:r>
            <w:r>
              <w:rPr>
                <w:noProof/>
                <w:webHidden/>
              </w:rPr>
              <w:fldChar w:fldCharType="end"/>
            </w:r>
          </w:hyperlink>
        </w:p>
        <w:p w14:paraId="2EF48881" w14:textId="4A4DC4E7" w:rsidR="00820903" w:rsidRDefault="00820903">
          <w:pPr>
            <w:pStyle w:val="TOC2"/>
            <w:tabs>
              <w:tab w:val="right" w:leader="dot" w:pos="9350"/>
            </w:tabs>
            <w:rPr>
              <w:rFonts w:asciiTheme="minorHAnsi" w:eastAsiaTheme="minorEastAsia" w:hAnsiTheme="minorHAnsi" w:cstheme="minorBidi"/>
              <w:noProof/>
              <w:sz w:val="22"/>
            </w:rPr>
          </w:pPr>
          <w:hyperlink w:anchor="_Toc474939053" w:history="1">
            <w:r w:rsidRPr="00220CA7">
              <w:rPr>
                <w:rStyle w:val="Hyperlink"/>
                <w:noProof/>
              </w:rPr>
              <w:t>Lab Objectives</w:t>
            </w:r>
            <w:r>
              <w:rPr>
                <w:noProof/>
                <w:webHidden/>
              </w:rPr>
              <w:tab/>
            </w:r>
            <w:r>
              <w:rPr>
                <w:noProof/>
                <w:webHidden/>
              </w:rPr>
              <w:fldChar w:fldCharType="begin"/>
            </w:r>
            <w:r>
              <w:rPr>
                <w:noProof/>
                <w:webHidden/>
              </w:rPr>
              <w:instrText xml:space="preserve"> PAGEREF _Toc474939053 \h </w:instrText>
            </w:r>
            <w:r>
              <w:rPr>
                <w:noProof/>
                <w:webHidden/>
              </w:rPr>
            </w:r>
            <w:r>
              <w:rPr>
                <w:noProof/>
                <w:webHidden/>
              </w:rPr>
              <w:fldChar w:fldCharType="separate"/>
            </w:r>
            <w:r>
              <w:rPr>
                <w:noProof/>
                <w:webHidden/>
              </w:rPr>
              <w:t>19</w:t>
            </w:r>
            <w:r>
              <w:rPr>
                <w:noProof/>
                <w:webHidden/>
              </w:rPr>
              <w:fldChar w:fldCharType="end"/>
            </w:r>
          </w:hyperlink>
        </w:p>
        <w:p w14:paraId="76258E9B" w14:textId="0475FBE9" w:rsidR="00820903" w:rsidRDefault="00820903">
          <w:pPr>
            <w:pStyle w:val="TOC2"/>
            <w:tabs>
              <w:tab w:val="right" w:leader="dot" w:pos="9350"/>
            </w:tabs>
            <w:rPr>
              <w:rFonts w:asciiTheme="minorHAnsi" w:eastAsiaTheme="minorEastAsia" w:hAnsiTheme="minorHAnsi" w:cstheme="minorBidi"/>
              <w:noProof/>
              <w:sz w:val="22"/>
            </w:rPr>
          </w:pPr>
          <w:hyperlink w:anchor="_Toc474939054" w:history="1">
            <w:r w:rsidRPr="00220CA7">
              <w:rPr>
                <w:rStyle w:val="Hyperlink"/>
                <w:noProof/>
              </w:rPr>
              <w:t>2.0 Load Lab Configuration</w:t>
            </w:r>
            <w:r>
              <w:rPr>
                <w:noProof/>
                <w:webHidden/>
              </w:rPr>
              <w:tab/>
            </w:r>
            <w:r>
              <w:rPr>
                <w:noProof/>
                <w:webHidden/>
              </w:rPr>
              <w:fldChar w:fldCharType="begin"/>
            </w:r>
            <w:r>
              <w:rPr>
                <w:noProof/>
                <w:webHidden/>
              </w:rPr>
              <w:instrText xml:space="preserve"> PAGEREF _Toc474939054 \h </w:instrText>
            </w:r>
            <w:r>
              <w:rPr>
                <w:noProof/>
                <w:webHidden/>
              </w:rPr>
            </w:r>
            <w:r>
              <w:rPr>
                <w:noProof/>
                <w:webHidden/>
              </w:rPr>
              <w:fldChar w:fldCharType="separate"/>
            </w:r>
            <w:r>
              <w:rPr>
                <w:noProof/>
                <w:webHidden/>
              </w:rPr>
              <w:t>19</w:t>
            </w:r>
            <w:r>
              <w:rPr>
                <w:noProof/>
                <w:webHidden/>
              </w:rPr>
              <w:fldChar w:fldCharType="end"/>
            </w:r>
          </w:hyperlink>
        </w:p>
        <w:p w14:paraId="19DCD708" w14:textId="6C9AB1BE" w:rsidR="00820903" w:rsidRDefault="00820903">
          <w:pPr>
            <w:pStyle w:val="TOC2"/>
            <w:tabs>
              <w:tab w:val="right" w:leader="dot" w:pos="9350"/>
            </w:tabs>
            <w:rPr>
              <w:rFonts w:asciiTheme="minorHAnsi" w:eastAsiaTheme="minorEastAsia" w:hAnsiTheme="minorHAnsi" w:cstheme="minorBidi"/>
              <w:noProof/>
              <w:sz w:val="22"/>
            </w:rPr>
          </w:pPr>
          <w:hyperlink w:anchor="_Toc474939055" w:history="1">
            <w:r w:rsidRPr="00220CA7">
              <w:rPr>
                <w:rStyle w:val="Hyperlink"/>
                <w:noProof/>
              </w:rPr>
              <w:t>2.1 Create New Security Zones</w:t>
            </w:r>
            <w:r>
              <w:rPr>
                <w:noProof/>
                <w:webHidden/>
              </w:rPr>
              <w:tab/>
            </w:r>
            <w:r>
              <w:rPr>
                <w:noProof/>
                <w:webHidden/>
              </w:rPr>
              <w:fldChar w:fldCharType="begin"/>
            </w:r>
            <w:r>
              <w:rPr>
                <w:noProof/>
                <w:webHidden/>
              </w:rPr>
              <w:instrText xml:space="preserve"> PAGEREF _Toc474939055 \h </w:instrText>
            </w:r>
            <w:r>
              <w:rPr>
                <w:noProof/>
                <w:webHidden/>
              </w:rPr>
            </w:r>
            <w:r>
              <w:rPr>
                <w:noProof/>
                <w:webHidden/>
              </w:rPr>
              <w:fldChar w:fldCharType="separate"/>
            </w:r>
            <w:r>
              <w:rPr>
                <w:noProof/>
                <w:webHidden/>
              </w:rPr>
              <w:t>20</w:t>
            </w:r>
            <w:r>
              <w:rPr>
                <w:noProof/>
                <w:webHidden/>
              </w:rPr>
              <w:fldChar w:fldCharType="end"/>
            </w:r>
          </w:hyperlink>
        </w:p>
        <w:p w14:paraId="48321829" w14:textId="27531272" w:rsidR="00820903" w:rsidRDefault="00820903">
          <w:pPr>
            <w:pStyle w:val="TOC2"/>
            <w:tabs>
              <w:tab w:val="right" w:leader="dot" w:pos="9350"/>
            </w:tabs>
            <w:rPr>
              <w:rFonts w:asciiTheme="minorHAnsi" w:eastAsiaTheme="minorEastAsia" w:hAnsiTheme="minorHAnsi" w:cstheme="minorBidi"/>
              <w:noProof/>
              <w:sz w:val="22"/>
            </w:rPr>
          </w:pPr>
          <w:hyperlink w:anchor="_Toc474939056" w:history="1">
            <w:r w:rsidRPr="00220CA7">
              <w:rPr>
                <w:rStyle w:val="Hyperlink"/>
                <w:noProof/>
              </w:rPr>
              <w:t>2.2 Create Interface Management Profiles</w:t>
            </w:r>
            <w:r>
              <w:rPr>
                <w:noProof/>
                <w:webHidden/>
              </w:rPr>
              <w:tab/>
            </w:r>
            <w:r>
              <w:rPr>
                <w:noProof/>
                <w:webHidden/>
              </w:rPr>
              <w:fldChar w:fldCharType="begin"/>
            </w:r>
            <w:r>
              <w:rPr>
                <w:noProof/>
                <w:webHidden/>
              </w:rPr>
              <w:instrText xml:space="preserve"> PAGEREF _Toc474939056 \h </w:instrText>
            </w:r>
            <w:r>
              <w:rPr>
                <w:noProof/>
                <w:webHidden/>
              </w:rPr>
            </w:r>
            <w:r>
              <w:rPr>
                <w:noProof/>
                <w:webHidden/>
              </w:rPr>
              <w:fldChar w:fldCharType="separate"/>
            </w:r>
            <w:r>
              <w:rPr>
                <w:noProof/>
                <w:webHidden/>
              </w:rPr>
              <w:t>20</w:t>
            </w:r>
            <w:r>
              <w:rPr>
                <w:noProof/>
                <w:webHidden/>
              </w:rPr>
              <w:fldChar w:fldCharType="end"/>
            </w:r>
          </w:hyperlink>
        </w:p>
        <w:p w14:paraId="44D5B6F5" w14:textId="03C65FE9" w:rsidR="00820903" w:rsidRDefault="00820903">
          <w:pPr>
            <w:pStyle w:val="TOC2"/>
            <w:tabs>
              <w:tab w:val="right" w:leader="dot" w:pos="9350"/>
            </w:tabs>
            <w:rPr>
              <w:rFonts w:asciiTheme="minorHAnsi" w:eastAsiaTheme="minorEastAsia" w:hAnsiTheme="minorHAnsi" w:cstheme="minorBidi"/>
              <w:noProof/>
              <w:sz w:val="22"/>
            </w:rPr>
          </w:pPr>
          <w:hyperlink w:anchor="_Toc474939057" w:history="1">
            <w:r w:rsidRPr="00220CA7">
              <w:rPr>
                <w:rStyle w:val="Hyperlink"/>
                <w:noProof/>
              </w:rPr>
              <w:t>2.3 Configure Ethernet Interfaces</w:t>
            </w:r>
            <w:r>
              <w:rPr>
                <w:noProof/>
                <w:webHidden/>
              </w:rPr>
              <w:tab/>
            </w:r>
            <w:r>
              <w:rPr>
                <w:noProof/>
                <w:webHidden/>
              </w:rPr>
              <w:fldChar w:fldCharType="begin"/>
            </w:r>
            <w:r>
              <w:rPr>
                <w:noProof/>
                <w:webHidden/>
              </w:rPr>
              <w:instrText xml:space="preserve"> PAGEREF _Toc474939057 \h </w:instrText>
            </w:r>
            <w:r>
              <w:rPr>
                <w:noProof/>
                <w:webHidden/>
              </w:rPr>
            </w:r>
            <w:r>
              <w:rPr>
                <w:noProof/>
                <w:webHidden/>
              </w:rPr>
              <w:fldChar w:fldCharType="separate"/>
            </w:r>
            <w:r>
              <w:rPr>
                <w:noProof/>
                <w:webHidden/>
              </w:rPr>
              <w:t>21</w:t>
            </w:r>
            <w:r>
              <w:rPr>
                <w:noProof/>
                <w:webHidden/>
              </w:rPr>
              <w:fldChar w:fldCharType="end"/>
            </w:r>
          </w:hyperlink>
        </w:p>
        <w:p w14:paraId="55D8BB94" w14:textId="55E3F465" w:rsidR="00820903" w:rsidRDefault="00820903">
          <w:pPr>
            <w:pStyle w:val="TOC2"/>
            <w:tabs>
              <w:tab w:val="right" w:leader="dot" w:pos="9350"/>
            </w:tabs>
            <w:rPr>
              <w:rFonts w:asciiTheme="minorHAnsi" w:eastAsiaTheme="minorEastAsia" w:hAnsiTheme="minorHAnsi" w:cstheme="minorBidi"/>
              <w:noProof/>
              <w:sz w:val="22"/>
            </w:rPr>
          </w:pPr>
          <w:hyperlink w:anchor="_Toc474939058" w:history="1">
            <w:r w:rsidRPr="00220CA7">
              <w:rPr>
                <w:rStyle w:val="Hyperlink"/>
                <w:noProof/>
              </w:rPr>
              <w:t>2.4 Create a Virtual Wire</w:t>
            </w:r>
            <w:r>
              <w:rPr>
                <w:noProof/>
                <w:webHidden/>
              </w:rPr>
              <w:tab/>
            </w:r>
            <w:r>
              <w:rPr>
                <w:noProof/>
                <w:webHidden/>
              </w:rPr>
              <w:fldChar w:fldCharType="begin"/>
            </w:r>
            <w:r>
              <w:rPr>
                <w:noProof/>
                <w:webHidden/>
              </w:rPr>
              <w:instrText xml:space="preserve"> PAGEREF _Toc474939058 \h </w:instrText>
            </w:r>
            <w:r>
              <w:rPr>
                <w:noProof/>
                <w:webHidden/>
              </w:rPr>
            </w:r>
            <w:r>
              <w:rPr>
                <w:noProof/>
                <w:webHidden/>
              </w:rPr>
              <w:fldChar w:fldCharType="separate"/>
            </w:r>
            <w:r>
              <w:rPr>
                <w:noProof/>
                <w:webHidden/>
              </w:rPr>
              <w:t>24</w:t>
            </w:r>
            <w:r>
              <w:rPr>
                <w:noProof/>
                <w:webHidden/>
              </w:rPr>
              <w:fldChar w:fldCharType="end"/>
            </w:r>
          </w:hyperlink>
        </w:p>
        <w:p w14:paraId="76A11027" w14:textId="628D562E" w:rsidR="00820903" w:rsidRDefault="00820903">
          <w:pPr>
            <w:pStyle w:val="TOC2"/>
            <w:tabs>
              <w:tab w:val="right" w:leader="dot" w:pos="9350"/>
            </w:tabs>
            <w:rPr>
              <w:rFonts w:asciiTheme="minorHAnsi" w:eastAsiaTheme="minorEastAsia" w:hAnsiTheme="minorHAnsi" w:cstheme="minorBidi"/>
              <w:noProof/>
              <w:sz w:val="22"/>
            </w:rPr>
          </w:pPr>
          <w:hyperlink w:anchor="_Toc474939059" w:history="1">
            <w:r w:rsidRPr="00220CA7">
              <w:rPr>
                <w:rStyle w:val="Hyperlink"/>
                <w:noProof/>
              </w:rPr>
              <w:t>2.5 Create a Virtual Router</w:t>
            </w:r>
            <w:r>
              <w:rPr>
                <w:noProof/>
                <w:webHidden/>
              </w:rPr>
              <w:tab/>
            </w:r>
            <w:r>
              <w:rPr>
                <w:noProof/>
                <w:webHidden/>
              </w:rPr>
              <w:fldChar w:fldCharType="begin"/>
            </w:r>
            <w:r>
              <w:rPr>
                <w:noProof/>
                <w:webHidden/>
              </w:rPr>
              <w:instrText xml:space="preserve"> PAGEREF _Toc474939059 \h </w:instrText>
            </w:r>
            <w:r>
              <w:rPr>
                <w:noProof/>
                <w:webHidden/>
              </w:rPr>
            </w:r>
            <w:r>
              <w:rPr>
                <w:noProof/>
                <w:webHidden/>
              </w:rPr>
              <w:fldChar w:fldCharType="separate"/>
            </w:r>
            <w:r>
              <w:rPr>
                <w:noProof/>
                <w:webHidden/>
              </w:rPr>
              <w:t>24</w:t>
            </w:r>
            <w:r>
              <w:rPr>
                <w:noProof/>
                <w:webHidden/>
              </w:rPr>
              <w:fldChar w:fldCharType="end"/>
            </w:r>
          </w:hyperlink>
        </w:p>
        <w:p w14:paraId="1BF59DE2" w14:textId="463A1964" w:rsidR="00820903" w:rsidRDefault="00820903">
          <w:pPr>
            <w:pStyle w:val="TOC2"/>
            <w:tabs>
              <w:tab w:val="right" w:leader="dot" w:pos="9350"/>
            </w:tabs>
            <w:rPr>
              <w:rFonts w:asciiTheme="minorHAnsi" w:eastAsiaTheme="minorEastAsia" w:hAnsiTheme="minorHAnsi" w:cstheme="minorBidi"/>
              <w:noProof/>
              <w:sz w:val="22"/>
            </w:rPr>
          </w:pPr>
          <w:hyperlink w:anchor="_Toc474939060" w:history="1">
            <w:r w:rsidRPr="00220CA7">
              <w:rPr>
                <w:rStyle w:val="Hyperlink"/>
                <w:noProof/>
              </w:rPr>
              <w:t>2.6 Test Connectivity</w:t>
            </w:r>
            <w:r>
              <w:rPr>
                <w:noProof/>
                <w:webHidden/>
              </w:rPr>
              <w:tab/>
            </w:r>
            <w:r>
              <w:rPr>
                <w:noProof/>
                <w:webHidden/>
              </w:rPr>
              <w:fldChar w:fldCharType="begin"/>
            </w:r>
            <w:r>
              <w:rPr>
                <w:noProof/>
                <w:webHidden/>
              </w:rPr>
              <w:instrText xml:space="preserve"> PAGEREF _Toc474939060 \h </w:instrText>
            </w:r>
            <w:r>
              <w:rPr>
                <w:noProof/>
                <w:webHidden/>
              </w:rPr>
            </w:r>
            <w:r>
              <w:rPr>
                <w:noProof/>
                <w:webHidden/>
              </w:rPr>
              <w:fldChar w:fldCharType="separate"/>
            </w:r>
            <w:r>
              <w:rPr>
                <w:noProof/>
                <w:webHidden/>
              </w:rPr>
              <w:t>25</w:t>
            </w:r>
            <w:r>
              <w:rPr>
                <w:noProof/>
                <w:webHidden/>
              </w:rPr>
              <w:fldChar w:fldCharType="end"/>
            </w:r>
          </w:hyperlink>
        </w:p>
        <w:p w14:paraId="38B6A85D" w14:textId="44152D28" w:rsidR="00820903" w:rsidRDefault="00820903">
          <w:pPr>
            <w:pStyle w:val="TOC2"/>
            <w:tabs>
              <w:tab w:val="right" w:leader="dot" w:pos="9350"/>
            </w:tabs>
            <w:rPr>
              <w:rFonts w:asciiTheme="minorHAnsi" w:eastAsiaTheme="minorEastAsia" w:hAnsiTheme="minorHAnsi" w:cstheme="minorBidi"/>
              <w:noProof/>
              <w:sz w:val="22"/>
            </w:rPr>
          </w:pPr>
          <w:hyperlink w:anchor="_Toc474939061" w:history="1">
            <w:r w:rsidRPr="00220CA7">
              <w:rPr>
                <w:rStyle w:val="Hyperlink"/>
                <w:noProof/>
              </w:rPr>
              <w:t>2.7 Modify Outside Interface Configuration</w:t>
            </w:r>
            <w:r>
              <w:rPr>
                <w:noProof/>
                <w:webHidden/>
              </w:rPr>
              <w:tab/>
            </w:r>
            <w:r>
              <w:rPr>
                <w:noProof/>
                <w:webHidden/>
              </w:rPr>
              <w:fldChar w:fldCharType="begin"/>
            </w:r>
            <w:r>
              <w:rPr>
                <w:noProof/>
                <w:webHidden/>
              </w:rPr>
              <w:instrText xml:space="preserve"> PAGEREF _Toc474939061 \h </w:instrText>
            </w:r>
            <w:r>
              <w:rPr>
                <w:noProof/>
                <w:webHidden/>
              </w:rPr>
            </w:r>
            <w:r>
              <w:rPr>
                <w:noProof/>
                <w:webHidden/>
              </w:rPr>
              <w:fldChar w:fldCharType="separate"/>
            </w:r>
            <w:r>
              <w:rPr>
                <w:noProof/>
                <w:webHidden/>
              </w:rPr>
              <w:t>26</w:t>
            </w:r>
            <w:r>
              <w:rPr>
                <w:noProof/>
                <w:webHidden/>
              </w:rPr>
              <w:fldChar w:fldCharType="end"/>
            </w:r>
          </w:hyperlink>
        </w:p>
        <w:p w14:paraId="5265D9A4" w14:textId="66EE1A68" w:rsidR="00820903" w:rsidRDefault="00820903">
          <w:pPr>
            <w:pStyle w:val="TOC1"/>
            <w:tabs>
              <w:tab w:val="right" w:leader="dot" w:pos="9350"/>
            </w:tabs>
            <w:rPr>
              <w:rFonts w:asciiTheme="minorHAnsi" w:eastAsiaTheme="minorEastAsia" w:hAnsiTheme="minorHAnsi" w:cstheme="minorBidi"/>
              <w:noProof/>
              <w:sz w:val="22"/>
            </w:rPr>
          </w:pPr>
          <w:hyperlink w:anchor="_Toc474939062" w:history="1">
            <w:r w:rsidRPr="00220CA7">
              <w:rPr>
                <w:rStyle w:val="Hyperlink"/>
                <w:noProof/>
              </w:rPr>
              <w:t>3. Lab: Security and NAT Policies</w:t>
            </w:r>
            <w:r>
              <w:rPr>
                <w:noProof/>
                <w:webHidden/>
              </w:rPr>
              <w:tab/>
            </w:r>
            <w:r>
              <w:rPr>
                <w:noProof/>
                <w:webHidden/>
              </w:rPr>
              <w:fldChar w:fldCharType="begin"/>
            </w:r>
            <w:r>
              <w:rPr>
                <w:noProof/>
                <w:webHidden/>
              </w:rPr>
              <w:instrText xml:space="preserve"> PAGEREF _Toc474939062 \h </w:instrText>
            </w:r>
            <w:r>
              <w:rPr>
                <w:noProof/>
                <w:webHidden/>
              </w:rPr>
            </w:r>
            <w:r>
              <w:rPr>
                <w:noProof/>
                <w:webHidden/>
              </w:rPr>
              <w:fldChar w:fldCharType="separate"/>
            </w:r>
            <w:r>
              <w:rPr>
                <w:noProof/>
                <w:webHidden/>
              </w:rPr>
              <w:t>28</w:t>
            </w:r>
            <w:r>
              <w:rPr>
                <w:noProof/>
                <w:webHidden/>
              </w:rPr>
              <w:fldChar w:fldCharType="end"/>
            </w:r>
          </w:hyperlink>
        </w:p>
        <w:p w14:paraId="285B4AF6" w14:textId="2F114BAC" w:rsidR="00820903" w:rsidRDefault="00820903">
          <w:pPr>
            <w:pStyle w:val="TOC2"/>
            <w:tabs>
              <w:tab w:val="right" w:leader="dot" w:pos="9350"/>
            </w:tabs>
            <w:rPr>
              <w:rFonts w:asciiTheme="minorHAnsi" w:eastAsiaTheme="minorEastAsia" w:hAnsiTheme="minorHAnsi" w:cstheme="minorBidi"/>
              <w:noProof/>
              <w:sz w:val="22"/>
            </w:rPr>
          </w:pPr>
          <w:hyperlink w:anchor="_Toc474939063" w:history="1">
            <w:r w:rsidRPr="00220CA7">
              <w:rPr>
                <w:rStyle w:val="Hyperlink"/>
                <w:noProof/>
              </w:rPr>
              <w:t>Lab Objectives</w:t>
            </w:r>
            <w:r>
              <w:rPr>
                <w:noProof/>
                <w:webHidden/>
              </w:rPr>
              <w:tab/>
            </w:r>
            <w:r>
              <w:rPr>
                <w:noProof/>
                <w:webHidden/>
              </w:rPr>
              <w:fldChar w:fldCharType="begin"/>
            </w:r>
            <w:r>
              <w:rPr>
                <w:noProof/>
                <w:webHidden/>
              </w:rPr>
              <w:instrText xml:space="preserve"> PAGEREF _Toc474939063 \h </w:instrText>
            </w:r>
            <w:r>
              <w:rPr>
                <w:noProof/>
                <w:webHidden/>
              </w:rPr>
            </w:r>
            <w:r>
              <w:rPr>
                <w:noProof/>
                <w:webHidden/>
              </w:rPr>
              <w:fldChar w:fldCharType="separate"/>
            </w:r>
            <w:r>
              <w:rPr>
                <w:noProof/>
                <w:webHidden/>
              </w:rPr>
              <w:t>28</w:t>
            </w:r>
            <w:r>
              <w:rPr>
                <w:noProof/>
                <w:webHidden/>
              </w:rPr>
              <w:fldChar w:fldCharType="end"/>
            </w:r>
          </w:hyperlink>
        </w:p>
        <w:p w14:paraId="515785CD" w14:textId="624CFF64" w:rsidR="00820903" w:rsidRDefault="00820903">
          <w:pPr>
            <w:pStyle w:val="TOC2"/>
            <w:tabs>
              <w:tab w:val="right" w:leader="dot" w:pos="9350"/>
            </w:tabs>
            <w:rPr>
              <w:rFonts w:asciiTheme="minorHAnsi" w:eastAsiaTheme="minorEastAsia" w:hAnsiTheme="minorHAnsi" w:cstheme="minorBidi"/>
              <w:noProof/>
              <w:sz w:val="22"/>
            </w:rPr>
          </w:pPr>
          <w:hyperlink w:anchor="_Toc474939064" w:history="1">
            <w:r w:rsidRPr="00220CA7">
              <w:rPr>
                <w:rStyle w:val="Hyperlink"/>
                <w:noProof/>
              </w:rPr>
              <w:t>3.0 Load Lab Configuration</w:t>
            </w:r>
            <w:r>
              <w:rPr>
                <w:noProof/>
                <w:webHidden/>
              </w:rPr>
              <w:tab/>
            </w:r>
            <w:r>
              <w:rPr>
                <w:noProof/>
                <w:webHidden/>
              </w:rPr>
              <w:fldChar w:fldCharType="begin"/>
            </w:r>
            <w:r>
              <w:rPr>
                <w:noProof/>
                <w:webHidden/>
              </w:rPr>
              <w:instrText xml:space="preserve"> PAGEREF _Toc474939064 \h </w:instrText>
            </w:r>
            <w:r>
              <w:rPr>
                <w:noProof/>
                <w:webHidden/>
              </w:rPr>
            </w:r>
            <w:r>
              <w:rPr>
                <w:noProof/>
                <w:webHidden/>
              </w:rPr>
              <w:fldChar w:fldCharType="separate"/>
            </w:r>
            <w:r>
              <w:rPr>
                <w:noProof/>
                <w:webHidden/>
              </w:rPr>
              <w:t>28</w:t>
            </w:r>
            <w:r>
              <w:rPr>
                <w:noProof/>
                <w:webHidden/>
              </w:rPr>
              <w:fldChar w:fldCharType="end"/>
            </w:r>
          </w:hyperlink>
        </w:p>
        <w:p w14:paraId="25B4D96C" w14:textId="606898BC" w:rsidR="00820903" w:rsidRDefault="00820903">
          <w:pPr>
            <w:pStyle w:val="TOC2"/>
            <w:tabs>
              <w:tab w:val="right" w:leader="dot" w:pos="9350"/>
            </w:tabs>
            <w:rPr>
              <w:rFonts w:asciiTheme="minorHAnsi" w:eastAsiaTheme="minorEastAsia" w:hAnsiTheme="minorHAnsi" w:cstheme="minorBidi"/>
              <w:noProof/>
              <w:sz w:val="22"/>
            </w:rPr>
          </w:pPr>
          <w:hyperlink w:anchor="_Toc474939065" w:history="1">
            <w:r w:rsidRPr="00220CA7">
              <w:rPr>
                <w:rStyle w:val="Hyperlink"/>
                <w:noProof/>
              </w:rPr>
              <w:t>3.1 Create Tags</w:t>
            </w:r>
            <w:r>
              <w:rPr>
                <w:noProof/>
                <w:webHidden/>
              </w:rPr>
              <w:tab/>
            </w:r>
            <w:r>
              <w:rPr>
                <w:noProof/>
                <w:webHidden/>
              </w:rPr>
              <w:fldChar w:fldCharType="begin"/>
            </w:r>
            <w:r>
              <w:rPr>
                <w:noProof/>
                <w:webHidden/>
              </w:rPr>
              <w:instrText xml:space="preserve"> PAGEREF _Toc474939065 \h </w:instrText>
            </w:r>
            <w:r>
              <w:rPr>
                <w:noProof/>
                <w:webHidden/>
              </w:rPr>
            </w:r>
            <w:r>
              <w:rPr>
                <w:noProof/>
                <w:webHidden/>
              </w:rPr>
              <w:fldChar w:fldCharType="separate"/>
            </w:r>
            <w:r>
              <w:rPr>
                <w:noProof/>
                <w:webHidden/>
              </w:rPr>
              <w:t>29</w:t>
            </w:r>
            <w:r>
              <w:rPr>
                <w:noProof/>
                <w:webHidden/>
              </w:rPr>
              <w:fldChar w:fldCharType="end"/>
            </w:r>
          </w:hyperlink>
        </w:p>
        <w:p w14:paraId="2605D6CF" w14:textId="66ACA2EA" w:rsidR="00820903" w:rsidRDefault="00820903">
          <w:pPr>
            <w:pStyle w:val="TOC2"/>
            <w:tabs>
              <w:tab w:val="right" w:leader="dot" w:pos="9350"/>
            </w:tabs>
            <w:rPr>
              <w:rFonts w:asciiTheme="minorHAnsi" w:eastAsiaTheme="minorEastAsia" w:hAnsiTheme="minorHAnsi" w:cstheme="minorBidi"/>
              <w:noProof/>
              <w:sz w:val="22"/>
            </w:rPr>
          </w:pPr>
          <w:hyperlink w:anchor="_Toc474939066" w:history="1">
            <w:r w:rsidRPr="00220CA7">
              <w:rPr>
                <w:rStyle w:val="Hyperlink"/>
                <w:noProof/>
              </w:rPr>
              <w:t>3.2 Create a Source NAT Policy</w:t>
            </w:r>
            <w:r>
              <w:rPr>
                <w:noProof/>
                <w:webHidden/>
              </w:rPr>
              <w:tab/>
            </w:r>
            <w:r>
              <w:rPr>
                <w:noProof/>
                <w:webHidden/>
              </w:rPr>
              <w:fldChar w:fldCharType="begin"/>
            </w:r>
            <w:r>
              <w:rPr>
                <w:noProof/>
                <w:webHidden/>
              </w:rPr>
              <w:instrText xml:space="preserve"> PAGEREF _Toc474939066 \h </w:instrText>
            </w:r>
            <w:r>
              <w:rPr>
                <w:noProof/>
                <w:webHidden/>
              </w:rPr>
            </w:r>
            <w:r>
              <w:rPr>
                <w:noProof/>
                <w:webHidden/>
              </w:rPr>
              <w:fldChar w:fldCharType="separate"/>
            </w:r>
            <w:r>
              <w:rPr>
                <w:noProof/>
                <w:webHidden/>
              </w:rPr>
              <w:t>30</w:t>
            </w:r>
            <w:r>
              <w:rPr>
                <w:noProof/>
                <w:webHidden/>
              </w:rPr>
              <w:fldChar w:fldCharType="end"/>
            </w:r>
          </w:hyperlink>
        </w:p>
        <w:p w14:paraId="490E7D1E" w14:textId="08CF7AFD" w:rsidR="00820903" w:rsidRDefault="00820903">
          <w:pPr>
            <w:pStyle w:val="TOC2"/>
            <w:tabs>
              <w:tab w:val="right" w:leader="dot" w:pos="9350"/>
            </w:tabs>
            <w:rPr>
              <w:rFonts w:asciiTheme="minorHAnsi" w:eastAsiaTheme="minorEastAsia" w:hAnsiTheme="minorHAnsi" w:cstheme="minorBidi"/>
              <w:noProof/>
              <w:sz w:val="22"/>
            </w:rPr>
          </w:pPr>
          <w:hyperlink w:anchor="_Toc474939067" w:history="1">
            <w:r w:rsidRPr="00220CA7">
              <w:rPr>
                <w:rStyle w:val="Hyperlink"/>
                <w:noProof/>
              </w:rPr>
              <w:t>3.3 Create Security Policy Rules</w:t>
            </w:r>
            <w:r>
              <w:rPr>
                <w:noProof/>
                <w:webHidden/>
              </w:rPr>
              <w:tab/>
            </w:r>
            <w:r>
              <w:rPr>
                <w:noProof/>
                <w:webHidden/>
              </w:rPr>
              <w:fldChar w:fldCharType="begin"/>
            </w:r>
            <w:r>
              <w:rPr>
                <w:noProof/>
                <w:webHidden/>
              </w:rPr>
              <w:instrText xml:space="preserve"> PAGEREF _Toc474939067 \h </w:instrText>
            </w:r>
            <w:r>
              <w:rPr>
                <w:noProof/>
                <w:webHidden/>
              </w:rPr>
            </w:r>
            <w:r>
              <w:rPr>
                <w:noProof/>
                <w:webHidden/>
              </w:rPr>
              <w:fldChar w:fldCharType="separate"/>
            </w:r>
            <w:r>
              <w:rPr>
                <w:noProof/>
                <w:webHidden/>
              </w:rPr>
              <w:t>30</w:t>
            </w:r>
            <w:r>
              <w:rPr>
                <w:noProof/>
                <w:webHidden/>
              </w:rPr>
              <w:fldChar w:fldCharType="end"/>
            </w:r>
          </w:hyperlink>
        </w:p>
        <w:p w14:paraId="4BE2D166" w14:textId="1E55342C" w:rsidR="00820903" w:rsidRDefault="00820903">
          <w:pPr>
            <w:pStyle w:val="TOC2"/>
            <w:tabs>
              <w:tab w:val="right" w:leader="dot" w:pos="9350"/>
            </w:tabs>
            <w:rPr>
              <w:rFonts w:asciiTheme="minorHAnsi" w:eastAsiaTheme="minorEastAsia" w:hAnsiTheme="minorHAnsi" w:cstheme="minorBidi"/>
              <w:noProof/>
              <w:sz w:val="22"/>
            </w:rPr>
          </w:pPr>
          <w:hyperlink w:anchor="_Toc474939068" w:history="1">
            <w:r w:rsidRPr="00220CA7">
              <w:rPr>
                <w:rStyle w:val="Hyperlink"/>
                <w:noProof/>
              </w:rPr>
              <w:t>3.4 Verify Internet Connectivity</w:t>
            </w:r>
            <w:r>
              <w:rPr>
                <w:noProof/>
                <w:webHidden/>
              </w:rPr>
              <w:tab/>
            </w:r>
            <w:r>
              <w:rPr>
                <w:noProof/>
                <w:webHidden/>
              </w:rPr>
              <w:fldChar w:fldCharType="begin"/>
            </w:r>
            <w:r>
              <w:rPr>
                <w:noProof/>
                <w:webHidden/>
              </w:rPr>
              <w:instrText xml:space="preserve"> PAGEREF _Toc474939068 \h </w:instrText>
            </w:r>
            <w:r>
              <w:rPr>
                <w:noProof/>
                <w:webHidden/>
              </w:rPr>
            </w:r>
            <w:r>
              <w:rPr>
                <w:noProof/>
                <w:webHidden/>
              </w:rPr>
              <w:fldChar w:fldCharType="separate"/>
            </w:r>
            <w:r>
              <w:rPr>
                <w:noProof/>
                <w:webHidden/>
              </w:rPr>
              <w:t>31</w:t>
            </w:r>
            <w:r>
              <w:rPr>
                <w:noProof/>
                <w:webHidden/>
              </w:rPr>
              <w:fldChar w:fldCharType="end"/>
            </w:r>
          </w:hyperlink>
        </w:p>
        <w:p w14:paraId="5788064D" w14:textId="5618EAAC" w:rsidR="00820903" w:rsidRDefault="00820903">
          <w:pPr>
            <w:pStyle w:val="TOC2"/>
            <w:tabs>
              <w:tab w:val="right" w:leader="dot" w:pos="9350"/>
            </w:tabs>
            <w:rPr>
              <w:rFonts w:asciiTheme="minorHAnsi" w:eastAsiaTheme="minorEastAsia" w:hAnsiTheme="minorHAnsi" w:cstheme="minorBidi"/>
              <w:noProof/>
              <w:sz w:val="22"/>
            </w:rPr>
          </w:pPr>
          <w:hyperlink w:anchor="_Toc474939069" w:history="1">
            <w:r w:rsidRPr="00220CA7">
              <w:rPr>
                <w:rStyle w:val="Hyperlink"/>
                <w:noProof/>
              </w:rPr>
              <w:t>3.5 Create FTP Service</w:t>
            </w:r>
            <w:r>
              <w:rPr>
                <w:noProof/>
                <w:webHidden/>
              </w:rPr>
              <w:tab/>
            </w:r>
            <w:r>
              <w:rPr>
                <w:noProof/>
                <w:webHidden/>
              </w:rPr>
              <w:fldChar w:fldCharType="begin"/>
            </w:r>
            <w:r>
              <w:rPr>
                <w:noProof/>
                <w:webHidden/>
              </w:rPr>
              <w:instrText xml:space="preserve"> PAGEREF _Toc474939069 \h </w:instrText>
            </w:r>
            <w:r>
              <w:rPr>
                <w:noProof/>
                <w:webHidden/>
              </w:rPr>
            </w:r>
            <w:r>
              <w:rPr>
                <w:noProof/>
                <w:webHidden/>
              </w:rPr>
              <w:fldChar w:fldCharType="separate"/>
            </w:r>
            <w:r>
              <w:rPr>
                <w:noProof/>
                <w:webHidden/>
              </w:rPr>
              <w:t>32</w:t>
            </w:r>
            <w:r>
              <w:rPr>
                <w:noProof/>
                <w:webHidden/>
              </w:rPr>
              <w:fldChar w:fldCharType="end"/>
            </w:r>
          </w:hyperlink>
        </w:p>
        <w:p w14:paraId="1866A66B" w14:textId="487258FB" w:rsidR="00820903" w:rsidRDefault="00820903">
          <w:pPr>
            <w:pStyle w:val="TOC2"/>
            <w:tabs>
              <w:tab w:val="right" w:leader="dot" w:pos="9350"/>
            </w:tabs>
            <w:rPr>
              <w:rFonts w:asciiTheme="minorHAnsi" w:eastAsiaTheme="minorEastAsia" w:hAnsiTheme="minorHAnsi" w:cstheme="minorBidi"/>
              <w:noProof/>
              <w:sz w:val="22"/>
            </w:rPr>
          </w:pPr>
          <w:hyperlink w:anchor="_Toc474939070" w:history="1">
            <w:r w:rsidRPr="00220CA7">
              <w:rPr>
                <w:rStyle w:val="Hyperlink"/>
                <w:noProof/>
              </w:rPr>
              <w:t>3.6 Create a Destination NAT Policy</w:t>
            </w:r>
            <w:r>
              <w:rPr>
                <w:noProof/>
                <w:webHidden/>
              </w:rPr>
              <w:tab/>
            </w:r>
            <w:r>
              <w:rPr>
                <w:noProof/>
                <w:webHidden/>
              </w:rPr>
              <w:fldChar w:fldCharType="begin"/>
            </w:r>
            <w:r>
              <w:rPr>
                <w:noProof/>
                <w:webHidden/>
              </w:rPr>
              <w:instrText xml:space="preserve"> PAGEREF _Toc474939070 \h </w:instrText>
            </w:r>
            <w:r>
              <w:rPr>
                <w:noProof/>
                <w:webHidden/>
              </w:rPr>
            </w:r>
            <w:r>
              <w:rPr>
                <w:noProof/>
                <w:webHidden/>
              </w:rPr>
              <w:fldChar w:fldCharType="separate"/>
            </w:r>
            <w:r>
              <w:rPr>
                <w:noProof/>
                <w:webHidden/>
              </w:rPr>
              <w:t>32</w:t>
            </w:r>
            <w:r>
              <w:rPr>
                <w:noProof/>
                <w:webHidden/>
              </w:rPr>
              <w:fldChar w:fldCharType="end"/>
            </w:r>
          </w:hyperlink>
        </w:p>
        <w:p w14:paraId="350B26AC" w14:textId="6CA423AE" w:rsidR="00820903" w:rsidRDefault="00820903">
          <w:pPr>
            <w:pStyle w:val="TOC2"/>
            <w:tabs>
              <w:tab w:val="right" w:leader="dot" w:pos="9350"/>
            </w:tabs>
            <w:rPr>
              <w:rFonts w:asciiTheme="minorHAnsi" w:eastAsiaTheme="minorEastAsia" w:hAnsiTheme="minorHAnsi" w:cstheme="minorBidi"/>
              <w:noProof/>
              <w:sz w:val="22"/>
            </w:rPr>
          </w:pPr>
          <w:hyperlink w:anchor="_Toc474939071" w:history="1">
            <w:r w:rsidRPr="00220CA7">
              <w:rPr>
                <w:rStyle w:val="Hyperlink"/>
                <w:noProof/>
              </w:rPr>
              <w:t>3.7 Create a Security Policy Rule</w:t>
            </w:r>
            <w:r>
              <w:rPr>
                <w:noProof/>
                <w:webHidden/>
              </w:rPr>
              <w:tab/>
            </w:r>
            <w:r>
              <w:rPr>
                <w:noProof/>
                <w:webHidden/>
              </w:rPr>
              <w:fldChar w:fldCharType="begin"/>
            </w:r>
            <w:r>
              <w:rPr>
                <w:noProof/>
                <w:webHidden/>
              </w:rPr>
              <w:instrText xml:space="preserve"> PAGEREF _Toc474939071 \h </w:instrText>
            </w:r>
            <w:r>
              <w:rPr>
                <w:noProof/>
                <w:webHidden/>
              </w:rPr>
            </w:r>
            <w:r>
              <w:rPr>
                <w:noProof/>
                <w:webHidden/>
              </w:rPr>
              <w:fldChar w:fldCharType="separate"/>
            </w:r>
            <w:r>
              <w:rPr>
                <w:noProof/>
                <w:webHidden/>
              </w:rPr>
              <w:t>33</w:t>
            </w:r>
            <w:r>
              <w:rPr>
                <w:noProof/>
                <w:webHidden/>
              </w:rPr>
              <w:fldChar w:fldCharType="end"/>
            </w:r>
          </w:hyperlink>
        </w:p>
        <w:p w14:paraId="07D7591F" w14:textId="5A9DEFDC" w:rsidR="00820903" w:rsidRDefault="00820903">
          <w:pPr>
            <w:pStyle w:val="TOC2"/>
            <w:tabs>
              <w:tab w:val="right" w:leader="dot" w:pos="9350"/>
            </w:tabs>
            <w:rPr>
              <w:rFonts w:asciiTheme="minorHAnsi" w:eastAsiaTheme="minorEastAsia" w:hAnsiTheme="minorHAnsi" w:cstheme="minorBidi"/>
              <w:noProof/>
              <w:sz w:val="22"/>
            </w:rPr>
          </w:pPr>
          <w:hyperlink w:anchor="_Toc474939072" w:history="1">
            <w:r w:rsidRPr="00220CA7">
              <w:rPr>
                <w:rStyle w:val="Hyperlink"/>
                <w:noProof/>
              </w:rPr>
              <w:t>3.8 Test the Connection</w:t>
            </w:r>
            <w:r>
              <w:rPr>
                <w:noProof/>
                <w:webHidden/>
              </w:rPr>
              <w:tab/>
            </w:r>
            <w:r>
              <w:rPr>
                <w:noProof/>
                <w:webHidden/>
              </w:rPr>
              <w:fldChar w:fldCharType="begin"/>
            </w:r>
            <w:r>
              <w:rPr>
                <w:noProof/>
                <w:webHidden/>
              </w:rPr>
              <w:instrText xml:space="preserve"> PAGEREF _Toc474939072 \h </w:instrText>
            </w:r>
            <w:r>
              <w:rPr>
                <w:noProof/>
                <w:webHidden/>
              </w:rPr>
            </w:r>
            <w:r>
              <w:rPr>
                <w:noProof/>
                <w:webHidden/>
              </w:rPr>
              <w:fldChar w:fldCharType="separate"/>
            </w:r>
            <w:r>
              <w:rPr>
                <w:noProof/>
                <w:webHidden/>
              </w:rPr>
              <w:t>34</w:t>
            </w:r>
            <w:r>
              <w:rPr>
                <w:noProof/>
                <w:webHidden/>
              </w:rPr>
              <w:fldChar w:fldCharType="end"/>
            </w:r>
          </w:hyperlink>
        </w:p>
        <w:p w14:paraId="6B82BC6C" w14:textId="5AD24148" w:rsidR="00820903" w:rsidRDefault="00820903">
          <w:pPr>
            <w:pStyle w:val="TOC1"/>
            <w:tabs>
              <w:tab w:val="right" w:leader="dot" w:pos="9350"/>
            </w:tabs>
            <w:rPr>
              <w:rFonts w:asciiTheme="minorHAnsi" w:eastAsiaTheme="minorEastAsia" w:hAnsiTheme="minorHAnsi" w:cstheme="minorBidi"/>
              <w:noProof/>
              <w:sz w:val="22"/>
            </w:rPr>
          </w:pPr>
          <w:hyperlink w:anchor="_Toc474939073" w:history="1">
            <w:r w:rsidRPr="00220CA7">
              <w:rPr>
                <w:rStyle w:val="Hyperlink"/>
                <w:noProof/>
              </w:rPr>
              <w:t>4. Lab: App-ID</w:t>
            </w:r>
            <w:r>
              <w:rPr>
                <w:noProof/>
                <w:webHidden/>
              </w:rPr>
              <w:tab/>
            </w:r>
            <w:r>
              <w:rPr>
                <w:noProof/>
                <w:webHidden/>
              </w:rPr>
              <w:fldChar w:fldCharType="begin"/>
            </w:r>
            <w:r>
              <w:rPr>
                <w:noProof/>
                <w:webHidden/>
              </w:rPr>
              <w:instrText xml:space="preserve"> PAGEREF _Toc474939073 \h </w:instrText>
            </w:r>
            <w:r>
              <w:rPr>
                <w:noProof/>
                <w:webHidden/>
              </w:rPr>
            </w:r>
            <w:r>
              <w:rPr>
                <w:noProof/>
                <w:webHidden/>
              </w:rPr>
              <w:fldChar w:fldCharType="separate"/>
            </w:r>
            <w:r>
              <w:rPr>
                <w:noProof/>
                <w:webHidden/>
              </w:rPr>
              <w:t>37</w:t>
            </w:r>
            <w:r>
              <w:rPr>
                <w:noProof/>
                <w:webHidden/>
              </w:rPr>
              <w:fldChar w:fldCharType="end"/>
            </w:r>
          </w:hyperlink>
        </w:p>
        <w:p w14:paraId="118363FD" w14:textId="0123993D" w:rsidR="00820903" w:rsidRDefault="00820903">
          <w:pPr>
            <w:pStyle w:val="TOC2"/>
            <w:tabs>
              <w:tab w:val="right" w:leader="dot" w:pos="9350"/>
            </w:tabs>
            <w:rPr>
              <w:rFonts w:asciiTheme="minorHAnsi" w:eastAsiaTheme="minorEastAsia" w:hAnsiTheme="minorHAnsi" w:cstheme="minorBidi"/>
              <w:noProof/>
              <w:sz w:val="22"/>
            </w:rPr>
          </w:pPr>
          <w:hyperlink w:anchor="_Toc474939074" w:history="1">
            <w:r w:rsidRPr="00220CA7">
              <w:rPr>
                <w:rStyle w:val="Hyperlink"/>
                <w:noProof/>
              </w:rPr>
              <w:t>Lab Objectives</w:t>
            </w:r>
            <w:r>
              <w:rPr>
                <w:noProof/>
                <w:webHidden/>
              </w:rPr>
              <w:tab/>
            </w:r>
            <w:r>
              <w:rPr>
                <w:noProof/>
                <w:webHidden/>
              </w:rPr>
              <w:fldChar w:fldCharType="begin"/>
            </w:r>
            <w:r>
              <w:rPr>
                <w:noProof/>
                <w:webHidden/>
              </w:rPr>
              <w:instrText xml:space="preserve"> PAGEREF _Toc474939074 \h </w:instrText>
            </w:r>
            <w:r>
              <w:rPr>
                <w:noProof/>
                <w:webHidden/>
              </w:rPr>
            </w:r>
            <w:r>
              <w:rPr>
                <w:noProof/>
                <w:webHidden/>
              </w:rPr>
              <w:fldChar w:fldCharType="separate"/>
            </w:r>
            <w:r>
              <w:rPr>
                <w:noProof/>
                <w:webHidden/>
              </w:rPr>
              <w:t>37</w:t>
            </w:r>
            <w:r>
              <w:rPr>
                <w:noProof/>
                <w:webHidden/>
              </w:rPr>
              <w:fldChar w:fldCharType="end"/>
            </w:r>
          </w:hyperlink>
        </w:p>
        <w:p w14:paraId="789F91FC" w14:textId="033FC265" w:rsidR="00820903" w:rsidRDefault="00820903">
          <w:pPr>
            <w:pStyle w:val="TOC2"/>
            <w:tabs>
              <w:tab w:val="right" w:leader="dot" w:pos="9350"/>
            </w:tabs>
            <w:rPr>
              <w:rFonts w:asciiTheme="minorHAnsi" w:eastAsiaTheme="minorEastAsia" w:hAnsiTheme="minorHAnsi" w:cstheme="minorBidi"/>
              <w:noProof/>
              <w:sz w:val="22"/>
            </w:rPr>
          </w:pPr>
          <w:hyperlink w:anchor="_Toc474939075" w:history="1">
            <w:r w:rsidRPr="00220CA7">
              <w:rPr>
                <w:rStyle w:val="Hyperlink"/>
                <w:noProof/>
              </w:rPr>
              <w:t>4.0 Load Lab Configuration</w:t>
            </w:r>
            <w:r>
              <w:rPr>
                <w:noProof/>
                <w:webHidden/>
              </w:rPr>
              <w:tab/>
            </w:r>
            <w:r>
              <w:rPr>
                <w:noProof/>
                <w:webHidden/>
              </w:rPr>
              <w:fldChar w:fldCharType="begin"/>
            </w:r>
            <w:r>
              <w:rPr>
                <w:noProof/>
                <w:webHidden/>
              </w:rPr>
              <w:instrText xml:space="preserve"> PAGEREF _Toc474939075 \h </w:instrText>
            </w:r>
            <w:r>
              <w:rPr>
                <w:noProof/>
                <w:webHidden/>
              </w:rPr>
            </w:r>
            <w:r>
              <w:rPr>
                <w:noProof/>
                <w:webHidden/>
              </w:rPr>
              <w:fldChar w:fldCharType="separate"/>
            </w:r>
            <w:r>
              <w:rPr>
                <w:noProof/>
                <w:webHidden/>
              </w:rPr>
              <w:t>37</w:t>
            </w:r>
            <w:r>
              <w:rPr>
                <w:noProof/>
                <w:webHidden/>
              </w:rPr>
              <w:fldChar w:fldCharType="end"/>
            </w:r>
          </w:hyperlink>
        </w:p>
        <w:p w14:paraId="1CB06FC7" w14:textId="7077533C" w:rsidR="00820903" w:rsidRDefault="00820903">
          <w:pPr>
            <w:pStyle w:val="TOC2"/>
            <w:tabs>
              <w:tab w:val="right" w:leader="dot" w:pos="9350"/>
            </w:tabs>
            <w:rPr>
              <w:rFonts w:asciiTheme="minorHAnsi" w:eastAsiaTheme="minorEastAsia" w:hAnsiTheme="minorHAnsi" w:cstheme="minorBidi"/>
              <w:noProof/>
              <w:sz w:val="22"/>
            </w:rPr>
          </w:pPr>
          <w:hyperlink w:anchor="_Toc474939076" w:history="1">
            <w:r w:rsidRPr="00220CA7">
              <w:rPr>
                <w:rStyle w:val="Hyperlink"/>
                <w:noProof/>
              </w:rPr>
              <w:t>4.1 Create App-ID Security Policy Rule</w:t>
            </w:r>
            <w:r>
              <w:rPr>
                <w:noProof/>
                <w:webHidden/>
              </w:rPr>
              <w:tab/>
            </w:r>
            <w:r>
              <w:rPr>
                <w:noProof/>
                <w:webHidden/>
              </w:rPr>
              <w:fldChar w:fldCharType="begin"/>
            </w:r>
            <w:r>
              <w:rPr>
                <w:noProof/>
                <w:webHidden/>
              </w:rPr>
              <w:instrText xml:space="preserve"> PAGEREF _Toc474939076 \h </w:instrText>
            </w:r>
            <w:r>
              <w:rPr>
                <w:noProof/>
                <w:webHidden/>
              </w:rPr>
            </w:r>
            <w:r>
              <w:rPr>
                <w:noProof/>
                <w:webHidden/>
              </w:rPr>
              <w:fldChar w:fldCharType="separate"/>
            </w:r>
            <w:r>
              <w:rPr>
                <w:noProof/>
                <w:webHidden/>
              </w:rPr>
              <w:t>38</w:t>
            </w:r>
            <w:r>
              <w:rPr>
                <w:noProof/>
                <w:webHidden/>
              </w:rPr>
              <w:fldChar w:fldCharType="end"/>
            </w:r>
          </w:hyperlink>
        </w:p>
        <w:p w14:paraId="37BCE941" w14:textId="09677ABB" w:rsidR="00820903" w:rsidRDefault="00820903">
          <w:pPr>
            <w:pStyle w:val="TOC2"/>
            <w:tabs>
              <w:tab w:val="right" w:leader="dot" w:pos="9350"/>
            </w:tabs>
            <w:rPr>
              <w:rFonts w:asciiTheme="minorHAnsi" w:eastAsiaTheme="minorEastAsia" w:hAnsiTheme="minorHAnsi" w:cstheme="minorBidi"/>
              <w:noProof/>
              <w:sz w:val="22"/>
            </w:rPr>
          </w:pPr>
          <w:hyperlink w:anchor="_Toc474939077" w:history="1">
            <w:r w:rsidRPr="00220CA7">
              <w:rPr>
                <w:rStyle w:val="Hyperlink"/>
                <w:noProof/>
              </w:rPr>
              <w:t>4.2 Enable Interzone Logging</w:t>
            </w:r>
            <w:r>
              <w:rPr>
                <w:noProof/>
                <w:webHidden/>
              </w:rPr>
              <w:tab/>
            </w:r>
            <w:r>
              <w:rPr>
                <w:noProof/>
                <w:webHidden/>
              </w:rPr>
              <w:fldChar w:fldCharType="begin"/>
            </w:r>
            <w:r>
              <w:rPr>
                <w:noProof/>
                <w:webHidden/>
              </w:rPr>
              <w:instrText xml:space="preserve"> PAGEREF _Toc474939077 \h </w:instrText>
            </w:r>
            <w:r>
              <w:rPr>
                <w:noProof/>
                <w:webHidden/>
              </w:rPr>
            </w:r>
            <w:r>
              <w:rPr>
                <w:noProof/>
                <w:webHidden/>
              </w:rPr>
              <w:fldChar w:fldCharType="separate"/>
            </w:r>
            <w:r>
              <w:rPr>
                <w:noProof/>
                <w:webHidden/>
              </w:rPr>
              <w:t>38</w:t>
            </w:r>
            <w:r>
              <w:rPr>
                <w:noProof/>
                <w:webHidden/>
              </w:rPr>
              <w:fldChar w:fldCharType="end"/>
            </w:r>
          </w:hyperlink>
        </w:p>
        <w:p w14:paraId="654D32C9" w14:textId="549CCB10" w:rsidR="00820903" w:rsidRDefault="00820903">
          <w:pPr>
            <w:pStyle w:val="TOC2"/>
            <w:tabs>
              <w:tab w:val="right" w:leader="dot" w:pos="9350"/>
            </w:tabs>
            <w:rPr>
              <w:rFonts w:asciiTheme="minorHAnsi" w:eastAsiaTheme="minorEastAsia" w:hAnsiTheme="minorHAnsi" w:cstheme="minorBidi"/>
              <w:noProof/>
              <w:sz w:val="22"/>
            </w:rPr>
          </w:pPr>
          <w:hyperlink w:anchor="_Toc474939078" w:history="1">
            <w:r w:rsidRPr="00220CA7">
              <w:rPr>
                <w:rStyle w:val="Hyperlink"/>
                <w:noProof/>
              </w:rPr>
              <w:t>4.3 Enable the Application Block Page</w:t>
            </w:r>
            <w:r>
              <w:rPr>
                <w:noProof/>
                <w:webHidden/>
              </w:rPr>
              <w:tab/>
            </w:r>
            <w:r>
              <w:rPr>
                <w:noProof/>
                <w:webHidden/>
              </w:rPr>
              <w:fldChar w:fldCharType="begin"/>
            </w:r>
            <w:r>
              <w:rPr>
                <w:noProof/>
                <w:webHidden/>
              </w:rPr>
              <w:instrText xml:space="preserve"> PAGEREF _Toc474939078 \h </w:instrText>
            </w:r>
            <w:r>
              <w:rPr>
                <w:noProof/>
                <w:webHidden/>
              </w:rPr>
            </w:r>
            <w:r>
              <w:rPr>
                <w:noProof/>
                <w:webHidden/>
              </w:rPr>
              <w:fldChar w:fldCharType="separate"/>
            </w:r>
            <w:r>
              <w:rPr>
                <w:noProof/>
                <w:webHidden/>
              </w:rPr>
              <w:t>39</w:t>
            </w:r>
            <w:r>
              <w:rPr>
                <w:noProof/>
                <w:webHidden/>
              </w:rPr>
              <w:fldChar w:fldCharType="end"/>
            </w:r>
          </w:hyperlink>
        </w:p>
        <w:p w14:paraId="5DA2307E" w14:textId="58BC4192" w:rsidR="00820903" w:rsidRDefault="00820903">
          <w:pPr>
            <w:pStyle w:val="TOC2"/>
            <w:tabs>
              <w:tab w:val="right" w:leader="dot" w:pos="9350"/>
            </w:tabs>
            <w:rPr>
              <w:rFonts w:asciiTheme="minorHAnsi" w:eastAsiaTheme="minorEastAsia" w:hAnsiTheme="minorHAnsi" w:cstheme="minorBidi"/>
              <w:noProof/>
              <w:sz w:val="22"/>
            </w:rPr>
          </w:pPr>
          <w:hyperlink w:anchor="_Toc474939079" w:history="1">
            <w:r w:rsidRPr="00220CA7">
              <w:rPr>
                <w:rStyle w:val="Hyperlink"/>
                <w:noProof/>
              </w:rPr>
              <w:t>4.4 Test Application Blocking</w:t>
            </w:r>
            <w:r>
              <w:rPr>
                <w:noProof/>
                <w:webHidden/>
              </w:rPr>
              <w:tab/>
            </w:r>
            <w:r>
              <w:rPr>
                <w:noProof/>
                <w:webHidden/>
              </w:rPr>
              <w:fldChar w:fldCharType="begin"/>
            </w:r>
            <w:r>
              <w:rPr>
                <w:noProof/>
                <w:webHidden/>
              </w:rPr>
              <w:instrText xml:space="preserve"> PAGEREF _Toc474939079 \h </w:instrText>
            </w:r>
            <w:r>
              <w:rPr>
                <w:noProof/>
                <w:webHidden/>
              </w:rPr>
            </w:r>
            <w:r>
              <w:rPr>
                <w:noProof/>
                <w:webHidden/>
              </w:rPr>
              <w:fldChar w:fldCharType="separate"/>
            </w:r>
            <w:r>
              <w:rPr>
                <w:noProof/>
                <w:webHidden/>
              </w:rPr>
              <w:t>39</w:t>
            </w:r>
            <w:r>
              <w:rPr>
                <w:noProof/>
                <w:webHidden/>
              </w:rPr>
              <w:fldChar w:fldCharType="end"/>
            </w:r>
          </w:hyperlink>
        </w:p>
        <w:p w14:paraId="322B4C0F" w14:textId="4913D7CB" w:rsidR="00820903" w:rsidRDefault="00820903">
          <w:pPr>
            <w:pStyle w:val="TOC2"/>
            <w:tabs>
              <w:tab w:val="right" w:leader="dot" w:pos="9350"/>
            </w:tabs>
            <w:rPr>
              <w:rFonts w:asciiTheme="minorHAnsi" w:eastAsiaTheme="minorEastAsia" w:hAnsiTheme="minorHAnsi" w:cstheme="minorBidi"/>
              <w:noProof/>
              <w:sz w:val="22"/>
            </w:rPr>
          </w:pPr>
          <w:hyperlink w:anchor="_Toc474939080" w:history="1">
            <w:r w:rsidRPr="00220CA7">
              <w:rPr>
                <w:rStyle w:val="Hyperlink"/>
                <w:noProof/>
              </w:rPr>
              <w:t>4.5 Review Logs</w:t>
            </w:r>
            <w:r>
              <w:rPr>
                <w:noProof/>
                <w:webHidden/>
              </w:rPr>
              <w:tab/>
            </w:r>
            <w:r>
              <w:rPr>
                <w:noProof/>
                <w:webHidden/>
              </w:rPr>
              <w:fldChar w:fldCharType="begin"/>
            </w:r>
            <w:r>
              <w:rPr>
                <w:noProof/>
                <w:webHidden/>
              </w:rPr>
              <w:instrText xml:space="preserve"> PAGEREF _Toc474939080 \h </w:instrText>
            </w:r>
            <w:r>
              <w:rPr>
                <w:noProof/>
                <w:webHidden/>
              </w:rPr>
            </w:r>
            <w:r>
              <w:rPr>
                <w:noProof/>
                <w:webHidden/>
              </w:rPr>
              <w:fldChar w:fldCharType="separate"/>
            </w:r>
            <w:r>
              <w:rPr>
                <w:noProof/>
                <w:webHidden/>
              </w:rPr>
              <w:t>40</w:t>
            </w:r>
            <w:r>
              <w:rPr>
                <w:noProof/>
                <w:webHidden/>
              </w:rPr>
              <w:fldChar w:fldCharType="end"/>
            </w:r>
          </w:hyperlink>
        </w:p>
        <w:p w14:paraId="42119FB6" w14:textId="54FDD0F3" w:rsidR="00820903" w:rsidRDefault="00820903">
          <w:pPr>
            <w:pStyle w:val="TOC2"/>
            <w:tabs>
              <w:tab w:val="right" w:leader="dot" w:pos="9350"/>
            </w:tabs>
            <w:rPr>
              <w:rFonts w:asciiTheme="minorHAnsi" w:eastAsiaTheme="minorEastAsia" w:hAnsiTheme="minorHAnsi" w:cstheme="minorBidi"/>
              <w:noProof/>
              <w:sz w:val="22"/>
            </w:rPr>
          </w:pPr>
          <w:hyperlink w:anchor="_Toc474939081" w:history="1">
            <w:r w:rsidRPr="00220CA7">
              <w:rPr>
                <w:rStyle w:val="Hyperlink"/>
                <w:noProof/>
              </w:rPr>
              <w:t>4.6 Test Application Blocking</w:t>
            </w:r>
            <w:r>
              <w:rPr>
                <w:noProof/>
                <w:webHidden/>
              </w:rPr>
              <w:tab/>
            </w:r>
            <w:r>
              <w:rPr>
                <w:noProof/>
                <w:webHidden/>
              </w:rPr>
              <w:fldChar w:fldCharType="begin"/>
            </w:r>
            <w:r>
              <w:rPr>
                <w:noProof/>
                <w:webHidden/>
              </w:rPr>
              <w:instrText xml:space="preserve"> PAGEREF _Toc474939081 \h </w:instrText>
            </w:r>
            <w:r>
              <w:rPr>
                <w:noProof/>
                <w:webHidden/>
              </w:rPr>
            </w:r>
            <w:r>
              <w:rPr>
                <w:noProof/>
                <w:webHidden/>
              </w:rPr>
              <w:fldChar w:fldCharType="separate"/>
            </w:r>
            <w:r>
              <w:rPr>
                <w:noProof/>
                <w:webHidden/>
              </w:rPr>
              <w:t>40</w:t>
            </w:r>
            <w:r>
              <w:rPr>
                <w:noProof/>
                <w:webHidden/>
              </w:rPr>
              <w:fldChar w:fldCharType="end"/>
            </w:r>
          </w:hyperlink>
        </w:p>
        <w:p w14:paraId="3928CECD" w14:textId="19B0B708" w:rsidR="00820903" w:rsidRDefault="00820903">
          <w:pPr>
            <w:pStyle w:val="TOC2"/>
            <w:tabs>
              <w:tab w:val="right" w:leader="dot" w:pos="9350"/>
            </w:tabs>
            <w:rPr>
              <w:rFonts w:asciiTheme="minorHAnsi" w:eastAsiaTheme="minorEastAsia" w:hAnsiTheme="minorHAnsi" w:cstheme="minorBidi"/>
              <w:noProof/>
              <w:sz w:val="22"/>
            </w:rPr>
          </w:pPr>
          <w:hyperlink w:anchor="_Toc474939082" w:history="1">
            <w:r w:rsidRPr="00220CA7">
              <w:rPr>
                <w:rStyle w:val="Hyperlink"/>
                <w:noProof/>
              </w:rPr>
              <w:t>4.7 Review Logs</w:t>
            </w:r>
            <w:r>
              <w:rPr>
                <w:noProof/>
                <w:webHidden/>
              </w:rPr>
              <w:tab/>
            </w:r>
            <w:r>
              <w:rPr>
                <w:noProof/>
                <w:webHidden/>
              </w:rPr>
              <w:fldChar w:fldCharType="begin"/>
            </w:r>
            <w:r>
              <w:rPr>
                <w:noProof/>
                <w:webHidden/>
              </w:rPr>
              <w:instrText xml:space="preserve"> PAGEREF _Toc474939082 \h </w:instrText>
            </w:r>
            <w:r>
              <w:rPr>
                <w:noProof/>
                <w:webHidden/>
              </w:rPr>
            </w:r>
            <w:r>
              <w:rPr>
                <w:noProof/>
                <w:webHidden/>
              </w:rPr>
              <w:fldChar w:fldCharType="separate"/>
            </w:r>
            <w:r>
              <w:rPr>
                <w:noProof/>
                <w:webHidden/>
              </w:rPr>
              <w:t>41</w:t>
            </w:r>
            <w:r>
              <w:rPr>
                <w:noProof/>
                <w:webHidden/>
              </w:rPr>
              <w:fldChar w:fldCharType="end"/>
            </w:r>
          </w:hyperlink>
        </w:p>
        <w:p w14:paraId="6D926576" w14:textId="2B51DC56" w:rsidR="00820903" w:rsidRDefault="00820903">
          <w:pPr>
            <w:pStyle w:val="TOC2"/>
            <w:tabs>
              <w:tab w:val="right" w:leader="dot" w:pos="9350"/>
            </w:tabs>
            <w:rPr>
              <w:rFonts w:asciiTheme="minorHAnsi" w:eastAsiaTheme="minorEastAsia" w:hAnsiTheme="minorHAnsi" w:cstheme="minorBidi"/>
              <w:noProof/>
              <w:sz w:val="22"/>
            </w:rPr>
          </w:pPr>
          <w:hyperlink w:anchor="_Toc474939083" w:history="1">
            <w:r w:rsidRPr="00220CA7">
              <w:rPr>
                <w:rStyle w:val="Hyperlink"/>
                <w:noProof/>
              </w:rPr>
              <w:t>4.8 Modify the App-ID Security Policy Rule</w:t>
            </w:r>
            <w:r>
              <w:rPr>
                <w:noProof/>
                <w:webHidden/>
              </w:rPr>
              <w:tab/>
            </w:r>
            <w:r>
              <w:rPr>
                <w:noProof/>
                <w:webHidden/>
              </w:rPr>
              <w:fldChar w:fldCharType="begin"/>
            </w:r>
            <w:r>
              <w:rPr>
                <w:noProof/>
                <w:webHidden/>
              </w:rPr>
              <w:instrText xml:space="preserve"> PAGEREF _Toc474939083 \h </w:instrText>
            </w:r>
            <w:r>
              <w:rPr>
                <w:noProof/>
                <w:webHidden/>
              </w:rPr>
            </w:r>
            <w:r>
              <w:rPr>
                <w:noProof/>
                <w:webHidden/>
              </w:rPr>
              <w:fldChar w:fldCharType="separate"/>
            </w:r>
            <w:r>
              <w:rPr>
                <w:noProof/>
                <w:webHidden/>
              </w:rPr>
              <w:t>41</w:t>
            </w:r>
            <w:r>
              <w:rPr>
                <w:noProof/>
                <w:webHidden/>
              </w:rPr>
              <w:fldChar w:fldCharType="end"/>
            </w:r>
          </w:hyperlink>
        </w:p>
        <w:p w14:paraId="244B5BA7" w14:textId="5894658E" w:rsidR="00820903" w:rsidRDefault="00820903">
          <w:pPr>
            <w:pStyle w:val="TOC2"/>
            <w:tabs>
              <w:tab w:val="right" w:leader="dot" w:pos="9350"/>
            </w:tabs>
            <w:rPr>
              <w:rFonts w:asciiTheme="minorHAnsi" w:eastAsiaTheme="minorEastAsia" w:hAnsiTheme="minorHAnsi" w:cstheme="minorBidi"/>
              <w:noProof/>
              <w:sz w:val="22"/>
            </w:rPr>
          </w:pPr>
          <w:hyperlink w:anchor="_Toc474939084" w:history="1">
            <w:r w:rsidRPr="00220CA7">
              <w:rPr>
                <w:rStyle w:val="Hyperlink"/>
                <w:noProof/>
              </w:rPr>
              <w:t>4.9 Test App-ID Changes</w:t>
            </w:r>
            <w:r>
              <w:rPr>
                <w:noProof/>
                <w:webHidden/>
              </w:rPr>
              <w:tab/>
            </w:r>
            <w:r>
              <w:rPr>
                <w:noProof/>
                <w:webHidden/>
              </w:rPr>
              <w:fldChar w:fldCharType="begin"/>
            </w:r>
            <w:r>
              <w:rPr>
                <w:noProof/>
                <w:webHidden/>
              </w:rPr>
              <w:instrText xml:space="preserve"> PAGEREF _Toc474939084 \h </w:instrText>
            </w:r>
            <w:r>
              <w:rPr>
                <w:noProof/>
                <w:webHidden/>
              </w:rPr>
            </w:r>
            <w:r>
              <w:rPr>
                <w:noProof/>
                <w:webHidden/>
              </w:rPr>
              <w:fldChar w:fldCharType="separate"/>
            </w:r>
            <w:r>
              <w:rPr>
                <w:noProof/>
                <w:webHidden/>
              </w:rPr>
              <w:t>41</w:t>
            </w:r>
            <w:r>
              <w:rPr>
                <w:noProof/>
                <w:webHidden/>
              </w:rPr>
              <w:fldChar w:fldCharType="end"/>
            </w:r>
          </w:hyperlink>
        </w:p>
        <w:p w14:paraId="7A07CBD7" w14:textId="7EF8E032" w:rsidR="00820903" w:rsidRDefault="00820903">
          <w:pPr>
            <w:pStyle w:val="TOC2"/>
            <w:tabs>
              <w:tab w:val="right" w:leader="dot" w:pos="9350"/>
            </w:tabs>
            <w:rPr>
              <w:rFonts w:asciiTheme="minorHAnsi" w:eastAsiaTheme="minorEastAsia" w:hAnsiTheme="minorHAnsi" w:cstheme="minorBidi"/>
              <w:noProof/>
              <w:sz w:val="22"/>
            </w:rPr>
          </w:pPr>
          <w:hyperlink w:anchor="_Toc474939085" w:history="1">
            <w:r w:rsidRPr="00220CA7">
              <w:rPr>
                <w:rStyle w:val="Hyperlink"/>
                <w:noProof/>
              </w:rPr>
              <w:t>4.10 Migrate Port-Based Rule to Application-Aware Rule</w:t>
            </w:r>
            <w:r>
              <w:rPr>
                <w:noProof/>
                <w:webHidden/>
              </w:rPr>
              <w:tab/>
            </w:r>
            <w:r>
              <w:rPr>
                <w:noProof/>
                <w:webHidden/>
              </w:rPr>
              <w:fldChar w:fldCharType="begin"/>
            </w:r>
            <w:r>
              <w:rPr>
                <w:noProof/>
                <w:webHidden/>
              </w:rPr>
              <w:instrText xml:space="preserve"> PAGEREF _Toc474939085 \h </w:instrText>
            </w:r>
            <w:r>
              <w:rPr>
                <w:noProof/>
                <w:webHidden/>
              </w:rPr>
            </w:r>
            <w:r>
              <w:rPr>
                <w:noProof/>
                <w:webHidden/>
              </w:rPr>
              <w:fldChar w:fldCharType="separate"/>
            </w:r>
            <w:r>
              <w:rPr>
                <w:noProof/>
                <w:webHidden/>
              </w:rPr>
              <w:t>42</w:t>
            </w:r>
            <w:r>
              <w:rPr>
                <w:noProof/>
                <w:webHidden/>
              </w:rPr>
              <w:fldChar w:fldCharType="end"/>
            </w:r>
          </w:hyperlink>
        </w:p>
        <w:p w14:paraId="1823DD76" w14:textId="09EEDA93" w:rsidR="00820903" w:rsidRDefault="00820903">
          <w:pPr>
            <w:pStyle w:val="TOC2"/>
            <w:tabs>
              <w:tab w:val="right" w:leader="dot" w:pos="9350"/>
            </w:tabs>
            <w:rPr>
              <w:rFonts w:asciiTheme="minorHAnsi" w:eastAsiaTheme="minorEastAsia" w:hAnsiTheme="minorHAnsi" w:cstheme="minorBidi"/>
              <w:noProof/>
              <w:sz w:val="22"/>
            </w:rPr>
          </w:pPr>
          <w:hyperlink w:anchor="_Toc474939086" w:history="1">
            <w:r w:rsidRPr="00220CA7">
              <w:rPr>
                <w:rStyle w:val="Hyperlink"/>
                <w:noProof/>
              </w:rPr>
              <w:t>4.11 Observe the Application Command Center</w:t>
            </w:r>
            <w:r>
              <w:rPr>
                <w:noProof/>
                <w:webHidden/>
              </w:rPr>
              <w:tab/>
            </w:r>
            <w:r>
              <w:rPr>
                <w:noProof/>
                <w:webHidden/>
              </w:rPr>
              <w:fldChar w:fldCharType="begin"/>
            </w:r>
            <w:r>
              <w:rPr>
                <w:noProof/>
                <w:webHidden/>
              </w:rPr>
              <w:instrText xml:space="preserve"> PAGEREF _Toc474939086 \h </w:instrText>
            </w:r>
            <w:r>
              <w:rPr>
                <w:noProof/>
                <w:webHidden/>
              </w:rPr>
            </w:r>
            <w:r>
              <w:rPr>
                <w:noProof/>
                <w:webHidden/>
              </w:rPr>
              <w:fldChar w:fldCharType="separate"/>
            </w:r>
            <w:r>
              <w:rPr>
                <w:noProof/>
                <w:webHidden/>
              </w:rPr>
              <w:t>43</w:t>
            </w:r>
            <w:r>
              <w:rPr>
                <w:noProof/>
                <w:webHidden/>
              </w:rPr>
              <w:fldChar w:fldCharType="end"/>
            </w:r>
          </w:hyperlink>
        </w:p>
        <w:p w14:paraId="32F3B024" w14:textId="6625B974" w:rsidR="00820903" w:rsidRDefault="00820903">
          <w:pPr>
            <w:pStyle w:val="TOC1"/>
            <w:tabs>
              <w:tab w:val="right" w:leader="dot" w:pos="9350"/>
            </w:tabs>
            <w:rPr>
              <w:rFonts w:asciiTheme="minorHAnsi" w:eastAsiaTheme="minorEastAsia" w:hAnsiTheme="minorHAnsi" w:cstheme="minorBidi"/>
              <w:noProof/>
              <w:sz w:val="22"/>
            </w:rPr>
          </w:pPr>
          <w:hyperlink w:anchor="_Toc474939087" w:history="1">
            <w:r w:rsidRPr="00220CA7">
              <w:rPr>
                <w:rStyle w:val="Hyperlink"/>
                <w:noProof/>
              </w:rPr>
              <w:t>5. Lab: Content-ID</w:t>
            </w:r>
            <w:r>
              <w:rPr>
                <w:noProof/>
                <w:webHidden/>
              </w:rPr>
              <w:tab/>
            </w:r>
            <w:r>
              <w:rPr>
                <w:noProof/>
                <w:webHidden/>
              </w:rPr>
              <w:fldChar w:fldCharType="begin"/>
            </w:r>
            <w:r>
              <w:rPr>
                <w:noProof/>
                <w:webHidden/>
              </w:rPr>
              <w:instrText xml:space="preserve"> PAGEREF _Toc474939087 \h </w:instrText>
            </w:r>
            <w:r>
              <w:rPr>
                <w:noProof/>
                <w:webHidden/>
              </w:rPr>
            </w:r>
            <w:r>
              <w:rPr>
                <w:noProof/>
                <w:webHidden/>
              </w:rPr>
              <w:fldChar w:fldCharType="separate"/>
            </w:r>
            <w:r>
              <w:rPr>
                <w:noProof/>
                <w:webHidden/>
              </w:rPr>
              <w:t>46</w:t>
            </w:r>
            <w:r>
              <w:rPr>
                <w:noProof/>
                <w:webHidden/>
              </w:rPr>
              <w:fldChar w:fldCharType="end"/>
            </w:r>
          </w:hyperlink>
        </w:p>
        <w:p w14:paraId="49B9185D" w14:textId="09CF1492" w:rsidR="00820903" w:rsidRDefault="00820903">
          <w:pPr>
            <w:pStyle w:val="TOC2"/>
            <w:tabs>
              <w:tab w:val="right" w:leader="dot" w:pos="9350"/>
            </w:tabs>
            <w:rPr>
              <w:rFonts w:asciiTheme="minorHAnsi" w:eastAsiaTheme="minorEastAsia" w:hAnsiTheme="minorHAnsi" w:cstheme="minorBidi"/>
              <w:noProof/>
              <w:sz w:val="22"/>
            </w:rPr>
          </w:pPr>
          <w:hyperlink w:anchor="_Toc474939088" w:history="1">
            <w:r w:rsidRPr="00220CA7">
              <w:rPr>
                <w:rStyle w:val="Hyperlink"/>
                <w:noProof/>
              </w:rPr>
              <w:t>Lab Objectives</w:t>
            </w:r>
            <w:r>
              <w:rPr>
                <w:noProof/>
                <w:webHidden/>
              </w:rPr>
              <w:tab/>
            </w:r>
            <w:r>
              <w:rPr>
                <w:noProof/>
                <w:webHidden/>
              </w:rPr>
              <w:fldChar w:fldCharType="begin"/>
            </w:r>
            <w:r>
              <w:rPr>
                <w:noProof/>
                <w:webHidden/>
              </w:rPr>
              <w:instrText xml:space="preserve"> PAGEREF _Toc474939088 \h </w:instrText>
            </w:r>
            <w:r>
              <w:rPr>
                <w:noProof/>
                <w:webHidden/>
              </w:rPr>
            </w:r>
            <w:r>
              <w:rPr>
                <w:noProof/>
                <w:webHidden/>
              </w:rPr>
              <w:fldChar w:fldCharType="separate"/>
            </w:r>
            <w:r>
              <w:rPr>
                <w:noProof/>
                <w:webHidden/>
              </w:rPr>
              <w:t>46</w:t>
            </w:r>
            <w:r>
              <w:rPr>
                <w:noProof/>
                <w:webHidden/>
              </w:rPr>
              <w:fldChar w:fldCharType="end"/>
            </w:r>
          </w:hyperlink>
        </w:p>
        <w:p w14:paraId="5CE885F8" w14:textId="1936FACF" w:rsidR="00820903" w:rsidRDefault="00820903">
          <w:pPr>
            <w:pStyle w:val="TOC2"/>
            <w:tabs>
              <w:tab w:val="right" w:leader="dot" w:pos="9350"/>
            </w:tabs>
            <w:rPr>
              <w:rFonts w:asciiTheme="minorHAnsi" w:eastAsiaTheme="minorEastAsia" w:hAnsiTheme="minorHAnsi" w:cstheme="minorBidi"/>
              <w:noProof/>
              <w:sz w:val="22"/>
            </w:rPr>
          </w:pPr>
          <w:hyperlink w:anchor="_Toc474939089" w:history="1">
            <w:r w:rsidRPr="00220CA7">
              <w:rPr>
                <w:rStyle w:val="Hyperlink"/>
                <w:noProof/>
              </w:rPr>
              <w:t>5.0 Load Lab Configuration</w:t>
            </w:r>
            <w:r>
              <w:rPr>
                <w:noProof/>
                <w:webHidden/>
              </w:rPr>
              <w:tab/>
            </w:r>
            <w:r>
              <w:rPr>
                <w:noProof/>
                <w:webHidden/>
              </w:rPr>
              <w:fldChar w:fldCharType="begin"/>
            </w:r>
            <w:r>
              <w:rPr>
                <w:noProof/>
                <w:webHidden/>
              </w:rPr>
              <w:instrText xml:space="preserve"> PAGEREF _Toc474939089 \h </w:instrText>
            </w:r>
            <w:r>
              <w:rPr>
                <w:noProof/>
                <w:webHidden/>
              </w:rPr>
            </w:r>
            <w:r>
              <w:rPr>
                <w:noProof/>
                <w:webHidden/>
              </w:rPr>
              <w:fldChar w:fldCharType="separate"/>
            </w:r>
            <w:r>
              <w:rPr>
                <w:noProof/>
                <w:webHidden/>
              </w:rPr>
              <w:t>46</w:t>
            </w:r>
            <w:r>
              <w:rPr>
                <w:noProof/>
                <w:webHidden/>
              </w:rPr>
              <w:fldChar w:fldCharType="end"/>
            </w:r>
          </w:hyperlink>
        </w:p>
        <w:p w14:paraId="5F68614B" w14:textId="639E57C8" w:rsidR="00820903" w:rsidRDefault="00820903">
          <w:pPr>
            <w:pStyle w:val="TOC2"/>
            <w:tabs>
              <w:tab w:val="right" w:leader="dot" w:pos="9350"/>
            </w:tabs>
            <w:rPr>
              <w:rFonts w:asciiTheme="minorHAnsi" w:eastAsiaTheme="minorEastAsia" w:hAnsiTheme="minorHAnsi" w:cstheme="minorBidi"/>
              <w:noProof/>
              <w:sz w:val="22"/>
            </w:rPr>
          </w:pPr>
          <w:hyperlink w:anchor="_Toc474939090" w:history="1">
            <w:r w:rsidRPr="00220CA7">
              <w:rPr>
                <w:rStyle w:val="Hyperlink"/>
                <w:noProof/>
              </w:rPr>
              <w:t>5.1 Create Security Policy Rule with an Antivirus Profile</w:t>
            </w:r>
            <w:r>
              <w:rPr>
                <w:noProof/>
                <w:webHidden/>
              </w:rPr>
              <w:tab/>
            </w:r>
            <w:r>
              <w:rPr>
                <w:noProof/>
                <w:webHidden/>
              </w:rPr>
              <w:fldChar w:fldCharType="begin"/>
            </w:r>
            <w:r>
              <w:rPr>
                <w:noProof/>
                <w:webHidden/>
              </w:rPr>
              <w:instrText xml:space="preserve"> PAGEREF _Toc474939090 \h </w:instrText>
            </w:r>
            <w:r>
              <w:rPr>
                <w:noProof/>
                <w:webHidden/>
              </w:rPr>
            </w:r>
            <w:r>
              <w:rPr>
                <w:noProof/>
                <w:webHidden/>
              </w:rPr>
              <w:fldChar w:fldCharType="separate"/>
            </w:r>
            <w:r>
              <w:rPr>
                <w:noProof/>
                <w:webHidden/>
              </w:rPr>
              <w:t>47</w:t>
            </w:r>
            <w:r>
              <w:rPr>
                <w:noProof/>
                <w:webHidden/>
              </w:rPr>
              <w:fldChar w:fldCharType="end"/>
            </w:r>
          </w:hyperlink>
        </w:p>
        <w:p w14:paraId="42697128" w14:textId="5C47A8B8" w:rsidR="00820903" w:rsidRDefault="00820903">
          <w:pPr>
            <w:pStyle w:val="TOC2"/>
            <w:tabs>
              <w:tab w:val="right" w:leader="dot" w:pos="9350"/>
            </w:tabs>
            <w:rPr>
              <w:rFonts w:asciiTheme="minorHAnsi" w:eastAsiaTheme="minorEastAsia" w:hAnsiTheme="minorHAnsi" w:cstheme="minorBidi"/>
              <w:noProof/>
              <w:sz w:val="22"/>
            </w:rPr>
          </w:pPr>
          <w:hyperlink w:anchor="_Toc474939091" w:history="1">
            <w:r w:rsidRPr="00220CA7">
              <w:rPr>
                <w:rStyle w:val="Hyperlink"/>
                <w:noProof/>
              </w:rPr>
              <w:t>5.2 Test Security Policy Rule</w:t>
            </w:r>
            <w:r>
              <w:rPr>
                <w:noProof/>
                <w:webHidden/>
              </w:rPr>
              <w:tab/>
            </w:r>
            <w:r>
              <w:rPr>
                <w:noProof/>
                <w:webHidden/>
              </w:rPr>
              <w:fldChar w:fldCharType="begin"/>
            </w:r>
            <w:r>
              <w:rPr>
                <w:noProof/>
                <w:webHidden/>
              </w:rPr>
              <w:instrText xml:space="preserve"> PAGEREF _Toc474939091 \h </w:instrText>
            </w:r>
            <w:r>
              <w:rPr>
                <w:noProof/>
                <w:webHidden/>
              </w:rPr>
            </w:r>
            <w:r>
              <w:rPr>
                <w:noProof/>
                <w:webHidden/>
              </w:rPr>
              <w:fldChar w:fldCharType="separate"/>
            </w:r>
            <w:r>
              <w:rPr>
                <w:noProof/>
                <w:webHidden/>
              </w:rPr>
              <w:t>48</w:t>
            </w:r>
            <w:r>
              <w:rPr>
                <w:noProof/>
                <w:webHidden/>
              </w:rPr>
              <w:fldChar w:fldCharType="end"/>
            </w:r>
          </w:hyperlink>
        </w:p>
        <w:p w14:paraId="6226EF7C" w14:textId="2FAA06E6" w:rsidR="00820903" w:rsidRDefault="00820903">
          <w:pPr>
            <w:pStyle w:val="TOC2"/>
            <w:tabs>
              <w:tab w:val="right" w:leader="dot" w:pos="9350"/>
            </w:tabs>
            <w:rPr>
              <w:rFonts w:asciiTheme="minorHAnsi" w:eastAsiaTheme="minorEastAsia" w:hAnsiTheme="minorHAnsi" w:cstheme="minorBidi"/>
              <w:noProof/>
              <w:sz w:val="22"/>
            </w:rPr>
          </w:pPr>
          <w:hyperlink w:anchor="_Toc474939092" w:history="1">
            <w:r w:rsidRPr="00220CA7">
              <w:rPr>
                <w:rStyle w:val="Hyperlink"/>
                <w:noProof/>
              </w:rPr>
              <w:t>5.3 Review Logs</w:t>
            </w:r>
            <w:r>
              <w:rPr>
                <w:noProof/>
                <w:webHidden/>
              </w:rPr>
              <w:tab/>
            </w:r>
            <w:r>
              <w:rPr>
                <w:noProof/>
                <w:webHidden/>
              </w:rPr>
              <w:fldChar w:fldCharType="begin"/>
            </w:r>
            <w:r>
              <w:rPr>
                <w:noProof/>
                <w:webHidden/>
              </w:rPr>
              <w:instrText xml:space="preserve"> PAGEREF _Toc474939092 \h </w:instrText>
            </w:r>
            <w:r>
              <w:rPr>
                <w:noProof/>
                <w:webHidden/>
              </w:rPr>
            </w:r>
            <w:r>
              <w:rPr>
                <w:noProof/>
                <w:webHidden/>
              </w:rPr>
              <w:fldChar w:fldCharType="separate"/>
            </w:r>
            <w:r>
              <w:rPr>
                <w:noProof/>
                <w:webHidden/>
              </w:rPr>
              <w:t>49</w:t>
            </w:r>
            <w:r>
              <w:rPr>
                <w:noProof/>
                <w:webHidden/>
              </w:rPr>
              <w:fldChar w:fldCharType="end"/>
            </w:r>
          </w:hyperlink>
        </w:p>
        <w:p w14:paraId="0ABE4DBA" w14:textId="6B36FA47" w:rsidR="00820903" w:rsidRDefault="00820903">
          <w:pPr>
            <w:pStyle w:val="TOC2"/>
            <w:tabs>
              <w:tab w:val="right" w:leader="dot" w:pos="9350"/>
            </w:tabs>
            <w:rPr>
              <w:rFonts w:asciiTheme="minorHAnsi" w:eastAsiaTheme="minorEastAsia" w:hAnsiTheme="minorHAnsi" w:cstheme="minorBidi"/>
              <w:noProof/>
              <w:sz w:val="22"/>
            </w:rPr>
          </w:pPr>
          <w:hyperlink w:anchor="_Toc474939093" w:history="1">
            <w:r w:rsidRPr="00220CA7">
              <w:rPr>
                <w:rStyle w:val="Hyperlink"/>
                <w:noProof/>
              </w:rPr>
              <w:t>5.4 Create Security Policy Rule with an Anti-Spyware Profile</w:t>
            </w:r>
            <w:r>
              <w:rPr>
                <w:noProof/>
                <w:webHidden/>
              </w:rPr>
              <w:tab/>
            </w:r>
            <w:r>
              <w:rPr>
                <w:noProof/>
                <w:webHidden/>
              </w:rPr>
              <w:fldChar w:fldCharType="begin"/>
            </w:r>
            <w:r>
              <w:rPr>
                <w:noProof/>
                <w:webHidden/>
              </w:rPr>
              <w:instrText xml:space="preserve"> PAGEREF _Toc474939093 \h </w:instrText>
            </w:r>
            <w:r>
              <w:rPr>
                <w:noProof/>
                <w:webHidden/>
              </w:rPr>
            </w:r>
            <w:r>
              <w:rPr>
                <w:noProof/>
                <w:webHidden/>
              </w:rPr>
              <w:fldChar w:fldCharType="separate"/>
            </w:r>
            <w:r>
              <w:rPr>
                <w:noProof/>
                <w:webHidden/>
              </w:rPr>
              <w:t>50</w:t>
            </w:r>
            <w:r>
              <w:rPr>
                <w:noProof/>
                <w:webHidden/>
              </w:rPr>
              <w:fldChar w:fldCharType="end"/>
            </w:r>
          </w:hyperlink>
        </w:p>
        <w:p w14:paraId="41B89EB4" w14:textId="3FAC09E7" w:rsidR="00820903" w:rsidRDefault="00820903">
          <w:pPr>
            <w:pStyle w:val="TOC2"/>
            <w:tabs>
              <w:tab w:val="right" w:leader="dot" w:pos="9350"/>
            </w:tabs>
            <w:rPr>
              <w:rFonts w:asciiTheme="minorHAnsi" w:eastAsiaTheme="minorEastAsia" w:hAnsiTheme="minorHAnsi" w:cstheme="minorBidi"/>
              <w:noProof/>
              <w:sz w:val="22"/>
            </w:rPr>
          </w:pPr>
          <w:hyperlink w:anchor="_Toc474939094" w:history="1">
            <w:r w:rsidRPr="00220CA7">
              <w:rPr>
                <w:rStyle w:val="Hyperlink"/>
                <w:noProof/>
              </w:rPr>
              <w:t>5.5 Create DMZ Security Policy</w:t>
            </w:r>
            <w:r>
              <w:rPr>
                <w:noProof/>
                <w:webHidden/>
              </w:rPr>
              <w:tab/>
            </w:r>
            <w:r>
              <w:rPr>
                <w:noProof/>
                <w:webHidden/>
              </w:rPr>
              <w:fldChar w:fldCharType="begin"/>
            </w:r>
            <w:r>
              <w:rPr>
                <w:noProof/>
                <w:webHidden/>
              </w:rPr>
              <w:instrText xml:space="preserve"> PAGEREF _Toc474939094 \h </w:instrText>
            </w:r>
            <w:r>
              <w:rPr>
                <w:noProof/>
                <w:webHidden/>
              </w:rPr>
            </w:r>
            <w:r>
              <w:rPr>
                <w:noProof/>
                <w:webHidden/>
              </w:rPr>
              <w:fldChar w:fldCharType="separate"/>
            </w:r>
            <w:r>
              <w:rPr>
                <w:noProof/>
                <w:webHidden/>
              </w:rPr>
              <w:t>52</w:t>
            </w:r>
            <w:r>
              <w:rPr>
                <w:noProof/>
                <w:webHidden/>
              </w:rPr>
              <w:fldChar w:fldCharType="end"/>
            </w:r>
          </w:hyperlink>
        </w:p>
        <w:p w14:paraId="62AD39D4" w14:textId="3C7CEAA9" w:rsidR="00820903" w:rsidRDefault="00820903">
          <w:pPr>
            <w:pStyle w:val="TOC2"/>
            <w:tabs>
              <w:tab w:val="right" w:leader="dot" w:pos="9350"/>
            </w:tabs>
            <w:rPr>
              <w:rFonts w:asciiTheme="minorHAnsi" w:eastAsiaTheme="minorEastAsia" w:hAnsiTheme="minorHAnsi" w:cstheme="minorBidi"/>
              <w:noProof/>
              <w:sz w:val="22"/>
            </w:rPr>
          </w:pPr>
          <w:hyperlink w:anchor="_Toc474939095" w:history="1">
            <w:r w:rsidRPr="00220CA7">
              <w:rPr>
                <w:rStyle w:val="Hyperlink"/>
                <w:noProof/>
              </w:rPr>
              <w:t>5.6 Configure DNS-Sinkhole External Dynamic List</w:t>
            </w:r>
            <w:r>
              <w:rPr>
                <w:noProof/>
                <w:webHidden/>
              </w:rPr>
              <w:tab/>
            </w:r>
            <w:r>
              <w:rPr>
                <w:noProof/>
                <w:webHidden/>
              </w:rPr>
              <w:fldChar w:fldCharType="begin"/>
            </w:r>
            <w:r>
              <w:rPr>
                <w:noProof/>
                <w:webHidden/>
              </w:rPr>
              <w:instrText xml:space="preserve"> PAGEREF _Toc474939095 \h </w:instrText>
            </w:r>
            <w:r>
              <w:rPr>
                <w:noProof/>
                <w:webHidden/>
              </w:rPr>
            </w:r>
            <w:r>
              <w:rPr>
                <w:noProof/>
                <w:webHidden/>
              </w:rPr>
              <w:fldChar w:fldCharType="separate"/>
            </w:r>
            <w:r>
              <w:rPr>
                <w:noProof/>
                <w:webHidden/>
              </w:rPr>
              <w:t>53</w:t>
            </w:r>
            <w:r>
              <w:rPr>
                <w:noProof/>
                <w:webHidden/>
              </w:rPr>
              <w:fldChar w:fldCharType="end"/>
            </w:r>
          </w:hyperlink>
        </w:p>
        <w:p w14:paraId="2A905D13" w14:textId="6F8641D2" w:rsidR="00820903" w:rsidRDefault="00820903">
          <w:pPr>
            <w:pStyle w:val="TOC2"/>
            <w:tabs>
              <w:tab w:val="right" w:leader="dot" w:pos="9350"/>
            </w:tabs>
            <w:rPr>
              <w:rFonts w:asciiTheme="minorHAnsi" w:eastAsiaTheme="minorEastAsia" w:hAnsiTheme="minorHAnsi" w:cstheme="minorBidi"/>
              <w:noProof/>
              <w:sz w:val="22"/>
            </w:rPr>
          </w:pPr>
          <w:hyperlink w:anchor="_Toc474939096" w:history="1">
            <w:r w:rsidRPr="00220CA7">
              <w:rPr>
                <w:rStyle w:val="Hyperlink"/>
                <w:noProof/>
              </w:rPr>
              <w:t>5.7 Anti-Spyware Profile with DNS Sinkhole</w:t>
            </w:r>
            <w:r>
              <w:rPr>
                <w:noProof/>
                <w:webHidden/>
              </w:rPr>
              <w:tab/>
            </w:r>
            <w:r>
              <w:rPr>
                <w:noProof/>
                <w:webHidden/>
              </w:rPr>
              <w:fldChar w:fldCharType="begin"/>
            </w:r>
            <w:r>
              <w:rPr>
                <w:noProof/>
                <w:webHidden/>
              </w:rPr>
              <w:instrText xml:space="preserve"> PAGEREF _Toc474939096 \h </w:instrText>
            </w:r>
            <w:r>
              <w:rPr>
                <w:noProof/>
                <w:webHidden/>
              </w:rPr>
            </w:r>
            <w:r>
              <w:rPr>
                <w:noProof/>
                <w:webHidden/>
              </w:rPr>
              <w:fldChar w:fldCharType="separate"/>
            </w:r>
            <w:r>
              <w:rPr>
                <w:noProof/>
                <w:webHidden/>
              </w:rPr>
              <w:t>53</w:t>
            </w:r>
            <w:r>
              <w:rPr>
                <w:noProof/>
                <w:webHidden/>
              </w:rPr>
              <w:fldChar w:fldCharType="end"/>
            </w:r>
          </w:hyperlink>
        </w:p>
        <w:p w14:paraId="7F4F5A52" w14:textId="3E5598F0" w:rsidR="00820903" w:rsidRDefault="00820903">
          <w:pPr>
            <w:pStyle w:val="TOC2"/>
            <w:tabs>
              <w:tab w:val="right" w:leader="dot" w:pos="9350"/>
            </w:tabs>
            <w:rPr>
              <w:rFonts w:asciiTheme="minorHAnsi" w:eastAsiaTheme="minorEastAsia" w:hAnsiTheme="minorHAnsi" w:cstheme="minorBidi"/>
              <w:noProof/>
              <w:sz w:val="22"/>
            </w:rPr>
          </w:pPr>
          <w:hyperlink w:anchor="_Toc474939097" w:history="1">
            <w:r w:rsidRPr="00220CA7">
              <w:rPr>
                <w:rStyle w:val="Hyperlink"/>
                <w:noProof/>
              </w:rPr>
              <w:t>5.8 Test Security Policy Rule</w:t>
            </w:r>
            <w:r>
              <w:rPr>
                <w:noProof/>
                <w:webHidden/>
              </w:rPr>
              <w:tab/>
            </w:r>
            <w:r>
              <w:rPr>
                <w:noProof/>
                <w:webHidden/>
              </w:rPr>
              <w:fldChar w:fldCharType="begin"/>
            </w:r>
            <w:r>
              <w:rPr>
                <w:noProof/>
                <w:webHidden/>
              </w:rPr>
              <w:instrText xml:space="preserve"> PAGEREF _Toc474939097 \h </w:instrText>
            </w:r>
            <w:r>
              <w:rPr>
                <w:noProof/>
                <w:webHidden/>
              </w:rPr>
            </w:r>
            <w:r>
              <w:rPr>
                <w:noProof/>
                <w:webHidden/>
              </w:rPr>
              <w:fldChar w:fldCharType="separate"/>
            </w:r>
            <w:r>
              <w:rPr>
                <w:noProof/>
                <w:webHidden/>
              </w:rPr>
              <w:t>54</w:t>
            </w:r>
            <w:r>
              <w:rPr>
                <w:noProof/>
                <w:webHidden/>
              </w:rPr>
              <w:fldChar w:fldCharType="end"/>
            </w:r>
          </w:hyperlink>
        </w:p>
        <w:p w14:paraId="2248F360" w14:textId="4292E1DD" w:rsidR="00820903" w:rsidRDefault="00820903">
          <w:pPr>
            <w:pStyle w:val="TOC2"/>
            <w:tabs>
              <w:tab w:val="right" w:leader="dot" w:pos="9350"/>
            </w:tabs>
            <w:rPr>
              <w:rFonts w:asciiTheme="minorHAnsi" w:eastAsiaTheme="minorEastAsia" w:hAnsiTheme="minorHAnsi" w:cstheme="minorBidi"/>
              <w:noProof/>
              <w:sz w:val="22"/>
            </w:rPr>
          </w:pPr>
          <w:hyperlink w:anchor="_Toc474939098" w:history="1">
            <w:r w:rsidRPr="00220CA7">
              <w:rPr>
                <w:rStyle w:val="Hyperlink"/>
                <w:noProof/>
              </w:rPr>
              <w:t>5.9 Review Logs</w:t>
            </w:r>
            <w:r>
              <w:rPr>
                <w:noProof/>
                <w:webHidden/>
              </w:rPr>
              <w:tab/>
            </w:r>
            <w:r>
              <w:rPr>
                <w:noProof/>
                <w:webHidden/>
              </w:rPr>
              <w:fldChar w:fldCharType="begin"/>
            </w:r>
            <w:r>
              <w:rPr>
                <w:noProof/>
                <w:webHidden/>
              </w:rPr>
              <w:instrText xml:space="preserve"> PAGEREF _Toc474939098 \h </w:instrText>
            </w:r>
            <w:r>
              <w:rPr>
                <w:noProof/>
                <w:webHidden/>
              </w:rPr>
            </w:r>
            <w:r>
              <w:rPr>
                <w:noProof/>
                <w:webHidden/>
              </w:rPr>
              <w:fldChar w:fldCharType="separate"/>
            </w:r>
            <w:r>
              <w:rPr>
                <w:noProof/>
                <w:webHidden/>
              </w:rPr>
              <w:t>54</w:t>
            </w:r>
            <w:r>
              <w:rPr>
                <w:noProof/>
                <w:webHidden/>
              </w:rPr>
              <w:fldChar w:fldCharType="end"/>
            </w:r>
          </w:hyperlink>
        </w:p>
        <w:p w14:paraId="63AD7FD1" w14:textId="6499808D" w:rsidR="00820903" w:rsidRDefault="00820903">
          <w:pPr>
            <w:pStyle w:val="TOC2"/>
            <w:tabs>
              <w:tab w:val="right" w:leader="dot" w:pos="9350"/>
            </w:tabs>
            <w:rPr>
              <w:rFonts w:asciiTheme="minorHAnsi" w:eastAsiaTheme="minorEastAsia" w:hAnsiTheme="minorHAnsi" w:cstheme="minorBidi"/>
              <w:noProof/>
              <w:sz w:val="22"/>
            </w:rPr>
          </w:pPr>
          <w:hyperlink w:anchor="_Toc474939099" w:history="1">
            <w:r w:rsidRPr="00220CA7">
              <w:rPr>
                <w:rStyle w:val="Hyperlink"/>
                <w:noProof/>
              </w:rPr>
              <w:t>5.10 Create Security Policy Rule with a Vulnerability Protection Profile</w:t>
            </w:r>
            <w:r>
              <w:rPr>
                <w:noProof/>
                <w:webHidden/>
              </w:rPr>
              <w:tab/>
            </w:r>
            <w:r>
              <w:rPr>
                <w:noProof/>
                <w:webHidden/>
              </w:rPr>
              <w:fldChar w:fldCharType="begin"/>
            </w:r>
            <w:r>
              <w:rPr>
                <w:noProof/>
                <w:webHidden/>
              </w:rPr>
              <w:instrText xml:space="preserve"> PAGEREF _Toc474939099 \h </w:instrText>
            </w:r>
            <w:r>
              <w:rPr>
                <w:noProof/>
                <w:webHidden/>
              </w:rPr>
            </w:r>
            <w:r>
              <w:rPr>
                <w:noProof/>
                <w:webHidden/>
              </w:rPr>
              <w:fldChar w:fldCharType="separate"/>
            </w:r>
            <w:r>
              <w:rPr>
                <w:noProof/>
                <w:webHidden/>
              </w:rPr>
              <w:t>55</w:t>
            </w:r>
            <w:r>
              <w:rPr>
                <w:noProof/>
                <w:webHidden/>
              </w:rPr>
              <w:fldChar w:fldCharType="end"/>
            </w:r>
          </w:hyperlink>
        </w:p>
        <w:p w14:paraId="120D5BE1" w14:textId="534CD3DC" w:rsidR="00820903" w:rsidRDefault="00820903">
          <w:pPr>
            <w:pStyle w:val="TOC2"/>
            <w:tabs>
              <w:tab w:val="right" w:leader="dot" w:pos="9350"/>
            </w:tabs>
            <w:rPr>
              <w:rFonts w:asciiTheme="minorHAnsi" w:eastAsiaTheme="minorEastAsia" w:hAnsiTheme="minorHAnsi" w:cstheme="minorBidi"/>
              <w:noProof/>
              <w:sz w:val="22"/>
            </w:rPr>
          </w:pPr>
          <w:hyperlink w:anchor="_Toc474939100" w:history="1">
            <w:r w:rsidRPr="00220CA7">
              <w:rPr>
                <w:rStyle w:val="Hyperlink"/>
                <w:noProof/>
              </w:rPr>
              <w:t>5.11 Test Security Policy Rule</w:t>
            </w:r>
            <w:r>
              <w:rPr>
                <w:noProof/>
                <w:webHidden/>
              </w:rPr>
              <w:tab/>
            </w:r>
            <w:r>
              <w:rPr>
                <w:noProof/>
                <w:webHidden/>
              </w:rPr>
              <w:fldChar w:fldCharType="begin"/>
            </w:r>
            <w:r>
              <w:rPr>
                <w:noProof/>
                <w:webHidden/>
              </w:rPr>
              <w:instrText xml:space="preserve"> PAGEREF _Toc474939100 \h </w:instrText>
            </w:r>
            <w:r>
              <w:rPr>
                <w:noProof/>
                <w:webHidden/>
              </w:rPr>
            </w:r>
            <w:r>
              <w:rPr>
                <w:noProof/>
                <w:webHidden/>
              </w:rPr>
              <w:fldChar w:fldCharType="separate"/>
            </w:r>
            <w:r>
              <w:rPr>
                <w:noProof/>
                <w:webHidden/>
              </w:rPr>
              <w:t>56</w:t>
            </w:r>
            <w:r>
              <w:rPr>
                <w:noProof/>
                <w:webHidden/>
              </w:rPr>
              <w:fldChar w:fldCharType="end"/>
            </w:r>
          </w:hyperlink>
        </w:p>
        <w:p w14:paraId="258A903F" w14:textId="56EFFFDA" w:rsidR="00820903" w:rsidRDefault="00820903">
          <w:pPr>
            <w:pStyle w:val="TOC2"/>
            <w:tabs>
              <w:tab w:val="right" w:leader="dot" w:pos="9350"/>
            </w:tabs>
            <w:rPr>
              <w:rFonts w:asciiTheme="minorHAnsi" w:eastAsiaTheme="minorEastAsia" w:hAnsiTheme="minorHAnsi" w:cstheme="minorBidi"/>
              <w:noProof/>
              <w:sz w:val="22"/>
            </w:rPr>
          </w:pPr>
          <w:hyperlink w:anchor="_Toc474939101" w:history="1">
            <w:r w:rsidRPr="00220CA7">
              <w:rPr>
                <w:rStyle w:val="Hyperlink"/>
                <w:noProof/>
              </w:rPr>
              <w:t>5.12 Review Logs</w:t>
            </w:r>
            <w:r>
              <w:rPr>
                <w:noProof/>
                <w:webHidden/>
              </w:rPr>
              <w:tab/>
            </w:r>
            <w:r>
              <w:rPr>
                <w:noProof/>
                <w:webHidden/>
              </w:rPr>
              <w:fldChar w:fldCharType="begin"/>
            </w:r>
            <w:r>
              <w:rPr>
                <w:noProof/>
                <w:webHidden/>
              </w:rPr>
              <w:instrText xml:space="preserve"> PAGEREF _Toc474939101 \h </w:instrText>
            </w:r>
            <w:r>
              <w:rPr>
                <w:noProof/>
                <w:webHidden/>
              </w:rPr>
            </w:r>
            <w:r>
              <w:rPr>
                <w:noProof/>
                <w:webHidden/>
              </w:rPr>
              <w:fldChar w:fldCharType="separate"/>
            </w:r>
            <w:r>
              <w:rPr>
                <w:noProof/>
                <w:webHidden/>
              </w:rPr>
              <w:t>56</w:t>
            </w:r>
            <w:r>
              <w:rPr>
                <w:noProof/>
                <w:webHidden/>
              </w:rPr>
              <w:fldChar w:fldCharType="end"/>
            </w:r>
          </w:hyperlink>
        </w:p>
        <w:p w14:paraId="4FCC7BA1" w14:textId="702CE5BF" w:rsidR="00820903" w:rsidRDefault="00820903">
          <w:pPr>
            <w:pStyle w:val="TOC2"/>
            <w:tabs>
              <w:tab w:val="right" w:leader="dot" w:pos="9350"/>
            </w:tabs>
            <w:rPr>
              <w:rFonts w:asciiTheme="minorHAnsi" w:eastAsiaTheme="minorEastAsia" w:hAnsiTheme="minorHAnsi" w:cstheme="minorBidi"/>
              <w:noProof/>
              <w:sz w:val="22"/>
            </w:rPr>
          </w:pPr>
          <w:hyperlink w:anchor="_Toc474939102" w:history="1">
            <w:r w:rsidRPr="00220CA7">
              <w:rPr>
                <w:rStyle w:val="Hyperlink"/>
                <w:noProof/>
              </w:rPr>
              <w:t>5.13 Update Vulnerability Profile</w:t>
            </w:r>
            <w:r>
              <w:rPr>
                <w:noProof/>
                <w:webHidden/>
              </w:rPr>
              <w:tab/>
            </w:r>
            <w:r>
              <w:rPr>
                <w:noProof/>
                <w:webHidden/>
              </w:rPr>
              <w:fldChar w:fldCharType="begin"/>
            </w:r>
            <w:r>
              <w:rPr>
                <w:noProof/>
                <w:webHidden/>
              </w:rPr>
              <w:instrText xml:space="preserve"> PAGEREF _Toc474939102 \h </w:instrText>
            </w:r>
            <w:r>
              <w:rPr>
                <w:noProof/>
                <w:webHidden/>
              </w:rPr>
            </w:r>
            <w:r>
              <w:rPr>
                <w:noProof/>
                <w:webHidden/>
              </w:rPr>
              <w:fldChar w:fldCharType="separate"/>
            </w:r>
            <w:r>
              <w:rPr>
                <w:noProof/>
                <w:webHidden/>
              </w:rPr>
              <w:t>57</w:t>
            </w:r>
            <w:r>
              <w:rPr>
                <w:noProof/>
                <w:webHidden/>
              </w:rPr>
              <w:fldChar w:fldCharType="end"/>
            </w:r>
          </w:hyperlink>
        </w:p>
        <w:p w14:paraId="72AFB8E9" w14:textId="3A5B0089" w:rsidR="00820903" w:rsidRDefault="00820903">
          <w:pPr>
            <w:pStyle w:val="TOC2"/>
            <w:tabs>
              <w:tab w:val="right" w:leader="dot" w:pos="9350"/>
            </w:tabs>
            <w:rPr>
              <w:rFonts w:asciiTheme="minorHAnsi" w:eastAsiaTheme="minorEastAsia" w:hAnsiTheme="minorHAnsi" w:cstheme="minorBidi"/>
              <w:noProof/>
              <w:sz w:val="22"/>
            </w:rPr>
          </w:pPr>
          <w:hyperlink w:anchor="_Toc474939103" w:history="1">
            <w:r w:rsidRPr="00220CA7">
              <w:rPr>
                <w:rStyle w:val="Hyperlink"/>
                <w:noProof/>
              </w:rPr>
              <w:t>5.14 Group Security Profiles</w:t>
            </w:r>
            <w:r>
              <w:rPr>
                <w:noProof/>
                <w:webHidden/>
              </w:rPr>
              <w:tab/>
            </w:r>
            <w:r>
              <w:rPr>
                <w:noProof/>
                <w:webHidden/>
              </w:rPr>
              <w:fldChar w:fldCharType="begin"/>
            </w:r>
            <w:r>
              <w:rPr>
                <w:noProof/>
                <w:webHidden/>
              </w:rPr>
              <w:instrText xml:space="preserve"> PAGEREF _Toc474939103 \h </w:instrText>
            </w:r>
            <w:r>
              <w:rPr>
                <w:noProof/>
                <w:webHidden/>
              </w:rPr>
            </w:r>
            <w:r>
              <w:rPr>
                <w:noProof/>
                <w:webHidden/>
              </w:rPr>
              <w:fldChar w:fldCharType="separate"/>
            </w:r>
            <w:r>
              <w:rPr>
                <w:noProof/>
                <w:webHidden/>
              </w:rPr>
              <w:t>57</w:t>
            </w:r>
            <w:r>
              <w:rPr>
                <w:noProof/>
                <w:webHidden/>
              </w:rPr>
              <w:fldChar w:fldCharType="end"/>
            </w:r>
          </w:hyperlink>
        </w:p>
        <w:p w14:paraId="5A55B249" w14:textId="67F5B3AF" w:rsidR="00820903" w:rsidRDefault="00820903">
          <w:pPr>
            <w:pStyle w:val="TOC2"/>
            <w:tabs>
              <w:tab w:val="right" w:leader="dot" w:pos="9350"/>
            </w:tabs>
            <w:rPr>
              <w:rFonts w:asciiTheme="minorHAnsi" w:eastAsiaTheme="minorEastAsia" w:hAnsiTheme="minorHAnsi" w:cstheme="minorBidi"/>
              <w:noProof/>
              <w:sz w:val="22"/>
            </w:rPr>
          </w:pPr>
          <w:hyperlink w:anchor="_Toc474939104" w:history="1">
            <w:r w:rsidRPr="00220CA7">
              <w:rPr>
                <w:rStyle w:val="Hyperlink"/>
                <w:noProof/>
              </w:rPr>
              <w:t>5.15 Create a File Blocking Profile</w:t>
            </w:r>
            <w:r>
              <w:rPr>
                <w:noProof/>
                <w:webHidden/>
              </w:rPr>
              <w:tab/>
            </w:r>
            <w:r>
              <w:rPr>
                <w:noProof/>
                <w:webHidden/>
              </w:rPr>
              <w:fldChar w:fldCharType="begin"/>
            </w:r>
            <w:r>
              <w:rPr>
                <w:noProof/>
                <w:webHidden/>
              </w:rPr>
              <w:instrText xml:space="preserve"> PAGEREF _Toc474939104 \h </w:instrText>
            </w:r>
            <w:r>
              <w:rPr>
                <w:noProof/>
                <w:webHidden/>
              </w:rPr>
            </w:r>
            <w:r>
              <w:rPr>
                <w:noProof/>
                <w:webHidden/>
              </w:rPr>
              <w:fldChar w:fldCharType="separate"/>
            </w:r>
            <w:r>
              <w:rPr>
                <w:noProof/>
                <w:webHidden/>
              </w:rPr>
              <w:t>59</w:t>
            </w:r>
            <w:r>
              <w:rPr>
                <w:noProof/>
                <w:webHidden/>
              </w:rPr>
              <w:fldChar w:fldCharType="end"/>
            </w:r>
          </w:hyperlink>
        </w:p>
        <w:p w14:paraId="24A58D3D" w14:textId="5830FAAB" w:rsidR="00820903" w:rsidRDefault="00820903">
          <w:pPr>
            <w:pStyle w:val="TOC2"/>
            <w:tabs>
              <w:tab w:val="right" w:leader="dot" w:pos="9350"/>
            </w:tabs>
            <w:rPr>
              <w:rFonts w:asciiTheme="minorHAnsi" w:eastAsiaTheme="minorEastAsia" w:hAnsiTheme="minorHAnsi" w:cstheme="minorBidi"/>
              <w:noProof/>
              <w:sz w:val="22"/>
            </w:rPr>
          </w:pPr>
          <w:hyperlink w:anchor="_Toc474939105" w:history="1">
            <w:r w:rsidRPr="00220CA7">
              <w:rPr>
                <w:rStyle w:val="Hyperlink"/>
                <w:noProof/>
              </w:rPr>
              <w:t>5.16 Modify Security Profile Group</w:t>
            </w:r>
            <w:r>
              <w:rPr>
                <w:noProof/>
                <w:webHidden/>
              </w:rPr>
              <w:tab/>
            </w:r>
            <w:r>
              <w:rPr>
                <w:noProof/>
                <w:webHidden/>
              </w:rPr>
              <w:fldChar w:fldCharType="begin"/>
            </w:r>
            <w:r>
              <w:rPr>
                <w:noProof/>
                <w:webHidden/>
              </w:rPr>
              <w:instrText xml:space="preserve"> PAGEREF _Toc474939105 \h </w:instrText>
            </w:r>
            <w:r>
              <w:rPr>
                <w:noProof/>
                <w:webHidden/>
              </w:rPr>
            </w:r>
            <w:r>
              <w:rPr>
                <w:noProof/>
                <w:webHidden/>
              </w:rPr>
              <w:fldChar w:fldCharType="separate"/>
            </w:r>
            <w:r>
              <w:rPr>
                <w:noProof/>
                <w:webHidden/>
              </w:rPr>
              <w:t>60</w:t>
            </w:r>
            <w:r>
              <w:rPr>
                <w:noProof/>
                <w:webHidden/>
              </w:rPr>
              <w:fldChar w:fldCharType="end"/>
            </w:r>
          </w:hyperlink>
        </w:p>
        <w:p w14:paraId="7E281427" w14:textId="1D9D71B8" w:rsidR="00820903" w:rsidRDefault="00820903">
          <w:pPr>
            <w:pStyle w:val="TOC2"/>
            <w:tabs>
              <w:tab w:val="right" w:leader="dot" w:pos="9350"/>
            </w:tabs>
            <w:rPr>
              <w:rFonts w:asciiTheme="minorHAnsi" w:eastAsiaTheme="minorEastAsia" w:hAnsiTheme="minorHAnsi" w:cstheme="minorBidi"/>
              <w:noProof/>
              <w:sz w:val="22"/>
            </w:rPr>
          </w:pPr>
          <w:hyperlink w:anchor="_Toc474939106" w:history="1">
            <w:r w:rsidRPr="00220CA7">
              <w:rPr>
                <w:rStyle w:val="Hyperlink"/>
                <w:noProof/>
              </w:rPr>
              <w:t>5.17 Test the File Blocking Profile</w:t>
            </w:r>
            <w:r>
              <w:rPr>
                <w:noProof/>
                <w:webHidden/>
              </w:rPr>
              <w:tab/>
            </w:r>
            <w:r>
              <w:rPr>
                <w:noProof/>
                <w:webHidden/>
              </w:rPr>
              <w:fldChar w:fldCharType="begin"/>
            </w:r>
            <w:r>
              <w:rPr>
                <w:noProof/>
                <w:webHidden/>
              </w:rPr>
              <w:instrText xml:space="preserve"> PAGEREF _Toc474939106 \h </w:instrText>
            </w:r>
            <w:r>
              <w:rPr>
                <w:noProof/>
                <w:webHidden/>
              </w:rPr>
            </w:r>
            <w:r>
              <w:rPr>
                <w:noProof/>
                <w:webHidden/>
              </w:rPr>
              <w:fldChar w:fldCharType="separate"/>
            </w:r>
            <w:r>
              <w:rPr>
                <w:noProof/>
                <w:webHidden/>
              </w:rPr>
              <w:t>60</w:t>
            </w:r>
            <w:r>
              <w:rPr>
                <w:noProof/>
                <w:webHidden/>
              </w:rPr>
              <w:fldChar w:fldCharType="end"/>
            </w:r>
          </w:hyperlink>
        </w:p>
        <w:p w14:paraId="629A28CE" w14:textId="41D283D0" w:rsidR="00820903" w:rsidRDefault="00820903">
          <w:pPr>
            <w:pStyle w:val="TOC2"/>
            <w:tabs>
              <w:tab w:val="right" w:leader="dot" w:pos="9350"/>
            </w:tabs>
            <w:rPr>
              <w:rFonts w:asciiTheme="minorHAnsi" w:eastAsiaTheme="minorEastAsia" w:hAnsiTheme="minorHAnsi" w:cstheme="minorBidi"/>
              <w:noProof/>
              <w:sz w:val="22"/>
            </w:rPr>
          </w:pPr>
          <w:hyperlink w:anchor="_Toc474939107" w:history="1">
            <w:r w:rsidRPr="00220CA7">
              <w:rPr>
                <w:rStyle w:val="Hyperlink"/>
                <w:noProof/>
              </w:rPr>
              <w:t>5.18 Multi-Level-Encoding</w:t>
            </w:r>
            <w:r>
              <w:rPr>
                <w:noProof/>
                <w:webHidden/>
              </w:rPr>
              <w:tab/>
            </w:r>
            <w:r>
              <w:rPr>
                <w:noProof/>
                <w:webHidden/>
              </w:rPr>
              <w:fldChar w:fldCharType="begin"/>
            </w:r>
            <w:r>
              <w:rPr>
                <w:noProof/>
                <w:webHidden/>
              </w:rPr>
              <w:instrText xml:space="preserve"> PAGEREF _Toc474939107 \h </w:instrText>
            </w:r>
            <w:r>
              <w:rPr>
                <w:noProof/>
                <w:webHidden/>
              </w:rPr>
            </w:r>
            <w:r>
              <w:rPr>
                <w:noProof/>
                <w:webHidden/>
              </w:rPr>
              <w:fldChar w:fldCharType="separate"/>
            </w:r>
            <w:r>
              <w:rPr>
                <w:noProof/>
                <w:webHidden/>
              </w:rPr>
              <w:t>61</w:t>
            </w:r>
            <w:r>
              <w:rPr>
                <w:noProof/>
                <w:webHidden/>
              </w:rPr>
              <w:fldChar w:fldCharType="end"/>
            </w:r>
          </w:hyperlink>
        </w:p>
        <w:p w14:paraId="4F1C64CA" w14:textId="56232C42" w:rsidR="00820903" w:rsidRDefault="00820903">
          <w:pPr>
            <w:pStyle w:val="TOC2"/>
            <w:tabs>
              <w:tab w:val="right" w:leader="dot" w:pos="9350"/>
            </w:tabs>
            <w:rPr>
              <w:rFonts w:asciiTheme="minorHAnsi" w:eastAsiaTheme="minorEastAsia" w:hAnsiTheme="minorHAnsi" w:cstheme="minorBidi"/>
              <w:noProof/>
              <w:sz w:val="22"/>
            </w:rPr>
          </w:pPr>
          <w:hyperlink w:anchor="_Toc474939108" w:history="1">
            <w:r w:rsidRPr="00220CA7">
              <w:rPr>
                <w:rStyle w:val="Hyperlink"/>
                <w:noProof/>
              </w:rPr>
              <w:t>5.19 Modify Security Policy Rule</w:t>
            </w:r>
            <w:r>
              <w:rPr>
                <w:noProof/>
                <w:webHidden/>
              </w:rPr>
              <w:tab/>
            </w:r>
            <w:r>
              <w:rPr>
                <w:noProof/>
                <w:webHidden/>
              </w:rPr>
              <w:fldChar w:fldCharType="begin"/>
            </w:r>
            <w:r>
              <w:rPr>
                <w:noProof/>
                <w:webHidden/>
              </w:rPr>
              <w:instrText xml:space="preserve"> PAGEREF _Toc474939108 \h </w:instrText>
            </w:r>
            <w:r>
              <w:rPr>
                <w:noProof/>
                <w:webHidden/>
              </w:rPr>
            </w:r>
            <w:r>
              <w:rPr>
                <w:noProof/>
                <w:webHidden/>
              </w:rPr>
              <w:fldChar w:fldCharType="separate"/>
            </w:r>
            <w:r>
              <w:rPr>
                <w:noProof/>
                <w:webHidden/>
              </w:rPr>
              <w:t>62</w:t>
            </w:r>
            <w:r>
              <w:rPr>
                <w:noProof/>
                <w:webHidden/>
              </w:rPr>
              <w:fldChar w:fldCharType="end"/>
            </w:r>
          </w:hyperlink>
        </w:p>
        <w:p w14:paraId="0F538030" w14:textId="3EE140BF" w:rsidR="00820903" w:rsidRDefault="00820903">
          <w:pPr>
            <w:pStyle w:val="TOC2"/>
            <w:tabs>
              <w:tab w:val="right" w:leader="dot" w:pos="9350"/>
            </w:tabs>
            <w:rPr>
              <w:rFonts w:asciiTheme="minorHAnsi" w:eastAsiaTheme="minorEastAsia" w:hAnsiTheme="minorHAnsi" w:cstheme="minorBidi"/>
              <w:noProof/>
              <w:sz w:val="22"/>
            </w:rPr>
          </w:pPr>
          <w:hyperlink w:anchor="_Toc474939109" w:history="1">
            <w:r w:rsidRPr="00220CA7">
              <w:rPr>
                <w:rStyle w:val="Hyperlink"/>
                <w:noProof/>
              </w:rPr>
              <w:t>5.20 Test the File Blocking Profile with Multi-Level-Encoding</w:t>
            </w:r>
            <w:r>
              <w:rPr>
                <w:noProof/>
                <w:webHidden/>
              </w:rPr>
              <w:tab/>
            </w:r>
            <w:r>
              <w:rPr>
                <w:noProof/>
                <w:webHidden/>
              </w:rPr>
              <w:fldChar w:fldCharType="begin"/>
            </w:r>
            <w:r>
              <w:rPr>
                <w:noProof/>
                <w:webHidden/>
              </w:rPr>
              <w:instrText xml:space="preserve"> PAGEREF _Toc474939109 \h </w:instrText>
            </w:r>
            <w:r>
              <w:rPr>
                <w:noProof/>
                <w:webHidden/>
              </w:rPr>
            </w:r>
            <w:r>
              <w:rPr>
                <w:noProof/>
                <w:webHidden/>
              </w:rPr>
              <w:fldChar w:fldCharType="separate"/>
            </w:r>
            <w:r>
              <w:rPr>
                <w:noProof/>
                <w:webHidden/>
              </w:rPr>
              <w:t>62</w:t>
            </w:r>
            <w:r>
              <w:rPr>
                <w:noProof/>
                <w:webHidden/>
              </w:rPr>
              <w:fldChar w:fldCharType="end"/>
            </w:r>
          </w:hyperlink>
        </w:p>
        <w:p w14:paraId="11696D02" w14:textId="0AD067E9" w:rsidR="00820903" w:rsidRDefault="00820903">
          <w:pPr>
            <w:pStyle w:val="TOC2"/>
            <w:tabs>
              <w:tab w:val="right" w:leader="dot" w:pos="9350"/>
            </w:tabs>
            <w:rPr>
              <w:rFonts w:asciiTheme="minorHAnsi" w:eastAsiaTheme="minorEastAsia" w:hAnsiTheme="minorHAnsi" w:cstheme="minorBidi"/>
              <w:noProof/>
              <w:sz w:val="22"/>
            </w:rPr>
          </w:pPr>
          <w:hyperlink w:anchor="_Toc474939110" w:history="1">
            <w:r w:rsidRPr="00220CA7">
              <w:rPr>
                <w:rStyle w:val="Hyperlink"/>
                <w:noProof/>
              </w:rPr>
              <w:t>5.21 Modify Security Policy Rule</w:t>
            </w:r>
            <w:r>
              <w:rPr>
                <w:noProof/>
                <w:webHidden/>
              </w:rPr>
              <w:tab/>
            </w:r>
            <w:r>
              <w:rPr>
                <w:noProof/>
                <w:webHidden/>
              </w:rPr>
              <w:fldChar w:fldCharType="begin"/>
            </w:r>
            <w:r>
              <w:rPr>
                <w:noProof/>
                <w:webHidden/>
              </w:rPr>
              <w:instrText xml:space="preserve"> PAGEREF _Toc474939110 \h </w:instrText>
            </w:r>
            <w:r>
              <w:rPr>
                <w:noProof/>
                <w:webHidden/>
              </w:rPr>
            </w:r>
            <w:r>
              <w:rPr>
                <w:noProof/>
                <w:webHidden/>
              </w:rPr>
              <w:fldChar w:fldCharType="separate"/>
            </w:r>
            <w:r>
              <w:rPr>
                <w:noProof/>
                <w:webHidden/>
              </w:rPr>
              <w:t>62</w:t>
            </w:r>
            <w:r>
              <w:rPr>
                <w:noProof/>
                <w:webHidden/>
              </w:rPr>
              <w:fldChar w:fldCharType="end"/>
            </w:r>
          </w:hyperlink>
        </w:p>
        <w:p w14:paraId="1487A8B7" w14:textId="41E20063" w:rsidR="00820903" w:rsidRDefault="00820903">
          <w:pPr>
            <w:pStyle w:val="TOC2"/>
            <w:tabs>
              <w:tab w:val="right" w:leader="dot" w:pos="9350"/>
            </w:tabs>
            <w:rPr>
              <w:rFonts w:asciiTheme="minorHAnsi" w:eastAsiaTheme="minorEastAsia" w:hAnsiTheme="minorHAnsi" w:cstheme="minorBidi"/>
              <w:noProof/>
              <w:sz w:val="22"/>
            </w:rPr>
          </w:pPr>
          <w:hyperlink w:anchor="_Toc474939111" w:history="1">
            <w:r w:rsidRPr="00220CA7">
              <w:rPr>
                <w:rStyle w:val="Hyperlink"/>
                <w:noProof/>
              </w:rPr>
              <w:t>5.22 Test the File Blocking Profile with Multi-Level-Encoding</w:t>
            </w:r>
            <w:r>
              <w:rPr>
                <w:noProof/>
                <w:webHidden/>
              </w:rPr>
              <w:tab/>
            </w:r>
            <w:r>
              <w:rPr>
                <w:noProof/>
                <w:webHidden/>
              </w:rPr>
              <w:fldChar w:fldCharType="begin"/>
            </w:r>
            <w:r>
              <w:rPr>
                <w:noProof/>
                <w:webHidden/>
              </w:rPr>
              <w:instrText xml:space="preserve"> PAGEREF _Toc474939111 \h </w:instrText>
            </w:r>
            <w:r>
              <w:rPr>
                <w:noProof/>
                <w:webHidden/>
              </w:rPr>
            </w:r>
            <w:r>
              <w:rPr>
                <w:noProof/>
                <w:webHidden/>
              </w:rPr>
              <w:fldChar w:fldCharType="separate"/>
            </w:r>
            <w:r>
              <w:rPr>
                <w:noProof/>
                <w:webHidden/>
              </w:rPr>
              <w:t>63</w:t>
            </w:r>
            <w:r>
              <w:rPr>
                <w:noProof/>
                <w:webHidden/>
              </w:rPr>
              <w:fldChar w:fldCharType="end"/>
            </w:r>
          </w:hyperlink>
        </w:p>
        <w:p w14:paraId="336036CB" w14:textId="25473C44" w:rsidR="00820903" w:rsidRDefault="00820903">
          <w:pPr>
            <w:pStyle w:val="TOC2"/>
            <w:tabs>
              <w:tab w:val="right" w:leader="dot" w:pos="9350"/>
            </w:tabs>
            <w:rPr>
              <w:rFonts w:asciiTheme="minorHAnsi" w:eastAsiaTheme="minorEastAsia" w:hAnsiTheme="minorHAnsi" w:cstheme="minorBidi"/>
              <w:noProof/>
              <w:sz w:val="22"/>
            </w:rPr>
          </w:pPr>
          <w:hyperlink w:anchor="_Toc474939112" w:history="1">
            <w:r w:rsidRPr="00220CA7">
              <w:rPr>
                <w:rStyle w:val="Hyperlink"/>
                <w:noProof/>
              </w:rPr>
              <w:t>5.23 Create Danger Security Policy Rule</w:t>
            </w:r>
            <w:r>
              <w:rPr>
                <w:noProof/>
                <w:webHidden/>
              </w:rPr>
              <w:tab/>
            </w:r>
            <w:r>
              <w:rPr>
                <w:noProof/>
                <w:webHidden/>
              </w:rPr>
              <w:fldChar w:fldCharType="begin"/>
            </w:r>
            <w:r>
              <w:rPr>
                <w:noProof/>
                <w:webHidden/>
              </w:rPr>
              <w:instrText xml:space="preserve"> PAGEREF _Toc474939112 \h </w:instrText>
            </w:r>
            <w:r>
              <w:rPr>
                <w:noProof/>
                <w:webHidden/>
              </w:rPr>
            </w:r>
            <w:r>
              <w:rPr>
                <w:noProof/>
                <w:webHidden/>
              </w:rPr>
              <w:fldChar w:fldCharType="separate"/>
            </w:r>
            <w:r>
              <w:rPr>
                <w:noProof/>
                <w:webHidden/>
              </w:rPr>
              <w:t>63</w:t>
            </w:r>
            <w:r>
              <w:rPr>
                <w:noProof/>
                <w:webHidden/>
              </w:rPr>
              <w:fldChar w:fldCharType="end"/>
            </w:r>
          </w:hyperlink>
        </w:p>
        <w:p w14:paraId="0D22DA13" w14:textId="7E0E25FA" w:rsidR="00820903" w:rsidRDefault="00820903">
          <w:pPr>
            <w:pStyle w:val="TOC2"/>
            <w:tabs>
              <w:tab w:val="right" w:leader="dot" w:pos="9350"/>
            </w:tabs>
            <w:rPr>
              <w:rFonts w:asciiTheme="minorHAnsi" w:eastAsiaTheme="minorEastAsia" w:hAnsiTheme="minorHAnsi" w:cstheme="minorBidi"/>
              <w:noProof/>
              <w:sz w:val="22"/>
            </w:rPr>
          </w:pPr>
          <w:hyperlink w:anchor="_Toc474939113" w:history="1">
            <w:r w:rsidRPr="00220CA7">
              <w:rPr>
                <w:rStyle w:val="Hyperlink"/>
                <w:noProof/>
              </w:rPr>
              <w:t>5.24 Generate Threats</w:t>
            </w:r>
            <w:r>
              <w:rPr>
                <w:noProof/>
                <w:webHidden/>
              </w:rPr>
              <w:tab/>
            </w:r>
            <w:r>
              <w:rPr>
                <w:noProof/>
                <w:webHidden/>
              </w:rPr>
              <w:fldChar w:fldCharType="begin"/>
            </w:r>
            <w:r>
              <w:rPr>
                <w:noProof/>
                <w:webHidden/>
              </w:rPr>
              <w:instrText xml:space="preserve"> PAGEREF _Toc474939113 \h </w:instrText>
            </w:r>
            <w:r>
              <w:rPr>
                <w:noProof/>
                <w:webHidden/>
              </w:rPr>
            </w:r>
            <w:r>
              <w:rPr>
                <w:noProof/>
                <w:webHidden/>
              </w:rPr>
              <w:fldChar w:fldCharType="separate"/>
            </w:r>
            <w:r>
              <w:rPr>
                <w:noProof/>
                <w:webHidden/>
              </w:rPr>
              <w:t>64</w:t>
            </w:r>
            <w:r>
              <w:rPr>
                <w:noProof/>
                <w:webHidden/>
              </w:rPr>
              <w:fldChar w:fldCharType="end"/>
            </w:r>
          </w:hyperlink>
        </w:p>
        <w:p w14:paraId="0D14B398" w14:textId="7C8DA18C" w:rsidR="00820903" w:rsidRDefault="00820903">
          <w:pPr>
            <w:pStyle w:val="TOC2"/>
            <w:tabs>
              <w:tab w:val="right" w:leader="dot" w:pos="9350"/>
            </w:tabs>
            <w:rPr>
              <w:rFonts w:asciiTheme="minorHAnsi" w:eastAsiaTheme="minorEastAsia" w:hAnsiTheme="minorHAnsi" w:cstheme="minorBidi"/>
              <w:noProof/>
              <w:sz w:val="22"/>
            </w:rPr>
          </w:pPr>
          <w:hyperlink w:anchor="_Toc474939114" w:history="1">
            <w:r w:rsidRPr="00220CA7">
              <w:rPr>
                <w:rStyle w:val="Hyperlink"/>
                <w:noProof/>
              </w:rPr>
              <w:t>5.25 Modify Security Profile Group</w:t>
            </w:r>
            <w:r>
              <w:rPr>
                <w:noProof/>
                <w:webHidden/>
              </w:rPr>
              <w:tab/>
            </w:r>
            <w:r>
              <w:rPr>
                <w:noProof/>
                <w:webHidden/>
              </w:rPr>
              <w:fldChar w:fldCharType="begin"/>
            </w:r>
            <w:r>
              <w:rPr>
                <w:noProof/>
                <w:webHidden/>
              </w:rPr>
              <w:instrText xml:space="preserve"> PAGEREF _Toc474939114 \h </w:instrText>
            </w:r>
            <w:r>
              <w:rPr>
                <w:noProof/>
                <w:webHidden/>
              </w:rPr>
            </w:r>
            <w:r>
              <w:rPr>
                <w:noProof/>
                <w:webHidden/>
              </w:rPr>
              <w:fldChar w:fldCharType="separate"/>
            </w:r>
            <w:r>
              <w:rPr>
                <w:noProof/>
                <w:webHidden/>
              </w:rPr>
              <w:t>65</w:t>
            </w:r>
            <w:r>
              <w:rPr>
                <w:noProof/>
                <w:webHidden/>
              </w:rPr>
              <w:fldChar w:fldCharType="end"/>
            </w:r>
          </w:hyperlink>
        </w:p>
        <w:p w14:paraId="6E3A7388" w14:textId="7C4F48D5" w:rsidR="00820903" w:rsidRDefault="00820903">
          <w:pPr>
            <w:pStyle w:val="TOC2"/>
            <w:tabs>
              <w:tab w:val="right" w:leader="dot" w:pos="9350"/>
            </w:tabs>
            <w:rPr>
              <w:rFonts w:asciiTheme="minorHAnsi" w:eastAsiaTheme="minorEastAsia" w:hAnsiTheme="minorHAnsi" w:cstheme="minorBidi"/>
              <w:noProof/>
              <w:sz w:val="22"/>
            </w:rPr>
          </w:pPr>
          <w:hyperlink w:anchor="_Toc474939115" w:history="1">
            <w:r w:rsidRPr="00220CA7">
              <w:rPr>
                <w:rStyle w:val="Hyperlink"/>
                <w:noProof/>
              </w:rPr>
              <w:t>5.26 Generate Threats</w:t>
            </w:r>
            <w:r>
              <w:rPr>
                <w:noProof/>
                <w:webHidden/>
              </w:rPr>
              <w:tab/>
            </w:r>
            <w:r>
              <w:rPr>
                <w:noProof/>
                <w:webHidden/>
              </w:rPr>
              <w:fldChar w:fldCharType="begin"/>
            </w:r>
            <w:r>
              <w:rPr>
                <w:noProof/>
                <w:webHidden/>
              </w:rPr>
              <w:instrText xml:space="preserve"> PAGEREF _Toc474939115 \h </w:instrText>
            </w:r>
            <w:r>
              <w:rPr>
                <w:noProof/>
                <w:webHidden/>
              </w:rPr>
            </w:r>
            <w:r>
              <w:rPr>
                <w:noProof/>
                <w:webHidden/>
              </w:rPr>
              <w:fldChar w:fldCharType="separate"/>
            </w:r>
            <w:r>
              <w:rPr>
                <w:noProof/>
                <w:webHidden/>
              </w:rPr>
              <w:t>65</w:t>
            </w:r>
            <w:r>
              <w:rPr>
                <w:noProof/>
                <w:webHidden/>
              </w:rPr>
              <w:fldChar w:fldCharType="end"/>
            </w:r>
          </w:hyperlink>
        </w:p>
        <w:p w14:paraId="536F13C7" w14:textId="7D59C87E" w:rsidR="00820903" w:rsidRDefault="00820903">
          <w:pPr>
            <w:pStyle w:val="TOC1"/>
            <w:tabs>
              <w:tab w:val="right" w:leader="dot" w:pos="9350"/>
            </w:tabs>
            <w:rPr>
              <w:rFonts w:asciiTheme="minorHAnsi" w:eastAsiaTheme="minorEastAsia" w:hAnsiTheme="minorHAnsi" w:cstheme="minorBidi"/>
              <w:noProof/>
              <w:sz w:val="22"/>
            </w:rPr>
          </w:pPr>
          <w:hyperlink w:anchor="_Toc474939116" w:history="1">
            <w:r w:rsidRPr="00220CA7">
              <w:rPr>
                <w:rStyle w:val="Hyperlink"/>
                <w:noProof/>
              </w:rPr>
              <w:t>6. Lab: URL Filtering</w:t>
            </w:r>
            <w:r>
              <w:rPr>
                <w:noProof/>
                <w:webHidden/>
              </w:rPr>
              <w:tab/>
            </w:r>
            <w:r>
              <w:rPr>
                <w:noProof/>
                <w:webHidden/>
              </w:rPr>
              <w:fldChar w:fldCharType="begin"/>
            </w:r>
            <w:r>
              <w:rPr>
                <w:noProof/>
                <w:webHidden/>
              </w:rPr>
              <w:instrText xml:space="preserve"> PAGEREF _Toc474939116 \h </w:instrText>
            </w:r>
            <w:r>
              <w:rPr>
                <w:noProof/>
                <w:webHidden/>
              </w:rPr>
            </w:r>
            <w:r>
              <w:rPr>
                <w:noProof/>
                <w:webHidden/>
              </w:rPr>
              <w:fldChar w:fldCharType="separate"/>
            </w:r>
            <w:r>
              <w:rPr>
                <w:noProof/>
                <w:webHidden/>
              </w:rPr>
              <w:t>67</w:t>
            </w:r>
            <w:r>
              <w:rPr>
                <w:noProof/>
                <w:webHidden/>
              </w:rPr>
              <w:fldChar w:fldCharType="end"/>
            </w:r>
          </w:hyperlink>
        </w:p>
        <w:p w14:paraId="67569E5F" w14:textId="1EA91E41" w:rsidR="00820903" w:rsidRDefault="00820903">
          <w:pPr>
            <w:pStyle w:val="TOC2"/>
            <w:tabs>
              <w:tab w:val="right" w:leader="dot" w:pos="9350"/>
            </w:tabs>
            <w:rPr>
              <w:rFonts w:asciiTheme="minorHAnsi" w:eastAsiaTheme="minorEastAsia" w:hAnsiTheme="minorHAnsi" w:cstheme="minorBidi"/>
              <w:noProof/>
              <w:sz w:val="22"/>
            </w:rPr>
          </w:pPr>
          <w:hyperlink w:anchor="_Toc474939117" w:history="1">
            <w:r w:rsidRPr="00220CA7">
              <w:rPr>
                <w:rStyle w:val="Hyperlink"/>
                <w:noProof/>
              </w:rPr>
              <w:t>Lab Objectives</w:t>
            </w:r>
            <w:r>
              <w:rPr>
                <w:noProof/>
                <w:webHidden/>
              </w:rPr>
              <w:tab/>
            </w:r>
            <w:r>
              <w:rPr>
                <w:noProof/>
                <w:webHidden/>
              </w:rPr>
              <w:fldChar w:fldCharType="begin"/>
            </w:r>
            <w:r>
              <w:rPr>
                <w:noProof/>
                <w:webHidden/>
              </w:rPr>
              <w:instrText xml:space="preserve"> PAGEREF _Toc474939117 \h </w:instrText>
            </w:r>
            <w:r>
              <w:rPr>
                <w:noProof/>
                <w:webHidden/>
              </w:rPr>
            </w:r>
            <w:r>
              <w:rPr>
                <w:noProof/>
                <w:webHidden/>
              </w:rPr>
              <w:fldChar w:fldCharType="separate"/>
            </w:r>
            <w:r>
              <w:rPr>
                <w:noProof/>
                <w:webHidden/>
              </w:rPr>
              <w:t>67</w:t>
            </w:r>
            <w:r>
              <w:rPr>
                <w:noProof/>
                <w:webHidden/>
              </w:rPr>
              <w:fldChar w:fldCharType="end"/>
            </w:r>
          </w:hyperlink>
        </w:p>
        <w:p w14:paraId="01067DA1" w14:textId="1A333944" w:rsidR="00820903" w:rsidRDefault="00820903">
          <w:pPr>
            <w:pStyle w:val="TOC2"/>
            <w:tabs>
              <w:tab w:val="right" w:leader="dot" w:pos="9350"/>
            </w:tabs>
            <w:rPr>
              <w:rFonts w:asciiTheme="minorHAnsi" w:eastAsiaTheme="minorEastAsia" w:hAnsiTheme="minorHAnsi" w:cstheme="minorBidi"/>
              <w:noProof/>
              <w:sz w:val="22"/>
            </w:rPr>
          </w:pPr>
          <w:hyperlink w:anchor="_Toc474939118" w:history="1">
            <w:r w:rsidRPr="00220CA7">
              <w:rPr>
                <w:rStyle w:val="Hyperlink"/>
                <w:noProof/>
              </w:rPr>
              <w:t>6.0 Load Lab Configuration</w:t>
            </w:r>
            <w:r>
              <w:rPr>
                <w:noProof/>
                <w:webHidden/>
              </w:rPr>
              <w:tab/>
            </w:r>
            <w:r>
              <w:rPr>
                <w:noProof/>
                <w:webHidden/>
              </w:rPr>
              <w:fldChar w:fldCharType="begin"/>
            </w:r>
            <w:r>
              <w:rPr>
                <w:noProof/>
                <w:webHidden/>
              </w:rPr>
              <w:instrText xml:space="preserve"> PAGEREF _Toc474939118 \h </w:instrText>
            </w:r>
            <w:r>
              <w:rPr>
                <w:noProof/>
                <w:webHidden/>
              </w:rPr>
            </w:r>
            <w:r>
              <w:rPr>
                <w:noProof/>
                <w:webHidden/>
              </w:rPr>
              <w:fldChar w:fldCharType="separate"/>
            </w:r>
            <w:r>
              <w:rPr>
                <w:noProof/>
                <w:webHidden/>
              </w:rPr>
              <w:t>67</w:t>
            </w:r>
            <w:r>
              <w:rPr>
                <w:noProof/>
                <w:webHidden/>
              </w:rPr>
              <w:fldChar w:fldCharType="end"/>
            </w:r>
          </w:hyperlink>
        </w:p>
        <w:p w14:paraId="710E382A" w14:textId="461B6242" w:rsidR="00820903" w:rsidRDefault="00820903">
          <w:pPr>
            <w:pStyle w:val="TOC2"/>
            <w:tabs>
              <w:tab w:val="right" w:leader="dot" w:pos="9350"/>
            </w:tabs>
            <w:rPr>
              <w:rFonts w:asciiTheme="minorHAnsi" w:eastAsiaTheme="minorEastAsia" w:hAnsiTheme="minorHAnsi" w:cstheme="minorBidi"/>
              <w:noProof/>
              <w:sz w:val="22"/>
            </w:rPr>
          </w:pPr>
          <w:hyperlink w:anchor="_Toc474939119" w:history="1">
            <w:r w:rsidRPr="00220CA7">
              <w:rPr>
                <w:rStyle w:val="Hyperlink"/>
                <w:noProof/>
              </w:rPr>
              <w:t>6.1 Create a Security Policy Rule with a Custom URL Category</w:t>
            </w:r>
            <w:r>
              <w:rPr>
                <w:noProof/>
                <w:webHidden/>
              </w:rPr>
              <w:tab/>
            </w:r>
            <w:r>
              <w:rPr>
                <w:noProof/>
                <w:webHidden/>
              </w:rPr>
              <w:fldChar w:fldCharType="begin"/>
            </w:r>
            <w:r>
              <w:rPr>
                <w:noProof/>
                <w:webHidden/>
              </w:rPr>
              <w:instrText xml:space="preserve"> PAGEREF _Toc474939119 \h </w:instrText>
            </w:r>
            <w:r>
              <w:rPr>
                <w:noProof/>
                <w:webHidden/>
              </w:rPr>
            </w:r>
            <w:r>
              <w:rPr>
                <w:noProof/>
                <w:webHidden/>
              </w:rPr>
              <w:fldChar w:fldCharType="separate"/>
            </w:r>
            <w:r>
              <w:rPr>
                <w:noProof/>
                <w:webHidden/>
              </w:rPr>
              <w:t>68</w:t>
            </w:r>
            <w:r>
              <w:rPr>
                <w:noProof/>
                <w:webHidden/>
              </w:rPr>
              <w:fldChar w:fldCharType="end"/>
            </w:r>
          </w:hyperlink>
        </w:p>
        <w:p w14:paraId="498DA9AE" w14:textId="3259C9FB" w:rsidR="00820903" w:rsidRDefault="00820903">
          <w:pPr>
            <w:pStyle w:val="TOC2"/>
            <w:tabs>
              <w:tab w:val="right" w:leader="dot" w:pos="9350"/>
            </w:tabs>
            <w:rPr>
              <w:rFonts w:asciiTheme="minorHAnsi" w:eastAsiaTheme="minorEastAsia" w:hAnsiTheme="minorHAnsi" w:cstheme="minorBidi"/>
              <w:noProof/>
              <w:sz w:val="22"/>
            </w:rPr>
          </w:pPr>
          <w:hyperlink w:anchor="_Toc474939120" w:history="1">
            <w:r w:rsidRPr="00220CA7">
              <w:rPr>
                <w:rStyle w:val="Hyperlink"/>
                <w:noProof/>
              </w:rPr>
              <w:t>6.2 Test Security Policy Rule</w:t>
            </w:r>
            <w:r>
              <w:rPr>
                <w:noProof/>
                <w:webHidden/>
              </w:rPr>
              <w:tab/>
            </w:r>
            <w:r>
              <w:rPr>
                <w:noProof/>
                <w:webHidden/>
              </w:rPr>
              <w:fldChar w:fldCharType="begin"/>
            </w:r>
            <w:r>
              <w:rPr>
                <w:noProof/>
                <w:webHidden/>
              </w:rPr>
              <w:instrText xml:space="preserve"> PAGEREF _Toc474939120 \h </w:instrText>
            </w:r>
            <w:r>
              <w:rPr>
                <w:noProof/>
                <w:webHidden/>
              </w:rPr>
            </w:r>
            <w:r>
              <w:rPr>
                <w:noProof/>
                <w:webHidden/>
              </w:rPr>
              <w:fldChar w:fldCharType="separate"/>
            </w:r>
            <w:r>
              <w:rPr>
                <w:noProof/>
                <w:webHidden/>
              </w:rPr>
              <w:t>70</w:t>
            </w:r>
            <w:r>
              <w:rPr>
                <w:noProof/>
                <w:webHidden/>
              </w:rPr>
              <w:fldChar w:fldCharType="end"/>
            </w:r>
          </w:hyperlink>
        </w:p>
        <w:p w14:paraId="5AB35858" w14:textId="3FBAA8D7" w:rsidR="00820903" w:rsidRDefault="00820903">
          <w:pPr>
            <w:pStyle w:val="TOC2"/>
            <w:tabs>
              <w:tab w:val="right" w:leader="dot" w:pos="9350"/>
            </w:tabs>
            <w:rPr>
              <w:rFonts w:asciiTheme="minorHAnsi" w:eastAsiaTheme="minorEastAsia" w:hAnsiTheme="minorHAnsi" w:cstheme="minorBidi"/>
              <w:noProof/>
              <w:sz w:val="22"/>
            </w:rPr>
          </w:pPr>
          <w:hyperlink w:anchor="_Toc474939121" w:history="1">
            <w:r w:rsidRPr="00220CA7">
              <w:rPr>
                <w:rStyle w:val="Hyperlink"/>
                <w:noProof/>
              </w:rPr>
              <w:t>6.3 Review Logs</w:t>
            </w:r>
            <w:r>
              <w:rPr>
                <w:noProof/>
                <w:webHidden/>
              </w:rPr>
              <w:tab/>
            </w:r>
            <w:r>
              <w:rPr>
                <w:noProof/>
                <w:webHidden/>
              </w:rPr>
              <w:fldChar w:fldCharType="begin"/>
            </w:r>
            <w:r>
              <w:rPr>
                <w:noProof/>
                <w:webHidden/>
              </w:rPr>
              <w:instrText xml:space="preserve"> PAGEREF _Toc474939121 \h </w:instrText>
            </w:r>
            <w:r>
              <w:rPr>
                <w:noProof/>
                <w:webHidden/>
              </w:rPr>
            </w:r>
            <w:r>
              <w:rPr>
                <w:noProof/>
                <w:webHidden/>
              </w:rPr>
              <w:fldChar w:fldCharType="separate"/>
            </w:r>
            <w:r>
              <w:rPr>
                <w:noProof/>
                <w:webHidden/>
              </w:rPr>
              <w:t>70</w:t>
            </w:r>
            <w:r>
              <w:rPr>
                <w:noProof/>
                <w:webHidden/>
              </w:rPr>
              <w:fldChar w:fldCharType="end"/>
            </w:r>
          </w:hyperlink>
        </w:p>
        <w:p w14:paraId="2D510388" w14:textId="5902BDBA" w:rsidR="00820903" w:rsidRDefault="00820903">
          <w:pPr>
            <w:pStyle w:val="TOC2"/>
            <w:tabs>
              <w:tab w:val="right" w:leader="dot" w:pos="9350"/>
            </w:tabs>
            <w:rPr>
              <w:rFonts w:asciiTheme="minorHAnsi" w:eastAsiaTheme="minorEastAsia" w:hAnsiTheme="minorHAnsi" w:cstheme="minorBidi"/>
              <w:noProof/>
              <w:sz w:val="22"/>
            </w:rPr>
          </w:pPr>
          <w:hyperlink w:anchor="_Toc474939122" w:history="1">
            <w:r w:rsidRPr="00220CA7">
              <w:rPr>
                <w:rStyle w:val="Hyperlink"/>
                <w:noProof/>
              </w:rPr>
              <w:t>6.4 Configure an External Dynamic List</w:t>
            </w:r>
            <w:r>
              <w:rPr>
                <w:noProof/>
                <w:webHidden/>
              </w:rPr>
              <w:tab/>
            </w:r>
            <w:r>
              <w:rPr>
                <w:noProof/>
                <w:webHidden/>
              </w:rPr>
              <w:fldChar w:fldCharType="begin"/>
            </w:r>
            <w:r>
              <w:rPr>
                <w:noProof/>
                <w:webHidden/>
              </w:rPr>
              <w:instrText xml:space="preserve"> PAGEREF _Toc474939122 \h </w:instrText>
            </w:r>
            <w:r>
              <w:rPr>
                <w:noProof/>
                <w:webHidden/>
              </w:rPr>
            </w:r>
            <w:r>
              <w:rPr>
                <w:noProof/>
                <w:webHidden/>
              </w:rPr>
              <w:fldChar w:fldCharType="separate"/>
            </w:r>
            <w:r>
              <w:rPr>
                <w:noProof/>
                <w:webHidden/>
              </w:rPr>
              <w:t>71</w:t>
            </w:r>
            <w:r>
              <w:rPr>
                <w:noProof/>
                <w:webHidden/>
              </w:rPr>
              <w:fldChar w:fldCharType="end"/>
            </w:r>
          </w:hyperlink>
        </w:p>
        <w:p w14:paraId="180150E6" w14:textId="6F6C2F0E" w:rsidR="00820903" w:rsidRDefault="00820903">
          <w:pPr>
            <w:pStyle w:val="TOC2"/>
            <w:tabs>
              <w:tab w:val="right" w:leader="dot" w:pos="9350"/>
            </w:tabs>
            <w:rPr>
              <w:rFonts w:asciiTheme="minorHAnsi" w:eastAsiaTheme="minorEastAsia" w:hAnsiTheme="minorHAnsi" w:cstheme="minorBidi"/>
              <w:noProof/>
              <w:sz w:val="22"/>
            </w:rPr>
          </w:pPr>
          <w:hyperlink w:anchor="_Toc474939123" w:history="1">
            <w:r w:rsidRPr="00220CA7">
              <w:rPr>
                <w:rStyle w:val="Hyperlink"/>
                <w:noProof/>
              </w:rPr>
              <w:t>6.5 Test Security Policy Rule</w:t>
            </w:r>
            <w:r>
              <w:rPr>
                <w:noProof/>
                <w:webHidden/>
              </w:rPr>
              <w:tab/>
            </w:r>
            <w:r>
              <w:rPr>
                <w:noProof/>
                <w:webHidden/>
              </w:rPr>
              <w:fldChar w:fldCharType="begin"/>
            </w:r>
            <w:r>
              <w:rPr>
                <w:noProof/>
                <w:webHidden/>
              </w:rPr>
              <w:instrText xml:space="preserve"> PAGEREF _Toc474939123 \h </w:instrText>
            </w:r>
            <w:r>
              <w:rPr>
                <w:noProof/>
                <w:webHidden/>
              </w:rPr>
            </w:r>
            <w:r>
              <w:rPr>
                <w:noProof/>
                <w:webHidden/>
              </w:rPr>
              <w:fldChar w:fldCharType="separate"/>
            </w:r>
            <w:r>
              <w:rPr>
                <w:noProof/>
                <w:webHidden/>
              </w:rPr>
              <w:t>72</w:t>
            </w:r>
            <w:r>
              <w:rPr>
                <w:noProof/>
                <w:webHidden/>
              </w:rPr>
              <w:fldChar w:fldCharType="end"/>
            </w:r>
          </w:hyperlink>
        </w:p>
        <w:p w14:paraId="05894EE4" w14:textId="18F3A460" w:rsidR="00820903" w:rsidRDefault="00820903">
          <w:pPr>
            <w:pStyle w:val="TOC2"/>
            <w:tabs>
              <w:tab w:val="right" w:leader="dot" w:pos="9350"/>
            </w:tabs>
            <w:rPr>
              <w:rFonts w:asciiTheme="minorHAnsi" w:eastAsiaTheme="minorEastAsia" w:hAnsiTheme="minorHAnsi" w:cstheme="minorBidi"/>
              <w:noProof/>
              <w:sz w:val="22"/>
            </w:rPr>
          </w:pPr>
          <w:hyperlink w:anchor="_Toc474939124" w:history="1">
            <w:r w:rsidRPr="00220CA7">
              <w:rPr>
                <w:rStyle w:val="Hyperlink"/>
                <w:noProof/>
              </w:rPr>
              <w:t>6.6 Review Logs</w:t>
            </w:r>
            <w:r>
              <w:rPr>
                <w:noProof/>
                <w:webHidden/>
              </w:rPr>
              <w:tab/>
            </w:r>
            <w:r>
              <w:rPr>
                <w:noProof/>
                <w:webHidden/>
              </w:rPr>
              <w:fldChar w:fldCharType="begin"/>
            </w:r>
            <w:r>
              <w:rPr>
                <w:noProof/>
                <w:webHidden/>
              </w:rPr>
              <w:instrText xml:space="preserve"> PAGEREF _Toc474939124 \h </w:instrText>
            </w:r>
            <w:r>
              <w:rPr>
                <w:noProof/>
                <w:webHidden/>
              </w:rPr>
            </w:r>
            <w:r>
              <w:rPr>
                <w:noProof/>
                <w:webHidden/>
              </w:rPr>
              <w:fldChar w:fldCharType="separate"/>
            </w:r>
            <w:r>
              <w:rPr>
                <w:noProof/>
                <w:webHidden/>
              </w:rPr>
              <w:t>72</w:t>
            </w:r>
            <w:r>
              <w:rPr>
                <w:noProof/>
                <w:webHidden/>
              </w:rPr>
              <w:fldChar w:fldCharType="end"/>
            </w:r>
          </w:hyperlink>
        </w:p>
        <w:p w14:paraId="7FA4314E" w14:textId="4C52F357" w:rsidR="00820903" w:rsidRDefault="00820903">
          <w:pPr>
            <w:pStyle w:val="TOC2"/>
            <w:tabs>
              <w:tab w:val="right" w:leader="dot" w:pos="9350"/>
            </w:tabs>
            <w:rPr>
              <w:rFonts w:asciiTheme="minorHAnsi" w:eastAsiaTheme="minorEastAsia" w:hAnsiTheme="minorHAnsi" w:cstheme="minorBidi"/>
              <w:noProof/>
              <w:sz w:val="22"/>
            </w:rPr>
          </w:pPr>
          <w:hyperlink w:anchor="_Toc474939125" w:history="1">
            <w:r w:rsidRPr="00220CA7">
              <w:rPr>
                <w:rStyle w:val="Hyperlink"/>
                <w:noProof/>
              </w:rPr>
              <w:t>6.7 Create a Security Policy Rule with URL Filtering Profile</w:t>
            </w:r>
            <w:r>
              <w:rPr>
                <w:noProof/>
                <w:webHidden/>
              </w:rPr>
              <w:tab/>
            </w:r>
            <w:r>
              <w:rPr>
                <w:noProof/>
                <w:webHidden/>
              </w:rPr>
              <w:fldChar w:fldCharType="begin"/>
            </w:r>
            <w:r>
              <w:rPr>
                <w:noProof/>
                <w:webHidden/>
              </w:rPr>
              <w:instrText xml:space="preserve"> PAGEREF _Toc474939125 \h </w:instrText>
            </w:r>
            <w:r>
              <w:rPr>
                <w:noProof/>
                <w:webHidden/>
              </w:rPr>
            </w:r>
            <w:r>
              <w:rPr>
                <w:noProof/>
                <w:webHidden/>
              </w:rPr>
              <w:fldChar w:fldCharType="separate"/>
            </w:r>
            <w:r>
              <w:rPr>
                <w:noProof/>
                <w:webHidden/>
              </w:rPr>
              <w:t>73</w:t>
            </w:r>
            <w:r>
              <w:rPr>
                <w:noProof/>
                <w:webHidden/>
              </w:rPr>
              <w:fldChar w:fldCharType="end"/>
            </w:r>
          </w:hyperlink>
        </w:p>
        <w:p w14:paraId="59046B2E" w14:textId="4562AAB2" w:rsidR="00820903" w:rsidRDefault="00820903">
          <w:pPr>
            <w:pStyle w:val="TOC2"/>
            <w:tabs>
              <w:tab w:val="right" w:leader="dot" w:pos="9350"/>
            </w:tabs>
            <w:rPr>
              <w:rFonts w:asciiTheme="minorHAnsi" w:eastAsiaTheme="minorEastAsia" w:hAnsiTheme="minorHAnsi" w:cstheme="minorBidi"/>
              <w:noProof/>
              <w:sz w:val="22"/>
            </w:rPr>
          </w:pPr>
          <w:hyperlink w:anchor="_Toc474939126" w:history="1">
            <w:r w:rsidRPr="00220CA7">
              <w:rPr>
                <w:rStyle w:val="Hyperlink"/>
                <w:noProof/>
              </w:rPr>
              <w:t>6.8 Test Security Policy Rule with URL Filtering Profile</w:t>
            </w:r>
            <w:r>
              <w:rPr>
                <w:noProof/>
                <w:webHidden/>
              </w:rPr>
              <w:tab/>
            </w:r>
            <w:r>
              <w:rPr>
                <w:noProof/>
                <w:webHidden/>
              </w:rPr>
              <w:fldChar w:fldCharType="begin"/>
            </w:r>
            <w:r>
              <w:rPr>
                <w:noProof/>
                <w:webHidden/>
              </w:rPr>
              <w:instrText xml:space="preserve"> PAGEREF _Toc474939126 \h </w:instrText>
            </w:r>
            <w:r>
              <w:rPr>
                <w:noProof/>
                <w:webHidden/>
              </w:rPr>
            </w:r>
            <w:r>
              <w:rPr>
                <w:noProof/>
                <w:webHidden/>
              </w:rPr>
              <w:fldChar w:fldCharType="separate"/>
            </w:r>
            <w:r>
              <w:rPr>
                <w:noProof/>
                <w:webHidden/>
              </w:rPr>
              <w:t>74</w:t>
            </w:r>
            <w:r>
              <w:rPr>
                <w:noProof/>
                <w:webHidden/>
              </w:rPr>
              <w:fldChar w:fldCharType="end"/>
            </w:r>
          </w:hyperlink>
        </w:p>
        <w:p w14:paraId="1990A8A4" w14:textId="7CE0BF79" w:rsidR="00820903" w:rsidRDefault="00820903">
          <w:pPr>
            <w:pStyle w:val="TOC2"/>
            <w:tabs>
              <w:tab w:val="right" w:leader="dot" w:pos="9350"/>
            </w:tabs>
            <w:rPr>
              <w:rFonts w:asciiTheme="minorHAnsi" w:eastAsiaTheme="minorEastAsia" w:hAnsiTheme="minorHAnsi" w:cstheme="minorBidi"/>
              <w:noProof/>
              <w:sz w:val="22"/>
            </w:rPr>
          </w:pPr>
          <w:hyperlink w:anchor="_Toc474939127" w:history="1">
            <w:r w:rsidRPr="00220CA7">
              <w:rPr>
                <w:rStyle w:val="Hyperlink"/>
                <w:noProof/>
              </w:rPr>
              <w:t>6.9 Review Logs</w:t>
            </w:r>
            <w:r>
              <w:rPr>
                <w:noProof/>
                <w:webHidden/>
              </w:rPr>
              <w:tab/>
            </w:r>
            <w:r>
              <w:rPr>
                <w:noProof/>
                <w:webHidden/>
              </w:rPr>
              <w:fldChar w:fldCharType="begin"/>
            </w:r>
            <w:r>
              <w:rPr>
                <w:noProof/>
                <w:webHidden/>
              </w:rPr>
              <w:instrText xml:space="preserve"> PAGEREF _Toc474939127 \h </w:instrText>
            </w:r>
            <w:r>
              <w:rPr>
                <w:noProof/>
                <w:webHidden/>
              </w:rPr>
            </w:r>
            <w:r>
              <w:rPr>
                <w:noProof/>
                <w:webHidden/>
              </w:rPr>
              <w:fldChar w:fldCharType="separate"/>
            </w:r>
            <w:r>
              <w:rPr>
                <w:noProof/>
                <w:webHidden/>
              </w:rPr>
              <w:t>74</w:t>
            </w:r>
            <w:r>
              <w:rPr>
                <w:noProof/>
                <w:webHidden/>
              </w:rPr>
              <w:fldChar w:fldCharType="end"/>
            </w:r>
          </w:hyperlink>
        </w:p>
        <w:p w14:paraId="5DA268C1" w14:textId="0F434382" w:rsidR="00820903" w:rsidRDefault="00820903">
          <w:pPr>
            <w:pStyle w:val="TOC2"/>
            <w:tabs>
              <w:tab w:val="right" w:leader="dot" w:pos="9350"/>
            </w:tabs>
            <w:rPr>
              <w:rFonts w:asciiTheme="minorHAnsi" w:eastAsiaTheme="minorEastAsia" w:hAnsiTheme="minorHAnsi" w:cstheme="minorBidi"/>
              <w:noProof/>
              <w:sz w:val="22"/>
            </w:rPr>
          </w:pPr>
          <w:hyperlink w:anchor="_Toc474939128" w:history="1">
            <w:r w:rsidRPr="00220CA7">
              <w:rPr>
                <w:rStyle w:val="Hyperlink"/>
                <w:noProof/>
              </w:rPr>
              <w:t>6.10 Modify Security Profile Group</w:t>
            </w:r>
            <w:r>
              <w:rPr>
                <w:noProof/>
                <w:webHidden/>
              </w:rPr>
              <w:tab/>
            </w:r>
            <w:r>
              <w:rPr>
                <w:noProof/>
                <w:webHidden/>
              </w:rPr>
              <w:fldChar w:fldCharType="begin"/>
            </w:r>
            <w:r>
              <w:rPr>
                <w:noProof/>
                <w:webHidden/>
              </w:rPr>
              <w:instrText xml:space="preserve"> PAGEREF _Toc474939128 \h </w:instrText>
            </w:r>
            <w:r>
              <w:rPr>
                <w:noProof/>
                <w:webHidden/>
              </w:rPr>
            </w:r>
            <w:r>
              <w:rPr>
                <w:noProof/>
                <w:webHidden/>
              </w:rPr>
              <w:fldChar w:fldCharType="separate"/>
            </w:r>
            <w:r>
              <w:rPr>
                <w:noProof/>
                <w:webHidden/>
              </w:rPr>
              <w:t>75</w:t>
            </w:r>
            <w:r>
              <w:rPr>
                <w:noProof/>
                <w:webHidden/>
              </w:rPr>
              <w:fldChar w:fldCharType="end"/>
            </w:r>
          </w:hyperlink>
        </w:p>
        <w:p w14:paraId="3A999166" w14:textId="5C694DC7" w:rsidR="00820903" w:rsidRDefault="00820903">
          <w:pPr>
            <w:pStyle w:val="TOC1"/>
            <w:tabs>
              <w:tab w:val="right" w:leader="dot" w:pos="9350"/>
            </w:tabs>
            <w:rPr>
              <w:rFonts w:asciiTheme="minorHAnsi" w:eastAsiaTheme="minorEastAsia" w:hAnsiTheme="minorHAnsi" w:cstheme="minorBidi"/>
              <w:noProof/>
              <w:sz w:val="22"/>
            </w:rPr>
          </w:pPr>
          <w:hyperlink w:anchor="_Toc474939129" w:history="1">
            <w:r w:rsidRPr="00220CA7">
              <w:rPr>
                <w:rStyle w:val="Hyperlink"/>
                <w:noProof/>
              </w:rPr>
              <w:t>7. Lab: Decryption</w:t>
            </w:r>
            <w:r>
              <w:rPr>
                <w:noProof/>
                <w:webHidden/>
              </w:rPr>
              <w:tab/>
            </w:r>
            <w:r>
              <w:rPr>
                <w:noProof/>
                <w:webHidden/>
              </w:rPr>
              <w:fldChar w:fldCharType="begin"/>
            </w:r>
            <w:r>
              <w:rPr>
                <w:noProof/>
                <w:webHidden/>
              </w:rPr>
              <w:instrText xml:space="preserve"> PAGEREF _Toc474939129 \h </w:instrText>
            </w:r>
            <w:r>
              <w:rPr>
                <w:noProof/>
                <w:webHidden/>
              </w:rPr>
            </w:r>
            <w:r>
              <w:rPr>
                <w:noProof/>
                <w:webHidden/>
              </w:rPr>
              <w:fldChar w:fldCharType="separate"/>
            </w:r>
            <w:r>
              <w:rPr>
                <w:noProof/>
                <w:webHidden/>
              </w:rPr>
              <w:t>77</w:t>
            </w:r>
            <w:r>
              <w:rPr>
                <w:noProof/>
                <w:webHidden/>
              </w:rPr>
              <w:fldChar w:fldCharType="end"/>
            </w:r>
          </w:hyperlink>
        </w:p>
        <w:p w14:paraId="306BD55D" w14:textId="12AE8C57" w:rsidR="00820903" w:rsidRDefault="00820903">
          <w:pPr>
            <w:pStyle w:val="TOC2"/>
            <w:tabs>
              <w:tab w:val="right" w:leader="dot" w:pos="9350"/>
            </w:tabs>
            <w:rPr>
              <w:rFonts w:asciiTheme="minorHAnsi" w:eastAsiaTheme="minorEastAsia" w:hAnsiTheme="minorHAnsi" w:cstheme="minorBidi"/>
              <w:noProof/>
              <w:sz w:val="22"/>
            </w:rPr>
          </w:pPr>
          <w:hyperlink w:anchor="_Toc474939130" w:history="1">
            <w:r w:rsidRPr="00220CA7">
              <w:rPr>
                <w:rStyle w:val="Hyperlink"/>
                <w:noProof/>
              </w:rPr>
              <w:t>Lab Objectives</w:t>
            </w:r>
            <w:r>
              <w:rPr>
                <w:noProof/>
                <w:webHidden/>
              </w:rPr>
              <w:tab/>
            </w:r>
            <w:r>
              <w:rPr>
                <w:noProof/>
                <w:webHidden/>
              </w:rPr>
              <w:fldChar w:fldCharType="begin"/>
            </w:r>
            <w:r>
              <w:rPr>
                <w:noProof/>
                <w:webHidden/>
              </w:rPr>
              <w:instrText xml:space="preserve"> PAGEREF _Toc474939130 \h </w:instrText>
            </w:r>
            <w:r>
              <w:rPr>
                <w:noProof/>
                <w:webHidden/>
              </w:rPr>
            </w:r>
            <w:r>
              <w:rPr>
                <w:noProof/>
                <w:webHidden/>
              </w:rPr>
              <w:fldChar w:fldCharType="separate"/>
            </w:r>
            <w:r>
              <w:rPr>
                <w:noProof/>
                <w:webHidden/>
              </w:rPr>
              <w:t>77</w:t>
            </w:r>
            <w:r>
              <w:rPr>
                <w:noProof/>
                <w:webHidden/>
              </w:rPr>
              <w:fldChar w:fldCharType="end"/>
            </w:r>
          </w:hyperlink>
        </w:p>
        <w:p w14:paraId="33E52C6C" w14:textId="43131E77" w:rsidR="00820903" w:rsidRDefault="00820903">
          <w:pPr>
            <w:pStyle w:val="TOC2"/>
            <w:tabs>
              <w:tab w:val="right" w:leader="dot" w:pos="9350"/>
            </w:tabs>
            <w:rPr>
              <w:rFonts w:asciiTheme="minorHAnsi" w:eastAsiaTheme="minorEastAsia" w:hAnsiTheme="minorHAnsi" w:cstheme="minorBidi"/>
              <w:noProof/>
              <w:sz w:val="22"/>
            </w:rPr>
          </w:pPr>
          <w:hyperlink w:anchor="_Toc474939131" w:history="1">
            <w:r w:rsidRPr="00220CA7">
              <w:rPr>
                <w:rStyle w:val="Hyperlink"/>
                <w:noProof/>
              </w:rPr>
              <w:t>7.0 Load Lab Configuration</w:t>
            </w:r>
            <w:r>
              <w:rPr>
                <w:noProof/>
                <w:webHidden/>
              </w:rPr>
              <w:tab/>
            </w:r>
            <w:r>
              <w:rPr>
                <w:noProof/>
                <w:webHidden/>
              </w:rPr>
              <w:fldChar w:fldCharType="begin"/>
            </w:r>
            <w:r>
              <w:rPr>
                <w:noProof/>
                <w:webHidden/>
              </w:rPr>
              <w:instrText xml:space="preserve"> PAGEREF _Toc474939131 \h </w:instrText>
            </w:r>
            <w:r>
              <w:rPr>
                <w:noProof/>
                <w:webHidden/>
              </w:rPr>
            </w:r>
            <w:r>
              <w:rPr>
                <w:noProof/>
                <w:webHidden/>
              </w:rPr>
              <w:fldChar w:fldCharType="separate"/>
            </w:r>
            <w:r>
              <w:rPr>
                <w:noProof/>
                <w:webHidden/>
              </w:rPr>
              <w:t>77</w:t>
            </w:r>
            <w:r>
              <w:rPr>
                <w:noProof/>
                <w:webHidden/>
              </w:rPr>
              <w:fldChar w:fldCharType="end"/>
            </w:r>
          </w:hyperlink>
        </w:p>
        <w:p w14:paraId="79E60AB1" w14:textId="296F26B5" w:rsidR="00820903" w:rsidRDefault="00820903">
          <w:pPr>
            <w:pStyle w:val="TOC2"/>
            <w:tabs>
              <w:tab w:val="right" w:leader="dot" w:pos="9350"/>
            </w:tabs>
            <w:rPr>
              <w:rFonts w:asciiTheme="minorHAnsi" w:eastAsiaTheme="minorEastAsia" w:hAnsiTheme="minorHAnsi" w:cstheme="minorBidi"/>
              <w:noProof/>
              <w:sz w:val="22"/>
            </w:rPr>
          </w:pPr>
          <w:hyperlink w:anchor="_Toc474939132" w:history="1">
            <w:r w:rsidRPr="00220CA7">
              <w:rPr>
                <w:rStyle w:val="Hyperlink"/>
                <w:noProof/>
              </w:rPr>
              <w:t>7.1 Test Firewall Behavior Without Decryption</w:t>
            </w:r>
            <w:r>
              <w:rPr>
                <w:noProof/>
                <w:webHidden/>
              </w:rPr>
              <w:tab/>
            </w:r>
            <w:r>
              <w:rPr>
                <w:noProof/>
                <w:webHidden/>
              </w:rPr>
              <w:fldChar w:fldCharType="begin"/>
            </w:r>
            <w:r>
              <w:rPr>
                <w:noProof/>
                <w:webHidden/>
              </w:rPr>
              <w:instrText xml:space="preserve"> PAGEREF _Toc474939132 \h </w:instrText>
            </w:r>
            <w:r>
              <w:rPr>
                <w:noProof/>
                <w:webHidden/>
              </w:rPr>
            </w:r>
            <w:r>
              <w:rPr>
                <w:noProof/>
                <w:webHidden/>
              </w:rPr>
              <w:fldChar w:fldCharType="separate"/>
            </w:r>
            <w:r>
              <w:rPr>
                <w:noProof/>
                <w:webHidden/>
              </w:rPr>
              <w:t>78</w:t>
            </w:r>
            <w:r>
              <w:rPr>
                <w:noProof/>
                <w:webHidden/>
              </w:rPr>
              <w:fldChar w:fldCharType="end"/>
            </w:r>
          </w:hyperlink>
        </w:p>
        <w:p w14:paraId="093511E1" w14:textId="57DB106F" w:rsidR="00820903" w:rsidRDefault="00820903">
          <w:pPr>
            <w:pStyle w:val="TOC2"/>
            <w:tabs>
              <w:tab w:val="right" w:leader="dot" w:pos="9350"/>
            </w:tabs>
            <w:rPr>
              <w:rFonts w:asciiTheme="minorHAnsi" w:eastAsiaTheme="minorEastAsia" w:hAnsiTheme="minorHAnsi" w:cstheme="minorBidi"/>
              <w:noProof/>
              <w:sz w:val="22"/>
            </w:rPr>
          </w:pPr>
          <w:hyperlink w:anchor="_Toc474939133" w:history="1">
            <w:r w:rsidRPr="00220CA7">
              <w:rPr>
                <w:rStyle w:val="Hyperlink"/>
                <w:noProof/>
              </w:rPr>
              <w:t>7.2 Create Two Self-Signed Certificates</w:t>
            </w:r>
            <w:r>
              <w:rPr>
                <w:noProof/>
                <w:webHidden/>
              </w:rPr>
              <w:tab/>
            </w:r>
            <w:r>
              <w:rPr>
                <w:noProof/>
                <w:webHidden/>
              </w:rPr>
              <w:fldChar w:fldCharType="begin"/>
            </w:r>
            <w:r>
              <w:rPr>
                <w:noProof/>
                <w:webHidden/>
              </w:rPr>
              <w:instrText xml:space="preserve"> PAGEREF _Toc474939133 \h </w:instrText>
            </w:r>
            <w:r>
              <w:rPr>
                <w:noProof/>
                <w:webHidden/>
              </w:rPr>
            </w:r>
            <w:r>
              <w:rPr>
                <w:noProof/>
                <w:webHidden/>
              </w:rPr>
              <w:fldChar w:fldCharType="separate"/>
            </w:r>
            <w:r>
              <w:rPr>
                <w:noProof/>
                <w:webHidden/>
              </w:rPr>
              <w:t>79</w:t>
            </w:r>
            <w:r>
              <w:rPr>
                <w:noProof/>
                <w:webHidden/>
              </w:rPr>
              <w:fldChar w:fldCharType="end"/>
            </w:r>
          </w:hyperlink>
        </w:p>
        <w:p w14:paraId="53FB95AA" w14:textId="7D597DE6" w:rsidR="00820903" w:rsidRDefault="00820903">
          <w:pPr>
            <w:pStyle w:val="TOC2"/>
            <w:tabs>
              <w:tab w:val="right" w:leader="dot" w:pos="9350"/>
            </w:tabs>
            <w:rPr>
              <w:rFonts w:asciiTheme="minorHAnsi" w:eastAsiaTheme="minorEastAsia" w:hAnsiTheme="minorHAnsi" w:cstheme="minorBidi"/>
              <w:noProof/>
              <w:sz w:val="22"/>
            </w:rPr>
          </w:pPr>
          <w:hyperlink w:anchor="_Toc474939134" w:history="1">
            <w:r w:rsidRPr="00220CA7">
              <w:rPr>
                <w:rStyle w:val="Hyperlink"/>
                <w:noProof/>
              </w:rPr>
              <w:t>7.3 Create Custom Decryption URL Category</w:t>
            </w:r>
            <w:r>
              <w:rPr>
                <w:noProof/>
                <w:webHidden/>
              </w:rPr>
              <w:tab/>
            </w:r>
            <w:r>
              <w:rPr>
                <w:noProof/>
                <w:webHidden/>
              </w:rPr>
              <w:fldChar w:fldCharType="begin"/>
            </w:r>
            <w:r>
              <w:rPr>
                <w:noProof/>
                <w:webHidden/>
              </w:rPr>
              <w:instrText xml:space="preserve"> PAGEREF _Toc474939134 \h </w:instrText>
            </w:r>
            <w:r>
              <w:rPr>
                <w:noProof/>
                <w:webHidden/>
              </w:rPr>
            </w:r>
            <w:r>
              <w:rPr>
                <w:noProof/>
                <w:webHidden/>
              </w:rPr>
              <w:fldChar w:fldCharType="separate"/>
            </w:r>
            <w:r>
              <w:rPr>
                <w:noProof/>
                <w:webHidden/>
              </w:rPr>
              <w:t>80</w:t>
            </w:r>
            <w:r>
              <w:rPr>
                <w:noProof/>
                <w:webHidden/>
              </w:rPr>
              <w:fldChar w:fldCharType="end"/>
            </w:r>
          </w:hyperlink>
        </w:p>
        <w:p w14:paraId="75A98C0C" w14:textId="43F502F3" w:rsidR="00820903" w:rsidRDefault="00820903">
          <w:pPr>
            <w:pStyle w:val="TOC2"/>
            <w:tabs>
              <w:tab w:val="right" w:leader="dot" w:pos="9350"/>
            </w:tabs>
            <w:rPr>
              <w:rFonts w:asciiTheme="minorHAnsi" w:eastAsiaTheme="minorEastAsia" w:hAnsiTheme="minorHAnsi" w:cstheme="minorBidi"/>
              <w:noProof/>
              <w:sz w:val="22"/>
            </w:rPr>
          </w:pPr>
          <w:hyperlink w:anchor="_Toc474939135" w:history="1">
            <w:r w:rsidRPr="00220CA7">
              <w:rPr>
                <w:rStyle w:val="Hyperlink"/>
                <w:noProof/>
              </w:rPr>
              <w:t>7.4 Create Decryption Policy</w:t>
            </w:r>
            <w:r>
              <w:rPr>
                <w:noProof/>
                <w:webHidden/>
              </w:rPr>
              <w:tab/>
            </w:r>
            <w:r>
              <w:rPr>
                <w:noProof/>
                <w:webHidden/>
              </w:rPr>
              <w:fldChar w:fldCharType="begin"/>
            </w:r>
            <w:r>
              <w:rPr>
                <w:noProof/>
                <w:webHidden/>
              </w:rPr>
              <w:instrText xml:space="preserve"> PAGEREF _Toc474939135 \h </w:instrText>
            </w:r>
            <w:r>
              <w:rPr>
                <w:noProof/>
                <w:webHidden/>
              </w:rPr>
            </w:r>
            <w:r>
              <w:rPr>
                <w:noProof/>
                <w:webHidden/>
              </w:rPr>
              <w:fldChar w:fldCharType="separate"/>
            </w:r>
            <w:r>
              <w:rPr>
                <w:noProof/>
                <w:webHidden/>
              </w:rPr>
              <w:t>81</w:t>
            </w:r>
            <w:r>
              <w:rPr>
                <w:noProof/>
                <w:webHidden/>
              </w:rPr>
              <w:fldChar w:fldCharType="end"/>
            </w:r>
          </w:hyperlink>
        </w:p>
        <w:p w14:paraId="046E9AC7" w14:textId="06D3A2FD" w:rsidR="00820903" w:rsidRDefault="00820903">
          <w:pPr>
            <w:pStyle w:val="TOC2"/>
            <w:tabs>
              <w:tab w:val="right" w:leader="dot" w:pos="9350"/>
            </w:tabs>
            <w:rPr>
              <w:rFonts w:asciiTheme="minorHAnsi" w:eastAsiaTheme="minorEastAsia" w:hAnsiTheme="minorHAnsi" w:cstheme="minorBidi"/>
              <w:noProof/>
              <w:sz w:val="22"/>
            </w:rPr>
          </w:pPr>
          <w:hyperlink w:anchor="_Toc474939136" w:history="1">
            <w:r w:rsidRPr="00220CA7">
              <w:rPr>
                <w:rStyle w:val="Hyperlink"/>
                <w:noProof/>
              </w:rPr>
              <w:t>7.5 Test AV Security Profile with the Decryption Policy</w:t>
            </w:r>
            <w:r>
              <w:rPr>
                <w:noProof/>
                <w:webHidden/>
              </w:rPr>
              <w:tab/>
            </w:r>
            <w:r>
              <w:rPr>
                <w:noProof/>
                <w:webHidden/>
              </w:rPr>
              <w:fldChar w:fldCharType="begin"/>
            </w:r>
            <w:r>
              <w:rPr>
                <w:noProof/>
                <w:webHidden/>
              </w:rPr>
              <w:instrText xml:space="preserve"> PAGEREF _Toc474939136 \h </w:instrText>
            </w:r>
            <w:r>
              <w:rPr>
                <w:noProof/>
                <w:webHidden/>
              </w:rPr>
            </w:r>
            <w:r>
              <w:rPr>
                <w:noProof/>
                <w:webHidden/>
              </w:rPr>
              <w:fldChar w:fldCharType="separate"/>
            </w:r>
            <w:r>
              <w:rPr>
                <w:noProof/>
                <w:webHidden/>
              </w:rPr>
              <w:t>81</w:t>
            </w:r>
            <w:r>
              <w:rPr>
                <w:noProof/>
                <w:webHidden/>
              </w:rPr>
              <w:fldChar w:fldCharType="end"/>
            </w:r>
          </w:hyperlink>
        </w:p>
        <w:p w14:paraId="223485DB" w14:textId="7A4B8EB8" w:rsidR="00820903" w:rsidRDefault="00820903">
          <w:pPr>
            <w:pStyle w:val="TOC2"/>
            <w:tabs>
              <w:tab w:val="right" w:leader="dot" w:pos="9350"/>
            </w:tabs>
            <w:rPr>
              <w:rFonts w:asciiTheme="minorHAnsi" w:eastAsiaTheme="minorEastAsia" w:hAnsiTheme="minorHAnsi" w:cstheme="minorBidi"/>
              <w:noProof/>
              <w:sz w:val="22"/>
            </w:rPr>
          </w:pPr>
          <w:hyperlink w:anchor="_Toc474939137" w:history="1">
            <w:r w:rsidRPr="00220CA7">
              <w:rPr>
                <w:rStyle w:val="Hyperlink"/>
                <w:noProof/>
              </w:rPr>
              <w:t>7.6 Export the Firewall Certificate</w:t>
            </w:r>
            <w:r>
              <w:rPr>
                <w:noProof/>
                <w:webHidden/>
              </w:rPr>
              <w:tab/>
            </w:r>
            <w:r>
              <w:rPr>
                <w:noProof/>
                <w:webHidden/>
              </w:rPr>
              <w:fldChar w:fldCharType="begin"/>
            </w:r>
            <w:r>
              <w:rPr>
                <w:noProof/>
                <w:webHidden/>
              </w:rPr>
              <w:instrText xml:space="preserve"> PAGEREF _Toc474939137 \h </w:instrText>
            </w:r>
            <w:r>
              <w:rPr>
                <w:noProof/>
                <w:webHidden/>
              </w:rPr>
            </w:r>
            <w:r>
              <w:rPr>
                <w:noProof/>
                <w:webHidden/>
              </w:rPr>
              <w:fldChar w:fldCharType="separate"/>
            </w:r>
            <w:r>
              <w:rPr>
                <w:noProof/>
                <w:webHidden/>
              </w:rPr>
              <w:t>82</w:t>
            </w:r>
            <w:r>
              <w:rPr>
                <w:noProof/>
                <w:webHidden/>
              </w:rPr>
              <w:fldChar w:fldCharType="end"/>
            </w:r>
          </w:hyperlink>
        </w:p>
        <w:p w14:paraId="53FFF9ED" w14:textId="3A963639" w:rsidR="00820903" w:rsidRDefault="00820903">
          <w:pPr>
            <w:pStyle w:val="TOC2"/>
            <w:tabs>
              <w:tab w:val="right" w:leader="dot" w:pos="9350"/>
            </w:tabs>
            <w:rPr>
              <w:rFonts w:asciiTheme="minorHAnsi" w:eastAsiaTheme="minorEastAsia" w:hAnsiTheme="minorHAnsi" w:cstheme="minorBidi"/>
              <w:noProof/>
              <w:sz w:val="22"/>
            </w:rPr>
          </w:pPr>
          <w:hyperlink w:anchor="_Toc474939138" w:history="1">
            <w:r w:rsidRPr="00220CA7">
              <w:rPr>
                <w:rStyle w:val="Hyperlink"/>
                <w:noProof/>
              </w:rPr>
              <w:t>7.7 Import the Firewall Certificate</w:t>
            </w:r>
            <w:r>
              <w:rPr>
                <w:noProof/>
                <w:webHidden/>
              </w:rPr>
              <w:tab/>
            </w:r>
            <w:r>
              <w:rPr>
                <w:noProof/>
                <w:webHidden/>
              </w:rPr>
              <w:fldChar w:fldCharType="begin"/>
            </w:r>
            <w:r>
              <w:rPr>
                <w:noProof/>
                <w:webHidden/>
              </w:rPr>
              <w:instrText xml:space="preserve"> PAGEREF _Toc474939138 \h </w:instrText>
            </w:r>
            <w:r>
              <w:rPr>
                <w:noProof/>
                <w:webHidden/>
              </w:rPr>
            </w:r>
            <w:r>
              <w:rPr>
                <w:noProof/>
                <w:webHidden/>
              </w:rPr>
              <w:fldChar w:fldCharType="separate"/>
            </w:r>
            <w:r>
              <w:rPr>
                <w:noProof/>
                <w:webHidden/>
              </w:rPr>
              <w:t>83</w:t>
            </w:r>
            <w:r>
              <w:rPr>
                <w:noProof/>
                <w:webHidden/>
              </w:rPr>
              <w:fldChar w:fldCharType="end"/>
            </w:r>
          </w:hyperlink>
        </w:p>
        <w:p w14:paraId="1E23CAFF" w14:textId="4BFB4425" w:rsidR="00820903" w:rsidRDefault="00820903">
          <w:pPr>
            <w:pStyle w:val="TOC2"/>
            <w:tabs>
              <w:tab w:val="right" w:leader="dot" w:pos="9350"/>
            </w:tabs>
            <w:rPr>
              <w:rFonts w:asciiTheme="minorHAnsi" w:eastAsiaTheme="minorEastAsia" w:hAnsiTheme="minorHAnsi" w:cstheme="minorBidi"/>
              <w:noProof/>
              <w:sz w:val="22"/>
            </w:rPr>
          </w:pPr>
          <w:hyperlink w:anchor="_Toc474939139" w:history="1">
            <w:r w:rsidRPr="00220CA7">
              <w:rPr>
                <w:rStyle w:val="Hyperlink"/>
                <w:noProof/>
              </w:rPr>
              <w:t>7.8 Test the Decryption Policy</w:t>
            </w:r>
            <w:r>
              <w:rPr>
                <w:noProof/>
                <w:webHidden/>
              </w:rPr>
              <w:tab/>
            </w:r>
            <w:r>
              <w:rPr>
                <w:noProof/>
                <w:webHidden/>
              </w:rPr>
              <w:fldChar w:fldCharType="begin"/>
            </w:r>
            <w:r>
              <w:rPr>
                <w:noProof/>
                <w:webHidden/>
              </w:rPr>
              <w:instrText xml:space="preserve"> PAGEREF _Toc474939139 \h </w:instrText>
            </w:r>
            <w:r>
              <w:rPr>
                <w:noProof/>
                <w:webHidden/>
              </w:rPr>
            </w:r>
            <w:r>
              <w:rPr>
                <w:noProof/>
                <w:webHidden/>
              </w:rPr>
              <w:fldChar w:fldCharType="separate"/>
            </w:r>
            <w:r>
              <w:rPr>
                <w:noProof/>
                <w:webHidden/>
              </w:rPr>
              <w:t>83</w:t>
            </w:r>
            <w:r>
              <w:rPr>
                <w:noProof/>
                <w:webHidden/>
              </w:rPr>
              <w:fldChar w:fldCharType="end"/>
            </w:r>
          </w:hyperlink>
        </w:p>
        <w:p w14:paraId="5E2F6091" w14:textId="14A1E9E7" w:rsidR="00820903" w:rsidRDefault="00820903">
          <w:pPr>
            <w:pStyle w:val="TOC2"/>
            <w:tabs>
              <w:tab w:val="right" w:leader="dot" w:pos="9350"/>
            </w:tabs>
            <w:rPr>
              <w:rFonts w:asciiTheme="minorHAnsi" w:eastAsiaTheme="minorEastAsia" w:hAnsiTheme="minorHAnsi" w:cstheme="minorBidi"/>
              <w:noProof/>
              <w:sz w:val="22"/>
            </w:rPr>
          </w:pPr>
          <w:hyperlink w:anchor="_Toc474939140" w:history="1">
            <w:r w:rsidRPr="00220CA7">
              <w:rPr>
                <w:rStyle w:val="Hyperlink"/>
                <w:noProof/>
              </w:rPr>
              <w:t>7.9 Review Logs</w:t>
            </w:r>
            <w:r>
              <w:rPr>
                <w:noProof/>
                <w:webHidden/>
              </w:rPr>
              <w:tab/>
            </w:r>
            <w:r>
              <w:rPr>
                <w:noProof/>
                <w:webHidden/>
              </w:rPr>
              <w:fldChar w:fldCharType="begin"/>
            </w:r>
            <w:r>
              <w:rPr>
                <w:noProof/>
                <w:webHidden/>
              </w:rPr>
              <w:instrText xml:space="preserve"> PAGEREF _Toc474939140 \h </w:instrText>
            </w:r>
            <w:r>
              <w:rPr>
                <w:noProof/>
                <w:webHidden/>
              </w:rPr>
            </w:r>
            <w:r>
              <w:rPr>
                <w:noProof/>
                <w:webHidden/>
              </w:rPr>
              <w:fldChar w:fldCharType="separate"/>
            </w:r>
            <w:r>
              <w:rPr>
                <w:noProof/>
                <w:webHidden/>
              </w:rPr>
              <w:t>86</w:t>
            </w:r>
            <w:r>
              <w:rPr>
                <w:noProof/>
                <w:webHidden/>
              </w:rPr>
              <w:fldChar w:fldCharType="end"/>
            </w:r>
          </w:hyperlink>
        </w:p>
        <w:p w14:paraId="5A9882E6" w14:textId="183A528B" w:rsidR="00820903" w:rsidRDefault="00820903">
          <w:pPr>
            <w:pStyle w:val="TOC2"/>
            <w:tabs>
              <w:tab w:val="right" w:leader="dot" w:pos="9350"/>
            </w:tabs>
            <w:rPr>
              <w:rFonts w:asciiTheme="minorHAnsi" w:eastAsiaTheme="minorEastAsia" w:hAnsiTheme="minorHAnsi" w:cstheme="minorBidi"/>
              <w:noProof/>
              <w:sz w:val="22"/>
            </w:rPr>
          </w:pPr>
          <w:hyperlink w:anchor="_Toc474939141" w:history="1">
            <w:r w:rsidRPr="00220CA7">
              <w:rPr>
                <w:rStyle w:val="Hyperlink"/>
                <w:noProof/>
              </w:rPr>
              <w:t>7.10 Test URL Filtering with Decryption</w:t>
            </w:r>
            <w:r>
              <w:rPr>
                <w:noProof/>
                <w:webHidden/>
              </w:rPr>
              <w:tab/>
            </w:r>
            <w:r>
              <w:rPr>
                <w:noProof/>
                <w:webHidden/>
              </w:rPr>
              <w:fldChar w:fldCharType="begin"/>
            </w:r>
            <w:r>
              <w:rPr>
                <w:noProof/>
                <w:webHidden/>
              </w:rPr>
              <w:instrText xml:space="preserve"> PAGEREF _Toc474939141 \h </w:instrText>
            </w:r>
            <w:r>
              <w:rPr>
                <w:noProof/>
                <w:webHidden/>
              </w:rPr>
            </w:r>
            <w:r>
              <w:rPr>
                <w:noProof/>
                <w:webHidden/>
              </w:rPr>
              <w:fldChar w:fldCharType="separate"/>
            </w:r>
            <w:r>
              <w:rPr>
                <w:noProof/>
                <w:webHidden/>
              </w:rPr>
              <w:t>87</w:t>
            </w:r>
            <w:r>
              <w:rPr>
                <w:noProof/>
                <w:webHidden/>
              </w:rPr>
              <w:fldChar w:fldCharType="end"/>
            </w:r>
          </w:hyperlink>
        </w:p>
        <w:p w14:paraId="27E2A4CC" w14:textId="34F365B8" w:rsidR="00820903" w:rsidRDefault="00820903">
          <w:pPr>
            <w:pStyle w:val="TOC1"/>
            <w:tabs>
              <w:tab w:val="right" w:leader="dot" w:pos="9350"/>
            </w:tabs>
            <w:rPr>
              <w:rFonts w:asciiTheme="minorHAnsi" w:eastAsiaTheme="minorEastAsia" w:hAnsiTheme="minorHAnsi" w:cstheme="minorBidi"/>
              <w:noProof/>
              <w:sz w:val="22"/>
            </w:rPr>
          </w:pPr>
          <w:hyperlink w:anchor="_Toc474939142" w:history="1">
            <w:r w:rsidRPr="00220CA7">
              <w:rPr>
                <w:rStyle w:val="Hyperlink"/>
                <w:noProof/>
              </w:rPr>
              <w:t>8. Lab: WildFire</w:t>
            </w:r>
            <w:r>
              <w:rPr>
                <w:noProof/>
                <w:webHidden/>
              </w:rPr>
              <w:tab/>
            </w:r>
            <w:r>
              <w:rPr>
                <w:noProof/>
                <w:webHidden/>
              </w:rPr>
              <w:fldChar w:fldCharType="begin"/>
            </w:r>
            <w:r>
              <w:rPr>
                <w:noProof/>
                <w:webHidden/>
              </w:rPr>
              <w:instrText xml:space="preserve"> PAGEREF _Toc474939142 \h </w:instrText>
            </w:r>
            <w:r>
              <w:rPr>
                <w:noProof/>
                <w:webHidden/>
              </w:rPr>
            </w:r>
            <w:r>
              <w:rPr>
                <w:noProof/>
                <w:webHidden/>
              </w:rPr>
              <w:fldChar w:fldCharType="separate"/>
            </w:r>
            <w:r>
              <w:rPr>
                <w:noProof/>
                <w:webHidden/>
              </w:rPr>
              <w:t>88</w:t>
            </w:r>
            <w:r>
              <w:rPr>
                <w:noProof/>
                <w:webHidden/>
              </w:rPr>
              <w:fldChar w:fldCharType="end"/>
            </w:r>
          </w:hyperlink>
        </w:p>
        <w:p w14:paraId="3CD8E786" w14:textId="14F8ED4F" w:rsidR="00820903" w:rsidRDefault="00820903">
          <w:pPr>
            <w:pStyle w:val="TOC2"/>
            <w:tabs>
              <w:tab w:val="right" w:leader="dot" w:pos="9350"/>
            </w:tabs>
            <w:rPr>
              <w:rFonts w:asciiTheme="minorHAnsi" w:eastAsiaTheme="minorEastAsia" w:hAnsiTheme="minorHAnsi" w:cstheme="minorBidi"/>
              <w:noProof/>
              <w:sz w:val="22"/>
            </w:rPr>
          </w:pPr>
          <w:hyperlink w:anchor="_Toc474939143" w:history="1">
            <w:r w:rsidRPr="00220CA7">
              <w:rPr>
                <w:rStyle w:val="Hyperlink"/>
                <w:noProof/>
              </w:rPr>
              <w:t>Lab Objectives</w:t>
            </w:r>
            <w:r>
              <w:rPr>
                <w:noProof/>
                <w:webHidden/>
              </w:rPr>
              <w:tab/>
            </w:r>
            <w:r>
              <w:rPr>
                <w:noProof/>
                <w:webHidden/>
              </w:rPr>
              <w:fldChar w:fldCharType="begin"/>
            </w:r>
            <w:r>
              <w:rPr>
                <w:noProof/>
                <w:webHidden/>
              </w:rPr>
              <w:instrText xml:space="preserve"> PAGEREF _Toc474939143 \h </w:instrText>
            </w:r>
            <w:r>
              <w:rPr>
                <w:noProof/>
                <w:webHidden/>
              </w:rPr>
            </w:r>
            <w:r>
              <w:rPr>
                <w:noProof/>
                <w:webHidden/>
              </w:rPr>
              <w:fldChar w:fldCharType="separate"/>
            </w:r>
            <w:r>
              <w:rPr>
                <w:noProof/>
                <w:webHidden/>
              </w:rPr>
              <w:t>88</w:t>
            </w:r>
            <w:r>
              <w:rPr>
                <w:noProof/>
                <w:webHidden/>
              </w:rPr>
              <w:fldChar w:fldCharType="end"/>
            </w:r>
          </w:hyperlink>
        </w:p>
        <w:p w14:paraId="6836C91B" w14:textId="2C545F73" w:rsidR="00820903" w:rsidRDefault="00820903">
          <w:pPr>
            <w:pStyle w:val="TOC2"/>
            <w:tabs>
              <w:tab w:val="right" w:leader="dot" w:pos="9350"/>
            </w:tabs>
            <w:rPr>
              <w:rFonts w:asciiTheme="minorHAnsi" w:eastAsiaTheme="minorEastAsia" w:hAnsiTheme="minorHAnsi" w:cstheme="minorBidi"/>
              <w:noProof/>
              <w:sz w:val="22"/>
            </w:rPr>
          </w:pPr>
          <w:hyperlink w:anchor="_Toc474939144" w:history="1">
            <w:r w:rsidRPr="00220CA7">
              <w:rPr>
                <w:rStyle w:val="Hyperlink"/>
                <w:noProof/>
              </w:rPr>
              <w:t>8.0 Load Lab Configuration</w:t>
            </w:r>
            <w:r>
              <w:rPr>
                <w:noProof/>
                <w:webHidden/>
              </w:rPr>
              <w:tab/>
            </w:r>
            <w:r>
              <w:rPr>
                <w:noProof/>
                <w:webHidden/>
              </w:rPr>
              <w:fldChar w:fldCharType="begin"/>
            </w:r>
            <w:r>
              <w:rPr>
                <w:noProof/>
                <w:webHidden/>
              </w:rPr>
              <w:instrText xml:space="preserve"> PAGEREF _Toc474939144 \h </w:instrText>
            </w:r>
            <w:r>
              <w:rPr>
                <w:noProof/>
                <w:webHidden/>
              </w:rPr>
            </w:r>
            <w:r>
              <w:rPr>
                <w:noProof/>
                <w:webHidden/>
              </w:rPr>
              <w:fldChar w:fldCharType="separate"/>
            </w:r>
            <w:r>
              <w:rPr>
                <w:noProof/>
                <w:webHidden/>
              </w:rPr>
              <w:t>88</w:t>
            </w:r>
            <w:r>
              <w:rPr>
                <w:noProof/>
                <w:webHidden/>
              </w:rPr>
              <w:fldChar w:fldCharType="end"/>
            </w:r>
          </w:hyperlink>
        </w:p>
        <w:p w14:paraId="18CE1150" w14:textId="607E7186" w:rsidR="00820903" w:rsidRDefault="00820903">
          <w:pPr>
            <w:pStyle w:val="TOC2"/>
            <w:tabs>
              <w:tab w:val="right" w:leader="dot" w:pos="9350"/>
            </w:tabs>
            <w:rPr>
              <w:rFonts w:asciiTheme="minorHAnsi" w:eastAsiaTheme="minorEastAsia" w:hAnsiTheme="minorHAnsi" w:cstheme="minorBidi"/>
              <w:noProof/>
              <w:sz w:val="22"/>
            </w:rPr>
          </w:pPr>
          <w:hyperlink w:anchor="_Toc474939145" w:history="1">
            <w:r w:rsidRPr="00220CA7">
              <w:rPr>
                <w:rStyle w:val="Hyperlink"/>
                <w:noProof/>
              </w:rPr>
              <w:t>8.1 Create a WildFire Analysis Profile</w:t>
            </w:r>
            <w:r>
              <w:rPr>
                <w:noProof/>
                <w:webHidden/>
              </w:rPr>
              <w:tab/>
            </w:r>
            <w:r>
              <w:rPr>
                <w:noProof/>
                <w:webHidden/>
              </w:rPr>
              <w:fldChar w:fldCharType="begin"/>
            </w:r>
            <w:r>
              <w:rPr>
                <w:noProof/>
                <w:webHidden/>
              </w:rPr>
              <w:instrText xml:space="preserve"> PAGEREF _Toc474939145 \h </w:instrText>
            </w:r>
            <w:r>
              <w:rPr>
                <w:noProof/>
                <w:webHidden/>
              </w:rPr>
            </w:r>
            <w:r>
              <w:rPr>
                <w:noProof/>
                <w:webHidden/>
              </w:rPr>
              <w:fldChar w:fldCharType="separate"/>
            </w:r>
            <w:r>
              <w:rPr>
                <w:noProof/>
                <w:webHidden/>
              </w:rPr>
              <w:t>89</w:t>
            </w:r>
            <w:r>
              <w:rPr>
                <w:noProof/>
                <w:webHidden/>
              </w:rPr>
              <w:fldChar w:fldCharType="end"/>
            </w:r>
          </w:hyperlink>
        </w:p>
        <w:p w14:paraId="347AF13F" w14:textId="483E0B09" w:rsidR="00820903" w:rsidRDefault="00820903">
          <w:pPr>
            <w:pStyle w:val="TOC2"/>
            <w:tabs>
              <w:tab w:val="right" w:leader="dot" w:pos="9350"/>
            </w:tabs>
            <w:rPr>
              <w:rFonts w:asciiTheme="minorHAnsi" w:eastAsiaTheme="minorEastAsia" w:hAnsiTheme="minorHAnsi" w:cstheme="minorBidi"/>
              <w:noProof/>
              <w:sz w:val="22"/>
            </w:rPr>
          </w:pPr>
          <w:hyperlink w:anchor="_Toc474939146" w:history="1">
            <w:r w:rsidRPr="00220CA7">
              <w:rPr>
                <w:rStyle w:val="Hyperlink"/>
                <w:noProof/>
              </w:rPr>
              <w:t>8.2 Modify Security Profile Group</w:t>
            </w:r>
            <w:r>
              <w:rPr>
                <w:noProof/>
                <w:webHidden/>
              </w:rPr>
              <w:tab/>
            </w:r>
            <w:r>
              <w:rPr>
                <w:noProof/>
                <w:webHidden/>
              </w:rPr>
              <w:fldChar w:fldCharType="begin"/>
            </w:r>
            <w:r>
              <w:rPr>
                <w:noProof/>
                <w:webHidden/>
              </w:rPr>
              <w:instrText xml:space="preserve"> PAGEREF _Toc474939146 \h </w:instrText>
            </w:r>
            <w:r>
              <w:rPr>
                <w:noProof/>
                <w:webHidden/>
              </w:rPr>
            </w:r>
            <w:r>
              <w:rPr>
                <w:noProof/>
                <w:webHidden/>
              </w:rPr>
              <w:fldChar w:fldCharType="separate"/>
            </w:r>
            <w:r>
              <w:rPr>
                <w:noProof/>
                <w:webHidden/>
              </w:rPr>
              <w:t>89</w:t>
            </w:r>
            <w:r>
              <w:rPr>
                <w:noProof/>
                <w:webHidden/>
              </w:rPr>
              <w:fldChar w:fldCharType="end"/>
            </w:r>
          </w:hyperlink>
        </w:p>
        <w:p w14:paraId="6B85C6CA" w14:textId="47592591" w:rsidR="00820903" w:rsidRDefault="00820903">
          <w:pPr>
            <w:pStyle w:val="TOC2"/>
            <w:tabs>
              <w:tab w:val="right" w:leader="dot" w:pos="9350"/>
            </w:tabs>
            <w:rPr>
              <w:rFonts w:asciiTheme="minorHAnsi" w:eastAsiaTheme="minorEastAsia" w:hAnsiTheme="minorHAnsi" w:cstheme="minorBidi"/>
              <w:noProof/>
              <w:sz w:val="22"/>
            </w:rPr>
          </w:pPr>
          <w:hyperlink w:anchor="_Toc474939147" w:history="1">
            <w:r w:rsidRPr="00220CA7">
              <w:rPr>
                <w:rStyle w:val="Hyperlink"/>
                <w:noProof/>
              </w:rPr>
              <w:t>8.3 Test the WildFire Analysis Profile</w:t>
            </w:r>
            <w:r>
              <w:rPr>
                <w:noProof/>
                <w:webHidden/>
              </w:rPr>
              <w:tab/>
            </w:r>
            <w:r>
              <w:rPr>
                <w:noProof/>
                <w:webHidden/>
              </w:rPr>
              <w:fldChar w:fldCharType="begin"/>
            </w:r>
            <w:r>
              <w:rPr>
                <w:noProof/>
                <w:webHidden/>
              </w:rPr>
              <w:instrText xml:space="preserve"> PAGEREF _Toc474939147 \h </w:instrText>
            </w:r>
            <w:r>
              <w:rPr>
                <w:noProof/>
                <w:webHidden/>
              </w:rPr>
            </w:r>
            <w:r>
              <w:rPr>
                <w:noProof/>
                <w:webHidden/>
              </w:rPr>
              <w:fldChar w:fldCharType="separate"/>
            </w:r>
            <w:r>
              <w:rPr>
                <w:noProof/>
                <w:webHidden/>
              </w:rPr>
              <w:t>90</w:t>
            </w:r>
            <w:r>
              <w:rPr>
                <w:noProof/>
                <w:webHidden/>
              </w:rPr>
              <w:fldChar w:fldCharType="end"/>
            </w:r>
          </w:hyperlink>
        </w:p>
        <w:p w14:paraId="06282979" w14:textId="099E2321" w:rsidR="00820903" w:rsidRDefault="00820903">
          <w:pPr>
            <w:pStyle w:val="TOC2"/>
            <w:tabs>
              <w:tab w:val="right" w:leader="dot" w:pos="9350"/>
            </w:tabs>
            <w:rPr>
              <w:rFonts w:asciiTheme="minorHAnsi" w:eastAsiaTheme="minorEastAsia" w:hAnsiTheme="minorHAnsi" w:cstheme="minorBidi"/>
              <w:noProof/>
              <w:sz w:val="22"/>
            </w:rPr>
          </w:pPr>
          <w:hyperlink w:anchor="_Toc474939148" w:history="1">
            <w:r w:rsidRPr="00220CA7">
              <w:rPr>
                <w:rStyle w:val="Hyperlink"/>
                <w:noProof/>
              </w:rPr>
              <w:t>8.4 Disable Security Policy Rule</w:t>
            </w:r>
            <w:r>
              <w:rPr>
                <w:noProof/>
                <w:webHidden/>
              </w:rPr>
              <w:tab/>
            </w:r>
            <w:r>
              <w:rPr>
                <w:noProof/>
                <w:webHidden/>
              </w:rPr>
              <w:fldChar w:fldCharType="begin"/>
            </w:r>
            <w:r>
              <w:rPr>
                <w:noProof/>
                <w:webHidden/>
              </w:rPr>
              <w:instrText xml:space="preserve"> PAGEREF _Toc474939148 \h </w:instrText>
            </w:r>
            <w:r>
              <w:rPr>
                <w:noProof/>
                <w:webHidden/>
              </w:rPr>
            </w:r>
            <w:r>
              <w:rPr>
                <w:noProof/>
                <w:webHidden/>
              </w:rPr>
              <w:fldChar w:fldCharType="separate"/>
            </w:r>
            <w:r>
              <w:rPr>
                <w:noProof/>
                <w:webHidden/>
              </w:rPr>
              <w:t>91</w:t>
            </w:r>
            <w:r>
              <w:rPr>
                <w:noProof/>
                <w:webHidden/>
              </w:rPr>
              <w:fldChar w:fldCharType="end"/>
            </w:r>
          </w:hyperlink>
        </w:p>
        <w:p w14:paraId="4DCBC49F" w14:textId="77A1A2F0" w:rsidR="00820903" w:rsidRDefault="00820903">
          <w:pPr>
            <w:pStyle w:val="TOC1"/>
            <w:tabs>
              <w:tab w:val="right" w:leader="dot" w:pos="9350"/>
            </w:tabs>
            <w:rPr>
              <w:rFonts w:asciiTheme="minorHAnsi" w:eastAsiaTheme="minorEastAsia" w:hAnsiTheme="minorHAnsi" w:cstheme="minorBidi"/>
              <w:noProof/>
              <w:sz w:val="22"/>
            </w:rPr>
          </w:pPr>
          <w:hyperlink w:anchor="_Toc474939149" w:history="1">
            <w:r w:rsidRPr="00220CA7">
              <w:rPr>
                <w:rStyle w:val="Hyperlink"/>
                <w:noProof/>
              </w:rPr>
              <w:t>9. Lab: User-ID</w:t>
            </w:r>
            <w:r>
              <w:rPr>
                <w:noProof/>
                <w:webHidden/>
              </w:rPr>
              <w:tab/>
            </w:r>
            <w:r>
              <w:rPr>
                <w:noProof/>
                <w:webHidden/>
              </w:rPr>
              <w:fldChar w:fldCharType="begin"/>
            </w:r>
            <w:r>
              <w:rPr>
                <w:noProof/>
                <w:webHidden/>
              </w:rPr>
              <w:instrText xml:space="preserve"> PAGEREF _Toc474939149 \h </w:instrText>
            </w:r>
            <w:r>
              <w:rPr>
                <w:noProof/>
                <w:webHidden/>
              </w:rPr>
            </w:r>
            <w:r>
              <w:rPr>
                <w:noProof/>
                <w:webHidden/>
              </w:rPr>
              <w:fldChar w:fldCharType="separate"/>
            </w:r>
            <w:r>
              <w:rPr>
                <w:noProof/>
                <w:webHidden/>
              </w:rPr>
              <w:t>93</w:t>
            </w:r>
            <w:r>
              <w:rPr>
                <w:noProof/>
                <w:webHidden/>
              </w:rPr>
              <w:fldChar w:fldCharType="end"/>
            </w:r>
          </w:hyperlink>
        </w:p>
        <w:p w14:paraId="1D42F469" w14:textId="5D1828DB" w:rsidR="00820903" w:rsidRDefault="00820903">
          <w:pPr>
            <w:pStyle w:val="TOC2"/>
            <w:tabs>
              <w:tab w:val="right" w:leader="dot" w:pos="9350"/>
            </w:tabs>
            <w:rPr>
              <w:rFonts w:asciiTheme="minorHAnsi" w:eastAsiaTheme="minorEastAsia" w:hAnsiTheme="minorHAnsi" w:cstheme="minorBidi"/>
              <w:noProof/>
              <w:sz w:val="22"/>
            </w:rPr>
          </w:pPr>
          <w:hyperlink w:anchor="_Toc474939150" w:history="1">
            <w:r w:rsidRPr="00220CA7">
              <w:rPr>
                <w:rStyle w:val="Hyperlink"/>
                <w:noProof/>
              </w:rPr>
              <w:t>Lab Objectives</w:t>
            </w:r>
            <w:r>
              <w:rPr>
                <w:noProof/>
                <w:webHidden/>
              </w:rPr>
              <w:tab/>
            </w:r>
            <w:r>
              <w:rPr>
                <w:noProof/>
                <w:webHidden/>
              </w:rPr>
              <w:fldChar w:fldCharType="begin"/>
            </w:r>
            <w:r>
              <w:rPr>
                <w:noProof/>
                <w:webHidden/>
              </w:rPr>
              <w:instrText xml:space="preserve"> PAGEREF _Toc474939150 \h </w:instrText>
            </w:r>
            <w:r>
              <w:rPr>
                <w:noProof/>
                <w:webHidden/>
              </w:rPr>
            </w:r>
            <w:r>
              <w:rPr>
                <w:noProof/>
                <w:webHidden/>
              </w:rPr>
              <w:fldChar w:fldCharType="separate"/>
            </w:r>
            <w:r>
              <w:rPr>
                <w:noProof/>
                <w:webHidden/>
              </w:rPr>
              <w:t>93</w:t>
            </w:r>
            <w:r>
              <w:rPr>
                <w:noProof/>
                <w:webHidden/>
              </w:rPr>
              <w:fldChar w:fldCharType="end"/>
            </w:r>
          </w:hyperlink>
        </w:p>
        <w:p w14:paraId="2CA72228" w14:textId="08B6F4AB" w:rsidR="00820903" w:rsidRDefault="00820903">
          <w:pPr>
            <w:pStyle w:val="TOC2"/>
            <w:tabs>
              <w:tab w:val="right" w:leader="dot" w:pos="9350"/>
            </w:tabs>
            <w:rPr>
              <w:rFonts w:asciiTheme="minorHAnsi" w:eastAsiaTheme="minorEastAsia" w:hAnsiTheme="minorHAnsi" w:cstheme="minorBidi"/>
              <w:noProof/>
              <w:sz w:val="22"/>
            </w:rPr>
          </w:pPr>
          <w:hyperlink w:anchor="_Toc474939151" w:history="1">
            <w:r w:rsidRPr="00220CA7">
              <w:rPr>
                <w:rStyle w:val="Hyperlink"/>
                <w:noProof/>
              </w:rPr>
              <w:t>9.0 Load Lab Configuration</w:t>
            </w:r>
            <w:r>
              <w:rPr>
                <w:noProof/>
                <w:webHidden/>
              </w:rPr>
              <w:tab/>
            </w:r>
            <w:r>
              <w:rPr>
                <w:noProof/>
                <w:webHidden/>
              </w:rPr>
              <w:fldChar w:fldCharType="begin"/>
            </w:r>
            <w:r>
              <w:rPr>
                <w:noProof/>
                <w:webHidden/>
              </w:rPr>
              <w:instrText xml:space="preserve"> PAGEREF _Toc474939151 \h </w:instrText>
            </w:r>
            <w:r>
              <w:rPr>
                <w:noProof/>
                <w:webHidden/>
              </w:rPr>
            </w:r>
            <w:r>
              <w:rPr>
                <w:noProof/>
                <w:webHidden/>
              </w:rPr>
              <w:fldChar w:fldCharType="separate"/>
            </w:r>
            <w:r>
              <w:rPr>
                <w:noProof/>
                <w:webHidden/>
              </w:rPr>
              <w:t>93</w:t>
            </w:r>
            <w:r>
              <w:rPr>
                <w:noProof/>
                <w:webHidden/>
              </w:rPr>
              <w:fldChar w:fldCharType="end"/>
            </w:r>
          </w:hyperlink>
        </w:p>
        <w:p w14:paraId="22D63359" w14:textId="1EF7A811" w:rsidR="00820903" w:rsidRDefault="00820903">
          <w:pPr>
            <w:pStyle w:val="TOC2"/>
            <w:tabs>
              <w:tab w:val="right" w:leader="dot" w:pos="9350"/>
            </w:tabs>
            <w:rPr>
              <w:rFonts w:asciiTheme="minorHAnsi" w:eastAsiaTheme="minorEastAsia" w:hAnsiTheme="minorHAnsi" w:cstheme="minorBidi"/>
              <w:noProof/>
              <w:sz w:val="22"/>
            </w:rPr>
          </w:pPr>
          <w:hyperlink w:anchor="_Toc474939152" w:history="1">
            <w:r w:rsidRPr="00220CA7">
              <w:rPr>
                <w:rStyle w:val="Hyperlink"/>
                <w:noProof/>
              </w:rPr>
              <w:t>9.1 Enable User-ID on the Inside Zone</w:t>
            </w:r>
            <w:r>
              <w:rPr>
                <w:noProof/>
                <w:webHidden/>
              </w:rPr>
              <w:tab/>
            </w:r>
            <w:r>
              <w:rPr>
                <w:noProof/>
                <w:webHidden/>
              </w:rPr>
              <w:fldChar w:fldCharType="begin"/>
            </w:r>
            <w:r>
              <w:rPr>
                <w:noProof/>
                <w:webHidden/>
              </w:rPr>
              <w:instrText xml:space="preserve"> PAGEREF _Toc474939152 \h </w:instrText>
            </w:r>
            <w:r>
              <w:rPr>
                <w:noProof/>
                <w:webHidden/>
              </w:rPr>
            </w:r>
            <w:r>
              <w:rPr>
                <w:noProof/>
                <w:webHidden/>
              </w:rPr>
              <w:fldChar w:fldCharType="separate"/>
            </w:r>
            <w:r>
              <w:rPr>
                <w:noProof/>
                <w:webHidden/>
              </w:rPr>
              <w:t>94</w:t>
            </w:r>
            <w:r>
              <w:rPr>
                <w:noProof/>
                <w:webHidden/>
              </w:rPr>
              <w:fldChar w:fldCharType="end"/>
            </w:r>
          </w:hyperlink>
        </w:p>
        <w:p w14:paraId="0E7C9681" w14:textId="36B7B2F9" w:rsidR="00820903" w:rsidRDefault="00820903">
          <w:pPr>
            <w:pStyle w:val="TOC2"/>
            <w:tabs>
              <w:tab w:val="right" w:leader="dot" w:pos="9350"/>
            </w:tabs>
            <w:rPr>
              <w:rFonts w:asciiTheme="minorHAnsi" w:eastAsiaTheme="minorEastAsia" w:hAnsiTheme="minorHAnsi" w:cstheme="minorBidi"/>
              <w:noProof/>
              <w:sz w:val="22"/>
            </w:rPr>
          </w:pPr>
          <w:hyperlink w:anchor="_Toc474939153" w:history="1">
            <w:r w:rsidRPr="00220CA7">
              <w:rPr>
                <w:rStyle w:val="Hyperlink"/>
                <w:noProof/>
              </w:rPr>
              <w:t>9.2 Configure the LDAP Server Profile</w:t>
            </w:r>
            <w:r>
              <w:rPr>
                <w:noProof/>
                <w:webHidden/>
              </w:rPr>
              <w:tab/>
            </w:r>
            <w:r>
              <w:rPr>
                <w:noProof/>
                <w:webHidden/>
              </w:rPr>
              <w:fldChar w:fldCharType="begin"/>
            </w:r>
            <w:r>
              <w:rPr>
                <w:noProof/>
                <w:webHidden/>
              </w:rPr>
              <w:instrText xml:space="preserve"> PAGEREF _Toc474939153 \h </w:instrText>
            </w:r>
            <w:r>
              <w:rPr>
                <w:noProof/>
                <w:webHidden/>
              </w:rPr>
            </w:r>
            <w:r>
              <w:rPr>
                <w:noProof/>
                <w:webHidden/>
              </w:rPr>
              <w:fldChar w:fldCharType="separate"/>
            </w:r>
            <w:r>
              <w:rPr>
                <w:noProof/>
                <w:webHidden/>
              </w:rPr>
              <w:t>94</w:t>
            </w:r>
            <w:r>
              <w:rPr>
                <w:noProof/>
                <w:webHidden/>
              </w:rPr>
              <w:fldChar w:fldCharType="end"/>
            </w:r>
          </w:hyperlink>
        </w:p>
        <w:p w14:paraId="5CA69D0A" w14:textId="501E45B2" w:rsidR="00820903" w:rsidRDefault="00820903">
          <w:pPr>
            <w:pStyle w:val="TOC2"/>
            <w:tabs>
              <w:tab w:val="right" w:leader="dot" w:pos="9350"/>
            </w:tabs>
            <w:rPr>
              <w:rFonts w:asciiTheme="minorHAnsi" w:eastAsiaTheme="minorEastAsia" w:hAnsiTheme="minorHAnsi" w:cstheme="minorBidi"/>
              <w:noProof/>
              <w:sz w:val="22"/>
            </w:rPr>
          </w:pPr>
          <w:hyperlink w:anchor="_Toc474939154" w:history="1">
            <w:r w:rsidRPr="00220CA7">
              <w:rPr>
                <w:rStyle w:val="Hyperlink"/>
                <w:noProof/>
              </w:rPr>
              <w:t>9.3 Configure User-ID Group Mapping</w:t>
            </w:r>
            <w:r>
              <w:rPr>
                <w:noProof/>
                <w:webHidden/>
              </w:rPr>
              <w:tab/>
            </w:r>
            <w:r>
              <w:rPr>
                <w:noProof/>
                <w:webHidden/>
              </w:rPr>
              <w:fldChar w:fldCharType="begin"/>
            </w:r>
            <w:r>
              <w:rPr>
                <w:noProof/>
                <w:webHidden/>
              </w:rPr>
              <w:instrText xml:space="preserve"> PAGEREF _Toc474939154 \h </w:instrText>
            </w:r>
            <w:r>
              <w:rPr>
                <w:noProof/>
                <w:webHidden/>
              </w:rPr>
            </w:r>
            <w:r>
              <w:rPr>
                <w:noProof/>
                <w:webHidden/>
              </w:rPr>
              <w:fldChar w:fldCharType="separate"/>
            </w:r>
            <w:r>
              <w:rPr>
                <w:noProof/>
                <w:webHidden/>
              </w:rPr>
              <w:t>95</w:t>
            </w:r>
            <w:r>
              <w:rPr>
                <w:noProof/>
                <w:webHidden/>
              </w:rPr>
              <w:fldChar w:fldCharType="end"/>
            </w:r>
          </w:hyperlink>
        </w:p>
        <w:p w14:paraId="7EE38217" w14:textId="13CFAD9F" w:rsidR="00820903" w:rsidRDefault="00820903">
          <w:pPr>
            <w:pStyle w:val="TOC2"/>
            <w:tabs>
              <w:tab w:val="right" w:leader="dot" w:pos="9350"/>
            </w:tabs>
            <w:rPr>
              <w:rFonts w:asciiTheme="minorHAnsi" w:eastAsiaTheme="minorEastAsia" w:hAnsiTheme="minorHAnsi" w:cstheme="minorBidi"/>
              <w:noProof/>
              <w:sz w:val="22"/>
            </w:rPr>
          </w:pPr>
          <w:hyperlink w:anchor="_Toc474939155" w:history="1">
            <w:r w:rsidRPr="00220CA7">
              <w:rPr>
                <w:rStyle w:val="Hyperlink"/>
                <w:noProof/>
              </w:rPr>
              <w:t>9.4 Configure Integrated Firewall Agent</w:t>
            </w:r>
            <w:r>
              <w:rPr>
                <w:noProof/>
                <w:webHidden/>
              </w:rPr>
              <w:tab/>
            </w:r>
            <w:r>
              <w:rPr>
                <w:noProof/>
                <w:webHidden/>
              </w:rPr>
              <w:fldChar w:fldCharType="begin"/>
            </w:r>
            <w:r>
              <w:rPr>
                <w:noProof/>
                <w:webHidden/>
              </w:rPr>
              <w:instrText xml:space="preserve"> PAGEREF _Toc474939155 \h </w:instrText>
            </w:r>
            <w:r>
              <w:rPr>
                <w:noProof/>
                <w:webHidden/>
              </w:rPr>
            </w:r>
            <w:r>
              <w:rPr>
                <w:noProof/>
                <w:webHidden/>
              </w:rPr>
              <w:fldChar w:fldCharType="separate"/>
            </w:r>
            <w:r>
              <w:rPr>
                <w:noProof/>
                <w:webHidden/>
              </w:rPr>
              <w:t>96</w:t>
            </w:r>
            <w:r>
              <w:rPr>
                <w:noProof/>
                <w:webHidden/>
              </w:rPr>
              <w:fldChar w:fldCharType="end"/>
            </w:r>
          </w:hyperlink>
        </w:p>
        <w:p w14:paraId="7902970D" w14:textId="59BC3858" w:rsidR="00820903" w:rsidRDefault="00820903">
          <w:pPr>
            <w:pStyle w:val="TOC2"/>
            <w:tabs>
              <w:tab w:val="right" w:leader="dot" w:pos="9350"/>
            </w:tabs>
            <w:rPr>
              <w:rFonts w:asciiTheme="minorHAnsi" w:eastAsiaTheme="minorEastAsia" w:hAnsiTheme="minorHAnsi" w:cstheme="minorBidi"/>
              <w:noProof/>
              <w:sz w:val="22"/>
            </w:rPr>
          </w:pPr>
          <w:hyperlink w:anchor="_Toc474939156" w:history="1">
            <w:r w:rsidRPr="00220CA7">
              <w:rPr>
                <w:rStyle w:val="Hyperlink"/>
                <w:noProof/>
              </w:rPr>
              <w:t>9.5 Verify User-ID Configuration</w:t>
            </w:r>
            <w:r>
              <w:rPr>
                <w:noProof/>
                <w:webHidden/>
              </w:rPr>
              <w:tab/>
            </w:r>
            <w:r>
              <w:rPr>
                <w:noProof/>
                <w:webHidden/>
              </w:rPr>
              <w:fldChar w:fldCharType="begin"/>
            </w:r>
            <w:r>
              <w:rPr>
                <w:noProof/>
                <w:webHidden/>
              </w:rPr>
              <w:instrText xml:space="preserve"> PAGEREF _Toc474939156 \h </w:instrText>
            </w:r>
            <w:r>
              <w:rPr>
                <w:noProof/>
                <w:webHidden/>
              </w:rPr>
            </w:r>
            <w:r>
              <w:rPr>
                <w:noProof/>
                <w:webHidden/>
              </w:rPr>
              <w:fldChar w:fldCharType="separate"/>
            </w:r>
            <w:r>
              <w:rPr>
                <w:noProof/>
                <w:webHidden/>
              </w:rPr>
              <w:t>98</w:t>
            </w:r>
            <w:r>
              <w:rPr>
                <w:noProof/>
                <w:webHidden/>
              </w:rPr>
              <w:fldChar w:fldCharType="end"/>
            </w:r>
          </w:hyperlink>
        </w:p>
        <w:p w14:paraId="7369C0BC" w14:textId="05F13307" w:rsidR="00820903" w:rsidRDefault="00820903">
          <w:pPr>
            <w:pStyle w:val="TOC2"/>
            <w:tabs>
              <w:tab w:val="right" w:leader="dot" w:pos="9350"/>
            </w:tabs>
            <w:rPr>
              <w:rFonts w:asciiTheme="minorHAnsi" w:eastAsiaTheme="minorEastAsia" w:hAnsiTheme="minorHAnsi" w:cstheme="minorBidi"/>
              <w:noProof/>
              <w:sz w:val="22"/>
            </w:rPr>
          </w:pPr>
          <w:hyperlink w:anchor="_Toc474939157" w:history="1">
            <w:r w:rsidRPr="00220CA7">
              <w:rPr>
                <w:rStyle w:val="Hyperlink"/>
                <w:noProof/>
              </w:rPr>
              <w:t>9.6 Review Logs</w:t>
            </w:r>
            <w:r>
              <w:rPr>
                <w:noProof/>
                <w:webHidden/>
              </w:rPr>
              <w:tab/>
            </w:r>
            <w:r>
              <w:rPr>
                <w:noProof/>
                <w:webHidden/>
              </w:rPr>
              <w:fldChar w:fldCharType="begin"/>
            </w:r>
            <w:r>
              <w:rPr>
                <w:noProof/>
                <w:webHidden/>
              </w:rPr>
              <w:instrText xml:space="preserve"> PAGEREF _Toc474939157 \h </w:instrText>
            </w:r>
            <w:r>
              <w:rPr>
                <w:noProof/>
                <w:webHidden/>
              </w:rPr>
            </w:r>
            <w:r>
              <w:rPr>
                <w:noProof/>
                <w:webHidden/>
              </w:rPr>
              <w:fldChar w:fldCharType="separate"/>
            </w:r>
            <w:r>
              <w:rPr>
                <w:noProof/>
                <w:webHidden/>
              </w:rPr>
              <w:t>99</w:t>
            </w:r>
            <w:r>
              <w:rPr>
                <w:noProof/>
                <w:webHidden/>
              </w:rPr>
              <w:fldChar w:fldCharType="end"/>
            </w:r>
          </w:hyperlink>
        </w:p>
        <w:p w14:paraId="3B13E59B" w14:textId="41DF7025" w:rsidR="00820903" w:rsidRDefault="00820903">
          <w:pPr>
            <w:pStyle w:val="TOC2"/>
            <w:tabs>
              <w:tab w:val="right" w:leader="dot" w:pos="9350"/>
            </w:tabs>
            <w:rPr>
              <w:rFonts w:asciiTheme="minorHAnsi" w:eastAsiaTheme="minorEastAsia" w:hAnsiTheme="minorHAnsi" w:cstheme="minorBidi"/>
              <w:noProof/>
              <w:sz w:val="22"/>
            </w:rPr>
          </w:pPr>
          <w:hyperlink w:anchor="_Toc474939158" w:history="1">
            <w:r w:rsidRPr="00220CA7">
              <w:rPr>
                <w:rStyle w:val="Hyperlink"/>
                <w:noProof/>
              </w:rPr>
              <w:t>9.7 Create Security Policy Rule</w:t>
            </w:r>
            <w:r>
              <w:rPr>
                <w:noProof/>
                <w:webHidden/>
              </w:rPr>
              <w:tab/>
            </w:r>
            <w:r>
              <w:rPr>
                <w:noProof/>
                <w:webHidden/>
              </w:rPr>
              <w:fldChar w:fldCharType="begin"/>
            </w:r>
            <w:r>
              <w:rPr>
                <w:noProof/>
                <w:webHidden/>
              </w:rPr>
              <w:instrText xml:space="preserve"> PAGEREF _Toc474939158 \h </w:instrText>
            </w:r>
            <w:r>
              <w:rPr>
                <w:noProof/>
                <w:webHidden/>
              </w:rPr>
            </w:r>
            <w:r>
              <w:rPr>
                <w:noProof/>
                <w:webHidden/>
              </w:rPr>
              <w:fldChar w:fldCharType="separate"/>
            </w:r>
            <w:r>
              <w:rPr>
                <w:noProof/>
                <w:webHidden/>
              </w:rPr>
              <w:t>99</w:t>
            </w:r>
            <w:r>
              <w:rPr>
                <w:noProof/>
                <w:webHidden/>
              </w:rPr>
              <w:fldChar w:fldCharType="end"/>
            </w:r>
          </w:hyperlink>
        </w:p>
        <w:p w14:paraId="055C4826" w14:textId="6BB4E7E0" w:rsidR="00820903" w:rsidRDefault="00820903">
          <w:pPr>
            <w:pStyle w:val="TOC2"/>
            <w:tabs>
              <w:tab w:val="right" w:leader="dot" w:pos="9350"/>
            </w:tabs>
            <w:rPr>
              <w:rFonts w:asciiTheme="minorHAnsi" w:eastAsiaTheme="minorEastAsia" w:hAnsiTheme="minorHAnsi" w:cstheme="minorBidi"/>
              <w:noProof/>
              <w:sz w:val="22"/>
            </w:rPr>
          </w:pPr>
          <w:hyperlink w:anchor="_Toc474939159" w:history="1">
            <w:r w:rsidRPr="00220CA7">
              <w:rPr>
                <w:rStyle w:val="Hyperlink"/>
                <w:noProof/>
              </w:rPr>
              <w:t>9.8 Review Logs</w:t>
            </w:r>
            <w:r>
              <w:rPr>
                <w:noProof/>
                <w:webHidden/>
              </w:rPr>
              <w:tab/>
            </w:r>
            <w:r>
              <w:rPr>
                <w:noProof/>
                <w:webHidden/>
              </w:rPr>
              <w:fldChar w:fldCharType="begin"/>
            </w:r>
            <w:r>
              <w:rPr>
                <w:noProof/>
                <w:webHidden/>
              </w:rPr>
              <w:instrText xml:space="preserve"> PAGEREF _Toc474939159 \h </w:instrText>
            </w:r>
            <w:r>
              <w:rPr>
                <w:noProof/>
                <w:webHidden/>
              </w:rPr>
            </w:r>
            <w:r>
              <w:rPr>
                <w:noProof/>
                <w:webHidden/>
              </w:rPr>
              <w:fldChar w:fldCharType="separate"/>
            </w:r>
            <w:r>
              <w:rPr>
                <w:noProof/>
                <w:webHidden/>
              </w:rPr>
              <w:t>100</w:t>
            </w:r>
            <w:r>
              <w:rPr>
                <w:noProof/>
                <w:webHidden/>
              </w:rPr>
              <w:fldChar w:fldCharType="end"/>
            </w:r>
          </w:hyperlink>
        </w:p>
        <w:p w14:paraId="40488F4E" w14:textId="5AC6A6EE" w:rsidR="00820903" w:rsidRDefault="00820903">
          <w:pPr>
            <w:pStyle w:val="TOC2"/>
            <w:tabs>
              <w:tab w:val="right" w:leader="dot" w:pos="9350"/>
            </w:tabs>
            <w:rPr>
              <w:rFonts w:asciiTheme="minorHAnsi" w:eastAsiaTheme="minorEastAsia" w:hAnsiTheme="minorHAnsi" w:cstheme="minorBidi"/>
              <w:noProof/>
              <w:sz w:val="22"/>
            </w:rPr>
          </w:pPr>
          <w:hyperlink w:anchor="_Toc474939160" w:history="1">
            <w:r w:rsidRPr="00220CA7">
              <w:rPr>
                <w:rStyle w:val="Hyperlink"/>
                <w:noProof/>
              </w:rPr>
              <w:t>9.9 Disable Integrated Firewall Agent</w:t>
            </w:r>
            <w:r>
              <w:rPr>
                <w:noProof/>
                <w:webHidden/>
              </w:rPr>
              <w:tab/>
            </w:r>
            <w:r>
              <w:rPr>
                <w:noProof/>
                <w:webHidden/>
              </w:rPr>
              <w:fldChar w:fldCharType="begin"/>
            </w:r>
            <w:r>
              <w:rPr>
                <w:noProof/>
                <w:webHidden/>
              </w:rPr>
              <w:instrText xml:space="preserve"> PAGEREF _Toc474939160 \h </w:instrText>
            </w:r>
            <w:r>
              <w:rPr>
                <w:noProof/>
                <w:webHidden/>
              </w:rPr>
            </w:r>
            <w:r>
              <w:rPr>
                <w:noProof/>
                <w:webHidden/>
              </w:rPr>
              <w:fldChar w:fldCharType="separate"/>
            </w:r>
            <w:r>
              <w:rPr>
                <w:noProof/>
                <w:webHidden/>
              </w:rPr>
              <w:t>101</w:t>
            </w:r>
            <w:r>
              <w:rPr>
                <w:noProof/>
                <w:webHidden/>
              </w:rPr>
              <w:fldChar w:fldCharType="end"/>
            </w:r>
          </w:hyperlink>
        </w:p>
        <w:p w14:paraId="3AAE7156" w14:textId="77834964" w:rsidR="00820903" w:rsidRDefault="00820903">
          <w:pPr>
            <w:pStyle w:val="TOC1"/>
            <w:tabs>
              <w:tab w:val="right" w:leader="dot" w:pos="9350"/>
            </w:tabs>
            <w:rPr>
              <w:rFonts w:asciiTheme="minorHAnsi" w:eastAsiaTheme="minorEastAsia" w:hAnsiTheme="minorHAnsi" w:cstheme="minorBidi"/>
              <w:noProof/>
              <w:sz w:val="22"/>
            </w:rPr>
          </w:pPr>
          <w:hyperlink w:anchor="_Toc474939161" w:history="1">
            <w:r w:rsidRPr="00220CA7">
              <w:rPr>
                <w:rStyle w:val="Hyperlink"/>
                <w:noProof/>
              </w:rPr>
              <w:t>10. Lab: GlobalProtect</w:t>
            </w:r>
            <w:r>
              <w:rPr>
                <w:noProof/>
                <w:webHidden/>
              </w:rPr>
              <w:tab/>
            </w:r>
            <w:r>
              <w:rPr>
                <w:noProof/>
                <w:webHidden/>
              </w:rPr>
              <w:fldChar w:fldCharType="begin"/>
            </w:r>
            <w:r>
              <w:rPr>
                <w:noProof/>
                <w:webHidden/>
              </w:rPr>
              <w:instrText xml:space="preserve"> PAGEREF _Toc474939161 \h </w:instrText>
            </w:r>
            <w:r>
              <w:rPr>
                <w:noProof/>
                <w:webHidden/>
              </w:rPr>
            </w:r>
            <w:r>
              <w:rPr>
                <w:noProof/>
                <w:webHidden/>
              </w:rPr>
              <w:fldChar w:fldCharType="separate"/>
            </w:r>
            <w:r>
              <w:rPr>
                <w:noProof/>
                <w:webHidden/>
              </w:rPr>
              <w:t>103</w:t>
            </w:r>
            <w:r>
              <w:rPr>
                <w:noProof/>
                <w:webHidden/>
              </w:rPr>
              <w:fldChar w:fldCharType="end"/>
            </w:r>
          </w:hyperlink>
        </w:p>
        <w:p w14:paraId="513ECD74" w14:textId="56456939" w:rsidR="00820903" w:rsidRDefault="00820903">
          <w:pPr>
            <w:pStyle w:val="TOC2"/>
            <w:tabs>
              <w:tab w:val="right" w:leader="dot" w:pos="9350"/>
            </w:tabs>
            <w:rPr>
              <w:rFonts w:asciiTheme="minorHAnsi" w:eastAsiaTheme="minorEastAsia" w:hAnsiTheme="minorHAnsi" w:cstheme="minorBidi"/>
              <w:noProof/>
              <w:sz w:val="22"/>
            </w:rPr>
          </w:pPr>
          <w:hyperlink w:anchor="_Toc474939162" w:history="1">
            <w:r w:rsidRPr="00220CA7">
              <w:rPr>
                <w:rStyle w:val="Hyperlink"/>
                <w:noProof/>
              </w:rPr>
              <w:t>Lab Objectives</w:t>
            </w:r>
            <w:r>
              <w:rPr>
                <w:noProof/>
                <w:webHidden/>
              </w:rPr>
              <w:tab/>
            </w:r>
            <w:r>
              <w:rPr>
                <w:noProof/>
                <w:webHidden/>
              </w:rPr>
              <w:fldChar w:fldCharType="begin"/>
            </w:r>
            <w:r>
              <w:rPr>
                <w:noProof/>
                <w:webHidden/>
              </w:rPr>
              <w:instrText xml:space="preserve"> PAGEREF _Toc474939162 \h </w:instrText>
            </w:r>
            <w:r>
              <w:rPr>
                <w:noProof/>
                <w:webHidden/>
              </w:rPr>
            </w:r>
            <w:r>
              <w:rPr>
                <w:noProof/>
                <w:webHidden/>
              </w:rPr>
              <w:fldChar w:fldCharType="separate"/>
            </w:r>
            <w:r>
              <w:rPr>
                <w:noProof/>
                <w:webHidden/>
              </w:rPr>
              <w:t>103</w:t>
            </w:r>
            <w:r>
              <w:rPr>
                <w:noProof/>
                <w:webHidden/>
              </w:rPr>
              <w:fldChar w:fldCharType="end"/>
            </w:r>
          </w:hyperlink>
        </w:p>
        <w:p w14:paraId="715CB37A" w14:textId="7275B501" w:rsidR="00820903" w:rsidRDefault="00820903">
          <w:pPr>
            <w:pStyle w:val="TOC2"/>
            <w:tabs>
              <w:tab w:val="right" w:leader="dot" w:pos="9350"/>
            </w:tabs>
            <w:rPr>
              <w:rFonts w:asciiTheme="minorHAnsi" w:eastAsiaTheme="minorEastAsia" w:hAnsiTheme="minorHAnsi" w:cstheme="minorBidi"/>
              <w:noProof/>
              <w:sz w:val="22"/>
            </w:rPr>
          </w:pPr>
          <w:hyperlink w:anchor="_Toc474939163" w:history="1">
            <w:r w:rsidRPr="00220CA7">
              <w:rPr>
                <w:rStyle w:val="Hyperlink"/>
                <w:noProof/>
              </w:rPr>
              <w:t>10.0 Load Lab Configuration</w:t>
            </w:r>
            <w:r>
              <w:rPr>
                <w:noProof/>
                <w:webHidden/>
              </w:rPr>
              <w:tab/>
            </w:r>
            <w:r>
              <w:rPr>
                <w:noProof/>
                <w:webHidden/>
              </w:rPr>
              <w:fldChar w:fldCharType="begin"/>
            </w:r>
            <w:r>
              <w:rPr>
                <w:noProof/>
                <w:webHidden/>
              </w:rPr>
              <w:instrText xml:space="preserve"> PAGEREF _Toc474939163 \h </w:instrText>
            </w:r>
            <w:r>
              <w:rPr>
                <w:noProof/>
                <w:webHidden/>
              </w:rPr>
            </w:r>
            <w:r>
              <w:rPr>
                <w:noProof/>
                <w:webHidden/>
              </w:rPr>
              <w:fldChar w:fldCharType="separate"/>
            </w:r>
            <w:r>
              <w:rPr>
                <w:noProof/>
                <w:webHidden/>
              </w:rPr>
              <w:t>103</w:t>
            </w:r>
            <w:r>
              <w:rPr>
                <w:noProof/>
                <w:webHidden/>
              </w:rPr>
              <w:fldChar w:fldCharType="end"/>
            </w:r>
          </w:hyperlink>
        </w:p>
        <w:p w14:paraId="0C5E5572" w14:textId="2FE79676" w:rsidR="00820903" w:rsidRDefault="00820903">
          <w:pPr>
            <w:pStyle w:val="TOC2"/>
            <w:tabs>
              <w:tab w:val="right" w:leader="dot" w:pos="9350"/>
            </w:tabs>
            <w:rPr>
              <w:rFonts w:asciiTheme="minorHAnsi" w:eastAsiaTheme="minorEastAsia" w:hAnsiTheme="minorHAnsi" w:cstheme="minorBidi"/>
              <w:noProof/>
              <w:sz w:val="22"/>
            </w:rPr>
          </w:pPr>
          <w:hyperlink w:anchor="_Toc474939164" w:history="1">
            <w:r w:rsidRPr="00220CA7">
              <w:rPr>
                <w:rStyle w:val="Hyperlink"/>
                <w:noProof/>
              </w:rPr>
              <w:t>10.1 Configure a Subinterface</w:t>
            </w:r>
            <w:r>
              <w:rPr>
                <w:noProof/>
                <w:webHidden/>
              </w:rPr>
              <w:tab/>
            </w:r>
            <w:r>
              <w:rPr>
                <w:noProof/>
                <w:webHidden/>
              </w:rPr>
              <w:fldChar w:fldCharType="begin"/>
            </w:r>
            <w:r>
              <w:rPr>
                <w:noProof/>
                <w:webHidden/>
              </w:rPr>
              <w:instrText xml:space="preserve"> PAGEREF _Toc474939164 \h </w:instrText>
            </w:r>
            <w:r>
              <w:rPr>
                <w:noProof/>
                <w:webHidden/>
              </w:rPr>
            </w:r>
            <w:r>
              <w:rPr>
                <w:noProof/>
                <w:webHidden/>
              </w:rPr>
              <w:fldChar w:fldCharType="separate"/>
            </w:r>
            <w:r>
              <w:rPr>
                <w:noProof/>
                <w:webHidden/>
              </w:rPr>
              <w:t>104</w:t>
            </w:r>
            <w:r>
              <w:rPr>
                <w:noProof/>
                <w:webHidden/>
              </w:rPr>
              <w:fldChar w:fldCharType="end"/>
            </w:r>
          </w:hyperlink>
        </w:p>
        <w:p w14:paraId="1A00AF4A" w14:textId="7DBA42A8" w:rsidR="00820903" w:rsidRDefault="00820903">
          <w:pPr>
            <w:pStyle w:val="TOC2"/>
            <w:tabs>
              <w:tab w:val="right" w:leader="dot" w:pos="9350"/>
            </w:tabs>
            <w:rPr>
              <w:rFonts w:asciiTheme="minorHAnsi" w:eastAsiaTheme="minorEastAsia" w:hAnsiTheme="minorHAnsi" w:cstheme="minorBidi"/>
              <w:noProof/>
              <w:sz w:val="22"/>
            </w:rPr>
          </w:pPr>
          <w:hyperlink w:anchor="_Toc474939165" w:history="1">
            <w:r w:rsidRPr="00220CA7">
              <w:rPr>
                <w:rStyle w:val="Hyperlink"/>
                <w:noProof/>
              </w:rPr>
              <w:t>10.2 Generate Self-Signed Certificates</w:t>
            </w:r>
            <w:r>
              <w:rPr>
                <w:noProof/>
                <w:webHidden/>
              </w:rPr>
              <w:tab/>
            </w:r>
            <w:r>
              <w:rPr>
                <w:noProof/>
                <w:webHidden/>
              </w:rPr>
              <w:fldChar w:fldCharType="begin"/>
            </w:r>
            <w:r>
              <w:rPr>
                <w:noProof/>
                <w:webHidden/>
              </w:rPr>
              <w:instrText xml:space="preserve"> PAGEREF _Toc474939165 \h </w:instrText>
            </w:r>
            <w:r>
              <w:rPr>
                <w:noProof/>
                <w:webHidden/>
              </w:rPr>
            </w:r>
            <w:r>
              <w:rPr>
                <w:noProof/>
                <w:webHidden/>
              </w:rPr>
              <w:fldChar w:fldCharType="separate"/>
            </w:r>
            <w:r>
              <w:rPr>
                <w:noProof/>
                <w:webHidden/>
              </w:rPr>
              <w:t>105</w:t>
            </w:r>
            <w:r>
              <w:rPr>
                <w:noProof/>
                <w:webHidden/>
              </w:rPr>
              <w:fldChar w:fldCharType="end"/>
            </w:r>
          </w:hyperlink>
        </w:p>
        <w:p w14:paraId="27515831" w14:textId="18B9F012" w:rsidR="00820903" w:rsidRDefault="00820903">
          <w:pPr>
            <w:pStyle w:val="TOC2"/>
            <w:tabs>
              <w:tab w:val="right" w:leader="dot" w:pos="9350"/>
            </w:tabs>
            <w:rPr>
              <w:rFonts w:asciiTheme="minorHAnsi" w:eastAsiaTheme="minorEastAsia" w:hAnsiTheme="minorHAnsi" w:cstheme="minorBidi"/>
              <w:noProof/>
              <w:sz w:val="22"/>
            </w:rPr>
          </w:pPr>
          <w:hyperlink w:anchor="_Toc474939166" w:history="1">
            <w:r w:rsidRPr="00220CA7">
              <w:rPr>
                <w:rStyle w:val="Hyperlink"/>
                <w:noProof/>
              </w:rPr>
              <w:t>10.3 Configure the SSL-TLS Service Profile</w:t>
            </w:r>
            <w:r>
              <w:rPr>
                <w:noProof/>
                <w:webHidden/>
              </w:rPr>
              <w:tab/>
            </w:r>
            <w:r>
              <w:rPr>
                <w:noProof/>
                <w:webHidden/>
              </w:rPr>
              <w:fldChar w:fldCharType="begin"/>
            </w:r>
            <w:r>
              <w:rPr>
                <w:noProof/>
                <w:webHidden/>
              </w:rPr>
              <w:instrText xml:space="preserve"> PAGEREF _Toc474939166 \h </w:instrText>
            </w:r>
            <w:r>
              <w:rPr>
                <w:noProof/>
                <w:webHidden/>
              </w:rPr>
            </w:r>
            <w:r>
              <w:rPr>
                <w:noProof/>
                <w:webHidden/>
              </w:rPr>
              <w:fldChar w:fldCharType="separate"/>
            </w:r>
            <w:r>
              <w:rPr>
                <w:noProof/>
                <w:webHidden/>
              </w:rPr>
              <w:t>106</w:t>
            </w:r>
            <w:r>
              <w:rPr>
                <w:noProof/>
                <w:webHidden/>
              </w:rPr>
              <w:fldChar w:fldCharType="end"/>
            </w:r>
          </w:hyperlink>
        </w:p>
        <w:p w14:paraId="76B10D04" w14:textId="788F6DC7" w:rsidR="00820903" w:rsidRDefault="00820903">
          <w:pPr>
            <w:pStyle w:val="TOC2"/>
            <w:tabs>
              <w:tab w:val="right" w:leader="dot" w:pos="9350"/>
            </w:tabs>
            <w:rPr>
              <w:rFonts w:asciiTheme="minorHAnsi" w:eastAsiaTheme="minorEastAsia" w:hAnsiTheme="minorHAnsi" w:cstheme="minorBidi"/>
              <w:noProof/>
              <w:sz w:val="22"/>
            </w:rPr>
          </w:pPr>
          <w:hyperlink w:anchor="_Toc474939167" w:history="1">
            <w:r w:rsidRPr="00220CA7">
              <w:rPr>
                <w:rStyle w:val="Hyperlink"/>
                <w:noProof/>
              </w:rPr>
              <w:t>10.4 Configure the LDAP Server Profile</w:t>
            </w:r>
            <w:r>
              <w:rPr>
                <w:noProof/>
                <w:webHidden/>
              </w:rPr>
              <w:tab/>
            </w:r>
            <w:r>
              <w:rPr>
                <w:noProof/>
                <w:webHidden/>
              </w:rPr>
              <w:fldChar w:fldCharType="begin"/>
            </w:r>
            <w:r>
              <w:rPr>
                <w:noProof/>
                <w:webHidden/>
              </w:rPr>
              <w:instrText xml:space="preserve"> PAGEREF _Toc474939167 \h </w:instrText>
            </w:r>
            <w:r>
              <w:rPr>
                <w:noProof/>
                <w:webHidden/>
              </w:rPr>
            </w:r>
            <w:r>
              <w:rPr>
                <w:noProof/>
                <w:webHidden/>
              </w:rPr>
              <w:fldChar w:fldCharType="separate"/>
            </w:r>
            <w:r>
              <w:rPr>
                <w:noProof/>
                <w:webHidden/>
              </w:rPr>
              <w:t>106</w:t>
            </w:r>
            <w:r>
              <w:rPr>
                <w:noProof/>
                <w:webHidden/>
              </w:rPr>
              <w:fldChar w:fldCharType="end"/>
            </w:r>
          </w:hyperlink>
        </w:p>
        <w:p w14:paraId="014D3BA8" w14:textId="331B0274" w:rsidR="00820903" w:rsidRDefault="00820903">
          <w:pPr>
            <w:pStyle w:val="TOC2"/>
            <w:tabs>
              <w:tab w:val="right" w:leader="dot" w:pos="9350"/>
            </w:tabs>
            <w:rPr>
              <w:rFonts w:asciiTheme="minorHAnsi" w:eastAsiaTheme="minorEastAsia" w:hAnsiTheme="minorHAnsi" w:cstheme="minorBidi"/>
              <w:noProof/>
              <w:sz w:val="22"/>
            </w:rPr>
          </w:pPr>
          <w:hyperlink w:anchor="_Toc474939168" w:history="1">
            <w:r w:rsidRPr="00220CA7">
              <w:rPr>
                <w:rStyle w:val="Hyperlink"/>
                <w:noProof/>
              </w:rPr>
              <w:t>10.5 Configure the Authentication Profile</w:t>
            </w:r>
            <w:r>
              <w:rPr>
                <w:noProof/>
                <w:webHidden/>
              </w:rPr>
              <w:tab/>
            </w:r>
            <w:r>
              <w:rPr>
                <w:noProof/>
                <w:webHidden/>
              </w:rPr>
              <w:fldChar w:fldCharType="begin"/>
            </w:r>
            <w:r>
              <w:rPr>
                <w:noProof/>
                <w:webHidden/>
              </w:rPr>
              <w:instrText xml:space="preserve"> PAGEREF _Toc474939168 \h </w:instrText>
            </w:r>
            <w:r>
              <w:rPr>
                <w:noProof/>
                <w:webHidden/>
              </w:rPr>
            </w:r>
            <w:r>
              <w:rPr>
                <w:noProof/>
                <w:webHidden/>
              </w:rPr>
              <w:fldChar w:fldCharType="separate"/>
            </w:r>
            <w:r>
              <w:rPr>
                <w:noProof/>
                <w:webHidden/>
              </w:rPr>
              <w:t>107</w:t>
            </w:r>
            <w:r>
              <w:rPr>
                <w:noProof/>
                <w:webHidden/>
              </w:rPr>
              <w:fldChar w:fldCharType="end"/>
            </w:r>
          </w:hyperlink>
        </w:p>
        <w:p w14:paraId="0AF65069" w14:textId="014DC7F9" w:rsidR="00820903" w:rsidRDefault="00820903">
          <w:pPr>
            <w:pStyle w:val="TOC2"/>
            <w:tabs>
              <w:tab w:val="right" w:leader="dot" w:pos="9350"/>
            </w:tabs>
            <w:rPr>
              <w:rFonts w:asciiTheme="minorHAnsi" w:eastAsiaTheme="minorEastAsia" w:hAnsiTheme="minorHAnsi" w:cstheme="minorBidi"/>
              <w:noProof/>
              <w:sz w:val="22"/>
            </w:rPr>
          </w:pPr>
          <w:hyperlink w:anchor="_Toc474939169" w:history="1">
            <w:r w:rsidRPr="00220CA7">
              <w:rPr>
                <w:rStyle w:val="Hyperlink"/>
                <w:noProof/>
              </w:rPr>
              <w:t>10.6 Configure the Tunnel Interface</w:t>
            </w:r>
            <w:r>
              <w:rPr>
                <w:noProof/>
                <w:webHidden/>
              </w:rPr>
              <w:tab/>
            </w:r>
            <w:r>
              <w:rPr>
                <w:noProof/>
                <w:webHidden/>
              </w:rPr>
              <w:fldChar w:fldCharType="begin"/>
            </w:r>
            <w:r>
              <w:rPr>
                <w:noProof/>
                <w:webHidden/>
              </w:rPr>
              <w:instrText xml:space="preserve"> PAGEREF _Toc474939169 \h </w:instrText>
            </w:r>
            <w:r>
              <w:rPr>
                <w:noProof/>
                <w:webHidden/>
              </w:rPr>
            </w:r>
            <w:r>
              <w:rPr>
                <w:noProof/>
                <w:webHidden/>
              </w:rPr>
              <w:fldChar w:fldCharType="separate"/>
            </w:r>
            <w:r>
              <w:rPr>
                <w:noProof/>
                <w:webHidden/>
              </w:rPr>
              <w:t>108</w:t>
            </w:r>
            <w:r>
              <w:rPr>
                <w:noProof/>
                <w:webHidden/>
              </w:rPr>
              <w:fldChar w:fldCharType="end"/>
            </w:r>
          </w:hyperlink>
        </w:p>
        <w:p w14:paraId="26777E59" w14:textId="508B3DDF" w:rsidR="00820903" w:rsidRDefault="00820903">
          <w:pPr>
            <w:pStyle w:val="TOC2"/>
            <w:tabs>
              <w:tab w:val="right" w:leader="dot" w:pos="9350"/>
            </w:tabs>
            <w:rPr>
              <w:rFonts w:asciiTheme="minorHAnsi" w:eastAsiaTheme="minorEastAsia" w:hAnsiTheme="minorHAnsi" w:cstheme="minorBidi"/>
              <w:noProof/>
              <w:sz w:val="22"/>
            </w:rPr>
          </w:pPr>
          <w:hyperlink w:anchor="_Toc474939170" w:history="1">
            <w:r w:rsidRPr="00220CA7">
              <w:rPr>
                <w:rStyle w:val="Hyperlink"/>
                <w:noProof/>
              </w:rPr>
              <w:t>10.7 Configure the Internal Gateway</w:t>
            </w:r>
            <w:r>
              <w:rPr>
                <w:noProof/>
                <w:webHidden/>
              </w:rPr>
              <w:tab/>
            </w:r>
            <w:r>
              <w:rPr>
                <w:noProof/>
                <w:webHidden/>
              </w:rPr>
              <w:fldChar w:fldCharType="begin"/>
            </w:r>
            <w:r>
              <w:rPr>
                <w:noProof/>
                <w:webHidden/>
              </w:rPr>
              <w:instrText xml:space="preserve"> PAGEREF _Toc474939170 \h </w:instrText>
            </w:r>
            <w:r>
              <w:rPr>
                <w:noProof/>
                <w:webHidden/>
              </w:rPr>
            </w:r>
            <w:r>
              <w:rPr>
                <w:noProof/>
                <w:webHidden/>
              </w:rPr>
              <w:fldChar w:fldCharType="separate"/>
            </w:r>
            <w:r>
              <w:rPr>
                <w:noProof/>
                <w:webHidden/>
              </w:rPr>
              <w:t>108</w:t>
            </w:r>
            <w:r>
              <w:rPr>
                <w:noProof/>
                <w:webHidden/>
              </w:rPr>
              <w:fldChar w:fldCharType="end"/>
            </w:r>
          </w:hyperlink>
        </w:p>
        <w:p w14:paraId="5136F622" w14:textId="675A2FC7" w:rsidR="00820903" w:rsidRDefault="00820903">
          <w:pPr>
            <w:pStyle w:val="TOC2"/>
            <w:tabs>
              <w:tab w:val="right" w:leader="dot" w:pos="9350"/>
            </w:tabs>
            <w:rPr>
              <w:rFonts w:asciiTheme="minorHAnsi" w:eastAsiaTheme="minorEastAsia" w:hAnsiTheme="minorHAnsi" w:cstheme="minorBidi"/>
              <w:noProof/>
              <w:sz w:val="22"/>
            </w:rPr>
          </w:pPr>
          <w:hyperlink w:anchor="_Toc474939171" w:history="1">
            <w:r w:rsidRPr="00220CA7">
              <w:rPr>
                <w:rStyle w:val="Hyperlink"/>
                <w:noProof/>
              </w:rPr>
              <w:t>10.8 Configure the External Gateway</w:t>
            </w:r>
            <w:r>
              <w:rPr>
                <w:noProof/>
                <w:webHidden/>
              </w:rPr>
              <w:tab/>
            </w:r>
            <w:r>
              <w:rPr>
                <w:noProof/>
                <w:webHidden/>
              </w:rPr>
              <w:fldChar w:fldCharType="begin"/>
            </w:r>
            <w:r>
              <w:rPr>
                <w:noProof/>
                <w:webHidden/>
              </w:rPr>
              <w:instrText xml:space="preserve"> PAGEREF _Toc474939171 \h </w:instrText>
            </w:r>
            <w:r>
              <w:rPr>
                <w:noProof/>
                <w:webHidden/>
              </w:rPr>
            </w:r>
            <w:r>
              <w:rPr>
                <w:noProof/>
                <w:webHidden/>
              </w:rPr>
              <w:fldChar w:fldCharType="separate"/>
            </w:r>
            <w:r>
              <w:rPr>
                <w:noProof/>
                <w:webHidden/>
              </w:rPr>
              <w:t>109</w:t>
            </w:r>
            <w:r>
              <w:rPr>
                <w:noProof/>
                <w:webHidden/>
              </w:rPr>
              <w:fldChar w:fldCharType="end"/>
            </w:r>
          </w:hyperlink>
        </w:p>
        <w:p w14:paraId="448D57B9" w14:textId="1DF4E67D" w:rsidR="00820903" w:rsidRDefault="00820903">
          <w:pPr>
            <w:pStyle w:val="TOC2"/>
            <w:tabs>
              <w:tab w:val="right" w:leader="dot" w:pos="9350"/>
            </w:tabs>
            <w:rPr>
              <w:rFonts w:asciiTheme="minorHAnsi" w:eastAsiaTheme="minorEastAsia" w:hAnsiTheme="minorHAnsi" w:cstheme="minorBidi"/>
              <w:noProof/>
              <w:sz w:val="22"/>
            </w:rPr>
          </w:pPr>
          <w:hyperlink w:anchor="_Toc474939172" w:history="1">
            <w:r w:rsidRPr="00220CA7">
              <w:rPr>
                <w:rStyle w:val="Hyperlink"/>
                <w:noProof/>
              </w:rPr>
              <w:t>10.9 Configure the Portal</w:t>
            </w:r>
            <w:r>
              <w:rPr>
                <w:noProof/>
                <w:webHidden/>
              </w:rPr>
              <w:tab/>
            </w:r>
            <w:r>
              <w:rPr>
                <w:noProof/>
                <w:webHidden/>
              </w:rPr>
              <w:fldChar w:fldCharType="begin"/>
            </w:r>
            <w:r>
              <w:rPr>
                <w:noProof/>
                <w:webHidden/>
              </w:rPr>
              <w:instrText xml:space="preserve"> PAGEREF _Toc474939172 \h </w:instrText>
            </w:r>
            <w:r>
              <w:rPr>
                <w:noProof/>
                <w:webHidden/>
              </w:rPr>
            </w:r>
            <w:r>
              <w:rPr>
                <w:noProof/>
                <w:webHidden/>
              </w:rPr>
              <w:fldChar w:fldCharType="separate"/>
            </w:r>
            <w:r>
              <w:rPr>
                <w:noProof/>
                <w:webHidden/>
              </w:rPr>
              <w:t>110</w:t>
            </w:r>
            <w:r>
              <w:rPr>
                <w:noProof/>
                <w:webHidden/>
              </w:rPr>
              <w:fldChar w:fldCharType="end"/>
            </w:r>
          </w:hyperlink>
        </w:p>
        <w:p w14:paraId="7D6B1C6F" w14:textId="0CE1E3B1" w:rsidR="00820903" w:rsidRDefault="00820903">
          <w:pPr>
            <w:pStyle w:val="TOC2"/>
            <w:tabs>
              <w:tab w:val="right" w:leader="dot" w:pos="9350"/>
            </w:tabs>
            <w:rPr>
              <w:rFonts w:asciiTheme="minorHAnsi" w:eastAsiaTheme="minorEastAsia" w:hAnsiTheme="minorHAnsi" w:cstheme="minorBidi"/>
              <w:noProof/>
              <w:sz w:val="22"/>
            </w:rPr>
          </w:pPr>
          <w:hyperlink w:anchor="_Toc474939173" w:history="1">
            <w:r w:rsidRPr="00220CA7">
              <w:rPr>
                <w:rStyle w:val="Hyperlink"/>
                <w:noProof/>
              </w:rPr>
              <w:t>10.10 Host the GlobalProtect Agent on the Portal</w:t>
            </w:r>
            <w:r>
              <w:rPr>
                <w:noProof/>
                <w:webHidden/>
              </w:rPr>
              <w:tab/>
            </w:r>
            <w:r>
              <w:rPr>
                <w:noProof/>
                <w:webHidden/>
              </w:rPr>
              <w:fldChar w:fldCharType="begin"/>
            </w:r>
            <w:r>
              <w:rPr>
                <w:noProof/>
                <w:webHidden/>
              </w:rPr>
              <w:instrText xml:space="preserve"> PAGEREF _Toc474939173 \h </w:instrText>
            </w:r>
            <w:r>
              <w:rPr>
                <w:noProof/>
                <w:webHidden/>
              </w:rPr>
            </w:r>
            <w:r>
              <w:rPr>
                <w:noProof/>
                <w:webHidden/>
              </w:rPr>
              <w:fldChar w:fldCharType="separate"/>
            </w:r>
            <w:r>
              <w:rPr>
                <w:noProof/>
                <w:webHidden/>
              </w:rPr>
              <w:t>112</w:t>
            </w:r>
            <w:r>
              <w:rPr>
                <w:noProof/>
                <w:webHidden/>
              </w:rPr>
              <w:fldChar w:fldCharType="end"/>
            </w:r>
          </w:hyperlink>
        </w:p>
        <w:p w14:paraId="112ED26D" w14:textId="0B6AC19B" w:rsidR="00820903" w:rsidRDefault="00820903">
          <w:pPr>
            <w:pStyle w:val="TOC2"/>
            <w:tabs>
              <w:tab w:val="right" w:leader="dot" w:pos="9350"/>
            </w:tabs>
            <w:rPr>
              <w:rFonts w:asciiTheme="minorHAnsi" w:eastAsiaTheme="minorEastAsia" w:hAnsiTheme="minorHAnsi" w:cstheme="minorBidi"/>
              <w:noProof/>
              <w:sz w:val="22"/>
            </w:rPr>
          </w:pPr>
          <w:hyperlink w:anchor="_Toc474939174" w:history="1">
            <w:r w:rsidRPr="00220CA7">
              <w:rPr>
                <w:rStyle w:val="Hyperlink"/>
                <w:noProof/>
              </w:rPr>
              <w:t>10.11 Create Security Policy Rule</w:t>
            </w:r>
            <w:r>
              <w:rPr>
                <w:noProof/>
                <w:webHidden/>
              </w:rPr>
              <w:tab/>
            </w:r>
            <w:r>
              <w:rPr>
                <w:noProof/>
                <w:webHidden/>
              </w:rPr>
              <w:fldChar w:fldCharType="begin"/>
            </w:r>
            <w:r>
              <w:rPr>
                <w:noProof/>
                <w:webHidden/>
              </w:rPr>
              <w:instrText xml:space="preserve"> PAGEREF _Toc474939174 \h </w:instrText>
            </w:r>
            <w:r>
              <w:rPr>
                <w:noProof/>
                <w:webHidden/>
              </w:rPr>
            </w:r>
            <w:r>
              <w:rPr>
                <w:noProof/>
                <w:webHidden/>
              </w:rPr>
              <w:fldChar w:fldCharType="separate"/>
            </w:r>
            <w:r>
              <w:rPr>
                <w:noProof/>
                <w:webHidden/>
              </w:rPr>
              <w:t>113</w:t>
            </w:r>
            <w:r>
              <w:rPr>
                <w:noProof/>
                <w:webHidden/>
              </w:rPr>
              <w:fldChar w:fldCharType="end"/>
            </w:r>
          </w:hyperlink>
        </w:p>
        <w:p w14:paraId="4C4B5C10" w14:textId="112DA448" w:rsidR="00820903" w:rsidRDefault="00820903">
          <w:pPr>
            <w:pStyle w:val="TOC2"/>
            <w:tabs>
              <w:tab w:val="right" w:leader="dot" w:pos="9350"/>
            </w:tabs>
            <w:rPr>
              <w:rFonts w:asciiTheme="minorHAnsi" w:eastAsiaTheme="minorEastAsia" w:hAnsiTheme="minorHAnsi" w:cstheme="minorBidi"/>
              <w:noProof/>
              <w:sz w:val="22"/>
            </w:rPr>
          </w:pPr>
          <w:hyperlink w:anchor="_Toc474939175" w:history="1">
            <w:r w:rsidRPr="00220CA7">
              <w:rPr>
                <w:rStyle w:val="Hyperlink"/>
                <w:noProof/>
              </w:rPr>
              <w:t>10.12 Create a No-NAT Rule</w:t>
            </w:r>
            <w:r>
              <w:rPr>
                <w:noProof/>
                <w:webHidden/>
              </w:rPr>
              <w:tab/>
            </w:r>
            <w:r>
              <w:rPr>
                <w:noProof/>
                <w:webHidden/>
              </w:rPr>
              <w:fldChar w:fldCharType="begin"/>
            </w:r>
            <w:r>
              <w:rPr>
                <w:noProof/>
                <w:webHidden/>
              </w:rPr>
              <w:instrText xml:space="preserve"> PAGEREF _Toc474939175 \h </w:instrText>
            </w:r>
            <w:r>
              <w:rPr>
                <w:noProof/>
                <w:webHidden/>
              </w:rPr>
            </w:r>
            <w:r>
              <w:rPr>
                <w:noProof/>
                <w:webHidden/>
              </w:rPr>
              <w:fldChar w:fldCharType="separate"/>
            </w:r>
            <w:r>
              <w:rPr>
                <w:noProof/>
                <w:webHidden/>
              </w:rPr>
              <w:t>113</w:t>
            </w:r>
            <w:r>
              <w:rPr>
                <w:noProof/>
                <w:webHidden/>
              </w:rPr>
              <w:fldChar w:fldCharType="end"/>
            </w:r>
          </w:hyperlink>
        </w:p>
        <w:p w14:paraId="0217C20F" w14:textId="7D94DDF2" w:rsidR="00820903" w:rsidRDefault="00820903">
          <w:pPr>
            <w:pStyle w:val="TOC2"/>
            <w:tabs>
              <w:tab w:val="right" w:leader="dot" w:pos="9350"/>
            </w:tabs>
            <w:rPr>
              <w:rFonts w:asciiTheme="minorHAnsi" w:eastAsiaTheme="minorEastAsia" w:hAnsiTheme="minorHAnsi" w:cstheme="minorBidi"/>
              <w:noProof/>
              <w:sz w:val="22"/>
            </w:rPr>
          </w:pPr>
          <w:hyperlink w:anchor="_Toc474939176" w:history="1">
            <w:r w:rsidRPr="00220CA7">
              <w:rPr>
                <w:rStyle w:val="Hyperlink"/>
                <w:noProof/>
              </w:rPr>
              <w:t>10.13 Download the GlobalProtect Agent</w:t>
            </w:r>
            <w:r>
              <w:rPr>
                <w:noProof/>
                <w:webHidden/>
              </w:rPr>
              <w:tab/>
            </w:r>
            <w:r>
              <w:rPr>
                <w:noProof/>
                <w:webHidden/>
              </w:rPr>
              <w:fldChar w:fldCharType="begin"/>
            </w:r>
            <w:r>
              <w:rPr>
                <w:noProof/>
                <w:webHidden/>
              </w:rPr>
              <w:instrText xml:space="preserve"> PAGEREF _Toc474939176 \h </w:instrText>
            </w:r>
            <w:r>
              <w:rPr>
                <w:noProof/>
                <w:webHidden/>
              </w:rPr>
            </w:r>
            <w:r>
              <w:rPr>
                <w:noProof/>
                <w:webHidden/>
              </w:rPr>
              <w:fldChar w:fldCharType="separate"/>
            </w:r>
            <w:r>
              <w:rPr>
                <w:noProof/>
                <w:webHidden/>
              </w:rPr>
              <w:t>114</w:t>
            </w:r>
            <w:r>
              <w:rPr>
                <w:noProof/>
                <w:webHidden/>
              </w:rPr>
              <w:fldChar w:fldCharType="end"/>
            </w:r>
          </w:hyperlink>
        </w:p>
        <w:p w14:paraId="647C70AB" w14:textId="30C601E3" w:rsidR="00820903" w:rsidRDefault="00820903">
          <w:pPr>
            <w:pStyle w:val="TOC2"/>
            <w:tabs>
              <w:tab w:val="right" w:leader="dot" w:pos="9350"/>
            </w:tabs>
            <w:rPr>
              <w:rFonts w:asciiTheme="minorHAnsi" w:eastAsiaTheme="minorEastAsia" w:hAnsiTheme="minorHAnsi" w:cstheme="minorBidi"/>
              <w:noProof/>
              <w:sz w:val="22"/>
            </w:rPr>
          </w:pPr>
          <w:hyperlink w:anchor="_Toc474939177" w:history="1">
            <w:r w:rsidRPr="00220CA7">
              <w:rPr>
                <w:rStyle w:val="Hyperlink"/>
                <w:noProof/>
              </w:rPr>
              <w:t>10.14 Connect to the External Gateway</w:t>
            </w:r>
            <w:r>
              <w:rPr>
                <w:noProof/>
                <w:webHidden/>
              </w:rPr>
              <w:tab/>
            </w:r>
            <w:r>
              <w:rPr>
                <w:noProof/>
                <w:webHidden/>
              </w:rPr>
              <w:fldChar w:fldCharType="begin"/>
            </w:r>
            <w:r>
              <w:rPr>
                <w:noProof/>
                <w:webHidden/>
              </w:rPr>
              <w:instrText xml:space="preserve"> PAGEREF _Toc474939177 \h </w:instrText>
            </w:r>
            <w:r>
              <w:rPr>
                <w:noProof/>
                <w:webHidden/>
              </w:rPr>
            </w:r>
            <w:r>
              <w:rPr>
                <w:noProof/>
                <w:webHidden/>
              </w:rPr>
              <w:fldChar w:fldCharType="separate"/>
            </w:r>
            <w:r>
              <w:rPr>
                <w:noProof/>
                <w:webHidden/>
              </w:rPr>
              <w:t>115</w:t>
            </w:r>
            <w:r>
              <w:rPr>
                <w:noProof/>
                <w:webHidden/>
              </w:rPr>
              <w:fldChar w:fldCharType="end"/>
            </w:r>
          </w:hyperlink>
        </w:p>
        <w:p w14:paraId="14FB4B4F" w14:textId="27B1A33F" w:rsidR="00820903" w:rsidRDefault="00820903">
          <w:pPr>
            <w:pStyle w:val="TOC2"/>
            <w:tabs>
              <w:tab w:val="right" w:leader="dot" w:pos="9350"/>
            </w:tabs>
            <w:rPr>
              <w:rFonts w:asciiTheme="minorHAnsi" w:eastAsiaTheme="minorEastAsia" w:hAnsiTheme="minorHAnsi" w:cstheme="minorBidi"/>
              <w:noProof/>
              <w:sz w:val="22"/>
            </w:rPr>
          </w:pPr>
          <w:hyperlink w:anchor="_Toc474939178" w:history="1">
            <w:r w:rsidRPr="00220CA7">
              <w:rPr>
                <w:rStyle w:val="Hyperlink"/>
                <w:noProof/>
              </w:rPr>
              <w:t>10.15 View User-ID Information</w:t>
            </w:r>
            <w:r>
              <w:rPr>
                <w:noProof/>
                <w:webHidden/>
              </w:rPr>
              <w:tab/>
            </w:r>
            <w:r>
              <w:rPr>
                <w:noProof/>
                <w:webHidden/>
              </w:rPr>
              <w:fldChar w:fldCharType="begin"/>
            </w:r>
            <w:r>
              <w:rPr>
                <w:noProof/>
                <w:webHidden/>
              </w:rPr>
              <w:instrText xml:space="preserve"> PAGEREF _Toc474939178 \h </w:instrText>
            </w:r>
            <w:r>
              <w:rPr>
                <w:noProof/>
                <w:webHidden/>
              </w:rPr>
            </w:r>
            <w:r>
              <w:rPr>
                <w:noProof/>
                <w:webHidden/>
              </w:rPr>
              <w:fldChar w:fldCharType="separate"/>
            </w:r>
            <w:r>
              <w:rPr>
                <w:noProof/>
                <w:webHidden/>
              </w:rPr>
              <w:t>116</w:t>
            </w:r>
            <w:r>
              <w:rPr>
                <w:noProof/>
                <w:webHidden/>
              </w:rPr>
              <w:fldChar w:fldCharType="end"/>
            </w:r>
          </w:hyperlink>
        </w:p>
        <w:p w14:paraId="0784D17F" w14:textId="29142789" w:rsidR="00820903" w:rsidRDefault="00820903">
          <w:pPr>
            <w:pStyle w:val="TOC2"/>
            <w:tabs>
              <w:tab w:val="right" w:leader="dot" w:pos="9350"/>
            </w:tabs>
            <w:rPr>
              <w:rFonts w:asciiTheme="minorHAnsi" w:eastAsiaTheme="minorEastAsia" w:hAnsiTheme="minorHAnsi" w:cstheme="minorBidi"/>
              <w:noProof/>
              <w:sz w:val="22"/>
            </w:rPr>
          </w:pPr>
          <w:hyperlink w:anchor="_Toc474939179" w:history="1">
            <w:r w:rsidRPr="00220CA7">
              <w:rPr>
                <w:rStyle w:val="Hyperlink"/>
                <w:noProof/>
              </w:rPr>
              <w:t>10.16 Disconnect the Connected User</w:t>
            </w:r>
            <w:r>
              <w:rPr>
                <w:noProof/>
                <w:webHidden/>
              </w:rPr>
              <w:tab/>
            </w:r>
            <w:r>
              <w:rPr>
                <w:noProof/>
                <w:webHidden/>
              </w:rPr>
              <w:fldChar w:fldCharType="begin"/>
            </w:r>
            <w:r>
              <w:rPr>
                <w:noProof/>
                <w:webHidden/>
              </w:rPr>
              <w:instrText xml:space="preserve"> PAGEREF _Toc474939179 \h </w:instrText>
            </w:r>
            <w:r>
              <w:rPr>
                <w:noProof/>
                <w:webHidden/>
              </w:rPr>
            </w:r>
            <w:r>
              <w:rPr>
                <w:noProof/>
                <w:webHidden/>
              </w:rPr>
              <w:fldChar w:fldCharType="separate"/>
            </w:r>
            <w:r>
              <w:rPr>
                <w:noProof/>
                <w:webHidden/>
              </w:rPr>
              <w:t>116</w:t>
            </w:r>
            <w:r>
              <w:rPr>
                <w:noProof/>
                <w:webHidden/>
              </w:rPr>
              <w:fldChar w:fldCharType="end"/>
            </w:r>
          </w:hyperlink>
        </w:p>
        <w:p w14:paraId="0D65A6AB" w14:textId="22D84A69" w:rsidR="00820903" w:rsidRDefault="00820903">
          <w:pPr>
            <w:pStyle w:val="TOC2"/>
            <w:tabs>
              <w:tab w:val="right" w:leader="dot" w:pos="9350"/>
            </w:tabs>
            <w:rPr>
              <w:rFonts w:asciiTheme="minorHAnsi" w:eastAsiaTheme="minorEastAsia" w:hAnsiTheme="minorHAnsi" w:cstheme="minorBidi"/>
              <w:noProof/>
              <w:sz w:val="22"/>
            </w:rPr>
          </w:pPr>
          <w:hyperlink w:anchor="_Toc474939180" w:history="1">
            <w:r w:rsidRPr="00220CA7">
              <w:rPr>
                <w:rStyle w:val="Hyperlink"/>
                <w:noProof/>
              </w:rPr>
              <w:t>10.17 Configure DNS Proxy</w:t>
            </w:r>
            <w:r>
              <w:rPr>
                <w:noProof/>
                <w:webHidden/>
              </w:rPr>
              <w:tab/>
            </w:r>
            <w:r>
              <w:rPr>
                <w:noProof/>
                <w:webHidden/>
              </w:rPr>
              <w:fldChar w:fldCharType="begin"/>
            </w:r>
            <w:r>
              <w:rPr>
                <w:noProof/>
                <w:webHidden/>
              </w:rPr>
              <w:instrText xml:space="preserve"> PAGEREF _Toc474939180 \h </w:instrText>
            </w:r>
            <w:r>
              <w:rPr>
                <w:noProof/>
                <w:webHidden/>
              </w:rPr>
            </w:r>
            <w:r>
              <w:rPr>
                <w:noProof/>
                <w:webHidden/>
              </w:rPr>
              <w:fldChar w:fldCharType="separate"/>
            </w:r>
            <w:r>
              <w:rPr>
                <w:noProof/>
                <w:webHidden/>
              </w:rPr>
              <w:t>117</w:t>
            </w:r>
            <w:r>
              <w:rPr>
                <w:noProof/>
                <w:webHidden/>
              </w:rPr>
              <w:fldChar w:fldCharType="end"/>
            </w:r>
          </w:hyperlink>
        </w:p>
        <w:p w14:paraId="0FB7A413" w14:textId="6F1EDEA5" w:rsidR="00820903" w:rsidRDefault="00820903">
          <w:pPr>
            <w:pStyle w:val="TOC2"/>
            <w:tabs>
              <w:tab w:val="right" w:leader="dot" w:pos="9350"/>
            </w:tabs>
            <w:rPr>
              <w:rFonts w:asciiTheme="minorHAnsi" w:eastAsiaTheme="minorEastAsia" w:hAnsiTheme="minorHAnsi" w:cstheme="minorBidi"/>
              <w:noProof/>
              <w:sz w:val="22"/>
            </w:rPr>
          </w:pPr>
          <w:hyperlink w:anchor="_Toc474939181" w:history="1">
            <w:r w:rsidRPr="00220CA7">
              <w:rPr>
                <w:rStyle w:val="Hyperlink"/>
                <w:noProof/>
              </w:rPr>
              <w:t>10.18 Connect to the Internal Gateway</w:t>
            </w:r>
            <w:r>
              <w:rPr>
                <w:noProof/>
                <w:webHidden/>
              </w:rPr>
              <w:tab/>
            </w:r>
            <w:r>
              <w:rPr>
                <w:noProof/>
                <w:webHidden/>
              </w:rPr>
              <w:fldChar w:fldCharType="begin"/>
            </w:r>
            <w:r>
              <w:rPr>
                <w:noProof/>
                <w:webHidden/>
              </w:rPr>
              <w:instrText xml:space="preserve"> PAGEREF _Toc474939181 \h </w:instrText>
            </w:r>
            <w:r>
              <w:rPr>
                <w:noProof/>
                <w:webHidden/>
              </w:rPr>
            </w:r>
            <w:r>
              <w:rPr>
                <w:noProof/>
                <w:webHidden/>
              </w:rPr>
              <w:fldChar w:fldCharType="separate"/>
            </w:r>
            <w:r>
              <w:rPr>
                <w:noProof/>
                <w:webHidden/>
              </w:rPr>
              <w:t>118</w:t>
            </w:r>
            <w:r>
              <w:rPr>
                <w:noProof/>
                <w:webHidden/>
              </w:rPr>
              <w:fldChar w:fldCharType="end"/>
            </w:r>
          </w:hyperlink>
        </w:p>
        <w:p w14:paraId="131E17FD" w14:textId="39F2FAE1" w:rsidR="00820903" w:rsidRDefault="00820903">
          <w:pPr>
            <w:pStyle w:val="TOC2"/>
            <w:tabs>
              <w:tab w:val="right" w:leader="dot" w:pos="9350"/>
            </w:tabs>
            <w:rPr>
              <w:rFonts w:asciiTheme="minorHAnsi" w:eastAsiaTheme="minorEastAsia" w:hAnsiTheme="minorHAnsi" w:cstheme="minorBidi"/>
              <w:noProof/>
              <w:sz w:val="22"/>
            </w:rPr>
          </w:pPr>
          <w:hyperlink w:anchor="_Toc474939182" w:history="1">
            <w:r w:rsidRPr="00220CA7">
              <w:rPr>
                <w:rStyle w:val="Hyperlink"/>
                <w:noProof/>
              </w:rPr>
              <w:t>10.19 Reset DNS</w:t>
            </w:r>
            <w:r>
              <w:rPr>
                <w:noProof/>
                <w:webHidden/>
              </w:rPr>
              <w:tab/>
            </w:r>
            <w:r>
              <w:rPr>
                <w:noProof/>
                <w:webHidden/>
              </w:rPr>
              <w:fldChar w:fldCharType="begin"/>
            </w:r>
            <w:r>
              <w:rPr>
                <w:noProof/>
                <w:webHidden/>
              </w:rPr>
              <w:instrText xml:space="preserve"> PAGEREF _Toc474939182 \h </w:instrText>
            </w:r>
            <w:r>
              <w:rPr>
                <w:noProof/>
                <w:webHidden/>
              </w:rPr>
            </w:r>
            <w:r>
              <w:rPr>
                <w:noProof/>
                <w:webHidden/>
              </w:rPr>
              <w:fldChar w:fldCharType="separate"/>
            </w:r>
            <w:r>
              <w:rPr>
                <w:noProof/>
                <w:webHidden/>
              </w:rPr>
              <w:t>119</w:t>
            </w:r>
            <w:r>
              <w:rPr>
                <w:noProof/>
                <w:webHidden/>
              </w:rPr>
              <w:fldChar w:fldCharType="end"/>
            </w:r>
          </w:hyperlink>
        </w:p>
        <w:p w14:paraId="048B0966" w14:textId="4CA419AC" w:rsidR="00820903" w:rsidRDefault="00820903">
          <w:pPr>
            <w:pStyle w:val="TOC1"/>
            <w:tabs>
              <w:tab w:val="right" w:leader="dot" w:pos="9350"/>
            </w:tabs>
            <w:rPr>
              <w:rFonts w:asciiTheme="minorHAnsi" w:eastAsiaTheme="minorEastAsia" w:hAnsiTheme="minorHAnsi" w:cstheme="minorBidi"/>
              <w:noProof/>
              <w:sz w:val="22"/>
            </w:rPr>
          </w:pPr>
          <w:hyperlink w:anchor="_Toc474939183" w:history="1">
            <w:r w:rsidRPr="00220CA7">
              <w:rPr>
                <w:rStyle w:val="Hyperlink"/>
                <w:noProof/>
              </w:rPr>
              <w:t>11. Lab: Site-to-Site VPN</w:t>
            </w:r>
            <w:r>
              <w:rPr>
                <w:noProof/>
                <w:webHidden/>
              </w:rPr>
              <w:tab/>
            </w:r>
            <w:r>
              <w:rPr>
                <w:noProof/>
                <w:webHidden/>
              </w:rPr>
              <w:fldChar w:fldCharType="begin"/>
            </w:r>
            <w:r>
              <w:rPr>
                <w:noProof/>
                <w:webHidden/>
              </w:rPr>
              <w:instrText xml:space="preserve"> PAGEREF _Toc474939183 \h </w:instrText>
            </w:r>
            <w:r>
              <w:rPr>
                <w:noProof/>
                <w:webHidden/>
              </w:rPr>
            </w:r>
            <w:r>
              <w:rPr>
                <w:noProof/>
                <w:webHidden/>
              </w:rPr>
              <w:fldChar w:fldCharType="separate"/>
            </w:r>
            <w:r>
              <w:rPr>
                <w:noProof/>
                <w:webHidden/>
              </w:rPr>
              <w:t>120</w:t>
            </w:r>
            <w:r>
              <w:rPr>
                <w:noProof/>
                <w:webHidden/>
              </w:rPr>
              <w:fldChar w:fldCharType="end"/>
            </w:r>
          </w:hyperlink>
        </w:p>
        <w:p w14:paraId="64F44247" w14:textId="2C4DF86C" w:rsidR="00820903" w:rsidRDefault="00820903">
          <w:pPr>
            <w:pStyle w:val="TOC2"/>
            <w:tabs>
              <w:tab w:val="right" w:leader="dot" w:pos="9350"/>
            </w:tabs>
            <w:rPr>
              <w:rFonts w:asciiTheme="minorHAnsi" w:eastAsiaTheme="minorEastAsia" w:hAnsiTheme="minorHAnsi" w:cstheme="minorBidi"/>
              <w:noProof/>
              <w:sz w:val="22"/>
            </w:rPr>
          </w:pPr>
          <w:hyperlink w:anchor="_Toc474939184" w:history="1">
            <w:r w:rsidRPr="00220CA7">
              <w:rPr>
                <w:rStyle w:val="Hyperlink"/>
                <w:noProof/>
              </w:rPr>
              <w:t>Lab Objectives</w:t>
            </w:r>
            <w:r>
              <w:rPr>
                <w:noProof/>
                <w:webHidden/>
              </w:rPr>
              <w:tab/>
            </w:r>
            <w:r>
              <w:rPr>
                <w:noProof/>
                <w:webHidden/>
              </w:rPr>
              <w:fldChar w:fldCharType="begin"/>
            </w:r>
            <w:r>
              <w:rPr>
                <w:noProof/>
                <w:webHidden/>
              </w:rPr>
              <w:instrText xml:space="preserve"> PAGEREF _Toc474939184 \h </w:instrText>
            </w:r>
            <w:r>
              <w:rPr>
                <w:noProof/>
                <w:webHidden/>
              </w:rPr>
            </w:r>
            <w:r>
              <w:rPr>
                <w:noProof/>
                <w:webHidden/>
              </w:rPr>
              <w:fldChar w:fldCharType="separate"/>
            </w:r>
            <w:r>
              <w:rPr>
                <w:noProof/>
                <w:webHidden/>
              </w:rPr>
              <w:t>120</w:t>
            </w:r>
            <w:r>
              <w:rPr>
                <w:noProof/>
                <w:webHidden/>
              </w:rPr>
              <w:fldChar w:fldCharType="end"/>
            </w:r>
          </w:hyperlink>
        </w:p>
        <w:p w14:paraId="099F8ECA" w14:textId="24D74C5C" w:rsidR="00820903" w:rsidRDefault="00820903">
          <w:pPr>
            <w:pStyle w:val="TOC2"/>
            <w:tabs>
              <w:tab w:val="right" w:leader="dot" w:pos="9350"/>
            </w:tabs>
            <w:rPr>
              <w:rFonts w:asciiTheme="minorHAnsi" w:eastAsiaTheme="minorEastAsia" w:hAnsiTheme="minorHAnsi" w:cstheme="minorBidi"/>
              <w:noProof/>
              <w:sz w:val="22"/>
            </w:rPr>
          </w:pPr>
          <w:hyperlink w:anchor="_Toc474939185" w:history="1">
            <w:r w:rsidRPr="00220CA7">
              <w:rPr>
                <w:rStyle w:val="Hyperlink"/>
                <w:noProof/>
              </w:rPr>
              <w:t>11.0 Load Lab Configuration</w:t>
            </w:r>
            <w:r>
              <w:rPr>
                <w:noProof/>
                <w:webHidden/>
              </w:rPr>
              <w:tab/>
            </w:r>
            <w:r>
              <w:rPr>
                <w:noProof/>
                <w:webHidden/>
              </w:rPr>
              <w:fldChar w:fldCharType="begin"/>
            </w:r>
            <w:r>
              <w:rPr>
                <w:noProof/>
                <w:webHidden/>
              </w:rPr>
              <w:instrText xml:space="preserve"> PAGEREF _Toc474939185 \h </w:instrText>
            </w:r>
            <w:r>
              <w:rPr>
                <w:noProof/>
                <w:webHidden/>
              </w:rPr>
            </w:r>
            <w:r>
              <w:rPr>
                <w:noProof/>
                <w:webHidden/>
              </w:rPr>
              <w:fldChar w:fldCharType="separate"/>
            </w:r>
            <w:r>
              <w:rPr>
                <w:noProof/>
                <w:webHidden/>
              </w:rPr>
              <w:t>120</w:t>
            </w:r>
            <w:r>
              <w:rPr>
                <w:noProof/>
                <w:webHidden/>
              </w:rPr>
              <w:fldChar w:fldCharType="end"/>
            </w:r>
          </w:hyperlink>
        </w:p>
        <w:p w14:paraId="49358B90" w14:textId="7BE62177" w:rsidR="00820903" w:rsidRDefault="00820903">
          <w:pPr>
            <w:pStyle w:val="TOC2"/>
            <w:tabs>
              <w:tab w:val="right" w:leader="dot" w:pos="9350"/>
            </w:tabs>
            <w:rPr>
              <w:rFonts w:asciiTheme="minorHAnsi" w:eastAsiaTheme="minorEastAsia" w:hAnsiTheme="minorHAnsi" w:cstheme="minorBidi"/>
              <w:noProof/>
              <w:sz w:val="22"/>
            </w:rPr>
          </w:pPr>
          <w:hyperlink w:anchor="_Toc474939186" w:history="1">
            <w:r w:rsidRPr="00220CA7">
              <w:rPr>
                <w:rStyle w:val="Hyperlink"/>
                <w:noProof/>
              </w:rPr>
              <w:t>11.1 Configure the Tunnel Interface</w:t>
            </w:r>
            <w:r>
              <w:rPr>
                <w:noProof/>
                <w:webHidden/>
              </w:rPr>
              <w:tab/>
            </w:r>
            <w:r>
              <w:rPr>
                <w:noProof/>
                <w:webHidden/>
              </w:rPr>
              <w:fldChar w:fldCharType="begin"/>
            </w:r>
            <w:r>
              <w:rPr>
                <w:noProof/>
                <w:webHidden/>
              </w:rPr>
              <w:instrText xml:space="preserve"> PAGEREF _Toc474939186 \h </w:instrText>
            </w:r>
            <w:r>
              <w:rPr>
                <w:noProof/>
                <w:webHidden/>
              </w:rPr>
            </w:r>
            <w:r>
              <w:rPr>
                <w:noProof/>
                <w:webHidden/>
              </w:rPr>
              <w:fldChar w:fldCharType="separate"/>
            </w:r>
            <w:r>
              <w:rPr>
                <w:noProof/>
                <w:webHidden/>
              </w:rPr>
              <w:t>121</w:t>
            </w:r>
            <w:r>
              <w:rPr>
                <w:noProof/>
                <w:webHidden/>
              </w:rPr>
              <w:fldChar w:fldCharType="end"/>
            </w:r>
          </w:hyperlink>
        </w:p>
        <w:p w14:paraId="2637E549" w14:textId="5629BC00" w:rsidR="00820903" w:rsidRDefault="00820903">
          <w:pPr>
            <w:pStyle w:val="TOC2"/>
            <w:tabs>
              <w:tab w:val="right" w:leader="dot" w:pos="9350"/>
            </w:tabs>
            <w:rPr>
              <w:rFonts w:asciiTheme="minorHAnsi" w:eastAsiaTheme="minorEastAsia" w:hAnsiTheme="minorHAnsi" w:cstheme="minorBidi"/>
              <w:noProof/>
              <w:sz w:val="22"/>
            </w:rPr>
          </w:pPr>
          <w:hyperlink w:anchor="_Toc474939187" w:history="1">
            <w:r w:rsidRPr="00220CA7">
              <w:rPr>
                <w:rStyle w:val="Hyperlink"/>
                <w:noProof/>
              </w:rPr>
              <w:t>11.2 Configure the IKE Gateway</w:t>
            </w:r>
            <w:r>
              <w:rPr>
                <w:noProof/>
                <w:webHidden/>
              </w:rPr>
              <w:tab/>
            </w:r>
            <w:r>
              <w:rPr>
                <w:noProof/>
                <w:webHidden/>
              </w:rPr>
              <w:fldChar w:fldCharType="begin"/>
            </w:r>
            <w:r>
              <w:rPr>
                <w:noProof/>
                <w:webHidden/>
              </w:rPr>
              <w:instrText xml:space="preserve"> PAGEREF _Toc474939187 \h </w:instrText>
            </w:r>
            <w:r>
              <w:rPr>
                <w:noProof/>
                <w:webHidden/>
              </w:rPr>
            </w:r>
            <w:r>
              <w:rPr>
                <w:noProof/>
                <w:webHidden/>
              </w:rPr>
              <w:fldChar w:fldCharType="separate"/>
            </w:r>
            <w:r>
              <w:rPr>
                <w:noProof/>
                <w:webHidden/>
              </w:rPr>
              <w:t>121</w:t>
            </w:r>
            <w:r>
              <w:rPr>
                <w:noProof/>
                <w:webHidden/>
              </w:rPr>
              <w:fldChar w:fldCharType="end"/>
            </w:r>
          </w:hyperlink>
        </w:p>
        <w:p w14:paraId="4963F06B" w14:textId="14367CE8" w:rsidR="00820903" w:rsidRDefault="00820903">
          <w:pPr>
            <w:pStyle w:val="TOC2"/>
            <w:tabs>
              <w:tab w:val="right" w:leader="dot" w:pos="9350"/>
            </w:tabs>
            <w:rPr>
              <w:rFonts w:asciiTheme="minorHAnsi" w:eastAsiaTheme="minorEastAsia" w:hAnsiTheme="minorHAnsi" w:cstheme="minorBidi"/>
              <w:noProof/>
              <w:sz w:val="22"/>
            </w:rPr>
          </w:pPr>
          <w:hyperlink w:anchor="_Toc474939188" w:history="1">
            <w:r w:rsidRPr="00220CA7">
              <w:rPr>
                <w:rStyle w:val="Hyperlink"/>
                <w:noProof/>
              </w:rPr>
              <w:t>11.3 Create an IPSec Crypto Profile</w:t>
            </w:r>
            <w:r>
              <w:rPr>
                <w:noProof/>
                <w:webHidden/>
              </w:rPr>
              <w:tab/>
            </w:r>
            <w:r>
              <w:rPr>
                <w:noProof/>
                <w:webHidden/>
              </w:rPr>
              <w:fldChar w:fldCharType="begin"/>
            </w:r>
            <w:r>
              <w:rPr>
                <w:noProof/>
                <w:webHidden/>
              </w:rPr>
              <w:instrText xml:space="preserve"> PAGEREF _Toc474939188 \h </w:instrText>
            </w:r>
            <w:r>
              <w:rPr>
                <w:noProof/>
                <w:webHidden/>
              </w:rPr>
            </w:r>
            <w:r>
              <w:rPr>
                <w:noProof/>
                <w:webHidden/>
              </w:rPr>
              <w:fldChar w:fldCharType="separate"/>
            </w:r>
            <w:r>
              <w:rPr>
                <w:noProof/>
                <w:webHidden/>
              </w:rPr>
              <w:t>122</w:t>
            </w:r>
            <w:r>
              <w:rPr>
                <w:noProof/>
                <w:webHidden/>
              </w:rPr>
              <w:fldChar w:fldCharType="end"/>
            </w:r>
          </w:hyperlink>
        </w:p>
        <w:p w14:paraId="1A0B1CFA" w14:textId="24654FA4" w:rsidR="00820903" w:rsidRDefault="00820903">
          <w:pPr>
            <w:pStyle w:val="TOC2"/>
            <w:tabs>
              <w:tab w:val="right" w:leader="dot" w:pos="9350"/>
            </w:tabs>
            <w:rPr>
              <w:rFonts w:asciiTheme="minorHAnsi" w:eastAsiaTheme="minorEastAsia" w:hAnsiTheme="minorHAnsi" w:cstheme="minorBidi"/>
              <w:noProof/>
              <w:sz w:val="22"/>
            </w:rPr>
          </w:pPr>
          <w:hyperlink w:anchor="_Toc474939189" w:history="1">
            <w:r w:rsidRPr="00220CA7">
              <w:rPr>
                <w:rStyle w:val="Hyperlink"/>
                <w:noProof/>
              </w:rPr>
              <w:t>11.4 Configure the IPsec Tunnel</w:t>
            </w:r>
            <w:r>
              <w:rPr>
                <w:noProof/>
                <w:webHidden/>
              </w:rPr>
              <w:tab/>
            </w:r>
            <w:r>
              <w:rPr>
                <w:noProof/>
                <w:webHidden/>
              </w:rPr>
              <w:fldChar w:fldCharType="begin"/>
            </w:r>
            <w:r>
              <w:rPr>
                <w:noProof/>
                <w:webHidden/>
              </w:rPr>
              <w:instrText xml:space="preserve"> PAGEREF _Toc474939189 \h </w:instrText>
            </w:r>
            <w:r>
              <w:rPr>
                <w:noProof/>
                <w:webHidden/>
              </w:rPr>
            </w:r>
            <w:r>
              <w:rPr>
                <w:noProof/>
                <w:webHidden/>
              </w:rPr>
              <w:fldChar w:fldCharType="separate"/>
            </w:r>
            <w:r>
              <w:rPr>
                <w:noProof/>
                <w:webHidden/>
              </w:rPr>
              <w:t>123</w:t>
            </w:r>
            <w:r>
              <w:rPr>
                <w:noProof/>
                <w:webHidden/>
              </w:rPr>
              <w:fldChar w:fldCharType="end"/>
            </w:r>
          </w:hyperlink>
        </w:p>
        <w:p w14:paraId="37637012" w14:textId="5277406F" w:rsidR="00820903" w:rsidRDefault="00820903">
          <w:pPr>
            <w:pStyle w:val="TOC2"/>
            <w:tabs>
              <w:tab w:val="right" w:leader="dot" w:pos="9350"/>
            </w:tabs>
            <w:rPr>
              <w:rFonts w:asciiTheme="minorHAnsi" w:eastAsiaTheme="minorEastAsia" w:hAnsiTheme="minorHAnsi" w:cstheme="minorBidi"/>
              <w:noProof/>
              <w:sz w:val="22"/>
            </w:rPr>
          </w:pPr>
          <w:hyperlink w:anchor="_Toc474939190" w:history="1">
            <w:r w:rsidRPr="00220CA7">
              <w:rPr>
                <w:rStyle w:val="Hyperlink"/>
                <w:noProof/>
              </w:rPr>
              <w:t>11.5 Test Connectivity</w:t>
            </w:r>
            <w:r>
              <w:rPr>
                <w:noProof/>
                <w:webHidden/>
              </w:rPr>
              <w:tab/>
            </w:r>
            <w:r>
              <w:rPr>
                <w:noProof/>
                <w:webHidden/>
              </w:rPr>
              <w:fldChar w:fldCharType="begin"/>
            </w:r>
            <w:r>
              <w:rPr>
                <w:noProof/>
                <w:webHidden/>
              </w:rPr>
              <w:instrText xml:space="preserve"> PAGEREF _Toc474939190 \h </w:instrText>
            </w:r>
            <w:r>
              <w:rPr>
                <w:noProof/>
                <w:webHidden/>
              </w:rPr>
            </w:r>
            <w:r>
              <w:rPr>
                <w:noProof/>
                <w:webHidden/>
              </w:rPr>
              <w:fldChar w:fldCharType="separate"/>
            </w:r>
            <w:r>
              <w:rPr>
                <w:noProof/>
                <w:webHidden/>
              </w:rPr>
              <w:t>123</w:t>
            </w:r>
            <w:r>
              <w:rPr>
                <w:noProof/>
                <w:webHidden/>
              </w:rPr>
              <w:fldChar w:fldCharType="end"/>
            </w:r>
          </w:hyperlink>
        </w:p>
        <w:p w14:paraId="7CCF46CA" w14:textId="61BBAA47" w:rsidR="00820903" w:rsidRDefault="00820903">
          <w:pPr>
            <w:pStyle w:val="TOC1"/>
            <w:tabs>
              <w:tab w:val="right" w:leader="dot" w:pos="9350"/>
            </w:tabs>
            <w:rPr>
              <w:rFonts w:asciiTheme="minorHAnsi" w:eastAsiaTheme="minorEastAsia" w:hAnsiTheme="minorHAnsi" w:cstheme="minorBidi"/>
              <w:noProof/>
              <w:sz w:val="22"/>
            </w:rPr>
          </w:pPr>
          <w:hyperlink w:anchor="_Toc474939191" w:history="1">
            <w:r w:rsidRPr="00220CA7">
              <w:rPr>
                <w:rStyle w:val="Hyperlink"/>
                <w:noProof/>
              </w:rPr>
              <w:t>12. Lab: Monitoring and Reporting</w:t>
            </w:r>
            <w:r>
              <w:rPr>
                <w:noProof/>
                <w:webHidden/>
              </w:rPr>
              <w:tab/>
            </w:r>
            <w:r>
              <w:rPr>
                <w:noProof/>
                <w:webHidden/>
              </w:rPr>
              <w:fldChar w:fldCharType="begin"/>
            </w:r>
            <w:r>
              <w:rPr>
                <w:noProof/>
                <w:webHidden/>
              </w:rPr>
              <w:instrText xml:space="preserve"> PAGEREF _Toc474939191 \h </w:instrText>
            </w:r>
            <w:r>
              <w:rPr>
                <w:noProof/>
                <w:webHidden/>
              </w:rPr>
            </w:r>
            <w:r>
              <w:rPr>
                <w:noProof/>
                <w:webHidden/>
              </w:rPr>
              <w:fldChar w:fldCharType="separate"/>
            </w:r>
            <w:r>
              <w:rPr>
                <w:noProof/>
                <w:webHidden/>
              </w:rPr>
              <w:t>125</w:t>
            </w:r>
            <w:r>
              <w:rPr>
                <w:noProof/>
                <w:webHidden/>
              </w:rPr>
              <w:fldChar w:fldCharType="end"/>
            </w:r>
          </w:hyperlink>
        </w:p>
        <w:p w14:paraId="36DBB4EF" w14:textId="1120F87B" w:rsidR="00820903" w:rsidRDefault="00820903">
          <w:pPr>
            <w:pStyle w:val="TOC2"/>
            <w:tabs>
              <w:tab w:val="right" w:leader="dot" w:pos="9350"/>
            </w:tabs>
            <w:rPr>
              <w:rFonts w:asciiTheme="minorHAnsi" w:eastAsiaTheme="minorEastAsia" w:hAnsiTheme="minorHAnsi" w:cstheme="minorBidi"/>
              <w:noProof/>
              <w:sz w:val="22"/>
            </w:rPr>
          </w:pPr>
          <w:hyperlink w:anchor="_Toc474939192" w:history="1">
            <w:r w:rsidRPr="00220CA7">
              <w:rPr>
                <w:rStyle w:val="Hyperlink"/>
                <w:noProof/>
              </w:rPr>
              <w:t>Lab Objectives</w:t>
            </w:r>
            <w:r>
              <w:rPr>
                <w:noProof/>
                <w:webHidden/>
              </w:rPr>
              <w:tab/>
            </w:r>
            <w:r>
              <w:rPr>
                <w:noProof/>
                <w:webHidden/>
              </w:rPr>
              <w:fldChar w:fldCharType="begin"/>
            </w:r>
            <w:r>
              <w:rPr>
                <w:noProof/>
                <w:webHidden/>
              </w:rPr>
              <w:instrText xml:space="preserve"> PAGEREF _Toc474939192 \h </w:instrText>
            </w:r>
            <w:r>
              <w:rPr>
                <w:noProof/>
                <w:webHidden/>
              </w:rPr>
            </w:r>
            <w:r>
              <w:rPr>
                <w:noProof/>
                <w:webHidden/>
              </w:rPr>
              <w:fldChar w:fldCharType="separate"/>
            </w:r>
            <w:r>
              <w:rPr>
                <w:noProof/>
                <w:webHidden/>
              </w:rPr>
              <w:t>125</w:t>
            </w:r>
            <w:r>
              <w:rPr>
                <w:noProof/>
                <w:webHidden/>
              </w:rPr>
              <w:fldChar w:fldCharType="end"/>
            </w:r>
          </w:hyperlink>
        </w:p>
        <w:p w14:paraId="25B910EA" w14:textId="65B6D095" w:rsidR="00820903" w:rsidRDefault="00820903">
          <w:pPr>
            <w:pStyle w:val="TOC2"/>
            <w:tabs>
              <w:tab w:val="right" w:leader="dot" w:pos="9350"/>
            </w:tabs>
            <w:rPr>
              <w:rFonts w:asciiTheme="minorHAnsi" w:eastAsiaTheme="minorEastAsia" w:hAnsiTheme="minorHAnsi" w:cstheme="minorBidi"/>
              <w:noProof/>
              <w:sz w:val="22"/>
            </w:rPr>
          </w:pPr>
          <w:hyperlink w:anchor="_Toc474939193" w:history="1">
            <w:r w:rsidRPr="00220CA7">
              <w:rPr>
                <w:rStyle w:val="Hyperlink"/>
                <w:noProof/>
              </w:rPr>
              <w:t>12.0 Load Lab Configuration</w:t>
            </w:r>
            <w:r>
              <w:rPr>
                <w:noProof/>
                <w:webHidden/>
              </w:rPr>
              <w:tab/>
            </w:r>
            <w:r>
              <w:rPr>
                <w:noProof/>
                <w:webHidden/>
              </w:rPr>
              <w:fldChar w:fldCharType="begin"/>
            </w:r>
            <w:r>
              <w:rPr>
                <w:noProof/>
                <w:webHidden/>
              </w:rPr>
              <w:instrText xml:space="preserve"> PAGEREF _Toc474939193 \h </w:instrText>
            </w:r>
            <w:r>
              <w:rPr>
                <w:noProof/>
                <w:webHidden/>
              </w:rPr>
            </w:r>
            <w:r>
              <w:rPr>
                <w:noProof/>
                <w:webHidden/>
              </w:rPr>
              <w:fldChar w:fldCharType="separate"/>
            </w:r>
            <w:r>
              <w:rPr>
                <w:noProof/>
                <w:webHidden/>
              </w:rPr>
              <w:t>125</w:t>
            </w:r>
            <w:r>
              <w:rPr>
                <w:noProof/>
                <w:webHidden/>
              </w:rPr>
              <w:fldChar w:fldCharType="end"/>
            </w:r>
          </w:hyperlink>
        </w:p>
        <w:p w14:paraId="47CA9D8D" w14:textId="377AF9D5" w:rsidR="00820903" w:rsidRDefault="00820903">
          <w:pPr>
            <w:pStyle w:val="TOC2"/>
            <w:tabs>
              <w:tab w:val="right" w:leader="dot" w:pos="9350"/>
            </w:tabs>
            <w:rPr>
              <w:rFonts w:asciiTheme="minorHAnsi" w:eastAsiaTheme="minorEastAsia" w:hAnsiTheme="minorHAnsi" w:cstheme="minorBidi"/>
              <w:noProof/>
              <w:sz w:val="22"/>
            </w:rPr>
          </w:pPr>
          <w:hyperlink w:anchor="_Toc474939194" w:history="1">
            <w:r w:rsidRPr="00220CA7">
              <w:rPr>
                <w:rStyle w:val="Hyperlink"/>
                <w:noProof/>
              </w:rPr>
              <w:t>12.1 Generate Traffic</w:t>
            </w:r>
            <w:r>
              <w:rPr>
                <w:noProof/>
                <w:webHidden/>
              </w:rPr>
              <w:tab/>
            </w:r>
            <w:r>
              <w:rPr>
                <w:noProof/>
                <w:webHidden/>
              </w:rPr>
              <w:fldChar w:fldCharType="begin"/>
            </w:r>
            <w:r>
              <w:rPr>
                <w:noProof/>
                <w:webHidden/>
              </w:rPr>
              <w:instrText xml:space="preserve"> PAGEREF _Toc474939194 \h </w:instrText>
            </w:r>
            <w:r>
              <w:rPr>
                <w:noProof/>
                <w:webHidden/>
              </w:rPr>
            </w:r>
            <w:r>
              <w:rPr>
                <w:noProof/>
                <w:webHidden/>
              </w:rPr>
              <w:fldChar w:fldCharType="separate"/>
            </w:r>
            <w:r>
              <w:rPr>
                <w:noProof/>
                <w:webHidden/>
              </w:rPr>
              <w:t>125</w:t>
            </w:r>
            <w:r>
              <w:rPr>
                <w:noProof/>
                <w:webHidden/>
              </w:rPr>
              <w:fldChar w:fldCharType="end"/>
            </w:r>
          </w:hyperlink>
        </w:p>
        <w:p w14:paraId="430AFB12" w14:textId="3C16B4C3" w:rsidR="00820903" w:rsidRDefault="00820903">
          <w:pPr>
            <w:pStyle w:val="TOC2"/>
            <w:tabs>
              <w:tab w:val="right" w:leader="dot" w:pos="9350"/>
            </w:tabs>
            <w:rPr>
              <w:rFonts w:asciiTheme="minorHAnsi" w:eastAsiaTheme="minorEastAsia" w:hAnsiTheme="minorHAnsi" w:cstheme="minorBidi"/>
              <w:noProof/>
              <w:sz w:val="22"/>
            </w:rPr>
          </w:pPr>
          <w:hyperlink w:anchor="_Toc474939195" w:history="1">
            <w:r w:rsidRPr="00220CA7">
              <w:rPr>
                <w:rStyle w:val="Hyperlink"/>
                <w:noProof/>
              </w:rPr>
              <w:t>12.2 Explore the Session Browser</w:t>
            </w:r>
            <w:r>
              <w:rPr>
                <w:noProof/>
                <w:webHidden/>
              </w:rPr>
              <w:tab/>
            </w:r>
            <w:r>
              <w:rPr>
                <w:noProof/>
                <w:webHidden/>
              </w:rPr>
              <w:fldChar w:fldCharType="begin"/>
            </w:r>
            <w:r>
              <w:rPr>
                <w:noProof/>
                <w:webHidden/>
              </w:rPr>
              <w:instrText xml:space="preserve"> PAGEREF _Toc474939195 \h </w:instrText>
            </w:r>
            <w:r>
              <w:rPr>
                <w:noProof/>
                <w:webHidden/>
              </w:rPr>
            </w:r>
            <w:r>
              <w:rPr>
                <w:noProof/>
                <w:webHidden/>
              </w:rPr>
              <w:fldChar w:fldCharType="separate"/>
            </w:r>
            <w:r>
              <w:rPr>
                <w:noProof/>
                <w:webHidden/>
              </w:rPr>
              <w:t>126</w:t>
            </w:r>
            <w:r>
              <w:rPr>
                <w:noProof/>
                <w:webHidden/>
              </w:rPr>
              <w:fldChar w:fldCharType="end"/>
            </w:r>
          </w:hyperlink>
        </w:p>
        <w:p w14:paraId="174EBB02" w14:textId="75B8B889" w:rsidR="00820903" w:rsidRDefault="00820903">
          <w:pPr>
            <w:pStyle w:val="TOC2"/>
            <w:tabs>
              <w:tab w:val="right" w:leader="dot" w:pos="9350"/>
            </w:tabs>
            <w:rPr>
              <w:rFonts w:asciiTheme="minorHAnsi" w:eastAsiaTheme="minorEastAsia" w:hAnsiTheme="minorHAnsi" w:cstheme="minorBidi"/>
              <w:noProof/>
              <w:sz w:val="22"/>
            </w:rPr>
          </w:pPr>
          <w:hyperlink w:anchor="_Toc474939196" w:history="1">
            <w:r w:rsidRPr="00220CA7">
              <w:rPr>
                <w:rStyle w:val="Hyperlink"/>
                <w:noProof/>
              </w:rPr>
              <w:t>12.3 Explore App-Scope</w:t>
            </w:r>
            <w:r>
              <w:rPr>
                <w:noProof/>
                <w:webHidden/>
              </w:rPr>
              <w:tab/>
            </w:r>
            <w:r>
              <w:rPr>
                <w:noProof/>
                <w:webHidden/>
              </w:rPr>
              <w:fldChar w:fldCharType="begin"/>
            </w:r>
            <w:r>
              <w:rPr>
                <w:noProof/>
                <w:webHidden/>
              </w:rPr>
              <w:instrText xml:space="preserve"> PAGEREF _Toc474939196 \h </w:instrText>
            </w:r>
            <w:r>
              <w:rPr>
                <w:noProof/>
                <w:webHidden/>
              </w:rPr>
            </w:r>
            <w:r>
              <w:rPr>
                <w:noProof/>
                <w:webHidden/>
              </w:rPr>
              <w:fldChar w:fldCharType="separate"/>
            </w:r>
            <w:r>
              <w:rPr>
                <w:noProof/>
                <w:webHidden/>
              </w:rPr>
              <w:t>127</w:t>
            </w:r>
            <w:r>
              <w:rPr>
                <w:noProof/>
                <w:webHidden/>
              </w:rPr>
              <w:fldChar w:fldCharType="end"/>
            </w:r>
          </w:hyperlink>
        </w:p>
        <w:p w14:paraId="4268EA8F" w14:textId="02CF8D4D" w:rsidR="00820903" w:rsidRDefault="00820903">
          <w:pPr>
            <w:pStyle w:val="TOC2"/>
            <w:tabs>
              <w:tab w:val="right" w:leader="dot" w:pos="9350"/>
            </w:tabs>
            <w:rPr>
              <w:rFonts w:asciiTheme="minorHAnsi" w:eastAsiaTheme="minorEastAsia" w:hAnsiTheme="minorHAnsi" w:cstheme="minorBidi"/>
              <w:noProof/>
              <w:sz w:val="22"/>
            </w:rPr>
          </w:pPr>
          <w:hyperlink w:anchor="_Toc474939197" w:history="1">
            <w:r w:rsidRPr="00220CA7">
              <w:rPr>
                <w:rStyle w:val="Hyperlink"/>
                <w:noProof/>
              </w:rPr>
              <w:t xml:space="preserve">12.4 </w:t>
            </w:r>
            <w:r w:rsidRPr="00220CA7">
              <w:rPr>
                <w:rStyle w:val="Hyperlink"/>
                <w:noProof/>
              </w:rPr>
              <w:t>E</w:t>
            </w:r>
            <w:r w:rsidRPr="00220CA7">
              <w:rPr>
                <w:rStyle w:val="Hyperlink"/>
                <w:noProof/>
              </w:rPr>
              <w:t>xplore the ACC</w:t>
            </w:r>
            <w:r>
              <w:rPr>
                <w:noProof/>
                <w:webHidden/>
              </w:rPr>
              <w:tab/>
            </w:r>
            <w:r>
              <w:rPr>
                <w:noProof/>
                <w:webHidden/>
              </w:rPr>
              <w:fldChar w:fldCharType="begin"/>
            </w:r>
            <w:r>
              <w:rPr>
                <w:noProof/>
                <w:webHidden/>
              </w:rPr>
              <w:instrText xml:space="preserve"> PAGEREF _Toc474939197 \h </w:instrText>
            </w:r>
            <w:r>
              <w:rPr>
                <w:noProof/>
                <w:webHidden/>
              </w:rPr>
            </w:r>
            <w:r>
              <w:rPr>
                <w:noProof/>
                <w:webHidden/>
              </w:rPr>
              <w:fldChar w:fldCharType="separate"/>
            </w:r>
            <w:r>
              <w:rPr>
                <w:noProof/>
                <w:webHidden/>
              </w:rPr>
              <w:t>130</w:t>
            </w:r>
            <w:r>
              <w:rPr>
                <w:noProof/>
                <w:webHidden/>
              </w:rPr>
              <w:fldChar w:fldCharType="end"/>
            </w:r>
          </w:hyperlink>
        </w:p>
        <w:p w14:paraId="4DFB3795" w14:textId="2BFDEE80" w:rsidR="00820903" w:rsidRDefault="00820903">
          <w:pPr>
            <w:pStyle w:val="TOC2"/>
            <w:tabs>
              <w:tab w:val="right" w:leader="dot" w:pos="9350"/>
            </w:tabs>
            <w:rPr>
              <w:rFonts w:asciiTheme="minorHAnsi" w:eastAsiaTheme="minorEastAsia" w:hAnsiTheme="minorHAnsi" w:cstheme="minorBidi"/>
              <w:noProof/>
              <w:sz w:val="22"/>
            </w:rPr>
          </w:pPr>
          <w:hyperlink w:anchor="_Toc474939198" w:history="1">
            <w:r w:rsidRPr="00220CA7">
              <w:rPr>
                <w:rStyle w:val="Hyperlink"/>
                <w:noProof/>
              </w:rPr>
              <w:t>12.5 Investigate Traffic</w:t>
            </w:r>
            <w:r>
              <w:rPr>
                <w:noProof/>
                <w:webHidden/>
              </w:rPr>
              <w:tab/>
            </w:r>
            <w:r>
              <w:rPr>
                <w:noProof/>
                <w:webHidden/>
              </w:rPr>
              <w:fldChar w:fldCharType="begin"/>
            </w:r>
            <w:r>
              <w:rPr>
                <w:noProof/>
                <w:webHidden/>
              </w:rPr>
              <w:instrText xml:space="preserve"> PAGEREF _Toc474939198 \h </w:instrText>
            </w:r>
            <w:r>
              <w:rPr>
                <w:noProof/>
                <w:webHidden/>
              </w:rPr>
            </w:r>
            <w:r>
              <w:rPr>
                <w:noProof/>
                <w:webHidden/>
              </w:rPr>
              <w:fldChar w:fldCharType="separate"/>
            </w:r>
            <w:r>
              <w:rPr>
                <w:noProof/>
                <w:webHidden/>
              </w:rPr>
              <w:t>134</w:t>
            </w:r>
            <w:r>
              <w:rPr>
                <w:noProof/>
                <w:webHidden/>
              </w:rPr>
              <w:fldChar w:fldCharType="end"/>
            </w:r>
          </w:hyperlink>
        </w:p>
        <w:p w14:paraId="39901B7B" w14:textId="4A47F531" w:rsidR="00820903" w:rsidRDefault="00820903">
          <w:pPr>
            <w:pStyle w:val="TOC2"/>
            <w:tabs>
              <w:tab w:val="right" w:leader="dot" w:pos="9350"/>
            </w:tabs>
            <w:rPr>
              <w:rFonts w:asciiTheme="minorHAnsi" w:eastAsiaTheme="minorEastAsia" w:hAnsiTheme="minorHAnsi" w:cstheme="minorBidi"/>
              <w:noProof/>
              <w:sz w:val="22"/>
            </w:rPr>
          </w:pPr>
          <w:hyperlink w:anchor="_Toc474939199" w:history="1">
            <w:r w:rsidRPr="00220CA7">
              <w:rPr>
                <w:rStyle w:val="Hyperlink"/>
                <w:noProof/>
              </w:rPr>
              <w:t>12.6 User Activity Report</w:t>
            </w:r>
            <w:r>
              <w:rPr>
                <w:noProof/>
                <w:webHidden/>
              </w:rPr>
              <w:tab/>
            </w:r>
            <w:r>
              <w:rPr>
                <w:noProof/>
                <w:webHidden/>
              </w:rPr>
              <w:fldChar w:fldCharType="begin"/>
            </w:r>
            <w:r>
              <w:rPr>
                <w:noProof/>
                <w:webHidden/>
              </w:rPr>
              <w:instrText xml:space="preserve"> PAGEREF _Toc474939199 \h </w:instrText>
            </w:r>
            <w:r>
              <w:rPr>
                <w:noProof/>
                <w:webHidden/>
              </w:rPr>
            </w:r>
            <w:r>
              <w:rPr>
                <w:noProof/>
                <w:webHidden/>
              </w:rPr>
              <w:fldChar w:fldCharType="separate"/>
            </w:r>
            <w:r>
              <w:rPr>
                <w:noProof/>
                <w:webHidden/>
              </w:rPr>
              <w:t>137</w:t>
            </w:r>
            <w:r>
              <w:rPr>
                <w:noProof/>
                <w:webHidden/>
              </w:rPr>
              <w:fldChar w:fldCharType="end"/>
            </w:r>
          </w:hyperlink>
        </w:p>
        <w:p w14:paraId="687B1B0B" w14:textId="312F6C13" w:rsidR="00820903" w:rsidRDefault="00820903">
          <w:pPr>
            <w:pStyle w:val="TOC2"/>
            <w:tabs>
              <w:tab w:val="right" w:leader="dot" w:pos="9350"/>
            </w:tabs>
            <w:rPr>
              <w:rFonts w:asciiTheme="minorHAnsi" w:eastAsiaTheme="minorEastAsia" w:hAnsiTheme="minorHAnsi" w:cstheme="minorBidi"/>
              <w:noProof/>
              <w:sz w:val="22"/>
            </w:rPr>
          </w:pPr>
          <w:hyperlink w:anchor="_Toc474939200" w:history="1">
            <w:r w:rsidRPr="00220CA7">
              <w:rPr>
                <w:rStyle w:val="Hyperlink"/>
                <w:noProof/>
              </w:rPr>
              <w:t>12.7 Create a Custom Report</w:t>
            </w:r>
            <w:r>
              <w:rPr>
                <w:noProof/>
                <w:webHidden/>
              </w:rPr>
              <w:tab/>
            </w:r>
            <w:r>
              <w:rPr>
                <w:noProof/>
                <w:webHidden/>
              </w:rPr>
              <w:fldChar w:fldCharType="begin"/>
            </w:r>
            <w:r>
              <w:rPr>
                <w:noProof/>
                <w:webHidden/>
              </w:rPr>
              <w:instrText xml:space="preserve"> PAGEREF _Toc474939200 \h </w:instrText>
            </w:r>
            <w:r>
              <w:rPr>
                <w:noProof/>
                <w:webHidden/>
              </w:rPr>
            </w:r>
            <w:r>
              <w:rPr>
                <w:noProof/>
                <w:webHidden/>
              </w:rPr>
              <w:fldChar w:fldCharType="separate"/>
            </w:r>
            <w:r>
              <w:rPr>
                <w:noProof/>
                <w:webHidden/>
              </w:rPr>
              <w:t>138</w:t>
            </w:r>
            <w:r>
              <w:rPr>
                <w:noProof/>
                <w:webHidden/>
              </w:rPr>
              <w:fldChar w:fldCharType="end"/>
            </w:r>
          </w:hyperlink>
        </w:p>
        <w:p w14:paraId="55C95B46" w14:textId="77ED8FF4" w:rsidR="00820903" w:rsidRDefault="00820903">
          <w:pPr>
            <w:pStyle w:val="TOC2"/>
            <w:tabs>
              <w:tab w:val="right" w:leader="dot" w:pos="9350"/>
            </w:tabs>
            <w:rPr>
              <w:rFonts w:asciiTheme="minorHAnsi" w:eastAsiaTheme="minorEastAsia" w:hAnsiTheme="minorHAnsi" w:cstheme="minorBidi"/>
              <w:noProof/>
              <w:sz w:val="22"/>
            </w:rPr>
          </w:pPr>
          <w:hyperlink w:anchor="_Toc474939201" w:history="1">
            <w:r w:rsidRPr="00220CA7">
              <w:rPr>
                <w:rStyle w:val="Hyperlink"/>
                <w:noProof/>
              </w:rPr>
              <w:t>12.8 Create a Report Group</w:t>
            </w:r>
            <w:r>
              <w:rPr>
                <w:noProof/>
                <w:webHidden/>
              </w:rPr>
              <w:tab/>
            </w:r>
            <w:r>
              <w:rPr>
                <w:noProof/>
                <w:webHidden/>
              </w:rPr>
              <w:fldChar w:fldCharType="begin"/>
            </w:r>
            <w:r>
              <w:rPr>
                <w:noProof/>
                <w:webHidden/>
              </w:rPr>
              <w:instrText xml:space="preserve"> PAGEREF _Toc474939201 \h </w:instrText>
            </w:r>
            <w:r>
              <w:rPr>
                <w:noProof/>
                <w:webHidden/>
              </w:rPr>
            </w:r>
            <w:r>
              <w:rPr>
                <w:noProof/>
                <w:webHidden/>
              </w:rPr>
              <w:fldChar w:fldCharType="separate"/>
            </w:r>
            <w:r>
              <w:rPr>
                <w:noProof/>
                <w:webHidden/>
              </w:rPr>
              <w:t>140</w:t>
            </w:r>
            <w:r>
              <w:rPr>
                <w:noProof/>
                <w:webHidden/>
              </w:rPr>
              <w:fldChar w:fldCharType="end"/>
            </w:r>
          </w:hyperlink>
        </w:p>
        <w:p w14:paraId="28BF63F3" w14:textId="12B87464" w:rsidR="00820903" w:rsidRDefault="00820903">
          <w:pPr>
            <w:pStyle w:val="TOC2"/>
            <w:tabs>
              <w:tab w:val="right" w:leader="dot" w:pos="9350"/>
            </w:tabs>
            <w:rPr>
              <w:rFonts w:asciiTheme="minorHAnsi" w:eastAsiaTheme="minorEastAsia" w:hAnsiTheme="minorHAnsi" w:cstheme="minorBidi"/>
              <w:noProof/>
              <w:sz w:val="22"/>
            </w:rPr>
          </w:pPr>
          <w:hyperlink w:anchor="_Toc474939202" w:history="1">
            <w:r w:rsidRPr="00220CA7">
              <w:rPr>
                <w:rStyle w:val="Hyperlink"/>
                <w:noProof/>
              </w:rPr>
              <w:t>12.9 Schedule Report Group Email</w:t>
            </w:r>
            <w:r>
              <w:rPr>
                <w:noProof/>
                <w:webHidden/>
              </w:rPr>
              <w:tab/>
            </w:r>
            <w:r>
              <w:rPr>
                <w:noProof/>
                <w:webHidden/>
              </w:rPr>
              <w:fldChar w:fldCharType="begin"/>
            </w:r>
            <w:r>
              <w:rPr>
                <w:noProof/>
                <w:webHidden/>
              </w:rPr>
              <w:instrText xml:space="preserve"> PAGEREF _Toc474939202 \h </w:instrText>
            </w:r>
            <w:r>
              <w:rPr>
                <w:noProof/>
                <w:webHidden/>
              </w:rPr>
            </w:r>
            <w:r>
              <w:rPr>
                <w:noProof/>
                <w:webHidden/>
              </w:rPr>
              <w:fldChar w:fldCharType="separate"/>
            </w:r>
            <w:r>
              <w:rPr>
                <w:noProof/>
                <w:webHidden/>
              </w:rPr>
              <w:t>140</w:t>
            </w:r>
            <w:r>
              <w:rPr>
                <w:noProof/>
                <w:webHidden/>
              </w:rPr>
              <w:fldChar w:fldCharType="end"/>
            </w:r>
          </w:hyperlink>
        </w:p>
        <w:p w14:paraId="516A1ABF" w14:textId="7DFE883E" w:rsidR="00820903" w:rsidRDefault="00820903">
          <w:pPr>
            <w:pStyle w:val="TOC1"/>
            <w:tabs>
              <w:tab w:val="right" w:leader="dot" w:pos="9350"/>
            </w:tabs>
            <w:rPr>
              <w:rFonts w:asciiTheme="minorHAnsi" w:eastAsiaTheme="minorEastAsia" w:hAnsiTheme="minorHAnsi" w:cstheme="minorBidi"/>
              <w:noProof/>
              <w:sz w:val="22"/>
            </w:rPr>
          </w:pPr>
          <w:hyperlink w:anchor="_Toc474939203" w:history="1">
            <w:r w:rsidRPr="00220CA7">
              <w:rPr>
                <w:rStyle w:val="Hyperlink"/>
                <w:noProof/>
              </w:rPr>
              <w:t>13. Lab: Active/Passive High Availability</w:t>
            </w:r>
            <w:r>
              <w:rPr>
                <w:noProof/>
                <w:webHidden/>
              </w:rPr>
              <w:tab/>
            </w:r>
            <w:r>
              <w:rPr>
                <w:noProof/>
                <w:webHidden/>
              </w:rPr>
              <w:fldChar w:fldCharType="begin"/>
            </w:r>
            <w:r>
              <w:rPr>
                <w:noProof/>
                <w:webHidden/>
              </w:rPr>
              <w:instrText xml:space="preserve"> PAGEREF _Toc474939203 \h </w:instrText>
            </w:r>
            <w:r>
              <w:rPr>
                <w:noProof/>
                <w:webHidden/>
              </w:rPr>
            </w:r>
            <w:r>
              <w:rPr>
                <w:noProof/>
                <w:webHidden/>
              </w:rPr>
              <w:fldChar w:fldCharType="separate"/>
            </w:r>
            <w:r>
              <w:rPr>
                <w:noProof/>
                <w:webHidden/>
              </w:rPr>
              <w:t>142</w:t>
            </w:r>
            <w:r>
              <w:rPr>
                <w:noProof/>
                <w:webHidden/>
              </w:rPr>
              <w:fldChar w:fldCharType="end"/>
            </w:r>
          </w:hyperlink>
        </w:p>
        <w:p w14:paraId="6E90F770" w14:textId="124A46A1" w:rsidR="00820903" w:rsidRDefault="00820903">
          <w:pPr>
            <w:pStyle w:val="TOC2"/>
            <w:tabs>
              <w:tab w:val="right" w:leader="dot" w:pos="9350"/>
            </w:tabs>
            <w:rPr>
              <w:rFonts w:asciiTheme="minorHAnsi" w:eastAsiaTheme="minorEastAsia" w:hAnsiTheme="minorHAnsi" w:cstheme="minorBidi"/>
              <w:noProof/>
              <w:sz w:val="22"/>
            </w:rPr>
          </w:pPr>
          <w:hyperlink w:anchor="_Toc474939204" w:history="1">
            <w:r w:rsidRPr="00220CA7">
              <w:rPr>
                <w:rStyle w:val="Hyperlink"/>
                <w:noProof/>
              </w:rPr>
              <w:t>Lab Objectives</w:t>
            </w:r>
            <w:r>
              <w:rPr>
                <w:noProof/>
                <w:webHidden/>
              </w:rPr>
              <w:tab/>
            </w:r>
            <w:r>
              <w:rPr>
                <w:noProof/>
                <w:webHidden/>
              </w:rPr>
              <w:fldChar w:fldCharType="begin"/>
            </w:r>
            <w:r>
              <w:rPr>
                <w:noProof/>
                <w:webHidden/>
              </w:rPr>
              <w:instrText xml:space="preserve"> PAGEREF _Toc474939204 \h </w:instrText>
            </w:r>
            <w:r>
              <w:rPr>
                <w:noProof/>
                <w:webHidden/>
              </w:rPr>
            </w:r>
            <w:r>
              <w:rPr>
                <w:noProof/>
                <w:webHidden/>
              </w:rPr>
              <w:fldChar w:fldCharType="separate"/>
            </w:r>
            <w:r>
              <w:rPr>
                <w:noProof/>
                <w:webHidden/>
              </w:rPr>
              <w:t>142</w:t>
            </w:r>
            <w:r>
              <w:rPr>
                <w:noProof/>
                <w:webHidden/>
              </w:rPr>
              <w:fldChar w:fldCharType="end"/>
            </w:r>
          </w:hyperlink>
        </w:p>
        <w:p w14:paraId="4A716CA9" w14:textId="5AC99391" w:rsidR="00820903" w:rsidRDefault="00820903">
          <w:pPr>
            <w:pStyle w:val="TOC2"/>
            <w:tabs>
              <w:tab w:val="right" w:leader="dot" w:pos="9350"/>
            </w:tabs>
            <w:rPr>
              <w:rFonts w:asciiTheme="minorHAnsi" w:eastAsiaTheme="minorEastAsia" w:hAnsiTheme="minorHAnsi" w:cstheme="minorBidi"/>
              <w:noProof/>
              <w:sz w:val="22"/>
            </w:rPr>
          </w:pPr>
          <w:hyperlink w:anchor="_Toc474939205" w:history="1">
            <w:r w:rsidRPr="00220CA7">
              <w:rPr>
                <w:rStyle w:val="Hyperlink"/>
                <w:noProof/>
              </w:rPr>
              <w:t>13.0 Load Lab Configuration</w:t>
            </w:r>
            <w:r>
              <w:rPr>
                <w:noProof/>
                <w:webHidden/>
              </w:rPr>
              <w:tab/>
            </w:r>
            <w:r>
              <w:rPr>
                <w:noProof/>
                <w:webHidden/>
              </w:rPr>
              <w:fldChar w:fldCharType="begin"/>
            </w:r>
            <w:r>
              <w:rPr>
                <w:noProof/>
                <w:webHidden/>
              </w:rPr>
              <w:instrText xml:space="preserve"> PAGEREF _Toc474939205 \h </w:instrText>
            </w:r>
            <w:r>
              <w:rPr>
                <w:noProof/>
                <w:webHidden/>
              </w:rPr>
            </w:r>
            <w:r>
              <w:rPr>
                <w:noProof/>
                <w:webHidden/>
              </w:rPr>
              <w:fldChar w:fldCharType="separate"/>
            </w:r>
            <w:r>
              <w:rPr>
                <w:noProof/>
                <w:webHidden/>
              </w:rPr>
              <w:t>142</w:t>
            </w:r>
            <w:r>
              <w:rPr>
                <w:noProof/>
                <w:webHidden/>
              </w:rPr>
              <w:fldChar w:fldCharType="end"/>
            </w:r>
          </w:hyperlink>
        </w:p>
        <w:p w14:paraId="7C627BAA" w14:textId="5F31AB99" w:rsidR="00820903" w:rsidRDefault="00820903">
          <w:pPr>
            <w:pStyle w:val="TOC2"/>
            <w:tabs>
              <w:tab w:val="right" w:leader="dot" w:pos="9350"/>
            </w:tabs>
            <w:rPr>
              <w:rFonts w:asciiTheme="minorHAnsi" w:eastAsiaTheme="minorEastAsia" w:hAnsiTheme="minorHAnsi" w:cstheme="minorBidi"/>
              <w:noProof/>
              <w:sz w:val="22"/>
            </w:rPr>
          </w:pPr>
          <w:hyperlink w:anchor="_Toc474939206" w:history="1">
            <w:r w:rsidRPr="00220CA7">
              <w:rPr>
                <w:rStyle w:val="Hyperlink"/>
                <w:noProof/>
              </w:rPr>
              <w:t>13.1 Display the HA Widget</w:t>
            </w:r>
            <w:r>
              <w:rPr>
                <w:noProof/>
                <w:webHidden/>
              </w:rPr>
              <w:tab/>
            </w:r>
            <w:r>
              <w:rPr>
                <w:noProof/>
                <w:webHidden/>
              </w:rPr>
              <w:fldChar w:fldCharType="begin"/>
            </w:r>
            <w:r>
              <w:rPr>
                <w:noProof/>
                <w:webHidden/>
              </w:rPr>
              <w:instrText xml:space="preserve"> PAGEREF _Toc474939206 \h </w:instrText>
            </w:r>
            <w:r>
              <w:rPr>
                <w:noProof/>
                <w:webHidden/>
              </w:rPr>
            </w:r>
            <w:r>
              <w:rPr>
                <w:noProof/>
                <w:webHidden/>
              </w:rPr>
              <w:fldChar w:fldCharType="separate"/>
            </w:r>
            <w:r>
              <w:rPr>
                <w:noProof/>
                <w:webHidden/>
              </w:rPr>
              <w:t>143</w:t>
            </w:r>
            <w:r>
              <w:rPr>
                <w:noProof/>
                <w:webHidden/>
              </w:rPr>
              <w:fldChar w:fldCharType="end"/>
            </w:r>
          </w:hyperlink>
        </w:p>
        <w:p w14:paraId="692F14A7" w14:textId="47882784" w:rsidR="00820903" w:rsidRDefault="00820903">
          <w:pPr>
            <w:pStyle w:val="TOC2"/>
            <w:tabs>
              <w:tab w:val="right" w:leader="dot" w:pos="9350"/>
            </w:tabs>
            <w:rPr>
              <w:rFonts w:asciiTheme="minorHAnsi" w:eastAsiaTheme="minorEastAsia" w:hAnsiTheme="minorHAnsi" w:cstheme="minorBidi"/>
              <w:noProof/>
              <w:sz w:val="22"/>
            </w:rPr>
          </w:pPr>
          <w:hyperlink w:anchor="_Toc474939207" w:history="1">
            <w:r w:rsidRPr="00220CA7">
              <w:rPr>
                <w:rStyle w:val="Hyperlink"/>
                <w:noProof/>
              </w:rPr>
              <w:t>13.2 Configure the HA Interface</w:t>
            </w:r>
            <w:r>
              <w:rPr>
                <w:noProof/>
                <w:webHidden/>
              </w:rPr>
              <w:tab/>
            </w:r>
            <w:r>
              <w:rPr>
                <w:noProof/>
                <w:webHidden/>
              </w:rPr>
              <w:fldChar w:fldCharType="begin"/>
            </w:r>
            <w:r>
              <w:rPr>
                <w:noProof/>
                <w:webHidden/>
              </w:rPr>
              <w:instrText xml:space="preserve"> PAGEREF _Toc474939207 \h </w:instrText>
            </w:r>
            <w:r>
              <w:rPr>
                <w:noProof/>
                <w:webHidden/>
              </w:rPr>
            </w:r>
            <w:r>
              <w:rPr>
                <w:noProof/>
                <w:webHidden/>
              </w:rPr>
              <w:fldChar w:fldCharType="separate"/>
            </w:r>
            <w:r>
              <w:rPr>
                <w:noProof/>
                <w:webHidden/>
              </w:rPr>
              <w:t>143</w:t>
            </w:r>
            <w:r>
              <w:rPr>
                <w:noProof/>
                <w:webHidden/>
              </w:rPr>
              <w:fldChar w:fldCharType="end"/>
            </w:r>
          </w:hyperlink>
        </w:p>
        <w:p w14:paraId="4E383A16" w14:textId="1888B7CC" w:rsidR="00820903" w:rsidRDefault="00820903">
          <w:pPr>
            <w:pStyle w:val="TOC2"/>
            <w:tabs>
              <w:tab w:val="right" w:leader="dot" w:pos="9350"/>
            </w:tabs>
            <w:rPr>
              <w:rFonts w:asciiTheme="minorHAnsi" w:eastAsiaTheme="minorEastAsia" w:hAnsiTheme="minorHAnsi" w:cstheme="minorBidi"/>
              <w:noProof/>
              <w:sz w:val="22"/>
            </w:rPr>
          </w:pPr>
          <w:hyperlink w:anchor="_Toc474939208" w:history="1">
            <w:r w:rsidRPr="00220CA7">
              <w:rPr>
                <w:rStyle w:val="Hyperlink"/>
                <w:noProof/>
              </w:rPr>
              <w:t>13.3 Configure Active/Passive HA</w:t>
            </w:r>
            <w:r>
              <w:rPr>
                <w:noProof/>
                <w:webHidden/>
              </w:rPr>
              <w:tab/>
            </w:r>
            <w:r>
              <w:rPr>
                <w:noProof/>
                <w:webHidden/>
              </w:rPr>
              <w:fldChar w:fldCharType="begin"/>
            </w:r>
            <w:r>
              <w:rPr>
                <w:noProof/>
                <w:webHidden/>
              </w:rPr>
              <w:instrText xml:space="preserve"> PAGEREF _Toc474939208 \h </w:instrText>
            </w:r>
            <w:r>
              <w:rPr>
                <w:noProof/>
                <w:webHidden/>
              </w:rPr>
            </w:r>
            <w:r>
              <w:rPr>
                <w:noProof/>
                <w:webHidden/>
              </w:rPr>
              <w:fldChar w:fldCharType="separate"/>
            </w:r>
            <w:r>
              <w:rPr>
                <w:noProof/>
                <w:webHidden/>
              </w:rPr>
              <w:t>143</w:t>
            </w:r>
            <w:r>
              <w:rPr>
                <w:noProof/>
                <w:webHidden/>
              </w:rPr>
              <w:fldChar w:fldCharType="end"/>
            </w:r>
          </w:hyperlink>
        </w:p>
        <w:p w14:paraId="5E193BA7" w14:textId="21E24849" w:rsidR="00820903" w:rsidRDefault="00820903">
          <w:pPr>
            <w:pStyle w:val="TOC2"/>
            <w:tabs>
              <w:tab w:val="right" w:leader="dot" w:pos="9350"/>
            </w:tabs>
            <w:rPr>
              <w:rFonts w:asciiTheme="minorHAnsi" w:eastAsiaTheme="minorEastAsia" w:hAnsiTheme="minorHAnsi" w:cstheme="minorBidi"/>
              <w:noProof/>
              <w:sz w:val="22"/>
            </w:rPr>
          </w:pPr>
          <w:hyperlink w:anchor="_Toc474939209" w:history="1">
            <w:r w:rsidRPr="00220CA7">
              <w:rPr>
                <w:rStyle w:val="Hyperlink"/>
                <w:noProof/>
              </w:rPr>
              <w:t>13.4 Configure HA Monitoring</w:t>
            </w:r>
            <w:r>
              <w:rPr>
                <w:noProof/>
                <w:webHidden/>
              </w:rPr>
              <w:tab/>
            </w:r>
            <w:r>
              <w:rPr>
                <w:noProof/>
                <w:webHidden/>
              </w:rPr>
              <w:fldChar w:fldCharType="begin"/>
            </w:r>
            <w:r>
              <w:rPr>
                <w:noProof/>
                <w:webHidden/>
              </w:rPr>
              <w:instrText xml:space="preserve"> PAGEREF _Toc474939209 \h </w:instrText>
            </w:r>
            <w:r>
              <w:rPr>
                <w:noProof/>
                <w:webHidden/>
              </w:rPr>
            </w:r>
            <w:r>
              <w:rPr>
                <w:noProof/>
                <w:webHidden/>
              </w:rPr>
              <w:fldChar w:fldCharType="separate"/>
            </w:r>
            <w:r>
              <w:rPr>
                <w:noProof/>
                <w:webHidden/>
              </w:rPr>
              <w:t>145</w:t>
            </w:r>
            <w:r>
              <w:rPr>
                <w:noProof/>
                <w:webHidden/>
              </w:rPr>
              <w:fldChar w:fldCharType="end"/>
            </w:r>
          </w:hyperlink>
        </w:p>
        <w:p w14:paraId="09125175" w14:textId="5B34949D" w:rsidR="00820903" w:rsidRDefault="00820903">
          <w:pPr>
            <w:pStyle w:val="TOC2"/>
            <w:tabs>
              <w:tab w:val="right" w:leader="dot" w:pos="9350"/>
            </w:tabs>
            <w:rPr>
              <w:rFonts w:asciiTheme="minorHAnsi" w:eastAsiaTheme="minorEastAsia" w:hAnsiTheme="minorHAnsi" w:cstheme="minorBidi"/>
              <w:noProof/>
              <w:sz w:val="22"/>
            </w:rPr>
          </w:pPr>
          <w:hyperlink w:anchor="_Toc474939210" w:history="1">
            <w:r w:rsidRPr="00220CA7">
              <w:rPr>
                <w:rStyle w:val="Hyperlink"/>
                <w:noProof/>
              </w:rPr>
              <w:t>13.5 Observe the HA Widget</w:t>
            </w:r>
            <w:r>
              <w:rPr>
                <w:noProof/>
                <w:webHidden/>
              </w:rPr>
              <w:tab/>
            </w:r>
            <w:r>
              <w:rPr>
                <w:noProof/>
                <w:webHidden/>
              </w:rPr>
              <w:fldChar w:fldCharType="begin"/>
            </w:r>
            <w:r>
              <w:rPr>
                <w:noProof/>
                <w:webHidden/>
              </w:rPr>
              <w:instrText xml:space="preserve"> PAGEREF _Toc474939210 \h </w:instrText>
            </w:r>
            <w:r>
              <w:rPr>
                <w:noProof/>
                <w:webHidden/>
              </w:rPr>
            </w:r>
            <w:r>
              <w:rPr>
                <w:noProof/>
                <w:webHidden/>
              </w:rPr>
              <w:fldChar w:fldCharType="separate"/>
            </w:r>
            <w:r>
              <w:rPr>
                <w:noProof/>
                <w:webHidden/>
              </w:rPr>
              <w:t>147</w:t>
            </w:r>
            <w:r>
              <w:rPr>
                <w:noProof/>
                <w:webHidden/>
              </w:rPr>
              <w:fldChar w:fldCharType="end"/>
            </w:r>
          </w:hyperlink>
        </w:p>
        <w:p w14:paraId="1ECBBC8A" w14:textId="367F4A88" w:rsidR="00820903" w:rsidRPr="00820903" w:rsidRDefault="00820903">
          <w:pPr>
            <w:pStyle w:val="TOC1"/>
            <w:tabs>
              <w:tab w:val="right" w:leader="dot" w:pos="9350"/>
            </w:tabs>
            <w:rPr>
              <w:rFonts w:eastAsiaTheme="minorEastAsia" w:cs="Times New Roman"/>
              <w:noProof/>
              <w:sz w:val="22"/>
            </w:rPr>
          </w:pPr>
          <w:hyperlink w:anchor="_Toc474939211" w:history="1">
            <w:r w:rsidRPr="00820903">
              <w:rPr>
                <w:rStyle w:val="Hyperlink"/>
                <w:rFonts w:eastAsiaTheme="majorEastAsia" w:cs="Times New Roman"/>
                <w:noProof/>
              </w:rPr>
              <w:t>14. Lab: Capstone</w:t>
            </w:r>
            <w:r w:rsidRPr="00820903">
              <w:rPr>
                <w:rFonts w:cs="Times New Roman"/>
                <w:noProof/>
                <w:webHidden/>
              </w:rPr>
              <w:tab/>
            </w:r>
            <w:r w:rsidRPr="00820903">
              <w:rPr>
                <w:rFonts w:cs="Times New Roman"/>
                <w:noProof/>
                <w:webHidden/>
              </w:rPr>
              <w:fldChar w:fldCharType="begin"/>
            </w:r>
            <w:r w:rsidRPr="00820903">
              <w:rPr>
                <w:rFonts w:cs="Times New Roman"/>
                <w:noProof/>
                <w:webHidden/>
              </w:rPr>
              <w:instrText xml:space="preserve"> PAGEREF _Toc474939211 \h </w:instrText>
            </w:r>
            <w:r w:rsidRPr="00820903">
              <w:rPr>
                <w:rFonts w:cs="Times New Roman"/>
                <w:noProof/>
                <w:webHidden/>
              </w:rPr>
            </w:r>
            <w:r w:rsidRPr="00820903">
              <w:rPr>
                <w:rFonts w:cs="Times New Roman"/>
                <w:noProof/>
                <w:webHidden/>
              </w:rPr>
              <w:fldChar w:fldCharType="separate"/>
            </w:r>
            <w:r w:rsidRPr="00820903">
              <w:rPr>
                <w:rFonts w:cs="Times New Roman"/>
                <w:noProof/>
                <w:webHidden/>
              </w:rPr>
              <w:t>149</w:t>
            </w:r>
            <w:r w:rsidRPr="00820903">
              <w:rPr>
                <w:rFonts w:cs="Times New Roman"/>
                <w:noProof/>
                <w:webHidden/>
              </w:rPr>
              <w:fldChar w:fldCharType="end"/>
            </w:r>
          </w:hyperlink>
        </w:p>
        <w:p w14:paraId="090CB51B" w14:textId="5B44D0AC" w:rsidR="00820903" w:rsidRPr="00820903" w:rsidRDefault="00820903">
          <w:pPr>
            <w:pStyle w:val="TOC2"/>
            <w:tabs>
              <w:tab w:val="right" w:leader="dot" w:pos="9350"/>
            </w:tabs>
            <w:rPr>
              <w:rFonts w:eastAsiaTheme="minorEastAsia" w:cs="Times New Roman"/>
              <w:noProof/>
              <w:sz w:val="22"/>
            </w:rPr>
          </w:pPr>
          <w:hyperlink w:anchor="_Toc474939212" w:history="1">
            <w:r w:rsidRPr="00820903">
              <w:rPr>
                <w:rStyle w:val="Hyperlink"/>
                <w:rFonts w:eastAsiaTheme="majorEastAsia" w:cs="Times New Roman"/>
                <w:noProof/>
              </w:rPr>
              <w:t>14.0 Load Lab Configuration</w:t>
            </w:r>
            <w:r w:rsidRPr="00820903">
              <w:rPr>
                <w:rFonts w:cs="Times New Roman"/>
                <w:noProof/>
                <w:webHidden/>
              </w:rPr>
              <w:tab/>
            </w:r>
            <w:r w:rsidRPr="00820903">
              <w:rPr>
                <w:rFonts w:cs="Times New Roman"/>
                <w:noProof/>
                <w:webHidden/>
              </w:rPr>
              <w:fldChar w:fldCharType="begin"/>
            </w:r>
            <w:r w:rsidRPr="00820903">
              <w:rPr>
                <w:rFonts w:cs="Times New Roman"/>
                <w:noProof/>
                <w:webHidden/>
              </w:rPr>
              <w:instrText xml:space="preserve"> PAGEREF _Toc474939212 \h </w:instrText>
            </w:r>
            <w:r w:rsidRPr="00820903">
              <w:rPr>
                <w:rFonts w:cs="Times New Roman"/>
                <w:noProof/>
                <w:webHidden/>
              </w:rPr>
            </w:r>
            <w:r w:rsidRPr="00820903">
              <w:rPr>
                <w:rFonts w:cs="Times New Roman"/>
                <w:noProof/>
                <w:webHidden/>
              </w:rPr>
              <w:fldChar w:fldCharType="separate"/>
            </w:r>
            <w:r w:rsidRPr="00820903">
              <w:rPr>
                <w:rFonts w:cs="Times New Roman"/>
                <w:noProof/>
                <w:webHidden/>
              </w:rPr>
              <w:t>149</w:t>
            </w:r>
            <w:r w:rsidRPr="00820903">
              <w:rPr>
                <w:rFonts w:cs="Times New Roman"/>
                <w:noProof/>
                <w:webHidden/>
              </w:rPr>
              <w:fldChar w:fldCharType="end"/>
            </w:r>
          </w:hyperlink>
        </w:p>
        <w:p w14:paraId="478C7E69" w14:textId="5F2D1BA3" w:rsidR="00820903" w:rsidRPr="00820903" w:rsidRDefault="00820903">
          <w:pPr>
            <w:pStyle w:val="TOC2"/>
            <w:tabs>
              <w:tab w:val="right" w:leader="dot" w:pos="9350"/>
            </w:tabs>
            <w:rPr>
              <w:rFonts w:eastAsiaTheme="minorEastAsia" w:cs="Times New Roman"/>
              <w:noProof/>
              <w:sz w:val="22"/>
            </w:rPr>
          </w:pPr>
          <w:hyperlink w:anchor="_Toc474939213" w:history="1">
            <w:r w:rsidRPr="00820903">
              <w:rPr>
                <w:rStyle w:val="Hyperlink"/>
                <w:rFonts w:eastAsiaTheme="majorEastAsia" w:cs="Times New Roman"/>
                <w:noProof/>
              </w:rPr>
              <w:t>14.1 Configure Interfaces and Zones</w:t>
            </w:r>
            <w:r w:rsidRPr="00820903">
              <w:rPr>
                <w:rFonts w:cs="Times New Roman"/>
                <w:noProof/>
                <w:webHidden/>
              </w:rPr>
              <w:tab/>
            </w:r>
            <w:r w:rsidRPr="00820903">
              <w:rPr>
                <w:rFonts w:cs="Times New Roman"/>
                <w:noProof/>
                <w:webHidden/>
              </w:rPr>
              <w:fldChar w:fldCharType="begin"/>
            </w:r>
            <w:r w:rsidRPr="00820903">
              <w:rPr>
                <w:rFonts w:cs="Times New Roman"/>
                <w:noProof/>
                <w:webHidden/>
              </w:rPr>
              <w:instrText xml:space="preserve"> PAGEREF _Toc474939213 \h </w:instrText>
            </w:r>
            <w:r w:rsidRPr="00820903">
              <w:rPr>
                <w:rFonts w:cs="Times New Roman"/>
                <w:noProof/>
                <w:webHidden/>
              </w:rPr>
            </w:r>
            <w:r w:rsidRPr="00820903">
              <w:rPr>
                <w:rFonts w:cs="Times New Roman"/>
                <w:noProof/>
                <w:webHidden/>
              </w:rPr>
              <w:fldChar w:fldCharType="separate"/>
            </w:r>
            <w:r w:rsidRPr="00820903">
              <w:rPr>
                <w:rFonts w:cs="Times New Roman"/>
                <w:noProof/>
                <w:webHidden/>
              </w:rPr>
              <w:t>150</w:t>
            </w:r>
            <w:r w:rsidRPr="00820903">
              <w:rPr>
                <w:rFonts w:cs="Times New Roman"/>
                <w:noProof/>
                <w:webHidden/>
              </w:rPr>
              <w:fldChar w:fldCharType="end"/>
            </w:r>
          </w:hyperlink>
        </w:p>
        <w:p w14:paraId="73DA656C" w14:textId="2C602A0D" w:rsidR="00820903" w:rsidRPr="00820903" w:rsidRDefault="00820903">
          <w:pPr>
            <w:pStyle w:val="TOC2"/>
            <w:tabs>
              <w:tab w:val="right" w:leader="dot" w:pos="9350"/>
            </w:tabs>
            <w:rPr>
              <w:rFonts w:eastAsiaTheme="minorEastAsia" w:cs="Times New Roman"/>
              <w:noProof/>
              <w:sz w:val="22"/>
            </w:rPr>
          </w:pPr>
          <w:hyperlink w:anchor="_Toc474939214" w:history="1">
            <w:r w:rsidRPr="00820903">
              <w:rPr>
                <w:rStyle w:val="Hyperlink"/>
                <w:rFonts w:eastAsiaTheme="majorEastAsia" w:cs="Times New Roman"/>
                <w:noProof/>
              </w:rPr>
              <w:t>14.2 Configure Security and NAT Policy Rules</w:t>
            </w:r>
            <w:r w:rsidRPr="00820903">
              <w:rPr>
                <w:rFonts w:cs="Times New Roman"/>
                <w:noProof/>
                <w:webHidden/>
              </w:rPr>
              <w:tab/>
            </w:r>
            <w:r w:rsidRPr="00820903">
              <w:rPr>
                <w:rFonts w:cs="Times New Roman"/>
                <w:noProof/>
                <w:webHidden/>
              </w:rPr>
              <w:fldChar w:fldCharType="begin"/>
            </w:r>
            <w:r w:rsidRPr="00820903">
              <w:rPr>
                <w:rFonts w:cs="Times New Roman"/>
                <w:noProof/>
                <w:webHidden/>
              </w:rPr>
              <w:instrText xml:space="preserve"> PAGEREF _Toc474939214 \h </w:instrText>
            </w:r>
            <w:r w:rsidRPr="00820903">
              <w:rPr>
                <w:rFonts w:cs="Times New Roman"/>
                <w:noProof/>
                <w:webHidden/>
              </w:rPr>
            </w:r>
            <w:r w:rsidRPr="00820903">
              <w:rPr>
                <w:rFonts w:cs="Times New Roman"/>
                <w:noProof/>
                <w:webHidden/>
              </w:rPr>
              <w:fldChar w:fldCharType="separate"/>
            </w:r>
            <w:r w:rsidRPr="00820903">
              <w:rPr>
                <w:rFonts w:cs="Times New Roman"/>
                <w:noProof/>
                <w:webHidden/>
              </w:rPr>
              <w:t>150</w:t>
            </w:r>
            <w:r w:rsidRPr="00820903">
              <w:rPr>
                <w:rFonts w:cs="Times New Roman"/>
                <w:noProof/>
                <w:webHidden/>
              </w:rPr>
              <w:fldChar w:fldCharType="end"/>
            </w:r>
          </w:hyperlink>
        </w:p>
        <w:p w14:paraId="1C71D3ED" w14:textId="4EA977D8" w:rsidR="00820903" w:rsidRPr="00820903" w:rsidRDefault="00820903">
          <w:pPr>
            <w:pStyle w:val="TOC2"/>
            <w:tabs>
              <w:tab w:val="right" w:leader="dot" w:pos="9350"/>
            </w:tabs>
            <w:rPr>
              <w:rFonts w:eastAsiaTheme="minorEastAsia" w:cs="Times New Roman"/>
              <w:noProof/>
              <w:sz w:val="22"/>
            </w:rPr>
          </w:pPr>
          <w:hyperlink w:anchor="_Toc474939215" w:history="1">
            <w:r w:rsidRPr="00820903">
              <w:rPr>
                <w:rStyle w:val="Hyperlink"/>
                <w:rFonts w:eastAsiaTheme="majorEastAsia" w:cs="Times New Roman"/>
                <w:noProof/>
              </w:rPr>
              <w:t>14.3 Create and Apply Security Profiles</w:t>
            </w:r>
            <w:r w:rsidRPr="00820903">
              <w:rPr>
                <w:rFonts w:cs="Times New Roman"/>
                <w:noProof/>
                <w:webHidden/>
              </w:rPr>
              <w:tab/>
            </w:r>
            <w:r w:rsidRPr="00820903">
              <w:rPr>
                <w:rFonts w:cs="Times New Roman"/>
                <w:noProof/>
                <w:webHidden/>
              </w:rPr>
              <w:fldChar w:fldCharType="begin"/>
            </w:r>
            <w:r w:rsidRPr="00820903">
              <w:rPr>
                <w:rFonts w:cs="Times New Roman"/>
                <w:noProof/>
                <w:webHidden/>
              </w:rPr>
              <w:instrText xml:space="preserve"> PAGEREF _Toc474939215 \h </w:instrText>
            </w:r>
            <w:r w:rsidRPr="00820903">
              <w:rPr>
                <w:rFonts w:cs="Times New Roman"/>
                <w:noProof/>
                <w:webHidden/>
              </w:rPr>
            </w:r>
            <w:r w:rsidRPr="00820903">
              <w:rPr>
                <w:rFonts w:cs="Times New Roman"/>
                <w:noProof/>
                <w:webHidden/>
              </w:rPr>
              <w:fldChar w:fldCharType="separate"/>
            </w:r>
            <w:r w:rsidRPr="00820903">
              <w:rPr>
                <w:rFonts w:cs="Times New Roman"/>
                <w:noProof/>
                <w:webHidden/>
              </w:rPr>
              <w:t>151</w:t>
            </w:r>
            <w:r w:rsidRPr="00820903">
              <w:rPr>
                <w:rFonts w:cs="Times New Roman"/>
                <w:noProof/>
                <w:webHidden/>
              </w:rPr>
              <w:fldChar w:fldCharType="end"/>
            </w:r>
          </w:hyperlink>
        </w:p>
        <w:p w14:paraId="55DBEFF5" w14:textId="5CEA1949" w:rsidR="00820903" w:rsidRPr="00820903" w:rsidRDefault="00820903">
          <w:pPr>
            <w:pStyle w:val="TOC2"/>
            <w:tabs>
              <w:tab w:val="right" w:leader="dot" w:pos="9350"/>
            </w:tabs>
            <w:rPr>
              <w:rFonts w:eastAsiaTheme="minorEastAsia" w:cs="Times New Roman"/>
              <w:noProof/>
              <w:sz w:val="22"/>
            </w:rPr>
          </w:pPr>
          <w:hyperlink w:anchor="_Toc474939216" w:history="1">
            <w:r w:rsidRPr="00820903">
              <w:rPr>
                <w:rStyle w:val="Hyperlink"/>
                <w:rFonts w:eastAsiaTheme="majorEastAsia" w:cs="Times New Roman"/>
                <w:noProof/>
              </w:rPr>
              <w:t>14.4 GlobalProtect</w:t>
            </w:r>
            <w:r w:rsidRPr="00820903">
              <w:rPr>
                <w:rFonts w:cs="Times New Roman"/>
                <w:noProof/>
                <w:webHidden/>
              </w:rPr>
              <w:tab/>
            </w:r>
            <w:r w:rsidRPr="00820903">
              <w:rPr>
                <w:rFonts w:cs="Times New Roman"/>
                <w:noProof/>
                <w:webHidden/>
              </w:rPr>
              <w:fldChar w:fldCharType="begin"/>
            </w:r>
            <w:r w:rsidRPr="00820903">
              <w:rPr>
                <w:rFonts w:cs="Times New Roman"/>
                <w:noProof/>
                <w:webHidden/>
              </w:rPr>
              <w:instrText xml:space="preserve"> PAGEREF _Toc474939216 \h </w:instrText>
            </w:r>
            <w:r w:rsidRPr="00820903">
              <w:rPr>
                <w:rFonts w:cs="Times New Roman"/>
                <w:noProof/>
                <w:webHidden/>
              </w:rPr>
            </w:r>
            <w:r w:rsidRPr="00820903">
              <w:rPr>
                <w:rFonts w:cs="Times New Roman"/>
                <w:noProof/>
                <w:webHidden/>
              </w:rPr>
              <w:fldChar w:fldCharType="separate"/>
            </w:r>
            <w:r w:rsidRPr="00820903">
              <w:rPr>
                <w:rFonts w:cs="Times New Roman"/>
                <w:noProof/>
                <w:webHidden/>
              </w:rPr>
              <w:t>152</w:t>
            </w:r>
            <w:r w:rsidRPr="00820903">
              <w:rPr>
                <w:rFonts w:cs="Times New Roman"/>
                <w:noProof/>
                <w:webHidden/>
              </w:rPr>
              <w:fldChar w:fldCharType="end"/>
            </w:r>
          </w:hyperlink>
        </w:p>
        <w:p w14:paraId="69ABE42C" w14:textId="08223B2E" w:rsidR="00354879" w:rsidRDefault="00354879">
          <w:r>
            <w:rPr>
              <w:b/>
              <w:bCs/>
              <w:noProof/>
            </w:rPr>
            <w:fldChar w:fldCharType="end"/>
          </w:r>
        </w:p>
      </w:sdtContent>
    </w:sdt>
    <w:p w14:paraId="025D51D1" w14:textId="77777777" w:rsidR="00354879" w:rsidRPr="00891716" w:rsidRDefault="00354879" w:rsidP="000D476B">
      <w:pPr>
        <w:rPr>
          <w:color w:val="FF0000"/>
        </w:rPr>
      </w:pPr>
    </w:p>
    <w:p w14:paraId="51186CA2" w14:textId="77777777" w:rsidR="00B26CBA" w:rsidRDefault="00B26CBA" w:rsidP="000D476B"/>
    <w:p w14:paraId="310C550D" w14:textId="77777777" w:rsidR="00B26CBA" w:rsidRDefault="00B26CBA" w:rsidP="000D476B">
      <w:r>
        <w:br w:type="page"/>
      </w:r>
      <w:bookmarkStart w:id="1" w:name="_GoBack"/>
      <w:bookmarkEnd w:id="1"/>
    </w:p>
    <w:p w14:paraId="4127A82B" w14:textId="77777777" w:rsidR="00B26CBA" w:rsidRDefault="00B26CBA" w:rsidP="00A6473A">
      <w:pPr>
        <w:pStyle w:val="Heading1"/>
      </w:pPr>
      <w:bookmarkStart w:id="2" w:name="_Toc425434005"/>
      <w:bookmarkStart w:id="3" w:name="_Toc425518341"/>
      <w:bookmarkStart w:id="4" w:name="_Toc474939040"/>
      <w:r>
        <w:lastRenderedPageBreak/>
        <w:t>Typographical Conventions</w:t>
      </w:r>
      <w:bookmarkEnd w:id="2"/>
      <w:bookmarkEnd w:id="3"/>
      <w:bookmarkEnd w:id="4"/>
    </w:p>
    <w:p w14:paraId="296B484C" w14:textId="77777777" w:rsidR="00B26CBA" w:rsidRDefault="00B26CBA" w:rsidP="000D476B">
      <w:r w:rsidRPr="00B26CBA">
        <w:t>This guide uses the following typographical conventions for special terms and instructions.</w:t>
      </w:r>
    </w:p>
    <w:tbl>
      <w:tblPr>
        <w:tblStyle w:val="TableGrid"/>
        <w:tblW w:w="0" w:type="auto"/>
        <w:tblLook w:val="04A0" w:firstRow="1" w:lastRow="0" w:firstColumn="1" w:lastColumn="0" w:noHBand="0" w:noVBand="1"/>
      </w:tblPr>
      <w:tblGrid>
        <w:gridCol w:w="2065"/>
        <w:gridCol w:w="2880"/>
        <w:gridCol w:w="4405"/>
      </w:tblGrid>
      <w:tr w:rsidR="003273AE" w:rsidRPr="003273AE" w14:paraId="7DAA9220" w14:textId="77777777" w:rsidTr="00A03210">
        <w:tc>
          <w:tcPr>
            <w:tcW w:w="2065" w:type="dxa"/>
            <w:shd w:val="clear" w:color="auto" w:fill="E7E6E6" w:themeFill="background2"/>
            <w:vAlign w:val="center"/>
          </w:tcPr>
          <w:p w14:paraId="13C15AD0" w14:textId="77777777" w:rsidR="00932E51" w:rsidRPr="003273AE" w:rsidRDefault="00932E51" w:rsidP="003273AE">
            <w:pPr>
              <w:spacing w:line="240" w:lineRule="auto"/>
              <w:rPr>
                <w:b/>
                <w:szCs w:val="24"/>
              </w:rPr>
            </w:pPr>
            <w:r w:rsidRPr="003273AE">
              <w:rPr>
                <w:b/>
                <w:szCs w:val="24"/>
              </w:rPr>
              <w:t>Convention</w:t>
            </w:r>
          </w:p>
        </w:tc>
        <w:tc>
          <w:tcPr>
            <w:tcW w:w="2880" w:type="dxa"/>
            <w:shd w:val="clear" w:color="auto" w:fill="E7E6E6" w:themeFill="background2"/>
            <w:vAlign w:val="center"/>
          </w:tcPr>
          <w:p w14:paraId="7BC590CF" w14:textId="77777777" w:rsidR="00932E51" w:rsidRPr="003273AE" w:rsidRDefault="00932E51" w:rsidP="003273AE">
            <w:pPr>
              <w:spacing w:line="240" w:lineRule="auto"/>
              <w:rPr>
                <w:b/>
                <w:szCs w:val="24"/>
              </w:rPr>
            </w:pPr>
            <w:r w:rsidRPr="003273AE">
              <w:rPr>
                <w:b/>
                <w:szCs w:val="24"/>
              </w:rPr>
              <w:t>Meaning</w:t>
            </w:r>
          </w:p>
        </w:tc>
        <w:tc>
          <w:tcPr>
            <w:tcW w:w="4405" w:type="dxa"/>
            <w:shd w:val="clear" w:color="auto" w:fill="E7E6E6" w:themeFill="background2"/>
            <w:vAlign w:val="center"/>
          </w:tcPr>
          <w:p w14:paraId="65515EB1" w14:textId="77777777" w:rsidR="00932E51" w:rsidRPr="003273AE" w:rsidRDefault="00932E51" w:rsidP="003273AE">
            <w:pPr>
              <w:spacing w:line="240" w:lineRule="auto"/>
              <w:rPr>
                <w:b/>
                <w:szCs w:val="24"/>
              </w:rPr>
            </w:pPr>
            <w:r w:rsidRPr="003273AE">
              <w:rPr>
                <w:b/>
                <w:szCs w:val="24"/>
              </w:rPr>
              <w:t>Example</w:t>
            </w:r>
          </w:p>
        </w:tc>
      </w:tr>
      <w:tr w:rsidR="00932E51" w14:paraId="0C17BCEA" w14:textId="77777777" w:rsidTr="00A03210">
        <w:tc>
          <w:tcPr>
            <w:tcW w:w="2065" w:type="dxa"/>
          </w:tcPr>
          <w:p w14:paraId="13B4D010" w14:textId="77777777" w:rsidR="00932E51" w:rsidRPr="003273AE" w:rsidRDefault="00932E51" w:rsidP="00A03210">
            <w:pPr>
              <w:spacing w:after="0" w:line="280" w:lineRule="exact"/>
              <w:rPr>
                <w:szCs w:val="24"/>
              </w:rPr>
            </w:pPr>
            <w:r w:rsidRPr="003273AE">
              <w:rPr>
                <w:szCs w:val="24"/>
              </w:rPr>
              <w:t>Bolding</w:t>
            </w:r>
          </w:p>
        </w:tc>
        <w:tc>
          <w:tcPr>
            <w:tcW w:w="2880" w:type="dxa"/>
          </w:tcPr>
          <w:p w14:paraId="1A9EA1CC" w14:textId="77777777" w:rsidR="00932E51" w:rsidRPr="003273AE" w:rsidRDefault="00932E51" w:rsidP="001D6D2C">
            <w:pPr>
              <w:spacing w:line="280" w:lineRule="exact"/>
              <w:rPr>
                <w:szCs w:val="24"/>
              </w:rPr>
            </w:pPr>
            <w:r w:rsidRPr="003273AE">
              <w:rPr>
                <w:szCs w:val="24"/>
              </w:rPr>
              <w:t>Names of selectable items in the web interface</w:t>
            </w:r>
          </w:p>
        </w:tc>
        <w:tc>
          <w:tcPr>
            <w:tcW w:w="4405" w:type="dxa"/>
          </w:tcPr>
          <w:p w14:paraId="52B1DA7D" w14:textId="77777777" w:rsidR="00932E51" w:rsidRPr="003273AE" w:rsidRDefault="00932E51" w:rsidP="00A03210">
            <w:pPr>
              <w:rPr>
                <w:szCs w:val="24"/>
              </w:rPr>
            </w:pPr>
            <w:r w:rsidRPr="003273AE">
              <w:rPr>
                <w:szCs w:val="24"/>
              </w:rPr>
              <w:t xml:space="preserve">Click </w:t>
            </w:r>
            <w:r w:rsidRPr="003273AE">
              <w:rPr>
                <w:b/>
                <w:szCs w:val="24"/>
              </w:rPr>
              <w:t>Security</w:t>
            </w:r>
            <w:r w:rsidRPr="003273AE">
              <w:rPr>
                <w:szCs w:val="24"/>
              </w:rPr>
              <w:t xml:space="preserve"> to open the Security Rule Page</w:t>
            </w:r>
          </w:p>
        </w:tc>
      </w:tr>
      <w:tr w:rsidR="00932E51" w14:paraId="7C493392" w14:textId="77777777" w:rsidTr="00A03210">
        <w:tc>
          <w:tcPr>
            <w:tcW w:w="2065" w:type="dxa"/>
          </w:tcPr>
          <w:p w14:paraId="05B705C6" w14:textId="77777777" w:rsidR="00932E51" w:rsidRPr="003273AE" w:rsidRDefault="00932E51" w:rsidP="00A03210">
            <w:pPr>
              <w:rPr>
                <w:szCs w:val="24"/>
              </w:rPr>
            </w:pPr>
            <w:r w:rsidRPr="003273AE">
              <w:rPr>
                <w:rFonts w:ascii="Courier New" w:hAnsi="Courier New" w:cs="Courier New"/>
                <w:szCs w:val="24"/>
              </w:rPr>
              <w:t>Courier</w:t>
            </w:r>
            <w:r w:rsidRPr="003273AE">
              <w:rPr>
                <w:szCs w:val="24"/>
              </w:rPr>
              <w:t xml:space="preserve"> font</w:t>
            </w:r>
          </w:p>
        </w:tc>
        <w:tc>
          <w:tcPr>
            <w:tcW w:w="2880" w:type="dxa"/>
          </w:tcPr>
          <w:p w14:paraId="59652936" w14:textId="77777777" w:rsidR="00932E51" w:rsidRPr="003273AE" w:rsidRDefault="00932E51" w:rsidP="00A03210">
            <w:pPr>
              <w:rPr>
                <w:szCs w:val="24"/>
              </w:rPr>
            </w:pPr>
            <w:r w:rsidRPr="003273AE">
              <w:rPr>
                <w:szCs w:val="24"/>
              </w:rPr>
              <w:t>Text that you enter and coding examples</w:t>
            </w:r>
          </w:p>
        </w:tc>
        <w:tc>
          <w:tcPr>
            <w:tcW w:w="4405" w:type="dxa"/>
          </w:tcPr>
          <w:p w14:paraId="18EAE3DF" w14:textId="77777777" w:rsidR="00932E51" w:rsidRPr="003273AE" w:rsidRDefault="00932E51" w:rsidP="00A03210">
            <w:pPr>
              <w:rPr>
                <w:szCs w:val="24"/>
              </w:rPr>
            </w:pPr>
            <w:r w:rsidRPr="003273AE">
              <w:rPr>
                <w:szCs w:val="24"/>
              </w:rPr>
              <w:t>Enter the following command:</w:t>
            </w:r>
          </w:p>
          <w:p w14:paraId="0634A108" w14:textId="77777777" w:rsidR="00932E51" w:rsidRPr="003273AE" w:rsidRDefault="00932E51" w:rsidP="00A03210">
            <w:pPr>
              <w:rPr>
                <w:rFonts w:ascii="Courier New" w:hAnsi="Courier New" w:cs="Courier New"/>
                <w:szCs w:val="24"/>
              </w:rPr>
            </w:pPr>
            <w:r w:rsidRPr="003273AE">
              <w:rPr>
                <w:rFonts w:ascii="Courier New" w:hAnsi="Courier New" w:cs="Courier New"/>
                <w:szCs w:val="24"/>
              </w:rPr>
              <w:t>a:\setup</w:t>
            </w:r>
          </w:p>
          <w:p w14:paraId="2C125A2B" w14:textId="77777777" w:rsidR="00932E51" w:rsidRPr="003273AE" w:rsidRDefault="00932E51" w:rsidP="00A03210">
            <w:pPr>
              <w:rPr>
                <w:szCs w:val="24"/>
              </w:rPr>
            </w:pPr>
            <w:r w:rsidRPr="003273AE">
              <w:rPr>
                <w:szCs w:val="24"/>
              </w:rPr>
              <w:t xml:space="preserve">The </w:t>
            </w:r>
            <w:r w:rsidRPr="003273AE">
              <w:rPr>
                <w:rFonts w:ascii="Courier New" w:hAnsi="Courier New" w:cs="Courier New"/>
                <w:szCs w:val="24"/>
              </w:rPr>
              <w:t>show arp</w:t>
            </w:r>
            <w:r w:rsidRPr="003273AE">
              <w:rPr>
                <w:szCs w:val="24"/>
              </w:rPr>
              <w:t xml:space="preserve"> </w:t>
            </w:r>
            <w:r w:rsidRPr="003273AE">
              <w:rPr>
                <w:rFonts w:ascii="Courier New" w:hAnsi="Courier New" w:cs="Courier New"/>
                <w:szCs w:val="24"/>
              </w:rPr>
              <w:t>all</w:t>
            </w:r>
            <w:r w:rsidRPr="003273AE">
              <w:rPr>
                <w:szCs w:val="24"/>
              </w:rPr>
              <w:t xml:space="preserve"> command yields this output:</w:t>
            </w:r>
          </w:p>
          <w:p w14:paraId="5719E82E" w14:textId="77777777" w:rsidR="00932E51" w:rsidRPr="003273AE" w:rsidRDefault="00932E51" w:rsidP="00A03210">
            <w:pPr>
              <w:rPr>
                <w:rFonts w:ascii="Courier New" w:hAnsi="Courier New" w:cs="Courier New"/>
                <w:szCs w:val="24"/>
              </w:rPr>
            </w:pPr>
            <w:r w:rsidRPr="003273AE">
              <w:rPr>
                <w:rFonts w:ascii="Courier New" w:hAnsi="Courier New" w:cs="Courier New"/>
                <w:szCs w:val="24"/>
              </w:rPr>
              <w:t>username@hostname&gt; show arp</w:t>
            </w:r>
          </w:p>
          <w:p w14:paraId="17ED0E45" w14:textId="77777777" w:rsidR="00932E51" w:rsidRPr="003273AE" w:rsidRDefault="00932E51" w:rsidP="00A03210">
            <w:pPr>
              <w:rPr>
                <w:szCs w:val="24"/>
              </w:rPr>
            </w:pPr>
            <w:r w:rsidRPr="003273AE">
              <w:rPr>
                <w:rFonts w:ascii="Courier New" w:hAnsi="Courier New" w:cs="Courier New"/>
                <w:szCs w:val="24"/>
              </w:rPr>
              <w:t>&lt;output&gt;</w:t>
            </w:r>
          </w:p>
        </w:tc>
      </w:tr>
      <w:tr w:rsidR="00932E51" w14:paraId="76957CE6" w14:textId="77777777" w:rsidTr="00A03210">
        <w:tc>
          <w:tcPr>
            <w:tcW w:w="2065" w:type="dxa"/>
          </w:tcPr>
          <w:p w14:paraId="1F4C6552" w14:textId="77777777" w:rsidR="00932E51" w:rsidRPr="003273AE" w:rsidRDefault="00932E51" w:rsidP="00A03210">
            <w:pPr>
              <w:rPr>
                <w:szCs w:val="24"/>
              </w:rPr>
            </w:pPr>
            <w:r w:rsidRPr="003273AE">
              <w:rPr>
                <w:szCs w:val="24"/>
              </w:rPr>
              <w:t>Click</w:t>
            </w:r>
          </w:p>
        </w:tc>
        <w:tc>
          <w:tcPr>
            <w:tcW w:w="2880" w:type="dxa"/>
          </w:tcPr>
          <w:p w14:paraId="50D7C93D" w14:textId="77777777" w:rsidR="00932E51" w:rsidRPr="003273AE" w:rsidRDefault="00932E51" w:rsidP="00A03210">
            <w:pPr>
              <w:rPr>
                <w:szCs w:val="24"/>
              </w:rPr>
            </w:pPr>
            <w:r w:rsidRPr="003273AE">
              <w:rPr>
                <w:szCs w:val="24"/>
              </w:rPr>
              <w:t>Click the left mouse button</w:t>
            </w:r>
          </w:p>
        </w:tc>
        <w:tc>
          <w:tcPr>
            <w:tcW w:w="4405" w:type="dxa"/>
          </w:tcPr>
          <w:p w14:paraId="015009D2" w14:textId="77777777" w:rsidR="00932E51" w:rsidRPr="003273AE" w:rsidRDefault="00932E51" w:rsidP="00A03210">
            <w:pPr>
              <w:rPr>
                <w:szCs w:val="24"/>
              </w:rPr>
            </w:pPr>
            <w:r w:rsidRPr="003273AE">
              <w:rPr>
                <w:szCs w:val="24"/>
              </w:rPr>
              <w:t xml:space="preserve">Click </w:t>
            </w:r>
            <w:r w:rsidRPr="003273AE">
              <w:rPr>
                <w:b/>
                <w:szCs w:val="24"/>
              </w:rPr>
              <w:t>Administrators</w:t>
            </w:r>
            <w:r w:rsidRPr="003273AE">
              <w:rPr>
                <w:szCs w:val="24"/>
              </w:rPr>
              <w:t xml:space="preserve"> under the Device tab</w:t>
            </w:r>
          </w:p>
        </w:tc>
      </w:tr>
      <w:tr w:rsidR="00932E51" w14:paraId="735837A6" w14:textId="77777777" w:rsidTr="00A03210">
        <w:tc>
          <w:tcPr>
            <w:tcW w:w="2065" w:type="dxa"/>
          </w:tcPr>
          <w:p w14:paraId="5FE58BEC" w14:textId="77777777" w:rsidR="00932E51" w:rsidRPr="003273AE" w:rsidRDefault="00932E51" w:rsidP="00A03210">
            <w:pPr>
              <w:rPr>
                <w:szCs w:val="24"/>
              </w:rPr>
            </w:pPr>
            <w:r w:rsidRPr="003273AE">
              <w:rPr>
                <w:szCs w:val="24"/>
              </w:rPr>
              <w:t>Right-click</w:t>
            </w:r>
          </w:p>
        </w:tc>
        <w:tc>
          <w:tcPr>
            <w:tcW w:w="2880" w:type="dxa"/>
          </w:tcPr>
          <w:p w14:paraId="0435D898" w14:textId="77777777" w:rsidR="00932E51" w:rsidRPr="003273AE" w:rsidRDefault="00932E51" w:rsidP="008A619A">
            <w:pPr>
              <w:rPr>
                <w:szCs w:val="24"/>
              </w:rPr>
            </w:pPr>
            <w:r w:rsidRPr="003273AE">
              <w:rPr>
                <w:szCs w:val="24"/>
              </w:rPr>
              <w:t>Click the right mouse button</w:t>
            </w:r>
          </w:p>
        </w:tc>
        <w:tc>
          <w:tcPr>
            <w:tcW w:w="4405" w:type="dxa"/>
          </w:tcPr>
          <w:p w14:paraId="20C2FC5D" w14:textId="77777777" w:rsidR="00932E51" w:rsidRPr="003273AE" w:rsidRDefault="00932E51" w:rsidP="00A03210">
            <w:pPr>
              <w:rPr>
                <w:szCs w:val="24"/>
              </w:rPr>
            </w:pPr>
            <w:r w:rsidRPr="003273AE">
              <w:rPr>
                <w:szCs w:val="24"/>
              </w:rPr>
              <w:t xml:space="preserve">Right-click the number of a rule you want to copy, and select </w:t>
            </w:r>
            <w:r w:rsidRPr="003273AE">
              <w:rPr>
                <w:b/>
                <w:szCs w:val="24"/>
              </w:rPr>
              <w:t>Clone Rule</w:t>
            </w:r>
          </w:p>
        </w:tc>
      </w:tr>
      <w:tr w:rsidR="00932E51" w14:paraId="5B21E681" w14:textId="77777777" w:rsidTr="00A03210">
        <w:tc>
          <w:tcPr>
            <w:tcW w:w="2065" w:type="dxa"/>
          </w:tcPr>
          <w:p w14:paraId="1A5BE088" w14:textId="60CF9970" w:rsidR="00932E51" w:rsidRPr="003273AE" w:rsidRDefault="00932E51" w:rsidP="00A03210">
            <w:pPr>
              <w:rPr>
                <w:szCs w:val="24"/>
              </w:rPr>
            </w:pPr>
            <w:r w:rsidRPr="003273AE">
              <w:rPr>
                <w:szCs w:val="24"/>
              </w:rPr>
              <w:t>&lt; &gt; (text enclosed in angle brackets</w:t>
            </w:r>
            <w:r w:rsidR="005773E7">
              <w:rPr>
                <w:szCs w:val="24"/>
              </w:rPr>
              <w:t>)</w:t>
            </w:r>
          </w:p>
        </w:tc>
        <w:tc>
          <w:tcPr>
            <w:tcW w:w="2880" w:type="dxa"/>
          </w:tcPr>
          <w:p w14:paraId="51C17362" w14:textId="77777777" w:rsidR="00932E51" w:rsidRPr="003273AE" w:rsidRDefault="00932E51" w:rsidP="00A03210">
            <w:pPr>
              <w:rPr>
                <w:szCs w:val="24"/>
              </w:rPr>
            </w:pPr>
            <w:r w:rsidRPr="003273AE">
              <w:rPr>
                <w:szCs w:val="24"/>
              </w:rPr>
              <w:t>Parameter in the Lab Settings Handout</w:t>
            </w:r>
          </w:p>
        </w:tc>
        <w:tc>
          <w:tcPr>
            <w:tcW w:w="4405" w:type="dxa"/>
          </w:tcPr>
          <w:p w14:paraId="0574565D" w14:textId="77777777" w:rsidR="00932E51" w:rsidRPr="003273AE" w:rsidRDefault="00932E51" w:rsidP="00A03210">
            <w:pPr>
              <w:rPr>
                <w:szCs w:val="24"/>
              </w:rPr>
            </w:pPr>
            <w:r w:rsidRPr="003273AE">
              <w:rPr>
                <w:szCs w:val="24"/>
              </w:rPr>
              <w:t xml:space="preserve">Click </w:t>
            </w:r>
            <w:r w:rsidRPr="003273AE">
              <w:rPr>
                <w:b/>
                <w:szCs w:val="24"/>
              </w:rPr>
              <w:t>Add</w:t>
            </w:r>
            <w:r w:rsidRPr="003273AE">
              <w:rPr>
                <w:szCs w:val="24"/>
              </w:rPr>
              <w:t xml:space="preserve"> again and select </w:t>
            </w:r>
            <w:r w:rsidRPr="003273AE">
              <w:rPr>
                <w:b/>
                <w:szCs w:val="24"/>
              </w:rPr>
              <w:t>&lt;Internal Interface&gt;</w:t>
            </w:r>
          </w:p>
        </w:tc>
      </w:tr>
    </w:tbl>
    <w:p w14:paraId="3E94CFF6" w14:textId="77777777" w:rsidR="00BF0ABE" w:rsidRPr="00435EFC" w:rsidRDefault="00BF0ABE" w:rsidP="000D476B"/>
    <w:p w14:paraId="6DFAD5D3" w14:textId="77777777" w:rsidR="00B26CBA" w:rsidRDefault="00B26CBA" w:rsidP="000D476B"/>
    <w:p w14:paraId="4AE9E81A" w14:textId="77777777" w:rsidR="005E4D56" w:rsidRDefault="005E4D56">
      <w:pPr>
        <w:spacing w:before="0" w:after="160" w:line="259" w:lineRule="auto"/>
        <w:rPr>
          <w:rFonts w:ascii="Arial" w:eastAsiaTheme="majorEastAsia" w:hAnsi="Arial"/>
          <w:b/>
          <w:color w:val="5B9BD5" w:themeColor="accent1"/>
          <w:sz w:val="40"/>
          <w:szCs w:val="32"/>
        </w:rPr>
      </w:pPr>
      <w:r>
        <w:br w:type="page"/>
      </w:r>
    </w:p>
    <w:p w14:paraId="0A7A0F61" w14:textId="77777777" w:rsidR="00B26CBA" w:rsidRDefault="00A6473A" w:rsidP="005D5EEC">
      <w:pPr>
        <w:pStyle w:val="HowtoUseThisLabGuide"/>
      </w:pPr>
      <w:bookmarkStart w:id="5" w:name="_Toc474939041"/>
      <w:r>
        <w:lastRenderedPageBreak/>
        <w:t>How to Use This Lab Guide</w:t>
      </w:r>
      <w:bookmarkEnd w:id="5"/>
    </w:p>
    <w:p w14:paraId="6F3D1F11" w14:textId="50D2B4D6" w:rsidR="00603847" w:rsidRDefault="00D001FD" w:rsidP="00603847">
      <w:r>
        <w:t xml:space="preserve">The Lab Guide contains exercises that correspond to modules in the Student </w:t>
      </w:r>
      <w:r w:rsidR="001D6D2C">
        <w:t>G</w:t>
      </w:r>
      <w:r>
        <w:t xml:space="preserve">uide. </w:t>
      </w:r>
      <w:r w:rsidR="00456F5E">
        <w:t xml:space="preserve">Each lab exercise consists of </w:t>
      </w:r>
      <w:r>
        <w:t>ste</w:t>
      </w:r>
      <w:r w:rsidR="00456F5E">
        <w:t xml:space="preserve">p-by-step, task-based labs. The final lab is based on a scenario </w:t>
      </w:r>
      <w:r w:rsidR="00FC21DA">
        <w:t>that</w:t>
      </w:r>
      <w:r w:rsidR="00456F5E">
        <w:t xml:space="preserve"> you will interpret and use to configure a comprehensive firewall solution.</w:t>
      </w:r>
    </w:p>
    <w:p w14:paraId="3E705DAB" w14:textId="54DB1DE9" w:rsidR="00312FBA" w:rsidRDefault="007C3CA6" w:rsidP="00603847">
      <w:r>
        <w:t>T</w:t>
      </w:r>
      <w:r w:rsidR="00312FBA">
        <w:t xml:space="preserve">he </w:t>
      </w:r>
      <w:r>
        <w:t xml:space="preserve">following </w:t>
      </w:r>
      <w:r w:rsidR="00312FBA">
        <w:t xml:space="preserve">diagram </w:t>
      </w:r>
      <w:r>
        <w:t xml:space="preserve">provides </w:t>
      </w:r>
      <w:r w:rsidR="00312FBA">
        <w:t>a basic overview of the lab environment:</w:t>
      </w:r>
    </w:p>
    <w:p w14:paraId="0AAF1B2C" w14:textId="258C3EB7" w:rsidR="00312FBA" w:rsidRPr="006042F7" w:rsidRDefault="00312FBA" w:rsidP="00C1496A">
      <w:pPr>
        <w:jc w:val="center"/>
      </w:pPr>
      <w:r>
        <w:rPr>
          <w:noProof/>
        </w:rPr>
        <w:drawing>
          <wp:inline distT="0" distB="0" distL="0" distR="0" wp14:anchorId="104EBA0A" wp14:editId="2BB68B27">
            <wp:extent cx="6800850" cy="472135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08186" cy="4726452"/>
                    </a:xfrm>
                    <a:prstGeom prst="rect">
                      <a:avLst/>
                    </a:prstGeom>
                  </pic:spPr>
                </pic:pic>
              </a:graphicData>
            </a:graphic>
          </wp:inline>
        </w:drawing>
      </w:r>
    </w:p>
    <w:p w14:paraId="4BE7BC83" w14:textId="77777777" w:rsidR="00770D55" w:rsidRDefault="00770D55">
      <w:pPr>
        <w:spacing w:before="0" w:after="160" w:line="259" w:lineRule="auto"/>
        <w:rPr>
          <w:rFonts w:ascii="Arial" w:eastAsiaTheme="majorEastAsia" w:hAnsi="Arial"/>
          <w:b/>
          <w:color w:val="5B9BD5" w:themeColor="accent1"/>
          <w:sz w:val="40"/>
          <w:szCs w:val="32"/>
        </w:rPr>
      </w:pPr>
      <w:r>
        <w:br w:type="page"/>
      </w:r>
    </w:p>
    <w:p w14:paraId="6803641D" w14:textId="34D4DDE9" w:rsidR="006A14EE" w:rsidRDefault="00B52520" w:rsidP="00770D55">
      <w:pPr>
        <w:pStyle w:val="Heading1"/>
        <w:pageBreakBefore/>
      </w:pPr>
      <w:bookmarkStart w:id="6" w:name="_Toc474939042"/>
      <w:r w:rsidRPr="00B52520">
        <w:lastRenderedPageBreak/>
        <w:t>1.</w:t>
      </w:r>
      <w:r>
        <w:t xml:space="preserve"> </w:t>
      </w:r>
      <w:r w:rsidR="006A14EE">
        <w:t xml:space="preserve">Lab: </w:t>
      </w:r>
      <w:r w:rsidR="00924792">
        <w:t>Initial Configuration</w:t>
      </w:r>
      <w:bookmarkEnd w:id="6"/>
    </w:p>
    <w:p w14:paraId="70AE48B5" w14:textId="6856C86F" w:rsidR="00B87ECB" w:rsidRDefault="00B87ECB" w:rsidP="00B87ECB">
      <w:pPr>
        <w:pStyle w:val="Heading2"/>
      </w:pPr>
      <w:bookmarkStart w:id="7" w:name="_Toc474939043"/>
      <w:r>
        <w:t>Lab Objectives</w:t>
      </w:r>
      <w:bookmarkEnd w:id="7"/>
    </w:p>
    <w:p w14:paraId="69282EA1" w14:textId="68EFEF42" w:rsidR="00B87ECB" w:rsidRDefault="00B87ECB" w:rsidP="00410B05">
      <w:pPr>
        <w:pStyle w:val="ListParagraph"/>
        <w:numPr>
          <w:ilvl w:val="0"/>
          <w:numId w:val="160"/>
        </w:numPr>
      </w:pPr>
      <w:r>
        <w:t>Load a configuration.</w:t>
      </w:r>
    </w:p>
    <w:p w14:paraId="57BAAE90" w14:textId="2877FE9F" w:rsidR="00B87ECB" w:rsidRDefault="00FC5D73" w:rsidP="00410B05">
      <w:pPr>
        <w:pStyle w:val="ListParagraph"/>
        <w:numPr>
          <w:ilvl w:val="0"/>
          <w:numId w:val="160"/>
        </w:numPr>
      </w:pPr>
      <w:r>
        <w:t>Create an administrator r</w:t>
      </w:r>
      <w:r w:rsidR="00B87ECB">
        <w:t>ole.</w:t>
      </w:r>
    </w:p>
    <w:p w14:paraId="5E2CA451" w14:textId="1788CA2D" w:rsidR="00B87ECB" w:rsidRDefault="00FC5D73" w:rsidP="00410B05">
      <w:pPr>
        <w:pStyle w:val="ListParagraph"/>
        <w:numPr>
          <w:ilvl w:val="0"/>
          <w:numId w:val="160"/>
        </w:numPr>
      </w:pPr>
      <w:r>
        <w:t>Create a new administrator and apply an administrator r</w:t>
      </w:r>
      <w:r w:rsidR="00B87ECB">
        <w:t>ole.</w:t>
      </w:r>
    </w:p>
    <w:p w14:paraId="21DAF424" w14:textId="0F30927D" w:rsidR="00B87ECB" w:rsidRDefault="00B87ECB" w:rsidP="00410B05">
      <w:pPr>
        <w:pStyle w:val="ListParagraph"/>
        <w:numPr>
          <w:ilvl w:val="0"/>
          <w:numId w:val="160"/>
        </w:numPr>
      </w:pPr>
      <w:r>
        <w:t>Observe the newly created role permissions via the CLI and WebUI.</w:t>
      </w:r>
    </w:p>
    <w:p w14:paraId="4B1B76F7" w14:textId="7711ACF0" w:rsidR="00B87ECB" w:rsidRDefault="00FC5D73" w:rsidP="00410B05">
      <w:pPr>
        <w:pStyle w:val="ListParagraph"/>
        <w:numPr>
          <w:ilvl w:val="0"/>
          <w:numId w:val="160"/>
        </w:numPr>
      </w:pPr>
      <w:r>
        <w:t>Create and t</w:t>
      </w:r>
      <w:r w:rsidR="00B87ECB">
        <w:t>est a commit lock.</w:t>
      </w:r>
    </w:p>
    <w:p w14:paraId="355BA139" w14:textId="3642F8CA" w:rsidR="00B87ECB" w:rsidRDefault="00B87ECB" w:rsidP="00410B05">
      <w:pPr>
        <w:pStyle w:val="ListParagraph"/>
        <w:numPr>
          <w:ilvl w:val="0"/>
          <w:numId w:val="160"/>
        </w:numPr>
      </w:pPr>
      <w:r>
        <w:t>Configure DNS servers for the firewall.</w:t>
      </w:r>
    </w:p>
    <w:p w14:paraId="283EB5E7" w14:textId="4515CC1F" w:rsidR="00B87ECB" w:rsidRDefault="00FC5D73" w:rsidP="00410B05">
      <w:pPr>
        <w:pStyle w:val="ListParagraph"/>
        <w:numPr>
          <w:ilvl w:val="0"/>
          <w:numId w:val="160"/>
        </w:numPr>
      </w:pPr>
      <w:r>
        <w:t>Schedule dynamic u</w:t>
      </w:r>
      <w:r w:rsidR="00B87ECB">
        <w:t>pdates.</w:t>
      </w:r>
    </w:p>
    <w:p w14:paraId="1C356027" w14:textId="6E86AA58" w:rsidR="009652CF" w:rsidRDefault="009652CF" w:rsidP="009652CF">
      <w:pPr>
        <w:pStyle w:val="Heading2"/>
      </w:pPr>
      <w:bookmarkStart w:id="8" w:name="_Toc474939044"/>
      <w:r>
        <w:t>1.0 Connect to Your Student Firewall</w:t>
      </w:r>
      <w:bookmarkEnd w:id="8"/>
    </w:p>
    <w:p w14:paraId="6043E839" w14:textId="790A62AA" w:rsidR="009652CF" w:rsidRDefault="009652CF" w:rsidP="00804510">
      <w:pPr>
        <w:pStyle w:val="ListParagraph"/>
        <w:numPr>
          <w:ilvl w:val="0"/>
          <w:numId w:val="1"/>
        </w:numPr>
      </w:pPr>
      <w:r>
        <w:t xml:space="preserve">Launch a browser and connect to </w:t>
      </w:r>
      <w:r w:rsidR="00A04D5C">
        <w:rPr>
          <w:rFonts w:ascii="Courier New" w:hAnsi="Courier New" w:cs="Courier New"/>
        </w:rPr>
        <w:t>https:</w:t>
      </w:r>
      <w:r>
        <w:rPr>
          <w:rFonts w:ascii="Courier New" w:hAnsi="Courier New" w:cs="Courier New"/>
        </w:rPr>
        <w:t>//192.168.1.254</w:t>
      </w:r>
      <w:r w:rsidR="00A04D5C" w:rsidRPr="00A04D5C">
        <w:rPr>
          <w:rFonts w:cs="Times New Roman"/>
        </w:rPr>
        <w:t>.</w:t>
      </w:r>
    </w:p>
    <w:p w14:paraId="2830BD08" w14:textId="5FBAAA2C" w:rsidR="009652CF" w:rsidRDefault="009652CF" w:rsidP="00804510">
      <w:pPr>
        <w:pStyle w:val="ListParagraph"/>
        <w:numPr>
          <w:ilvl w:val="0"/>
          <w:numId w:val="1"/>
        </w:numPr>
      </w:pPr>
      <w:r>
        <w:t xml:space="preserve">Log in to the Palo Alto Networks firewall </w:t>
      </w:r>
      <w:r w:rsidR="00FD2D76">
        <w:t>using</w:t>
      </w:r>
      <w:r>
        <w:t xml:space="preserve"> the following:</w:t>
      </w:r>
    </w:p>
    <w:tbl>
      <w:tblPr>
        <w:tblStyle w:val="TableGrid"/>
        <w:tblW w:w="9000" w:type="dxa"/>
        <w:tblInd w:w="355" w:type="dxa"/>
        <w:tblLook w:val="04A0" w:firstRow="1" w:lastRow="0" w:firstColumn="1" w:lastColumn="0" w:noHBand="0" w:noVBand="1"/>
      </w:tblPr>
      <w:tblGrid>
        <w:gridCol w:w="2705"/>
        <w:gridCol w:w="6295"/>
      </w:tblGrid>
      <w:tr w:rsidR="009652CF" w:rsidRPr="00733F7B" w14:paraId="42E6E705" w14:textId="77777777" w:rsidTr="007862FF">
        <w:trPr>
          <w:trHeight w:val="269"/>
          <w:tblHeader/>
        </w:trPr>
        <w:tc>
          <w:tcPr>
            <w:tcW w:w="2705" w:type="dxa"/>
            <w:shd w:val="pct15" w:color="auto" w:fill="auto"/>
          </w:tcPr>
          <w:p w14:paraId="70D0AC14" w14:textId="77777777" w:rsidR="009652CF" w:rsidRPr="001C3FD0" w:rsidRDefault="009652CF" w:rsidP="007862FF">
            <w:pPr>
              <w:tabs>
                <w:tab w:val="right" w:pos="2844"/>
              </w:tabs>
              <w:spacing w:before="60"/>
              <w:rPr>
                <w:b/>
                <w:szCs w:val="24"/>
              </w:rPr>
            </w:pPr>
            <w:r w:rsidRPr="001C3FD0">
              <w:rPr>
                <w:b/>
                <w:szCs w:val="24"/>
              </w:rPr>
              <w:t>Parameter</w:t>
            </w:r>
            <w:r>
              <w:rPr>
                <w:b/>
                <w:szCs w:val="24"/>
              </w:rPr>
              <w:tab/>
            </w:r>
          </w:p>
        </w:tc>
        <w:tc>
          <w:tcPr>
            <w:tcW w:w="6295" w:type="dxa"/>
            <w:shd w:val="pct15" w:color="auto" w:fill="auto"/>
          </w:tcPr>
          <w:p w14:paraId="106662BF" w14:textId="77777777" w:rsidR="009652CF" w:rsidRPr="001C3FD0" w:rsidRDefault="009652CF" w:rsidP="007862FF">
            <w:pPr>
              <w:tabs>
                <w:tab w:val="left" w:pos="1848"/>
              </w:tabs>
              <w:spacing w:before="60"/>
              <w:rPr>
                <w:rFonts w:asciiTheme="minorHAnsi" w:hAnsiTheme="minorHAnsi" w:cstheme="minorHAnsi"/>
                <w:b/>
                <w:szCs w:val="24"/>
              </w:rPr>
            </w:pPr>
            <w:r w:rsidRPr="001C3FD0">
              <w:rPr>
                <w:b/>
                <w:szCs w:val="24"/>
              </w:rPr>
              <w:t>Value</w:t>
            </w:r>
            <w:r>
              <w:rPr>
                <w:b/>
                <w:szCs w:val="24"/>
              </w:rPr>
              <w:tab/>
            </w:r>
          </w:p>
        </w:tc>
      </w:tr>
      <w:tr w:rsidR="009652CF" w:rsidRPr="005B1C38" w14:paraId="22A3141A" w14:textId="77777777" w:rsidTr="007862FF">
        <w:tc>
          <w:tcPr>
            <w:tcW w:w="2705" w:type="dxa"/>
          </w:tcPr>
          <w:p w14:paraId="2F39760C" w14:textId="77777777" w:rsidR="009652CF" w:rsidRPr="001C3FD0" w:rsidRDefault="009652CF" w:rsidP="007862FF">
            <w:pPr>
              <w:spacing w:before="60"/>
              <w:rPr>
                <w:szCs w:val="24"/>
              </w:rPr>
            </w:pPr>
            <w:r>
              <w:rPr>
                <w:szCs w:val="24"/>
              </w:rPr>
              <w:t>Name</w:t>
            </w:r>
          </w:p>
        </w:tc>
        <w:tc>
          <w:tcPr>
            <w:tcW w:w="6295" w:type="dxa"/>
          </w:tcPr>
          <w:p w14:paraId="4A726BEC" w14:textId="77777777" w:rsidR="009652CF" w:rsidRPr="00521FBA" w:rsidRDefault="009652CF" w:rsidP="007862FF">
            <w:pPr>
              <w:spacing w:before="60"/>
              <w:rPr>
                <w:rFonts w:ascii="Courier New" w:hAnsi="Courier New" w:cs="Courier New"/>
                <w:szCs w:val="24"/>
              </w:rPr>
            </w:pPr>
            <w:r w:rsidRPr="00521FBA">
              <w:rPr>
                <w:rFonts w:ascii="Courier New" w:hAnsi="Courier New" w:cs="Courier New"/>
                <w:noProof/>
              </w:rPr>
              <w:t>admin</w:t>
            </w:r>
          </w:p>
        </w:tc>
      </w:tr>
      <w:tr w:rsidR="009652CF" w:rsidRPr="005B1C38" w14:paraId="7F522DC7" w14:textId="77777777" w:rsidTr="007862FF">
        <w:tc>
          <w:tcPr>
            <w:tcW w:w="2705" w:type="dxa"/>
          </w:tcPr>
          <w:p w14:paraId="6546FB57" w14:textId="77777777" w:rsidR="009652CF" w:rsidRDefault="009652CF" w:rsidP="007862FF">
            <w:pPr>
              <w:spacing w:before="60"/>
              <w:rPr>
                <w:szCs w:val="24"/>
              </w:rPr>
            </w:pPr>
            <w:r>
              <w:rPr>
                <w:szCs w:val="24"/>
              </w:rPr>
              <w:t>Password</w:t>
            </w:r>
          </w:p>
        </w:tc>
        <w:tc>
          <w:tcPr>
            <w:tcW w:w="6295" w:type="dxa"/>
          </w:tcPr>
          <w:p w14:paraId="6F2526E6" w14:textId="5473AC74" w:rsidR="009652CF" w:rsidRPr="00521FBA" w:rsidRDefault="006676E9" w:rsidP="007862FF">
            <w:pPr>
              <w:spacing w:before="60"/>
              <w:rPr>
                <w:rFonts w:ascii="Courier New" w:hAnsi="Courier New" w:cs="Courier New"/>
                <w:szCs w:val="24"/>
              </w:rPr>
            </w:pPr>
            <w:r>
              <w:rPr>
                <w:rFonts w:ascii="Courier New" w:hAnsi="Courier New" w:cs="Courier New"/>
                <w:noProof/>
              </w:rPr>
              <w:t>admin</w:t>
            </w:r>
          </w:p>
        </w:tc>
      </w:tr>
    </w:tbl>
    <w:p w14:paraId="7F2E77BF" w14:textId="05CD4AE2" w:rsidR="00924792" w:rsidRDefault="00D33D9A" w:rsidP="00924792">
      <w:pPr>
        <w:pStyle w:val="Heading2"/>
      </w:pPr>
      <w:bookmarkStart w:id="9" w:name="_Toc474939045"/>
      <w:r>
        <w:t>1</w:t>
      </w:r>
      <w:r w:rsidR="009652CF">
        <w:t>.1</w:t>
      </w:r>
      <w:r w:rsidR="00B52520">
        <w:t xml:space="preserve"> A</w:t>
      </w:r>
      <w:r w:rsidR="00924792" w:rsidRPr="00924792">
        <w:t>pply a Baseline Configuration to the Firewall</w:t>
      </w:r>
      <w:bookmarkEnd w:id="9"/>
    </w:p>
    <w:p w14:paraId="14994D44" w14:textId="154DC01C" w:rsidR="00B52520" w:rsidRDefault="00924792" w:rsidP="00E82336">
      <w:pPr>
        <w:pStyle w:val="ListParagraph"/>
        <w:numPr>
          <w:ilvl w:val="0"/>
          <w:numId w:val="22"/>
        </w:numPr>
      </w:pPr>
      <w:r>
        <w:t>In the Pal</w:t>
      </w:r>
      <w:r w:rsidR="00A04D5C">
        <w:t>o Alto Networks firewall WebUI</w:t>
      </w:r>
      <w:r w:rsidR="00B744B8">
        <w:t>,</w:t>
      </w:r>
      <w:r w:rsidR="00A04D5C">
        <w:t xml:space="preserve"> select</w:t>
      </w:r>
      <w:r>
        <w:t xml:space="preserve"> </w:t>
      </w:r>
      <w:r w:rsidRPr="00924792">
        <w:rPr>
          <w:b/>
        </w:rPr>
        <w:t>Device &gt; Setup &gt; Operations</w:t>
      </w:r>
      <w:r>
        <w:t>.</w:t>
      </w:r>
    </w:p>
    <w:p w14:paraId="56DDE2DF" w14:textId="75174F0E" w:rsidR="00924792" w:rsidRDefault="00924792" w:rsidP="00E82336">
      <w:pPr>
        <w:pStyle w:val="ListParagraph"/>
        <w:numPr>
          <w:ilvl w:val="0"/>
          <w:numId w:val="22"/>
        </w:numPr>
      </w:pPr>
      <w:r>
        <w:t xml:space="preserve">Click </w:t>
      </w:r>
      <w:r w:rsidRPr="009B705A">
        <w:rPr>
          <w:b/>
        </w:rPr>
        <w:t>Load named configuration snapshot</w:t>
      </w:r>
      <w:r w:rsidR="007C3CA6">
        <w:t>:</w:t>
      </w:r>
    </w:p>
    <w:p w14:paraId="14AE4092" w14:textId="0BEFE2C3" w:rsidR="00C03C81" w:rsidRDefault="00C03C81" w:rsidP="00C03C81">
      <w:pPr>
        <w:pStyle w:val="ListParagraph"/>
      </w:pPr>
      <w:r>
        <w:rPr>
          <w:noProof/>
        </w:rPr>
        <w:drawing>
          <wp:inline distT="0" distB="0" distL="0" distR="0" wp14:anchorId="0CDB06C5" wp14:editId="71141A0A">
            <wp:extent cx="5943600" cy="1971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71675"/>
                    </a:xfrm>
                    <a:prstGeom prst="rect">
                      <a:avLst/>
                    </a:prstGeom>
                  </pic:spPr>
                </pic:pic>
              </a:graphicData>
            </a:graphic>
          </wp:inline>
        </w:drawing>
      </w:r>
    </w:p>
    <w:p w14:paraId="1955575C" w14:textId="57FAFCCA" w:rsidR="00924792" w:rsidRDefault="00924792" w:rsidP="00E82336">
      <w:pPr>
        <w:pStyle w:val="ListParagraph"/>
        <w:numPr>
          <w:ilvl w:val="0"/>
          <w:numId w:val="22"/>
        </w:numPr>
      </w:pPr>
      <w:r>
        <w:t xml:space="preserve">Click the drop-down list next to the Name text box and select </w:t>
      </w:r>
      <w:r w:rsidR="00C03C81" w:rsidRPr="00615485">
        <w:rPr>
          <w:rFonts w:cs="Times New Roman"/>
          <w:b/>
        </w:rPr>
        <w:t>edu-</w:t>
      </w:r>
      <w:r w:rsidR="00521FBA" w:rsidRPr="00615485">
        <w:rPr>
          <w:rFonts w:cs="Times New Roman"/>
          <w:b/>
        </w:rPr>
        <w:t>210-</w:t>
      </w:r>
      <w:r w:rsidR="007D665B" w:rsidRPr="00615485">
        <w:rPr>
          <w:rFonts w:cs="Times New Roman"/>
          <w:b/>
        </w:rPr>
        <w:t>lab-01</w:t>
      </w:r>
      <w:r w:rsidR="00C03C81">
        <w:t>.</w:t>
      </w:r>
    </w:p>
    <w:p w14:paraId="020DC64B" w14:textId="46DDAA6C" w:rsidR="00C03C81" w:rsidRDefault="00924792" w:rsidP="00B744B8">
      <w:pPr>
        <w:pStyle w:val="ListParagraph"/>
        <w:numPr>
          <w:ilvl w:val="0"/>
          <w:numId w:val="22"/>
        </w:numPr>
      </w:pPr>
      <w:r>
        <w:t xml:space="preserve">Click </w:t>
      </w:r>
      <w:r w:rsidRPr="00924792">
        <w:rPr>
          <w:b/>
        </w:rPr>
        <w:t>OK</w:t>
      </w:r>
      <w:r>
        <w:t xml:space="preserve">. </w:t>
      </w:r>
      <w:r w:rsidR="00C03C81">
        <w:t>After some time, a confirmation that the configuration has been loaded appears.</w:t>
      </w:r>
    </w:p>
    <w:p w14:paraId="34079AF9" w14:textId="1B86162F" w:rsidR="00924792" w:rsidRDefault="00924792" w:rsidP="00E82336">
      <w:pPr>
        <w:pStyle w:val="ListParagraph"/>
        <w:numPr>
          <w:ilvl w:val="0"/>
          <w:numId w:val="22"/>
        </w:numPr>
      </w:pPr>
      <w:r>
        <w:t xml:space="preserve">Click </w:t>
      </w:r>
      <w:r w:rsidRPr="00924792">
        <w:rPr>
          <w:b/>
        </w:rPr>
        <w:t>Close</w:t>
      </w:r>
      <w:r>
        <w:t>.</w:t>
      </w:r>
    </w:p>
    <w:p w14:paraId="22D111A9" w14:textId="22B9ED1A" w:rsidR="00924792" w:rsidRDefault="00924792" w:rsidP="00E82336">
      <w:pPr>
        <w:pStyle w:val="ListParagraph"/>
        <w:numPr>
          <w:ilvl w:val="0"/>
          <w:numId w:val="22"/>
        </w:numPr>
      </w:pPr>
      <w:r>
        <w:t xml:space="preserve">Click the </w:t>
      </w:r>
      <w:r w:rsidRPr="00924792">
        <w:rPr>
          <w:b/>
        </w:rPr>
        <w:t>Commit</w:t>
      </w:r>
      <w:r>
        <w:t xml:space="preserve"> link at the top right of the WebUI. Click </w:t>
      </w:r>
      <w:r w:rsidR="00EB6788">
        <w:rPr>
          <w:b/>
        </w:rPr>
        <w:t>Commit</w:t>
      </w:r>
      <w:r w:rsidR="00EB6788">
        <w:t xml:space="preserve"> and</w:t>
      </w:r>
      <w:r>
        <w:t xml:space="preserve"> wait until the commit process </w:t>
      </w:r>
      <w:r w:rsidR="00EB6788">
        <w:t>is complete. C</w:t>
      </w:r>
      <w:r>
        <w:t xml:space="preserve">lick </w:t>
      </w:r>
      <w:r w:rsidRPr="00924792">
        <w:rPr>
          <w:b/>
        </w:rPr>
        <w:t>Close</w:t>
      </w:r>
      <w:r>
        <w:t xml:space="preserve"> to continue.</w:t>
      </w:r>
    </w:p>
    <w:p w14:paraId="1D2550B6" w14:textId="210356DA" w:rsidR="00A47192" w:rsidRDefault="00367226" w:rsidP="00A47192">
      <w:pPr>
        <w:pStyle w:val="ListParagraph"/>
      </w:pPr>
      <w:r>
        <w:rPr>
          <w:noProof/>
        </w:rPr>
        <w:lastRenderedPageBreak/>
        <w:drawing>
          <wp:inline distT="0" distB="0" distL="0" distR="0" wp14:anchorId="20453E27" wp14:editId="1B6E2B46">
            <wp:extent cx="2105025" cy="304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5025" cy="304800"/>
                    </a:xfrm>
                    <a:prstGeom prst="rect">
                      <a:avLst/>
                    </a:prstGeom>
                  </pic:spPr>
                </pic:pic>
              </a:graphicData>
            </a:graphic>
          </wp:inline>
        </w:drawing>
      </w:r>
    </w:p>
    <w:p w14:paraId="6FDD5DB4" w14:textId="329A8465" w:rsidR="00A47192" w:rsidRDefault="00A47192" w:rsidP="00A47192">
      <w:pPr>
        <w:pStyle w:val="ListParagraph"/>
      </w:pPr>
      <w:r w:rsidRPr="00A47192">
        <w:rPr>
          <w:b/>
        </w:rPr>
        <w:t>Note:</w:t>
      </w:r>
      <w:r>
        <w:t xml:space="preserve"> Continue if warned about a full commit.</w:t>
      </w:r>
    </w:p>
    <w:p w14:paraId="003BDD15" w14:textId="14D5F447" w:rsidR="00924792" w:rsidRDefault="009652CF" w:rsidP="00924792">
      <w:pPr>
        <w:pStyle w:val="Heading2"/>
      </w:pPr>
      <w:bookmarkStart w:id="10" w:name="_Toc474939046"/>
      <w:r>
        <w:t>1.2</w:t>
      </w:r>
      <w:r w:rsidR="00367226">
        <w:t xml:space="preserve"> A</w:t>
      </w:r>
      <w:r w:rsidR="00924792">
        <w:t xml:space="preserve">dd an </w:t>
      </w:r>
      <w:r w:rsidR="005053F8">
        <w:t>Admin</w:t>
      </w:r>
      <w:r w:rsidR="00924792">
        <w:t xml:space="preserve"> Role</w:t>
      </w:r>
      <w:r w:rsidR="005053F8">
        <w:t xml:space="preserve"> Profile</w:t>
      </w:r>
      <w:bookmarkEnd w:id="10"/>
    </w:p>
    <w:p w14:paraId="50A42B8E" w14:textId="409F9F03" w:rsidR="005053F8" w:rsidRDefault="002472A7" w:rsidP="005053F8">
      <w:r>
        <w:t xml:space="preserve">Admin Role </w:t>
      </w:r>
      <w:r w:rsidR="007C3CA6">
        <w:t xml:space="preserve">Profiles </w:t>
      </w:r>
      <w:r w:rsidR="005053F8">
        <w:t>are custom roles that determine the access privileges and responsibilities of administrative users.</w:t>
      </w:r>
    </w:p>
    <w:p w14:paraId="42F7B220" w14:textId="4FAA3AF2" w:rsidR="00924792" w:rsidRDefault="00924792" w:rsidP="00E82336">
      <w:pPr>
        <w:pStyle w:val="ListParagraph"/>
        <w:numPr>
          <w:ilvl w:val="0"/>
          <w:numId w:val="23"/>
        </w:numPr>
      </w:pPr>
      <w:r>
        <w:t xml:space="preserve">Select </w:t>
      </w:r>
      <w:r w:rsidRPr="00924792">
        <w:rPr>
          <w:b/>
        </w:rPr>
        <w:t>Device &gt; Admin</w:t>
      </w:r>
      <w:r>
        <w:rPr>
          <w:b/>
        </w:rPr>
        <w:t xml:space="preserve"> Role</w:t>
      </w:r>
      <w:r w:rsidRPr="00924792">
        <w:rPr>
          <w:b/>
        </w:rPr>
        <w:t>s</w:t>
      </w:r>
      <w:r>
        <w:t>.</w:t>
      </w:r>
      <w:r w:rsidR="006C5218" w:rsidRPr="006C5218">
        <w:rPr>
          <w:noProof/>
        </w:rPr>
        <w:t xml:space="preserve"> </w:t>
      </w:r>
      <w:r w:rsidR="006C5218">
        <w:rPr>
          <w:noProof/>
        </w:rPr>
        <w:drawing>
          <wp:inline distT="0" distB="0" distL="0" distR="0" wp14:anchorId="361EFD5B" wp14:editId="5DEA588F">
            <wp:extent cx="923925" cy="161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161925"/>
                    </a:xfrm>
                    <a:prstGeom prst="rect">
                      <a:avLst/>
                    </a:prstGeom>
                  </pic:spPr>
                </pic:pic>
              </a:graphicData>
            </a:graphic>
          </wp:inline>
        </w:drawing>
      </w:r>
    </w:p>
    <w:p w14:paraId="4B233EE9" w14:textId="46A41327" w:rsidR="0030238D" w:rsidRDefault="00924792" w:rsidP="00E82336">
      <w:pPr>
        <w:pStyle w:val="ListParagraph"/>
        <w:numPr>
          <w:ilvl w:val="0"/>
          <w:numId w:val="23"/>
        </w:numPr>
      </w:pPr>
      <w:r w:rsidRPr="00924792">
        <w:t xml:space="preserve">Click </w:t>
      </w:r>
      <w:r w:rsidRPr="00924792">
        <w:rPr>
          <w:b/>
        </w:rPr>
        <w:t>Add</w:t>
      </w:r>
      <w:r w:rsidR="00506448">
        <w:t xml:space="preserve"> in the lower-</w:t>
      </w:r>
      <w:r w:rsidRPr="00924792">
        <w:t xml:space="preserve">left </w:t>
      </w:r>
      <w:r w:rsidR="00506448">
        <w:t xml:space="preserve">corner </w:t>
      </w:r>
      <w:r w:rsidRPr="00924792">
        <w:t xml:space="preserve">of the panel </w:t>
      </w:r>
      <w:r w:rsidR="00830A37">
        <w:t>to</w:t>
      </w:r>
      <w:r w:rsidRPr="00924792">
        <w:t xml:space="preserve"> create a new administrator role</w:t>
      </w:r>
      <w:r w:rsidR="007C3CA6">
        <w:t>:</w:t>
      </w:r>
    </w:p>
    <w:p w14:paraId="66678E73" w14:textId="21DA06FD" w:rsidR="006C5218" w:rsidRDefault="006C5218" w:rsidP="006C5218">
      <w:pPr>
        <w:pStyle w:val="ListParagraph"/>
      </w:pPr>
      <w:r>
        <w:rPr>
          <w:noProof/>
        </w:rPr>
        <w:drawing>
          <wp:inline distT="0" distB="0" distL="0" distR="0" wp14:anchorId="444AE11D" wp14:editId="07AB0123">
            <wp:extent cx="2276475" cy="504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6475" cy="504825"/>
                    </a:xfrm>
                    <a:prstGeom prst="rect">
                      <a:avLst/>
                    </a:prstGeom>
                  </pic:spPr>
                </pic:pic>
              </a:graphicData>
            </a:graphic>
          </wp:inline>
        </w:drawing>
      </w:r>
    </w:p>
    <w:p w14:paraId="486F2499" w14:textId="40C1852F" w:rsidR="006C5218" w:rsidRDefault="00A04D5C" w:rsidP="00E82336">
      <w:pPr>
        <w:pStyle w:val="ListParagraph"/>
        <w:numPr>
          <w:ilvl w:val="0"/>
          <w:numId w:val="23"/>
        </w:numPr>
      </w:pPr>
      <w:r>
        <w:t>Enter the name</w:t>
      </w:r>
      <w:r w:rsidR="006C5218">
        <w:t xml:space="preserve"> </w:t>
      </w:r>
      <w:r w:rsidR="00757EE4">
        <w:rPr>
          <w:rFonts w:ascii="Courier New" w:hAnsi="Courier New" w:cs="Courier New"/>
        </w:rPr>
        <w:t>policy-</w:t>
      </w:r>
      <w:r w:rsidR="006C5218" w:rsidRPr="006C5218">
        <w:rPr>
          <w:rFonts w:ascii="Courier New" w:hAnsi="Courier New" w:cs="Courier New"/>
        </w:rPr>
        <w:t>admin</w:t>
      </w:r>
      <w:r w:rsidR="00521FBA">
        <w:rPr>
          <w:rFonts w:ascii="Courier New" w:hAnsi="Courier New" w:cs="Courier New"/>
        </w:rPr>
        <w:t>s</w:t>
      </w:r>
      <w:r w:rsidR="006568EE">
        <w:rPr>
          <w:rFonts w:ascii="Courier New" w:hAnsi="Courier New" w:cs="Courier New"/>
        </w:rPr>
        <w:t>-profile</w:t>
      </w:r>
      <w:r w:rsidR="006C5218">
        <w:t>.</w:t>
      </w:r>
    </w:p>
    <w:p w14:paraId="2102B646" w14:textId="77783E18" w:rsidR="006C5218" w:rsidRDefault="006C5218" w:rsidP="00E82336">
      <w:pPr>
        <w:pStyle w:val="ListParagraph"/>
        <w:numPr>
          <w:ilvl w:val="0"/>
          <w:numId w:val="23"/>
        </w:numPr>
      </w:pPr>
      <w:r>
        <w:t xml:space="preserve">Click the </w:t>
      </w:r>
      <w:r>
        <w:rPr>
          <w:b/>
        </w:rPr>
        <w:t>Web UI</w:t>
      </w:r>
      <w:r>
        <w:t xml:space="preserve"> tab. Click the </w:t>
      </w:r>
      <w:r>
        <w:rPr>
          <w:noProof/>
        </w:rPr>
        <w:drawing>
          <wp:inline distT="0" distB="0" distL="0" distR="0" wp14:anchorId="2C986B88" wp14:editId="6E6203FD">
            <wp:extent cx="152400" cy="17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400" cy="171450"/>
                    </a:xfrm>
                    <a:prstGeom prst="rect">
                      <a:avLst/>
                    </a:prstGeom>
                  </pic:spPr>
                </pic:pic>
              </a:graphicData>
            </a:graphic>
          </wp:inline>
        </w:drawing>
      </w:r>
      <w:r>
        <w:t xml:space="preserve"> icon to </w:t>
      </w:r>
      <w:r w:rsidR="006568EE">
        <w:t>disable</w:t>
      </w:r>
      <w:r>
        <w:t xml:space="preserve"> the following:</w:t>
      </w:r>
    </w:p>
    <w:tbl>
      <w:tblPr>
        <w:tblStyle w:val="TableGrid"/>
        <w:tblW w:w="9000" w:type="dxa"/>
        <w:tblInd w:w="355" w:type="dxa"/>
        <w:tblLook w:val="04A0" w:firstRow="1" w:lastRow="0" w:firstColumn="1" w:lastColumn="0" w:noHBand="0" w:noVBand="1"/>
      </w:tblPr>
      <w:tblGrid>
        <w:gridCol w:w="2705"/>
        <w:gridCol w:w="6295"/>
      </w:tblGrid>
      <w:tr w:rsidR="006C5218" w:rsidRPr="00733F7B" w14:paraId="3B277D79" w14:textId="77777777" w:rsidTr="00B12271">
        <w:trPr>
          <w:trHeight w:val="269"/>
          <w:tblHeader/>
        </w:trPr>
        <w:tc>
          <w:tcPr>
            <w:tcW w:w="2705" w:type="dxa"/>
            <w:shd w:val="pct15" w:color="auto" w:fill="auto"/>
          </w:tcPr>
          <w:p w14:paraId="260AD8D9" w14:textId="77777777" w:rsidR="006C5218" w:rsidRPr="001C3FD0" w:rsidRDefault="006C5218" w:rsidP="00B12271">
            <w:pPr>
              <w:tabs>
                <w:tab w:val="right" w:pos="2844"/>
              </w:tabs>
              <w:spacing w:before="60"/>
              <w:rPr>
                <w:b/>
                <w:szCs w:val="24"/>
              </w:rPr>
            </w:pPr>
            <w:r w:rsidRPr="001C3FD0">
              <w:rPr>
                <w:b/>
                <w:szCs w:val="24"/>
              </w:rPr>
              <w:t>Parameter</w:t>
            </w:r>
            <w:r>
              <w:rPr>
                <w:b/>
                <w:szCs w:val="24"/>
              </w:rPr>
              <w:tab/>
            </w:r>
          </w:p>
        </w:tc>
        <w:tc>
          <w:tcPr>
            <w:tcW w:w="6295" w:type="dxa"/>
            <w:shd w:val="pct15" w:color="auto" w:fill="auto"/>
          </w:tcPr>
          <w:p w14:paraId="092DBFE6" w14:textId="77777777" w:rsidR="006C5218" w:rsidRPr="001C3FD0" w:rsidRDefault="006C5218" w:rsidP="00B12271">
            <w:pPr>
              <w:tabs>
                <w:tab w:val="left" w:pos="1848"/>
              </w:tabs>
              <w:spacing w:before="60"/>
              <w:rPr>
                <w:rFonts w:asciiTheme="minorHAnsi" w:hAnsiTheme="minorHAnsi" w:cstheme="minorHAnsi"/>
                <w:b/>
                <w:szCs w:val="24"/>
              </w:rPr>
            </w:pPr>
            <w:r w:rsidRPr="001C3FD0">
              <w:rPr>
                <w:b/>
                <w:szCs w:val="24"/>
              </w:rPr>
              <w:t>Value</w:t>
            </w:r>
            <w:r>
              <w:rPr>
                <w:b/>
                <w:szCs w:val="24"/>
              </w:rPr>
              <w:tab/>
            </w:r>
          </w:p>
        </w:tc>
      </w:tr>
      <w:tr w:rsidR="006C5218" w:rsidRPr="005B1C38" w14:paraId="22D568EF" w14:textId="77777777" w:rsidTr="00B12271">
        <w:tc>
          <w:tcPr>
            <w:tcW w:w="2705" w:type="dxa"/>
          </w:tcPr>
          <w:p w14:paraId="4DDCFA51" w14:textId="2CFB8C71" w:rsidR="006C5218" w:rsidRPr="001C3FD0" w:rsidRDefault="006C5218" w:rsidP="00B12271">
            <w:pPr>
              <w:spacing w:before="60"/>
              <w:rPr>
                <w:szCs w:val="24"/>
              </w:rPr>
            </w:pPr>
            <w:r>
              <w:rPr>
                <w:szCs w:val="24"/>
              </w:rPr>
              <w:t>Monitor</w:t>
            </w:r>
          </w:p>
        </w:tc>
        <w:tc>
          <w:tcPr>
            <w:tcW w:w="6295" w:type="dxa"/>
          </w:tcPr>
          <w:p w14:paraId="2C6B1370" w14:textId="73C7A314" w:rsidR="006C5218" w:rsidRPr="001C3FD0" w:rsidRDefault="006C5218" w:rsidP="00B12271">
            <w:pPr>
              <w:spacing w:before="60"/>
              <w:rPr>
                <w:rFonts w:asciiTheme="minorHAnsi" w:hAnsiTheme="minorHAnsi" w:cstheme="minorHAnsi"/>
                <w:szCs w:val="24"/>
              </w:rPr>
            </w:pPr>
            <w:r>
              <w:rPr>
                <w:noProof/>
              </w:rPr>
              <w:drawing>
                <wp:inline distT="0" distB="0" distL="0" distR="0" wp14:anchorId="2BD11B15" wp14:editId="1008AF9A">
                  <wp:extent cx="142875" cy="1619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875" cy="161925"/>
                          </a:xfrm>
                          <a:prstGeom prst="rect">
                            <a:avLst/>
                          </a:prstGeom>
                        </pic:spPr>
                      </pic:pic>
                    </a:graphicData>
                  </a:graphic>
                </wp:inline>
              </w:drawing>
            </w:r>
          </w:p>
        </w:tc>
      </w:tr>
      <w:tr w:rsidR="006C5218" w:rsidRPr="005B1C38" w14:paraId="06FD6DB3" w14:textId="77777777" w:rsidTr="00B12271">
        <w:tc>
          <w:tcPr>
            <w:tcW w:w="2705" w:type="dxa"/>
          </w:tcPr>
          <w:p w14:paraId="1ED915B4" w14:textId="586B7BD3" w:rsidR="006C5218" w:rsidRDefault="006C5218" w:rsidP="00B12271">
            <w:pPr>
              <w:spacing w:before="60"/>
              <w:rPr>
                <w:szCs w:val="24"/>
              </w:rPr>
            </w:pPr>
            <w:r>
              <w:rPr>
                <w:szCs w:val="24"/>
              </w:rPr>
              <w:t>Network</w:t>
            </w:r>
          </w:p>
        </w:tc>
        <w:tc>
          <w:tcPr>
            <w:tcW w:w="6295" w:type="dxa"/>
          </w:tcPr>
          <w:p w14:paraId="0922615A" w14:textId="47D7C48B" w:rsidR="006C5218" w:rsidRPr="001C3FD0" w:rsidRDefault="006C5218" w:rsidP="00B12271">
            <w:pPr>
              <w:spacing w:before="60"/>
              <w:rPr>
                <w:szCs w:val="24"/>
              </w:rPr>
            </w:pPr>
            <w:r>
              <w:rPr>
                <w:noProof/>
              </w:rPr>
              <w:drawing>
                <wp:inline distT="0" distB="0" distL="0" distR="0" wp14:anchorId="3B9BE08A" wp14:editId="6601D204">
                  <wp:extent cx="142875" cy="1619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875" cy="161925"/>
                          </a:xfrm>
                          <a:prstGeom prst="rect">
                            <a:avLst/>
                          </a:prstGeom>
                        </pic:spPr>
                      </pic:pic>
                    </a:graphicData>
                  </a:graphic>
                </wp:inline>
              </w:drawing>
            </w:r>
          </w:p>
        </w:tc>
      </w:tr>
      <w:tr w:rsidR="006C5218" w:rsidRPr="005B1C38" w14:paraId="7B5E9278" w14:textId="77777777" w:rsidTr="00B12271">
        <w:tc>
          <w:tcPr>
            <w:tcW w:w="2705" w:type="dxa"/>
          </w:tcPr>
          <w:p w14:paraId="3499AE9F" w14:textId="6234BF16" w:rsidR="006C5218" w:rsidRDefault="006C5218" w:rsidP="00B12271">
            <w:pPr>
              <w:spacing w:before="60"/>
              <w:rPr>
                <w:szCs w:val="24"/>
              </w:rPr>
            </w:pPr>
            <w:r>
              <w:rPr>
                <w:szCs w:val="24"/>
              </w:rPr>
              <w:t>Device</w:t>
            </w:r>
          </w:p>
        </w:tc>
        <w:tc>
          <w:tcPr>
            <w:tcW w:w="6295" w:type="dxa"/>
          </w:tcPr>
          <w:p w14:paraId="06CCD6F1" w14:textId="376072AE" w:rsidR="006C5218" w:rsidRPr="001C3FD0" w:rsidRDefault="006C5218" w:rsidP="00B12271">
            <w:pPr>
              <w:spacing w:before="60"/>
              <w:rPr>
                <w:szCs w:val="24"/>
              </w:rPr>
            </w:pPr>
            <w:r>
              <w:rPr>
                <w:noProof/>
              </w:rPr>
              <w:drawing>
                <wp:inline distT="0" distB="0" distL="0" distR="0" wp14:anchorId="0A1C59D3" wp14:editId="7CAEBA9B">
                  <wp:extent cx="142875" cy="161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875" cy="161925"/>
                          </a:xfrm>
                          <a:prstGeom prst="rect">
                            <a:avLst/>
                          </a:prstGeom>
                        </pic:spPr>
                      </pic:pic>
                    </a:graphicData>
                  </a:graphic>
                </wp:inline>
              </w:drawing>
            </w:r>
          </w:p>
        </w:tc>
      </w:tr>
      <w:tr w:rsidR="006C5218" w:rsidRPr="005B1C38" w14:paraId="77482665" w14:textId="77777777" w:rsidTr="00B12271">
        <w:tc>
          <w:tcPr>
            <w:tcW w:w="2705" w:type="dxa"/>
          </w:tcPr>
          <w:p w14:paraId="08B97FE3" w14:textId="1A5A57E3" w:rsidR="006C5218" w:rsidRDefault="006C5218" w:rsidP="00B12271">
            <w:pPr>
              <w:spacing w:before="60"/>
              <w:rPr>
                <w:szCs w:val="24"/>
              </w:rPr>
            </w:pPr>
            <w:r>
              <w:rPr>
                <w:szCs w:val="24"/>
              </w:rPr>
              <w:t>Privacy</w:t>
            </w:r>
          </w:p>
        </w:tc>
        <w:tc>
          <w:tcPr>
            <w:tcW w:w="6295" w:type="dxa"/>
          </w:tcPr>
          <w:p w14:paraId="4F6BD7F1" w14:textId="3E508E30" w:rsidR="006C5218" w:rsidRPr="001C3FD0" w:rsidRDefault="006C5218" w:rsidP="00B12271">
            <w:pPr>
              <w:spacing w:before="60"/>
              <w:rPr>
                <w:szCs w:val="24"/>
              </w:rPr>
            </w:pPr>
            <w:r>
              <w:rPr>
                <w:noProof/>
              </w:rPr>
              <w:drawing>
                <wp:inline distT="0" distB="0" distL="0" distR="0" wp14:anchorId="336B9D3B" wp14:editId="427BB973">
                  <wp:extent cx="142875" cy="161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875" cy="161925"/>
                          </a:xfrm>
                          <a:prstGeom prst="rect">
                            <a:avLst/>
                          </a:prstGeom>
                        </pic:spPr>
                      </pic:pic>
                    </a:graphicData>
                  </a:graphic>
                </wp:inline>
              </w:drawing>
            </w:r>
          </w:p>
        </w:tc>
      </w:tr>
    </w:tbl>
    <w:p w14:paraId="77E00AD0" w14:textId="77777777" w:rsidR="006C5218" w:rsidRDefault="006C5218" w:rsidP="006C5218">
      <w:pPr>
        <w:pStyle w:val="ListParagraph"/>
      </w:pPr>
    </w:p>
    <w:p w14:paraId="20B0838D" w14:textId="3E94C6A7" w:rsidR="006C5218" w:rsidRDefault="006C5218" w:rsidP="00E82336">
      <w:pPr>
        <w:pStyle w:val="ListParagraph"/>
        <w:numPr>
          <w:ilvl w:val="0"/>
          <w:numId w:val="23"/>
        </w:numPr>
      </w:pPr>
      <w:r>
        <w:t xml:space="preserve">Click the </w:t>
      </w:r>
      <w:r>
        <w:rPr>
          <w:b/>
        </w:rPr>
        <w:t>XML API</w:t>
      </w:r>
      <w:r w:rsidR="006775CB">
        <w:t xml:space="preserve"> tab and</w:t>
      </w:r>
      <w:r>
        <w:t xml:space="preserve"> verify </w:t>
      </w:r>
      <w:r w:rsidR="006775CB">
        <w:t xml:space="preserve">that </w:t>
      </w:r>
      <w:r>
        <w:t xml:space="preserve">all items are </w:t>
      </w:r>
      <w:r>
        <w:rPr>
          <w:noProof/>
        </w:rPr>
        <w:drawing>
          <wp:inline distT="0" distB="0" distL="0" distR="0" wp14:anchorId="2FAB239F" wp14:editId="53825C82">
            <wp:extent cx="142875" cy="161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875" cy="161925"/>
                    </a:xfrm>
                    <a:prstGeom prst="rect">
                      <a:avLst/>
                    </a:prstGeom>
                  </pic:spPr>
                </pic:pic>
              </a:graphicData>
            </a:graphic>
          </wp:inline>
        </w:drawing>
      </w:r>
      <w:r w:rsidR="001D2E4C">
        <w:t xml:space="preserve"> disabled.</w:t>
      </w:r>
    </w:p>
    <w:p w14:paraId="640738C1" w14:textId="0B3B63E3" w:rsidR="001D2E4C" w:rsidRDefault="001D2E4C" w:rsidP="00E82336">
      <w:pPr>
        <w:pStyle w:val="ListParagraph"/>
        <w:numPr>
          <w:ilvl w:val="0"/>
          <w:numId w:val="23"/>
        </w:numPr>
      </w:pPr>
      <w:r>
        <w:t xml:space="preserve">Click the </w:t>
      </w:r>
      <w:r>
        <w:rPr>
          <w:b/>
        </w:rPr>
        <w:t>Command Line</w:t>
      </w:r>
      <w:r w:rsidR="006775CB">
        <w:t xml:space="preserve"> tab and</w:t>
      </w:r>
      <w:r>
        <w:t xml:space="preserve"> verify</w:t>
      </w:r>
      <w:r w:rsidR="006775CB">
        <w:t xml:space="preserve"> that the selection is</w:t>
      </w:r>
      <w:r>
        <w:t xml:space="preserve"> </w:t>
      </w:r>
      <w:r w:rsidRPr="00A04D5C">
        <w:rPr>
          <w:rFonts w:cs="Times New Roman"/>
          <w:b/>
        </w:rPr>
        <w:t>none</w:t>
      </w:r>
      <w:r>
        <w:t>.</w:t>
      </w:r>
    </w:p>
    <w:p w14:paraId="22314311" w14:textId="5C2CEBF8" w:rsidR="006A14EE" w:rsidRDefault="000E4F82" w:rsidP="00E82336">
      <w:pPr>
        <w:pStyle w:val="ListParagraph"/>
        <w:numPr>
          <w:ilvl w:val="0"/>
          <w:numId w:val="23"/>
        </w:numPr>
      </w:pPr>
      <w:r>
        <w:t xml:space="preserve">Click </w:t>
      </w:r>
      <w:r w:rsidR="00521FBA">
        <w:rPr>
          <w:noProof/>
        </w:rPr>
        <w:drawing>
          <wp:inline distT="0" distB="0" distL="0" distR="0" wp14:anchorId="3710B02B" wp14:editId="164332FF">
            <wp:extent cx="771525" cy="352425"/>
            <wp:effectExtent l="0" t="0" r="9525"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1525" cy="352425"/>
                    </a:xfrm>
                    <a:prstGeom prst="rect">
                      <a:avLst/>
                    </a:prstGeom>
                  </pic:spPr>
                </pic:pic>
              </a:graphicData>
            </a:graphic>
          </wp:inline>
        </w:drawing>
      </w:r>
      <w:r w:rsidR="00521FBA">
        <w:t xml:space="preserve"> </w:t>
      </w:r>
      <w:r>
        <w:t>to continue.</w:t>
      </w:r>
    </w:p>
    <w:p w14:paraId="45919274" w14:textId="1BEE9789" w:rsidR="000E4F82" w:rsidRDefault="009652CF" w:rsidP="000E4F82">
      <w:pPr>
        <w:pStyle w:val="Heading2"/>
      </w:pPr>
      <w:bookmarkStart w:id="11" w:name="_Toc474939047"/>
      <w:r>
        <w:t>1.3</w:t>
      </w:r>
      <w:r w:rsidR="00AC2C3F">
        <w:t xml:space="preserve"> A</w:t>
      </w:r>
      <w:r w:rsidR="000E4F82">
        <w:t>dd an Administrator Account</w:t>
      </w:r>
      <w:bookmarkEnd w:id="11"/>
      <w:r w:rsidR="00AC2C3F">
        <w:t xml:space="preserve"> </w:t>
      </w:r>
    </w:p>
    <w:p w14:paraId="7A008D45" w14:textId="32F13DBE" w:rsidR="000E4F82" w:rsidRDefault="000E4F82" w:rsidP="00E82336">
      <w:pPr>
        <w:pStyle w:val="ListParagraph"/>
        <w:numPr>
          <w:ilvl w:val="0"/>
          <w:numId w:val="24"/>
        </w:numPr>
      </w:pPr>
      <w:r>
        <w:t xml:space="preserve">Select </w:t>
      </w:r>
      <w:r w:rsidRPr="000E4F82">
        <w:rPr>
          <w:b/>
        </w:rPr>
        <w:t>Device &gt; Administrators</w:t>
      </w:r>
      <w:r>
        <w:t>.</w:t>
      </w:r>
      <w:r w:rsidR="00AC2C3F" w:rsidRPr="00AC2C3F">
        <w:rPr>
          <w:noProof/>
        </w:rPr>
        <w:t xml:space="preserve"> </w:t>
      </w:r>
      <w:r w:rsidR="00AC2C3F">
        <w:rPr>
          <w:noProof/>
        </w:rPr>
        <w:drawing>
          <wp:inline distT="0" distB="0" distL="0" distR="0" wp14:anchorId="4553A8ED" wp14:editId="358463B1">
            <wp:extent cx="952500" cy="180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52500" cy="180975"/>
                    </a:xfrm>
                    <a:prstGeom prst="rect">
                      <a:avLst/>
                    </a:prstGeom>
                  </pic:spPr>
                </pic:pic>
              </a:graphicData>
            </a:graphic>
          </wp:inline>
        </w:drawing>
      </w:r>
    </w:p>
    <w:p w14:paraId="02388230" w14:textId="57E0853A" w:rsidR="000E4F82" w:rsidRDefault="000E4F82" w:rsidP="00E82336">
      <w:pPr>
        <w:pStyle w:val="ListParagraph"/>
        <w:numPr>
          <w:ilvl w:val="0"/>
          <w:numId w:val="24"/>
        </w:numPr>
      </w:pPr>
      <w:r>
        <w:t xml:space="preserve">Click </w:t>
      </w:r>
      <w:r w:rsidR="00AC2C3F">
        <w:rPr>
          <w:noProof/>
        </w:rPr>
        <w:drawing>
          <wp:inline distT="0" distB="0" distL="0" distR="0" wp14:anchorId="6662EDB6" wp14:editId="7C4652A7">
            <wp:extent cx="43815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rsidR="00AC2C3F">
        <w:t xml:space="preserve"> </w:t>
      </w:r>
      <w:r>
        <w:t>in the</w:t>
      </w:r>
      <w:r w:rsidR="00A04D5C">
        <w:t xml:space="preserve"> lower-</w:t>
      </w:r>
      <w:r w:rsidR="00AC2C3F">
        <w:t xml:space="preserve">left corner of the panel to open the </w:t>
      </w:r>
      <w:r w:rsidR="00AC2C3F" w:rsidRPr="000B2555">
        <w:t>Administrator</w:t>
      </w:r>
      <w:r w:rsidR="00AC2C3F">
        <w:t xml:space="preserve"> configuration window.</w:t>
      </w:r>
    </w:p>
    <w:p w14:paraId="19EFC1F4" w14:textId="5BF2E214" w:rsidR="000E4F82" w:rsidRDefault="00AC2C3F" w:rsidP="00E82336">
      <w:pPr>
        <w:pStyle w:val="ListParagraph"/>
        <w:numPr>
          <w:ilvl w:val="0"/>
          <w:numId w:val="2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B04269" w:rsidRPr="005B61D3" w14:paraId="7A70C06F" w14:textId="77777777" w:rsidTr="00B04269">
        <w:trPr>
          <w:tblHeader/>
        </w:trPr>
        <w:tc>
          <w:tcPr>
            <w:tcW w:w="2705" w:type="dxa"/>
            <w:shd w:val="clear" w:color="auto" w:fill="D9D9D9" w:themeFill="background1" w:themeFillShade="D9"/>
          </w:tcPr>
          <w:p w14:paraId="3EEE3072" w14:textId="40069DE9" w:rsidR="00B04269" w:rsidRDefault="00B04269" w:rsidP="00B04269">
            <w:pPr>
              <w:spacing w:before="60"/>
            </w:pPr>
            <w:r w:rsidRPr="001C3FD0">
              <w:rPr>
                <w:b/>
                <w:szCs w:val="24"/>
              </w:rPr>
              <w:t>Parameter</w:t>
            </w:r>
            <w:r>
              <w:rPr>
                <w:b/>
                <w:szCs w:val="24"/>
              </w:rPr>
              <w:tab/>
            </w:r>
          </w:p>
        </w:tc>
        <w:tc>
          <w:tcPr>
            <w:tcW w:w="6295" w:type="dxa"/>
            <w:shd w:val="clear" w:color="auto" w:fill="D9D9D9" w:themeFill="background1" w:themeFillShade="D9"/>
          </w:tcPr>
          <w:p w14:paraId="52C56998" w14:textId="0F4D259E" w:rsidR="00B04269" w:rsidRPr="001C3FD0" w:rsidRDefault="00B04269" w:rsidP="00B04269">
            <w:pPr>
              <w:tabs>
                <w:tab w:val="left" w:pos="1260"/>
              </w:tabs>
              <w:spacing w:before="60"/>
            </w:pPr>
            <w:r w:rsidRPr="001C3FD0">
              <w:rPr>
                <w:b/>
                <w:szCs w:val="24"/>
              </w:rPr>
              <w:t>Value</w:t>
            </w:r>
            <w:r>
              <w:rPr>
                <w:b/>
                <w:szCs w:val="24"/>
              </w:rPr>
              <w:tab/>
            </w:r>
          </w:p>
        </w:tc>
      </w:tr>
      <w:tr w:rsidR="000E4F82" w:rsidRPr="005B61D3" w14:paraId="2DCC26D9" w14:textId="77777777" w:rsidTr="00B567C6">
        <w:tc>
          <w:tcPr>
            <w:tcW w:w="2705" w:type="dxa"/>
          </w:tcPr>
          <w:p w14:paraId="09982849" w14:textId="3AA2ED6E" w:rsidR="000E4F82" w:rsidRPr="001C3FD0" w:rsidRDefault="000E4F82" w:rsidP="000E4F82">
            <w:pPr>
              <w:spacing w:before="60"/>
              <w:rPr>
                <w:szCs w:val="22"/>
              </w:rPr>
            </w:pPr>
            <w:r>
              <w:rPr>
                <w:szCs w:val="22"/>
              </w:rPr>
              <w:t>Name</w:t>
            </w:r>
            <w:r w:rsidRPr="001C3FD0">
              <w:rPr>
                <w:szCs w:val="22"/>
              </w:rPr>
              <w:tab/>
            </w:r>
          </w:p>
        </w:tc>
        <w:tc>
          <w:tcPr>
            <w:tcW w:w="6295" w:type="dxa"/>
          </w:tcPr>
          <w:p w14:paraId="2D4E3ECE" w14:textId="530F8D66" w:rsidR="000E4F82" w:rsidRPr="001C3FD0" w:rsidRDefault="000E4F82" w:rsidP="000E4F82">
            <w:pPr>
              <w:spacing w:before="60"/>
              <w:rPr>
                <w:rFonts w:asciiTheme="minorHAnsi" w:hAnsiTheme="minorHAnsi" w:cstheme="minorHAnsi"/>
                <w:szCs w:val="22"/>
              </w:rPr>
            </w:pPr>
            <w:r>
              <w:rPr>
                <w:rFonts w:ascii="Courier New" w:hAnsi="Courier New" w:cs="Courier New"/>
                <w:szCs w:val="22"/>
              </w:rPr>
              <w:t>p</w:t>
            </w:r>
            <w:r w:rsidR="00AC2C3F">
              <w:rPr>
                <w:rFonts w:ascii="Courier New" w:hAnsi="Courier New" w:cs="Courier New"/>
                <w:szCs w:val="22"/>
              </w:rPr>
              <w:t>olicy</w:t>
            </w:r>
            <w:r>
              <w:rPr>
                <w:rFonts w:ascii="Courier New" w:hAnsi="Courier New" w:cs="Courier New"/>
                <w:szCs w:val="22"/>
              </w:rPr>
              <w:t>-admin</w:t>
            </w:r>
          </w:p>
        </w:tc>
      </w:tr>
      <w:tr w:rsidR="000E4F82" w:rsidRPr="005B61D3" w14:paraId="77ECFC7F" w14:textId="77777777" w:rsidTr="000E4F82">
        <w:tc>
          <w:tcPr>
            <w:tcW w:w="2705" w:type="dxa"/>
          </w:tcPr>
          <w:p w14:paraId="0BFB2DA6" w14:textId="3FF0F9CC" w:rsidR="000E4F82" w:rsidRPr="001C3FD0" w:rsidRDefault="000E4F82" w:rsidP="00B567C6">
            <w:pPr>
              <w:spacing w:before="60"/>
              <w:rPr>
                <w:szCs w:val="22"/>
              </w:rPr>
            </w:pPr>
            <w:r>
              <w:rPr>
                <w:szCs w:val="22"/>
              </w:rPr>
              <w:t>Authentication Profile</w:t>
            </w:r>
            <w:r w:rsidRPr="001C3FD0">
              <w:rPr>
                <w:szCs w:val="22"/>
              </w:rPr>
              <w:tab/>
            </w:r>
          </w:p>
        </w:tc>
        <w:tc>
          <w:tcPr>
            <w:tcW w:w="6295" w:type="dxa"/>
          </w:tcPr>
          <w:p w14:paraId="3E12F27A" w14:textId="402E4154" w:rsidR="000E4F82" w:rsidRPr="00615485" w:rsidRDefault="000E4F82" w:rsidP="000E4F82">
            <w:pPr>
              <w:spacing w:before="60"/>
              <w:rPr>
                <w:rFonts w:cs="Times New Roman"/>
                <w:b/>
                <w:szCs w:val="22"/>
              </w:rPr>
            </w:pPr>
            <w:r w:rsidRPr="00615485">
              <w:rPr>
                <w:rFonts w:cs="Times New Roman"/>
                <w:b/>
                <w:szCs w:val="22"/>
              </w:rPr>
              <w:t>None</w:t>
            </w:r>
          </w:p>
        </w:tc>
      </w:tr>
      <w:tr w:rsidR="000E4F82" w:rsidRPr="005B61D3" w14:paraId="14402503" w14:textId="77777777" w:rsidTr="00B567C6">
        <w:tc>
          <w:tcPr>
            <w:tcW w:w="2705" w:type="dxa"/>
          </w:tcPr>
          <w:p w14:paraId="2E9B18EA" w14:textId="30AFF7FC" w:rsidR="000E4F82" w:rsidRPr="001C3FD0" w:rsidRDefault="000E4F82" w:rsidP="00B567C6">
            <w:pPr>
              <w:spacing w:before="60"/>
              <w:rPr>
                <w:szCs w:val="22"/>
              </w:rPr>
            </w:pPr>
            <w:r>
              <w:rPr>
                <w:szCs w:val="22"/>
              </w:rPr>
              <w:t>Password</w:t>
            </w:r>
            <w:r w:rsidRPr="001C3FD0">
              <w:rPr>
                <w:szCs w:val="22"/>
              </w:rPr>
              <w:tab/>
            </w:r>
          </w:p>
        </w:tc>
        <w:tc>
          <w:tcPr>
            <w:tcW w:w="6295" w:type="dxa"/>
          </w:tcPr>
          <w:p w14:paraId="0F17846E" w14:textId="69748360" w:rsidR="000E4F82" w:rsidRPr="001C3FD0" w:rsidRDefault="006568EE" w:rsidP="000E4F82">
            <w:pPr>
              <w:spacing w:before="60"/>
              <w:rPr>
                <w:rFonts w:asciiTheme="minorHAnsi" w:hAnsiTheme="minorHAnsi" w:cstheme="minorHAnsi"/>
                <w:szCs w:val="22"/>
              </w:rPr>
            </w:pPr>
            <w:r>
              <w:rPr>
                <w:rFonts w:ascii="Courier New" w:hAnsi="Courier New" w:cs="Courier New"/>
                <w:szCs w:val="22"/>
              </w:rPr>
              <w:t>paloalto</w:t>
            </w:r>
          </w:p>
        </w:tc>
      </w:tr>
      <w:tr w:rsidR="000E4F82" w:rsidRPr="005B61D3" w14:paraId="11B00133" w14:textId="77777777" w:rsidTr="00B567C6">
        <w:tc>
          <w:tcPr>
            <w:tcW w:w="2705" w:type="dxa"/>
            <w:tcBorders>
              <w:bottom w:val="single" w:sz="4" w:space="0" w:color="000000" w:themeColor="text1"/>
            </w:tcBorders>
          </w:tcPr>
          <w:p w14:paraId="7BD8AEA4" w14:textId="723FC4F6" w:rsidR="000E4F82" w:rsidRPr="001C3FD0" w:rsidRDefault="000E4F82" w:rsidP="00B567C6">
            <w:pPr>
              <w:spacing w:before="60"/>
              <w:rPr>
                <w:szCs w:val="22"/>
              </w:rPr>
            </w:pPr>
            <w:r>
              <w:rPr>
                <w:szCs w:val="22"/>
              </w:rPr>
              <w:lastRenderedPageBreak/>
              <w:t>Administrator Type</w:t>
            </w:r>
          </w:p>
        </w:tc>
        <w:tc>
          <w:tcPr>
            <w:tcW w:w="6295" w:type="dxa"/>
            <w:tcBorders>
              <w:bottom w:val="single" w:sz="4" w:space="0" w:color="000000" w:themeColor="text1"/>
            </w:tcBorders>
          </w:tcPr>
          <w:p w14:paraId="42B0BF84" w14:textId="4F682227" w:rsidR="000E4F82" w:rsidRPr="00AC2C3F" w:rsidRDefault="00521FBA" w:rsidP="000E4F82">
            <w:pPr>
              <w:spacing w:before="60"/>
              <w:rPr>
                <w:rFonts w:ascii="Courier New" w:hAnsi="Courier New" w:cs="Courier New"/>
                <w:szCs w:val="22"/>
              </w:rPr>
            </w:pPr>
            <w:r>
              <w:rPr>
                <w:noProof/>
              </w:rPr>
              <w:drawing>
                <wp:inline distT="0" distB="0" distL="0" distR="0" wp14:anchorId="68F30EDA" wp14:editId="4F8DB57C">
                  <wp:extent cx="809625" cy="276225"/>
                  <wp:effectExtent l="0" t="0" r="9525"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9625" cy="276225"/>
                          </a:xfrm>
                          <a:prstGeom prst="rect">
                            <a:avLst/>
                          </a:prstGeom>
                        </pic:spPr>
                      </pic:pic>
                    </a:graphicData>
                  </a:graphic>
                </wp:inline>
              </w:drawing>
            </w:r>
          </w:p>
        </w:tc>
      </w:tr>
      <w:tr w:rsidR="000E4F82" w:rsidRPr="005B61D3" w14:paraId="50A03EEE" w14:textId="77777777" w:rsidTr="000E4F82">
        <w:tc>
          <w:tcPr>
            <w:tcW w:w="2705" w:type="dxa"/>
          </w:tcPr>
          <w:p w14:paraId="21F37845" w14:textId="307777E8" w:rsidR="000E4F82" w:rsidRPr="001C3FD0" w:rsidRDefault="000E4F82" w:rsidP="00B567C6">
            <w:pPr>
              <w:spacing w:before="60"/>
            </w:pPr>
            <w:r>
              <w:rPr>
                <w:szCs w:val="22"/>
              </w:rPr>
              <w:t>Profile</w:t>
            </w:r>
          </w:p>
        </w:tc>
        <w:tc>
          <w:tcPr>
            <w:tcW w:w="6295" w:type="dxa"/>
          </w:tcPr>
          <w:p w14:paraId="1459B5CD" w14:textId="35C5CA16" w:rsidR="000E4F82" w:rsidRPr="00615485" w:rsidRDefault="00521FBA" w:rsidP="000E4F82">
            <w:pPr>
              <w:spacing w:before="60"/>
              <w:rPr>
                <w:rFonts w:cs="Times New Roman"/>
                <w:b/>
                <w:szCs w:val="22"/>
              </w:rPr>
            </w:pPr>
            <w:r w:rsidRPr="00615485">
              <w:rPr>
                <w:rFonts w:cs="Times New Roman"/>
                <w:b/>
                <w:szCs w:val="22"/>
              </w:rPr>
              <w:t>p</w:t>
            </w:r>
            <w:r w:rsidR="00AC2C3F" w:rsidRPr="00615485">
              <w:rPr>
                <w:rFonts w:cs="Times New Roman"/>
                <w:b/>
                <w:szCs w:val="22"/>
              </w:rPr>
              <w:t>olicy</w:t>
            </w:r>
            <w:r w:rsidRPr="00615485">
              <w:rPr>
                <w:rFonts w:cs="Times New Roman"/>
                <w:b/>
                <w:szCs w:val="22"/>
              </w:rPr>
              <w:t>-</w:t>
            </w:r>
            <w:r w:rsidR="00AC2C3F" w:rsidRPr="00615485">
              <w:rPr>
                <w:rFonts w:cs="Times New Roman"/>
                <w:b/>
                <w:szCs w:val="22"/>
              </w:rPr>
              <w:t>admin</w:t>
            </w:r>
            <w:r w:rsidR="00757EE4" w:rsidRPr="00615485">
              <w:rPr>
                <w:rFonts w:cs="Times New Roman"/>
                <w:b/>
                <w:szCs w:val="22"/>
              </w:rPr>
              <w:t>s</w:t>
            </w:r>
            <w:r w:rsidR="006568EE">
              <w:rPr>
                <w:rFonts w:cs="Times New Roman"/>
                <w:b/>
                <w:szCs w:val="22"/>
              </w:rPr>
              <w:t>-profile</w:t>
            </w:r>
          </w:p>
        </w:tc>
      </w:tr>
      <w:tr w:rsidR="000E4F82" w:rsidRPr="005B61D3" w14:paraId="0C3D2CFC" w14:textId="77777777" w:rsidTr="00B567C6">
        <w:tc>
          <w:tcPr>
            <w:tcW w:w="2705" w:type="dxa"/>
            <w:tcBorders>
              <w:bottom w:val="single" w:sz="4" w:space="0" w:color="000000" w:themeColor="text1"/>
            </w:tcBorders>
          </w:tcPr>
          <w:p w14:paraId="5A49E5AE" w14:textId="13740EBA" w:rsidR="000E4F82" w:rsidRPr="001C3FD0" w:rsidRDefault="000E4F82" w:rsidP="00B567C6">
            <w:pPr>
              <w:spacing w:before="60"/>
            </w:pPr>
            <w:r>
              <w:t>Password Profile</w:t>
            </w:r>
          </w:p>
        </w:tc>
        <w:tc>
          <w:tcPr>
            <w:tcW w:w="6295" w:type="dxa"/>
            <w:tcBorders>
              <w:bottom w:val="single" w:sz="4" w:space="0" w:color="000000" w:themeColor="text1"/>
            </w:tcBorders>
          </w:tcPr>
          <w:p w14:paraId="5FFD1C8D" w14:textId="6FDD88DA" w:rsidR="000E4F82" w:rsidRPr="00615485" w:rsidRDefault="000E4F82" w:rsidP="000E4F82">
            <w:pPr>
              <w:spacing w:before="60"/>
              <w:rPr>
                <w:rFonts w:cs="Times New Roman"/>
                <w:b/>
              </w:rPr>
            </w:pPr>
            <w:r w:rsidRPr="00615485">
              <w:rPr>
                <w:rFonts w:cs="Times New Roman"/>
                <w:b/>
                <w:szCs w:val="22"/>
              </w:rPr>
              <w:t>None</w:t>
            </w:r>
          </w:p>
        </w:tc>
      </w:tr>
    </w:tbl>
    <w:p w14:paraId="7B45EFE2" w14:textId="191B101D" w:rsidR="00E65F5E" w:rsidRDefault="000E4F82" w:rsidP="00E82336">
      <w:pPr>
        <w:pStyle w:val="ListParagraph"/>
        <w:numPr>
          <w:ilvl w:val="0"/>
          <w:numId w:val="24"/>
        </w:numPr>
      </w:pPr>
      <w:r>
        <w:t xml:space="preserve">Click </w:t>
      </w:r>
      <w:r w:rsidRPr="000E4F82">
        <w:rPr>
          <w:b/>
        </w:rPr>
        <w:t>OK</w:t>
      </w:r>
      <w:r>
        <w:t>.</w:t>
      </w:r>
    </w:p>
    <w:p w14:paraId="1ED0D35C" w14:textId="00A6CF98" w:rsidR="000E4F82" w:rsidRDefault="00AC2C3F" w:rsidP="00E82336">
      <w:pPr>
        <w:pStyle w:val="ListParagraph"/>
        <w:numPr>
          <w:ilvl w:val="0"/>
          <w:numId w:val="24"/>
        </w:numPr>
      </w:pPr>
      <w:r>
        <w:rPr>
          <w:noProof/>
        </w:rPr>
        <w:drawing>
          <wp:inline distT="0" distB="0" distL="0" distR="0" wp14:anchorId="657E9662" wp14:editId="445C2244">
            <wp:extent cx="628650" cy="2190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09386A43" w14:textId="24A01AC7" w:rsidR="000E4F82" w:rsidRDefault="009652CF" w:rsidP="000E4F82">
      <w:pPr>
        <w:pStyle w:val="Heading2"/>
      </w:pPr>
      <w:bookmarkStart w:id="12" w:name="_Toc474939048"/>
      <w:r>
        <w:t>1.4</w:t>
      </w:r>
      <w:r w:rsidR="00AC2C3F">
        <w:t xml:space="preserve"> T</w:t>
      </w:r>
      <w:r w:rsidR="000E4F82">
        <w:t xml:space="preserve">est the </w:t>
      </w:r>
      <w:r w:rsidR="00AC2C3F">
        <w:t>policy</w:t>
      </w:r>
      <w:r w:rsidR="000E4F82">
        <w:t>-admin User</w:t>
      </w:r>
      <w:bookmarkEnd w:id="12"/>
    </w:p>
    <w:p w14:paraId="2579545F" w14:textId="3E9F41BF" w:rsidR="000E4F82" w:rsidRDefault="000E4F82" w:rsidP="00E82336">
      <w:pPr>
        <w:pStyle w:val="ListParagraph"/>
        <w:numPr>
          <w:ilvl w:val="0"/>
          <w:numId w:val="25"/>
        </w:numPr>
      </w:pPr>
      <w:r>
        <w:t xml:space="preserve">Open </w:t>
      </w:r>
      <w:r w:rsidRPr="000E4F82">
        <w:rPr>
          <w:b/>
        </w:rPr>
        <w:t>PuTTY</w:t>
      </w:r>
      <w:r w:rsidR="00D3350B">
        <w:rPr>
          <w:b/>
        </w:rPr>
        <w:t xml:space="preserve"> </w:t>
      </w:r>
      <w:r w:rsidR="00D3350B">
        <w:rPr>
          <w:noProof/>
        </w:rPr>
        <w:drawing>
          <wp:inline distT="0" distB="0" distL="0" distR="0" wp14:anchorId="1E0372A7" wp14:editId="20CDD6F5">
            <wp:extent cx="305322" cy="371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440" cy="374051"/>
                    </a:xfrm>
                    <a:prstGeom prst="rect">
                      <a:avLst/>
                    </a:prstGeom>
                  </pic:spPr>
                </pic:pic>
              </a:graphicData>
            </a:graphic>
          </wp:inline>
        </w:drawing>
      </w:r>
      <w:r w:rsidR="00D3350B">
        <w:rPr>
          <w:b/>
        </w:rPr>
        <w:t xml:space="preserve"> </w:t>
      </w:r>
      <w:r w:rsidR="00BB073C">
        <w:t>from the W</w:t>
      </w:r>
      <w:r w:rsidR="00D3350B" w:rsidRPr="00D3350B">
        <w:t>indows desktop</w:t>
      </w:r>
      <w:r>
        <w:t>.</w:t>
      </w:r>
    </w:p>
    <w:p w14:paraId="3AA68ED0" w14:textId="01F86A44" w:rsidR="000E4F82" w:rsidRDefault="00BB073C" w:rsidP="00E82336">
      <w:pPr>
        <w:pStyle w:val="ListParagraph"/>
        <w:numPr>
          <w:ilvl w:val="0"/>
          <w:numId w:val="25"/>
        </w:numPr>
      </w:pPr>
      <w:r>
        <w:t>Double-c</w:t>
      </w:r>
      <w:r w:rsidR="00621CA4">
        <w:t xml:space="preserve">lick </w:t>
      </w:r>
      <w:r w:rsidR="00621CA4">
        <w:rPr>
          <w:b/>
        </w:rPr>
        <w:t>firew</w:t>
      </w:r>
      <w:r w:rsidR="00621CA4" w:rsidRPr="00621CA4">
        <w:rPr>
          <w:b/>
        </w:rPr>
        <w:t>all-management</w:t>
      </w:r>
      <w:r w:rsidR="00255BCE">
        <w:t>:</w:t>
      </w:r>
    </w:p>
    <w:p w14:paraId="2635B72D" w14:textId="5544D7E6" w:rsidR="00621CA4" w:rsidRDefault="00621CA4" w:rsidP="00621CA4">
      <w:pPr>
        <w:pStyle w:val="ListParagraph"/>
      </w:pPr>
      <w:r>
        <w:rPr>
          <w:noProof/>
        </w:rPr>
        <w:drawing>
          <wp:inline distT="0" distB="0" distL="0" distR="0" wp14:anchorId="4D1B6952" wp14:editId="2FA455AB">
            <wp:extent cx="2047875" cy="1038225"/>
            <wp:effectExtent l="0" t="0" r="9525"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7875" cy="1038225"/>
                    </a:xfrm>
                    <a:prstGeom prst="rect">
                      <a:avLst/>
                    </a:prstGeom>
                  </pic:spPr>
                </pic:pic>
              </a:graphicData>
            </a:graphic>
          </wp:inline>
        </w:drawing>
      </w:r>
    </w:p>
    <w:p w14:paraId="56CB59FD" w14:textId="114C4CAE" w:rsidR="00621CA4" w:rsidRDefault="00621CA4" w:rsidP="00E82336">
      <w:pPr>
        <w:pStyle w:val="ListParagraph"/>
        <w:numPr>
          <w:ilvl w:val="0"/>
          <w:numId w:val="25"/>
        </w:numPr>
      </w:pPr>
      <w:r>
        <w:t>Log</w:t>
      </w:r>
      <w:r w:rsidR="00BB073C">
        <w:t xml:space="preserve"> </w:t>
      </w:r>
      <w:r>
        <w:t xml:space="preserve">in </w:t>
      </w:r>
      <w:r w:rsidR="00BB22FC">
        <w:t>using</w:t>
      </w:r>
      <w:r>
        <w:t xml:space="preserve"> the following</w:t>
      </w:r>
      <w:r w:rsidR="00BB22FC">
        <w:t xml:space="preserve"> information</w:t>
      </w:r>
      <w:r>
        <w:t>:</w:t>
      </w:r>
    </w:p>
    <w:tbl>
      <w:tblPr>
        <w:tblStyle w:val="TableGrid"/>
        <w:tblW w:w="9000" w:type="dxa"/>
        <w:tblInd w:w="355" w:type="dxa"/>
        <w:tblLook w:val="04A0" w:firstRow="1" w:lastRow="0" w:firstColumn="1" w:lastColumn="0" w:noHBand="0" w:noVBand="1"/>
      </w:tblPr>
      <w:tblGrid>
        <w:gridCol w:w="2705"/>
        <w:gridCol w:w="6295"/>
      </w:tblGrid>
      <w:tr w:rsidR="00621CA4" w:rsidRPr="00733F7B" w14:paraId="3A95AA2C" w14:textId="77777777" w:rsidTr="0049042C">
        <w:trPr>
          <w:trHeight w:val="269"/>
          <w:tblHeader/>
        </w:trPr>
        <w:tc>
          <w:tcPr>
            <w:tcW w:w="2705" w:type="dxa"/>
            <w:shd w:val="pct15" w:color="auto" w:fill="auto"/>
          </w:tcPr>
          <w:p w14:paraId="52481860" w14:textId="77777777" w:rsidR="00621CA4" w:rsidRPr="001C3FD0" w:rsidRDefault="00621CA4" w:rsidP="0049042C">
            <w:pPr>
              <w:tabs>
                <w:tab w:val="right" w:pos="2844"/>
              </w:tabs>
              <w:spacing w:before="60"/>
              <w:rPr>
                <w:b/>
                <w:szCs w:val="24"/>
              </w:rPr>
            </w:pPr>
            <w:r w:rsidRPr="001C3FD0">
              <w:rPr>
                <w:b/>
                <w:szCs w:val="24"/>
              </w:rPr>
              <w:t>Parameter</w:t>
            </w:r>
            <w:r>
              <w:rPr>
                <w:b/>
                <w:szCs w:val="24"/>
              </w:rPr>
              <w:tab/>
            </w:r>
          </w:p>
        </w:tc>
        <w:tc>
          <w:tcPr>
            <w:tcW w:w="6295" w:type="dxa"/>
            <w:shd w:val="pct15" w:color="auto" w:fill="auto"/>
          </w:tcPr>
          <w:p w14:paraId="32DBF012" w14:textId="77777777" w:rsidR="00621CA4" w:rsidRPr="001C3FD0" w:rsidRDefault="00621CA4" w:rsidP="0049042C">
            <w:pPr>
              <w:tabs>
                <w:tab w:val="left" w:pos="1848"/>
              </w:tabs>
              <w:spacing w:before="60"/>
              <w:rPr>
                <w:rFonts w:asciiTheme="minorHAnsi" w:hAnsiTheme="minorHAnsi" w:cstheme="minorHAnsi"/>
                <w:b/>
                <w:szCs w:val="24"/>
              </w:rPr>
            </w:pPr>
            <w:r w:rsidRPr="001C3FD0">
              <w:rPr>
                <w:b/>
                <w:szCs w:val="24"/>
              </w:rPr>
              <w:t>Value</w:t>
            </w:r>
            <w:r>
              <w:rPr>
                <w:b/>
                <w:szCs w:val="24"/>
              </w:rPr>
              <w:tab/>
            </w:r>
          </w:p>
        </w:tc>
      </w:tr>
      <w:tr w:rsidR="00621CA4" w:rsidRPr="005B1C38" w14:paraId="24C89039" w14:textId="77777777" w:rsidTr="0049042C">
        <w:tc>
          <w:tcPr>
            <w:tcW w:w="2705" w:type="dxa"/>
          </w:tcPr>
          <w:p w14:paraId="1AAE2657" w14:textId="77777777" w:rsidR="00621CA4" w:rsidRPr="001C3FD0" w:rsidRDefault="00621CA4" w:rsidP="0049042C">
            <w:pPr>
              <w:spacing w:before="60"/>
              <w:rPr>
                <w:szCs w:val="24"/>
              </w:rPr>
            </w:pPr>
            <w:r>
              <w:rPr>
                <w:szCs w:val="24"/>
              </w:rPr>
              <w:t>Name</w:t>
            </w:r>
          </w:p>
        </w:tc>
        <w:tc>
          <w:tcPr>
            <w:tcW w:w="6295" w:type="dxa"/>
          </w:tcPr>
          <w:p w14:paraId="26018E9B" w14:textId="77777777" w:rsidR="00621CA4" w:rsidRPr="00521FBA" w:rsidRDefault="00621CA4" w:rsidP="0049042C">
            <w:pPr>
              <w:spacing w:before="60"/>
              <w:rPr>
                <w:rFonts w:ascii="Courier New" w:hAnsi="Courier New" w:cs="Courier New"/>
                <w:szCs w:val="24"/>
              </w:rPr>
            </w:pPr>
            <w:r w:rsidRPr="00521FBA">
              <w:rPr>
                <w:rFonts w:ascii="Courier New" w:hAnsi="Courier New" w:cs="Courier New"/>
                <w:noProof/>
              </w:rPr>
              <w:t>admin</w:t>
            </w:r>
          </w:p>
        </w:tc>
      </w:tr>
      <w:tr w:rsidR="00621CA4" w:rsidRPr="005B1C38" w14:paraId="6333D82F" w14:textId="77777777" w:rsidTr="0049042C">
        <w:tc>
          <w:tcPr>
            <w:tcW w:w="2705" w:type="dxa"/>
          </w:tcPr>
          <w:p w14:paraId="3D51B239" w14:textId="77777777" w:rsidR="00621CA4" w:rsidRDefault="00621CA4" w:rsidP="0049042C">
            <w:pPr>
              <w:spacing w:before="60"/>
              <w:rPr>
                <w:szCs w:val="24"/>
              </w:rPr>
            </w:pPr>
            <w:r>
              <w:rPr>
                <w:szCs w:val="24"/>
              </w:rPr>
              <w:t>Password</w:t>
            </w:r>
          </w:p>
        </w:tc>
        <w:tc>
          <w:tcPr>
            <w:tcW w:w="6295" w:type="dxa"/>
          </w:tcPr>
          <w:p w14:paraId="022F148B" w14:textId="55AA4943" w:rsidR="00621CA4" w:rsidRPr="00521FBA" w:rsidRDefault="004A0C0E" w:rsidP="0049042C">
            <w:pPr>
              <w:spacing w:before="60"/>
              <w:rPr>
                <w:rFonts w:ascii="Courier New" w:hAnsi="Courier New" w:cs="Courier New"/>
                <w:szCs w:val="24"/>
              </w:rPr>
            </w:pPr>
            <w:r>
              <w:rPr>
                <w:rFonts w:ascii="Courier New" w:hAnsi="Courier New" w:cs="Courier New"/>
                <w:noProof/>
              </w:rPr>
              <w:t>admin</w:t>
            </w:r>
          </w:p>
        </w:tc>
      </w:tr>
    </w:tbl>
    <w:p w14:paraId="22C19449" w14:textId="0F45B694" w:rsidR="000E4F82" w:rsidRDefault="000E4F82" w:rsidP="000E648A">
      <w:pPr>
        <w:ind w:left="360"/>
      </w:pPr>
      <w:r>
        <w:t>The role assigned to this account is allowed CLI access, so the connection should succeed.</w:t>
      </w:r>
      <w:r w:rsidR="00621CA4" w:rsidRPr="00621CA4">
        <w:rPr>
          <w:noProof/>
        </w:rPr>
        <w:t xml:space="preserve"> </w:t>
      </w:r>
      <w:r w:rsidR="00621CA4">
        <w:rPr>
          <w:noProof/>
        </w:rPr>
        <w:drawing>
          <wp:inline distT="0" distB="0" distL="0" distR="0" wp14:anchorId="3F28A022" wp14:editId="14941065">
            <wp:extent cx="1504950" cy="228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4950" cy="228600"/>
                    </a:xfrm>
                    <a:prstGeom prst="rect">
                      <a:avLst/>
                    </a:prstGeom>
                  </pic:spPr>
                </pic:pic>
              </a:graphicData>
            </a:graphic>
          </wp:inline>
        </w:drawing>
      </w:r>
    </w:p>
    <w:p w14:paraId="77627C5F" w14:textId="6D2BE68C" w:rsidR="000E4F82" w:rsidRDefault="000E4F82" w:rsidP="00E82336">
      <w:pPr>
        <w:pStyle w:val="ListParagraph"/>
        <w:numPr>
          <w:ilvl w:val="0"/>
          <w:numId w:val="25"/>
        </w:numPr>
      </w:pPr>
      <w:r>
        <w:t xml:space="preserve">Close the </w:t>
      </w:r>
      <w:r w:rsidR="00BB073C" w:rsidRPr="00255BCE">
        <w:rPr>
          <w:b/>
        </w:rPr>
        <w:t>PuTTY</w:t>
      </w:r>
      <w:r w:rsidR="00BB073C">
        <w:t xml:space="preserve"> window</w:t>
      </w:r>
      <w:r>
        <w:t xml:space="preserve"> and </w:t>
      </w:r>
      <w:r w:rsidR="00636378">
        <w:t xml:space="preserve">then </w:t>
      </w:r>
      <w:r>
        <w:t xml:space="preserve">open </w:t>
      </w:r>
      <w:r w:rsidRPr="00255BCE">
        <w:rPr>
          <w:b/>
        </w:rPr>
        <w:t>PuTTY</w:t>
      </w:r>
      <w:r>
        <w:t xml:space="preserve"> again.</w:t>
      </w:r>
    </w:p>
    <w:p w14:paraId="184A5022" w14:textId="1063380E" w:rsidR="000E4F82" w:rsidRDefault="00E6503C" w:rsidP="00E82336">
      <w:pPr>
        <w:pStyle w:val="ListParagraph"/>
        <w:numPr>
          <w:ilvl w:val="0"/>
          <w:numId w:val="25"/>
        </w:numPr>
        <w:rPr>
          <w:rFonts w:cs="Times New Roman"/>
        </w:rPr>
      </w:pPr>
      <w:r>
        <w:t>O</w:t>
      </w:r>
      <w:r w:rsidR="000E4F82">
        <w:t xml:space="preserve">pen an SSH connection to </w:t>
      </w:r>
      <w:r w:rsidR="00621CA4" w:rsidRPr="00621CA4">
        <w:rPr>
          <w:rFonts w:cs="Times New Roman"/>
          <w:b/>
        </w:rPr>
        <w:t>firewall-management</w:t>
      </w:r>
      <w:r w:rsidR="00621CA4" w:rsidRPr="00621CA4">
        <w:rPr>
          <w:rFonts w:cs="Times New Roman"/>
        </w:rPr>
        <w:t>.</w:t>
      </w:r>
    </w:p>
    <w:p w14:paraId="5BBE995F" w14:textId="08405945" w:rsidR="00621CA4" w:rsidRDefault="00621CA4" w:rsidP="00E82336">
      <w:pPr>
        <w:pStyle w:val="ListParagraph"/>
        <w:numPr>
          <w:ilvl w:val="0"/>
          <w:numId w:val="25"/>
        </w:numPr>
        <w:rPr>
          <w:rFonts w:cs="Times New Roman"/>
        </w:rPr>
      </w:pPr>
      <w:r>
        <w:rPr>
          <w:rFonts w:cs="Times New Roman"/>
        </w:rPr>
        <w:t>Log</w:t>
      </w:r>
      <w:r w:rsidR="00BB073C">
        <w:rPr>
          <w:rFonts w:cs="Times New Roman"/>
        </w:rPr>
        <w:t xml:space="preserve"> </w:t>
      </w:r>
      <w:r>
        <w:rPr>
          <w:rFonts w:cs="Times New Roman"/>
        </w:rPr>
        <w:t xml:space="preserve">in </w:t>
      </w:r>
      <w:r w:rsidR="00BB22FC">
        <w:rPr>
          <w:rFonts w:cs="Times New Roman"/>
        </w:rPr>
        <w:t>using</w:t>
      </w:r>
      <w:r>
        <w:rPr>
          <w:rFonts w:cs="Times New Roman"/>
        </w:rPr>
        <w:t xml:space="preserve"> the following</w:t>
      </w:r>
      <w:r w:rsidR="00BB22FC">
        <w:rPr>
          <w:rFonts w:cs="Times New Roman"/>
        </w:rPr>
        <w:t xml:space="preserve"> information</w:t>
      </w:r>
      <w:r w:rsidR="00E6503C">
        <w:rPr>
          <w:rFonts w:cs="Times New Roman"/>
        </w:rPr>
        <w:t xml:space="preserve"> (the window will close if auth</w:t>
      </w:r>
      <w:r w:rsidR="00624BE1">
        <w:rPr>
          <w:rFonts w:cs="Times New Roman"/>
        </w:rPr>
        <w:t>entication is</w:t>
      </w:r>
      <w:r w:rsidR="00E6503C">
        <w:rPr>
          <w:rFonts w:cs="Times New Roman"/>
        </w:rPr>
        <w:t xml:space="preserve"> successful)</w:t>
      </w:r>
      <w:r>
        <w:rPr>
          <w:rFonts w:cs="Times New Roman"/>
        </w:rPr>
        <w:t>:</w:t>
      </w:r>
    </w:p>
    <w:tbl>
      <w:tblPr>
        <w:tblStyle w:val="TableGrid"/>
        <w:tblW w:w="9000" w:type="dxa"/>
        <w:tblInd w:w="355" w:type="dxa"/>
        <w:tblLook w:val="04A0" w:firstRow="1" w:lastRow="0" w:firstColumn="1" w:lastColumn="0" w:noHBand="0" w:noVBand="1"/>
      </w:tblPr>
      <w:tblGrid>
        <w:gridCol w:w="2705"/>
        <w:gridCol w:w="6295"/>
      </w:tblGrid>
      <w:tr w:rsidR="00621CA4" w:rsidRPr="00733F7B" w14:paraId="5D2BD7E7" w14:textId="77777777" w:rsidTr="0049042C">
        <w:trPr>
          <w:trHeight w:val="269"/>
          <w:tblHeader/>
        </w:trPr>
        <w:tc>
          <w:tcPr>
            <w:tcW w:w="2705" w:type="dxa"/>
            <w:shd w:val="pct15" w:color="auto" w:fill="auto"/>
          </w:tcPr>
          <w:p w14:paraId="3C215D66" w14:textId="77777777" w:rsidR="00621CA4" w:rsidRPr="001C3FD0" w:rsidRDefault="00621CA4" w:rsidP="0049042C">
            <w:pPr>
              <w:tabs>
                <w:tab w:val="right" w:pos="2844"/>
              </w:tabs>
              <w:spacing w:before="60"/>
              <w:rPr>
                <w:b/>
                <w:szCs w:val="24"/>
              </w:rPr>
            </w:pPr>
            <w:r w:rsidRPr="001C3FD0">
              <w:rPr>
                <w:b/>
                <w:szCs w:val="24"/>
              </w:rPr>
              <w:t>Parameter</w:t>
            </w:r>
            <w:r>
              <w:rPr>
                <w:b/>
                <w:szCs w:val="24"/>
              </w:rPr>
              <w:tab/>
            </w:r>
          </w:p>
        </w:tc>
        <w:tc>
          <w:tcPr>
            <w:tcW w:w="6295" w:type="dxa"/>
            <w:shd w:val="pct15" w:color="auto" w:fill="auto"/>
          </w:tcPr>
          <w:p w14:paraId="6708F1A9" w14:textId="77777777" w:rsidR="00621CA4" w:rsidRPr="001C3FD0" w:rsidRDefault="00621CA4" w:rsidP="0049042C">
            <w:pPr>
              <w:tabs>
                <w:tab w:val="left" w:pos="1848"/>
              </w:tabs>
              <w:spacing w:before="60"/>
              <w:rPr>
                <w:rFonts w:asciiTheme="minorHAnsi" w:hAnsiTheme="minorHAnsi" w:cstheme="minorHAnsi"/>
                <w:b/>
                <w:szCs w:val="24"/>
              </w:rPr>
            </w:pPr>
            <w:r w:rsidRPr="001C3FD0">
              <w:rPr>
                <w:b/>
                <w:szCs w:val="24"/>
              </w:rPr>
              <w:t>Value</w:t>
            </w:r>
            <w:r>
              <w:rPr>
                <w:b/>
                <w:szCs w:val="24"/>
              </w:rPr>
              <w:tab/>
            </w:r>
          </w:p>
        </w:tc>
      </w:tr>
      <w:tr w:rsidR="00621CA4" w:rsidRPr="005B1C38" w14:paraId="3B06CF25" w14:textId="77777777" w:rsidTr="0049042C">
        <w:tc>
          <w:tcPr>
            <w:tcW w:w="2705" w:type="dxa"/>
          </w:tcPr>
          <w:p w14:paraId="7606AE41" w14:textId="77777777" w:rsidR="00621CA4" w:rsidRPr="001C3FD0" w:rsidRDefault="00621CA4" w:rsidP="0049042C">
            <w:pPr>
              <w:spacing w:before="60"/>
              <w:rPr>
                <w:szCs w:val="24"/>
              </w:rPr>
            </w:pPr>
            <w:r>
              <w:rPr>
                <w:szCs w:val="24"/>
              </w:rPr>
              <w:t>Name</w:t>
            </w:r>
          </w:p>
        </w:tc>
        <w:tc>
          <w:tcPr>
            <w:tcW w:w="6295" w:type="dxa"/>
          </w:tcPr>
          <w:p w14:paraId="7957DEAF" w14:textId="1775B1AB" w:rsidR="00621CA4" w:rsidRPr="00521FBA" w:rsidRDefault="00621CA4" w:rsidP="0049042C">
            <w:pPr>
              <w:spacing w:before="60"/>
              <w:rPr>
                <w:rFonts w:ascii="Courier New" w:hAnsi="Courier New" w:cs="Courier New"/>
                <w:szCs w:val="24"/>
              </w:rPr>
            </w:pPr>
            <w:r>
              <w:rPr>
                <w:rFonts w:ascii="Courier New" w:hAnsi="Courier New" w:cs="Courier New"/>
                <w:noProof/>
              </w:rPr>
              <w:t>policy-admin</w:t>
            </w:r>
          </w:p>
        </w:tc>
      </w:tr>
      <w:tr w:rsidR="00621CA4" w:rsidRPr="005B1C38" w14:paraId="3340EF5D" w14:textId="77777777" w:rsidTr="0049042C">
        <w:tc>
          <w:tcPr>
            <w:tcW w:w="2705" w:type="dxa"/>
          </w:tcPr>
          <w:p w14:paraId="0F4583C1" w14:textId="77777777" w:rsidR="00621CA4" w:rsidRDefault="00621CA4" w:rsidP="0049042C">
            <w:pPr>
              <w:spacing w:before="60"/>
              <w:rPr>
                <w:szCs w:val="24"/>
              </w:rPr>
            </w:pPr>
            <w:r>
              <w:rPr>
                <w:szCs w:val="24"/>
              </w:rPr>
              <w:t>Password</w:t>
            </w:r>
          </w:p>
        </w:tc>
        <w:tc>
          <w:tcPr>
            <w:tcW w:w="6295" w:type="dxa"/>
          </w:tcPr>
          <w:p w14:paraId="78DC3743" w14:textId="7F339EEB" w:rsidR="00621CA4" w:rsidRPr="00521FBA" w:rsidRDefault="006568EE" w:rsidP="0049042C">
            <w:pPr>
              <w:spacing w:before="60"/>
              <w:rPr>
                <w:rFonts w:ascii="Courier New" w:hAnsi="Courier New" w:cs="Courier New"/>
                <w:szCs w:val="24"/>
              </w:rPr>
            </w:pPr>
            <w:r>
              <w:rPr>
                <w:rFonts w:ascii="Courier New" w:hAnsi="Courier New" w:cs="Courier New"/>
                <w:noProof/>
              </w:rPr>
              <w:t>paloalto</w:t>
            </w:r>
          </w:p>
        </w:tc>
      </w:tr>
    </w:tbl>
    <w:p w14:paraId="75F0F97F" w14:textId="57C448AE" w:rsidR="000E4F82" w:rsidRDefault="000E4F82" w:rsidP="00BB073C">
      <w:pPr>
        <w:pStyle w:val="ListParagraph"/>
      </w:pPr>
      <w:r>
        <w:t>The</w:t>
      </w:r>
      <w:r w:rsidR="00636378">
        <w:t xml:space="preserve"> PuTTY window closes because the</w:t>
      </w:r>
      <w:r>
        <w:t xml:space="preserve"> </w:t>
      </w:r>
      <w:r w:rsidR="00624BE1">
        <w:t xml:space="preserve">admin </w:t>
      </w:r>
      <w:r>
        <w:t xml:space="preserve">role assigned to this account </w:t>
      </w:r>
      <w:r w:rsidR="00863CF2">
        <w:t>denies</w:t>
      </w:r>
      <w:r>
        <w:t xml:space="preserve"> CLI acces</w:t>
      </w:r>
      <w:r w:rsidR="00636378">
        <w:t>s</w:t>
      </w:r>
      <w:r>
        <w:t>.</w:t>
      </w:r>
    </w:p>
    <w:p w14:paraId="7E54772D" w14:textId="40FED9CC" w:rsidR="000E4F82" w:rsidRDefault="000E4F82" w:rsidP="00E82336">
      <w:pPr>
        <w:pStyle w:val="ListParagraph"/>
        <w:numPr>
          <w:ilvl w:val="0"/>
          <w:numId w:val="25"/>
        </w:numPr>
      </w:pPr>
      <w:r>
        <w:lastRenderedPageBreak/>
        <w:t xml:space="preserve">Open a </w:t>
      </w:r>
      <w:r w:rsidR="00621CA4" w:rsidRPr="00E6503C">
        <w:rPr>
          <w:i/>
        </w:rPr>
        <w:t>different</w:t>
      </w:r>
      <w:r w:rsidR="00621CA4">
        <w:t xml:space="preserve"> </w:t>
      </w:r>
      <w:r w:rsidR="00D3350B">
        <w:t>br</w:t>
      </w:r>
      <w:r w:rsidR="00636378">
        <w:t>owser</w:t>
      </w:r>
      <w:r w:rsidR="00DC2CE3">
        <w:t xml:space="preserve"> </w:t>
      </w:r>
      <w:r w:rsidR="006568EE">
        <w:t xml:space="preserve">(not a tab) </w:t>
      </w:r>
      <w:r w:rsidR="00DC2CE3">
        <w:t>in private/incognito mode and browse</w:t>
      </w:r>
      <w:r>
        <w:t xml:space="preserve"> to </w:t>
      </w:r>
      <w:r w:rsidR="000A3D23" w:rsidRPr="00636378">
        <w:rPr>
          <w:rFonts w:ascii="Courier New" w:hAnsi="Courier New" w:cs="Courier New"/>
        </w:rPr>
        <w:t>https://192.168.1.254</w:t>
      </w:r>
      <w:r w:rsidR="000A3D23" w:rsidRPr="00636378">
        <w:rPr>
          <w:rFonts w:cs="Times New Roman"/>
        </w:rPr>
        <w:t>.</w:t>
      </w:r>
      <w:r w:rsidR="000A3D23" w:rsidRPr="005F13A6">
        <w:rPr>
          <w:rFonts w:cs="Times New Roman"/>
        </w:rPr>
        <w:t xml:space="preserve"> </w:t>
      </w:r>
      <w:r>
        <w:t xml:space="preserve">A Certificate Warning </w:t>
      </w:r>
      <w:r w:rsidR="000A3D23">
        <w:t>might</w:t>
      </w:r>
      <w:r w:rsidR="00D3350B">
        <w:t xml:space="preserve"> </w:t>
      </w:r>
      <w:r>
        <w:t>appear.</w:t>
      </w:r>
    </w:p>
    <w:p w14:paraId="096CF6C8" w14:textId="4018DD2A" w:rsidR="000E4F82" w:rsidRDefault="000E4F82" w:rsidP="00E82336">
      <w:pPr>
        <w:pStyle w:val="ListParagraph"/>
        <w:numPr>
          <w:ilvl w:val="0"/>
          <w:numId w:val="25"/>
        </w:numPr>
      </w:pPr>
      <w:r>
        <w:t xml:space="preserve">Click through the </w:t>
      </w:r>
      <w:r w:rsidRPr="00D3350B">
        <w:t>Certificate Warning</w:t>
      </w:r>
      <w:r>
        <w:t>. The Palo Alto</w:t>
      </w:r>
      <w:r w:rsidR="000A3D23">
        <w:t xml:space="preserve"> Networks firewall</w:t>
      </w:r>
      <w:r>
        <w:t xml:space="preserve"> login page opens.</w:t>
      </w:r>
    </w:p>
    <w:p w14:paraId="23B32471" w14:textId="650E81B1" w:rsidR="00621CA4" w:rsidRDefault="00621CA4" w:rsidP="00E82336">
      <w:pPr>
        <w:pStyle w:val="ListParagraph"/>
        <w:numPr>
          <w:ilvl w:val="0"/>
          <w:numId w:val="25"/>
        </w:numPr>
        <w:rPr>
          <w:rFonts w:cs="Times New Roman"/>
        </w:rPr>
      </w:pPr>
      <w:r>
        <w:rPr>
          <w:rFonts w:cs="Times New Roman"/>
        </w:rPr>
        <w:t>Log</w:t>
      </w:r>
      <w:r w:rsidR="000A3D23">
        <w:rPr>
          <w:rFonts w:cs="Times New Roman"/>
        </w:rPr>
        <w:t xml:space="preserve"> </w:t>
      </w:r>
      <w:r>
        <w:rPr>
          <w:rFonts w:cs="Times New Roman"/>
        </w:rPr>
        <w:t xml:space="preserve">in </w:t>
      </w:r>
      <w:r w:rsidR="000A3D23">
        <w:rPr>
          <w:rFonts w:cs="Times New Roman"/>
        </w:rPr>
        <w:t>using</w:t>
      </w:r>
      <w:r>
        <w:rPr>
          <w:rFonts w:cs="Times New Roman"/>
        </w:rPr>
        <w:t xml:space="preserve"> the following</w:t>
      </w:r>
      <w:r w:rsidR="000A3D23">
        <w:rPr>
          <w:rFonts w:cs="Times New Roman"/>
        </w:rPr>
        <w:t xml:space="preserve"> information</w:t>
      </w:r>
      <w:r w:rsidR="00BA6B54">
        <w:rPr>
          <w:rFonts w:cs="Times New Roman"/>
        </w:rPr>
        <w:t xml:space="preserve"> (t</w:t>
      </w:r>
      <w:r w:rsidR="006568EE">
        <w:rPr>
          <w:rFonts w:cs="Times New Roman"/>
        </w:rPr>
        <w:t xml:space="preserve">his </w:t>
      </w:r>
      <w:r w:rsidR="00255BCE">
        <w:rPr>
          <w:rFonts w:cs="Times New Roman"/>
        </w:rPr>
        <w:t xml:space="preserve">action </w:t>
      </w:r>
      <w:r w:rsidR="006568EE">
        <w:rPr>
          <w:rFonts w:cs="Times New Roman"/>
        </w:rPr>
        <w:t>must be</w:t>
      </w:r>
      <w:r w:rsidR="00BA6B54">
        <w:rPr>
          <w:rFonts w:cs="Times New Roman"/>
        </w:rPr>
        <w:t xml:space="preserve"> done in</w:t>
      </w:r>
      <w:r w:rsidR="006568EE">
        <w:rPr>
          <w:rFonts w:cs="Times New Roman"/>
        </w:rPr>
        <w:t xml:space="preserve"> a different browser)</w:t>
      </w:r>
      <w:r>
        <w:rPr>
          <w:rFonts w:cs="Times New Roman"/>
        </w:rPr>
        <w:t>:</w:t>
      </w:r>
    </w:p>
    <w:tbl>
      <w:tblPr>
        <w:tblStyle w:val="TableGrid"/>
        <w:tblW w:w="9000" w:type="dxa"/>
        <w:tblInd w:w="355" w:type="dxa"/>
        <w:tblLook w:val="04A0" w:firstRow="1" w:lastRow="0" w:firstColumn="1" w:lastColumn="0" w:noHBand="0" w:noVBand="1"/>
      </w:tblPr>
      <w:tblGrid>
        <w:gridCol w:w="2705"/>
        <w:gridCol w:w="6295"/>
      </w:tblGrid>
      <w:tr w:rsidR="00621CA4" w:rsidRPr="00733F7B" w14:paraId="3EA7BFA2" w14:textId="77777777" w:rsidTr="0049042C">
        <w:trPr>
          <w:trHeight w:val="269"/>
          <w:tblHeader/>
        </w:trPr>
        <w:tc>
          <w:tcPr>
            <w:tcW w:w="2705" w:type="dxa"/>
            <w:shd w:val="pct15" w:color="auto" w:fill="auto"/>
          </w:tcPr>
          <w:p w14:paraId="2A89D21A" w14:textId="77777777" w:rsidR="00621CA4" w:rsidRPr="001C3FD0" w:rsidRDefault="00621CA4" w:rsidP="0049042C">
            <w:pPr>
              <w:tabs>
                <w:tab w:val="right" w:pos="2844"/>
              </w:tabs>
              <w:spacing w:before="60"/>
              <w:rPr>
                <w:b/>
                <w:szCs w:val="24"/>
              </w:rPr>
            </w:pPr>
            <w:r w:rsidRPr="001C3FD0">
              <w:rPr>
                <w:b/>
                <w:szCs w:val="24"/>
              </w:rPr>
              <w:t>Parameter</w:t>
            </w:r>
            <w:r>
              <w:rPr>
                <w:b/>
                <w:szCs w:val="24"/>
              </w:rPr>
              <w:tab/>
            </w:r>
          </w:p>
        </w:tc>
        <w:tc>
          <w:tcPr>
            <w:tcW w:w="6295" w:type="dxa"/>
            <w:shd w:val="pct15" w:color="auto" w:fill="auto"/>
          </w:tcPr>
          <w:p w14:paraId="044DFB20" w14:textId="77777777" w:rsidR="00621CA4" w:rsidRPr="001C3FD0" w:rsidRDefault="00621CA4" w:rsidP="0049042C">
            <w:pPr>
              <w:tabs>
                <w:tab w:val="left" w:pos="1848"/>
              </w:tabs>
              <w:spacing w:before="60"/>
              <w:rPr>
                <w:rFonts w:asciiTheme="minorHAnsi" w:hAnsiTheme="minorHAnsi" w:cstheme="minorHAnsi"/>
                <w:b/>
                <w:szCs w:val="24"/>
              </w:rPr>
            </w:pPr>
            <w:r w:rsidRPr="001C3FD0">
              <w:rPr>
                <w:b/>
                <w:szCs w:val="24"/>
              </w:rPr>
              <w:t>Value</w:t>
            </w:r>
            <w:r>
              <w:rPr>
                <w:b/>
                <w:szCs w:val="24"/>
              </w:rPr>
              <w:tab/>
            </w:r>
          </w:p>
        </w:tc>
      </w:tr>
      <w:tr w:rsidR="00621CA4" w:rsidRPr="005B1C38" w14:paraId="4AA7418E" w14:textId="77777777" w:rsidTr="0049042C">
        <w:tc>
          <w:tcPr>
            <w:tcW w:w="2705" w:type="dxa"/>
          </w:tcPr>
          <w:p w14:paraId="446F8EDB" w14:textId="77777777" w:rsidR="00621CA4" w:rsidRPr="001C3FD0" w:rsidRDefault="00621CA4" w:rsidP="0049042C">
            <w:pPr>
              <w:spacing w:before="60"/>
              <w:rPr>
                <w:szCs w:val="24"/>
              </w:rPr>
            </w:pPr>
            <w:r>
              <w:rPr>
                <w:szCs w:val="24"/>
              </w:rPr>
              <w:t>Name</w:t>
            </w:r>
          </w:p>
        </w:tc>
        <w:tc>
          <w:tcPr>
            <w:tcW w:w="6295" w:type="dxa"/>
          </w:tcPr>
          <w:p w14:paraId="06C83BB5" w14:textId="77777777" w:rsidR="00621CA4" w:rsidRPr="00521FBA" w:rsidRDefault="00621CA4" w:rsidP="0049042C">
            <w:pPr>
              <w:spacing w:before="60"/>
              <w:rPr>
                <w:rFonts w:ascii="Courier New" w:hAnsi="Courier New" w:cs="Courier New"/>
                <w:szCs w:val="24"/>
              </w:rPr>
            </w:pPr>
            <w:r>
              <w:rPr>
                <w:rFonts w:ascii="Courier New" w:hAnsi="Courier New" w:cs="Courier New"/>
                <w:noProof/>
              </w:rPr>
              <w:t>policy-admin</w:t>
            </w:r>
          </w:p>
        </w:tc>
      </w:tr>
      <w:tr w:rsidR="00621CA4" w:rsidRPr="005B1C38" w14:paraId="3421CCEE" w14:textId="77777777" w:rsidTr="0049042C">
        <w:tc>
          <w:tcPr>
            <w:tcW w:w="2705" w:type="dxa"/>
          </w:tcPr>
          <w:p w14:paraId="0D8AC446" w14:textId="77777777" w:rsidR="00621CA4" w:rsidRDefault="00621CA4" w:rsidP="0049042C">
            <w:pPr>
              <w:spacing w:before="60"/>
              <w:rPr>
                <w:szCs w:val="24"/>
              </w:rPr>
            </w:pPr>
            <w:r>
              <w:rPr>
                <w:szCs w:val="24"/>
              </w:rPr>
              <w:t>Password</w:t>
            </w:r>
          </w:p>
        </w:tc>
        <w:tc>
          <w:tcPr>
            <w:tcW w:w="6295" w:type="dxa"/>
          </w:tcPr>
          <w:p w14:paraId="1F98632F" w14:textId="0D668B85" w:rsidR="00621CA4" w:rsidRPr="00521FBA" w:rsidRDefault="006568EE" w:rsidP="0049042C">
            <w:pPr>
              <w:spacing w:before="60"/>
              <w:rPr>
                <w:rFonts w:ascii="Courier New" w:hAnsi="Courier New" w:cs="Courier New"/>
                <w:szCs w:val="24"/>
              </w:rPr>
            </w:pPr>
            <w:r>
              <w:rPr>
                <w:rFonts w:ascii="Courier New" w:hAnsi="Courier New" w:cs="Courier New"/>
                <w:noProof/>
              </w:rPr>
              <w:t>paloalto</w:t>
            </w:r>
          </w:p>
        </w:tc>
      </w:tr>
    </w:tbl>
    <w:p w14:paraId="6697A42F" w14:textId="7A8E1109" w:rsidR="00621CA4" w:rsidRDefault="00621CA4" w:rsidP="00E82336">
      <w:pPr>
        <w:pStyle w:val="ListParagraph"/>
        <w:numPr>
          <w:ilvl w:val="0"/>
          <w:numId w:val="25"/>
        </w:numPr>
      </w:pPr>
      <w:r w:rsidRPr="000A3D23">
        <w:rPr>
          <w:b/>
        </w:rPr>
        <w:t>Close</w:t>
      </w:r>
      <w:r>
        <w:t xml:space="preserve"> the </w:t>
      </w:r>
      <w:r w:rsidR="00E81A60">
        <w:t>Welcome</w:t>
      </w:r>
      <w:r w:rsidR="000A3D23">
        <w:t xml:space="preserve"> window</w:t>
      </w:r>
      <w:r>
        <w:t xml:space="preserve"> if</w:t>
      </w:r>
      <w:r w:rsidR="000A3D23">
        <w:t xml:space="preserve"> one is</w:t>
      </w:r>
      <w:r>
        <w:t xml:space="preserve"> presented.</w:t>
      </w:r>
    </w:p>
    <w:p w14:paraId="2DBC2CF5" w14:textId="147C012B" w:rsidR="00E65F5E" w:rsidRDefault="000E4F82" w:rsidP="00E82336">
      <w:pPr>
        <w:pStyle w:val="ListParagraph"/>
        <w:numPr>
          <w:ilvl w:val="0"/>
          <w:numId w:val="25"/>
        </w:numPr>
      </w:pPr>
      <w:r>
        <w:t>Explore the available functionality of the WebUI. Notice that several tabs and functions are excluded from the interface</w:t>
      </w:r>
      <w:r w:rsidR="000A3D23">
        <w:t xml:space="preserve"> because of the Admin Role assigned to this user account</w:t>
      </w:r>
      <w:r>
        <w:t>.</w:t>
      </w:r>
    </w:p>
    <w:p w14:paraId="6DED21DD" w14:textId="0E5BD0B6" w:rsidR="00621CA4" w:rsidRDefault="00621CA4" w:rsidP="00621CA4">
      <w:pPr>
        <w:pStyle w:val="ListParagraph"/>
      </w:pPr>
      <w:r>
        <w:rPr>
          <w:noProof/>
        </w:rPr>
        <w:drawing>
          <wp:inline distT="0" distB="0" distL="0" distR="0" wp14:anchorId="73629760" wp14:editId="28564619">
            <wp:extent cx="5705475" cy="657225"/>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5475" cy="657225"/>
                    </a:xfrm>
                    <a:prstGeom prst="rect">
                      <a:avLst/>
                    </a:prstGeom>
                  </pic:spPr>
                </pic:pic>
              </a:graphicData>
            </a:graphic>
          </wp:inline>
        </w:drawing>
      </w:r>
    </w:p>
    <w:p w14:paraId="7595434B" w14:textId="4D27B899" w:rsidR="00164D16" w:rsidRDefault="009652CF" w:rsidP="00164D16">
      <w:pPr>
        <w:pStyle w:val="Heading2"/>
      </w:pPr>
      <w:bookmarkStart w:id="13" w:name="_Toc474939049"/>
      <w:r>
        <w:t>1.5</w:t>
      </w:r>
      <w:r w:rsidR="006C27B4">
        <w:t xml:space="preserve"> T</w:t>
      </w:r>
      <w:r w:rsidR="00164D16">
        <w:t xml:space="preserve">ake a </w:t>
      </w:r>
      <w:r w:rsidR="002167F2">
        <w:t>Commit</w:t>
      </w:r>
      <w:r w:rsidR="00164D16">
        <w:t xml:space="preserve"> Lock and Test the Lock</w:t>
      </w:r>
      <w:bookmarkEnd w:id="13"/>
      <w:r w:rsidR="00164D16">
        <w:t xml:space="preserve"> </w:t>
      </w:r>
    </w:p>
    <w:p w14:paraId="654843FC" w14:textId="7A0CB81A" w:rsidR="005053F8" w:rsidRDefault="005053F8" w:rsidP="005053F8">
      <w:r w:rsidRPr="005053F8">
        <w:t>The web interface supports multiple concurrent administrator sessions by enabling an administrator to lock the candidate or running configuration so that other administrators cannot change the configuration until the lock is removed</w:t>
      </w:r>
      <w:r>
        <w:t>.</w:t>
      </w:r>
    </w:p>
    <w:p w14:paraId="32F3F0F3" w14:textId="5D80731D" w:rsidR="006C27B4" w:rsidRDefault="00164D16" w:rsidP="00E82336">
      <w:pPr>
        <w:pStyle w:val="ListParagraph"/>
        <w:numPr>
          <w:ilvl w:val="0"/>
          <w:numId w:val="26"/>
        </w:numPr>
      </w:pPr>
      <w:r>
        <w:t>From the Web</w:t>
      </w:r>
      <w:r w:rsidR="006C27B4">
        <w:t xml:space="preserve">UI where you are logged in as </w:t>
      </w:r>
      <w:r w:rsidR="006C27B4" w:rsidRPr="00E6503C">
        <w:rPr>
          <w:i/>
        </w:rPr>
        <w:t>policy</w:t>
      </w:r>
      <w:r w:rsidRPr="00E6503C">
        <w:rPr>
          <w:i/>
        </w:rPr>
        <w:t>-admin</w:t>
      </w:r>
      <w:r>
        <w:t xml:space="preserve">, click the </w:t>
      </w:r>
      <w:r w:rsidRPr="00BA002A">
        <w:rPr>
          <w:b/>
        </w:rPr>
        <w:t>transaction</w:t>
      </w:r>
      <w:r>
        <w:t xml:space="preserve"> </w:t>
      </w:r>
      <w:r w:rsidRPr="00B04269">
        <w:rPr>
          <w:b/>
        </w:rPr>
        <w:t>lock</w:t>
      </w:r>
      <w:r>
        <w:t xml:space="preserve"> icon to the right of the Commit link. </w:t>
      </w:r>
      <w:r w:rsidR="00907697">
        <w:t>The Locks windows opens.</w:t>
      </w:r>
    </w:p>
    <w:p w14:paraId="621552D6" w14:textId="43FBEE5B" w:rsidR="00164D16" w:rsidRDefault="006C27B4" w:rsidP="006C27B4">
      <w:pPr>
        <w:pStyle w:val="ListParagraph"/>
      </w:pPr>
      <w:r>
        <w:rPr>
          <w:noProof/>
        </w:rPr>
        <w:drawing>
          <wp:inline distT="0" distB="0" distL="0" distR="0" wp14:anchorId="47CC015F" wp14:editId="785D69E8">
            <wp:extent cx="2171700" cy="3333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700" cy="333375"/>
                    </a:xfrm>
                    <a:prstGeom prst="rect">
                      <a:avLst/>
                    </a:prstGeom>
                  </pic:spPr>
                </pic:pic>
              </a:graphicData>
            </a:graphic>
          </wp:inline>
        </w:drawing>
      </w:r>
    </w:p>
    <w:p w14:paraId="6717C3D1" w14:textId="41F9C5F9" w:rsidR="00164D16" w:rsidRDefault="00164D16" w:rsidP="00E82336">
      <w:pPr>
        <w:pStyle w:val="ListParagraph"/>
        <w:numPr>
          <w:ilvl w:val="0"/>
          <w:numId w:val="26"/>
        </w:numPr>
      </w:pPr>
      <w:r>
        <w:t xml:space="preserve">Click </w:t>
      </w:r>
      <w:r w:rsidR="002167F2">
        <w:rPr>
          <w:b/>
        </w:rPr>
        <w:t>Take L</w:t>
      </w:r>
      <w:r w:rsidRPr="00164D16">
        <w:rPr>
          <w:b/>
        </w:rPr>
        <w:t>ock</w:t>
      </w:r>
      <w:r w:rsidR="002167F2">
        <w:t>. A Take l</w:t>
      </w:r>
      <w:r>
        <w:t>ock window opens.</w:t>
      </w:r>
    </w:p>
    <w:p w14:paraId="15C00E3B" w14:textId="1E4F77B2" w:rsidR="00164D16" w:rsidRDefault="00164D16" w:rsidP="00E82336">
      <w:pPr>
        <w:pStyle w:val="ListParagraph"/>
        <w:numPr>
          <w:ilvl w:val="0"/>
          <w:numId w:val="26"/>
        </w:numPr>
      </w:pPr>
      <w:r>
        <w:t xml:space="preserve">Set the Type to </w:t>
      </w:r>
      <w:r w:rsidRPr="00164D16">
        <w:rPr>
          <w:b/>
        </w:rPr>
        <w:t>Commit</w:t>
      </w:r>
      <w:r>
        <w:t xml:space="preserve">, and click </w:t>
      </w:r>
      <w:r w:rsidRPr="00164D16">
        <w:rPr>
          <w:b/>
        </w:rPr>
        <w:t>OK</w:t>
      </w:r>
      <w:r w:rsidR="006C27B4">
        <w:t>. The policy</w:t>
      </w:r>
      <w:r w:rsidR="003B6BD8">
        <w:t xml:space="preserve">-admin lock is listed in the </w:t>
      </w:r>
      <w:r w:rsidR="00907697">
        <w:t xml:space="preserve">Locks </w:t>
      </w:r>
      <w:r w:rsidR="003B6BD8">
        <w:t>window.</w:t>
      </w:r>
    </w:p>
    <w:p w14:paraId="03EEB718" w14:textId="0989E0A7" w:rsidR="00164D16" w:rsidRDefault="00164D16" w:rsidP="00E82336">
      <w:pPr>
        <w:pStyle w:val="ListParagraph"/>
        <w:numPr>
          <w:ilvl w:val="0"/>
          <w:numId w:val="26"/>
        </w:numPr>
      </w:pPr>
      <w:r>
        <w:t xml:space="preserve">Click </w:t>
      </w:r>
      <w:r w:rsidRPr="00164D16">
        <w:rPr>
          <w:b/>
        </w:rPr>
        <w:t>Close</w:t>
      </w:r>
      <w:r>
        <w:t xml:space="preserve"> to close the Lock</w:t>
      </w:r>
      <w:r w:rsidR="003B6BD8">
        <w:t>s</w:t>
      </w:r>
      <w:r>
        <w:t xml:space="preserve"> window.</w:t>
      </w:r>
    </w:p>
    <w:p w14:paraId="13B2D518" w14:textId="33374113" w:rsidR="00E6503C" w:rsidRDefault="00E6503C" w:rsidP="00E82336">
      <w:pPr>
        <w:pStyle w:val="ListParagraph"/>
        <w:numPr>
          <w:ilvl w:val="0"/>
          <w:numId w:val="26"/>
        </w:numPr>
      </w:pPr>
      <w:r>
        <w:t xml:space="preserve">Click the </w:t>
      </w:r>
      <w:r>
        <w:rPr>
          <w:b/>
        </w:rPr>
        <w:t>L</w:t>
      </w:r>
      <w:r w:rsidRPr="00B65D70">
        <w:rPr>
          <w:b/>
        </w:rPr>
        <w:t>ogout</w:t>
      </w:r>
      <w:r>
        <w:t xml:space="preserve"> button on the </w:t>
      </w:r>
      <w:r w:rsidR="00255BCE">
        <w:t>bottom-left corner of the WebUI:</w:t>
      </w:r>
      <w:r>
        <w:t xml:space="preserve"> </w:t>
      </w:r>
    </w:p>
    <w:p w14:paraId="4EA5A494" w14:textId="77777777" w:rsidR="00E6503C" w:rsidRDefault="00E6503C" w:rsidP="00E6503C">
      <w:pPr>
        <w:pStyle w:val="ListParagraph"/>
      </w:pPr>
      <w:r>
        <w:rPr>
          <w:noProof/>
        </w:rPr>
        <w:drawing>
          <wp:inline distT="0" distB="0" distL="0" distR="0" wp14:anchorId="112D1DE5" wp14:editId="0AE0946A">
            <wp:extent cx="1162050" cy="476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2050" cy="476250"/>
                    </a:xfrm>
                    <a:prstGeom prst="rect">
                      <a:avLst/>
                    </a:prstGeom>
                  </pic:spPr>
                </pic:pic>
              </a:graphicData>
            </a:graphic>
          </wp:inline>
        </w:drawing>
      </w:r>
    </w:p>
    <w:p w14:paraId="097C2E3A" w14:textId="0E86985C" w:rsidR="00E6503C" w:rsidRDefault="00E6503C" w:rsidP="00E82336">
      <w:pPr>
        <w:pStyle w:val="ListParagraph"/>
        <w:numPr>
          <w:ilvl w:val="0"/>
          <w:numId w:val="26"/>
        </w:numPr>
      </w:pPr>
      <w:r>
        <w:t xml:space="preserve">Close the </w:t>
      </w:r>
      <w:r w:rsidRPr="00327DC2">
        <w:t>policy-admin</w:t>
      </w:r>
      <w:r>
        <w:t xml:space="preserve"> browser window.</w:t>
      </w:r>
    </w:p>
    <w:p w14:paraId="77F2B608" w14:textId="0917D765" w:rsidR="00164D16" w:rsidRDefault="00164D16" w:rsidP="00E82336">
      <w:pPr>
        <w:pStyle w:val="ListParagraph"/>
        <w:numPr>
          <w:ilvl w:val="0"/>
          <w:numId w:val="26"/>
        </w:numPr>
      </w:pPr>
      <w:r>
        <w:t xml:space="preserve">Return to the WebUI where you </w:t>
      </w:r>
      <w:r w:rsidR="003B6BD8">
        <w:t xml:space="preserve">are </w:t>
      </w:r>
      <w:r>
        <w:t xml:space="preserve">logged in </w:t>
      </w:r>
      <w:r w:rsidR="003B6BD8">
        <w:t>as</w:t>
      </w:r>
      <w:r>
        <w:t xml:space="preserve"> </w:t>
      </w:r>
      <w:r w:rsidRPr="00E6503C">
        <w:rPr>
          <w:i/>
        </w:rPr>
        <w:t>admin</w:t>
      </w:r>
      <w:r>
        <w:t xml:space="preserve">. </w:t>
      </w:r>
    </w:p>
    <w:p w14:paraId="353E5874" w14:textId="4C676E51" w:rsidR="00164D16" w:rsidRDefault="00164D16" w:rsidP="00E82336">
      <w:pPr>
        <w:pStyle w:val="ListParagraph"/>
        <w:numPr>
          <w:ilvl w:val="0"/>
          <w:numId w:val="26"/>
        </w:numPr>
      </w:pPr>
      <w:r>
        <w:t xml:space="preserve">Click the </w:t>
      </w:r>
      <w:r w:rsidRPr="00164D16">
        <w:rPr>
          <w:b/>
        </w:rPr>
        <w:t>Device &gt; Administrators</w:t>
      </w:r>
      <w:r>
        <w:t xml:space="preserve"> link. The WebUI refreshes. Notice the lock</w:t>
      </w:r>
      <w:r w:rsidR="003B6BD8">
        <w:t xml:space="preserve"> icon</w:t>
      </w:r>
      <w:r w:rsidR="00CE6B9C">
        <w:t xml:space="preserve"> in the upper-</w:t>
      </w:r>
      <w:r>
        <w:t>right corner of the WebUI.</w:t>
      </w:r>
      <w:r w:rsidR="00621CA4" w:rsidRPr="00621CA4">
        <w:rPr>
          <w:noProof/>
        </w:rPr>
        <w:t xml:space="preserve"> </w:t>
      </w:r>
      <w:r w:rsidR="00621CA4">
        <w:rPr>
          <w:noProof/>
        </w:rPr>
        <w:drawing>
          <wp:inline distT="0" distB="0" distL="0" distR="0" wp14:anchorId="1E116FF1" wp14:editId="1E003DE1">
            <wp:extent cx="390525" cy="228600"/>
            <wp:effectExtent l="0" t="0" r="952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25" cy="228600"/>
                    </a:xfrm>
                    <a:prstGeom prst="rect">
                      <a:avLst/>
                    </a:prstGeom>
                  </pic:spPr>
                </pic:pic>
              </a:graphicData>
            </a:graphic>
          </wp:inline>
        </w:drawing>
      </w:r>
    </w:p>
    <w:p w14:paraId="33D4243F" w14:textId="2526AAFA" w:rsidR="00164D16" w:rsidRDefault="00164D16" w:rsidP="00E82336">
      <w:pPr>
        <w:pStyle w:val="ListParagraph"/>
        <w:numPr>
          <w:ilvl w:val="0"/>
          <w:numId w:val="26"/>
        </w:numPr>
      </w:pPr>
      <w:r>
        <w:t xml:space="preserve">Click </w:t>
      </w:r>
      <w:r w:rsidR="006C27B4">
        <w:rPr>
          <w:noProof/>
        </w:rPr>
        <w:drawing>
          <wp:inline distT="0" distB="0" distL="0" distR="0" wp14:anchorId="068B5BF3" wp14:editId="2B53244A">
            <wp:extent cx="438150" cy="257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rsidR="006C27B4">
        <w:t xml:space="preserve"> </w:t>
      </w:r>
      <w:r>
        <w:t>to add another</w:t>
      </w:r>
      <w:r w:rsidR="003B6BD8">
        <w:t xml:space="preserve"> a</w:t>
      </w:r>
      <w:r w:rsidR="006C27B4">
        <w:t>dministrator</w:t>
      </w:r>
      <w:r w:rsidR="003B6BD8">
        <w:t xml:space="preserve"> account</w:t>
      </w:r>
      <w:r>
        <w:t xml:space="preserve">. </w:t>
      </w:r>
    </w:p>
    <w:p w14:paraId="6B53CEE8" w14:textId="117C730F" w:rsidR="00164D16" w:rsidRDefault="006C27B4" w:rsidP="00E82336">
      <w:pPr>
        <w:pStyle w:val="ListParagraph"/>
        <w:numPr>
          <w:ilvl w:val="0"/>
          <w:numId w:val="26"/>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B04269" w:rsidRPr="005B61D3" w14:paraId="33068B74" w14:textId="77777777" w:rsidTr="00B04269">
        <w:tc>
          <w:tcPr>
            <w:tcW w:w="2705" w:type="dxa"/>
            <w:shd w:val="clear" w:color="auto" w:fill="D9D9D9" w:themeFill="background1" w:themeFillShade="D9"/>
          </w:tcPr>
          <w:p w14:paraId="724CAC34" w14:textId="77777777" w:rsidR="00B04269" w:rsidRDefault="00B04269" w:rsidP="00B567C6">
            <w:pPr>
              <w:spacing w:before="60"/>
            </w:pPr>
            <w:r w:rsidRPr="001C3FD0">
              <w:rPr>
                <w:b/>
                <w:szCs w:val="24"/>
              </w:rPr>
              <w:lastRenderedPageBreak/>
              <w:t>Parameter</w:t>
            </w:r>
            <w:r>
              <w:rPr>
                <w:b/>
                <w:szCs w:val="24"/>
              </w:rPr>
              <w:tab/>
            </w:r>
          </w:p>
        </w:tc>
        <w:tc>
          <w:tcPr>
            <w:tcW w:w="6295" w:type="dxa"/>
            <w:shd w:val="clear" w:color="auto" w:fill="D9D9D9" w:themeFill="background1" w:themeFillShade="D9"/>
          </w:tcPr>
          <w:p w14:paraId="02773A5C" w14:textId="77777777" w:rsidR="00B04269" w:rsidRPr="001C3FD0" w:rsidRDefault="00B04269" w:rsidP="00B567C6">
            <w:pPr>
              <w:tabs>
                <w:tab w:val="left" w:pos="1260"/>
              </w:tabs>
              <w:spacing w:before="60"/>
            </w:pPr>
            <w:r w:rsidRPr="001C3FD0">
              <w:rPr>
                <w:b/>
                <w:szCs w:val="24"/>
              </w:rPr>
              <w:t>Value</w:t>
            </w:r>
            <w:r>
              <w:rPr>
                <w:b/>
                <w:szCs w:val="24"/>
              </w:rPr>
              <w:tab/>
            </w:r>
          </w:p>
        </w:tc>
      </w:tr>
      <w:tr w:rsidR="00BB3DF3" w:rsidRPr="005B61D3" w14:paraId="6F38AFF9" w14:textId="77777777" w:rsidTr="00B04269">
        <w:tc>
          <w:tcPr>
            <w:tcW w:w="2705" w:type="dxa"/>
          </w:tcPr>
          <w:p w14:paraId="79B90AF2" w14:textId="77777777" w:rsidR="00BB3DF3" w:rsidRPr="001C3FD0" w:rsidRDefault="00BB3DF3" w:rsidP="00B567C6">
            <w:pPr>
              <w:spacing w:before="60"/>
              <w:rPr>
                <w:szCs w:val="22"/>
              </w:rPr>
            </w:pPr>
            <w:r>
              <w:rPr>
                <w:szCs w:val="22"/>
              </w:rPr>
              <w:t>Name</w:t>
            </w:r>
            <w:r w:rsidRPr="001C3FD0">
              <w:rPr>
                <w:szCs w:val="22"/>
              </w:rPr>
              <w:tab/>
            </w:r>
          </w:p>
        </w:tc>
        <w:tc>
          <w:tcPr>
            <w:tcW w:w="6295" w:type="dxa"/>
          </w:tcPr>
          <w:p w14:paraId="4AE5DC13" w14:textId="1C12B6F3" w:rsidR="00BB3DF3" w:rsidRPr="001C3FD0" w:rsidRDefault="00757EE4" w:rsidP="00BB3DF3">
            <w:pPr>
              <w:spacing w:before="60"/>
              <w:rPr>
                <w:rFonts w:asciiTheme="minorHAnsi" w:hAnsiTheme="minorHAnsi" w:cstheme="minorHAnsi"/>
                <w:szCs w:val="22"/>
              </w:rPr>
            </w:pPr>
            <w:r>
              <w:rPr>
                <w:rFonts w:ascii="Courier New" w:hAnsi="Courier New" w:cs="Courier New"/>
                <w:szCs w:val="22"/>
              </w:rPr>
              <w:t>test-lock</w:t>
            </w:r>
          </w:p>
        </w:tc>
      </w:tr>
      <w:tr w:rsidR="00BB3DF3" w:rsidRPr="005B61D3" w14:paraId="7376D405" w14:textId="77777777" w:rsidTr="00B04269">
        <w:tc>
          <w:tcPr>
            <w:tcW w:w="2705" w:type="dxa"/>
          </w:tcPr>
          <w:p w14:paraId="6CC3D2F3" w14:textId="77777777" w:rsidR="00BB3DF3" w:rsidRPr="001C3FD0" w:rsidRDefault="00BB3DF3" w:rsidP="00B567C6">
            <w:pPr>
              <w:spacing w:before="60"/>
              <w:rPr>
                <w:szCs w:val="22"/>
              </w:rPr>
            </w:pPr>
            <w:r>
              <w:rPr>
                <w:szCs w:val="22"/>
              </w:rPr>
              <w:t>Authentication Profile</w:t>
            </w:r>
            <w:r w:rsidRPr="001C3FD0">
              <w:rPr>
                <w:szCs w:val="22"/>
              </w:rPr>
              <w:tab/>
            </w:r>
          </w:p>
        </w:tc>
        <w:tc>
          <w:tcPr>
            <w:tcW w:w="6295" w:type="dxa"/>
          </w:tcPr>
          <w:p w14:paraId="2F8098E8" w14:textId="54FC5E3B" w:rsidR="00BB3DF3" w:rsidRPr="00615485" w:rsidRDefault="00BB3DF3" w:rsidP="00B567C6">
            <w:pPr>
              <w:spacing w:before="60"/>
              <w:rPr>
                <w:rFonts w:cs="Times New Roman"/>
                <w:b/>
                <w:szCs w:val="22"/>
              </w:rPr>
            </w:pPr>
            <w:r w:rsidRPr="00615485">
              <w:rPr>
                <w:rFonts w:cs="Times New Roman"/>
                <w:b/>
                <w:szCs w:val="22"/>
              </w:rPr>
              <w:t>None</w:t>
            </w:r>
          </w:p>
        </w:tc>
      </w:tr>
      <w:tr w:rsidR="00BB3DF3" w:rsidRPr="005B61D3" w14:paraId="02019C46" w14:textId="77777777" w:rsidTr="00B04269">
        <w:tc>
          <w:tcPr>
            <w:tcW w:w="2705" w:type="dxa"/>
          </w:tcPr>
          <w:p w14:paraId="30B0B88E" w14:textId="24D8B1C3" w:rsidR="00BB3DF3" w:rsidRPr="001C3FD0" w:rsidRDefault="003B6BD8" w:rsidP="003B6BD8">
            <w:pPr>
              <w:spacing w:before="60"/>
              <w:rPr>
                <w:szCs w:val="22"/>
              </w:rPr>
            </w:pPr>
            <w:r>
              <w:rPr>
                <w:szCs w:val="22"/>
              </w:rPr>
              <w:t>Password</w:t>
            </w:r>
            <w:r w:rsidR="00BB3DF3" w:rsidRPr="001C3FD0">
              <w:rPr>
                <w:szCs w:val="22"/>
              </w:rPr>
              <w:tab/>
            </w:r>
          </w:p>
        </w:tc>
        <w:tc>
          <w:tcPr>
            <w:tcW w:w="6295" w:type="dxa"/>
          </w:tcPr>
          <w:p w14:paraId="06A4F96E" w14:textId="727D3DF8" w:rsidR="00BB3DF3" w:rsidRPr="001C3FD0" w:rsidRDefault="00E6503C" w:rsidP="00B567C6">
            <w:pPr>
              <w:spacing w:before="60"/>
              <w:rPr>
                <w:rFonts w:asciiTheme="minorHAnsi" w:hAnsiTheme="minorHAnsi" w:cstheme="minorHAnsi"/>
                <w:szCs w:val="22"/>
              </w:rPr>
            </w:pPr>
            <w:r>
              <w:rPr>
                <w:rFonts w:ascii="Courier New" w:hAnsi="Courier New" w:cs="Courier New"/>
                <w:szCs w:val="22"/>
              </w:rPr>
              <w:t>paloalto</w:t>
            </w:r>
          </w:p>
        </w:tc>
      </w:tr>
      <w:tr w:rsidR="00BB3DF3" w:rsidRPr="005B61D3" w14:paraId="097EE2B1" w14:textId="77777777" w:rsidTr="00B04269">
        <w:tc>
          <w:tcPr>
            <w:tcW w:w="2705" w:type="dxa"/>
            <w:tcBorders>
              <w:bottom w:val="single" w:sz="4" w:space="0" w:color="000000" w:themeColor="text1"/>
            </w:tcBorders>
          </w:tcPr>
          <w:p w14:paraId="12D4DC75" w14:textId="77777777" w:rsidR="00BB3DF3" w:rsidRPr="001C3FD0" w:rsidRDefault="00BB3DF3" w:rsidP="00B567C6">
            <w:pPr>
              <w:spacing w:before="60"/>
              <w:rPr>
                <w:szCs w:val="22"/>
              </w:rPr>
            </w:pPr>
            <w:r>
              <w:rPr>
                <w:szCs w:val="22"/>
              </w:rPr>
              <w:t>Administrator Type</w:t>
            </w:r>
          </w:p>
        </w:tc>
        <w:tc>
          <w:tcPr>
            <w:tcW w:w="6295" w:type="dxa"/>
            <w:tcBorders>
              <w:bottom w:val="single" w:sz="4" w:space="0" w:color="000000" w:themeColor="text1"/>
            </w:tcBorders>
          </w:tcPr>
          <w:p w14:paraId="0B1A42BC" w14:textId="44B0E6F6" w:rsidR="00BB3DF3" w:rsidRPr="006C27B4" w:rsidRDefault="00621CA4" w:rsidP="00B567C6">
            <w:pPr>
              <w:spacing w:before="60"/>
              <w:rPr>
                <w:rFonts w:ascii="Courier New" w:hAnsi="Courier New" w:cs="Courier New"/>
                <w:szCs w:val="22"/>
              </w:rPr>
            </w:pPr>
            <w:r>
              <w:rPr>
                <w:noProof/>
              </w:rPr>
              <w:drawing>
                <wp:inline distT="0" distB="0" distL="0" distR="0" wp14:anchorId="51993A0B" wp14:editId="7E548731">
                  <wp:extent cx="809625" cy="276225"/>
                  <wp:effectExtent l="0" t="0" r="9525"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9625" cy="276225"/>
                          </a:xfrm>
                          <a:prstGeom prst="rect">
                            <a:avLst/>
                          </a:prstGeom>
                        </pic:spPr>
                      </pic:pic>
                    </a:graphicData>
                  </a:graphic>
                </wp:inline>
              </w:drawing>
            </w:r>
          </w:p>
        </w:tc>
      </w:tr>
      <w:tr w:rsidR="00BB3DF3" w:rsidRPr="005B61D3" w14:paraId="6E757498" w14:textId="77777777" w:rsidTr="00B04269">
        <w:tc>
          <w:tcPr>
            <w:tcW w:w="2705" w:type="dxa"/>
          </w:tcPr>
          <w:p w14:paraId="63CB6336" w14:textId="77777777" w:rsidR="00BB3DF3" w:rsidRPr="001C3FD0" w:rsidRDefault="00BB3DF3" w:rsidP="00B567C6">
            <w:pPr>
              <w:spacing w:before="60"/>
            </w:pPr>
            <w:r>
              <w:rPr>
                <w:szCs w:val="22"/>
              </w:rPr>
              <w:t>Profile</w:t>
            </w:r>
          </w:p>
        </w:tc>
        <w:tc>
          <w:tcPr>
            <w:tcW w:w="6295" w:type="dxa"/>
          </w:tcPr>
          <w:p w14:paraId="0CA9F054" w14:textId="070286FE" w:rsidR="00BB3DF3" w:rsidRPr="00615485" w:rsidRDefault="003B6BD8" w:rsidP="00B567C6">
            <w:pPr>
              <w:spacing w:before="60"/>
              <w:rPr>
                <w:rFonts w:cs="Times New Roman"/>
                <w:b/>
                <w:szCs w:val="22"/>
              </w:rPr>
            </w:pPr>
            <w:r w:rsidRPr="00615485">
              <w:rPr>
                <w:rFonts w:cs="Times New Roman"/>
                <w:b/>
                <w:szCs w:val="22"/>
              </w:rPr>
              <w:t>p</w:t>
            </w:r>
            <w:r w:rsidR="00757EE4" w:rsidRPr="00615485">
              <w:rPr>
                <w:rFonts w:cs="Times New Roman"/>
                <w:b/>
                <w:szCs w:val="22"/>
              </w:rPr>
              <w:t>olicy</w:t>
            </w:r>
            <w:r w:rsidR="00621CA4" w:rsidRPr="00615485">
              <w:rPr>
                <w:rFonts w:cs="Times New Roman"/>
                <w:b/>
                <w:szCs w:val="22"/>
              </w:rPr>
              <w:t>-</w:t>
            </w:r>
            <w:r w:rsidR="00757EE4" w:rsidRPr="00615485">
              <w:rPr>
                <w:rFonts w:cs="Times New Roman"/>
                <w:b/>
                <w:szCs w:val="22"/>
              </w:rPr>
              <w:t>admins</w:t>
            </w:r>
            <w:r w:rsidR="00907697">
              <w:rPr>
                <w:rFonts w:cs="Times New Roman"/>
                <w:b/>
                <w:szCs w:val="22"/>
              </w:rPr>
              <w:t>-profile</w:t>
            </w:r>
          </w:p>
        </w:tc>
      </w:tr>
      <w:tr w:rsidR="00BB3DF3" w:rsidRPr="005B61D3" w14:paraId="4CB03EB4" w14:textId="77777777" w:rsidTr="00B04269">
        <w:tc>
          <w:tcPr>
            <w:tcW w:w="2705" w:type="dxa"/>
            <w:tcBorders>
              <w:bottom w:val="single" w:sz="4" w:space="0" w:color="000000" w:themeColor="text1"/>
            </w:tcBorders>
          </w:tcPr>
          <w:p w14:paraId="2B06E042" w14:textId="77777777" w:rsidR="00BB3DF3" w:rsidRPr="001C3FD0" w:rsidRDefault="00BB3DF3" w:rsidP="00B567C6">
            <w:pPr>
              <w:spacing w:before="60"/>
            </w:pPr>
            <w:r>
              <w:t>Password Profile</w:t>
            </w:r>
          </w:p>
        </w:tc>
        <w:tc>
          <w:tcPr>
            <w:tcW w:w="6295" w:type="dxa"/>
            <w:tcBorders>
              <w:bottom w:val="single" w:sz="4" w:space="0" w:color="000000" w:themeColor="text1"/>
            </w:tcBorders>
          </w:tcPr>
          <w:p w14:paraId="41D61353" w14:textId="5AACE951" w:rsidR="00BB3DF3" w:rsidRPr="00615485" w:rsidRDefault="00BB3DF3" w:rsidP="00B567C6">
            <w:pPr>
              <w:spacing w:before="60"/>
              <w:rPr>
                <w:rFonts w:cs="Times New Roman"/>
                <w:b/>
                <w:szCs w:val="22"/>
              </w:rPr>
            </w:pPr>
            <w:r w:rsidRPr="00615485">
              <w:rPr>
                <w:rFonts w:cs="Times New Roman"/>
                <w:b/>
                <w:szCs w:val="22"/>
              </w:rPr>
              <w:t>None</w:t>
            </w:r>
          </w:p>
        </w:tc>
      </w:tr>
    </w:tbl>
    <w:p w14:paraId="11FB649C" w14:textId="3E202166" w:rsidR="00BB3DF3" w:rsidRDefault="00BB3DF3" w:rsidP="00E82336">
      <w:pPr>
        <w:pStyle w:val="ListParagraph"/>
        <w:numPr>
          <w:ilvl w:val="0"/>
          <w:numId w:val="26"/>
        </w:numPr>
      </w:pPr>
      <w:r>
        <w:t xml:space="preserve">Click </w:t>
      </w:r>
      <w:r w:rsidRPr="00BB3DF3">
        <w:rPr>
          <w:b/>
        </w:rPr>
        <w:t>OK</w:t>
      </w:r>
      <w:r>
        <w:t xml:space="preserve">. The new </w:t>
      </w:r>
      <w:r w:rsidR="00907697">
        <w:t xml:space="preserve">test-lock </w:t>
      </w:r>
      <w:r>
        <w:t>user is listed.</w:t>
      </w:r>
    </w:p>
    <w:p w14:paraId="252D4D8C" w14:textId="5028E70F" w:rsidR="00BB3DF3" w:rsidRDefault="00621CA4" w:rsidP="00E82336">
      <w:pPr>
        <w:pStyle w:val="ListParagraph"/>
        <w:numPr>
          <w:ilvl w:val="0"/>
          <w:numId w:val="26"/>
        </w:numPr>
      </w:pPr>
      <w:r>
        <w:rPr>
          <w:noProof/>
        </w:rPr>
        <w:drawing>
          <wp:inline distT="0" distB="0" distL="0" distR="0" wp14:anchorId="2601D09E" wp14:editId="2EACF260">
            <wp:extent cx="628650" cy="21907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r w:rsidR="003B6BD8">
        <w:t xml:space="preserve"> </w:t>
      </w:r>
      <w:r w:rsidR="00255BCE">
        <w:t>Although</w:t>
      </w:r>
      <w:r w:rsidR="003B6BD8">
        <w:t xml:space="preserve"> you </w:t>
      </w:r>
      <w:r w:rsidR="006568EE">
        <w:t xml:space="preserve">could </w:t>
      </w:r>
      <w:r w:rsidR="003B6BD8">
        <w:t>add a new administrator account, you</w:t>
      </w:r>
      <w:r w:rsidR="00BB3DF3">
        <w:t xml:space="preserve"> are not allowed to commit the changes b</w:t>
      </w:r>
      <w:r w:rsidR="00757EE4">
        <w:t xml:space="preserve">ecause of the </w:t>
      </w:r>
      <w:r w:rsidR="003B6BD8">
        <w:t xml:space="preserve">Commit </w:t>
      </w:r>
      <w:r w:rsidR="00757EE4">
        <w:t>lock set by the policy</w:t>
      </w:r>
      <w:r w:rsidR="00444970">
        <w:t>-admin user:</w:t>
      </w:r>
    </w:p>
    <w:p w14:paraId="667BC7CE" w14:textId="14C5B029" w:rsidR="00727E4F" w:rsidRDefault="00727E4F" w:rsidP="00727E4F">
      <w:pPr>
        <w:pStyle w:val="ListParagraph"/>
      </w:pPr>
      <w:r>
        <w:rPr>
          <w:noProof/>
        </w:rPr>
        <w:drawing>
          <wp:inline distT="0" distB="0" distL="0" distR="0" wp14:anchorId="7F03D57B" wp14:editId="5121BF8D">
            <wp:extent cx="3800475" cy="1390650"/>
            <wp:effectExtent l="0" t="0" r="952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0475" cy="1390650"/>
                    </a:xfrm>
                    <a:prstGeom prst="rect">
                      <a:avLst/>
                    </a:prstGeom>
                  </pic:spPr>
                </pic:pic>
              </a:graphicData>
            </a:graphic>
          </wp:inline>
        </w:drawing>
      </w:r>
    </w:p>
    <w:p w14:paraId="5604C29C" w14:textId="77777777" w:rsidR="00BB3DF3" w:rsidRDefault="00BB3DF3" w:rsidP="00E82336">
      <w:pPr>
        <w:pStyle w:val="ListParagraph"/>
        <w:numPr>
          <w:ilvl w:val="0"/>
          <w:numId w:val="26"/>
        </w:numPr>
      </w:pPr>
      <w:r>
        <w:t xml:space="preserve">Click </w:t>
      </w:r>
      <w:r w:rsidRPr="00BB3DF3">
        <w:rPr>
          <w:b/>
        </w:rPr>
        <w:t>Close</w:t>
      </w:r>
      <w:r>
        <w:t>.</w:t>
      </w:r>
    </w:p>
    <w:p w14:paraId="0FAAB0D8" w14:textId="1F7F8993" w:rsidR="00BB3DF3" w:rsidRDefault="00BB3DF3" w:rsidP="00E82336">
      <w:pPr>
        <w:pStyle w:val="ListParagraph"/>
        <w:numPr>
          <w:ilvl w:val="0"/>
          <w:numId w:val="26"/>
        </w:numPr>
      </w:pPr>
      <w:r>
        <w:t xml:space="preserve">Click the </w:t>
      </w:r>
      <w:r w:rsidR="00757EE4">
        <w:rPr>
          <w:b/>
        </w:rPr>
        <w:t>transaction lock</w:t>
      </w:r>
      <w:r w:rsidR="00757EE4">
        <w:rPr>
          <w:rStyle w:val="CommentReference"/>
        </w:rPr>
        <w:t xml:space="preserve"> </w:t>
      </w:r>
      <w:r w:rsidR="00CE6B9C">
        <w:t>icon in the upper-</w:t>
      </w:r>
      <w:r w:rsidR="00757EE4">
        <w:t>right corner</w:t>
      </w:r>
      <w:r w:rsidR="007C3CA6">
        <w:t>:</w:t>
      </w:r>
    </w:p>
    <w:p w14:paraId="26C77BB4" w14:textId="19F8CAB4" w:rsidR="00757EE4" w:rsidRDefault="00727E4F" w:rsidP="00757EE4">
      <w:pPr>
        <w:pStyle w:val="ListParagraph"/>
      </w:pPr>
      <w:r>
        <w:rPr>
          <w:noProof/>
        </w:rPr>
        <w:drawing>
          <wp:inline distT="0" distB="0" distL="0" distR="0" wp14:anchorId="788528DD" wp14:editId="277D9F72">
            <wp:extent cx="2724150" cy="4572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4150" cy="457200"/>
                    </a:xfrm>
                    <a:prstGeom prst="rect">
                      <a:avLst/>
                    </a:prstGeom>
                  </pic:spPr>
                </pic:pic>
              </a:graphicData>
            </a:graphic>
          </wp:inline>
        </w:drawing>
      </w:r>
    </w:p>
    <w:p w14:paraId="21C3A0CA" w14:textId="7ACD8E09" w:rsidR="00757EE4" w:rsidRDefault="00BB3DF3" w:rsidP="00E82336">
      <w:pPr>
        <w:pStyle w:val="ListParagraph"/>
        <w:numPr>
          <w:ilvl w:val="0"/>
          <w:numId w:val="26"/>
        </w:numPr>
      </w:pPr>
      <w:r>
        <w:t xml:space="preserve">Select the </w:t>
      </w:r>
      <w:r w:rsidR="00757EE4">
        <w:rPr>
          <w:b/>
        </w:rPr>
        <w:t>policy</w:t>
      </w:r>
      <w:r w:rsidRPr="00BB3DF3">
        <w:rPr>
          <w:b/>
        </w:rPr>
        <w:t>-admin</w:t>
      </w:r>
      <w:r>
        <w:t xml:space="preserve"> lock and click </w:t>
      </w:r>
      <w:r w:rsidRPr="00BB3DF3">
        <w:rPr>
          <w:b/>
        </w:rPr>
        <w:t>Remove Lock</w:t>
      </w:r>
      <w:r w:rsidR="007C3CA6">
        <w:t>:</w:t>
      </w:r>
    </w:p>
    <w:p w14:paraId="0319B59D" w14:textId="03E370BB" w:rsidR="00757EE4" w:rsidRDefault="00757EE4" w:rsidP="00757EE4">
      <w:pPr>
        <w:pStyle w:val="ListParagraph"/>
      </w:pPr>
      <w:r>
        <w:rPr>
          <w:noProof/>
        </w:rPr>
        <w:drawing>
          <wp:inline distT="0" distB="0" distL="0" distR="0" wp14:anchorId="47686DE8" wp14:editId="0C4D420E">
            <wp:extent cx="1543050" cy="27622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3050" cy="276225"/>
                    </a:xfrm>
                    <a:prstGeom prst="rect">
                      <a:avLst/>
                    </a:prstGeom>
                  </pic:spPr>
                </pic:pic>
              </a:graphicData>
            </a:graphic>
          </wp:inline>
        </w:drawing>
      </w:r>
    </w:p>
    <w:p w14:paraId="224EFD9A" w14:textId="33509C3E" w:rsidR="00BB3DF3" w:rsidRDefault="00757EE4" w:rsidP="00757EE4">
      <w:pPr>
        <w:pStyle w:val="ListParagraph"/>
      </w:pPr>
      <w:r w:rsidRPr="00757EE4">
        <w:rPr>
          <w:b/>
        </w:rPr>
        <w:t>Note:</w:t>
      </w:r>
      <w:r>
        <w:t xml:space="preserve"> The user that </w:t>
      </w:r>
      <w:r w:rsidR="003B6BD8">
        <w:t>took</w:t>
      </w:r>
      <w:r>
        <w:t xml:space="preserve"> the lock or any superuser can remove a lock.</w:t>
      </w:r>
    </w:p>
    <w:p w14:paraId="0AEBD417" w14:textId="7D9956D8" w:rsidR="002A6A66" w:rsidRDefault="00BB3DF3" w:rsidP="00E82336">
      <w:pPr>
        <w:pStyle w:val="ListParagraph"/>
        <w:numPr>
          <w:ilvl w:val="0"/>
          <w:numId w:val="26"/>
        </w:numPr>
      </w:pPr>
      <w:r>
        <w:t xml:space="preserve">Click </w:t>
      </w:r>
      <w:r w:rsidRPr="00BB3DF3">
        <w:rPr>
          <w:b/>
        </w:rPr>
        <w:t>OK</w:t>
      </w:r>
      <w:r>
        <w:t xml:space="preserve"> </w:t>
      </w:r>
      <w:r w:rsidR="002A6A66">
        <w:t>and the lock is removed from the list.</w:t>
      </w:r>
    </w:p>
    <w:p w14:paraId="4B63BA16" w14:textId="2ECF1415" w:rsidR="00BB3DF3" w:rsidRDefault="002A6A66" w:rsidP="00E82336">
      <w:pPr>
        <w:pStyle w:val="ListParagraph"/>
        <w:numPr>
          <w:ilvl w:val="0"/>
          <w:numId w:val="26"/>
        </w:numPr>
      </w:pPr>
      <w:r>
        <w:t>Click</w:t>
      </w:r>
      <w:r w:rsidR="00BB3DF3">
        <w:t xml:space="preserve"> </w:t>
      </w:r>
      <w:r w:rsidR="00BB3DF3" w:rsidRPr="00BB3DF3">
        <w:rPr>
          <w:b/>
        </w:rPr>
        <w:t>Close</w:t>
      </w:r>
      <w:r w:rsidR="00BB3DF3">
        <w:t xml:space="preserve">. </w:t>
      </w:r>
    </w:p>
    <w:p w14:paraId="6C5F182D" w14:textId="2BCAE85E" w:rsidR="00E6503C" w:rsidRDefault="00E6503C" w:rsidP="00E82336">
      <w:pPr>
        <w:pStyle w:val="ListParagraph"/>
        <w:numPr>
          <w:ilvl w:val="0"/>
          <w:numId w:val="26"/>
        </w:numPr>
      </w:pPr>
      <w:r>
        <w:rPr>
          <w:noProof/>
        </w:rPr>
        <w:drawing>
          <wp:inline distT="0" distB="0" distL="0" distR="0" wp14:anchorId="3F12B6EC" wp14:editId="4C004B28">
            <wp:extent cx="6286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You can now commit the changes.</w:t>
      </w:r>
    </w:p>
    <w:p w14:paraId="4BE6C039" w14:textId="7A90FD53" w:rsidR="00BB3DF3" w:rsidRDefault="000E22BB" w:rsidP="00E82336">
      <w:pPr>
        <w:pStyle w:val="ListParagraph"/>
        <w:numPr>
          <w:ilvl w:val="0"/>
          <w:numId w:val="26"/>
        </w:numPr>
      </w:pPr>
      <w:r>
        <w:t xml:space="preserve">Select the </w:t>
      </w:r>
      <w:r w:rsidRPr="000E22BB">
        <w:rPr>
          <w:b/>
        </w:rPr>
        <w:t>test-lock</w:t>
      </w:r>
      <w:r>
        <w:t xml:space="preserve"> user and then</w:t>
      </w:r>
      <w:r w:rsidR="002A6A66">
        <w:t xml:space="preserve"> click</w:t>
      </w:r>
      <w:r>
        <w:t xml:space="preserve"> </w:t>
      </w:r>
      <w:r w:rsidR="00727E4F">
        <w:rPr>
          <w:noProof/>
        </w:rPr>
        <w:drawing>
          <wp:inline distT="0" distB="0" distL="0" distR="0" wp14:anchorId="1FBE049C" wp14:editId="57C38779">
            <wp:extent cx="581025" cy="238125"/>
            <wp:effectExtent l="0" t="0" r="9525" b="952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025" cy="238125"/>
                    </a:xfrm>
                    <a:prstGeom prst="rect">
                      <a:avLst/>
                    </a:prstGeom>
                  </pic:spPr>
                </pic:pic>
              </a:graphicData>
            </a:graphic>
          </wp:inline>
        </w:drawing>
      </w:r>
      <w:r w:rsidR="00727E4F">
        <w:t xml:space="preserve"> </w:t>
      </w:r>
      <w:r w:rsidR="002A6A66">
        <w:t xml:space="preserve">to delete </w:t>
      </w:r>
      <w:r w:rsidR="00757EE4">
        <w:t xml:space="preserve">the </w:t>
      </w:r>
      <w:r w:rsidR="00757EE4" w:rsidRPr="00173F39">
        <w:rPr>
          <w:rFonts w:cs="Times New Roman"/>
        </w:rPr>
        <w:t>test-lock</w:t>
      </w:r>
      <w:r w:rsidR="00173F39" w:rsidRPr="00173F39">
        <w:rPr>
          <w:rFonts w:cs="Times New Roman"/>
        </w:rPr>
        <w:t xml:space="preserve"> </w:t>
      </w:r>
      <w:r w:rsidR="00BB3DF3" w:rsidRPr="00173F39">
        <w:rPr>
          <w:rFonts w:cs="Times New Roman"/>
        </w:rPr>
        <w:t>user</w:t>
      </w:r>
      <w:r w:rsidR="00BB3DF3">
        <w:t>.</w:t>
      </w:r>
    </w:p>
    <w:p w14:paraId="438F3C74" w14:textId="2AD71789" w:rsidR="00F667B7" w:rsidRDefault="00F667B7" w:rsidP="00E82336">
      <w:pPr>
        <w:pStyle w:val="ListParagraph"/>
        <w:numPr>
          <w:ilvl w:val="0"/>
          <w:numId w:val="26"/>
        </w:numPr>
      </w:pPr>
      <w:r>
        <w:t xml:space="preserve">Click </w:t>
      </w:r>
      <w:r w:rsidRPr="00F667B7">
        <w:rPr>
          <w:b/>
        </w:rPr>
        <w:t>Yes</w:t>
      </w:r>
      <w:r>
        <w:t xml:space="preserve"> to confirm the deletion.</w:t>
      </w:r>
    </w:p>
    <w:p w14:paraId="44DE0C90" w14:textId="1A091772" w:rsidR="00E6503C" w:rsidRDefault="00E6503C" w:rsidP="00E82336">
      <w:pPr>
        <w:pStyle w:val="ListParagraph"/>
        <w:numPr>
          <w:ilvl w:val="0"/>
          <w:numId w:val="26"/>
        </w:numPr>
      </w:pPr>
      <w:r>
        <w:rPr>
          <w:noProof/>
        </w:rPr>
        <w:drawing>
          <wp:inline distT="0" distB="0" distL="0" distR="0" wp14:anchorId="1D4EF339" wp14:editId="78D59AFC">
            <wp:extent cx="628650" cy="219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2F06F3EF" w14:textId="51E8FE16" w:rsidR="00BB3DF3" w:rsidRDefault="009652CF" w:rsidP="00BB3DF3">
      <w:pPr>
        <w:pStyle w:val="Heading2"/>
      </w:pPr>
      <w:bookmarkStart w:id="14" w:name="_Toc474939050"/>
      <w:r>
        <w:lastRenderedPageBreak/>
        <w:t>1.6</w:t>
      </w:r>
      <w:r w:rsidR="00D20B62">
        <w:t xml:space="preserve"> </w:t>
      </w:r>
      <w:r w:rsidR="00DC7662">
        <w:t>Verify</w:t>
      </w:r>
      <w:r w:rsidR="00BB3DF3">
        <w:t xml:space="preserve"> the Update and DNS Servers</w:t>
      </w:r>
      <w:bookmarkEnd w:id="14"/>
      <w:r w:rsidR="00BB3DF3">
        <w:t xml:space="preserve"> </w:t>
      </w:r>
    </w:p>
    <w:p w14:paraId="5D9FE256" w14:textId="3ACEF3F8" w:rsidR="005053F8" w:rsidRDefault="007F0BE4" w:rsidP="005053F8">
      <w:r>
        <w:t xml:space="preserve">The DNS </w:t>
      </w:r>
      <w:r w:rsidR="00F27D14">
        <w:t xml:space="preserve">server </w:t>
      </w:r>
      <w:r>
        <w:t>configuration settings are</w:t>
      </w:r>
      <w:r w:rsidR="005053F8" w:rsidRPr="005053F8">
        <w:t xml:space="preserve"> used for all DNS queries that the firewall initiate</w:t>
      </w:r>
      <w:r w:rsidR="005053F8">
        <w:t>s</w:t>
      </w:r>
      <w:r w:rsidR="005053F8" w:rsidRPr="005053F8">
        <w:t xml:space="preserve"> in support of FQDN address objects, logging, and firewall management</w:t>
      </w:r>
      <w:r w:rsidR="005053F8">
        <w:t>.</w:t>
      </w:r>
    </w:p>
    <w:p w14:paraId="53122E9C" w14:textId="6B34A4B7" w:rsidR="00BB3DF3" w:rsidRDefault="00BB3DF3" w:rsidP="00E82336">
      <w:pPr>
        <w:pStyle w:val="ListParagraph"/>
        <w:numPr>
          <w:ilvl w:val="0"/>
          <w:numId w:val="27"/>
        </w:numPr>
      </w:pPr>
      <w:r>
        <w:t xml:space="preserve">Select </w:t>
      </w:r>
      <w:r w:rsidRPr="00BB3DF3">
        <w:rPr>
          <w:b/>
        </w:rPr>
        <w:t>Device &gt; Setup &gt; Services</w:t>
      </w:r>
      <w:r>
        <w:t>.</w:t>
      </w:r>
    </w:p>
    <w:p w14:paraId="43B809A7" w14:textId="76E6EB71" w:rsidR="00EF2BF6" w:rsidRDefault="00BB3DF3" w:rsidP="00E82336">
      <w:pPr>
        <w:pStyle w:val="ListParagraph"/>
        <w:numPr>
          <w:ilvl w:val="0"/>
          <w:numId w:val="27"/>
        </w:numPr>
      </w:pPr>
      <w:r>
        <w:t xml:space="preserve">Open the </w:t>
      </w:r>
      <w:r w:rsidRPr="00B65D70">
        <w:t>Services</w:t>
      </w:r>
      <w:r>
        <w:t xml:space="preserve"> </w:t>
      </w:r>
      <w:r w:rsidR="000D2EB3">
        <w:t>window</w:t>
      </w:r>
      <w:r>
        <w:t xml:space="preserve"> by clicking the </w:t>
      </w:r>
      <w:r w:rsidR="00EF2BF6">
        <w:rPr>
          <w:noProof/>
        </w:rPr>
        <w:drawing>
          <wp:inline distT="0" distB="0" distL="0" distR="0" wp14:anchorId="5963F4DC" wp14:editId="6AB5930E">
            <wp:extent cx="228600" cy="2190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600" cy="219075"/>
                    </a:xfrm>
                    <a:prstGeom prst="rect">
                      <a:avLst/>
                    </a:prstGeom>
                  </pic:spPr>
                </pic:pic>
              </a:graphicData>
            </a:graphic>
          </wp:inline>
        </w:drawing>
      </w:r>
      <w:r w:rsidR="00EF2BF6">
        <w:t xml:space="preserve"> </w:t>
      </w:r>
      <w:r>
        <w:t>icon in the upper-r</w:t>
      </w:r>
      <w:r w:rsidR="00EF2BF6">
        <w:t xml:space="preserve">ight corner of the </w:t>
      </w:r>
      <w:r w:rsidR="00813BCF">
        <w:t>Services</w:t>
      </w:r>
      <w:r w:rsidR="00444970">
        <w:t xml:space="preserve"> panel:</w:t>
      </w:r>
    </w:p>
    <w:p w14:paraId="50C83040" w14:textId="54EE2210" w:rsidR="00BB3DF3" w:rsidRDefault="00E6503C" w:rsidP="00EF2BF6">
      <w:pPr>
        <w:pStyle w:val="ListParagraph"/>
      </w:pPr>
      <w:r>
        <w:rPr>
          <w:noProof/>
        </w:rPr>
        <w:drawing>
          <wp:inline distT="0" distB="0" distL="0" distR="0" wp14:anchorId="4E9D996D" wp14:editId="0F13CDBB">
            <wp:extent cx="3343275" cy="1428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3275" cy="1428750"/>
                    </a:xfrm>
                    <a:prstGeom prst="rect">
                      <a:avLst/>
                    </a:prstGeom>
                  </pic:spPr>
                </pic:pic>
              </a:graphicData>
            </a:graphic>
          </wp:inline>
        </w:drawing>
      </w:r>
    </w:p>
    <w:p w14:paraId="357259C8" w14:textId="76AD5D91" w:rsidR="00BB3DF3" w:rsidRDefault="00DC7662" w:rsidP="00E82336">
      <w:pPr>
        <w:pStyle w:val="ListParagraph"/>
        <w:numPr>
          <w:ilvl w:val="0"/>
          <w:numId w:val="27"/>
        </w:numPr>
      </w:pPr>
      <w:r w:rsidRPr="000D2EB3">
        <w:rPr>
          <w:rFonts w:cs="Times New Roman"/>
        </w:rPr>
        <w:t>Verify</w:t>
      </w:r>
      <w:r w:rsidR="00444970">
        <w:rPr>
          <w:rFonts w:cs="Times New Roman"/>
        </w:rPr>
        <w:t xml:space="preserve"> that</w:t>
      </w:r>
      <w:r w:rsidR="00BB3DF3" w:rsidRPr="000D2EB3">
        <w:rPr>
          <w:rFonts w:cs="Times New Roman"/>
        </w:rPr>
        <w:t xml:space="preserve"> </w:t>
      </w:r>
      <w:r w:rsidR="00727E4F" w:rsidRPr="000D2EB3">
        <w:rPr>
          <w:rFonts w:cs="Times New Roman"/>
          <w:b/>
        </w:rPr>
        <w:t>4.2.2.2</w:t>
      </w:r>
      <w:r w:rsidR="00813BCF" w:rsidRPr="000D2EB3">
        <w:rPr>
          <w:rFonts w:cs="Times New Roman"/>
        </w:rPr>
        <w:t xml:space="preserve"> </w:t>
      </w:r>
      <w:r w:rsidRPr="000D2EB3">
        <w:rPr>
          <w:rFonts w:cs="Times New Roman"/>
        </w:rPr>
        <w:t>i</w:t>
      </w:r>
      <w:r w:rsidR="00727E4F" w:rsidRPr="000D2EB3">
        <w:rPr>
          <w:rFonts w:cs="Times New Roman"/>
        </w:rPr>
        <w:t>s the Primary DNS Server and</w:t>
      </w:r>
      <w:r w:rsidR="00444970">
        <w:rPr>
          <w:rFonts w:cs="Times New Roman"/>
        </w:rPr>
        <w:t xml:space="preserve"> that</w:t>
      </w:r>
      <w:r w:rsidR="00727E4F" w:rsidRPr="000D2EB3">
        <w:rPr>
          <w:rFonts w:cs="Times New Roman"/>
        </w:rPr>
        <w:t xml:space="preserve"> </w:t>
      </w:r>
      <w:r w:rsidR="00727E4F" w:rsidRPr="000D2EB3">
        <w:rPr>
          <w:rFonts w:cs="Times New Roman"/>
          <w:b/>
        </w:rPr>
        <w:t>8.8.8.8</w:t>
      </w:r>
      <w:r w:rsidR="00727E4F" w:rsidRPr="000D2EB3">
        <w:rPr>
          <w:rFonts w:cs="Times New Roman"/>
        </w:rPr>
        <w:t xml:space="preserve"> is</w:t>
      </w:r>
      <w:r w:rsidR="00727E4F">
        <w:t xml:space="preserve"> the</w:t>
      </w:r>
      <w:r w:rsidR="00813BCF">
        <w:t xml:space="preserve"> S</w:t>
      </w:r>
      <w:r w:rsidR="00727E4F">
        <w:t>econdary</w:t>
      </w:r>
      <w:r w:rsidR="00813BCF">
        <w:t xml:space="preserve"> DNS Server</w:t>
      </w:r>
      <w:r w:rsidR="00727E4F">
        <w:t>.</w:t>
      </w:r>
    </w:p>
    <w:p w14:paraId="7EEB12D0" w14:textId="18056F55" w:rsidR="00BB3DF3" w:rsidRDefault="00DC7662" w:rsidP="00E82336">
      <w:pPr>
        <w:pStyle w:val="ListParagraph"/>
        <w:numPr>
          <w:ilvl w:val="0"/>
          <w:numId w:val="27"/>
        </w:numPr>
      </w:pPr>
      <w:r>
        <w:t>Verify</w:t>
      </w:r>
      <w:r w:rsidR="00244007">
        <w:t xml:space="preserve"> that </w:t>
      </w:r>
      <w:r w:rsidR="00727E4F" w:rsidRPr="00865718">
        <w:rPr>
          <w:rFonts w:cs="Times New Roman"/>
          <w:b/>
        </w:rPr>
        <w:t>updates.paloaltonetworks.com</w:t>
      </w:r>
      <w:r w:rsidR="00BB3DF3">
        <w:t xml:space="preserve"> is the Update Server.</w:t>
      </w:r>
    </w:p>
    <w:p w14:paraId="1B3DA881" w14:textId="1B1F4621" w:rsidR="00BB3DF3" w:rsidRDefault="00BB3DF3" w:rsidP="00E82336">
      <w:pPr>
        <w:pStyle w:val="ListParagraph"/>
        <w:numPr>
          <w:ilvl w:val="0"/>
          <w:numId w:val="27"/>
        </w:numPr>
      </w:pPr>
      <w:r>
        <w:t xml:space="preserve">Click </w:t>
      </w:r>
      <w:r w:rsidR="00813BCF" w:rsidRPr="00813BCF">
        <w:rPr>
          <w:b/>
          <w:noProof/>
        </w:rPr>
        <w:t>OK</w:t>
      </w:r>
      <w:r>
        <w:t xml:space="preserve">. </w:t>
      </w:r>
    </w:p>
    <w:p w14:paraId="57F94ED8" w14:textId="5D066B3E" w:rsidR="00976B7C" w:rsidRPr="00976B7C" w:rsidRDefault="009652CF" w:rsidP="004A0C0E">
      <w:pPr>
        <w:pStyle w:val="Heading2"/>
      </w:pPr>
      <w:bookmarkStart w:id="15" w:name="_Toc474939051"/>
      <w:r>
        <w:t>1.7</w:t>
      </w:r>
      <w:r w:rsidR="004A0C0E">
        <w:t xml:space="preserve"> </w:t>
      </w:r>
      <w:r w:rsidR="00EF2BF6">
        <w:t>S</w:t>
      </w:r>
      <w:r w:rsidR="00912285">
        <w:t>chedule Dynamic Updates</w:t>
      </w:r>
      <w:bookmarkEnd w:id="15"/>
    </w:p>
    <w:p w14:paraId="78EC6A46" w14:textId="1AFCD017" w:rsidR="0047170E" w:rsidRDefault="0047170E" w:rsidP="0047170E">
      <w:r w:rsidRPr="0047170E">
        <w:t>Palo Alto Networks regularly posts updates for application detection, threat protection, and GlobalProtect data files through dynamic updates</w:t>
      </w:r>
      <w:r>
        <w:t>.</w:t>
      </w:r>
    </w:p>
    <w:p w14:paraId="1E26172C" w14:textId="44A7EAED" w:rsidR="00912285" w:rsidRDefault="00912285" w:rsidP="00E82336">
      <w:pPr>
        <w:pStyle w:val="ListParagraph"/>
        <w:numPr>
          <w:ilvl w:val="0"/>
          <w:numId w:val="13"/>
        </w:numPr>
      </w:pPr>
      <w:r>
        <w:t xml:space="preserve">Select </w:t>
      </w:r>
      <w:r w:rsidRPr="00BB3DF3">
        <w:rPr>
          <w:b/>
        </w:rPr>
        <w:t xml:space="preserve">Device &gt; </w:t>
      </w:r>
      <w:r>
        <w:rPr>
          <w:b/>
        </w:rPr>
        <w:t>Dynamic Updates</w:t>
      </w:r>
      <w:r w:rsidR="00EF2BF6" w:rsidRPr="00444970">
        <w:t>.</w:t>
      </w:r>
      <w:r w:rsidR="00EF2BF6" w:rsidRPr="00EF2BF6">
        <w:rPr>
          <w:noProof/>
        </w:rPr>
        <w:t xml:space="preserve"> </w:t>
      </w:r>
      <w:r w:rsidR="00EF2BF6">
        <w:rPr>
          <w:noProof/>
        </w:rPr>
        <w:drawing>
          <wp:inline distT="0" distB="0" distL="0" distR="0" wp14:anchorId="1002C978" wp14:editId="55F7BE2F">
            <wp:extent cx="1114425" cy="2095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4425" cy="209550"/>
                    </a:xfrm>
                    <a:prstGeom prst="rect">
                      <a:avLst/>
                    </a:prstGeom>
                  </pic:spPr>
                </pic:pic>
              </a:graphicData>
            </a:graphic>
          </wp:inline>
        </w:drawing>
      </w:r>
    </w:p>
    <w:p w14:paraId="0FD7ACAF" w14:textId="30723EF2" w:rsidR="00912285" w:rsidRDefault="00912285" w:rsidP="00E82336">
      <w:pPr>
        <w:pStyle w:val="ListParagraph"/>
        <w:numPr>
          <w:ilvl w:val="0"/>
          <w:numId w:val="13"/>
        </w:numPr>
      </w:pPr>
      <w:r>
        <w:t xml:space="preserve">Locate and click the hyperlink on the far </w:t>
      </w:r>
      <w:r w:rsidR="00C011AC">
        <w:t>right</w:t>
      </w:r>
      <w:r>
        <w:t xml:space="preserve"> of </w:t>
      </w:r>
      <w:r w:rsidRPr="00C011AC">
        <w:rPr>
          <w:b/>
        </w:rPr>
        <w:t>An</w:t>
      </w:r>
      <w:r w:rsidR="00C011AC">
        <w:rPr>
          <w:b/>
        </w:rPr>
        <w:t>t</w:t>
      </w:r>
      <w:r w:rsidRPr="00C011AC">
        <w:rPr>
          <w:b/>
        </w:rPr>
        <w:t>ivirus</w:t>
      </w:r>
      <w:r w:rsidR="007C3CA6">
        <w:t>:</w:t>
      </w:r>
    </w:p>
    <w:p w14:paraId="52AF6923" w14:textId="6C93290B" w:rsidR="006305DC" w:rsidRDefault="00EF2BF6" w:rsidP="00567526">
      <w:pPr>
        <w:pStyle w:val="ListParagraph"/>
      </w:pPr>
      <w:r>
        <w:rPr>
          <w:noProof/>
        </w:rPr>
        <w:drawing>
          <wp:inline distT="0" distB="0" distL="0" distR="0" wp14:anchorId="104E374E" wp14:editId="308F6F90">
            <wp:extent cx="5943600" cy="2711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145"/>
                    </a:xfrm>
                    <a:prstGeom prst="rect">
                      <a:avLst/>
                    </a:prstGeom>
                  </pic:spPr>
                </pic:pic>
              </a:graphicData>
            </a:graphic>
          </wp:inline>
        </w:drawing>
      </w:r>
      <w:r w:rsidR="00567526">
        <w:t>The scheduling window opens</w:t>
      </w:r>
      <w:r w:rsidR="00912285">
        <w:t>. Antiviru</w:t>
      </w:r>
      <w:r w:rsidR="00976B7C">
        <w:t>s signatures are released daily.</w:t>
      </w:r>
      <w:r w:rsidR="00912285">
        <w:t xml:space="preserve"> </w:t>
      </w:r>
    </w:p>
    <w:p w14:paraId="44703428" w14:textId="1773DB43" w:rsidR="00912285" w:rsidRDefault="006305DC" w:rsidP="00E82336">
      <w:pPr>
        <w:pStyle w:val="ListParagraph"/>
        <w:numPr>
          <w:ilvl w:val="0"/>
          <w:numId w:val="13"/>
        </w:numPr>
      </w:pPr>
      <w:r>
        <w:t>Configure</w:t>
      </w:r>
      <w:r w:rsidR="00912285">
        <w:t xml:space="preserve"> the following:</w:t>
      </w:r>
    </w:p>
    <w:tbl>
      <w:tblPr>
        <w:tblStyle w:val="TableGrid"/>
        <w:tblW w:w="9000" w:type="dxa"/>
        <w:tblInd w:w="355" w:type="dxa"/>
        <w:tblLook w:val="04A0" w:firstRow="1" w:lastRow="0" w:firstColumn="1" w:lastColumn="0" w:noHBand="0" w:noVBand="1"/>
      </w:tblPr>
      <w:tblGrid>
        <w:gridCol w:w="2705"/>
        <w:gridCol w:w="6295"/>
      </w:tblGrid>
      <w:tr w:rsidR="00912285" w:rsidRPr="005B61D3" w14:paraId="20133FAA" w14:textId="77777777" w:rsidTr="00912285">
        <w:tc>
          <w:tcPr>
            <w:tcW w:w="2705" w:type="dxa"/>
            <w:shd w:val="clear" w:color="auto" w:fill="D9D9D9" w:themeFill="background1" w:themeFillShade="D9"/>
          </w:tcPr>
          <w:p w14:paraId="62319E8D" w14:textId="77777777" w:rsidR="00912285" w:rsidRDefault="00912285" w:rsidP="00912285">
            <w:pPr>
              <w:spacing w:before="60"/>
            </w:pPr>
            <w:r w:rsidRPr="001C3FD0">
              <w:rPr>
                <w:b/>
                <w:szCs w:val="24"/>
              </w:rPr>
              <w:t>Parameter</w:t>
            </w:r>
            <w:r>
              <w:rPr>
                <w:b/>
                <w:szCs w:val="24"/>
              </w:rPr>
              <w:tab/>
            </w:r>
          </w:p>
        </w:tc>
        <w:tc>
          <w:tcPr>
            <w:tcW w:w="6295" w:type="dxa"/>
            <w:shd w:val="clear" w:color="auto" w:fill="D9D9D9" w:themeFill="background1" w:themeFillShade="D9"/>
          </w:tcPr>
          <w:p w14:paraId="249C6D21" w14:textId="77777777" w:rsidR="00912285" w:rsidRPr="001C3FD0" w:rsidRDefault="00912285" w:rsidP="00912285">
            <w:pPr>
              <w:tabs>
                <w:tab w:val="left" w:pos="1260"/>
              </w:tabs>
              <w:spacing w:before="60"/>
            </w:pPr>
            <w:r w:rsidRPr="001C3FD0">
              <w:rPr>
                <w:b/>
                <w:szCs w:val="24"/>
              </w:rPr>
              <w:t>Value</w:t>
            </w:r>
            <w:r>
              <w:rPr>
                <w:b/>
                <w:szCs w:val="24"/>
              </w:rPr>
              <w:tab/>
            </w:r>
          </w:p>
        </w:tc>
      </w:tr>
      <w:tr w:rsidR="00912285" w:rsidRPr="005B61D3" w14:paraId="44346F2B" w14:textId="77777777" w:rsidTr="00912285">
        <w:tc>
          <w:tcPr>
            <w:tcW w:w="2705" w:type="dxa"/>
          </w:tcPr>
          <w:p w14:paraId="1D7E2AD6" w14:textId="45A315E9" w:rsidR="00912285" w:rsidRPr="001C3FD0" w:rsidRDefault="00912285" w:rsidP="00912285">
            <w:pPr>
              <w:spacing w:before="60"/>
              <w:rPr>
                <w:szCs w:val="22"/>
              </w:rPr>
            </w:pPr>
            <w:r>
              <w:rPr>
                <w:szCs w:val="22"/>
              </w:rPr>
              <w:t>Recurrence</w:t>
            </w:r>
            <w:r w:rsidRPr="001C3FD0">
              <w:rPr>
                <w:szCs w:val="22"/>
              </w:rPr>
              <w:tab/>
            </w:r>
          </w:p>
        </w:tc>
        <w:tc>
          <w:tcPr>
            <w:tcW w:w="6295" w:type="dxa"/>
          </w:tcPr>
          <w:p w14:paraId="0C3E1190" w14:textId="6B9ECF0B" w:rsidR="00912285" w:rsidRPr="00D117E0" w:rsidRDefault="00912285" w:rsidP="00912285">
            <w:pPr>
              <w:spacing w:before="60"/>
              <w:rPr>
                <w:rFonts w:asciiTheme="minorHAnsi" w:hAnsiTheme="minorHAnsi" w:cstheme="minorHAnsi"/>
                <w:b/>
                <w:szCs w:val="22"/>
              </w:rPr>
            </w:pPr>
            <w:r w:rsidRPr="00D117E0">
              <w:rPr>
                <w:b/>
                <w:szCs w:val="22"/>
              </w:rPr>
              <w:t>Daily</w:t>
            </w:r>
          </w:p>
        </w:tc>
      </w:tr>
      <w:tr w:rsidR="00912285" w:rsidRPr="005B61D3" w14:paraId="09B44464" w14:textId="77777777" w:rsidTr="00912285">
        <w:tc>
          <w:tcPr>
            <w:tcW w:w="2705" w:type="dxa"/>
          </w:tcPr>
          <w:p w14:paraId="6745D4EF" w14:textId="742816CD" w:rsidR="00912285" w:rsidRPr="001C3FD0" w:rsidRDefault="00912285" w:rsidP="00912285">
            <w:pPr>
              <w:spacing w:before="60"/>
              <w:rPr>
                <w:szCs w:val="22"/>
              </w:rPr>
            </w:pPr>
            <w:r>
              <w:rPr>
                <w:szCs w:val="22"/>
              </w:rPr>
              <w:t>Time</w:t>
            </w:r>
            <w:r w:rsidRPr="001C3FD0">
              <w:rPr>
                <w:szCs w:val="22"/>
              </w:rPr>
              <w:tab/>
            </w:r>
          </w:p>
        </w:tc>
        <w:tc>
          <w:tcPr>
            <w:tcW w:w="6295" w:type="dxa"/>
          </w:tcPr>
          <w:p w14:paraId="7D06D207" w14:textId="45E24EFA" w:rsidR="00912285" w:rsidRPr="00A665F0" w:rsidRDefault="0085250B" w:rsidP="00912285">
            <w:pPr>
              <w:spacing w:before="60"/>
              <w:rPr>
                <w:rFonts w:cs="Times New Roman"/>
                <w:b/>
                <w:szCs w:val="22"/>
              </w:rPr>
            </w:pPr>
            <w:r w:rsidRPr="00A665F0">
              <w:rPr>
                <w:rFonts w:cs="Times New Roman"/>
                <w:b/>
                <w:szCs w:val="22"/>
              </w:rPr>
              <w:t>01:02</w:t>
            </w:r>
          </w:p>
        </w:tc>
      </w:tr>
      <w:tr w:rsidR="00912285" w:rsidRPr="005B61D3" w14:paraId="12693770" w14:textId="77777777" w:rsidTr="00C011AC">
        <w:tc>
          <w:tcPr>
            <w:tcW w:w="2705" w:type="dxa"/>
          </w:tcPr>
          <w:p w14:paraId="63B06EE4" w14:textId="2E168B0D" w:rsidR="00912285" w:rsidRPr="001C3FD0" w:rsidRDefault="00912285" w:rsidP="00912285">
            <w:pPr>
              <w:spacing w:before="60"/>
              <w:rPr>
                <w:szCs w:val="22"/>
              </w:rPr>
            </w:pPr>
            <w:r>
              <w:rPr>
                <w:szCs w:val="22"/>
              </w:rPr>
              <w:t>Action</w:t>
            </w:r>
          </w:p>
        </w:tc>
        <w:tc>
          <w:tcPr>
            <w:tcW w:w="6295" w:type="dxa"/>
          </w:tcPr>
          <w:p w14:paraId="029B145F" w14:textId="377FD617" w:rsidR="00912285" w:rsidRPr="00D117E0" w:rsidRDefault="00912285" w:rsidP="00912285">
            <w:pPr>
              <w:spacing w:before="60"/>
              <w:rPr>
                <w:rFonts w:asciiTheme="minorHAnsi" w:hAnsiTheme="minorHAnsi" w:cstheme="minorHAnsi"/>
                <w:b/>
                <w:szCs w:val="22"/>
              </w:rPr>
            </w:pPr>
            <w:r w:rsidRPr="00D117E0">
              <w:rPr>
                <w:b/>
                <w:szCs w:val="22"/>
              </w:rPr>
              <w:t>download-and-install</w:t>
            </w:r>
          </w:p>
        </w:tc>
      </w:tr>
    </w:tbl>
    <w:p w14:paraId="1BED9546" w14:textId="5F50CAC2" w:rsidR="00912285" w:rsidRDefault="00912285" w:rsidP="00E82336">
      <w:pPr>
        <w:pStyle w:val="ListParagraph"/>
        <w:numPr>
          <w:ilvl w:val="0"/>
          <w:numId w:val="13"/>
        </w:numPr>
      </w:pPr>
      <w:r>
        <w:t xml:space="preserve">Click </w:t>
      </w:r>
      <w:r w:rsidRPr="00BB3DF3">
        <w:rPr>
          <w:b/>
        </w:rPr>
        <w:t>OK</w:t>
      </w:r>
      <w:r>
        <w:t xml:space="preserve">. </w:t>
      </w:r>
    </w:p>
    <w:p w14:paraId="02A29B8D" w14:textId="3877B33B" w:rsidR="006305DC" w:rsidRDefault="00C011AC" w:rsidP="00E82336">
      <w:pPr>
        <w:pStyle w:val="ListParagraph"/>
        <w:numPr>
          <w:ilvl w:val="0"/>
          <w:numId w:val="13"/>
        </w:numPr>
      </w:pPr>
      <w:r>
        <w:t xml:space="preserve">Locate and click the hyperlink on the far right of </w:t>
      </w:r>
      <w:r>
        <w:rPr>
          <w:b/>
        </w:rPr>
        <w:t>Application and Threats</w:t>
      </w:r>
      <w:r>
        <w:t>.</w:t>
      </w:r>
      <w:r w:rsidR="00567526">
        <w:t xml:space="preserve"> The scheduling window opens</w:t>
      </w:r>
      <w:r>
        <w:t xml:space="preserve">. Application and Threat signatures are released weekly. </w:t>
      </w:r>
    </w:p>
    <w:p w14:paraId="315B9AFC" w14:textId="1EAB83C2" w:rsidR="00C011AC" w:rsidRDefault="006305DC" w:rsidP="00E82336">
      <w:pPr>
        <w:pStyle w:val="ListParagraph"/>
        <w:numPr>
          <w:ilvl w:val="0"/>
          <w:numId w:val="13"/>
        </w:numPr>
      </w:pPr>
      <w:r>
        <w:t xml:space="preserve">Configure </w:t>
      </w:r>
      <w:r w:rsidR="00C011AC">
        <w:t>the following:</w:t>
      </w:r>
    </w:p>
    <w:tbl>
      <w:tblPr>
        <w:tblStyle w:val="TableGrid"/>
        <w:tblW w:w="9000" w:type="dxa"/>
        <w:tblInd w:w="355" w:type="dxa"/>
        <w:tblLook w:val="04A0" w:firstRow="1" w:lastRow="0" w:firstColumn="1" w:lastColumn="0" w:noHBand="0" w:noVBand="1"/>
      </w:tblPr>
      <w:tblGrid>
        <w:gridCol w:w="2705"/>
        <w:gridCol w:w="6295"/>
      </w:tblGrid>
      <w:tr w:rsidR="00C011AC" w:rsidRPr="005B61D3" w14:paraId="7C0F48FE" w14:textId="77777777" w:rsidTr="00451E2E">
        <w:tc>
          <w:tcPr>
            <w:tcW w:w="2705" w:type="dxa"/>
            <w:shd w:val="clear" w:color="auto" w:fill="D9D9D9" w:themeFill="background1" w:themeFillShade="D9"/>
          </w:tcPr>
          <w:p w14:paraId="225570F8" w14:textId="77777777" w:rsidR="00C011AC" w:rsidRDefault="00C011AC" w:rsidP="00451E2E">
            <w:pPr>
              <w:spacing w:before="60"/>
            </w:pPr>
            <w:r w:rsidRPr="001C3FD0">
              <w:rPr>
                <w:b/>
                <w:szCs w:val="24"/>
              </w:rPr>
              <w:lastRenderedPageBreak/>
              <w:t>Parameter</w:t>
            </w:r>
            <w:r>
              <w:rPr>
                <w:b/>
                <w:szCs w:val="24"/>
              </w:rPr>
              <w:tab/>
            </w:r>
          </w:p>
        </w:tc>
        <w:tc>
          <w:tcPr>
            <w:tcW w:w="6295" w:type="dxa"/>
            <w:shd w:val="clear" w:color="auto" w:fill="D9D9D9" w:themeFill="background1" w:themeFillShade="D9"/>
          </w:tcPr>
          <w:p w14:paraId="42DB8F25" w14:textId="77777777" w:rsidR="00C011AC" w:rsidRPr="001C3FD0" w:rsidRDefault="00C011AC" w:rsidP="00451E2E">
            <w:pPr>
              <w:tabs>
                <w:tab w:val="left" w:pos="1260"/>
              </w:tabs>
              <w:spacing w:before="60"/>
            </w:pPr>
            <w:r w:rsidRPr="001C3FD0">
              <w:rPr>
                <w:b/>
                <w:szCs w:val="24"/>
              </w:rPr>
              <w:t>Value</w:t>
            </w:r>
            <w:r>
              <w:rPr>
                <w:b/>
                <w:szCs w:val="24"/>
              </w:rPr>
              <w:tab/>
            </w:r>
          </w:p>
        </w:tc>
      </w:tr>
      <w:tr w:rsidR="00C011AC" w:rsidRPr="005B61D3" w14:paraId="42000B75" w14:textId="77777777" w:rsidTr="00451E2E">
        <w:tc>
          <w:tcPr>
            <w:tcW w:w="2705" w:type="dxa"/>
          </w:tcPr>
          <w:p w14:paraId="71702E35" w14:textId="77777777" w:rsidR="00C011AC" w:rsidRPr="001C3FD0" w:rsidRDefault="00C011AC" w:rsidP="00451E2E">
            <w:pPr>
              <w:spacing w:before="60"/>
              <w:rPr>
                <w:szCs w:val="22"/>
              </w:rPr>
            </w:pPr>
            <w:r>
              <w:rPr>
                <w:szCs w:val="22"/>
              </w:rPr>
              <w:t>Recurrence</w:t>
            </w:r>
            <w:r w:rsidRPr="001C3FD0">
              <w:rPr>
                <w:szCs w:val="22"/>
              </w:rPr>
              <w:tab/>
            </w:r>
          </w:p>
        </w:tc>
        <w:tc>
          <w:tcPr>
            <w:tcW w:w="6295" w:type="dxa"/>
          </w:tcPr>
          <w:p w14:paraId="77A9A3DB" w14:textId="613628C1" w:rsidR="00C011AC" w:rsidRPr="00D117E0" w:rsidRDefault="00C011AC" w:rsidP="00451E2E">
            <w:pPr>
              <w:spacing w:before="60"/>
              <w:rPr>
                <w:rFonts w:asciiTheme="minorHAnsi" w:hAnsiTheme="minorHAnsi" w:cstheme="minorHAnsi"/>
                <w:b/>
                <w:szCs w:val="22"/>
              </w:rPr>
            </w:pPr>
            <w:r w:rsidRPr="00D117E0">
              <w:rPr>
                <w:b/>
                <w:szCs w:val="22"/>
              </w:rPr>
              <w:t>Weekly</w:t>
            </w:r>
          </w:p>
        </w:tc>
      </w:tr>
      <w:tr w:rsidR="00C011AC" w:rsidRPr="005B61D3" w14:paraId="66C820DD" w14:textId="77777777" w:rsidTr="00451E2E">
        <w:tc>
          <w:tcPr>
            <w:tcW w:w="2705" w:type="dxa"/>
          </w:tcPr>
          <w:p w14:paraId="45E979F6" w14:textId="1BC7C3F9" w:rsidR="00C011AC" w:rsidRDefault="00C011AC" w:rsidP="00451E2E">
            <w:pPr>
              <w:spacing w:before="60"/>
            </w:pPr>
            <w:r>
              <w:t>Day</w:t>
            </w:r>
          </w:p>
        </w:tc>
        <w:tc>
          <w:tcPr>
            <w:tcW w:w="6295" w:type="dxa"/>
          </w:tcPr>
          <w:p w14:paraId="28F8AB16" w14:textId="25DD02F2" w:rsidR="00C011AC" w:rsidRPr="00D117E0" w:rsidRDefault="00865718" w:rsidP="00451E2E">
            <w:pPr>
              <w:spacing w:before="60"/>
              <w:rPr>
                <w:b/>
              </w:rPr>
            </w:pPr>
            <w:r>
              <w:rPr>
                <w:b/>
              </w:rPr>
              <w:t>w</w:t>
            </w:r>
            <w:r w:rsidR="00727E4F" w:rsidRPr="00D117E0">
              <w:rPr>
                <w:b/>
              </w:rPr>
              <w:t>ednesday</w:t>
            </w:r>
          </w:p>
        </w:tc>
      </w:tr>
      <w:tr w:rsidR="00C011AC" w:rsidRPr="005B61D3" w14:paraId="68C07099" w14:textId="77777777" w:rsidTr="00451E2E">
        <w:tc>
          <w:tcPr>
            <w:tcW w:w="2705" w:type="dxa"/>
          </w:tcPr>
          <w:p w14:paraId="16C46DEF" w14:textId="77777777" w:rsidR="00C011AC" w:rsidRPr="001C3FD0" w:rsidRDefault="00C011AC" w:rsidP="00451E2E">
            <w:pPr>
              <w:spacing w:before="60"/>
              <w:rPr>
                <w:szCs w:val="22"/>
              </w:rPr>
            </w:pPr>
            <w:r>
              <w:rPr>
                <w:szCs w:val="22"/>
              </w:rPr>
              <w:t>Time</w:t>
            </w:r>
            <w:r w:rsidRPr="001C3FD0">
              <w:rPr>
                <w:szCs w:val="22"/>
              </w:rPr>
              <w:tab/>
            </w:r>
          </w:p>
        </w:tc>
        <w:tc>
          <w:tcPr>
            <w:tcW w:w="6295" w:type="dxa"/>
          </w:tcPr>
          <w:p w14:paraId="08BA28EB" w14:textId="75EE55EF" w:rsidR="00C011AC" w:rsidRPr="00A665F0" w:rsidRDefault="00727E4F" w:rsidP="00451E2E">
            <w:pPr>
              <w:spacing w:before="60"/>
              <w:rPr>
                <w:rFonts w:cs="Times New Roman"/>
                <w:b/>
                <w:szCs w:val="22"/>
              </w:rPr>
            </w:pPr>
            <w:r w:rsidRPr="00A665F0">
              <w:rPr>
                <w:rFonts w:cs="Times New Roman"/>
                <w:b/>
                <w:szCs w:val="22"/>
              </w:rPr>
              <w:t>01</w:t>
            </w:r>
            <w:r w:rsidR="0085250B" w:rsidRPr="00A665F0">
              <w:rPr>
                <w:rFonts w:cs="Times New Roman"/>
                <w:b/>
                <w:szCs w:val="22"/>
              </w:rPr>
              <w:t>:05</w:t>
            </w:r>
          </w:p>
        </w:tc>
      </w:tr>
      <w:tr w:rsidR="00C011AC" w:rsidRPr="005B61D3" w14:paraId="2D929BC2" w14:textId="77777777" w:rsidTr="00451E2E">
        <w:tc>
          <w:tcPr>
            <w:tcW w:w="2705" w:type="dxa"/>
          </w:tcPr>
          <w:p w14:paraId="39AC8462" w14:textId="77777777" w:rsidR="00C011AC" w:rsidRPr="001C3FD0" w:rsidRDefault="00C011AC" w:rsidP="00451E2E">
            <w:pPr>
              <w:spacing w:before="60"/>
              <w:rPr>
                <w:szCs w:val="22"/>
              </w:rPr>
            </w:pPr>
            <w:r>
              <w:rPr>
                <w:szCs w:val="22"/>
              </w:rPr>
              <w:t>Action</w:t>
            </w:r>
          </w:p>
        </w:tc>
        <w:tc>
          <w:tcPr>
            <w:tcW w:w="6295" w:type="dxa"/>
          </w:tcPr>
          <w:p w14:paraId="2A5F8589" w14:textId="77777777" w:rsidR="00C011AC" w:rsidRPr="00D117E0" w:rsidRDefault="00C011AC" w:rsidP="00451E2E">
            <w:pPr>
              <w:spacing w:before="60"/>
              <w:rPr>
                <w:rFonts w:asciiTheme="minorHAnsi" w:hAnsiTheme="minorHAnsi" w:cstheme="minorHAnsi"/>
                <w:b/>
                <w:szCs w:val="22"/>
              </w:rPr>
            </w:pPr>
            <w:r w:rsidRPr="00D117E0">
              <w:rPr>
                <w:b/>
                <w:szCs w:val="22"/>
              </w:rPr>
              <w:t>download-and-install</w:t>
            </w:r>
          </w:p>
        </w:tc>
      </w:tr>
    </w:tbl>
    <w:p w14:paraId="397F4EC4" w14:textId="7B420977" w:rsidR="00C011AC" w:rsidRPr="003E26DD" w:rsidRDefault="00C011AC" w:rsidP="00E82336">
      <w:pPr>
        <w:pStyle w:val="ListParagraph"/>
        <w:numPr>
          <w:ilvl w:val="0"/>
          <w:numId w:val="13"/>
        </w:numPr>
      </w:pPr>
      <w:r>
        <w:t xml:space="preserve">Click </w:t>
      </w:r>
      <w:r>
        <w:rPr>
          <w:b/>
        </w:rPr>
        <w:t>OK</w:t>
      </w:r>
      <w:r w:rsidR="00865718" w:rsidRPr="00865718">
        <w:t>.</w:t>
      </w:r>
    </w:p>
    <w:p w14:paraId="31870EDB" w14:textId="0DA0CADD" w:rsidR="006305DC" w:rsidRDefault="003E26DD" w:rsidP="00E82336">
      <w:pPr>
        <w:pStyle w:val="ListParagraph"/>
        <w:numPr>
          <w:ilvl w:val="0"/>
          <w:numId w:val="13"/>
        </w:numPr>
      </w:pPr>
      <w:r>
        <w:t xml:space="preserve">Locate and click the hyperlink on the far right of </w:t>
      </w:r>
      <w:r w:rsidR="006305DC">
        <w:rPr>
          <w:b/>
        </w:rPr>
        <w:t>WildF</w:t>
      </w:r>
      <w:r>
        <w:rPr>
          <w:b/>
        </w:rPr>
        <w:t>ire</w:t>
      </w:r>
      <w:r w:rsidR="00567526">
        <w:t>. The scheduling window opens</w:t>
      </w:r>
      <w:r w:rsidR="006305DC">
        <w:t>. WildF</w:t>
      </w:r>
      <w:r>
        <w:t>ire sign</w:t>
      </w:r>
      <w:r w:rsidR="00865718">
        <w:t>atures can be available within five</w:t>
      </w:r>
      <w:r>
        <w:t xml:space="preserve"> minutes.</w:t>
      </w:r>
    </w:p>
    <w:p w14:paraId="2F5C6E64" w14:textId="13005734" w:rsidR="003E26DD" w:rsidRDefault="006305DC" w:rsidP="00E82336">
      <w:pPr>
        <w:pStyle w:val="ListParagraph"/>
        <w:numPr>
          <w:ilvl w:val="0"/>
          <w:numId w:val="13"/>
        </w:numPr>
      </w:pPr>
      <w:r>
        <w:t xml:space="preserve">Configure </w:t>
      </w:r>
      <w:r w:rsidR="003E26DD">
        <w:t>the following:</w:t>
      </w:r>
    </w:p>
    <w:tbl>
      <w:tblPr>
        <w:tblStyle w:val="TableGrid"/>
        <w:tblW w:w="9000" w:type="dxa"/>
        <w:tblInd w:w="355" w:type="dxa"/>
        <w:tblLook w:val="04A0" w:firstRow="1" w:lastRow="0" w:firstColumn="1" w:lastColumn="0" w:noHBand="0" w:noVBand="1"/>
      </w:tblPr>
      <w:tblGrid>
        <w:gridCol w:w="2705"/>
        <w:gridCol w:w="6295"/>
      </w:tblGrid>
      <w:tr w:rsidR="003E26DD" w:rsidRPr="005B61D3" w14:paraId="12050962" w14:textId="77777777" w:rsidTr="00451E2E">
        <w:tc>
          <w:tcPr>
            <w:tcW w:w="2705" w:type="dxa"/>
            <w:shd w:val="clear" w:color="auto" w:fill="D9D9D9" w:themeFill="background1" w:themeFillShade="D9"/>
          </w:tcPr>
          <w:p w14:paraId="0803C162" w14:textId="77777777" w:rsidR="003E26DD" w:rsidRDefault="003E26DD" w:rsidP="00451E2E">
            <w:pPr>
              <w:spacing w:before="60"/>
            </w:pPr>
            <w:r w:rsidRPr="001C3FD0">
              <w:rPr>
                <w:b/>
                <w:szCs w:val="24"/>
              </w:rPr>
              <w:t>Parameter</w:t>
            </w:r>
            <w:r>
              <w:rPr>
                <w:b/>
                <w:szCs w:val="24"/>
              </w:rPr>
              <w:tab/>
            </w:r>
          </w:p>
        </w:tc>
        <w:tc>
          <w:tcPr>
            <w:tcW w:w="6295" w:type="dxa"/>
            <w:shd w:val="clear" w:color="auto" w:fill="D9D9D9" w:themeFill="background1" w:themeFillShade="D9"/>
          </w:tcPr>
          <w:p w14:paraId="131E71EB" w14:textId="77777777" w:rsidR="003E26DD" w:rsidRPr="001C3FD0" w:rsidRDefault="003E26DD" w:rsidP="00451E2E">
            <w:pPr>
              <w:tabs>
                <w:tab w:val="left" w:pos="1260"/>
              </w:tabs>
              <w:spacing w:before="60"/>
            </w:pPr>
            <w:r w:rsidRPr="001C3FD0">
              <w:rPr>
                <w:b/>
                <w:szCs w:val="24"/>
              </w:rPr>
              <w:t>Value</w:t>
            </w:r>
            <w:r>
              <w:rPr>
                <w:b/>
                <w:szCs w:val="24"/>
              </w:rPr>
              <w:tab/>
            </w:r>
          </w:p>
        </w:tc>
      </w:tr>
      <w:tr w:rsidR="003E26DD" w:rsidRPr="005B61D3" w14:paraId="0983EA4A" w14:textId="77777777" w:rsidTr="00451E2E">
        <w:tc>
          <w:tcPr>
            <w:tcW w:w="2705" w:type="dxa"/>
          </w:tcPr>
          <w:p w14:paraId="6645B33D" w14:textId="77777777" w:rsidR="003E26DD" w:rsidRPr="001C3FD0" w:rsidRDefault="003E26DD" w:rsidP="00451E2E">
            <w:pPr>
              <w:spacing w:before="60"/>
              <w:rPr>
                <w:szCs w:val="22"/>
              </w:rPr>
            </w:pPr>
            <w:r>
              <w:rPr>
                <w:szCs w:val="22"/>
              </w:rPr>
              <w:t>Recurrence</w:t>
            </w:r>
            <w:r w:rsidRPr="001C3FD0">
              <w:rPr>
                <w:szCs w:val="22"/>
              </w:rPr>
              <w:tab/>
            </w:r>
          </w:p>
        </w:tc>
        <w:tc>
          <w:tcPr>
            <w:tcW w:w="6295" w:type="dxa"/>
          </w:tcPr>
          <w:p w14:paraId="1AFA25AC" w14:textId="2BC2F97A" w:rsidR="003E26DD" w:rsidRPr="00D117E0" w:rsidRDefault="003E26DD" w:rsidP="00451E2E">
            <w:pPr>
              <w:spacing w:before="60"/>
              <w:rPr>
                <w:rFonts w:asciiTheme="minorHAnsi" w:hAnsiTheme="minorHAnsi" w:cstheme="minorHAnsi"/>
                <w:b/>
                <w:szCs w:val="22"/>
              </w:rPr>
            </w:pPr>
            <w:r w:rsidRPr="00D117E0">
              <w:rPr>
                <w:b/>
                <w:szCs w:val="22"/>
              </w:rPr>
              <w:t>Every Minute</w:t>
            </w:r>
          </w:p>
        </w:tc>
      </w:tr>
      <w:tr w:rsidR="003E26DD" w:rsidRPr="005B61D3" w14:paraId="43C8316C" w14:textId="77777777" w:rsidTr="00451E2E">
        <w:tc>
          <w:tcPr>
            <w:tcW w:w="2705" w:type="dxa"/>
          </w:tcPr>
          <w:p w14:paraId="1803997C" w14:textId="77777777" w:rsidR="003E26DD" w:rsidRPr="001C3FD0" w:rsidRDefault="003E26DD" w:rsidP="00451E2E">
            <w:pPr>
              <w:spacing w:before="60"/>
              <w:rPr>
                <w:szCs w:val="22"/>
              </w:rPr>
            </w:pPr>
            <w:r>
              <w:rPr>
                <w:szCs w:val="22"/>
              </w:rPr>
              <w:t>Action</w:t>
            </w:r>
          </w:p>
        </w:tc>
        <w:tc>
          <w:tcPr>
            <w:tcW w:w="6295" w:type="dxa"/>
          </w:tcPr>
          <w:p w14:paraId="5D23DC53" w14:textId="77777777" w:rsidR="003E26DD" w:rsidRPr="00D117E0" w:rsidRDefault="003E26DD" w:rsidP="00451E2E">
            <w:pPr>
              <w:spacing w:before="60"/>
              <w:rPr>
                <w:rFonts w:asciiTheme="minorHAnsi" w:hAnsiTheme="minorHAnsi" w:cstheme="minorHAnsi"/>
                <w:b/>
                <w:szCs w:val="22"/>
              </w:rPr>
            </w:pPr>
            <w:r w:rsidRPr="00D117E0">
              <w:rPr>
                <w:b/>
                <w:szCs w:val="22"/>
              </w:rPr>
              <w:t>download-and-install</w:t>
            </w:r>
          </w:p>
        </w:tc>
      </w:tr>
    </w:tbl>
    <w:p w14:paraId="1F41BA29" w14:textId="7AEDF600" w:rsidR="003E26DD" w:rsidRDefault="003E26DD" w:rsidP="00E82336">
      <w:pPr>
        <w:pStyle w:val="ListParagraph"/>
        <w:numPr>
          <w:ilvl w:val="0"/>
          <w:numId w:val="13"/>
        </w:numPr>
      </w:pPr>
      <w:r>
        <w:t xml:space="preserve">Click </w:t>
      </w:r>
      <w:r>
        <w:rPr>
          <w:b/>
        </w:rPr>
        <w:t>OK</w:t>
      </w:r>
      <w:r w:rsidR="00865718" w:rsidRPr="00865718">
        <w:t>.</w:t>
      </w:r>
    </w:p>
    <w:p w14:paraId="37F0FCC9" w14:textId="71F5939F" w:rsidR="00912285" w:rsidRDefault="006305DC" w:rsidP="00E82336">
      <w:pPr>
        <w:pStyle w:val="ListParagraph"/>
        <w:numPr>
          <w:ilvl w:val="0"/>
          <w:numId w:val="13"/>
        </w:numPr>
      </w:pPr>
      <w:r>
        <w:rPr>
          <w:noProof/>
        </w:rPr>
        <w:drawing>
          <wp:inline distT="0" distB="0" distL="0" distR="0" wp14:anchorId="193E86FD" wp14:editId="0ECD5B0D">
            <wp:extent cx="628650" cy="219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1F78D3DB" w14:textId="77777777" w:rsidR="00064FA3" w:rsidRDefault="00064FA3" w:rsidP="00064FA3">
      <w:pPr>
        <w:jc w:val="center"/>
      </w:pPr>
      <w:r w:rsidRPr="00C03BC8">
        <w:rPr>
          <w:noProof/>
        </w:rPr>
        <w:drawing>
          <wp:inline distT="0" distB="0" distL="0" distR="0" wp14:anchorId="17E52E4D" wp14:editId="4E2DF10D">
            <wp:extent cx="1352550" cy="1357468"/>
            <wp:effectExtent l="0" t="0" r="0" b="0"/>
            <wp:docPr id="2"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79644CDA" w14:textId="6583CE5B" w:rsidR="00064FA3" w:rsidRDefault="00064FA3" w:rsidP="00064FA3">
      <w:pPr>
        <w:jc w:val="center"/>
      </w:pPr>
      <w:r>
        <w:t xml:space="preserve">Stop. This is the end of the Initial Configuration lab. </w:t>
      </w:r>
    </w:p>
    <w:p w14:paraId="56A1E6D6" w14:textId="53E6EC72" w:rsidR="00A451DA" w:rsidRDefault="001B6CFB" w:rsidP="00A451DA">
      <w:pPr>
        <w:pStyle w:val="Heading1"/>
        <w:pageBreakBefore/>
      </w:pPr>
      <w:bookmarkStart w:id="16" w:name="_Toc474939052"/>
      <w:r>
        <w:lastRenderedPageBreak/>
        <w:t>2. L</w:t>
      </w:r>
      <w:r w:rsidR="00A451DA">
        <w:t xml:space="preserve">ab: </w:t>
      </w:r>
      <w:r w:rsidR="009866AB">
        <w:t>Interface Configuration</w:t>
      </w:r>
      <w:bookmarkEnd w:id="16"/>
    </w:p>
    <w:p w14:paraId="6FDE9077" w14:textId="212477A8" w:rsidR="0047170E" w:rsidRDefault="006007AD" w:rsidP="0047170E">
      <w:pPr>
        <w:pStyle w:val="Heading2"/>
      </w:pPr>
      <w:bookmarkStart w:id="17" w:name="_Toc474939053"/>
      <w:r>
        <w:rPr>
          <w:noProof/>
        </w:rPr>
        <w:drawing>
          <wp:inline distT="0" distB="0" distL="0" distR="0" wp14:anchorId="1BDB81E1" wp14:editId="02678FC7">
            <wp:extent cx="5943600" cy="4455795"/>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55795"/>
                    </a:xfrm>
                    <a:prstGeom prst="rect">
                      <a:avLst/>
                    </a:prstGeom>
                  </pic:spPr>
                </pic:pic>
              </a:graphicData>
            </a:graphic>
          </wp:inline>
        </w:drawing>
      </w:r>
      <w:r w:rsidR="0047170E">
        <w:t>Lab Objectives</w:t>
      </w:r>
      <w:bookmarkEnd w:id="17"/>
    </w:p>
    <w:p w14:paraId="485916BF" w14:textId="7F6E2204" w:rsidR="0047170E" w:rsidRDefault="001F591B" w:rsidP="00410B05">
      <w:pPr>
        <w:pStyle w:val="ListParagraph"/>
        <w:numPr>
          <w:ilvl w:val="0"/>
          <w:numId w:val="161"/>
        </w:numPr>
      </w:pPr>
      <w:r>
        <w:t>Create Security z</w:t>
      </w:r>
      <w:r w:rsidR="0047170E">
        <w:t>ones two different ways and observe the time saved.</w:t>
      </w:r>
    </w:p>
    <w:p w14:paraId="1CCA7E6C" w14:textId="6ECACB1A" w:rsidR="0047170E" w:rsidRDefault="0047170E" w:rsidP="00410B05">
      <w:pPr>
        <w:pStyle w:val="ListParagraph"/>
        <w:numPr>
          <w:ilvl w:val="0"/>
          <w:numId w:val="161"/>
        </w:numPr>
      </w:pPr>
      <w:r>
        <w:t xml:space="preserve">Create </w:t>
      </w:r>
      <w:r w:rsidR="00CC29A0">
        <w:t>I</w:t>
      </w:r>
      <w:r>
        <w:t xml:space="preserve">nterface </w:t>
      </w:r>
      <w:r w:rsidR="00CC29A0">
        <w:t>M</w:t>
      </w:r>
      <w:r>
        <w:t xml:space="preserve">anagement </w:t>
      </w:r>
      <w:r w:rsidR="00CC29A0">
        <w:t>P</w:t>
      </w:r>
      <w:r>
        <w:t>rofiles to allow ping and responses pages.</w:t>
      </w:r>
    </w:p>
    <w:p w14:paraId="1F60B154" w14:textId="296BCECA" w:rsidR="0047170E" w:rsidRDefault="0047170E" w:rsidP="00410B05">
      <w:pPr>
        <w:pStyle w:val="ListParagraph"/>
        <w:numPr>
          <w:ilvl w:val="0"/>
          <w:numId w:val="161"/>
        </w:numPr>
      </w:pPr>
      <w:r>
        <w:t>Configure Ethernet interfaces to observe DHCP client option</w:t>
      </w:r>
      <w:r w:rsidR="001F591B">
        <w:t>s</w:t>
      </w:r>
      <w:r>
        <w:t xml:space="preserve"> and static configuration.</w:t>
      </w:r>
    </w:p>
    <w:p w14:paraId="5B7FB0EA" w14:textId="2F7EE821" w:rsidR="0047170E" w:rsidRDefault="001F591B" w:rsidP="00410B05">
      <w:pPr>
        <w:pStyle w:val="ListParagraph"/>
        <w:numPr>
          <w:ilvl w:val="0"/>
          <w:numId w:val="161"/>
        </w:numPr>
      </w:pPr>
      <w:r>
        <w:t>Create a virtual r</w:t>
      </w:r>
      <w:r w:rsidR="0047170E">
        <w:t>outer and attach configured Ethernet interfaces.</w:t>
      </w:r>
    </w:p>
    <w:p w14:paraId="4A1897B0" w14:textId="3816B2C4" w:rsidR="0047170E" w:rsidRDefault="0047170E" w:rsidP="00410B05">
      <w:pPr>
        <w:pStyle w:val="ListParagraph"/>
        <w:numPr>
          <w:ilvl w:val="0"/>
          <w:numId w:val="161"/>
        </w:numPr>
      </w:pPr>
      <w:r>
        <w:t>Test connectivity with automatic default route configuration and static configuration.</w:t>
      </w:r>
    </w:p>
    <w:p w14:paraId="05C3209D" w14:textId="4F6DBA36" w:rsidR="007D665B" w:rsidRDefault="007D665B" w:rsidP="007D665B">
      <w:pPr>
        <w:pStyle w:val="Heading2"/>
      </w:pPr>
      <w:bookmarkStart w:id="18" w:name="_Toc474939054"/>
      <w:r>
        <w:t>2.0 Load Lab Configuration</w:t>
      </w:r>
      <w:bookmarkEnd w:id="18"/>
    </w:p>
    <w:p w14:paraId="29C6D0FF" w14:textId="29E59931" w:rsidR="007D665B" w:rsidRDefault="007D665B" w:rsidP="00E82336">
      <w:pPr>
        <w:pStyle w:val="ListParagraph"/>
        <w:numPr>
          <w:ilvl w:val="0"/>
          <w:numId w:val="11"/>
        </w:numPr>
      </w:pPr>
      <w:r>
        <w:t xml:space="preserve">In the WebUI select </w:t>
      </w:r>
      <w:r w:rsidRPr="000C55B6">
        <w:rPr>
          <w:b/>
        </w:rPr>
        <w:t>Device &gt; Setup &gt; Operations</w:t>
      </w:r>
      <w:r>
        <w:t>.</w:t>
      </w:r>
    </w:p>
    <w:p w14:paraId="4B4C95B0" w14:textId="36C1AE4E" w:rsidR="007D665B" w:rsidRDefault="007D665B" w:rsidP="00E82336">
      <w:pPr>
        <w:pStyle w:val="ListParagraph"/>
        <w:numPr>
          <w:ilvl w:val="0"/>
          <w:numId w:val="11"/>
        </w:numPr>
      </w:pPr>
      <w:r>
        <w:t xml:space="preserve">Click </w:t>
      </w:r>
      <w:r>
        <w:rPr>
          <w:b/>
        </w:rPr>
        <w:t>Load</w:t>
      </w:r>
      <w:r w:rsidRPr="000C55B6">
        <w:rPr>
          <w:b/>
        </w:rPr>
        <w:t xml:space="preserve"> named configuration snapshot</w:t>
      </w:r>
      <w:r w:rsidR="00CC29A0">
        <w:t>:</w:t>
      </w:r>
      <w:r>
        <w:t xml:space="preserve"> </w:t>
      </w:r>
    </w:p>
    <w:p w14:paraId="54174C9D" w14:textId="77777777" w:rsidR="007D665B" w:rsidRDefault="007D665B" w:rsidP="007D665B">
      <w:pPr>
        <w:pStyle w:val="ListParagraph"/>
      </w:pPr>
      <w:r>
        <w:rPr>
          <w:noProof/>
        </w:rPr>
        <w:drawing>
          <wp:inline distT="0" distB="0" distL="0" distR="0" wp14:anchorId="2C8C7B6D" wp14:editId="2467BE12">
            <wp:extent cx="2276475" cy="866775"/>
            <wp:effectExtent l="0" t="0" r="9525" b="952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1CE30E69" w14:textId="2EA3BFB0" w:rsidR="007D665B" w:rsidRDefault="007D665B" w:rsidP="00E82336">
      <w:pPr>
        <w:pStyle w:val="ListParagraph"/>
        <w:numPr>
          <w:ilvl w:val="0"/>
          <w:numId w:val="11"/>
        </w:numPr>
      </w:pPr>
      <w:r>
        <w:lastRenderedPageBreak/>
        <w:t xml:space="preserve">Select </w:t>
      </w:r>
      <w:r w:rsidRPr="00B61D8E">
        <w:rPr>
          <w:rFonts w:cs="Times New Roman"/>
          <w:b/>
        </w:rPr>
        <w:t>edu-210-lab-02</w:t>
      </w:r>
      <w:r>
        <w:t xml:space="preserve"> and click </w:t>
      </w:r>
      <w:r w:rsidRPr="000C55B6">
        <w:rPr>
          <w:b/>
        </w:rPr>
        <w:t>OK</w:t>
      </w:r>
      <w:r>
        <w:t>.</w:t>
      </w:r>
    </w:p>
    <w:p w14:paraId="4DAC90C9" w14:textId="77483D15" w:rsidR="007D665B" w:rsidRDefault="007D665B" w:rsidP="00E82336">
      <w:pPr>
        <w:pStyle w:val="ListParagraph"/>
        <w:numPr>
          <w:ilvl w:val="0"/>
          <w:numId w:val="11"/>
        </w:numPr>
      </w:pPr>
      <w:r>
        <w:t xml:space="preserve">Click </w:t>
      </w:r>
      <w:r w:rsidR="00D33D9A">
        <w:rPr>
          <w:b/>
        </w:rPr>
        <w:t>Close</w:t>
      </w:r>
      <w:r>
        <w:t>.</w:t>
      </w:r>
    </w:p>
    <w:p w14:paraId="71333C91" w14:textId="1737EC4E" w:rsidR="007D665B" w:rsidRDefault="007D665B" w:rsidP="00E82336">
      <w:pPr>
        <w:pStyle w:val="ListParagraph"/>
        <w:numPr>
          <w:ilvl w:val="0"/>
          <w:numId w:val="11"/>
        </w:numPr>
      </w:pPr>
      <w:r>
        <w:rPr>
          <w:noProof/>
        </w:rPr>
        <w:drawing>
          <wp:inline distT="0" distB="0" distL="0" distR="0" wp14:anchorId="3AF3783B" wp14:editId="2958320C">
            <wp:extent cx="628650" cy="219075"/>
            <wp:effectExtent l="0" t="0" r="0" b="952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115F37F5" w14:textId="644975A6" w:rsidR="009C0DF8" w:rsidRDefault="006409C8" w:rsidP="009C0DF8">
      <w:pPr>
        <w:pStyle w:val="Heading2"/>
      </w:pPr>
      <w:bookmarkStart w:id="19" w:name="_Toc474939055"/>
      <w:r>
        <w:t xml:space="preserve">2.1 </w:t>
      </w:r>
      <w:r w:rsidR="009C0DF8">
        <w:t>Create New Security Zones</w:t>
      </w:r>
      <w:bookmarkEnd w:id="19"/>
      <w:r w:rsidR="009C0DF8">
        <w:t xml:space="preserve"> </w:t>
      </w:r>
    </w:p>
    <w:p w14:paraId="76D24E48" w14:textId="0331A1BD" w:rsidR="00E23BE4" w:rsidRDefault="00E23BE4" w:rsidP="00E23BE4">
      <w:r w:rsidRPr="00E23BE4">
        <w:t>Security zones are a logical way to group physical and virtual interfaces on the firewall in order to control and log the traffic that traverses your network</w:t>
      </w:r>
      <w:r w:rsidR="001C5A08">
        <w:t xml:space="preserve"> through the firewall</w:t>
      </w:r>
      <w:r w:rsidRPr="00E23BE4">
        <w:t>. An interface on the firew</w:t>
      </w:r>
      <w:r w:rsidR="001C5A08">
        <w:t>all must be assigned to a S</w:t>
      </w:r>
      <w:r w:rsidRPr="00E23BE4">
        <w:t xml:space="preserve">ecurity zone before the interface can process traffic. A zone can have multiple interfaces </w:t>
      </w:r>
      <w:r w:rsidR="001C5A08">
        <w:t>of the same type (for example, Tap, Layer 2</w:t>
      </w:r>
      <w:r w:rsidR="00CC29A0">
        <w:t>,</w:t>
      </w:r>
      <w:r w:rsidR="001C5A08">
        <w:t xml:space="preserve"> or L</w:t>
      </w:r>
      <w:r w:rsidRPr="00E23BE4">
        <w:t>ayer 3 interfaces) assigned to it, but an interface can belong to only one zone.</w:t>
      </w:r>
    </w:p>
    <w:p w14:paraId="63F9D938" w14:textId="2FD41910" w:rsidR="00703E08" w:rsidRDefault="00881795" w:rsidP="00E82336">
      <w:pPr>
        <w:pStyle w:val="ListParagraph"/>
        <w:numPr>
          <w:ilvl w:val="0"/>
          <w:numId w:val="12"/>
        </w:numPr>
      </w:pPr>
      <w:r>
        <w:t>S</w:t>
      </w:r>
      <w:r w:rsidR="00703E08">
        <w:t xml:space="preserve">elect </w:t>
      </w:r>
      <w:r w:rsidR="00703E08" w:rsidRPr="00703E08">
        <w:rPr>
          <w:b/>
        </w:rPr>
        <w:t>Network &gt; Zones</w:t>
      </w:r>
      <w:r w:rsidR="00703E08">
        <w:t>.</w:t>
      </w:r>
      <w:r w:rsidR="006409C8" w:rsidRPr="006409C8">
        <w:rPr>
          <w:noProof/>
        </w:rPr>
        <w:t xml:space="preserve"> </w:t>
      </w:r>
      <w:r w:rsidR="006409C8">
        <w:rPr>
          <w:noProof/>
        </w:rPr>
        <w:drawing>
          <wp:inline distT="0" distB="0" distL="0" distR="0" wp14:anchorId="4A136507" wp14:editId="6517980E">
            <wp:extent cx="685800" cy="171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 cy="171450"/>
                    </a:xfrm>
                    <a:prstGeom prst="rect">
                      <a:avLst/>
                    </a:prstGeom>
                  </pic:spPr>
                </pic:pic>
              </a:graphicData>
            </a:graphic>
          </wp:inline>
        </w:drawing>
      </w:r>
    </w:p>
    <w:p w14:paraId="0C944DD7" w14:textId="5306BA61" w:rsidR="006409C8" w:rsidRDefault="00703E08" w:rsidP="00E82336">
      <w:pPr>
        <w:pStyle w:val="ListParagraph"/>
        <w:numPr>
          <w:ilvl w:val="0"/>
          <w:numId w:val="12"/>
        </w:numPr>
      </w:pPr>
      <w:r>
        <w:t xml:space="preserve">Click </w:t>
      </w:r>
      <w:r w:rsidR="006409C8">
        <w:rPr>
          <w:noProof/>
        </w:rPr>
        <w:drawing>
          <wp:inline distT="0" distB="0" distL="0" distR="0" wp14:anchorId="3218BF3D" wp14:editId="7A6D5B4D">
            <wp:extent cx="438150" cy="2571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rsidR="006409C8">
        <w:rPr>
          <w:b/>
        </w:rPr>
        <w:t xml:space="preserve"> </w:t>
      </w:r>
      <w:r w:rsidR="006409C8" w:rsidRPr="006409C8">
        <w:t xml:space="preserve">to </w:t>
      </w:r>
      <w:r w:rsidR="00D33D9A">
        <w:t>create a new zone. T</w:t>
      </w:r>
      <w:r w:rsidR="00E77C9C">
        <w:t xml:space="preserve">he </w:t>
      </w:r>
      <w:r w:rsidR="00E77C9C" w:rsidRPr="00D33D9A">
        <w:t>Zo</w:t>
      </w:r>
      <w:r w:rsidR="006409C8" w:rsidRPr="00D33D9A">
        <w:t>ne</w:t>
      </w:r>
      <w:r w:rsidR="006409C8" w:rsidRPr="006409C8">
        <w:t xml:space="preserve"> configuration</w:t>
      </w:r>
      <w:r w:rsidR="006409C8">
        <w:t xml:space="preserve"> </w:t>
      </w:r>
      <w:r w:rsidR="00D33D9A">
        <w:t>window opens</w:t>
      </w:r>
      <w:r w:rsidR="006409C8">
        <w:t>.</w:t>
      </w:r>
    </w:p>
    <w:p w14:paraId="24FC6D61" w14:textId="41BB1C54" w:rsidR="00E77C9C" w:rsidRDefault="006409C8" w:rsidP="00E82336">
      <w:pPr>
        <w:pStyle w:val="ListParagraph"/>
        <w:numPr>
          <w:ilvl w:val="0"/>
          <w:numId w:val="12"/>
        </w:numPr>
      </w:pPr>
      <w:r>
        <w:t>Configure</w:t>
      </w:r>
      <w:r w:rsidR="00E77C9C">
        <w:t xml:space="preserve"> the following:</w:t>
      </w:r>
    </w:p>
    <w:tbl>
      <w:tblPr>
        <w:tblStyle w:val="TableGrid"/>
        <w:tblW w:w="9000" w:type="dxa"/>
        <w:tblInd w:w="355" w:type="dxa"/>
        <w:tblLook w:val="04A0" w:firstRow="1" w:lastRow="0" w:firstColumn="1" w:lastColumn="0" w:noHBand="0" w:noVBand="1"/>
      </w:tblPr>
      <w:tblGrid>
        <w:gridCol w:w="2705"/>
        <w:gridCol w:w="6295"/>
      </w:tblGrid>
      <w:tr w:rsidR="00703E08" w:rsidRPr="005B61D3" w14:paraId="5018A8CF" w14:textId="77777777" w:rsidTr="00B567C6">
        <w:trPr>
          <w:tblHeader/>
        </w:trPr>
        <w:tc>
          <w:tcPr>
            <w:tcW w:w="2705" w:type="dxa"/>
            <w:shd w:val="clear" w:color="auto" w:fill="D9D9D9" w:themeFill="background1" w:themeFillShade="D9"/>
          </w:tcPr>
          <w:p w14:paraId="220C7217" w14:textId="77777777" w:rsidR="00703E08" w:rsidRDefault="00703E08" w:rsidP="00B567C6">
            <w:pPr>
              <w:spacing w:before="60"/>
            </w:pPr>
            <w:r w:rsidRPr="001C3FD0">
              <w:rPr>
                <w:b/>
                <w:szCs w:val="24"/>
              </w:rPr>
              <w:t>Parameter</w:t>
            </w:r>
            <w:r>
              <w:rPr>
                <w:b/>
                <w:szCs w:val="24"/>
              </w:rPr>
              <w:tab/>
            </w:r>
          </w:p>
        </w:tc>
        <w:tc>
          <w:tcPr>
            <w:tcW w:w="6295" w:type="dxa"/>
            <w:shd w:val="clear" w:color="auto" w:fill="D9D9D9" w:themeFill="background1" w:themeFillShade="D9"/>
          </w:tcPr>
          <w:p w14:paraId="52819407" w14:textId="77777777" w:rsidR="00703E08" w:rsidRPr="001C3FD0" w:rsidRDefault="00703E08" w:rsidP="00B567C6">
            <w:pPr>
              <w:tabs>
                <w:tab w:val="left" w:pos="1260"/>
              </w:tabs>
              <w:spacing w:before="60"/>
            </w:pPr>
            <w:r w:rsidRPr="001C3FD0">
              <w:rPr>
                <w:b/>
                <w:szCs w:val="24"/>
              </w:rPr>
              <w:t>Value</w:t>
            </w:r>
            <w:r>
              <w:rPr>
                <w:b/>
                <w:szCs w:val="24"/>
              </w:rPr>
              <w:tab/>
            </w:r>
          </w:p>
        </w:tc>
      </w:tr>
      <w:tr w:rsidR="00703E08" w:rsidRPr="005B61D3" w14:paraId="6D488B41" w14:textId="77777777" w:rsidTr="00B567C6">
        <w:tc>
          <w:tcPr>
            <w:tcW w:w="2705" w:type="dxa"/>
          </w:tcPr>
          <w:p w14:paraId="5D10E5FD" w14:textId="3B0BEAB1" w:rsidR="00703E08" w:rsidRPr="001C3FD0" w:rsidRDefault="00703E08" w:rsidP="00B567C6">
            <w:pPr>
              <w:spacing w:before="60"/>
              <w:rPr>
                <w:szCs w:val="22"/>
              </w:rPr>
            </w:pPr>
            <w:r>
              <w:rPr>
                <w:szCs w:val="22"/>
              </w:rPr>
              <w:t>Name</w:t>
            </w:r>
            <w:r w:rsidRPr="001C3FD0">
              <w:rPr>
                <w:szCs w:val="22"/>
              </w:rPr>
              <w:tab/>
            </w:r>
          </w:p>
        </w:tc>
        <w:tc>
          <w:tcPr>
            <w:tcW w:w="6295" w:type="dxa"/>
          </w:tcPr>
          <w:p w14:paraId="6C53FE1D" w14:textId="5FB1C046" w:rsidR="00703E08" w:rsidRPr="001C3FD0" w:rsidRDefault="00881795" w:rsidP="00703E08">
            <w:pPr>
              <w:spacing w:before="60"/>
              <w:rPr>
                <w:rFonts w:asciiTheme="minorHAnsi" w:hAnsiTheme="minorHAnsi" w:cstheme="minorHAnsi"/>
                <w:szCs w:val="22"/>
              </w:rPr>
            </w:pPr>
            <w:r>
              <w:rPr>
                <w:rFonts w:ascii="Courier New" w:hAnsi="Courier New" w:cs="Courier New"/>
                <w:szCs w:val="22"/>
              </w:rPr>
              <w:t>outside</w:t>
            </w:r>
          </w:p>
        </w:tc>
      </w:tr>
      <w:tr w:rsidR="00703E08" w:rsidRPr="005B61D3" w14:paraId="7B2AD255" w14:textId="77777777" w:rsidTr="00B567C6">
        <w:tc>
          <w:tcPr>
            <w:tcW w:w="2705" w:type="dxa"/>
            <w:tcBorders>
              <w:bottom w:val="single" w:sz="4" w:space="0" w:color="000000" w:themeColor="text1"/>
            </w:tcBorders>
          </w:tcPr>
          <w:p w14:paraId="13132C09" w14:textId="1C84CD72" w:rsidR="00703E08" w:rsidRPr="001C3FD0" w:rsidRDefault="00703E08" w:rsidP="00B567C6">
            <w:pPr>
              <w:spacing w:before="60"/>
              <w:rPr>
                <w:szCs w:val="22"/>
              </w:rPr>
            </w:pPr>
            <w:r>
              <w:rPr>
                <w:szCs w:val="22"/>
              </w:rPr>
              <w:t>Type</w:t>
            </w:r>
            <w:r w:rsidRPr="001C3FD0">
              <w:rPr>
                <w:szCs w:val="22"/>
              </w:rPr>
              <w:tab/>
            </w:r>
          </w:p>
        </w:tc>
        <w:tc>
          <w:tcPr>
            <w:tcW w:w="6295" w:type="dxa"/>
            <w:tcBorders>
              <w:bottom w:val="single" w:sz="4" w:space="0" w:color="000000" w:themeColor="text1"/>
            </w:tcBorders>
          </w:tcPr>
          <w:p w14:paraId="618D0CA4" w14:textId="2DBEA785" w:rsidR="00703E08" w:rsidRPr="00D117E0" w:rsidRDefault="00D33D9A" w:rsidP="00703E08">
            <w:pPr>
              <w:spacing w:before="60"/>
              <w:rPr>
                <w:rFonts w:cs="Times New Roman"/>
                <w:b/>
                <w:szCs w:val="22"/>
              </w:rPr>
            </w:pPr>
            <w:r w:rsidRPr="00D117E0">
              <w:rPr>
                <w:rFonts w:cs="Times New Roman"/>
                <w:b/>
                <w:szCs w:val="22"/>
              </w:rPr>
              <w:t>Layer</w:t>
            </w:r>
            <w:r w:rsidR="00703E08" w:rsidRPr="00D117E0">
              <w:rPr>
                <w:rFonts w:cs="Times New Roman"/>
                <w:b/>
                <w:szCs w:val="22"/>
              </w:rPr>
              <w:t>3</w:t>
            </w:r>
          </w:p>
        </w:tc>
      </w:tr>
    </w:tbl>
    <w:p w14:paraId="7232AA75" w14:textId="2BC22A9E" w:rsidR="00703E08" w:rsidRDefault="00703E08" w:rsidP="00E82336">
      <w:pPr>
        <w:pStyle w:val="ListParagraph"/>
        <w:numPr>
          <w:ilvl w:val="0"/>
          <w:numId w:val="12"/>
        </w:numPr>
      </w:pPr>
      <w:r>
        <w:t xml:space="preserve">Click </w:t>
      </w:r>
      <w:r w:rsidRPr="00703E08">
        <w:rPr>
          <w:b/>
        </w:rPr>
        <w:t>OK</w:t>
      </w:r>
      <w:r w:rsidR="00D33D9A">
        <w:t xml:space="preserve"> to close the Zone </w:t>
      </w:r>
      <w:r w:rsidR="00B111C4">
        <w:t>configuration</w:t>
      </w:r>
      <w:r>
        <w:t xml:space="preserve"> window.</w:t>
      </w:r>
      <w:r w:rsidR="00D33D9A">
        <w:t xml:space="preserve"> The</w:t>
      </w:r>
      <w:r w:rsidR="00E77C9C">
        <w:t xml:space="preserve"> </w:t>
      </w:r>
      <w:r w:rsidR="00881795">
        <w:t>outside</w:t>
      </w:r>
      <w:r w:rsidR="00D33D9A">
        <w:t xml:space="preserve"> zone is the </w:t>
      </w:r>
      <w:r w:rsidR="00E77C9C">
        <w:t>only zone created in this task.</w:t>
      </w:r>
      <w:r w:rsidR="00FC0607">
        <w:t xml:space="preserve"> You will add an Ethernet interface to this zone in a later lab step.</w:t>
      </w:r>
    </w:p>
    <w:p w14:paraId="6E8776C8" w14:textId="1640C2D4" w:rsidR="00703E08" w:rsidRDefault="006409C8" w:rsidP="00703E08">
      <w:pPr>
        <w:pStyle w:val="Heading2"/>
      </w:pPr>
      <w:bookmarkStart w:id="20" w:name="_Toc474939056"/>
      <w:r>
        <w:t>2.2 C</w:t>
      </w:r>
      <w:r w:rsidR="00703E08">
        <w:t>reate Interface Management Profiles</w:t>
      </w:r>
      <w:bookmarkEnd w:id="20"/>
      <w:r w:rsidR="00703E08">
        <w:t xml:space="preserve"> </w:t>
      </w:r>
    </w:p>
    <w:p w14:paraId="1EA0112D" w14:textId="49795289" w:rsidR="00855F84" w:rsidRDefault="00855F84" w:rsidP="00855F84">
      <w:r w:rsidRPr="00855F84">
        <w:t xml:space="preserve">An Interface Management </w:t>
      </w:r>
      <w:r w:rsidR="00F10998">
        <w:t>Profile</w:t>
      </w:r>
      <w:r w:rsidRPr="00855F84">
        <w:t xml:space="preserve"> protects the firewall from unauthorized access by defining the services and IP addresses that a firewall interface permits. You can assign an Interface Management </w:t>
      </w:r>
      <w:r w:rsidR="00F10998">
        <w:t>Profile</w:t>
      </w:r>
      <w:r w:rsidRPr="00855F84">
        <w:t xml:space="preserve"> to Layer 3 Ethernet interfaces (including subinterfaces) and to log</w:t>
      </w:r>
      <w:r w:rsidR="005A5437">
        <w:t>ical interfaces (Aggregate, VLAN, Loopback, and T</w:t>
      </w:r>
      <w:r w:rsidRPr="00855F84">
        <w:t>unnel interfaces).</w:t>
      </w:r>
    </w:p>
    <w:p w14:paraId="39FE5F6F" w14:textId="4DD92653" w:rsidR="00703E08" w:rsidRDefault="00703E08" w:rsidP="00E82336">
      <w:pPr>
        <w:pStyle w:val="ListParagraph"/>
        <w:numPr>
          <w:ilvl w:val="0"/>
          <w:numId w:val="28"/>
        </w:numPr>
      </w:pPr>
      <w:r>
        <w:t xml:space="preserve">Select </w:t>
      </w:r>
      <w:r w:rsidRPr="00703E08">
        <w:rPr>
          <w:b/>
        </w:rPr>
        <w:t>Network &gt; Network Profiles &gt; Interface Mgmt</w:t>
      </w:r>
      <w:r>
        <w:t>.</w:t>
      </w:r>
      <w:r w:rsidR="006409C8" w:rsidRPr="006409C8">
        <w:rPr>
          <w:noProof/>
        </w:rPr>
        <w:t xml:space="preserve"> </w:t>
      </w:r>
      <w:r w:rsidR="006409C8">
        <w:rPr>
          <w:noProof/>
        </w:rPr>
        <w:drawing>
          <wp:inline distT="0" distB="0" distL="0" distR="0" wp14:anchorId="0948988D" wp14:editId="4111177D">
            <wp:extent cx="914400" cy="180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14400" cy="180975"/>
                    </a:xfrm>
                    <a:prstGeom prst="rect">
                      <a:avLst/>
                    </a:prstGeom>
                  </pic:spPr>
                </pic:pic>
              </a:graphicData>
            </a:graphic>
          </wp:inline>
        </w:drawing>
      </w:r>
    </w:p>
    <w:p w14:paraId="0DA60F98" w14:textId="3EFC54A7" w:rsidR="00703E08" w:rsidRDefault="00703E08" w:rsidP="00E82336">
      <w:pPr>
        <w:pStyle w:val="ListParagraph"/>
        <w:numPr>
          <w:ilvl w:val="0"/>
          <w:numId w:val="28"/>
        </w:numPr>
      </w:pPr>
      <w:r>
        <w:t xml:space="preserve">Click </w:t>
      </w:r>
      <w:r w:rsidR="006409C8">
        <w:rPr>
          <w:noProof/>
        </w:rPr>
        <w:drawing>
          <wp:inline distT="0" distB="0" distL="0" distR="0" wp14:anchorId="7CF6C7AF" wp14:editId="22577C50">
            <wp:extent cx="438150" cy="257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rsidR="006409C8">
        <w:t xml:space="preserve"> to open the </w:t>
      </w:r>
      <w:r w:rsidR="008C3D0C" w:rsidRPr="00B111C4">
        <w:t>Interface M</w:t>
      </w:r>
      <w:r w:rsidRPr="00B111C4">
        <w:t xml:space="preserve">anagement </w:t>
      </w:r>
      <w:r w:rsidR="006409C8" w:rsidRPr="00B111C4">
        <w:t>P</w:t>
      </w:r>
      <w:r w:rsidRPr="00B111C4">
        <w:t>rofile</w:t>
      </w:r>
      <w:r w:rsidR="006409C8">
        <w:t xml:space="preserve"> configuration window.</w:t>
      </w:r>
    </w:p>
    <w:p w14:paraId="6EE4F538" w14:textId="32678BE8" w:rsidR="006409C8" w:rsidRDefault="006409C8" w:rsidP="00E82336">
      <w:pPr>
        <w:pStyle w:val="ListParagraph"/>
        <w:numPr>
          <w:ilvl w:val="0"/>
          <w:numId w:val="2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703E08" w:rsidRPr="005B61D3" w14:paraId="3EAEAA30" w14:textId="77777777" w:rsidTr="00B567C6">
        <w:trPr>
          <w:tblHeader/>
        </w:trPr>
        <w:tc>
          <w:tcPr>
            <w:tcW w:w="2705" w:type="dxa"/>
            <w:shd w:val="clear" w:color="auto" w:fill="D9D9D9" w:themeFill="background1" w:themeFillShade="D9"/>
          </w:tcPr>
          <w:p w14:paraId="026887A2" w14:textId="77777777" w:rsidR="00703E08" w:rsidRDefault="00703E08" w:rsidP="00B567C6">
            <w:pPr>
              <w:spacing w:before="60"/>
            </w:pPr>
            <w:r w:rsidRPr="001C3FD0">
              <w:rPr>
                <w:b/>
                <w:szCs w:val="24"/>
              </w:rPr>
              <w:t>Parameter</w:t>
            </w:r>
            <w:r>
              <w:rPr>
                <w:b/>
                <w:szCs w:val="24"/>
              </w:rPr>
              <w:tab/>
            </w:r>
          </w:p>
        </w:tc>
        <w:tc>
          <w:tcPr>
            <w:tcW w:w="6295" w:type="dxa"/>
            <w:shd w:val="clear" w:color="auto" w:fill="D9D9D9" w:themeFill="background1" w:themeFillShade="D9"/>
          </w:tcPr>
          <w:p w14:paraId="7F280E04" w14:textId="77777777" w:rsidR="00703E08" w:rsidRPr="001C3FD0" w:rsidRDefault="00703E08" w:rsidP="00B567C6">
            <w:pPr>
              <w:tabs>
                <w:tab w:val="left" w:pos="1260"/>
              </w:tabs>
              <w:spacing w:before="60"/>
            </w:pPr>
            <w:r w:rsidRPr="001C3FD0">
              <w:rPr>
                <w:b/>
                <w:szCs w:val="24"/>
              </w:rPr>
              <w:t>Value</w:t>
            </w:r>
            <w:r>
              <w:rPr>
                <w:b/>
                <w:szCs w:val="24"/>
              </w:rPr>
              <w:tab/>
            </w:r>
          </w:p>
        </w:tc>
      </w:tr>
      <w:tr w:rsidR="00703E08" w:rsidRPr="005B61D3" w14:paraId="6C3E7167" w14:textId="77777777" w:rsidTr="00B567C6">
        <w:tc>
          <w:tcPr>
            <w:tcW w:w="2705" w:type="dxa"/>
          </w:tcPr>
          <w:p w14:paraId="4DC3D239" w14:textId="77777777" w:rsidR="00703E08" w:rsidRPr="001C3FD0" w:rsidRDefault="00703E08" w:rsidP="00B567C6">
            <w:pPr>
              <w:spacing w:before="60"/>
              <w:rPr>
                <w:szCs w:val="22"/>
              </w:rPr>
            </w:pPr>
            <w:r>
              <w:rPr>
                <w:szCs w:val="22"/>
              </w:rPr>
              <w:t>Name</w:t>
            </w:r>
            <w:r w:rsidRPr="001C3FD0">
              <w:rPr>
                <w:szCs w:val="22"/>
              </w:rPr>
              <w:tab/>
            </w:r>
          </w:p>
        </w:tc>
        <w:tc>
          <w:tcPr>
            <w:tcW w:w="6295" w:type="dxa"/>
          </w:tcPr>
          <w:p w14:paraId="6C64A5ED" w14:textId="374D21F0" w:rsidR="00703E08" w:rsidRPr="001C3FD0" w:rsidRDefault="00881795" w:rsidP="00703E08">
            <w:pPr>
              <w:spacing w:before="60"/>
              <w:rPr>
                <w:rFonts w:asciiTheme="minorHAnsi" w:hAnsiTheme="minorHAnsi" w:cstheme="minorHAnsi"/>
                <w:szCs w:val="22"/>
              </w:rPr>
            </w:pPr>
            <w:r>
              <w:rPr>
                <w:rFonts w:ascii="Courier New" w:hAnsi="Courier New" w:cs="Courier New"/>
                <w:szCs w:val="22"/>
              </w:rPr>
              <w:t>ping-response-pages</w:t>
            </w:r>
          </w:p>
        </w:tc>
      </w:tr>
      <w:tr w:rsidR="00703E08" w:rsidRPr="005B61D3" w14:paraId="62195D46" w14:textId="77777777" w:rsidTr="00B567C6">
        <w:tc>
          <w:tcPr>
            <w:tcW w:w="2705" w:type="dxa"/>
            <w:tcBorders>
              <w:bottom w:val="single" w:sz="4" w:space="0" w:color="000000" w:themeColor="text1"/>
            </w:tcBorders>
          </w:tcPr>
          <w:p w14:paraId="010E72C9" w14:textId="67243FE3" w:rsidR="00703E08" w:rsidRPr="001C3FD0" w:rsidRDefault="00703E08" w:rsidP="00B567C6">
            <w:pPr>
              <w:spacing w:before="60"/>
              <w:rPr>
                <w:szCs w:val="22"/>
              </w:rPr>
            </w:pPr>
            <w:r>
              <w:rPr>
                <w:szCs w:val="22"/>
              </w:rPr>
              <w:t>Permitted Services</w:t>
            </w:r>
            <w:r w:rsidRPr="001C3FD0">
              <w:rPr>
                <w:szCs w:val="22"/>
              </w:rPr>
              <w:tab/>
            </w:r>
          </w:p>
        </w:tc>
        <w:tc>
          <w:tcPr>
            <w:tcW w:w="6295" w:type="dxa"/>
            <w:tcBorders>
              <w:bottom w:val="single" w:sz="4" w:space="0" w:color="000000" w:themeColor="text1"/>
            </w:tcBorders>
          </w:tcPr>
          <w:p w14:paraId="4B434EF7" w14:textId="7D059E2D" w:rsidR="00C803CD" w:rsidRDefault="00C803CD" w:rsidP="00B567C6">
            <w:pPr>
              <w:spacing w:before="60"/>
              <w:rPr>
                <w:rFonts w:ascii="Courier New" w:hAnsi="Courier New" w:cs="Courier New"/>
                <w:szCs w:val="22"/>
              </w:rPr>
            </w:pPr>
            <w:r>
              <w:rPr>
                <w:noProof/>
              </w:rPr>
              <w:drawing>
                <wp:inline distT="0" distB="0" distL="0" distR="0" wp14:anchorId="75B093B0" wp14:editId="121EBAA1">
                  <wp:extent cx="102870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8700" cy="200025"/>
                          </a:xfrm>
                          <a:prstGeom prst="rect">
                            <a:avLst/>
                          </a:prstGeom>
                        </pic:spPr>
                      </pic:pic>
                    </a:graphicData>
                  </a:graphic>
                </wp:inline>
              </w:drawing>
            </w:r>
          </w:p>
          <w:p w14:paraId="22564171" w14:textId="760B937D" w:rsidR="00703E08" w:rsidRPr="00C803CD" w:rsidRDefault="00C803CD" w:rsidP="00B567C6">
            <w:pPr>
              <w:spacing w:before="60"/>
              <w:rPr>
                <w:rFonts w:ascii="Courier New" w:hAnsi="Courier New" w:cs="Courier New"/>
                <w:szCs w:val="22"/>
              </w:rPr>
            </w:pPr>
            <w:r>
              <w:rPr>
                <w:noProof/>
              </w:rPr>
              <w:drawing>
                <wp:inline distT="0" distB="0" distL="0" distR="0" wp14:anchorId="35262217" wp14:editId="12F6939E">
                  <wp:extent cx="1028700" cy="200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8700" cy="200025"/>
                          </a:xfrm>
                          <a:prstGeom prst="rect">
                            <a:avLst/>
                          </a:prstGeom>
                        </pic:spPr>
                      </pic:pic>
                    </a:graphicData>
                  </a:graphic>
                </wp:inline>
              </w:drawing>
            </w:r>
          </w:p>
        </w:tc>
      </w:tr>
    </w:tbl>
    <w:p w14:paraId="3029F240" w14:textId="29FABAB6" w:rsidR="00703E08" w:rsidRDefault="00703E08" w:rsidP="00E82336">
      <w:pPr>
        <w:pStyle w:val="ListParagraph"/>
        <w:numPr>
          <w:ilvl w:val="0"/>
          <w:numId w:val="28"/>
        </w:numPr>
      </w:pPr>
      <w:r>
        <w:t xml:space="preserve">Click </w:t>
      </w:r>
      <w:r w:rsidRPr="00703E08">
        <w:rPr>
          <w:b/>
        </w:rPr>
        <w:t>OK</w:t>
      </w:r>
      <w:r>
        <w:t xml:space="preserve"> to close th</w:t>
      </w:r>
      <w:r w:rsidR="00B111C4">
        <w:t>e Interface Management Profile configuration</w:t>
      </w:r>
      <w:r>
        <w:t xml:space="preserve"> window.</w:t>
      </w:r>
    </w:p>
    <w:p w14:paraId="190A2768" w14:textId="1FDF69D0" w:rsidR="00703E08" w:rsidRDefault="00703E08" w:rsidP="00E82336">
      <w:pPr>
        <w:pStyle w:val="ListParagraph"/>
        <w:numPr>
          <w:ilvl w:val="0"/>
          <w:numId w:val="28"/>
        </w:numPr>
      </w:pPr>
      <w:r>
        <w:lastRenderedPageBreak/>
        <w:t xml:space="preserve">Click </w:t>
      </w:r>
      <w:r w:rsidR="004A106E">
        <w:rPr>
          <w:noProof/>
        </w:rPr>
        <w:drawing>
          <wp:inline distT="0" distB="0" distL="0" distR="0" wp14:anchorId="1399B247" wp14:editId="0A58F73B">
            <wp:extent cx="438150" cy="2571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rsidR="004A106E">
        <w:t xml:space="preserve"> to</w:t>
      </w:r>
      <w:r>
        <w:t xml:space="preserve"> create another </w:t>
      </w:r>
      <w:r w:rsidR="008C3D0C" w:rsidRPr="00B111C4">
        <w:t>I</w:t>
      </w:r>
      <w:r w:rsidRPr="00B111C4">
        <w:t xml:space="preserve">nterface </w:t>
      </w:r>
      <w:r w:rsidR="008C3D0C" w:rsidRPr="00B111C4">
        <w:t>M</w:t>
      </w:r>
      <w:r w:rsidR="005A5437">
        <w:t xml:space="preserve">anagement </w:t>
      </w:r>
      <w:r w:rsidR="00F10998">
        <w:t>Profile</w:t>
      </w:r>
      <w:r w:rsidR="004A106E">
        <w:t>.</w:t>
      </w:r>
    </w:p>
    <w:p w14:paraId="0D2DA55E" w14:textId="5E525DBB" w:rsidR="004A106E" w:rsidRDefault="004A106E" w:rsidP="00E82336">
      <w:pPr>
        <w:pStyle w:val="ListParagraph"/>
        <w:numPr>
          <w:ilvl w:val="0"/>
          <w:numId w:val="2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703E08" w:rsidRPr="005B61D3" w14:paraId="692E7A9C" w14:textId="77777777" w:rsidTr="00B567C6">
        <w:trPr>
          <w:tblHeader/>
        </w:trPr>
        <w:tc>
          <w:tcPr>
            <w:tcW w:w="2705" w:type="dxa"/>
            <w:shd w:val="clear" w:color="auto" w:fill="D9D9D9" w:themeFill="background1" w:themeFillShade="D9"/>
          </w:tcPr>
          <w:p w14:paraId="3BA499E2" w14:textId="77777777" w:rsidR="00703E08" w:rsidRDefault="00703E08" w:rsidP="00B567C6">
            <w:pPr>
              <w:spacing w:before="60"/>
            </w:pPr>
            <w:r w:rsidRPr="001C3FD0">
              <w:rPr>
                <w:b/>
                <w:szCs w:val="24"/>
              </w:rPr>
              <w:t>Parameter</w:t>
            </w:r>
            <w:r>
              <w:rPr>
                <w:b/>
                <w:szCs w:val="24"/>
              </w:rPr>
              <w:tab/>
            </w:r>
          </w:p>
        </w:tc>
        <w:tc>
          <w:tcPr>
            <w:tcW w:w="6295" w:type="dxa"/>
            <w:shd w:val="clear" w:color="auto" w:fill="D9D9D9" w:themeFill="background1" w:themeFillShade="D9"/>
          </w:tcPr>
          <w:p w14:paraId="34B04406" w14:textId="77777777" w:rsidR="00703E08" w:rsidRPr="001C3FD0" w:rsidRDefault="00703E08" w:rsidP="00B567C6">
            <w:pPr>
              <w:tabs>
                <w:tab w:val="left" w:pos="1260"/>
              </w:tabs>
              <w:spacing w:before="60"/>
            </w:pPr>
            <w:r w:rsidRPr="001C3FD0">
              <w:rPr>
                <w:b/>
                <w:szCs w:val="24"/>
              </w:rPr>
              <w:t>Value</w:t>
            </w:r>
            <w:r>
              <w:rPr>
                <w:b/>
                <w:szCs w:val="24"/>
              </w:rPr>
              <w:tab/>
            </w:r>
          </w:p>
        </w:tc>
      </w:tr>
      <w:tr w:rsidR="00703E08" w:rsidRPr="005B61D3" w14:paraId="2D13F98B" w14:textId="77777777" w:rsidTr="00B567C6">
        <w:tc>
          <w:tcPr>
            <w:tcW w:w="2705" w:type="dxa"/>
          </w:tcPr>
          <w:p w14:paraId="3722AA1C" w14:textId="77777777" w:rsidR="00703E08" w:rsidRPr="001C3FD0" w:rsidRDefault="00703E08" w:rsidP="00B567C6">
            <w:pPr>
              <w:spacing w:before="60"/>
              <w:rPr>
                <w:szCs w:val="22"/>
              </w:rPr>
            </w:pPr>
            <w:r>
              <w:rPr>
                <w:szCs w:val="22"/>
              </w:rPr>
              <w:t>Name</w:t>
            </w:r>
            <w:r w:rsidRPr="001C3FD0">
              <w:rPr>
                <w:szCs w:val="22"/>
              </w:rPr>
              <w:tab/>
            </w:r>
          </w:p>
        </w:tc>
        <w:tc>
          <w:tcPr>
            <w:tcW w:w="6295" w:type="dxa"/>
          </w:tcPr>
          <w:p w14:paraId="47E4BC2E" w14:textId="50714450" w:rsidR="00703E08" w:rsidRPr="001C3FD0" w:rsidRDefault="00703E08" w:rsidP="00703E08">
            <w:pPr>
              <w:spacing w:before="60"/>
              <w:rPr>
                <w:rFonts w:asciiTheme="minorHAnsi" w:hAnsiTheme="minorHAnsi" w:cstheme="minorHAnsi"/>
                <w:szCs w:val="22"/>
              </w:rPr>
            </w:pPr>
            <w:r>
              <w:rPr>
                <w:rFonts w:ascii="Courier New" w:hAnsi="Courier New" w:cs="Courier New"/>
                <w:szCs w:val="22"/>
              </w:rPr>
              <w:t>ping</w:t>
            </w:r>
          </w:p>
        </w:tc>
      </w:tr>
      <w:tr w:rsidR="00703E08" w:rsidRPr="005B61D3" w14:paraId="415B7A7A" w14:textId="77777777" w:rsidTr="00B567C6">
        <w:tc>
          <w:tcPr>
            <w:tcW w:w="2705" w:type="dxa"/>
            <w:tcBorders>
              <w:bottom w:val="single" w:sz="4" w:space="0" w:color="000000" w:themeColor="text1"/>
            </w:tcBorders>
          </w:tcPr>
          <w:p w14:paraId="72591240" w14:textId="77777777" w:rsidR="00703E08" w:rsidRPr="001C3FD0" w:rsidRDefault="00703E08" w:rsidP="00B567C6">
            <w:pPr>
              <w:spacing w:before="60"/>
              <w:rPr>
                <w:szCs w:val="22"/>
              </w:rPr>
            </w:pPr>
            <w:r>
              <w:rPr>
                <w:szCs w:val="22"/>
              </w:rPr>
              <w:t>Permitted Services</w:t>
            </w:r>
            <w:r w:rsidRPr="001C3FD0">
              <w:rPr>
                <w:szCs w:val="22"/>
              </w:rPr>
              <w:tab/>
            </w:r>
          </w:p>
        </w:tc>
        <w:tc>
          <w:tcPr>
            <w:tcW w:w="6295" w:type="dxa"/>
            <w:tcBorders>
              <w:bottom w:val="single" w:sz="4" w:space="0" w:color="000000" w:themeColor="text1"/>
            </w:tcBorders>
          </w:tcPr>
          <w:p w14:paraId="5E1E0966" w14:textId="6AFDD063" w:rsidR="00703E08" w:rsidRPr="001C3FD0" w:rsidRDefault="004A106E" w:rsidP="00703E08">
            <w:pPr>
              <w:spacing w:before="60"/>
              <w:rPr>
                <w:rFonts w:asciiTheme="minorHAnsi" w:hAnsiTheme="minorHAnsi" w:cstheme="minorHAnsi"/>
                <w:szCs w:val="22"/>
              </w:rPr>
            </w:pPr>
            <w:r>
              <w:rPr>
                <w:noProof/>
              </w:rPr>
              <w:drawing>
                <wp:inline distT="0" distB="0" distL="0" distR="0" wp14:anchorId="26305BFB" wp14:editId="284562F5">
                  <wp:extent cx="1028700" cy="2000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28700" cy="200025"/>
                          </a:xfrm>
                          <a:prstGeom prst="rect">
                            <a:avLst/>
                          </a:prstGeom>
                        </pic:spPr>
                      </pic:pic>
                    </a:graphicData>
                  </a:graphic>
                </wp:inline>
              </w:drawing>
            </w:r>
          </w:p>
        </w:tc>
      </w:tr>
    </w:tbl>
    <w:p w14:paraId="57568EEE" w14:textId="171FEF38" w:rsidR="00260AAD" w:rsidRDefault="00260AAD" w:rsidP="00E82336">
      <w:pPr>
        <w:pStyle w:val="ListParagraph"/>
        <w:numPr>
          <w:ilvl w:val="0"/>
          <w:numId w:val="28"/>
        </w:numPr>
      </w:pPr>
      <w:r>
        <w:t xml:space="preserve">Click </w:t>
      </w:r>
      <w:r w:rsidRPr="00703E08">
        <w:rPr>
          <w:b/>
        </w:rPr>
        <w:t>OK</w:t>
      </w:r>
      <w:r>
        <w:t xml:space="preserve"> to close the </w:t>
      </w:r>
      <w:r w:rsidR="008C3D0C" w:rsidRPr="00B111C4">
        <w:t>I</w:t>
      </w:r>
      <w:r w:rsidRPr="00B111C4">
        <w:t>nterface Management Profile</w:t>
      </w:r>
      <w:r w:rsidR="00B111C4">
        <w:t xml:space="preserve"> </w:t>
      </w:r>
      <w:r w:rsidR="00D5724C">
        <w:t>configuration</w:t>
      </w:r>
      <w:r>
        <w:t xml:space="preserve"> window.</w:t>
      </w:r>
    </w:p>
    <w:p w14:paraId="5FF9420C" w14:textId="0DD966C0" w:rsidR="00260AAD" w:rsidRDefault="005902EA" w:rsidP="00260AAD">
      <w:pPr>
        <w:pStyle w:val="Heading2"/>
      </w:pPr>
      <w:bookmarkStart w:id="21" w:name="_Toc474939057"/>
      <w:r>
        <w:t>2.3 C</w:t>
      </w:r>
      <w:r w:rsidR="00260AAD">
        <w:t>onfigure Ethernet Interfaces</w:t>
      </w:r>
      <w:bookmarkEnd w:id="21"/>
      <w:r w:rsidR="00260AAD">
        <w:t xml:space="preserve"> </w:t>
      </w:r>
    </w:p>
    <w:p w14:paraId="12706B3C" w14:textId="16250FBD" w:rsidR="00260AAD" w:rsidRPr="00260AAD" w:rsidRDefault="00260AAD" w:rsidP="00E82336">
      <w:pPr>
        <w:pStyle w:val="ListParagraph"/>
        <w:numPr>
          <w:ilvl w:val="0"/>
          <w:numId w:val="30"/>
        </w:numPr>
      </w:pPr>
      <w:r>
        <w:t xml:space="preserve">Select </w:t>
      </w:r>
      <w:r w:rsidRPr="00703E08">
        <w:rPr>
          <w:b/>
        </w:rPr>
        <w:t xml:space="preserve">Network &gt; </w:t>
      </w:r>
      <w:r>
        <w:rPr>
          <w:b/>
        </w:rPr>
        <w:t>Interfaces &gt; Ethernet</w:t>
      </w:r>
      <w:r w:rsidRPr="00260AAD">
        <w:t>.</w:t>
      </w:r>
    </w:p>
    <w:p w14:paraId="4C5CE025" w14:textId="695EB827" w:rsidR="00557541" w:rsidRDefault="00557541" w:rsidP="00E82336">
      <w:pPr>
        <w:pStyle w:val="ListParagraph"/>
        <w:numPr>
          <w:ilvl w:val="0"/>
          <w:numId w:val="30"/>
        </w:numPr>
      </w:pPr>
      <w:r>
        <w:t xml:space="preserve">Click </w:t>
      </w:r>
      <w:r w:rsidR="00D5724C">
        <w:t>to</w:t>
      </w:r>
      <w:r>
        <w:t xml:space="preserve"> o</w:t>
      </w:r>
      <w:r w:rsidR="005902EA">
        <w:t xml:space="preserve">pen </w:t>
      </w:r>
      <w:r w:rsidR="00D5724C">
        <w:rPr>
          <w:b/>
        </w:rPr>
        <w:t>ethernet</w:t>
      </w:r>
      <w:r w:rsidR="006C30E9" w:rsidRPr="00D5724C">
        <w:rPr>
          <w:b/>
        </w:rPr>
        <w:t>1/2</w:t>
      </w:r>
      <w:r w:rsidR="006C30E9">
        <w:t>.</w:t>
      </w:r>
    </w:p>
    <w:p w14:paraId="0EEE2965" w14:textId="2629A50E" w:rsidR="00E65F5E" w:rsidRDefault="00557541" w:rsidP="00E82336">
      <w:pPr>
        <w:pStyle w:val="ListParagraph"/>
        <w:numPr>
          <w:ilvl w:val="0"/>
          <w:numId w:val="30"/>
        </w:numPr>
      </w:pPr>
      <w:r>
        <w:t>C</w:t>
      </w:r>
      <w:r w:rsidR="005902EA">
        <w:t>onfigure the following</w:t>
      </w:r>
      <w:r w:rsidR="00260AAD">
        <w:t>:</w:t>
      </w:r>
    </w:p>
    <w:tbl>
      <w:tblPr>
        <w:tblStyle w:val="TableGrid"/>
        <w:tblW w:w="9000" w:type="dxa"/>
        <w:tblInd w:w="355" w:type="dxa"/>
        <w:tblLook w:val="04A0" w:firstRow="1" w:lastRow="0" w:firstColumn="1" w:lastColumn="0" w:noHBand="0" w:noVBand="1"/>
      </w:tblPr>
      <w:tblGrid>
        <w:gridCol w:w="2705"/>
        <w:gridCol w:w="6295"/>
      </w:tblGrid>
      <w:tr w:rsidR="00260AAD" w:rsidRPr="00733F7B" w14:paraId="67542317" w14:textId="77777777" w:rsidTr="00260AAD">
        <w:trPr>
          <w:trHeight w:val="269"/>
          <w:tblHeader/>
        </w:trPr>
        <w:tc>
          <w:tcPr>
            <w:tcW w:w="2705" w:type="dxa"/>
            <w:shd w:val="pct15" w:color="auto" w:fill="auto"/>
          </w:tcPr>
          <w:p w14:paraId="1AF9B500" w14:textId="77777777" w:rsidR="00260AAD" w:rsidRPr="001C3FD0" w:rsidRDefault="00260AAD" w:rsidP="00B567C6">
            <w:pPr>
              <w:spacing w:before="60"/>
              <w:rPr>
                <w:b/>
                <w:szCs w:val="24"/>
              </w:rPr>
            </w:pPr>
            <w:r w:rsidRPr="001C3FD0">
              <w:rPr>
                <w:b/>
                <w:szCs w:val="24"/>
              </w:rPr>
              <w:t>Parameter</w:t>
            </w:r>
          </w:p>
        </w:tc>
        <w:tc>
          <w:tcPr>
            <w:tcW w:w="6295" w:type="dxa"/>
            <w:shd w:val="pct15" w:color="auto" w:fill="auto"/>
          </w:tcPr>
          <w:p w14:paraId="78A1840F" w14:textId="77777777" w:rsidR="00260AAD" w:rsidRPr="001C3FD0" w:rsidRDefault="00260AAD" w:rsidP="00B567C6">
            <w:pPr>
              <w:spacing w:before="60"/>
              <w:rPr>
                <w:rFonts w:asciiTheme="minorHAnsi" w:hAnsiTheme="minorHAnsi" w:cstheme="minorHAnsi"/>
                <w:b/>
                <w:szCs w:val="24"/>
              </w:rPr>
            </w:pPr>
            <w:r w:rsidRPr="001C3FD0">
              <w:rPr>
                <w:b/>
                <w:szCs w:val="24"/>
              </w:rPr>
              <w:t>Value</w:t>
            </w:r>
          </w:p>
        </w:tc>
      </w:tr>
      <w:tr w:rsidR="00AE73B8" w:rsidRPr="005B1C38" w14:paraId="5F64E56A" w14:textId="77777777" w:rsidTr="00260AAD">
        <w:tc>
          <w:tcPr>
            <w:tcW w:w="2705" w:type="dxa"/>
          </w:tcPr>
          <w:p w14:paraId="45CD99BF" w14:textId="6EE25B7F" w:rsidR="00AE73B8" w:rsidRDefault="00AE73B8" w:rsidP="00B567C6">
            <w:pPr>
              <w:spacing w:before="60"/>
              <w:rPr>
                <w:szCs w:val="24"/>
              </w:rPr>
            </w:pPr>
            <w:r>
              <w:rPr>
                <w:szCs w:val="24"/>
              </w:rPr>
              <w:t>Comment</w:t>
            </w:r>
          </w:p>
        </w:tc>
        <w:tc>
          <w:tcPr>
            <w:tcW w:w="6295" w:type="dxa"/>
          </w:tcPr>
          <w:p w14:paraId="7B9006E1" w14:textId="34EEE378" w:rsidR="00AE73B8" w:rsidRPr="005902EA" w:rsidRDefault="00881795" w:rsidP="00260AAD">
            <w:pPr>
              <w:spacing w:before="60"/>
              <w:rPr>
                <w:rFonts w:ascii="Courier New" w:hAnsi="Courier New" w:cs="Courier New"/>
              </w:rPr>
            </w:pPr>
            <w:r>
              <w:rPr>
                <w:rFonts w:ascii="Courier New" w:hAnsi="Courier New" w:cs="Courier New"/>
              </w:rPr>
              <w:t>inside</w:t>
            </w:r>
            <w:r w:rsidR="00AE73B8">
              <w:rPr>
                <w:rFonts w:ascii="Courier New" w:hAnsi="Courier New" w:cs="Courier New"/>
              </w:rPr>
              <w:t xml:space="preserve"> interface</w:t>
            </w:r>
          </w:p>
        </w:tc>
      </w:tr>
      <w:tr w:rsidR="00260AAD" w:rsidRPr="005B1C38" w14:paraId="0D7D4CD6" w14:textId="77777777" w:rsidTr="00260AAD">
        <w:tc>
          <w:tcPr>
            <w:tcW w:w="2705" w:type="dxa"/>
          </w:tcPr>
          <w:p w14:paraId="21D31C13" w14:textId="3DA76500" w:rsidR="00260AAD" w:rsidRPr="001C3FD0" w:rsidRDefault="00260AAD" w:rsidP="00B567C6">
            <w:pPr>
              <w:spacing w:before="60"/>
              <w:rPr>
                <w:szCs w:val="24"/>
              </w:rPr>
            </w:pPr>
            <w:r>
              <w:rPr>
                <w:szCs w:val="24"/>
              </w:rPr>
              <w:t>Interface Type</w:t>
            </w:r>
          </w:p>
        </w:tc>
        <w:tc>
          <w:tcPr>
            <w:tcW w:w="6295" w:type="dxa"/>
          </w:tcPr>
          <w:p w14:paraId="3AE8BBE6" w14:textId="350BF66D" w:rsidR="00260AAD" w:rsidRPr="00D117E0" w:rsidRDefault="00D5724C" w:rsidP="00260AAD">
            <w:pPr>
              <w:spacing w:before="60"/>
              <w:rPr>
                <w:rFonts w:cs="Times New Roman"/>
                <w:b/>
                <w:szCs w:val="24"/>
              </w:rPr>
            </w:pPr>
            <w:r w:rsidRPr="00D117E0">
              <w:rPr>
                <w:rFonts w:cs="Times New Roman"/>
                <w:b/>
                <w:szCs w:val="22"/>
              </w:rPr>
              <w:t>Layer</w:t>
            </w:r>
            <w:r w:rsidR="00260AAD" w:rsidRPr="00D117E0">
              <w:rPr>
                <w:rFonts w:cs="Times New Roman"/>
                <w:b/>
                <w:szCs w:val="22"/>
              </w:rPr>
              <w:t>3</w:t>
            </w:r>
          </w:p>
        </w:tc>
      </w:tr>
      <w:tr w:rsidR="00260AAD" w:rsidRPr="005B1C38" w14:paraId="0FC12D20" w14:textId="77777777" w:rsidTr="00260AAD">
        <w:tc>
          <w:tcPr>
            <w:tcW w:w="2705" w:type="dxa"/>
          </w:tcPr>
          <w:p w14:paraId="5DDACF87" w14:textId="34C0FF44" w:rsidR="00260AAD" w:rsidRPr="001C3FD0" w:rsidRDefault="00260AAD" w:rsidP="00B567C6">
            <w:pPr>
              <w:spacing w:before="60"/>
              <w:rPr>
                <w:szCs w:val="24"/>
              </w:rPr>
            </w:pPr>
            <w:r>
              <w:rPr>
                <w:szCs w:val="24"/>
              </w:rPr>
              <w:t>Virtual Router</w:t>
            </w:r>
          </w:p>
        </w:tc>
        <w:tc>
          <w:tcPr>
            <w:tcW w:w="6295" w:type="dxa"/>
          </w:tcPr>
          <w:p w14:paraId="2E586255" w14:textId="6764B2BF" w:rsidR="00260AAD" w:rsidRPr="00D117E0" w:rsidRDefault="00260AAD" w:rsidP="00260AAD">
            <w:pPr>
              <w:spacing w:before="60"/>
              <w:rPr>
                <w:rFonts w:cs="Times New Roman"/>
                <w:b/>
                <w:szCs w:val="24"/>
              </w:rPr>
            </w:pPr>
            <w:r w:rsidRPr="00D117E0">
              <w:rPr>
                <w:rFonts w:cs="Times New Roman"/>
                <w:b/>
                <w:szCs w:val="24"/>
              </w:rPr>
              <w:t>None</w:t>
            </w:r>
          </w:p>
        </w:tc>
      </w:tr>
    </w:tbl>
    <w:p w14:paraId="4FAD2553" w14:textId="6832A705" w:rsidR="00B03EB5" w:rsidRDefault="00B03EB5" w:rsidP="00E82336">
      <w:pPr>
        <w:pStyle w:val="ListParagraph"/>
        <w:numPr>
          <w:ilvl w:val="0"/>
          <w:numId w:val="30"/>
        </w:numPr>
      </w:pPr>
      <w:r>
        <w:t xml:space="preserve">Click the </w:t>
      </w:r>
      <w:r w:rsidRPr="00D5724C">
        <w:rPr>
          <w:b/>
        </w:rPr>
        <w:t>Security Zone</w:t>
      </w:r>
      <w:r>
        <w:t xml:space="preserve"> drop</w:t>
      </w:r>
      <w:r w:rsidR="00D5724C">
        <w:t>-</w:t>
      </w:r>
      <w:r>
        <w:t xml:space="preserve">down </w:t>
      </w:r>
      <w:r w:rsidR="00D94117">
        <w:t xml:space="preserve">list </w:t>
      </w:r>
      <w:r>
        <w:t xml:space="preserve">and select </w:t>
      </w:r>
      <w:r w:rsidR="00557541">
        <w:rPr>
          <w:b/>
        </w:rPr>
        <w:t>New</w:t>
      </w:r>
      <w:r w:rsidRPr="00B03EB5">
        <w:rPr>
          <w:b/>
        </w:rPr>
        <w:t xml:space="preserve"> Zone</w:t>
      </w:r>
      <w:r w:rsidR="0029518D">
        <w:t>:</w:t>
      </w:r>
    </w:p>
    <w:p w14:paraId="6B6203B8" w14:textId="7AF76BE2" w:rsidR="00557541" w:rsidRPr="00B03EB5" w:rsidRDefault="00557541" w:rsidP="00557541">
      <w:pPr>
        <w:pStyle w:val="ListParagraph"/>
      </w:pPr>
      <w:r>
        <w:rPr>
          <w:noProof/>
        </w:rPr>
        <w:drawing>
          <wp:inline distT="0" distB="0" distL="0" distR="0" wp14:anchorId="00F2B571" wp14:editId="7A2758BC">
            <wp:extent cx="1695450" cy="8667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5450" cy="866775"/>
                    </a:xfrm>
                    <a:prstGeom prst="rect">
                      <a:avLst/>
                    </a:prstGeom>
                  </pic:spPr>
                </pic:pic>
              </a:graphicData>
            </a:graphic>
          </wp:inline>
        </w:drawing>
      </w:r>
    </w:p>
    <w:p w14:paraId="77BC99C4" w14:textId="0C4A1A5F" w:rsidR="00D5724C" w:rsidRDefault="00D5724C" w:rsidP="00D5724C">
      <w:pPr>
        <w:pStyle w:val="ListParagraph"/>
      </w:pPr>
      <w:r>
        <w:t>T</w:t>
      </w:r>
      <w:r w:rsidR="00B03EB5">
        <w:t xml:space="preserve">he </w:t>
      </w:r>
      <w:r w:rsidR="00B03EB5" w:rsidRPr="00F10998">
        <w:t>Zone</w:t>
      </w:r>
      <w:r w:rsidR="00B03EB5">
        <w:rPr>
          <w:b/>
        </w:rPr>
        <w:t xml:space="preserve"> </w:t>
      </w:r>
      <w:r>
        <w:t>configuration window opens.</w:t>
      </w:r>
    </w:p>
    <w:p w14:paraId="1E930E34" w14:textId="30B2309A" w:rsidR="00B03EB5" w:rsidRDefault="00D5724C" w:rsidP="00E82336">
      <w:pPr>
        <w:pStyle w:val="ListParagraph"/>
        <w:numPr>
          <w:ilvl w:val="0"/>
          <w:numId w:val="30"/>
        </w:numPr>
      </w:pPr>
      <w:r>
        <w:t>Configure</w:t>
      </w:r>
      <w:r w:rsidR="00B03EB5">
        <w:t xml:space="preserve"> the following:</w:t>
      </w:r>
    </w:p>
    <w:tbl>
      <w:tblPr>
        <w:tblStyle w:val="TableGrid"/>
        <w:tblW w:w="9000" w:type="dxa"/>
        <w:tblInd w:w="355" w:type="dxa"/>
        <w:tblLook w:val="04A0" w:firstRow="1" w:lastRow="0" w:firstColumn="1" w:lastColumn="0" w:noHBand="0" w:noVBand="1"/>
      </w:tblPr>
      <w:tblGrid>
        <w:gridCol w:w="2705"/>
        <w:gridCol w:w="6295"/>
      </w:tblGrid>
      <w:tr w:rsidR="00B03EB5" w:rsidRPr="005B61D3" w14:paraId="58DF6F2E" w14:textId="77777777" w:rsidTr="00451E2E">
        <w:trPr>
          <w:tblHeader/>
        </w:trPr>
        <w:tc>
          <w:tcPr>
            <w:tcW w:w="2705" w:type="dxa"/>
            <w:shd w:val="clear" w:color="auto" w:fill="D9D9D9" w:themeFill="background1" w:themeFillShade="D9"/>
          </w:tcPr>
          <w:p w14:paraId="63050288" w14:textId="77777777" w:rsidR="00B03EB5" w:rsidRDefault="00B03EB5" w:rsidP="00451E2E">
            <w:pPr>
              <w:spacing w:before="60"/>
            </w:pPr>
            <w:r w:rsidRPr="001C3FD0">
              <w:rPr>
                <w:b/>
                <w:szCs w:val="24"/>
              </w:rPr>
              <w:t>Parameter</w:t>
            </w:r>
            <w:r>
              <w:rPr>
                <w:b/>
                <w:szCs w:val="24"/>
              </w:rPr>
              <w:tab/>
            </w:r>
          </w:p>
        </w:tc>
        <w:tc>
          <w:tcPr>
            <w:tcW w:w="6295" w:type="dxa"/>
            <w:shd w:val="clear" w:color="auto" w:fill="D9D9D9" w:themeFill="background1" w:themeFillShade="D9"/>
          </w:tcPr>
          <w:p w14:paraId="523F1397" w14:textId="77777777" w:rsidR="00B03EB5" w:rsidRPr="001C3FD0" w:rsidRDefault="00B03EB5" w:rsidP="00451E2E">
            <w:pPr>
              <w:tabs>
                <w:tab w:val="left" w:pos="1260"/>
              </w:tabs>
              <w:spacing w:before="60"/>
            </w:pPr>
            <w:r w:rsidRPr="001C3FD0">
              <w:rPr>
                <w:b/>
                <w:szCs w:val="24"/>
              </w:rPr>
              <w:t>Value</w:t>
            </w:r>
            <w:r>
              <w:rPr>
                <w:b/>
                <w:szCs w:val="24"/>
              </w:rPr>
              <w:tab/>
            </w:r>
          </w:p>
        </w:tc>
      </w:tr>
      <w:tr w:rsidR="00B03EB5" w:rsidRPr="005B61D3" w14:paraId="463B9893" w14:textId="77777777" w:rsidTr="00451E2E">
        <w:tc>
          <w:tcPr>
            <w:tcW w:w="2705" w:type="dxa"/>
          </w:tcPr>
          <w:p w14:paraId="0EB92410" w14:textId="77777777" w:rsidR="00B03EB5" w:rsidRPr="001C3FD0" w:rsidRDefault="00B03EB5" w:rsidP="00451E2E">
            <w:pPr>
              <w:spacing w:before="60"/>
              <w:rPr>
                <w:szCs w:val="22"/>
              </w:rPr>
            </w:pPr>
            <w:r>
              <w:rPr>
                <w:szCs w:val="22"/>
              </w:rPr>
              <w:t>Name</w:t>
            </w:r>
            <w:r w:rsidRPr="001C3FD0">
              <w:rPr>
                <w:szCs w:val="22"/>
              </w:rPr>
              <w:tab/>
            </w:r>
          </w:p>
        </w:tc>
        <w:tc>
          <w:tcPr>
            <w:tcW w:w="6295" w:type="dxa"/>
          </w:tcPr>
          <w:p w14:paraId="6FA91FF3" w14:textId="6EC4F5A1" w:rsidR="00B03EB5" w:rsidRPr="001C3FD0" w:rsidRDefault="00881795" w:rsidP="00451E2E">
            <w:pPr>
              <w:spacing w:before="60"/>
              <w:rPr>
                <w:rFonts w:asciiTheme="minorHAnsi" w:hAnsiTheme="minorHAnsi" w:cstheme="minorHAnsi"/>
                <w:szCs w:val="22"/>
              </w:rPr>
            </w:pPr>
            <w:r>
              <w:rPr>
                <w:rFonts w:ascii="Courier New" w:hAnsi="Courier New" w:cs="Courier New"/>
                <w:szCs w:val="22"/>
              </w:rPr>
              <w:t>inside</w:t>
            </w:r>
          </w:p>
        </w:tc>
      </w:tr>
      <w:tr w:rsidR="00B03EB5" w:rsidRPr="005B61D3" w14:paraId="7D154E94" w14:textId="77777777" w:rsidTr="00451E2E">
        <w:tc>
          <w:tcPr>
            <w:tcW w:w="2705" w:type="dxa"/>
            <w:tcBorders>
              <w:bottom w:val="single" w:sz="4" w:space="0" w:color="000000" w:themeColor="text1"/>
            </w:tcBorders>
          </w:tcPr>
          <w:p w14:paraId="77591D6F" w14:textId="77777777" w:rsidR="00B03EB5" w:rsidRPr="001C3FD0" w:rsidRDefault="00B03EB5" w:rsidP="00451E2E">
            <w:pPr>
              <w:spacing w:before="60"/>
              <w:rPr>
                <w:szCs w:val="22"/>
              </w:rPr>
            </w:pPr>
            <w:r>
              <w:rPr>
                <w:szCs w:val="22"/>
              </w:rPr>
              <w:t>Type</w:t>
            </w:r>
            <w:r w:rsidRPr="001C3FD0">
              <w:rPr>
                <w:szCs w:val="22"/>
              </w:rPr>
              <w:tab/>
            </w:r>
          </w:p>
        </w:tc>
        <w:tc>
          <w:tcPr>
            <w:tcW w:w="6295" w:type="dxa"/>
            <w:tcBorders>
              <w:bottom w:val="single" w:sz="4" w:space="0" w:color="000000" w:themeColor="text1"/>
            </w:tcBorders>
          </w:tcPr>
          <w:p w14:paraId="30CB29F4" w14:textId="42A309C8" w:rsidR="00B03EB5" w:rsidRPr="00557541" w:rsidRDefault="006E484B" w:rsidP="006E484B">
            <w:r w:rsidRPr="000E648A">
              <w:t>Select</w:t>
            </w:r>
            <w:r>
              <w:rPr>
                <w:b/>
              </w:rPr>
              <w:t xml:space="preserve"> </w:t>
            </w:r>
            <w:r w:rsidR="00D5724C" w:rsidRPr="00D117E0">
              <w:rPr>
                <w:b/>
              </w:rPr>
              <w:t>Layer3</w:t>
            </w:r>
            <w:r w:rsidR="00D5724C">
              <w:t xml:space="preserve"> </w:t>
            </w:r>
          </w:p>
        </w:tc>
      </w:tr>
    </w:tbl>
    <w:p w14:paraId="7FB77DC3" w14:textId="3F55A6B4" w:rsidR="00B03EB5" w:rsidRDefault="00B03EB5" w:rsidP="00E82336">
      <w:pPr>
        <w:pStyle w:val="ListParagraph"/>
        <w:numPr>
          <w:ilvl w:val="0"/>
          <w:numId w:val="30"/>
        </w:numPr>
      </w:pPr>
      <w:r>
        <w:t xml:space="preserve">Click </w:t>
      </w:r>
      <w:r>
        <w:rPr>
          <w:b/>
        </w:rPr>
        <w:t xml:space="preserve">OK </w:t>
      </w:r>
      <w:r>
        <w:t xml:space="preserve">to close the </w:t>
      </w:r>
      <w:r w:rsidRPr="00D5724C">
        <w:t>Zone</w:t>
      </w:r>
      <w:r w:rsidR="00D5724C">
        <w:t xml:space="preserve"> c</w:t>
      </w:r>
      <w:r>
        <w:t>onfiguration window.</w:t>
      </w:r>
    </w:p>
    <w:p w14:paraId="102842DE" w14:textId="77777777" w:rsidR="00D5724C" w:rsidRDefault="00D5724C" w:rsidP="00E82336">
      <w:pPr>
        <w:pStyle w:val="ListParagraph"/>
        <w:numPr>
          <w:ilvl w:val="0"/>
          <w:numId w:val="30"/>
        </w:numPr>
      </w:pPr>
      <w:r>
        <w:t>Click the Ethernet Interface</w:t>
      </w:r>
      <w:r w:rsidR="00B03EB5">
        <w:t xml:space="preserve"> </w:t>
      </w:r>
      <w:r w:rsidR="00B03EB5" w:rsidRPr="00B03EB5">
        <w:rPr>
          <w:b/>
        </w:rPr>
        <w:t>IPv4</w:t>
      </w:r>
      <w:r>
        <w:t xml:space="preserve"> tab.</w:t>
      </w:r>
    </w:p>
    <w:p w14:paraId="28901EEB" w14:textId="5D011F01" w:rsidR="00B03EB5" w:rsidRDefault="00D5724C" w:rsidP="00E82336">
      <w:pPr>
        <w:pStyle w:val="ListParagraph"/>
        <w:numPr>
          <w:ilvl w:val="0"/>
          <w:numId w:val="30"/>
        </w:numPr>
      </w:pPr>
      <w:r>
        <w:t>C</w:t>
      </w:r>
      <w:r w:rsidR="00B03EB5">
        <w:t>onfigure the following:</w:t>
      </w:r>
    </w:p>
    <w:tbl>
      <w:tblPr>
        <w:tblStyle w:val="TableGrid"/>
        <w:tblW w:w="9000" w:type="dxa"/>
        <w:tblInd w:w="355" w:type="dxa"/>
        <w:tblLook w:val="04A0" w:firstRow="1" w:lastRow="0" w:firstColumn="1" w:lastColumn="0" w:noHBand="0" w:noVBand="1"/>
      </w:tblPr>
      <w:tblGrid>
        <w:gridCol w:w="2705"/>
        <w:gridCol w:w="6295"/>
      </w:tblGrid>
      <w:tr w:rsidR="00B03EB5" w:rsidRPr="005B61D3" w14:paraId="12BD45D0" w14:textId="77777777" w:rsidTr="00451E2E">
        <w:trPr>
          <w:tblHeader/>
        </w:trPr>
        <w:tc>
          <w:tcPr>
            <w:tcW w:w="2705" w:type="dxa"/>
            <w:shd w:val="clear" w:color="auto" w:fill="D9D9D9" w:themeFill="background1" w:themeFillShade="D9"/>
          </w:tcPr>
          <w:p w14:paraId="2A32FE41" w14:textId="77777777" w:rsidR="00B03EB5" w:rsidRDefault="00B03EB5" w:rsidP="00451E2E">
            <w:pPr>
              <w:spacing w:before="60"/>
            </w:pPr>
            <w:r w:rsidRPr="001C3FD0">
              <w:rPr>
                <w:b/>
                <w:szCs w:val="24"/>
              </w:rPr>
              <w:t>Parameter</w:t>
            </w:r>
            <w:r>
              <w:rPr>
                <w:b/>
                <w:szCs w:val="24"/>
              </w:rPr>
              <w:tab/>
            </w:r>
          </w:p>
        </w:tc>
        <w:tc>
          <w:tcPr>
            <w:tcW w:w="6295" w:type="dxa"/>
            <w:shd w:val="clear" w:color="auto" w:fill="D9D9D9" w:themeFill="background1" w:themeFillShade="D9"/>
          </w:tcPr>
          <w:p w14:paraId="0150C5B4" w14:textId="77777777" w:rsidR="00B03EB5" w:rsidRPr="001C3FD0" w:rsidRDefault="00B03EB5" w:rsidP="00451E2E">
            <w:pPr>
              <w:tabs>
                <w:tab w:val="left" w:pos="1260"/>
              </w:tabs>
              <w:spacing w:before="60"/>
            </w:pPr>
            <w:r w:rsidRPr="001C3FD0">
              <w:rPr>
                <w:b/>
                <w:szCs w:val="24"/>
              </w:rPr>
              <w:t>Value</w:t>
            </w:r>
            <w:r>
              <w:rPr>
                <w:b/>
                <w:szCs w:val="24"/>
              </w:rPr>
              <w:tab/>
            </w:r>
          </w:p>
        </w:tc>
      </w:tr>
      <w:tr w:rsidR="00B03EB5" w:rsidRPr="005B61D3" w14:paraId="51815294" w14:textId="77777777" w:rsidTr="00451E2E">
        <w:tc>
          <w:tcPr>
            <w:tcW w:w="2705" w:type="dxa"/>
          </w:tcPr>
          <w:p w14:paraId="022BF19E" w14:textId="60A5C584" w:rsidR="00B03EB5" w:rsidRPr="001C3FD0" w:rsidRDefault="00B03EB5" w:rsidP="00451E2E">
            <w:pPr>
              <w:spacing w:before="60"/>
              <w:rPr>
                <w:szCs w:val="22"/>
              </w:rPr>
            </w:pPr>
            <w:r>
              <w:rPr>
                <w:szCs w:val="22"/>
              </w:rPr>
              <w:t>Type</w:t>
            </w:r>
            <w:r w:rsidRPr="001C3FD0">
              <w:rPr>
                <w:szCs w:val="22"/>
              </w:rPr>
              <w:tab/>
            </w:r>
          </w:p>
        </w:tc>
        <w:tc>
          <w:tcPr>
            <w:tcW w:w="6295" w:type="dxa"/>
          </w:tcPr>
          <w:p w14:paraId="6AE0EA17" w14:textId="19F7F101" w:rsidR="00B03EB5" w:rsidRPr="00371DE3" w:rsidRDefault="00B03EB5" w:rsidP="00371DE3">
            <w:pPr>
              <w:rPr>
                <w:b/>
              </w:rPr>
            </w:pPr>
            <w:r w:rsidRPr="00371DE3">
              <w:rPr>
                <w:b/>
              </w:rPr>
              <w:t>Static</w:t>
            </w:r>
          </w:p>
        </w:tc>
      </w:tr>
      <w:tr w:rsidR="00B03EB5" w:rsidRPr="005B61D3" w14:paraId="22CBC1B6" w14:textId="77777777" w:rsidTr="00451E2E">
        <w:tc>
          <w:tcPr>
            <w:tcW w:w="2705" w:type="dxa"/>
            <w:tcBorders>
              <w:bottom w:val="single" w:sz="4" w:space="0" w:color="000000" w:themeColor="text1"/>
            </w:tcBorders>
          </w:tcPr>
          <w:p w14:paraId="6949E562" w14:textId="415BADB7" w:rsidR="00B03EB5" w:rsidRPr="001C3FD0" w:rsidRDefault="00557541" w:rsidP="00451E2E">
            <w:pPr>
              <w:spacing w:before="60"/>
              <w:rPr>
                <w:szCs w:val="22"/>
              </w:rPr>
            </w:pPr>
            <w:r>
              <w:rPr>
                <w:szCs w:val="22"/>
              </w:rPr>
              <w:t>IP</w:t>
            </w:r>
            <w:r w:rsidR="00B03EB5" w:rsidRPr="001C3FD0">
              <w:rPr>
                <w:szCs w:val="22"/>
              </w:rPr>
              <w:tab/>
            </w:r>
          </w:p>
        </w:tc>
        <w:tc>
          <w:tcPr>
            <w:tcW w:w="6295" w:type="dxa"/>
            <w:tcBorders>
              <w:bottom w:val="single" w:sz="4" w:space="0" w:color="000000" w:themeColor="text1"/>
            </w:tcBorders>
          </w:tcPr>
          <w:p w14:paraId="52F1D6D6" w14:textId="27A4AFE7" w:rsidR="00B03EB5" w:rsidRPr="001C3FD0" w:rsidRDefault="00371DE3" w:rsidP="00451E2E">
            <w:pPr>
              <w:spacing w:before="60"/>
              <w:rPr>
                <w:rFonts w:asciiTheme="minorHAnsi" w:hAnsiTheme="minorHAnsi" w:cstheme="minorHAnsi"/>
                <w:szCs w:val="22"/>
              </w:rPr>
            </w:pPr>
            <w:r w:rsidRPr="00371DE3">
              <w:t xml:space="preserve">Click </w:t>
            </w:r>
            <w:r w:rsidRPr="00371DE3">
              <w:rPr>
                <w:b/>
              </w:rPr>
              <w:t>Add</w:t>
            </w:r>
            <w:r w:rsidRPr="00371DE3">
              <w:t xml:space="preserve"> and type</w:t>
            </w:r>
            <w:r w:rsidRPr="006E484B">
              <w:rPr>
                <w:rFonts w:cs="Times New Roman"/>
                <w:szCs w:val="24"/>
              </w:rPr>
              <w:t xml:space="preserve"> </w:t>
            </w:r>
            <w:r w:rsidR="006C30E9">
              <w:rPr>
                <w:rFonts w:ascii="Courier New" w:hAnsi="Courier New" w:cs="Courier New"/>
                <w:szCs w:val="24"/>
              </w:rPr>
              <w:t>192.168.1.1/24</w:t>
            </w:r>
          </w:p>
        </w:tc>
      </w:tr>
    </w:tbl>
    <w:p w14:paraId="4A40927A" w14:textId="3897AE42" w:rsidR="00B03EB5" w:rsidRDefault="00CC1823" w:rsidP="00E82336">
      <w:pPr>
        <w:pStyle w:val="ListParagraph"/>
        <w:numPr>
          <w:ilvl w:val="0"/>
          <w:numId w:val="30"/>
        </w:numPr>
      </w:pPr>
      <w:r>
        <w:lastRenderedPageBreak/>
        <w:t xml:space="preserve">Click the </w:t>
      </w:r>
      <w:r>
        <w:rPr>
          <w:b/>
        </w:rPr>
        <w:t>Advanced</w:t>
      </w:r>
      <w:r>
        <w:t xml:space="preserve"> tab.</w:t>
      </w:r>
    </w:p>
    <w:p w14:paraId="43FC64E3" w14:textId="54CED926" w:rsidR="00CC1823" w:rsidRDefault="00590C51" w:rsidP="00E82336">
      <w:pPr>
        <w:pStyle w:val="ListParagraph"/>
        <w:numPr>
          <w:ilvl w:val="0"/>
          <w:numId w:val="30"/>
        </w:numPr>
      </w:pPr>
      <w:r>
        <w:t>Click</w:t>
      </w:r>
      <w:r w:rsidR="00CC1823">
        <w:t xml:space="preserve"> the </w:t>
      </w:r>
      <w:r w:rsidR="00CC1823">
        <w:rPr>
          <w:b/>
        </w:rPr>
        <w:t>Management Profile</w:t>
      </w:r>
      <w:r w:rsidR="00CC1823">
        <w:t xml:space="preserve"> drop</w:t>
      </w:r>
      <w:r>
        <w:t xml:space="preserve">-down </w:t>
      </w:r>
      <w:r w:rsidR="00D94117">
        <w:t xml:space="preserve">list </w:t>
      </w:r>
      <w:r>
        <w:t>and s</w:t>
      </w:r>
      <w:r w:rsidR="00CC1823">
        <w:t xml:space="preserve">elect </w:t>
      </w:r>
      <w:r w:rsidR="009866AB" w:rsidRPr="00590C51">
        <w:rPr>
          <w:b/>
        </w:rPr>
        <w:t>ping</w:t>
      </w:r>
      <w:r w:rsidR="00881795">
        <w:rPr>
          <w:b/>
        </w:rPr>
        <w:t>-response-pages</w:t>
      </w:r>
      <w:r w:rsidR="00CC1823">
        <w:t>.</w:t>
      </w:r>
    </w:p>
    <w:p w14:paraId="4DB60410" w14:textId="66907483" w:rsidR="00DE6FF8" w:rsidRDefault="00DE6FF8" w:rsidP="00E82336">
      <w:pPr>
        <w:pStyle w:val="ListParagraph"/>
        <w:numPr>
          <w:ilvl w:val="0"/>
          <w:numId w:val="30"/>
        </w:numPr>
      </w:pPr>
      <w:r>
        <w:t xml:space="preserve">Click </w:t>
      </w:r>
      <w:r w:rsidRPr="00703E08">
        <w:rPr>
          <w:b/>
        </w:rPr>
        <w:t>OK</w:t>
      </w:r>
      <w:r>
        <w:t xml:space="preserve"> to close the </w:t>
      </w:r>
      <w:r w:rsidR="00557541" w:rsidRPr="007743A8">
        <w:t xml:space="preserve">Ethernet </w:t>
      </w:r>
      <w:r w:rsidRPr="007743A8">
        <w:t>Interface</w:t>
      </w:r>
      <w:r>
        <w:t xml:space="preserve"> </w:t>
      </w:r>
      <w:r w:rsidR="007743A8">
        <w:t>c</w:t>
      </w:r>
      <w:r>
        <w:t>onfiguration window.</w:t>
      </w:r>
    </w:p>
    <w:p w14:paraId="002F18E7" w14:textId="468E8F0E" w:rsidR="00D1377A" w:rsidRDefault="007743A8" w:rsidP="00E82336">
      <w:pPr>
        <w:pStyle w:val="ListParagraph"/>
        <w:numPr>
          <w:ilvl w:val="0"/>
          <w:numId w:val="30"/>
        </w:numPr>
      </w:pPr>
      <w:r>
        <w:t>Click to open</w:t>
      </w:r>
      <w:r w:rsidR="00D1377A">
        <w:t xml:space="preserve"> </w:t>
      </w:r>
      <w:r>
        <w:rPr>
          <w:b/>
        </w:rPr>
        <w:t>ethernet</w:t>
      </w:r>
      <w:r w:rsidR="006C30E9" w:rsidRPr="007743A8">
        <w:rPr>
          <w:b/>
        </w:rPr>
        <w:t>1/3</w:t>
      </w:r>
      <w:r w:rsidR="00945C03" w:rsidRPr="005F13A6">
        <w:rPr>
          <w:rFonts w:cs="Times New Roman"/>
        </w:rPr>
        <w:t>.</w:t>
      </w:r>
    </w:p>
    <w:p w14:paraId="1ADB69D2" w14:textId="37FDFB25" w:rsidR="00557541" w:rsidRDefault="00557541" w:rsidP="00E82336">
      <w:pPr>
        <w:pStyle w:val="ListParagraph"/>
        <w:numPr>
          <w:ilvl w:val="0"/>
          <w:numId w:val="3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D1377A" w:rsidRPr="00733F7B" w14:paraId="6A2B9012" w14:textId="77777777" w:rsidTr="00451E2E">
        <w:trPr>
          <w:trHeight w:val="269"/>
          <w:tblHeader/>
        </w:trPr>
        <w:tc>
          <w:tcPr>
            <w:tcW w:w="2705" w:type="dxa"/>
            <w:shd w:val="pct15" w:color="auto" w:fill="auto"/>
          </w:tcPr>
          <w:p w14:paraId="29DB02E0" w14:textId="77777777" w:rsidR="00D1377A" w:rsidRPr="001C3FD0" w:rsidRDefault="00D1377A" w:rsidP="00451E2E">
            <w:pPr>
              <w:spacing w:before="60"/>
              <w:rPr>
                <w:b/>
                <w:szCs w:val="24"/>
              </w:rPr>
            </w:pPr>
            <w:r w:rsidRPr="001C3FD0">
              <w:rPr>
                <w:b/>
                <w:szCs w:val="24"/>
              </w:rPr>
              <w:t>Parameter</w:t>
            </w:r>
          </w:p>
        </w:tc>
        <w:tc>
          <w:tcPr>
            <w:tcW w:w="6295" w:type="dxa"/>
            <w:shd w:val="pct15" w:color="auto" w:fill="auto"/>
          </w:tcPr>
          <w:p w14:paraId="520A249E" w14:textId="77777777" w:rsidR="00D1377A" w:rsidRPr="001C3FD0" w:rsidRDefault="00D1377A" w:rsidP="00451E2E">
            <w:pPr>
              <w:spacing w:before="60"/>
              <w:rPr>
                <w:rFonts w:asciiTheme="minorHAnsi" w:hAnsiTheme="minorHAnsi" w:cstheme="minorHAnsi"/>
                <w:b/>
                <w:szCs w:val="24"/>
              </w:rPr>
            </w:pPr>
            <w:r w:rsidRPr="001C3FD0">
              <w:rPr>
                <w:b/>
                <w:szCs w:val="24"/>
              </w:rPr>
              <w:t>Value</w:t>
            </w:r>
          </w:p>
        </w:tc>
      </w:tr>
      <w:tr w:rsidR="00AE73B8" w:rsidRPr="005B1C38" w14:paraId="2BF84E98" w14:textId="77777777" w:rsidTr="00451E2E">
        <w:tc>
          <w:tcPr>
            <w:tcW w:w="2705" w:type="dxa"/>
          </w:tcPr>
          <w:p w14:paraId="377351BC" w14:textId="56909CBC" w:rsidR="00AE73B8" w:rsidRDefault="00AE73B8" w:rsidP="00451E2E">
            <w:pPr>
              <w:spacing w:before="60"/>
              <w:rPr>
                <w:szCs w:val="24"/>
              </w:rPr>
            </w:pPr>
            <w:r>
              <w:rPr>
                <w:szCs w:val="24"/>
              </w:rPr>
              <w:t>Comment</w:t>
            </w:r>
          </w:p>
        </w:tc>
        <w:tc>
          <w:tcPr>
            <w:tcW w:w="6295" w:type="dxa"/>
          </w:tcPr>
          <w:p w14:paraId="5E13783B" w14:textId="70A35321" w:rsidR="00AE73B8" w:rsidRPr="007223D8" w:rsidRDefault="00AE73B8" w:rsidP="00451E2E">
            <w:pPr>
              <w:spacing w:before="60"/>
              <w:rPr>
                <w:rFonts w:ascii="Courier New" w:hAnsi="Courier New" w:cs="Courier New"/>
                <w:szCs w:val="24"/>
              </w:rPr>
            </w:pPr>
            <w:r>
              <w:rPr>
                <w:rFonts w:ascii="Courier New" w:hAnsi="Courier New" w:cs="Courier New"/>
                <w:szCs w:val="24"/>
              </w:rPr>
              <w:t>dmz interface</w:t>
            </w:r>
          </w:p>
        </w:tc>
      </w:tr>
      <w:tr w:rsidR="008A296D" w:rsidRPr="005B1C38" w14:paraId="5E2B3D94" w14:textId="77777777" w:rsidTr="00451E2E">
        <w:tc>
          <w:tcPr>
            <w:tcW w:w="2705" w:type="dxa"/>
          </w:tcPr>
          <w:p w14:paraId="2442F81B" w14:textId="77777777" w:rsidR="008A296D" w:rsidRPr="001C3FD0" w:rsidRDefault="008A296D" w:rsidP="008A296D">
            <w:pPr>
              <w:spacing w:before="60"/>
              <w:rPr>
                <w:szCs w:val="24"/>
              </w:rPr>
            </w:pPr>
            <w:r>
              <w:rPr>
                <w:szCs w:val="24"/>
              </w:rPr>
              <w:t>Interface Type</w:t>
            </w:r>
          </w:p>
        </w:tc>
        <w:tc>
          <w:tcPr>
            <w:tcW w:w="6295" w:type="dxa"/>
          </w:tcPr>
          <w:p w14:paraId="3834D70F" w14:textId="79836704" w:rsidR="008A296D" w:rsidRPr="007223D8" w:rsidRDefault="008A296D" w:rsidP="008A296D">
            <w:pPr>
              <w:spacing w:before="60"/>
              <w:rPr>
                <w:rFonts w:ascii="Courier New" w:hAnsi="Courier New" w:cs="Courier New"/>
                <w:szCs w:val="24"/>
              </w:rPr>
            </w:pPr>
            <w:r w:rsidRPr="00D117E0">
              <w:rPr>
                <w:b/>
              </w:rPr>
              <w:t>Layer3</w:t>
            </w:r>
          </w:p>
        </w:tc>
      </w:tr>
      <w:tr w:rsidR="00D1377A" w:rsidRPr="005B1C38" w14:paraId="17D3EA31" w14:textId="77777777" w:rsidTr="00451E2E">
        <w:tc>
          <w:tcPr>
            <w:tcW w:w="2705" w:type="dxa"/>
          </w:tcPr>
          <w:p w14:paraId="3BE63C85" w14:textId="77777777" w:rsidR="00D1377A" w:rsidRPr="001C3FD0" w:rsidRDefault="00D1377A" w:rsidP="00451E2E">
            <w:pPr>
              <w:spacing w:before="60"/>
              <w:rPr>
                <w:szCs w:val="24"/>
              </w:rPr>
            </w:pPr>
            <w:r>
              <w:rPr>
                <w:szCs w:val="24"/>
              </w:rPr>
              <w:t>Virtual Router</w:t>
            </w:r>
          </w:p>
        </w:tc>
        <w:tc>
          <w:tcPr>
            <w:tcW w:w="6295" w:type="dxa"/>
          </w:tcPr>
          <w:p w14:paraId="0AAC876C" w14:textId="2B1094D1" w:rsidR="00D1377A" w:rsidRPr="00D117E0" w:rsidRDefault="00D1377A" w:rsidP="00451E2E">
            <w:pPr>
              <w:spacing w:before="60"/>
              <w:rPr>
                <w:rFonts w:cs="Times New Roman"/>
                <w:b/>
                <w:szCs w:val="24"/>
              </w:rPr>
            </w:pPr>
            <w:r w:rsidRPr="00D117E0">
              <w:rPr>
                <w:rFonts w:cs="Times New Roman"/>
                <w:b/>
                <w:szCs w:val="24"/>
              </w:rPr>
              <w:t>None</w:t>
            </w:r>
          </w:p>
        </w:tc>
      </w:tr>
    </w:tbl>
    <w:p w14:paraId="00E1DE98" w14:textId="00840FEA" w:rsidR="007223D8" w:rsidRDefault="00D1377A" w:rsidP="00E82336">
      <w:pPr>
        <w:pStyle w:val="ListParagraph"/>
        <w:numPr>
          <w:ilvl w:val="0"/>
          <w:numId w:val="30"/>
        </w:numPr>
      </w:pPr>
      <w:r>
        <w:t xml:space="preserve">Click the </w:t>
      </w:r>
      <w:r w:rsidRPr="007743A8">
        <w:rPr>
          <w:b/>
        </w:rPr>
        <w:t>Security Zone</w:t>
      </w:r>
      <w:r>
        <w:t xml:space="preserve"> drop</w:t>
      </w:r>
      <w:r w:rsidR="007743A8">
        <w:t>-</w:t>
      </w:r>
      <w:r>
        <w:t xml:space="preserve">down </w:t>
      </w:r>
      <w:r w:rsidR="00D94117">
        <w:t xml:space="preserve">list </w:t>
      </w:r>
      <w:r>
        <w:t xml:space="preserve">and select </w:t>
      </w:r>
      <w:r w:rsidRPr="00B03EB5">
        <w:rPr>
          <w:b/>
        </w:rPr>
        <w:t>New Zone</w:t>
      </w:r>
      <w:r w:rsidR="007743A8" w:rsidRPr="007743A8">
        <w:t>. T</w:t>
      </w:r>
      <w:r w:rsidRPr="007743A8">
        <w:t xml:space="preserve">he Zone </w:t>
      </w:r>
      <w:r w:rsidR="007223D8">
        <w:t>configuration</w:t>
      </w:r>
      <w:r>
        <w:t xml:space="preserve"> </w:t>
      </w:r>
      <w:r w:rsidR="007223D8">
        <w:t>window</w:t>
      </w:r>
      <w:r w:rsidR="007743A8">
        <w:t xml:space="preserve"> opens</w:t>
      </w:r>
      <w:r w:rsidR="007223D8">
        <w:t>.</w:t>
      </w:r>
    </w:p>
    <w:p w14:paraId="390656A0" w14:textId="2095F140" w:rsidR="00D1377A" w:rsidRDefault="007223D8" w:rsidP="00E82336">
      <w:pPr>
        <w:pStyle w:val="ListParagraph"/>
        <w:numPr>
          <w:ilvl w:val="0"/>
          <w:numId w:val="30"/>
        </w:numPr>
      </w:pPr>
      <w:r>
        <w:t>Configure</w:t>
      </w:r>
      <w:r w:rsidR="00D1377A">
        <w:t xml:space="preserve"> the following:</w:t>
      </w:r>
    </w:p>
    <w:tbl>
      <w:tblPr>
        <w:tblStyle w:val="TableGrid"/>
        <w:tblW w:w="9000" w:type="dxa"/>
        <w:tblInd w:w="355" w:type="dxa"/>
        <w:tblLook w:val="04A0" w:firstRow="1" w:lastRow="0" w:firstColumn="1" w:lastColumn="0" w:noHBand="0" w:noVBand="1"/>
      </w:tblPr>
      <w:tblGrid>
        <w:gridCol w:w="2705"/>
        <w:gridCol w:w="6295"/>
      </w:tblGrid>
      <w:tr w:rsidR="00D1377A" w:rsidRPr="005B61D3" w14:paraId="1F67D7C3" w14:textId="77777777" w:rsidTr="00451E2E">
        <w:trPr>
          <w:tblHeader/>
        </w:trPr>
        <w:tc>
          <w:tcPr>
            <w:tcW w:w="2705" w:type="dxa"/>
            <w:shd w:val="clear" w:color="auto" w:fill="D9D9D9" w:themeFill="background1" w:themeFillShade="D9"/>
          </w:tcPr>
          <w:p w14:paraId="43360FF1" w14:textId="77777777" w:rsidR="00D1377A" w:rsidRDefault="00D1377A" w:rsidP="00451E2E">
            <w:pPr>
              <w:spacing w:before="60"/>
            </w:pPr>
            <w:r w:rsidRPr="001C3FD0">
              <w:rPr>
                <w:b/>
                <w:szCs w:val="24"/>
              </w:rPr>
              <w:t>Parameter</w:t>
            </w:r>
            <w:r>
              <w:rPr>
                <w:b/>
                <w:szCs w:val="24"/>
              </w:rPr>
              <w:tab/>
            </w:r>
          </w:p>
        </w:tc>
        <w:tc>
          <w:tcPr>
            <w:tcW w:w="6295" w:type="dxa"/>
            <w:shd w:val="clear" w:color="auto" w:fill="D9D9D9" w:themeFill="background1" w:themeFillShade="D9"/>
          </w:tcPr>
          <w:p w14:paraId="0C0E65E6" w14:textId="77777777" w:rsidR="00D1377A" w:rsidRPr="001C3FD0" w:rsidRDefault="00D1377A" w:rsidP="00451E2E">
            <w:pPr>
              <w:tabs>
                <w:tab w:val="left" w:pos="1260"/>
              </w:tabs>
              <w:spacing w:before="60"/>
            </w:pPr>
            <w:r w:rsidRPr="001C3FD0">
              <w:rPr>
                <w:b/>
                <w:szCs w:val="24"/>
              </w:rPr>
              <w:t>Value</w:t>
            </w:r>
            <w:r>
              <w:rPr>
                <w:b/>
                <w:szCs w:val="24"/>
              </w:rPr>
              <w:tab/>
            </w:r>
          </w:p>
        </w:tc>
      </w:tr>
      <w:tr w:rsidR="00D1377A" w:rsidRPr="005B61D3" w14:paraId="15B4EC34" w14:textId="77777777" w:rsidTr="00451E2E">
        <w:tc>
          <w:tcPr>
            <w:tcW w:w="2705" w:type="dxa"/>
          </w:tcPr>
          <w:p w14:paraId="6DCD17F2" w14:textId="77777777" w:rsidR="00D1377A" w:rsidRPr="001C3FD0" w:rsidRDefault="00D1377A" w:rsidP="00451E2E">
            <w:pPr>
              <w:spacing w:before="60"/>
              <w:rPr>
                <w:szCs w:val="22"/>
              </w:rPr>
            </w:pPr>
            <w:r>
              <w:rPr>
                <w:szCs w:val="22"/>
              </w:rPr>
              <w:t>Name</w:t>
            </w:r>
            <w:r w:rsidRPr="001C3FD0">
              <w:rPr>
                <w:szCs w:val="22"/>
              </w:rPr>
              <w:tab/>
            </w:r>
          </w:p>
        </w:tc>
        <w:tc>
          <w:tcPr>
            <w:tcW w:w="6295" w:type="dxa"/>
          </w:tcPr>
          <w:p w14:paraId="701CA362" w14:textId="0F133790" w:rsidR="00D1377A" w:rsidRPr="007223D8" w:rsidRDefault="00D1377A" w:rsidP="00451E2E">
            <w:pPr>
              <w:spacing w:before="60"/>
              <w:rPr>
                <w:rFonts w:ascii="Courier New" w:hAnsi="Courier New" w:cs="Courier New"/>
                <w:szCs w:val="22"/>
              </w:rPr>
            </w:pPr>
            <w:r w:rsidRPr="007223D8">
              <w:rPr>
                <w:rFonts w:ascii="Courier New" w:hAnsi="Courier New" w:cs="Courier New"/>
                <w:szCs w:val="22"/>
              </w:rPr>
              <w:t>dmz</w:t>
            </w:r>
          </w:p>
        </w:tc>
      </w:tr>
      <w:tr w:rsidR="00D1377A" w:rsidRPr="005B61D3" w14:paraId="568DA61D" w14:textId="77777777" w:rsidTr="00451E2E">
        <w:tc>
          <w:tcPr>
            <w:tcW w:w="2705" w:type="dxa"/>
            <w:tcBorders>
              <w:bottom w:val="single" w:sz="4" w:space="0" w:color="000000" w:themeColor="text1"/>
            </w:tcBorders>
          </w:tcPr>
          <w:p w14:paraId="58D63545" w14:textId="77777777" w:rsidR="00D1377A" w:rsidRPr="001C3FD0" w:rsidRDefault="00D1377A" w:rsidP="00451E2E">
            <w:pPr>
              <w:spacing w:before="60"/>
              <w:rPr>
                <w:szCs w:val="22"/>
              </w:rPr>
            </w:pPr>
            <w:r>
              <w:rPr>
                <w:szCs w:val="22"/>
              </w:rPr>
              <w:t>Type</w:t>
            </w:r>
            <w:r w:rsidRPr="001C3FD0">
              <w:rPr>
                <w:szCs w:val="22"/>
              </w:rPr>
              <w:tab/>
            </w:r>
          </w:p>
        </w:tc>
        <w:tc>
          <w:tcPr>
            <w:tcW w:w="6295" w:type="dxa"/>
            <w:tcBorders>
              <w:bottom w:val="single" w:sz="4" w:space="0" w:color="000000" w:themeColor="text1"/>
            </w:tcBorders>
          </w:tcPr>
          <w:p w14:paraId="2CC6829E" w14:textId="4844C737" w:rsidR="00D1377A" w:rsidRPr="007223D8" w:rsidRDefault="008A296D" w:rsidP="008A296D">
            <w:r w:rsidRPr="00D117E0">
              <w:rPr>
                <w:b/>
              </w:rPr>
              <w:t>Layer3</w:t>
            </w:r>
            <w:r w:rsidR="00C426BB">
              <w:t xml:space="preserve"> should be selected</w:t>
            </w:r>
          </w:p>
        </w:tc>
      </w:tr>
    </w:tbl>
    <w:p w14:paraId="60BC9259" w14:textId="09547218" w:rsidR="00D1377A" w:rsidRDefault="00D1377A" w:rsidP="00E82336">
      <w:pPr>
        <w:pStyle w:val="ListParagraph"/>
        <w:numPr>
          <w:ilvl w:val="0"/>
          <w:numId w:val="30"/>
        </w:numPr>
      </w:pPr>
      <w:r>
        <w:t xml:space="preserve">Click </w:t>
      </w:r>
      <w:r>
        <w:rPr>
          <w:b/>
        </w:rPr>
        <w:t xml:space="preserve">OK </w:t>
      </w:r>
      <w:r>
        <w:t xml:space="preserve">to close the </w:t>
      </w:r>
      <w:r w:rsidRPr="00945C03">
        <w:t>Zone</w:t>
      </w:r>
      <w:r w:rsidR="008A296D">
        <w:t xml:space="preserve"> c</w:t>
      </w:r>
      <w:r>
        <w:t>onfiguration window.</w:t>
      </w:r>
    </w:p>
    <w:p w14:paraId="1CB068B2" w14:textId="77777777" w:rsidR="008A296D" w:rsidRDefault="00D1377A" w:rsidP="00E82336">
      <w:pPr>
        <w:pStyle w:val="ListParagraph"/>
        <w:numPr>
          <w:ilvl w:val="0"/>
          <w:numId w:val="30"/>
        </w:numPr>
      </w:pPr>
      <w:r>
        <w:t xml:space="preserve">Click the </w:t>
      </w:r>
      <w:r w:rsidRPr="00B03EB5">
        <w:rPr>
          <w:b/>
        </w:rPr>
        <w:t>IPv4</w:t>
      </w:r>
      <w:r w:rsidR="008A296D">
        <w:t xml:space="preserve"> tab.</w:t>
      </w:r>
    </w:p>
    <w:p w14:paraId="3D474064" w14:textId="48C57478" w:rsidR="00D1377A" w:rsidRDefault="008A296D" w:rsidP="00E82336">
      <w:pPr>
        <w:pStyle w:val="ListParagraph"/>
        <w:numPr>
          <w:ilvl w:val="0"/>
          <w:numId w:val="30"/>
        </w:numPr>
      </w:pPr>
      <w:r>
        <w:t>C</w:t>
      </w:r>
      <w:r w:rsidR="00D1377A">
        <w:t>onfigure the following:</w:t>
      </w:r>
    </w:p>
    <w:tbl>
      <w:tblPr>
        <w:tblStyle w:val="TableGrid"/>
        <w:tblW w:w="9000" w:type="dxa"/>
        <w:tblInd w:w="355" w:type="dxa"/>
        <w:tblLook w:val="04A0" w:firstRow="1" w:lastRow="0" w:firstColumn="1" w:lastColumn="0" w:noHBand="0" w:noVBand="1"/>
      </w:tblPr>
      <w:tblGrid>
        <w:gridCol w:w="2705"/>
        <w:gridCol w:w="6295"/>
      </w:tblGrid>
      <w:tr w:rsidR="00D1377A" w:rsidRPr="005B61D3" w14:paraId="4205BF4A" w14:textId="77777777" w:rsidTr="00451E2E">
        <w:trPr>
          <w:tblHeader/>
        </w:trPr>
        <w:tc>
          <w:tcPr>
            <w:tcW w:w="2705" w:type="dxa"/>
            <w:shd w:val="clear" w:color="auto" w:fill="D9D9D9" w:themeFill="background1" w:themeFillShade="D9"/>
          </w:tcPr>
          <w:p w14:paraId="717E10EB" w14:textId="77777777" w:rsidR="00D1377A" w:rsidRDefault="00D1377A" w:rsidP="00451E2E">
            <w:pPr>
              <w:spacing w:before="60"/>
            </w:pPr>
            <w:r w:rsidRPr="001C3FD0">
              <w:rPr>
                <w:b/>
                <w:szCs w:val="24"/>
              </w:rPr>
              <w:t>Parameter</w:t>
            </w:r>
            <w:r>
              <w:rPr>
                <w:b/>
                <w:szCs w:val="24"/>
              </w:rPr>
              <w:tab/>
            </w:r>
          </w:p>
        </w:tc>
        <w:tc>
          <w:tcPr>
            <w:tcW w:w="6295" w:type="dxa"/>
            <w:shd w:val="clear" w:color="auto" w:fill="D9D9D9" w:themeFill="background1" w:themeFillShade="D9"/>
          </w:tcPr>
          <w:p w14:paraId="0C5C0A59" w14:textId="77777777" w:rsidR="00D1377A" w:rsidRPr="001C3FD0" w:rsidRDefault="00D1377A" w:rsidP="00451E2E">
            <w:pPr>
              <w:tabs>
                <w:tab w:val="left" w:pos="1260"/>
              </w:tabs>
              <w:spacing w:before="60"/>
            </w:pPr>
            <w:r w:rsidRPr="001C3FD0">
              <w:rPr>
                <w:b/>
                <w:szCs w:val="24"/>
              </w:rPr>
              <w:t>Value</w:t>
            </w:r>
            <w:r>
              <w:rPr>
                <w:b/>
                <w:szCs w:val="24"/>
              </w:rPr>
              <w:tab/>
            </w:r>
          </w:p>
        </w:tc>
      </w:tr>
      <w:tr w:rsidR="00D1377A" w:rsidRPr="005B61D3" w14:paraId="37A1C370" w14:textId="77777777" w:rsidTr="00451E2E">
        <w:tc>
          <w:tcPr>
            <w:tcW w:w="2705" w:type="dxa"/>
          </w:tcPr>
          <w:p w14:paraId="7188543E" w14:textId="77777777" w:rsidR="00D1377A" w:rsidRPr="001C3FD0" w:rsidRDefault="00D1377A" w:rsidP="00451E2E">
            <w:pPr>
              <w:spacing w:before="60"/>
              <w:rPr>
                <w:szCs w:val="22"/>
              </w:rPr>
            </w:pPr>
            <w:r>
              <w:rPr>
                <w:szCs w:val="22"/>
              </w:rPr>
              <w:t>Type</w:t>
            </w:r>
            <w:r w:rsidRPr="001C3FD0">
              <w:rPr>
                <w:szCs w:val="22"/>
              </w:rPr>
              <w:tab/>
            </w:r>
          </w:p>
        </w:tc>
        <w:tc>
          <w:tcPr>
            <w:tcW w:w="6295" w:type="dxa"/>
          </w:tcPr>
          <w:p w14:paraId="1614D0FA" w14:textId="5B6C143D" w:rsidR="00D1377A" w:rsidRPr="008A296D" w:rsidRDefault="00D1377A" w:rsidP="008A296D">
            <w:pPr>
              <w:rPr>
                <w:b/>
              </w:rPr>
            </w:pPr>
            <w:r w:rsidRPr="008A296D">
              <w:rPr>
                <w:b/>
              </w:rPr>
              <w:t>Static</w:t>
            </w:r>
          </w:p>
        </w:tc>
      </w:tr>
      <w:tr w:rsidR="00D1377A" w:rsidRPr="005B61D3" w14:paraId="74E377D2" w14:textId="77777777" w:rsidTr="00451E2E">
        <w:tc>
          <w:tcPr>
            <w:tcW w:w="2705" w:type="dxa"/>
            <w:tcBorders>
              <w:bottom w:val="single" w:sz="4" w:space="0" w:color="000000" w:themeColor="text1"/>
            </w:tcBorders>
          </w:tcPr>
          <w:p w14:paraId="53D37781" w14:textId="1E51B6E6" w:rsidR="00D1377A" w:rsidRPr="001C3FD0" w:rsidRDefault="00232F14" w:rsidP="00451E2E">
            <w:pPr>
              <w:spacing w:before="60"/>
              <w:rPr>
                <w:szCs w:val="22"/>
              </w:rPr>
            </w:pPr>
            <w:r>
              <w:rPr>
                <w:szCs w:val="22"/>
              </w:rPr>
              <w:t>IP</w:t>
            </w:r>
            <w:r w:rsidR="00D1377A" w:rsidRPr="001C3FD0">
              <w:rPr>
                <w:szCs w:val="22"/>
              </w:rPr>
              <w:tab/>
            </w:r>
          </w:p>
        </w:tc>
        <w:tc>
          <w:tcPr>
            <w:tcW w:w="6295" w:type="dxa"/>
            <w:tcBorders>
              <w:bottom w:val="single" w:sz="4" w:space="0" w:color="000000" w:themeColor="text1"/>
            </w:tcBorders>
          </w:tcPr>
          <w:p w14:paraId="729C6534" w14:textId="730DD5E3" w:rsidR="00D1377A" w:rsidRPr="001C3FD0" w:rsidRDefault="008A296D" w:rsidP="00451E2E">
            <w:pPr>
              <w:spacing w:before="60"/>
              <w:rPr>
                <w:rFonts w:asciiTheme="minorHAnsi" w:hAnsiTheme="minorHAnsi" w:cstheme="minorHAnsi"/>
                <w:szCs w:val="22"/>
              </w:rPr>
            </w:pPr>
            <w:r w:rsidRPr="008A296D">
              <w:t xml:space="preserve">Click </w:t>
            </w:r>
            <w:r w:rsidRPr="008A296D">
              <w:rPr>
                <w:b/>
              </w:rPr>
              <w:t>Add</w:t>
            </w:r>
            <w:r w:rsidRPr="008A296D">
              <w:t xml:space="preserve"> and type</w:t>
            </w:r>
            <w:r w:rsidRPr="005F13A6">
              <w:rPr>
                <w:rFonts w:cs="Times New Roman"/>
                <w:szCs w:val="24"/>
              </w:rPr>
              <w:t xml:space="preserve"> </w:t>
            </w:r>
            <w:r w:rsidR="006C30E9">
              <w:rPr>
                <w:rFonts w:ascii="Courier New" w:hAnsi="Courier New" w:cs="Courier New"/>
                <w:szCs w:val="24"/>
              </w:rPr>
              <w:t>192.168.50.1/24</w:t>
            </w:r>
          </w:p>
        </w:tc>
      </w:tr>
    </w:tbl>
    <w:p w14:paraId="55789DE9" w14:textId="11341196" w:rsidR="00D1377A" w:rsidRDefault="00D1377A" w:rsidP="00E82336">
      <w:pPr>
        <w:pStyle w:val="ListParagraph"/>
        <w:numPr>
          <w:ilvl w:val="0"/>
          <w:numId w:val="30"/>
        </w:numPr>
      </w:pPr>
      <w:r>
        <w:t xml:space="preserve">Click the </w:t>
      </w:r>
      <w:r>
        <w:rPr>
          <w:b/>
        </w:rPr>
        <w:t>Advanced</w:t>
      </w:r>
      <w:r>
        <w:t xml:space="preserve"> tab.</w:t>
      </w:r>
    </w:p>
    <w:p w14:paraId="5FEB4029" w14:textId="50AFEF05" w:rsidR="00D1377A" w:rsidRDefault="009267A3" w:rsidP="00E82336">
      <w:pPr>
        <w:pStyle w:val="ListParagraph"/>
        <w:numPr>
          <w:ilvl w:val="0"/>
          <w:numId w:val="30"/>
        </w:numPr>
      </w:pPr>
      <w:r>
        <w:t>Click</w:t>
      </w:r>
      <w:r w:rsidR="00D1377A">
        <w:t xml:space="preserve"> the </w:t>
      </w:r>
      <w:r w:rsidR="00D1377A">
        <w:rPr>
          <w:b/>
        </w:rPr>
        <w:t>Management Profile</w:t>
      </w:r>
      <w:r w:rsidR="00D1377A">
        <w:t xml:space="preserve"> drop</w:t>
      </w:r>
      <w:r>
        <w:t xml:space="preserve">-down </w:t>
      </w:r>
      <w:r w:rsidR="00D94117">
        <w:t xml:space="preserve">list </w:t>
      </w:r>
      <w:r>
        <w:t>and s</w:t>
      </w:r>
      <w:r w:rsidR="00D1377A">
        <w:t xml:space="preserve">elect </w:t>
      </w:r>
      <w:r w:rsidR="007223D8" w:rsidRPr="009267A3">
        <w:rPr>
          <w:b/>
        </w:rPr>
        <w:t>ping</w:t>
      </w:r>
      <w:r w:rsidR="00D1377A">
        <w:t>.</w:t>
      </w:r>
    </w:p>
    <w:p w14:paraId="5F095C8E" w14:textId="515F877A" w:rsidR="00D1377A" w:rsidRDefault="00D1377A" w:rsidP="00E82336">
      <w:pPr>
        <w:pStyle w:val="ListParagraph"/>
        <w:numPr>
          <w:ilvl w:val="0"/>
          <w:numId w:val="30"/>
        </w:numPr>
      </w:pPr>
      <w:r>
        <w:t xml:space="preserve">Click </w:t>
      </w:r>
      <w:r w:rsidRPr="00703E08">
        <w:rPr>
          <w:b/>
        </w:rPr>
        <w:t>OK</w:t>
      </w:r>
      <w:r>
        <w:t xml:space="preserve"> to close the </w:t>
      </w:r>
      <w:r w:rsidR="007223D8" w:rsidRPr="00FC0607">
        <w:t xml:space="preserve">Ethernet </w:t>
      </w:r>
      <w:r w:rsidRPr="00FC0607">
        <w:t>Interface</w:t>
      </w:r>
      <w:r w:rsidR="007223D8">
        <w:t xml:space="preserve"> c</w:t>
      </w:r>
      <w:r>
        <w:t>onfiguration window.</w:t>
      </w:r>
    </w:p>
    <w:p w14:paraId="487F2B47" w14:textId="283E387B" w:rsidR="007223D8" w:rsidRDefault="007223D8" w:rsidP="00E82336">
      <w:pPr>
        <w:pStyle w:val="ListParagraph"/>
        <w:numPr>
          <w:ilvl w:val="0"/>
          <w:numId w:val="30"/>
        </w:numPr>
      </w:pPr>
      <w:r>
        <w:t xml:space="preserve">Click </w:t>
      </w:r>
      <w:r w:rsidR="00FC0607">
        <w:t>to</w:t>
      </w:r>
      <w:r>
        <w:t xml:space="preserve"> open</w:t>
      </w:r>
      <w:r w:rsidR="00616D3C">
        <w:t xml:space="preserve"> </w:t>
      </w:r>
      <w:r w:rsidR="00FC0607" w:rsidRPr="00FC0607">
        <w:rPr>
          <w:b/>
        </w:rPr>
        <w:t>ethernet</w:t>
      </w:r>
      <w:r w:rsidR="006C30E9" w:rsidRPr="00FC0607">
        <w:rPr>
          <w:b/>
        </w:rPr>
        <w:t>1/1</w:t>
      </w:r>
      <w:r w:rsidR="006C30E9" w:rsidRPr="005F13A6">
        <w:rPr>
          <w:rFonts w:cs="Times New Roman"/>
        </w:rPr>
        <w:t>.</w:t>
      </w:r>
    </w:p>
    <w:p w14:paraId="5E11B851" w14:textId="37DB220A" w:rsidR="00616D3C" w:rsidRDefault="007223D8" w:rsidP="00E82336">
      <w:pPr>
        <w:pStyle w:val="ListParagraph"/>
        <w:numPr>
          <w:ilvl w:val="0"/>
          <w:numId w:val="30"/>
        </w:numPr>
      </w:pPr>
      <w:r>
        <w:t>Configure the following</w:t>
      </w:r>
      <w:r w:rsidR="00616D3C">
        <w:t>:</w:t>
      </w:r>
    </w:p>
    <w:tbl>
      <w:tblPr>
        <w:tblStyle w:val="TableGrid"/>
        <w:tblW w:w="9000" w:type="dxa"/>
        <w:tblInd w:w="355" w:type="dxa"/>
        <w:tblLook w:val="04A0" w:firstRow="1" w:lastRow="0" w:firstColumn="1" w:lastColumn="0" w:noHBand="0" w:noVBand="1"/>
      </w:tblPr>
      <w:tblGrid>
        <w:gridCol w:w="2705"/>
        <w:gridCol w:w="6295"/>
      </w:tblGrid>
      <w:tr w:rsidR="00616D3C" w:rsidRPr="00733F7B" w14:paraId="67FF8381" w14:textId="77777777" w:rsidTr="00451E2E">
        <w:trPr>
          <w:trHeight w:val="269"/>
          <w:tblHeader/>
        </w:trPr>
        <w:tc>
          <w:tcPr>
            <w:tcW w:w="2705" w:type="dxa"/>
            <w:shd w:val="pct15" w:color="auto" w:fill="auto"/>
          </w:tcPr>
          <w:p w14:paraId="68D8E42C" w14:textId="77777777" w:rsidR="00616D3C" w:rsidRPr="001C3FD0" w:rsidRDefault="00616D3C" w:rsidP="00451E2E">
            <w:pPr>
              <w:spacing w:before="60"/>
              <w:rPr>
                <w:b/>
                <w:szCs w:val="24"/>
              </w:rPr>
            </w:pPr>
            <w:r w:rsidRPr="001C3FD0">
              <w:rPr>
                <w:b/>
                <w:szCs w:val="24"/>
              </w:rPr>
              <w:t>Parameter</w:t>
            </w:r>
          </w:p>
        </w:tc>
        <w:tc>
          <w:tcPr>
            <w:tcW w:w="6295" w:type="dxa"/>
            <w:shd w:val="pct15" w:color="auto" w:fill="auto"/>
          </w:tcPr>
          <w:p w14:paraId="63B669A3" w14:textId="77777777" w:rsidR="00616D3C" w:rsidRPr="001C3FD0" w:rsidRDefault="00616D3C" w:rsidP="00451E2E">
            <w:pPr>
              <w:spacing w:before="60"/>
              <w:rPr>
                <w:rFonts w:asciiTheme="minorHAnsi" w:hAnsiTheme="minorHAnsi" w:cstheme="minorHAnsi"/>
                <w:b/>
                <w:szCs w:val="24"/>
              </w:rPr>
            </w:pPr>
            <w:r w:rsidRPr="001C3FD0">
              <w:rPr>
                <w:b/>
                <w:szCs w:val="24"/>
              </w:rPr>
              <w:t>Value</w:t>
            </w:r>
          </w:p>
        </w:tc>
      </w:tr>
      <w:tr w:rsidR="00AE73B8" w:rsidRPr="005B1C38" w14:paraId="39A3DCBD" w14:textId="77777777" w:rsidTr="00451E2E">
        <w:tc>
          <w:tcPr>
            <w:tcW w:w="2705" w:type="dxa"/>
          </w:tcPr>
          <w:p w14:paraId="491D3353" w14:textId="7C55D21F" w:rsidR="00AE73B8" w:rsidRDefault="00AE73B8" w:rsidP="00451E2E">
            <w:pPr>
              <w:spacing w:before="60"/>
              <w:rPr>
                <w:szCs w:val="24"/>
              </w:rPr>
            </w:pPr>
            <w:r>
              <w:rPr>
                <w:szCs w:val="24"/>
              </w:rPr>
              <w:t>Comment</w:t>
            </w:r>
          </w:p>
        </w:tc>
        <w:tc>
          <w:tcPr>
            <w:tcW w:w="6295" w:type="dxa"/>
          </w:tcPr>
          <w:p w14:paraId="0046DD49" w14:textId="709D4E46" w:rsidR="00AE73B8" w:rsidRPr="007223D8" w:rsidRDefault="00881795" w:rsidP="00451E2E">
            <w:pPr>
              <w:spacing w:before="60"/>
              <w:rPr>
                <w:rFonts w:ascii="Courier New" w:hAnsi="Courier New" w:cs="Courier New"/>
                <w:szCs w:val="24"/>
              </w:rPr>
            </w:pPr>
            <w:r>
              <w:rPr>
                <w:rFonts w:ascii="Courier New" w:hAnsi="Courier New" w:cs="Courier New"/>
                <w:szCs w:val="24"/>
              </w:rPr>
              <w:t>outside</w:t>
            </w:r>
            <w:r w:rsidR="00AE73B8">
              <w:rPr>
                <w:rFonts w:ascii="Courier New" w:hAnsi="Courier New" w:cs="Courier New"/>
                <w:szCs w:val="24"/>
              </w:rPr>
              <w:t xml:space="preserve"> interface</w:t>
            </w:r>
          </w:p>
        </w:tc>
      </w:tr>
      <w:tr w:rsidR="00616D3C" w:rsidRPr="005B1C38" w14:paraId="2A6D5757" w14:textId="77777777" w:rsidTr="00451E2E">
        <w:tc>
          <w:tcPr>
            <w:tcW w:w="2705" w:type="dxa"/>
          </w:tcPr>
          <w:p w14:paraId="5064DE47" w14:textId="77777777" w:rsidR="00616D3C" w:rsidRPr="001C3FD0" w:rsidRDefault="00616D3C" w:rsidP="00451E2E">
            <w:pPr>
              <w:spacing w:before="60"/>
              <w:rPr>
                <w:szCs w:val="24"/>
              </w:rPr>
            </w:pPr>
            <w:r>
              <w:rPr>
                <w:szCs w:val="24"/>
              </w:rPr>
              <w:t>Interface Type</w:t>
            </w:r>
          </w:p>
        </w:tc>
        <w:tc>
          <w:tcPr>
            <w:tcW w:w="6295" w:type="dxa"/>
          </w:tcPr>
          <w:p w14:paraId="48B031A5" w14:textId="55F88A18" w:rsidR="00616D3C" w:rsidRPr="00D117E0" w:rsidRDefault="00FC0607" w:rsidP="00451E2E">
            <w:pPr>
              <w:spacing w:before="60"/>
              <w:rPr>
                <w:rFonts w:cs="Times New Roman"/>
                <w:b/>
                <w:szCs w:val="24"/>
              </w:rPr>
            </w:pPr>
            <w:r w:rsidRPr="00D117E0">
              <w:rPr>
                <w:rFonts w:cs="Times New Roman"/>
                <w:b/>
                <w:szCs w:val="24"/>
              </w:rPr>
              <w:t>Layer</w:t>
            </w:r>
            <w:r w:rsidR="00616D3C" w:rsidRPr="00D117E0">
              <w:rPr>
                <w:rFonts w:cs="Times New Roman"/>
                <w:b/>
                <w:szCs w:val="24"/>
              </w:rPr>
              <w:t>3</w:t>
            </w:r>
          </w:p>
        </w:tc>
      </w:tr>
      <w:tr w:rsidR="00616D3C" w:rsidRPr="00D117E0" w14:paraId="2334E5F6" w14:textId="77777777" w:rsidTr="00451E2E">
        <w:tc>
          <w:tcPr>
            <w:tcW w:w="2705" w:type="dxa"/>
          </w:tcPr>
          <w:p w14:paraId="3FBC7AA0" w14:textId="77777777" w:rsidR="00616D3C" w:rsidRPr="00D117E0" w:rsidRDefault="00616D3C" w:rsidP="00451E2E">
            <w:pPr>
              <w:spacing w:before="60"/>
              <w:rPr>
                <w:rFonts w:cs="Times New Roman"/>
                <w:szCs w:val="24"/>
              </w:rPr>
            </w:pPr>
            <w:r w:rsidRPr="00D117E0">
              <w:rPr>
                <w:rFonts w:cs="Times New Roman"/>
                <w:szCs w:val="24"/>
              </w:rPr>
              <w:t>Virtual Router</w:t>
            </w:r>
          </w:p>
        </w:tc>
        <w:tc>
          <w:tcPr>
            <w:tcW w:w="6295" w:type="dxa"/>
          </w:tcPr>
          <w:p w14:paraId="3CB913AF" w14:textId="0CCEB136" w:rsidR="00616D3C" w:rsidRPr="00D117E0" w:rsidRDefault="00616D3C" w:rsidP="00451E2E">
            <w:pPr>
              <w:spacing w:before="60"/>
              <w:rPr>
                <w:rFonts w:cs="Times New Roman"/>
                <w:b/>
                <w:szCs w:val="24"/>
              </w:rPr>
            </w:pPr>
            <w:r w:rsidRPr="00D117E0">
              <w:rPr>
                <w:rFonts w:cs="Times New Roman"/>
                <w:b/>
                <w:szCs w:val="24"/>
              </w:rPr>
              <w:t>None</w:t>
            </w:r>
          </w:p>
        </w:tc>
      </w:tr>
      <w:tr w:rsidR="00616D3C" w:rsidRPr="005B1C38" w14:paraId="37DA5C9A" w14:textId="77777777" w:rsidTr="00451E2E">
        <w:tc>
          <w:tcPr>
            <w:tcW w:w="2705" w:type="dxa"/>
          </w:tcPr>
          <w:p w14:paraId="42B01D26" w14:textId="12D5D753" w:rsidR="00616D3C" w:rsidRDefault="00616D3C" w:rsidP="00451E2E">
            <w:pPr>
              <w:spacing w:before="60"/>
              <w:rPr>
                <w:szCs w:val="24"/>
              </w:rPr>
            </w:pPr>
            <w:r>
              <w:rPr>
                <w:szCs w:val="24"/>
              </w:rPr>
              <w:t>Security Zone</w:t>
            </w:r>
          </w:p>
        </w:tc>
        <w:tc>
          <w:tcPr>
            <w:tcW w:w="6295" w:type="dxa"/>
          </w:tcPr>
          <w:p w14:paraId="795B1FA8" w14:textId="4C354049" w:rsidR="00616D3C" w:rsidRPr="00D117E0" w:rsidRDefault="00881795" w:rsidP="00451E2E">
            <w:pPr>
              <w:spacing w:before="60"/>
              <w:rPr>
                <w:rFonts w:cs="Times New Roman"/>
                <w:b/>
                <w:szCs w:val="24"/>
              </w:rPr>
            </w:pPr>
            <w:r>
              <w:rPr>
                <w:rFonts w:cs="Times New Roman"/>
                <w:b/>
                <w:szCs w:val="24"/>
              </w:rPr>
              <w:t>outside</w:t>
            </w:r>
          </w:p>
        </w:tc>
      </w:tr>
    </w:tbl>
    <w:p w14:paraId="1987B04B" w14:textId="3555FB73" w:rsidR="00616D3C" w:rsidRDefault="00616D3C" w:rsidP="00E82336">
      <w:pPr>
        <w:pStyle w:val="ListParagraph"/>
        <w:numPr>
          <w:ilvl w:val="0"/>
          <w:numId w:val="30"/>
        </w:numPr>
      </w:pPr>
      <w:r>
        <w:lastRenderedPageBreak/>
        <w:t xml:space="preserve">Click the </w:t>
      </w:r>
      <w:r w:rsidRPr="00B03EB5">
        <w:rPr>
          <w:b/>
        </w:rPr>
        <w:t>IPv4</w:t>
      </w:r>
      <w:r w:rsidR="00945C0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616D3C" w:rsidRPr="005B61D3" w14:paraId="0E233AA4" w14:textId="77777777" w:rsidTr="00451E2E">
        <w:trPr>
          <w:tblHeader/>
        </w:trPr>
        <w:tc>
          <w:tcPr>
            <w:tcW w:w="2705" w:type="dxa"/>
            <w:shd w:val="clear" w:color="auto" w:fill="D9D9D9" w:themeFill="background1" w:themeFillShade="D9"/>
          </w:tcPr>
          <w:p w14:paraId="0582F182" w14:textId="77777777" w:rsidR="00616D3C" w:rsidRDefault="00616D3C" w:rsidP="00451E2E">
            <w:pPr>
              <w:spacing w:before="60"/>
            </w:pPr>
            <w:r w:rsidRPr="001C3FD0">
              <w:rPr>
                <w:b/>
                <w:szCs w:val="24"/>
              </w:rPr>
              <w:t>Parameter</w:t>
            </w:r>
            <w:r>
              <w:rPr>
                <w:b/>
                <w:szCs w:val="24"/>
              </w:rPr>
              <w:tab/>
            </w:r>
          </w:p>
        </w:tc>
        <w:tc>
          <w:tcPr>
            <w:tcW w:w="6295" w:type="dxa"/>
            <w:shd w:val="clear" w:color="auto" w:fill="D9D9D9" w:themeFill="background1" w:themeFillShade="D9"/>
          </w:tcPr>
          <w:p w14:paraId="0B77CDEA" w14:textId="77777777" w:rsidR="00616D3C" w:rsidRPr="001C3FD0" w:rsidRDefault="00616D3C" w:rsidP="00451E2E">
            <w:pPr>
              <w:tabs>
                <w:tab w:val="left" w:pos="1260"/>
              </w:tabs>
              <w:spacing w:before="60"/>
            </w:pPr>
            <w:r w:rsidRPr="001C3FD0">
              <w:rPr>
                <w:b/>
                <w:szCs w:val="24"/>
              </w:rPr>
              <w:t>Value</w:t>
            </w:r>
            <w:r>
              <w:rPr>
                <w:b/>
                <w:szCs w:val="24"/>
              </w:rPr>
              <w:tab/>
            </w:r>
          </w:p>
        </w:tc>
      </w:tr>
      <w:tr w:rsidR="00616D3C" w:rsidRPr="005B61D3" w14:paraId="24C66765" w14:textId="77777777" w:rsidTr="00451E2E">
        <w:tc>
          <w:tcPr>
            <w:tcW w:w="2705" w:type="dxa"/>
          </w:tcPr>
          <w:p w14:paraId="788D54A1" w14:textId="77777777" w:rsidR="00616D3C" w:rsidRPr="001C3FD0" w:rsidRDefault="00616D3C" w:rsidP="00451E2E">
            <w:pPr>
              <w:spacing w:before="60"/>
              <w:rPr>
                <w:szCs w:val="22"/>
              </w:rPr>
            </w:pPr>
            <w:r>
              <w:rPr>
                <w:szCs w:val="22"/>
              </w:rPr>
              <w:t>Type</w:t>
            </w:r>
            <w:r w:rsidRPr="001C3FD0">
              <w:rPr>
                <w:szCs w:val="22"/>
              </w:rPr>
              <w:tab/>
            </w:r>
          </w:p>
        </w:tc>
        <w:tc>
          <w:tcPr>
            <w:tcW w:w="6295" w:type="dxa"/>
          </w:tcPr>
          <w:p w14:paraId="60F4A763" w14:textId="4B3502E2" w:rsidR="00616D3C" w:rsidRPr="00D117E0" w:rsidRDefault="00476872" w:rsidP="00451E2E">
            <w:pPr>
              <w:spacing w:before="60"/>
              <w:rPr>
                <w:rFonts w:cs="Times New Roman"/>
                <w:b/>
                <w:szCs w:val="24"/>
              </w:rPr>
            </w:pPr>
            <w:r>
              <w:rPr>
                <w:rFonts w:cs="Times New Roman"/>
                <w:b/>
                <w:szCs w:val="24"/>
              </w:rPr>
              <w:t>DHCP Client</w:t>
            </w:r>
          </w:p>
        </w:tc>
      </w:tr>
    </w:tbl>
    <w:p w14:paraId="60DAEDBE" w14:textId="38712340" w:rsidR="00476872" w:rsidRDefault="00476872" w:rsidP="00476872">
      <w:pPr>
        <w:pStyle w:val="ListParagraph"/>
      </w:pPr>
      <w:r>
        <w:t xml:space="preserve">Note the </w:t>
      </w:r>
      <w:r>
        <w:rPr>
          <w:noProof/>
        </w:rPr>
        <w:drawing>
          <wp:inline distT="0" distB="0" distL="0" distR="0" wp14:anchorId="29400C89" wp14:editId="192DA02A">
            <wp:extent cx="4200525" cy="2857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0525" cy="285750"/>
                    </a:xfrm>
                    <a:prstGeom prst="rect">
                      <a:avLst/>
                    </a:prstGeom>
                  </pic:spPr>
                </pic:pic>
              </a:graphicData>
            </a:graphic>
          </wp:inline>
        </w:drawing>
      </w:r>
      <w:r>
        <w:t xml:space="preserve"> option. This </w:t>
      </w:r>
      <w:r w:rsidR="0050170E">
        <w:t xml:space="preserve">option </w:t>
      </w:r>
      <w:r>
        <w:t>will automatically install a default route based on DHCP-option 3.</w:t>
      </w:r>
    </w:p>
    <w:p w14:paraId="2219E5FE" w14:textId="2A4D0D9D" w:rsidR="00D1377A" w:rsidRDefault="00616D3C" w:rsidP="00E82336">
      <w:pPr>
        <w:pStyle w:val="ListParagraph"/>
        <w:numPr>
          <w:ilvl w:val="0"/>
          <w:numId w:val="30"/>
        </w:numPr>
      </w:pPr>
      <w:r>
        <w:t xml:space="preserve">Click </w:t>
      </w:r>
      <w:r w:rsidRPr="00703E08">
        <w:rPr>
          <w:b/>
        </w:rPr>
        <w:t>OK</w:t>
      </w:r>
      <w:r>
        <w:t xml:space="preserve"> to close the </w:t>
      </w:r>
      <w:r w:rsidR="00AE73B8" w:rsidRPr="00500DAC">
        <w:t xml:space="preserve">Ethernet </w:t>
      </w:r>
      <w:r w:rsidRPr="00500DAC">
        <w:t>Interface</w:t>
      </w:r>
      <w:r w:rsidR="00AE73B8">
        <w:t xml:space="preserve"> c</w:t>
      </w:r>
      <w:r>
        <w:t>onfiguration window.</w:t>
      </w:r>
    </w:p>
    <w:p w14:paraId="1CF5920A" w14:textId="4E977A4C" w:rsidR="00D8206E" w:rsidRDefault="00D8206E" w:rsidP="00E82336">
      <w:pPr>
        <w:pStyle w:val="ListParagraph"/>
        <w:numPr>
          <w:ilvl w:val="0"/>
          <w:numId w:val="30"/>
        </w:numPr>
      </w:pPr>
      <w:r>
        <w:t xml:space="preserve">Click to open </w:t>
      </w:r>
      <w:r w:rsidRPr="00FC0607">
        <w:rPr>
          <w:b/>
        </w:rPr>
        <w:t>ethernet</w:t>
      </w:r>
      <w:r>
        <w:rPr>
          <w:b/>
        </w:rPr>
        <w:t>1/4</w:t>
      </w:r>
      <w:r w:rsidR="0050170E">
        <w:t>.</w:t>
      </w:r>
    </w:p>
    <w:p w14:paraId="13F0510B" w14:textId="77777777" w:rsidR="00D8206E" w:rsidRDefault="00D8206E" w:rsidP="00E82336">
      <w:pPr>
        <w:pStyle w:val="ListParagraph"/>
        <w:numPr>
          <w:ilvl w:val="0"/>
          <w:numId w:val="3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D8206E" w:rsidRPr="00733F7B" w14:paraId="04FBA316" w14:textId="77777777" w:rsidTr="00FF3010">
        <w:trPr>
          <w:trHeight w:val="269"/>
          <w:tblHeader/>
        </w:trPr>
        <w:tc>
          <w:tcPr>
            <w:tcW w:w="2705" w:type="dxa"/>
            <w:shd w:val="pct15" w:color="auto" w:fill="auto"/>
          </w:tcPr>
          <w:p w14:paraId="0561CA72" w14:textId="77777777" w:rsidR="00D8206E" w:rsidRPr="001C3FD0" w:rsidRDefault="00D8206E" w:rsidP="00FF3010">
            <w:pPr>
              <w:spacing w:before="60"/>
              <w:rPr>
                <w:b/>
                <w:szCs w:val="24"/>
              </w:rPr>
            </w:pPr>
            <w:r w:rsidRPr="001C3FD0">
              <w:rPr>
                <w:b/>
                <w:szCs w:val="24"/>
              </w:rPr>
              <w:t>Parameter</w:t>
            </w:r>
          </w:p>
        </w:tc>
        <w:tc>
          <w:tcPr>
            <w:tcW w:w="6295" w:type="dxa"/>
            <w:shd w:val="pct15" w:color="auto" w:fill="auto"/>
          </w:tcPr>
          <w:p w14:paraId="13A03AC7" w14:textId="77777777" w:rsidR="00D8206E" w:rsidRPr="001C3FD0" w:rsidRDefault="00D8206E" w:rsidP="00FF3010">
            <w:pPr>
              <w:spacing w:before="60"/>
              <w:rPr>
                <w:rFonts w:asciiTheme="minorHAnsi" w:hAnsiTheme="minorHAnsi" w:cstheme="minorHAnsi"/>
                <w:b/>
                <w:szCs w:val="24"/>
              </w:rPr>
            </w:pPr>
            <w:r w:rsidRPr="001C3FD0">
              <w:rPr>
                <w:b/>
                <w:szCs w:val="24"/>
              </w:rPr>
              <w:t>Value</w:t>
            </w:r>
          </w:p>
        </w:tc>
      </w:tr>
      <w:tr w:rsidR="00D8206E" w:rsidRPr="005B1C38" w14:paraId="430B6911" w14:textId="77777777" w:rsidTr="00FF3010">
        <w:tc>
          <w:tcPr>
            <w:tcW w:w="2705" w:type="dxa"/>
          </w:tcPr>
          <w:p w14:paraId="44AC3EB6" w14:textId="77777777" w:rsidR="00D8206E" w:rsidRDefault="00D8206E" w:rsidP="00FF3010">
            <w:pPr>
              <w:spacing w:before="60"/>
              <w:rPr>
                <w:szCs w:val="24"/>
              </w:rPr>
            </w:pPr>
            <w:r>
              <w:rPr>
                <w:szCs w:val="24"/>
              </w:rPr>
              <w:t>Comment</w:t>
            </w:r>
          </w:p>
        </w:tc>
        <w:tc>
          <w:tcPr>
            <w:tcW w:w="6295" w:type="dxa"/>
          </w:tcPr>
          <w:p w14:paraId="1EEE9D0B" w14:textId="48A04AF1" w:rsidR="00D8206E" w:rsidRPr="007223D8" w:rsidRDefault="00D8206E" w:rsidP="00FF3010">
            <w:pPr>
              <w:spacing w:before="60"/>
              <w:rPr>
                <w:rFonts w:ascii="Courier New" w:hAnsi="Courier New" w:cs="Courier New"/>
                <w:szCs w:val="24"/>
              </w:rPr>
            </w:pPr>
            <w:r>
              <w:rPr>
                <w:rFonts w:ascii="Courier New" w:hAnsi="Courier New" w:cs="Courier New"/>
                <w:szCs w:val="24"/>
              </w:rPr>
              <w:t>vWire danger</w:t>
            </w:r>
          </w:p>
        </w:tc>
      </w:tr>
      <w:tr w:rsidR="00D8206E" w:rsidRPr="005B1C38" w14:paraId="024B41D0" w14:textId="77777777" w:rsidTr="00FF3010">
        <w:tc>
          <w:tcPr>
            <w:tcW w:w="2705" w:type="dxa"/>
          </w:tcPr>
          <w:p w14:paraId="27CA8240" w14:textId="77777777" w:rsidR="00D8206E" w:rsidRPr="001C3FD0" w:rsidRDefault="00D8206E" w:rsidP="00FF3010">
            <w:pPr>
              <w:spacing w:before="60"/>
              <w:rPr>
                <w:szCs w:val="24"/>
              </w:rPr>
            </w:pPr>
            <w:r>
              <w:rPr>
                <w:szCs w:val="24"/>
              </w:rPr>
              <w:t>Interface Type</w:t>
            </w:r>
          </w:p>
        </w:tc>
        <w:tc>
          <w:tcPr>
            <w:tcW w:w="6295" w:type="dxa"/>
          </w:tcPr>
          <w:p w14:paraId="1EF39942" w14:textId="1EB0901C" w:rsidR="00D8206E" w:rsidRPr="00D117E0" w:rsidRDefault="00D8206E" w:rsidP="00FF3010">
            <w:pPr>
              <w:spacing w:before="60"/>
              <w:rPr>
                <w:rFonts w:cs="Times New Roman"/>
                <w:b/>
                <w:szCs w:val="24"/>
              </w:rPr>
            </w:pPr>
            <w:r>
              <w:rPr>
                <w:rFonts w:cs="Times New Roman"/>
                <w:b/>
                <w:szCs w:val="24"/>
              </w:rPr>
              <w:t>Virtual Wire</w:t>
            </w:r>
          </w:p>
        </w:tc>
      </w:tr>
      <w:tr w:rsidR="00D8206E" w:rsidRPr="00D117E0" w14:paraId="5BF11AA8" w14:textId="77777777" w:rsidTr="00FF3010">
        <w:tc>
          <w:tcPr>
            <w:tcW w:w="2705" w:type="dxa"/>
          </w:tcPr>
          <w:p w14:paraId="1C286AF5" w14:textId="61559B60" w:rsidR="00D8206E" w:rsidRPr="00D117E0" w:rsidRDefault="002E4663" w:rsidP="00FF3010">
            <w:pPr>
              <w:spacing w:before="60"/>
              <w:rPr>
                <w:rFonts w:cs="Times New Roman"/>
                <w:szCs w:val="24"/>
              </w:rPr>
            </w:pPr>
            <w:r>
              <w:rPr>
                <w:rFonts w:cs="Times New Roman"/>
                <w:szCs w:val="24"/>
              </w:rPr>
              <w:t>Virtual Wire</w:t>
            </w:r>
          </w:p>
        </w:tc>
        <w:tc>
          <w:tcPr>
            <w:tcW w:w="6295" w:type="dxa"/>
          </w:tcPr>
          <w:p w14:paraId="559BFACB" w14:textId="77777777" w:rsidR="00D8206E" w:rsidRPr="00D117E0" w:rsidRDefault="00D8206E" w:rsidP="00FF3010">
            <w:pPr>
              <w:spacing w:before="60"/>
              <w:rPr>
                <w:rFonts w:cs="Times New Roman"/>
                <w:b/>
                <w:szCs w:val="24"/>
              </w:rPr>
            </w:pPr>
            <w:r w:rsidRPr="00D117E0">
              <w:rPr>
                <w:rFonts w:cs="Times New Roman"/>
                <w:b/>
                <w:szCs w:val="24"/>
              </w:rPr>
              <w:t>None</w:t>
            </w:r>
          </w:p>
        </w:tc>
      </w:tr>
    </w:tbl>
    <w:p w14:paraId="4ECC82BA" w14:textId="3EFB42B8" w:rsidR="00D8206E" w:rsidRDefault="00D8206E" w:rsidP="00E82336">
      <w:pPr>
        <w:pStyle w:val="ListParagraph"/>
        <w:numPr>
          <w:ilvl w:val="0"/>
          <w:numId w:val="30"/>
        </w:numPr>
      </w:pPr>
      <w:r>
        <w:t xml:space="preserve">Click the </w:t>
      </w:r>
      <w:r w:rsidRPr="007743A8">
        <w:rPr>
          <w:b/>
        </w:rPr>
        <w:t>Security Zone</w:t>
      </w:r>
      <w:r>
        <w:t xml:space="preserve"> drop-down </w:t>
      </w:r>
      <w:r w:rsidR="00D94117">
        <w:t xml:space="preserve">list </w:t>
      </w:r>
      <w:r>
        <w:t xml:space="preserve">and select </w:t>
      </w:r>
      <w:r w:rsidRPr="00B03EB5">
        <w:rPr>
          <w:b/>
        </w:rPr>
        <w:t>New Zone</w:t>
      </w:r>
      <w:r w:rsidRPr="007743A8">
        <w:t xml:space="preserve">. The Zone </w:t>
      </w:r>
      <w:r>
        <w:t>configuration window opens.</w:t>
      </w:r>
    </w:p>
    <w:p w14:paraId="16BFE70D" w14:textId="77777777" w:rsidR="00D8206E" w:rsidRDefault="00D8206E" w:rsidP="00E82336">
      <w:pPr>
        <w:pStyle w:val="ListParagraph"/>
        <w:numPr>
          <w:ilvl w:val="0"/>
          <w:numId w:val="3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D8206E" w:rsidRPr="005B61D3" w14:paraId="29725332" w14:textId="77777777" w:rsidTr="00FF3010">
        <w:trPr>
          <w:tblHeader/>
        </w:trPr>
        <w:tc>
          <w:tcPr>
            <w:tcW w:w="2705" w:type="dxa"/>
            <w:shd w:val="clear" w:color="auto" w:fill="D9D9D9" w:themeFill="background1" w:themeFillShade="D9"/>
          </w:tcPr>
          <w:p w14:paraId="5B0F8A27" w14:textId="77777777" w:rsidR="00D8206E" w:rsidRDefault="00D8206E" w:rsidP="00FF3010">
            <w:pPr>
              <w:spacing w:before="60"/>
            </w:pPr>
            <w:r w:rsidRPr="001C3FD0">
              <w:rPr>
                <w:b/>
                <w:szCs w:val="24"/>
              </w:rPr>
              <w:t>Parameter</w:t>
            </w:r>
            <w:r>
              <w:rPr>
                <w:b/>
                <w:szCs w:val="24"/>
              </w:rPr>
              <w:tab/>
            </w:r>
          </w:p>
        </w:tc>
        <w:tc>
          <w:tcPr>
            <w:tcW w:w="6295" w:type="dxa"/>
            <w:shd w:val="clear" w:color="auto" w:fill="D9D9D9" w:themeFill="background1" w:themeFillShade="D9"/>
          </w:tcPr>
          <w:p w14:paraId="7E33EF5A" w14:textId="77777777" w:rsidR="00D8206E" w:rsidRPr="001C3FD0" w:rsidRDefault="00D8206E" w:rsidP="00FF3010">
            <w:pPr>
              <w:tabs>
                <w:tab w:val="left" w:pos="1260"/>
              </w:tabs>
              <w:spacing w:before="60"/>
            </w:pPr>
            <w:r w:rsidRPr="001C3FD0">
              <w:rPr>
                <w:b/>
                <w:szCs w:val="24"/>
              </w:rPr>
              <w:t>Value</w:t>
            </w:r>
            <w:r>
              <w:rPr>
                <w:b/>
                <w:szCs w:val="24"/>
              </w:rPr>
              <w:tab/>
            </w:r>
          </w:p>
        </w:tc>
      </w:tr>
      <w:tr w:rsidR="00D8206E" w:rsidRPr="005B61D3" w14:paraId="15CAADE8" w14:textId="77777777" w:rsidTr="00FF3010">
        <w:tc>
          <w:tcPr>
            <w:tcW w:w="2705" w:type="dxa"/>
          </w:tcPr>
          <w:p w14:paraId="21EE769D" w14:textId="77777777" w:rsidR="00D8206E" w:rsidRPr="001C3FD0" w:rsidRDefault="00D8206E" w:rsidP="00FF3010">
            <w:pPr>
              <w:spacing w:before="60"/>
              <w:rPr>
                <w:szCs w:val="22"/>
              </w:rPr>
            </w:pPr>
            <w:r>
              <w:rPr>
                <w:szCs w:val="22"/>
              </w:rPr>
              <w:t>Name</w:t>
            </w:r>
            <w:r w:rsidRPr="001C3FD0">
              <w:rPr>
                <w:szCs w:val="22"/>
              </w:rPr>
              <w:tab/>
            </w:r>
          </w:p>
        </w:tc>
        <w:tc>
          <w:tcPr>
            <w:tcW w:w="6295" w:type="dxa"/>
          </w:tcPr>
          <w:p w14:paraId="54492985" w14:textId="623D97E1" w:rsidR="00D8206E" w:rsidRPr="007223D8" w:rsidRDefault="00D8206E" w:rsidP="00FF3010">
            <w:pPr>
              <w:spacing w:before="60"/>
              <w:rPr>
                <w:rFonts w:ascii="Courier New" w:hAnsi="Courier New" w:cs="Courier New"/>
                <w:szCs w:val="22"/>
              </w:rPr>
            </w:pPr>
            <w:r>
              <w:rPr>
                <w:rFonts w:ascii="Courier New" w:hAnsi="Courier New" w:cs="Courier New"/>
                <w:szCs w:val="22"/>
              </w:rPr>
              <w:t>danger</w:t>
            </w:r>
          </w:p>
        </w:tc>
      </w:tr>
      <w:tr w:rsidR="008C54F8" w:rsidRPr="005B61D3" w14:paraId="535CFF68" w14:textId="77777777" w:rsidTr="00FF3010">
        <w:tc>
          <w:tcPr>
            <w:tcW w:w="2705" w:type="dxa"/>
            <w:tcBorders>
              <w:bottom w:val="single" w:sz="4" w:space="0" w:color="000000" w:themeColor="text1"/>
            </w:tcBorders>
          </w:tcPr>
          <w:p w14:paraId="1B7E67EA" w14:textId="77777777" w:rsidR="008C54F8" w:rsidRPr="001C3FD0" w:rsidRDefault="008C54F8" w:rsidP="008C54F8">
            <w:pPr>
              <w:spacing w:before="60"/>
              <w:rPr>
                <w:szCs w:val="22"/>
              </w:rPr>
            </w:pPr>
            <w:r>
              <w:rPr>
                <w:szCs w:val="22"/>
              </w:rPr>
              <w:t>Type</w:t>
            </w:r>
            <w:r w:rsidRPr="001C3FD0">
              <w:rPr>
                <w:szCs w:val="22"/>
              </w:rPr>
              <w:tab/>
            </w:r>
          </w:p>
        </w:tc>
        <w:tc>
          <w:tcPr>
            <w:tcW w:w="6295" w:type="dxa"/>
            <w:tcBorders>
              <w:bottom w:val="single" w:sz="4" w:space="0" w:color="000000" w:themeColor="text1"/>
            </w:tcBorders>
          </w:tcPr>
          <w:p w14:paraId="5B652C2F" w14:textId="02EA4F70" w:rsidR="008C54F8" w:rsidRPr="007223D8" w:rsidRDefault="008C54F8" w:rsidP="008C54F8">
            <w:r>
              <w:rPr>
                <w:b/>
              </w:rPr>
              <w:t>Virtual Wire</w:t>
            </w:r>
            <w:r>
              <w:t xml:space="preserve"> should be selected</w:t>
            </w:r>
          </w:p>
        </w:tc>
      </w:tr>
    </w:tbl>
    <w:p w14:paraId="31BF2E0C" w14:textId="35819D61" w:rsidR="00D8206E" w:rsidRDefault="00D8206E" w:rsidP="00E82336">
      <w:pPr>
        <w:pStyle w:val="ListParagraph"/>
        <w:numPr>
          <w:ilvl w:val="0"/>
          <w:numId w:val="30"/>
        </w:numPr>
      </w:pPr>
      <w:r>
        <w:t xml:space="preserve">Click </w:t>
      </w:r>
      <w:r>
        <w:rPr>
          <w:b/>
        </w:rPr>
        <w:t xml:space="preserve">OK </w:t>
      </w:r>
      <w:r w:rsidRPr="00D8206E">
        <w:t>twice</w:t>
      </w:r>
      <w:r>
        <w:rPr>
          <w:b/>
        </w:rPr>
        <w:t xml:space="preserve"> </w:t>
      </w:r>
      <w:r>
        <w:t xml:space="preserve">to close the </w:t>
      </w:r>
      <w:r w:rsidRPr="008C54F8">
        <w:t>Zone</w:t>
      </w:r>
      <w:r>
        <w:t xml:space="preserve"> and </w:t>
      </w:r>
      <w:r w:rsidRPr="008C54F8">
        <w:t>Ethernet Interface</w:t>
      </w:r>
      <w:r>
        <w:t xml:space="preserve"> configuration windows.</w:t>
      </w:r>
    </w:p>
    <w:p w14:paraId="66E7A96B" w14:textId="49207636" w:rsidR="00D8206E" w:rsidRDefault="00D8206E" w:rsidP="00E82336">
      <w:pPr>
        <w:pStyle w:val="ListParagraph"/>
        <w:numPr>
          <w:ilvl w:val="0"/>
          <w:numId w:val="30"/>
        </w:numPr>
      </w:pPr>
      <w:r>
        <w:t xml:space="preserve">Click to open </w:t>
      </w:r>
      <w:r w:rsidRPr="00FC0607">
        <w:rPr>
          <w:b/>
        </w:rPr>
        <w:t>ethernet</w:t>
      </w:r>
      <w:r>
        <w:rPr>
          <w:b/>
        </w:rPr>
        <w:t>1/5</w:t>
      </w:r>
      <w:r w:rsidR="005F13A6">
        <w:t>.</w:t>
      </w:r>
    </w:p>
    <w:p w14:paraId="605B6634" w14:textId="77777777" w:rsidR="00D8206E" w:rsidRDefault="00D8206E" w:rsidP="00E82336">
      <w:pPr>
        <w:pStyle w:val="ListParagraph"/>
        <w:numPr>
          <w:ilvl w:val="0"/>
          <w:numId w:val="3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D8206E" w:rsidRPr="00733F7B" w14:paraId="695154AE" w14:textId="77777777" w:rsidTr="00FF3010">
        <w:trPr>
          <w:trHeight w:val="269"/>
          <w:tblHeader/>
        </w:trPr>
        <w:tc>
          <w:tcPr>
            <w:tcW w:w="2705" w:type="dxa"/>
            <w:shd w:val="pct15" w:color="auto" w:fill="auto"/>
          </w:tcPr>
          <w:p w14:paraId="2D6CCE28" w14:textId="77777777" w:rsidR="00D8206E" w:rsidRPr="001C3FD0" w:rsidRDefault="00D8206E" w:rsidP="00FF3010">
            <w:pPr>
              <w:spacing w:before="60"/>
              <w:rPr>
                <w:b/>
                <w:szCs w:val="24"/>
              </w:rPr>
            </w:pPr>
            <w:r w:rsidRPr="001C3FD0">
              <w:rPr>
                <w:b/>
                <w:szCs w:val="24"/>
              </w:rPr>
              <w:t>Parameter</w:t>
            </w:r>
          </w:p>
        </w:tc>
        <w:tc>
          <w:tcPr>
            <w:tcW w:w="6295" w:type="dxa"/>
            <w:shd w:val="pct15" w:color="auto" w:fill="auto"/>
          </w:tcPr>
          <w:p w14:paraId="422D9246" w14:textId="77777777" w:rsidR="00D8206E" w:rsidRPr="001C3FD0" w:rsidRDefault="00D8206E" w:rsidP="00FF3010">
            <w:pPr>
              <w:spacing w:before="60"/>
              <w:rPr>
                <w:rFonts w:asciiTheme="minorHAnsi" w:hAnsiTheme="minorHAnsi" w:cstheme="minorHAnsi"/>
                <w:b/>
                <w:szCs w:val="24"/>
              </w:rPr>
            </w:pPr>
            <w:r w:rsidRPr="001C3FD0">
              <w:rPr>
                <w:b/>
                <w:szCs w:val="24"/>
              </w:rPr>
              <w:t>Value</w:t>
            </w:r>
          </w:p>
        </w:tc>
      </w:tr>
      <w:tr w:rsidR="00D8206E" w:rsidRPr="005B1C38" w14:paraId="368C67F5" w14:textId="77777777" w:rsidTr="00FF3010">
        <w:tc>
          <w:tcPr>
            <w:tcW w:w="2705" w:type="dxa"/>
          </w:tcPr>
          <w:p w14:paraId="702A7B76" w14:textId="77777777" w:rsidR="00D8206E" w:rsidRDefault="00D8206E" w:rsidP="00FF3010">
            <w:pPr>
              <w:spacing w:before="60"/>
              <w:rPr>
                <w:szCs w:val="24"/>
              </w:rPr>
            </w:pPr>
            <w:r>
              <w:rPr>
                <w:szCs w:val="24"/>
              </w:rPr>
              <w:t>Comment</w:t>
            </w:r>
          </w:p>
        </w:tc>
        <w:tc>
          <w:tcPr>
            <w:tcW w:w="6295" w:type="dxa"/>
          </w:tcPr>
          <w:p w14:paraId="28CF5F6C" w14:textId="77777777" w:rsidR="00D8206E" w:rsidRPr="007223D8" w:rsidRDefault="00D8206E" w:rsidP="00FF3010">
            <w:pPr>
              <w:spacing w:before="60"/>
              <w:rPr>
                <w:rFonts w:ascii="Courier New" w:hAnsi="Courier New" w:cs="Courier New"/>
                <w:szCs w:val="24"/>
              </w:rPr>
            </w:pPr>
            <w:r>
              <w:rPr>
                <w:rFonts w:ascii="Courier New" w:hAnsi="Courier New" w:cs="Courier New"/>
                <w:szCs w:val="24"/>
              </w:rPr>
              <w:t>vWire danger</w:t>
            </w:r>
          </w:p>
        </w:tc>
      </w:tr>
      <w:tr w:rsidR="00D8206E" w:rsidRPr="005B1C38" w14:paraId="5654CE3D" w14:textId="77777777" w:rsidTr="00FF3010">
        <w:tc>
          <w:tcPr>
            <w:tcW w:w="2705" w:type="dxa"/>
          </w:tcPr>
          <w:p w14:paraId="437D04E9" w14:textId="77777777" w:rsidR="00D8206E" w:rsidRPr="001C3FD0" w:rsidRDefault="00D8206E" w:rsidP="00FF3010">
            <w:pPr>
              <w:spacing w:before="60"/>
              <w:rPr>
                <w:szCs w:val="24"/>
              </w:rPr>
            </w:pPr>
            <w:r>
              <w:rPr>
                <w:szCs w:val="24"/>
              </w:rPr>
              <w:t>Interface Type</w:t>
            </w:r>
          </w:p>
        </w:tc>
        <w:tc>
          <w:tcPr>
            <w:tcW w:w="6295" w:type="dxa"/>
          </w:tcPr>
          <w:p w14:paraId="2E322F7E" w14:textId="77777777" w:rsidR="00D8206E" w:rsidRPr="00D117E0" w:rsidRDefault="00D8206E" w:rsidP="00FF3010">
            <w:pPr>
              <w:spacing w:before="60"/>
              <w:rPr>
                <w:rFonts w:cs="Times New Roman"/>
                <w:b/>
                <w:szCs w:val="24"/>
              </w:rPr>
            </w:pPr>
            <w:r>
              <w:rPr>
                <w:rFonts w:cs="Times New Roman"/>
                <w:b/>
                <w:szCs w:val="24"/>
              </w:rPr>
              <w:t>Virtual Wire</w:t>
            </w:r>
          </w:p>
        </w:tc>
      </w:tr>
      <w:tr w:rsidR="00D8206E" w:rsidRPr="00D117E0" w14:paraId="5E295BA7" w14:textId="77777777" w:rsidTr="00FF3010">
        <w:tc>
          <w:tcPr>
            <w:tcW w:w="2705" w:type="dxa"/>
          </w:tcPr>
          <w:p w14:paraId="0E78CF5B" w14:textId="03578952" w:rsidR="00D8206E" w:rsidRPr="00D117E0" w:rsidRDefault="002E4663" w:rsidP="00FF3010">
            <w:pPr>
              <w:spacing w:before="60"/>
              <w:rPr>
                <w:rFonts w:cs="Times New Roman"/>
                <w:szCs w:val="24"/>
              </w:rPr>
            </w:pPr>
            <w:r>
              <w:rPr>
                <w:rFonts w:cs="Times New Roman"/>
                <w:szCs w:val="24"/>
              </w:rPr>
              <w:t>Virtual Wire</w:t>
            </w:r>
          </w:p>
        </w:tc>
        <w:tc>
          <w:tcPr>
            <w:tcW w:w="6295" w:type="dxa"/>
          </w:tcPr>
          <w:p w14:paraId="4BB79DB1" w14:textId="77777777" w:rsidR="00D8206E" w:rsidRPr="00D117E0" w:rsidRDefault="00D8206E" w:rsidP="00FF3010">
            <w:pPr>
              <w:spacing w:before="60"/>
              <w:rPr>
                <w:rFonts w:cs="Times New Roman"/>
                <w:b/>
                <w:szCs w:val="24"/>
              </w:rPr>
            </w:pPr>
            <w:r w:rsidRPr="00D117E0">
              <w:rPr>
                <w:rFonts w:cs="Times New Roman"/>
                <w:b/>
                <w:szCs w:val="24"/>
              </w:rPr>
              <w:t>None</w:t>
            </w:r>
          </w:p>
        </w:tc>
      </w:tr>
      <w:tr w:rsidR="00D8206E" w:rsidRPr="00D117E0" w14:paraId="71C3AD37" w14:textId="77777777" w:rsidTr="00FF3010">
        <w:tc>
          <w:tcPr>
            <w:tcW w:w="2705" w:type="dxa"/>
          </w:tcPr>
          <w:p w14:paraId="71DCBF20" w14:textId="6AD710D5" w:rsidR="00D8206E" w:rsidRPr="00D117E0" w:rsidRDefault="00D8206E" w:rsidP="00FF3010">
            <w:pPr>
              <w:spacing w:before="60"/>
              <w:rPr>
                <w:rFonts w:cs="Times New Roman"/>
                <w:szCs w:val="24"/>
              </w:rPr>
            </w:pPr>
            <w:r>
              <w:rPr>
                <w:rFonts w:cs="Times New Roman"/>
                <w:szCs w:val="24"/>
              </w:rPr>
              <w:t>Security Zone</w:t>
            </w:r>
          </w:p>
        </w:tc>
        <w:tc>
          <w:tcPr>
            <w:tcW w:w="6295" w:type="dxa"/>
          </w:tcPr>
          <w:p w14:paraId="3C9D188D" w14:textId="427C2FCE" w:rsidR="00D8206E" w:rsidRPr="00D117E0" w:rsidRDefault="00D8206E" w:rsidP="00FF3010">
            <w:pPr>
              <w:spacing w:before="60"/>
              <w:rPr>
                <w:rFonts w:cs="Times New Roman"/>
                <w:b/>
                <w:szCs w:val="24"/>
              </w:rPr>
            </w:pPr>
            <w:r>
              <w:rPr>
                <w:rFonts w:cs="Times New Roman"/>
                <w:b/>
                <w:szCs w:val="24"/>
              </w:rPr>
              <w:t>danger</w:t>
            </w:r>
          </w:p>
        </w:tc>
      </w:tr>
    </w:tbl>
    <w:p w14:paraId="6203A787" w14:textId="754DFE34" w:rsidR="00D8206E" w:rsidRDefault="00D8206E" w:rsidP="00E82336">
      <w:pPr>
        <w:pStyle w:val="ListParagraph"/>
        <w:numPr>
          <w:ilvl w:val="0"/>
          <w:numId w:val="30"/>
        </w:numPr>
      </w:pPr>
      <w:r>
        <w:t xml:space="preserve">Click </w:t>
      </w:r>
      <w:r>
        <w:rPr>
          <w:b/>
        </w:rPr>
        <w:t xml:space="preserve">OK </w:t>
      </w:r>
      <w:r>
        <w:t xml:space="preserve">to close the </w:t>
      </w:r>
      <w:r w:rsidRPr="008C54F8">
        <w:t>Ethernet Interface</w:t>
      </w:r>
      <w:r>
        <w:t xml:space="preserve"> configuration window.</w:t>
      </w:r>
    </w:p>
    <w:p w14:paraId="628CDFD6" w14:textId="584F6315" w:rsidR="002E4663" w:rsidRDefault="002E4663" w:rsidP="002E4663">
      <w:pPr>
        <w:pStyle w:val="Heading2"/>
      </w:pPr>
      <w:bookmarkStart w:id="22" w:name="_Toc474939058"/>
      <w:r>
        <w:lastRenderedPageBreak/>
        <w:t>2.4 Create a Virtual Wire</w:t>
      </w:r>
      <w:bookmarkEnd w:id="22"/>
    </w:p>
    <w:p w14:paraId="5173F83F" w14:textId="3E295D96" w:rsidR="002E4663" w:rsidRDefault="00D23321" w:rsidP="002E4663">
      <w:r>
        <w:t xml:space="preserve">A </w:t>
      </w:r>
      <w:r w:rsidR="005F13A6">
        <w:t>v</w:t>
      </w:r>
      <w:r>
        <w:t xml:space="preserve">irtual </w:t>
      </w:r>
      <w:r w:rsidR="005F13A6">
        <w:t>w</w:t>
      </w:r>
      <w:r w:rsidR="002E4663" w:rsidRPr="002E4663">
        <w:t>ire interface bind</w:t>
      </w:r>
      <w:r>
        <w:t xml:space="preserve">s two Ethernet ports together. A </w:t>
      </w:r>
      <w:r w:rsidR="005F13A6">
        <w:t>v</w:t>
      </w:r>
      <w:r>
        <w:t xml:space="preserve">irtual </w:t>
      </w:r>
      <w:r w:rsidR="005F13A6">
        <w:t>w</w:t>
      </w:r>
      <w:r>
        <w:t>ire interface allows</w:t>
      </w:r>
      <w:r w:rsidR="002E4663" w:rsidRPr="002E4663">
        <w:t xml:space="preserve"> all traffic</w:t>
      </w:r>
      <w:r>
        <w:t xml:space="preserve"> or just selected VLAN traffic</w:t>
      </w:r>
      <w:r w:rsidR="002E4663" w:rsidRPr="002E4663">
        <w:t xml:space="preserve"> to pa</w:t>
      </w:r>
      <w:r>
        <w:t>ss between the ports. N</w:t>
      </w:r>
      <w:r w:rsidR="002E4663" w:rsidRPr="002E4663">
        <w:t>o other switching or</w:t>
      </w:r>
      <w:r>
        <w:t xml:space="preserve"> routing services are available</w:t>
      </w:r>
      <w:r w:rsidR="002E4663" w:rsidRPr="002E4663">
        <w:t>.</w:t>
      </w:r>
    </w:p>
    <w:p w14:paraId="69076B1E" w14:textId="7B7EFA8D" w:rsidR="002E4663" w:rsidRDefault="002E4663" w:rsidP="00E82336">
      <w:pPr>
        <w:pStyle w:val="ListParagraph"/>
        <w:numPr>
          <w:ilvl w:val="0"/>
          <w:numId w:val="29"/>
        </w:numPr>
      </w:pPr>
      <w:r>
        <w:t xml:space="preserve">Select </w:t>
      </w:r>
      <w:r w:rsidRPr="00130B87">
        <w:rPr>
          <w:b/>
        </w:rPr>
        <w:t xml:space="preserve">Network &gt; Virtual </w:t>
      </w:r>
      <w:r>
        <w:rPr>
          <w:b/>
        </w:rPr>
        <w:t>Wires</w:t>
      </w:r>
      <w:r>
        <w:t xml:space="preserve">. </w:t>
      </w:r>
      <w:r>
        <w:rPr>
          <w:noProof/>
        </w:rPr>
        <w:drawing>
          <wp:inline distT="0" distB="0" distL="0" distR="0" wp14:anchorId="77204A36" wp14:editId="2CCBE956">
            <wp:extent cx="800100" cy="1714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00" cy="171450"/>
                    </a:xfrm>
                    <a:prstGeom prst="rect">
                      <a:avLst/>
                    </a:prstGeom>
                  </pic:spPr>
                </pic:pic>
              </a:graphicData>
            </a:graphic>
          </wp:inline>
        </w:drawing>
      </w:r>
    </w:p>
    <w:p w14:paraId="5CA53CC2" w14:textId="20B10F15" w:rsidR="002E4663" w:rsidRDefault="002E4663" w:rsidP="00E82336">
      <w:pPr>
        <w:pStyle w:val="ListParagraph"/>
        <w:numPr>
          <w:ilvl w:val="0"/>
          <w:numId w:val="29"/>
        </w:numPr>
      </w:pPr>
      <w:r>
        <w:t xml:space="preserve">Click </w:t>
      </w:r>
      <w:r>
        <w:rPr>
          <w:noProof/>
        </w:rPr>
        <w:drawing>
          <wp:inline distT="0" distB="0" distL="0" distR="0" wp14:anchorId="02681497" wp14:editId="6DEA97BB">
            <wp:extent cx="428625" cy="2190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25" cy="219075"/>
                    </a:xfrm>
                    <a:prstGeom prst="rect">
                      <a:avLst/>
                    </a:prstGeom>
                  </pic:spPr>
                </pic:pic>
              </a:graphicData>
            </a:graphic>
          </wp:inline>
        </w:drawing>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2E4663" w:rsidRPr="00733F7B" w14:paraId="4E861F7D" w14:textId="77777777" w:rsidTr="00FF3010">
        <w:trPr>
          <w:trHeight w:val="269"/>
          <w:tblHeader/>
        </w:trPr>
        <w:tc>
          <w:tcPr>
            <w:tcW w:w="2705" w:type="dxa"/>
            <w:shd w:val="pct15" w:color="auto" w:fill="auto"/>
          </w:tcPr>
          <w:p w14:paraId="106C438D" w14:textId="77777777" w:rsidR="002E4663" w:rsidRPr="001C3FD0" w:rsidRDefault="002E4663" w:rsidP="00FF3010">
            <w:pPr>
              <w:spacing w:before="60"/>
              <w:rPr>
                <w:b/>
                <w:szCs w:val="24"/>
              </w:rPr>
            </w:pPr>
            <w:r w:rsidRPr="001C3FD0">
              <w:rPr>
                <w:b/>
                <w:szCs w:val="24"/>
              </w:rPr>
              <w:t>Parameter</w:t>
            </w:r>
          </w:p>
        </w:tc>
        <w:tc>
          <w:tcPr>
            <w:tcW w:w="6295" w:type="dxa"/>
            <w:shd w:val="pct15" w:color="auto" w:fill="auto"/>
          </w:tcPr>
          <w:p w14:paraId="246840AE" w14:textId="77777777" w:rsidR="002E4663" w:rsidRPr="001C3FD0" w:rsidRDefault="002E4663" w:rsidP="00FF3010">
            <w:pPr>
              <w:spacing w:before="60"/>
              <w:rPr>
                <w:rFonts w:asciiTheme="minorHAnsi" w:hAnsiTheme="minorHAnsi" w:cstheme="minorHAnsi"/>
                <w:b/>
                <w:szCs w:val="24"/>
              </w:rPr>
            </w:pPr>
            <w:r w:rsidRPr="001C3FD0">
              <w:rPr>
                <w:b/>
                <w:szCs w:val="24"/>
              </w:rPr>
              <w:t>Value</w:t>
            </w:r>
          </w:p>
        </w:tc>
      </w:tr>
      <w:tr w:rsidR="002E4663" w:rsidRPr="005B1C38" w14:paraId="1AC09028" w14:textId="77777777" w:rsidTr="00FF3010">
        <w:tc>
          <w:tcPr>
            <w:tcW w:w="2705" w:type="dxa"/>
          </w:tcPr>
          <w:p w14:paraId="0A72D4CE" w14:textId="767EAD00" w:rsidR="002E4663" w:rsidRDefault="002E4663" w:rsidP="00FF3010">
            <w:pPr>
              <w:spacing w:before="60"/>
              <w:rPr>
                <w:szCs w:val="24"/>
              </w:rPr>
            </w:pPr>
            <w:r>
              <w:rPr>
                <w:szCs w:val="24"/>
              </w:rPr>
              <w:t>Name</w:t>
            </w:r>
          </w:p>
        </w:tc>
        <w:tc>
          <w:tcPr>
            <w:tcW w:w="6295" w:type="dxa"/>
          </w:tcPr>
          <w:p w14:paraId="725AA6DE" w14:textId="0993E2CF" w:rsidR="002E4663" w:rsidRPr="007223D8" w:rsidRDefault="002E4663" w:rsidP="00FF3010">
            <w:pPr>
              <w:spacing w:before="60"/>
              <w:rPr>
                <w:rFonts w:ascii="Courier New" w:hAnsi="Courier New" w:cs="Courier New"/>
                <w:szCs w:val="24"/>
              </w:rPr>
            </w:pPr>
            <w:r>
              <w:rPr>
                <w:rFonts w:ascii="Courier New" w:hAnsi="Courier New" w:cs="Courier New"/>
                <w:szCs w:val="24"/>
              </w:rPr>
              <w:t>danger</w:t>
            </w:r>
          </w:p>
        </w:tc>
      </w:tr>
      <w:tr w:rsidR="002E4663" w:rsidRPr="005B1C38" w14:paraId="07E38C74" w14:textId="77777777" w:rsidTr="00FF3010">
        <w:tc>
          <w:tcPr>
            <w:tcW w:w="2705" w:type="dxa"/>
          </w:tcPr>
          <w:p w14:paraId="68670B98" w14:textId="4483D4E3" w:rsidR="002E4663" w:rsidRPr="001C3FD0" w:rsidRDefault="002E4663" w:rsidP="00FF3010">
            <w:pPr>
              <w:spacing w:before="60"/>
              <w:rPr>
                <w:szCs w:val="24"/>
              </w:rPr>
            </w:pPr>
            <w:r>
              <w:rPr>
                <w:szCs w:val="24"/>
              </w:rPr>
              <w:t>Interface 1</w:t>
            </w:r>
          </w:p>
        </w:tc>
        <w:tc>
          <w:tcPr>
            <w:tcW w:w="6295" w:type="dxa"/>
          </w:tcPr>
          <w:p w14:paraId="5434C7D8" w14:textId="1D740206" w:rsidR="002E4663" w:rsidRPr="00D117E0" w:rsidRDefault="00AB1371" w:rsidP="00FF3010">
            <w:pPr>
              <w:spacing w:before="60"/>
              <w:rPr>
                <w:rFonts w:cs="Times New Roman"/>
                <w:b/>
                <w:szCs w:val="24"/>
              </w:rPr>
            </w:pPr>
            <w:r>
              <w:rPr>
                <w:rFonts w:cs="Times New Roman"/>
                <w:b/>
                <w:szCs w:val="24"/>
              </w:rPr>
              <w:t>ethernet</w:t>
            </w:r>
            <w:r w:rsidR="002E4663">
              <w:rPr>
                <w:rFonts w:cs="Times New Roman"/>
                <w:b/>
                <w:szCs w:val="24"/>
              </w:rPr>
              <w:t>1/4</w:t>
            </w:r>
          </w:p>
        </w:tc>
      </w:tr>
      <w:tr w:rsidR="002E4663" w:rsidRPr="00D117E0" w14:paraId="3CAFBCE2" w14:textId="77777777" w:rsidTr="00FF3010">
        <w:tc>
          <w:tcPr>
            <w:tcW w:w="2705" w:type="dxa"/>
          </w:tcPr>
          <w:p w14:paraId="3F8FEF98" w14:textId="58DB9A7A" w:rsidR="002E4663" w:rsidRPr="00D117E0" w:rsidRDefault="003F3C6C" w:rsidP="00FF3010">
            <w:pPr>
              <w:spacing w:before="60"/>
              <w:rPr>
                <w:rFonts w:cs="Times New Roman"/>
                <w:szCs w:val="24"/>
              </w:rPr>
            </w:pPr>
            <w:r>
              <w:rPr>
                <w:rFonts w:cs="Times New Roman"/>
                <w:szCs w:val="24"/>
              </w:rPr>
              <w:t>Interface 2</w:t>
            </w:r>
          </w:p>
        </w:tc>
        <w:tc>
          <w:tcPr>
            <w:tcW w:w="6295" w:type="dxa"/>
          </w:tcPr>
          <w:p w14:paraId="0FE76F91" w14:textId="59CD64AE" w:rsidR="002E4663" w:rsidRPr="00D117E0" w:rsidRDefault="00AB1371" w:rsidP="00FF3010">
            <w:pPr>
              <w:spacing w:before="60"/>
              <w:rPr>
                <w:rFonts w:cs="Times New Roman"/>
                <w:b/>
                <w:szCs w:val="24"/>
              </w:rPr>
            </w:pPr>
            <w:r>
              <w:rPr>
                <w:rFonts w:cs="Times New Roman"/>
                <w:b/>
                <w:szCs w:val="24"/>
              </w:rPr>
              <w:t>ethernet</w:t>
            </w:r>
            <w:r w:rsidR="002E4663">
              <w:rPr>
                <w:rFonts w:cs="Times New Roman"/>
                <w:b/>
                <w:szCs w:val="24"/>
              </w:rPr>
              <w:t>1/5</w:t>
            </w:r>
          </w:p>
        </w:tc>
      </w:tr>
    </w:tbl>
    <w:p w14:paraId="258993A6" w14:textId="17935ABA" w:rsidR="002E4663" w:rsidRDefault="002E4663" w:rsidP="002E4663">
      <w:pPr>
        <w:pStyle w:val="ListParagraph"/>
      </w:pPr>
      <w:r>
        <w:rPr>
          <w:noProof/>
        </w:rPr>
        <w:drawing>
          <wp:inline distT="0" distB="0" distL="0" distR="0" wp14:anchorId="0B0C4E0A" wp14:editId="721A9F82">
            <wp:extent cx="3771900" cy="24574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2457450"/>
                    </a:xfrm>
                    <a:prstGeom prst="rect">
                      <a:avLst/>
                    </a:prstGeom>
                  </pic:spPr>
                </pic:pic>
              </a:graphicData>
            </a:graphic>
          </wp:inline>
        </w:drawing>
      </w:r>
    </w:p>
    <w:p w14:paraId="4A18B6AB" w14:textId="72118789" w:rsidR="002E4663" w:rsidRDefault="002E4663" w:rsidP="00E82336">
      <w:pPr>
        <w:pStyle w:val="ListParagraph"/>
        <w:numPr>
          <w:ilvl w:val="0"/>
          <w:numId w:val="29"/>
        </w:numPr>
      </w:pPr>
      <w:r>
        <w:t xml:space="preserve">Click </w:t>
      </w:r>
      <w:r>
        <w:rPr>
          <w:b/>
        </w:rPr>
        <w:t>OK</w:t>
      </w:r>
      <w:r>
        <w:t>.</w:t>
      </w:r>
    </w:p>
    <w:p w14:paraId="442D11EB" w14:textId="77E5B9AE" w:rsidR="00130B87" w:rsidRDefault="00BC253E" w:rsidP="00130B87">
      <w:pPr>
        <w:pStyle w:val="Heading2"/>
      </w:pPr>
      <w:bookmarkStart w:id="23" w:name="_Toc474939059"/>
      <w:r>
        <w:t>2.</w:t>
      </w:r>
      <w:r w:rsidR="002E4663">
        <w:t>5</w:t>
      </w:r>
      <w:r>
        <w:t xml:space="preserve"> C</w:t>
      </w:r>
      <w:r w:rsidR="00130B87">
        <w:t>reate a Virtual Router</w:t>
      </w:r>
      <w:bookmarkEnd w:id="23"/>
    </w:p>
    <w:p w14:paraId="37623AB6" w14:textId="4CB4FCE3" w:rsidR="00855F84" w:rsidRDefault="00855F84" w:rsidP="00855F84">
      <w:r w:rsidRPr="00855F84">
        <w:t>The firewall requires a virtual router to obtain routes to other subnets either using static routes that you manually define, or through participatio</w:t>
      </w:r>
      <w:r w:rsidR="003F3C6C">
        <w:t>n in Layer 3 routing protocols that provide dynamic routes</w:t>
      </w:r>
      <w:r>
        <w:t>.</w:t>
      </w:r>
    </w:p>
    <w:p w14:paraId="78A33AED" w14:textId="5CD375FC" w:rsidR="00130B87" w:rsidRDefault="00130B87" w:rsidP="00410B05">
      <w:pPr>
        <w:pStyle w:val="ListParagraph"/>
        <w:numPr>
          <w:ilvl w:val="0"/>
          <w:numId w:val="155"/>
        </w:numPr>
      </w:pPr>
      <w:r>
        <w:t xml:space="preserve">Select </w:t>
      </w:r>
      <w:r w:rsidRPr="00130B87">
        <w:rPr>
          <w:b/>
        </w:rPr>
        <w:t>Network &gt; Virtual Routers</w:t>
      </w:r>
      <w:r>
        <w:t>.</w:t>
      </w:r>
      <w:r w:rsidR="00BC253E">
        <w:t xml:space="preserve"> </w:t>
      </w:r>
      <w:r w:rsidR="00BC253E">
        <w:rPr>
          <w:noProof/>
        </w:rPr>
        <w:drawing>
          <wp:inline distT="0" distB="0" distL="0" distR="0" wp14:anchorId="41FC85F7" wp14:editId="0FAC24C2">
            <wp:extent cx="990600" cy="1619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90600" cy="161925"/>
                    </a:xfrm>
                    <a:prstGeom prst="rect">
                      <a:avLst/>
                    </a:prstGeom>
                  </pic:spPr>
                </pic:pic>
              </a:graphicData>
            </a:graphic>
          </wp:inline>
        </w:drawing>
      </w:r>
    </w:p>
    <w:p w14:paraId="7B5D86D8" w14:textId="0E65DF35" w:rsidR="00130B87" w:rsidRDefault="00817BD9" w:rsidP="00410B05">
      <w:pPr>
        <w:pStyle w:val="ListParagraph"/>
        <w:numPr>
          <w:ilvl w:val="0"/>
          <w:numId w:val="155"/>
        </w:numPr>
      </w:pPr>
      <w:r>
        <w:t xml:space="preserve">Click the </w:t>
      </w:r>
      <w:r>
        <w:rPr>
          <w:b/>
        </w:rPr>
        <w:t>default</w:t>
      </w:r>
      <w:r w:rsidR="00386473">
        <w:t xml:space="preserve"> virtual router.</w:t>
      </w:r>
    </w:p>
    <w:p w14:paraId="7530AE05" w14:textId="288E93A7" w:rsidR="00386473" w:rsidRDefault="00386473" w:rsidP="00410B05">
      <w:pPr>
        <w:pStyle w:val="ListParagraph"/>
        <w:numPr>
          <w:ilvl w:val="0"/>
          <w:numId w:val="155"/>
        </w:numPr>
      </w:pPr>
      <w:r>
        <w:t xml:space="preserve">Rename the default router </w:t>
      </w:r>
      <w:r w:rsidRPr="00386473">
        <w:rPr>
          <w:rFonts w:ascii="Courier New" w:hAnsi="Courier New" w:cs="Courier New"/>
        </w:rPr>
        <w:t>lab-vr</w:t>
      </w:r>
      <w:r>
        <w:t>.</w:t>
      </w:r>
    </w:p>
    <w:p w14:paraId="0904723F" w14:textId="00652CC3" w:rsidR="00B645DB" w:rsidRPr="00B645DB" w:rsidRDefault="00B645DB" w:rsidP="00410B05">
      <w:pPr>
        <w:pStyle w:val="ListParagraph"/>
        <w:numPr>
          <w:ilvl w:val="0"/>
          <w:numId w:val="155"/>
        </w:numPr>
      </w:pPr>
      <w:r w:rsidRPr="00386473">
        <w:rPr>
          <w:b/>
        </w:rPr>
        <w:t>Add</w:t>
      </w:r>
      <w:r w:rsidRPr="00B645DB">
        <w:t xml:space="preserve"> the following interfaces: </w:t>
      </w:r>
      <w:r w:rsidR="00386473" w:rsidRPr="00D117E0">
        <w:rPr>
          <w:rFonts w:cs="Times New Roman"/>
          <w:b/>
        </w:rPr>
        <w:t>ethernet1/1</w:t>
      </w:r>
      <w:r w:rsidR="00386473" w:rsidRPr="00386473">
        <w:t xml:space="preserve">, </w:t>
      </w:r>
      <w:r w:rsidR="00386473" w:rsidRPr="00D117E0">
        <w:rPr>
          <w:rFonts w:cs="Times New Roman"/>
          <w:b/>
        </w:rPr>
        <w:t>ethernet</w:t>
      </w:r>
      <w:r w:rsidR="003853B5" w:rsidRPr="00D117E0">
        <w:rPr>
          <w:rFonts w:cs="Times New Roman"/>
          <w:b/>
        </w:rPr>
        <w:t>1/2</w:t>
      </w:r>
      <w:r w:rsidR="003853B5" w:rsidRPr="00386473">
        <w:t xml:space="preserve">, and </w:t>
      </w:r>
      <w:r w:rsidR="00386473" w:rsidRPr="00D117E0">
        <w:rPr>
          <w:rFonts w:cs="Times New Roman"/>
          <w:b/>
        </w:rPr>
        <w:t>ethernet</w:t>
      </w:r>
      <w:r w:rsidR="003853B5" w:rsidRPr="00D117E0">
        <w:rPr>
          <w:rFonts w:cs="Times New Roman"/>
          <w:b/>
        </w:rPr>
        <w:t>1/3</w:t>
      </w:r>
      <w:r w:rsidR="005F13A6">
        <w:t>.</w:t>
      </w:r>
    </w:p>
    <w:p w14:paraId="523B413F" w14:textId="6DC32F3A" w:rsidR="00B645DB" w:rsidRDefault="003853B5" w:rsidP="00B645DB">
      <w:pPr>
        <w:pStyle w:val="ListParagraph"/>
      </w:pPr>
      <w:r>
        <w:rPr>
          <w:noProof/>
        </w:rPr>
        <w:lastRenderedPageBreak/>
        <w:drawing>
          <wp:inline distT="0" distB="0" distL="0" distR="0" wp14:anchorId="73F7C518" wp14:editId="035121D5">
            <wp:extent cx="2171700" cy="866775"/>
            <wp:effectExtent l="0" t="0" r="0" b="952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1700" cy="866775"/>
                    </a:xfrm>
                    <a:prstGeom prst="rect">
                      <a:avLst/>
                    </a:prstGeom>
                  </pic:spPr>
                </pic:pic>
              </a:graphicData>
            </a:graphic>
          </wp:inline>
        </w:drawing>
      </w:r>
    </w:p>
    <w:p w14:paraId="4CA5B158" w14:textId="1B6EA28A" w:rsidR="00B645DB" w:rsidRDefault="00B645DB" w:rsidP="00B645DB">
      <w:pPr>
        <w:pStyle w:val="ListParagraph"/>
      </w:pPr>
      <w:r w:rsidRPr="00BC253E">
        <w:rPr>
          <w:b/>
        </w:rPr>
        <w:t xml:space="preserve">Note: </w:t>
      </w:r>
      <w:r>
        <w:t xml:space="preserve">This </w:t>
      </w:r>
      <w:r w:rsidR="005F13A6">
        <w:t xml:space="preserve">step </w:t>
      </w:r>
      <w:r>
        <w:t xml:space="preserve">also </w:t>
      </w:r>
      <w:r w:rsidR="0029518D">
        <w:t xml:space="preserve">can </w:t>
      </w:r>
      <w:r>
        <w:t xml:space="preserve">be completed via each </w:t>
      </w:r>
      <w:r w:rsidRPr="00386473">
        <w:t>Ethernet Interface</w:t>
      </w:r>
      <w:r>
        <w:t xml:space="preserve"> configuration window.</w:t>
      </w:r>
    </w:p>
    <w:p w14:paraId="0AB76207" w14:textId="41929EA2" w:rsidR="00476872" w:rsidRDefault="00476872" w:rsidP="00410B05">
      <w:pPr>
        <w:pStyle w:val="ListParagraph"/>
        <w:numPr>
          <w:ilvl w:val="0"/>
          <w:numId w:val="155"/>
        </w:numPr>
      </w:pPr>
      <w:r>
        <w:t xml:space="preserve">Click </w:t>
      </w:r>
      <w:r w:rsidRPr="003F3C6C">
        <w:rPr>
          <w:b/>
        </w:rPr>
        <w:t>OK</w:t>
      </w:r>
      <w:r>
        <w:t>.</w:t>
      </w:r>
    </w:p>
    <w:p w14:paraId="37658F32" w14:textId="705A5EE1" w:rsidR="005B280E" w:rsidRDefault="005B280E" w:rsidP="00410B05">
      <w:pPr>
        <w:pStyle w:val="ListParagraph"/>
        <w:numPr>
          <w:ilvl w:val="0"/>
          <w:numId w:val="155"/>
        </w:numPr>
      </w:pPr>
      <w:r>
        <w:rPr>
          <w:noProof/>
        </w:rPr>
        <w:drawing>
          <wp:inline distT="0" distB="0" distL="0" distR="0" wp14:anchorId="2BA2AAD8" wp14:editId="1A80F66A">
            <wp:extent cx="628650" cy="2190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rsidR="00240905">
        <w:t xml:space="preserve"> </w:t>
      </w:r>
      <w:r>
        <w:t>all changes.</w:t>
      </w:r>
    </w:p>
    <w:p w14:paraId="369579D7" w14:textId="5509D343" w:rsidR="00F62558" w:rsidRDefault="002E4663" w:rsidP="00F62558">
      <w:pPr>
        <w:pStyle w:val="Heading2"/>
      </w:pPr>
      <w:bookmarkStart w:id="24" w:name="_Toc474939060"/>
      <w:r>
        <w:t>2.6</w:t>
      </w:r>
      <w:r w:rsidR="005B280E">
        <w:t xml:space="preserve"> T</w:t>
      </w:r>
      <w:r w:rsidR="00F62558">
        <w:t>est Connectivity</w:t>
      </w:r>
      <w:bookmarkEnd w:id="24"/>
    </w:p>
    <w:p w14:paraId="55F35534" w14:textId="77777777" w:rsidR="00476872" w:rsidRDefault="00476872" w:rsidP="00E82336">
      <w:pPr>
        <w:pStyle w:val="ListParagraph"/>
        <w:numPr>
          <w:ilvl w:val="0"/>
          <w:numId w:val="15"/>
        </w:numPr>
      </w:pPr>
      <w:r>
        <w:t xml:space="preserve">Open </w:t>
      </w:r>
      <w:r w:rsidRPr="000E4F82">
        <w:rPr>
          <w:b/>
        </w:rPr>
        <w:t>PuTTY</w:t>
      </w:r>
      <w:r>
        <w:rPr>
          <w:b/>
        </w:rPr>
        <w:t xml:space="preserve"> </w:t>
      </w:r>
      <w:r>
        <w:rPr>
          <w:noProof/>
        </w:rPr>
        <w:drawing>
          <wp:inline distT="0" distB="0" distL="0" distR="0" wp14:anchorId="5F466CC8" wp14:editId="2BC81936">
            <wp:extent cx="305322" cy="371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440" cy="374051"/>
                    </a:xfrm>
                    <a:prstGeom prst="rect">
                      <a:avLst/>
                    </a:prstGeom>
                  </pic:spPr>
                </pic:pic>
              </a:graphicData>
            </a:graphic>
          </wp:inline>
        </w:drawing>
      </w:r>
      <w:r>
        <w:rPr>
          <w:b/>
        </w:rPr>
        <w:t xml:space="preserve"> </w:t>
      </w:r>
      <w:r>
        <w:t>from the W</w:t>
      </w:r>
      <w:r w:rsidRPr="00D3350B">
        <w:t>indows desktop</w:t>
      </w:r>
      <w:r>
        <w:t>.</w:t>
      </w:r>
    </w:p>
    <w:p w14:paraId="731893D0" w14:textId="03BB0751" w:rsidR="00476872" w:rsidRDefault="00476872" w:rsidP="00E82336">
      <w:pPr>
        <w:pStyle w:val="ListParagraph"/>
        <w:numPr>
          <w:ilvl w:val="0"/>
          <w:numId w:val="15"/>
        </w:numPr>
      </w:pPr>
      <w:r>
        <w:t xml:space="preserve">Double-click </w:t>
      </w:r>
      <w:r>
        <w:rPr>
          <w:b/>
        </w:rPr>
        <w:t>firew</w:t>
      </w:r>
      <w:r w:rsidRPr="00621CA4">
        <w:rPr>
          <w:b/>
        </w:rPr>
        <w:t>all-management</w:t>
      </w:r>
      <w:r w:rsidR="0029518D">
        <w:t>:</w:t>
      </w:r>
    </w:p>
    <w:p w14:paraId="10EB904C" w14:textId="77777777" w:rsidR="00476872" w:rsidRDefault="00476872" w:rsidP="00476872">
      <w:pPr>
        <w:pStyle w:val="ListParagraph"/>
      </w:pPr>
      <w:r>
        <w:rPr>
          <w:noProof/>
        </w:rPr>
        <w:drawing>
          <wp:inline distT="0" distB="0" distL="0" distR="0" wp14:anchorId="367BFD51" wp14:editId="4DB1D7F4">
            <wp:extent cx="2047875" cy="1038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7875" cy="1038225"/>
                    </a:xfrm>
                    <a:prstGeom prst="rect">
                      <a:avLst/>
                    </a:prstGeom>
                  </pic:spPr>
                </pic:pic>
              </a:graphicData>
            </a:graphic>
          </wp:inline>
        </w:drawing>
      </w:r>
    </w:p>
    <w:p w14:paraId="380B5F4B" w14:textId="77777777" w:rsidR="00476872" w:rsidRDefault="00476872" w:rsidP="00E82336">
      <w:pPr>
        <w:pStyle w:val="ListParagraph"/>
        <w:numPr>
          <w:ilvl w:val="0"/>
          <w:numId w:val="15"/>
        </w:numPr>
      </w:pPr>
      <w:r>
        <w:t>Log in using the following information:</w:t>
      </w:r>
    </w:p>
    <w:tbl>
      <w:tblPr>
        <w:tblStyle w:val="TableGrid"/>
        <w:tblW w:w="9000" w:type="dxa"/>
        <w:tblInd w:w="355" w:type="dxa"/>
        <w:tblLook w:val="04A0" w:firstRow="1" w:lastRow="0" w:firstColumn="1" w:lastColumn="0" w:noHBand="0" w:noVBand="1"/>
      </w:tblPr>
      <w:tblGrid>
        <w:gridCol w:w="2705"/>
        <w:gridCol w:w="6295"/>
      </w:tblGrid>
      <w:tr w:rsidR="00476872" w:rsidRPr="00733F7B" w14:paraId="7F10D9F0" w14:textId="77777777" w:rsidTr="00FF3010">
        <w:trPr>
          <w:trHeight w:val="269"/>
          <w:tblHeader/>
        </w:trPr>
        <w:tc>
          <w:tcPr>
            <w:tcW w:w="2705" w:type="dxa"/>
            <w:shd w:val="pct15" w:color="auto" w:fill="auto"/>
          </w:tcPr>
          <w:p w14:paraId="2753961E" w14:textId="77777777" w:rsidR="00476872" w:rsidRPr="001C3FD0" w:rsidRDefault="00476872" w:rsidP="00FF3010">
            <w:pPr>
              <w:tabs>
                <w:tab w:val="right" w:pos="2844"/>
              </w:tabs>
              <w:spacing w:before="60"/>
              <w:rPr>
                <w:b/>
                <w:szCs w:val="24"/>
              </w:rPr>
            </w:pPr>
            <w:r w:rsidRPr="001C3FD0">
              <w:rPr>
                <w:b/>
                <w:szCs w:val="24"/>
              </w:rPr>
              <w:t>Parameter</w:t>
            </w:r>
            <w:r>
              <w:rPr>
                <w:b/>
                <w:szCs w:val="24"/>
              </w:rPr>
              <w:tab/>
            </w:r>
          </w:p>
        </w:tc>
        <w:tc>
          <w:tcPr>
            <w:tcW w:w="6295" w:type="dxa"/>
            <w:shd w:val="pct15" w:color="auto" w:fill="auto"/>
          </w:tcPr>
          <w:p w14:paraId="4CB2B685" w14:textId="77777777" w:rsidR="00476872" w:rsidRPr="001C3FD0" w:rsidRDefault="00476872" w:rsidP="00FF3010">
            <w:pPr>
              <w:tabs>
                <w:tab w:val="left" w:pos="1848"/>
              </w:tabs>
              <w:spacing w:before="60"/>
              <w:rPr>
                <w:rFonts w:asciiTheme="minorHAnsi" w:hAnsiTheme="minorHAnsi" w:cstheme="minorHAnsi"/>
                <w:b/>
                <w:szCs w:val="24"/>
              </w:rPr>
            </w:pPr>
            <w:r w:rsidRPr="001C3FD0">
              <w:rPr>
                <w:b/>
                <w:szCs w:val="24"/>
              </w:rPr>
              <w:t>Value</w:t>
            </w:r>
            <w:r>
              <w:rPr>
                <w:b/>
                <w:szCs w:val="24"/>
              </w:rPr>
              <w:tab/>
            </w:r>
          </w:p>
        </w:tc>
      </w:tr>
      <w:tr w:rsidR="00476872" w:rsidRPr="005B1C38" w14:paraId="7EB4C933" w14:textId="77777777" w:rsidTr="00FF3010">
        <w:tc>
          <w:tcPr>
            <w:tcW w:w="2705" w:type="dxa"/>
          </w:tcPr>
          <w:p w14:paraId="4485D349" w14:textId="77777777" w:rsidR="00476872" w:rsidRPr="001C3FD0" w:rsidRDefault="00476872" w:rsidP="00FF3010">
            <w:pPr>
              <w:spacing w:before="60"/>
              <w:rPr>
                <w:szCs w:val="24"/>
              </w:rPr>
            </w:pPr>
            <w:r>
              <w:rPr>
                <w:szCs w:val="24"/>
              </w:rPr>
              <w:t>Name</w:t>
            </w:r>
          </w:p>
        </w:tc>
        <w:tc>
          <w:tcPr>
            <w:tcW w:w="6295" w:type="dxa"/>
          </w:tcPr>
          <w:p w14:paraId="5D075E2D" w14:textId="77777777" w:rsidR="00476872" w:rsidRPr="00521FBA" w:rsidRDefault="00476872" w:rsidP="00FF3010">
            <w:pPr>
              <w:spacing w:before="60"/>
              <w:rPr>
                <w:rFonts w:ascii="Courier New" w:hAnsi="Courier New" w:cs="Courier New"/>
                <w:szCs w:val="24"/>
              </w:rPr>
            </w:pPr>
            <w:r w:rsidRPr="00521FBA">
              <w:rPr>
                <w:rFonts w:ascii="Courier New" w:hAnsi="Courier New" w:cs="Courier New"/>
                <w:noProof/>
              </w:rPr>
              <w:t>admin</w:t>
            </w:r>
          </w:p>
        </w:tc>
      </w:tr>
      <w:tr w:rsidR="00476872" w:rsidRPr="005B1C38" w14:paraId="6AAF604A" w14:textId="77777777" w:rsidTr="00FF3010">
        <w:tc>
          <w:tcPr>
            <w:tcW w:w="2705" w:type="dxa"/>
          </w:tcPr>
          <w:p w14:paraId="78979618" w14:textId="77777777" w:rsidR="00476872" w:rsidRDefault="00476872" w:rsidP="00FF3010">
            <w:pPr>
              <w:spacing w:before="60"/>
              <w:rPr>
                <w:szCs w:val="24"/>
              </w:rPr>
            </w:pPr>
            <w:r>
              <w:rPr>
                <w:szCs w:val="24"/>
              </w:rPr>
              <w:t>Password</w:t>
            </w:r>
          </w:p>
        </w:tc>
        <w:tc>
          <w:tcPr>
            <w:tcW w:w="6295" w:type="dxa"/>
          </w:tcPr>
          <w:p w14:paraId="6A661E90" w14:textId="77777777" w:rsidR="00476872" w:rsidRPr="00521FBA" w:rsidRDefault="00476872" w:rsidP="00FF3010">
            <w:pPr>
              <w:spacing w:before="60"/>
              <w:rPr>
                <w:rFonts w:ascii="Courier New" w:hAnsi="Courier New" w:cs="Courier New"/>
                <w:szCs w:val="24"/>
              </w:rPr>
            </w:pPr>
            <w:r>
              <w:rPr>
                <w:rFonts w:ascii="Courier New" w:hAnsi="Courier New" w:cs="Courier New"/>
                <w:noProof/>
              </w:rPr>
              <w:t>admin</w:t>
            </w:r>
          </w:p>
        </w:tc>
      </w:tr>
    </w:tbl>
    <w:p w14:paraId="650DD8E3" w14:textId="1053B5FE" w:rsidR="00476872" w:rsidRPr="00476872" w:rsidRDefault="001512C9" w:rsidP="00E82336">
      <w:pPr>
        <w:pStyle w:val="ListParagraph"/>
        <w:numPr>
          <w:ilvl w:val="0"/>
          <w:numId w:val="15"/>
        </w:numPr>
      </w:pPr>
      <w:r>
        <w:t>Enter the command</w:t>
      </w:r>
      <w:r w:rsidR="00476872">
        <w:t xml:space="preserve"> </w:t>
      </w:r>
      <w:r w:rsidR="009B341F">
        <w:rPr>
          <w:rFonts w:ascii="Courier New" w:hAnsi="Courier New" w:cs="Courier New"/>
        </w:rPr>
        <w:t>ping source 203.0.113.21</w:t>
      </w:r>
      <w:r w:rsidR="00476872" w:rsidRPr="00476872">
        <w:rPr>
          <w:rFonts w:ascii="Courier New" w:hAnsi="Courier New" w:cs="Courier New"/>
        </w:rPr>
        <w:t xml:space="preserve"> host 8.8.8.8</w:t>
      </w:r>
      <w:r w:rsidR="00B47EC4" w:rsidRPr="00B47EC4">
        <w:rPr>
          <w:rFonts w:cs="Times New Roman"/>
        </w:rPr>
        <w:t>.</w:t>
      </w:r>
    </w:p>
    <w:p w14:paraId="11F53986" w14:textId="40963350" w:rsidR="00476872" w:rsidRPr="00476872" w:rsidRDefault="00476872" w:rsidP="00476872">
      <w:pPr>
        <w:pStyle w:val="ListParagraph"/>
        <w:rPr>
          <w:rFonts w:cs="Times New Roman"/>
        </w:rPr>
      </w:pPr>
      <w:r w:rsidRPr="00476872">
        <w:rPr>
          <w:rFonts w:cs="Times New Roman"/>
        </w:rPr>
        <w:t>Because a default route was automatically installed</w:t>
      </w:r>
      <w:r w:rsidR="00F6375D">
        <w:rPr>
          <w:rFonts w:cs="Times New Roman"/>
        </w:rPr>
        <w:t>,</w:t>
      </w:r>
      <w:r w:rsidRPr="00476872">
        <w:rPr>
          <w:rFonts w:cs="Times New Roman"/>
        </w:rPr>
        <w:t xml:space="preserve"> you should be getting replies from 8.8.8.8</w:t>
      </w:r>
      <w:r w:rsidR="00F6375D">
        <w:rPr>
          <w:rFonts w:cs="Times New Roman"/>
        </w:rPr>
        <w:t>:</w:t>
      </w:r>
    </w:p>
    <w:p w14:paraId="58BA304F" w14:textId="3FC7BF87" w:rsidR="00476872" w:rsidRDefault="009B341F" w:rsidP="00476872">
      <w:pPr>
        <w:pStyle w:val="ListParagraph"/>
      </w:pPr>
      <w:r>
        <w:rPr>
          <w:noProof/>
        </w:rPr>
        <w:drawing>
          <wp:inline distT="0" distB="0" distL="0" distR="0" wp14:anchorId="6D0B6F6A" wp14:editId="6ABE1963">
            <wp:extent cx="5076825" cy="933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6825" cy="933450"/>
                    </a:xfrm>
                    <a:prstGeom prst="rect">
                      <a:avLst/>
                    </a:prstGeom>
                  </pic:spPr>
                </pic:pic>
              </a:graphicData>
            </a:graphic>
          </wp:inline>
        </w:drawing>
      </w:r>
    </w:p>
    <w:p w14:paraId="69114E90" w14:textId="12AB981A" w:rsidR="00F62558" w:rsidRDefault="00F62558" w:rsidP="00E82336">
      <w:pPr>
        <w:pStyle w:val="ListParagraph"/>
        <w:numPr>
          <w:ilvl w:val="0"/>
          <w:numId w:val="15"/>
        </w:numPr>
      </w:pPr>
      <w:r>
        <w:t xml:space="preserve">On the </w:t>
      </w:r>
      <w:r w:rsidR="00BC3268">
        <w:t xml:space="preserve">lab environment </w:t>
      </w:r>
      <w:r>
        <w:t xml:space="preserve">Windows </w:t>
      </w:r>
      <w:r w:rsidR="00BC3268">
        <w:t>desktop, open a command-prompt window</w:t>
      </w:r>
      <w:r w:rsidR="00976B7C">
        <w:t>.</w:t>
      </w:r>
    </w:p>
    <w:p w14:paraId="1483B755" w14:textId="0384824A" w:rsidR="00F62558" w:rsidRDefault="00BC3268" w:rsidP="00E82336">
      <w:pPr>
        <w:pStyle w:val="ListParagraph"/>
        <w:numPr>
          <w:ilvl w:val="0"/>
          <w:numId w:val="15"/>
        </w:numPr>
      </w:pPr>
      <w:r>
        <w:t>Type the command</w:t>
      </w:r>
      <w:r w:rsidR="00A872FE">
        <w:t xml:space="preserve"> </w:t>
      </w:r>
      <w:r w:rsidR="00F62558" w:rsidRPr="00F62558">
        <w:rPr>
          <w:rFonts w:ascii="Courier New" w:hAnsi="Courier New" w:cs="Courier New"/>
        </w:rPr>
        <w:t xml:space="preserve">ping </w:t>
      </w:r>
      <w:r w:rsidR="00C82FD7">
        <w:rPr>
          <w:rFonts w:ascii="Courier New" w:hAnsi="Courier New" w:cs="Courier New"/>
        </w:rPr>
        <w:t>192.168.1.1</w:t>
      </w:r>
      <w:r w:rsidR="00F6375D">
        <w:rPr>
          <w:rFonts w:cs="Times New Roman"/>
        </w:rPr>
        <w:t>:</w:t>
      </w:r>
    </w:p>
    <w:p w14:paraId="1FA64613" w14:textId="6E57AA2F" w:rsidR="007872CD" w:rsidRDefault="007872CD" w:rsidP="00C82FD7">
      <w:pPr>
        <w:pStyle w:val="ListParagraph"/>
      </w:pPr>
      <w:r>
        <w:rPr>
          <w:noProof/>
        </w:rPr>
        <w:drawing>
          <wp:inline distT="0" distB="0" distL="0" distR="0" wp14:anchorId="3428CF73" wp14:editId="1CAB4AB8">
            <wp:extent cx="3829050" cy="97155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9050" cy="971550"/>
                    </a:xfrm>
                    <a:prstGeom prst="rect">
                      <a:avLst/>
                    </a:prstGeom>
                  </pic:spPr>
                </pic:pic>
              </a:graphicData>
            </a:graphic>
          </wp:inline>
        </w:drawing>
      </w:r>
    </w:p>
    <w:p w14:paraId="579DB449" w14:textId="12416001" w:rsidR="00C82FD7" w:rsidRDefault="00C82FD7" w:rsidP="00C82FD7">
      <w:pPr>
        <w:pStyle w:val="ListParagraph"/>
      </w:pPr>
    </w:p>
    <w:p w14:paraId="70D43005" w14:textId="540A0321" w:rsidR="00A872FE" w:rsidRDefault="00A872FE" w:rsidP="00E82336">
      <w:pPr>
        <w:pStyle w:val="ListParagraph"/>
        <w:numPr>
          <w:ilvl w:val="0"/>
          <w:numId w:val="15"/>
        </w:numPr>
      </w:pPr>
      <w:r>
        <w:lastRenderedPageBreak/>
        <w:t xml:space="preserve">Verify </w:t>
      </w:r>
      <w:r w:rsidR="00BC3268">
        <w:t xml:space="preserve">that </w:t>
      </w:r>
      <w:r>
        <w:t>you get a reply before proceeding.</w:t>
      </w:r>
    </w:p>
    <w:p w14:paraId="7DB54490" w14:textId="1BC4FDED" w:rsidR="008A0485" w:rsidRDefault="00BC3268" w:rsidP="00E82336">
      <w:pPr>
        <w:pStyle w:val="ListParagraph"/>
        <w:numPr>
          <w:ilvl w:val="0"/>
          <w:numId w:val="15"/>
        </w:numPr>
      </w:pPr>
      <w:r>
        <w:t>Close the command-</w:t>
      </w:r>
      <w:r w:rsidR="00F62558">
        <w:t>prompt window.</w:t>
      </w:r>
    </w:p>
    <w:p w14:paraId="47BFBAF3" w14:textId="61025061" w:rsidR="009B341F" w:rsidRDefault="002E4663" w:rsidP="009B341F">
      <w:pPr>
        <w:pStyle w:val="Heading2"/>
      </w:pPr>
      <w:bookmarkStart w:id="25" w:name="_Toc474939061"/>
      <w:r>
        <w:t>2.7</w:t>
      </w:r>
      <w:r w:rsidR="009B341F">
        <w:t xml:space="preserve"> Modify Outside Interface Configuration</w:t>
      </w:r>
      <w:bookmarkEnd w:id="25"/>
    </w:p>
    <w:p w14:paraId="298D901F" w14:textId="5B9C3C2C" w:rsidR="009B341F" w:rsidRDefault="009B341F" w:rsidP="00410B05">
      <w:pPr>
        <w:pStyle w:val="ListParagraph"/>
        <w:numPr>
          <w:ilvl w:val="0"/>
          <w:numId w:val="144"/>
        </w:numPr>
      </w:pPr>
      <w:r>
        <w:t xml:space="preserve">Select </w:t>
      </w:r>
      <w:r w:rsidRPr="00703E08">
        <w:rPr>
          <w:b/>
        </w:rPr>
        <w:t xml:space="preserve">Network &gt; </w:t>
      </w:r>
      <w:r>
        <w:rPr>
          <w:b/>
        </w:rPr>
        <w:t>Interfaces &gt; Ethernet</w:t>
      </w:r>
      <w:r w:rsidRPr="00260AAD">
        <w:t>.</w:t>
      </w:r>
    </w:p>
    <w:p w14:paraId="138D4EDD" w14:textId="2F73F81D" w:rsidR="009B341F" w:rsidRPr="00433F2D" w:rsidRDefault="00433F2D" w:rsidP="00410B05">
      <w:pPr>
        <w:pStyle w:val="ListParagraph"/>
        <w:numPr>
          <w:ilvl w:val="0"/>
          <w:numId w:val="144"/>
        </w:numPr>
      </w:pPr>
      <w:r>
        <w:t>Select but, do not open:</w:t>
      </w:r>
      <w:r w:rsidR="009B341F">
        <w:t xml:space="preserve"> </w:t>
      </w:r>
      <w:r w:rsidR="009B341F">
        <w:rPr>
          <w:b/>
        </w:rPr>
        <w:t>ethernet1/1</w:t>
      </w:r>
      <w:r w:rsidR="00F6375D">
        <w:rPr>
          <w:rFonts w:cs="Times New Roman"/>
        </w:rPr>
        <w:t>.</w:t>
      </w:r>
    </w:p>
    <w:p w14:paraId="0F023B51" w14:textId="4A6EA4EF" w:rsidR="00433F2D" w:rsidRDefault="00433F2D" w:rsidP="00433F2D">
      <w:pPr>
        <w:pStyle w:val="ListParagraph"/>
      </w:pPr>
      <w:r>
        <w:rPr>
          <w:noProof/>
        </w:rPr>
        <w:drawing>
          <wp:inline distT="0" distB="0" distL="0" distR="0" wp14:anchorId="11BA4064" wp14:editId="3144EE75">
            <wp:extent cx="3276600" cy="6667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6600" cy="666750"/>
                    </a:xfrm>
                    <a:prstGeom prst="rect">
                      <a:avLst/>
                    </a:prstGeom>
                  </pic:spPr>
                </pic:pic>
              </a:graphicData>
            </a:graphic>
          </wp:inline>
        </w:drawing>
      </w:r>
    </w:p>
    <w:p w14:paraId="0F7A1D7A" w14:textId="2A139564" w:rsidR="00433F2D" w:rsidRDefault="00433F2D" w:rsidP="00410B05">
      <w:pPr>
        <w:pStyle w:val="ListParagraph"/>
        <w:numPr>
          <w:ilvl w:val="0"/>
          <w:numId w:val="144"/>
        </w:numPr>
      </w:pPr>
      <w:r>
        <w:t xml:space="preserve">Click </w:t>
      </w:r>
      <w:r>
        <w:rPr>
          <w:noProof/>
        </w:rPr>
        <w:drawing>
          <wp:inline distT="0" distB="0" distL="0" distR="0" wp14:anchorId="53B06233" wp14:editId="30B4269B">
            <wp:extent cx="504825" cy="2381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25" cy="238125"/>
                    </a:xfrm>
                    <a:prstGeom prst="rect">
                      <a:avLst/>
                    </a:prstGeom>
                  </pic:spPr>
                </pic:pic>
              </a:graphicData>
            </a:graphic>
          </wp:inline>
        </w:drawing>
      </w:r>
      <w:r>
        <w:t xml:space="preserve"> then click </w:t>
      </w:r>
      <w:r>
        <w:rPr>
          <w:b/>
        </w:rPr>
        <w:t>Yes</w:t>
      </w:r>
      <w:r>
        <w:t>.</w:t>
      </w:r>
    </w:p>
    <w:p w14:paraId="4C56F345" w14:textId="784ADC37" w:rsidR="00433F2D" w:rsidRDefault="00433F2D" w:rsidP="00410B05">
      <w:pPr>
        <w:pStyle w:val="ListParagraph"/>
        <w:numPr>
          <w:ilvl w:val="0"/>
          <w:numId w:val="144"/>
        </w:numPr>
      </w:pPr>
      <w:r>
        <w:t xml:space="preserve">Click and open </w:t>
      </w:r>
      <w:r>
        <w:rPr>
          <w:b/>
        </w:rPr>
        <w:t>e</w:t>
      </w:r>
      <w:r w:rsidRPr="00433F2D">
        <w:rPr>
          <w:b/>
        </w:rPr>
        <w:t>thernet 1/1</w:t>
      </w:r>
      <w:r>
        <w:t>.</w:t>
      </w:r>
    </w:p>
    <w:p w14:paraId="6AEF1A98" w14:textId="6130AB48" w:rsidR="00433F2D" w:rsidRDefault="00433F2D" w:rsidP="00410B05">
      <w:pPr>
        <w:pStyle w:val="ListParagraph"/>
        <w:numPr>
          <w:ilvl w:val="0"/>
          <w:numId w:val="14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433F2D" w14:paraId="50F8FE28" w14:textId="77777777" w:rsidTr="00433F2D">
        <w:trPr>
          <w:tblHeader/>
        </w:trPr>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0330B4BD" w14:textId="77777777" w:rsidR="00433F2D" w:rsidRDefault="00433F2D" w:rsidP="00433F2D">
            <w:pPr>
              <w:spacing w:before="60"/>
            </w:pPr>
            <w:r>
              <w:rPr>
                <w:b/>
                <w:szCs w:val="24"/>
              </w:rPr>
              <w:t>Parameter</w:t>
            </w:r>
            <w:r>
              <w:rPr>
                <w:b/>
                <w:szCs w:val="24"/>
              </w:rPr>
              <w:tab/>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E926350" w14:textId="77777777" w:rsidR="00433F2D" w:rsidRDefault="00433F2D" w:rsidP="00433F2D">
            <w:pPr>
              <w:tabs>
                <w:tab w:val="left" w:pos="1260"/>
              </w:tabs>
              <w:spacing w:before="60"/>
            </w:pPr>
            <w:r>
              <w:rPr>
                <w:b/>
                <w:szCs w:val="24"/>
              </w:rPr>
              <w:t>Value</w:t>
            </w:r>
            <w:r>
              <w:rPr>
                <w:b/>
                <w:szCs w:val="24"/>
              </w:rPr>
              <w:tab/>
            </w:r>
          </w:p>
        </w:tc>
      </w:tr>
      <w:tr w:rsidR="00433F2D" w:rsidRPr="005B1C38" w14:paraId="75B20C54" w14:textId="77777777" w:rsidTr="00433F2D">
        <w:tc>
          <w:tcPr>
            <w:tcW w:w="2705" w:type="dxa"/>
          </w:tcPr>
          <w:p w14:paraId="084BBAF3" w14:textId="77777777" w:rsidR="00433F2D" w:rsidRDefault="00433F2D" w:rsidP="00433F2D">
            <w:pPr>
              <w:spacing w:before="60"/>
              <w:rPr>
                <w:szCs w:val="24"/>
              </w:rPr>
            </w:pPr>
            <w:r>
              <w:rPr>
                <w:szCs w:val="24"/>
              </w:rPr>
              <w:t>Comment</w:t>
            </w:r>
          </w:p>
        </w:tc>
        <w:tc>
          <w:tcPr>
            <w:tcW w:w="6295" w:type="dxa"/>
          </w:tcPr>
          <w:p w14:paraId="5C4F9FCB" w14:textId="77777777" w:rsidR="00433F2D" w:rsidRPr="007223D8" w:rsidRDefault="00433F2D" w:rsidP="00433F2D">
            <w:pPr>
              <w:spacing w:before="60"/>
              <w:rPr>
                <w:rFonts w:ascii="Courier New" w:hAnsi="Courier New" w:cs="Courier New"/>
                <w:szCs w:val="24"/>
              </w:rPr>
            </w:pPr>
            <w:r>
              <w:rPr>
                <w:rFonts w:ascii="Courier New" w:hAnsi="Courier New" w:cs="Courier New"/>
                <w:szCs w:val="24"/>
              </w:rPr>
              <w:t>outside interface</w:t>
            </w:r>
          </w:p>
        </w:tc>
      </w:tr>
      <w:tr w:rsidR="00433F2D" w:rsidRPr="005B1C38" w14:paraId="79E640AA" w14:textId="77777777" w:rsidTr="00433F2D">
        <w:tc>
          <w:tcPr>
            <w:tcW w:w="2705" w:type="dxa"/>
          </w:tcPr>
          <w:p w14:paraId="4A8FEDB3" w14:textId="77777777" w:rsidR="00433F2D" w:rsidRPr="001C3FD0" w:rsidRDefault="00433F2D" w:rsidP="00433F2D">
            <w:pPr>
              <w:spacing w:before="60"/>
              <w:rPr>
                <w:szCs w:val="24"/>
              </w:rPr>
            </w:pPr>
            <w:r>
              <w:rPr>
                <w:szCs w:val="24"/>
              </w:rPr>
              <w:t>Interface Type</w:t>
            </w:r>
          </w:p>
        </w:tc>
        <w:tc>
          <w:tcPr>
            <w:tcW w:w="6295" w:type="dxa"/>
          </w:tcPr>
          <w:p w14:paraId="0E9EB72F" w14:textId="77777777" w:rsidR="00433F2D" w:rsidRPr="00D117E0" w:rsidRDefault="00433F2D" w:rsidP="00433F2D">
            <w:pPr>
              <w:spacing w:before="60"/>
              <w:rPr>
                <w:rFonts w:cs="Times New Roman"/>
                <w:b/>
                <w:szCs w:val="24"/>
              </w:rPr>
            </w:pPr>
            <w:r w:rsidRPr="00D117E0">
              <w:rPr>
                <w:rFonts w:cs="Times New Roman"/>
                <w:b/>
                <w:szCs w:val="24"/>
              </w:rPr>
              <w:t>Layer3</w:t>
            </w:r>
          </w:p>
        </w:tc>
      </w:tr>
      <w:tr w:rsidR="00433F2D" w:rsidRPr="00D117E0" w14:paraId="592E267C" w14:textId="77777777" w:rsidTr="00433F2D">
        <w:tc>
          <w:tcPr>
            <w:tcW w:w="2705" w:type="dxa"/>
          </w:tcPr>
          <w:p w14:paraId="114BBB9D" w14:textId="77777777" w:rsidR="00433F2D" w:rsidRPr="00D117E0" w:rsidRDefault="00433F2D" w:rsidP="00433F2D">
            <w:pPr>
              <w:spacing w:before="60"/>
              <w:rPr>
                <w:rFonts w:cs="Times New Roman"/>
                <w:szCs w:val="24"/>
              </w:rPr>
            </w:pPr>
            <w:r w:rsidRPr="00D117E0">
              <w:rPr>
                <w:rFonts w:cs="Times New Roman"/>
                <w:szCs w:val="24"/>
              </w:rPr>
              <w:t>Virtual Router</w:t>
            </w:r>
          </w:p>
        </w:tc>
        <w:tc>
          <w:tcPr>
            <w:tcW w:w="6295" w:type="dxa"/>
          </w:tcPr>
          <w:p w14:paraId="21692145" w14:textId="5DD95545" w:rsidR="00433F2D" w:rsidRPr="00D117E0" w:rsidRDefault="008C4586" w:rsidP="00433F2D">
            <w:pPr>
              <w:spacing w:before="60"/>
              <w:rPr>
                <w:rFonts w:cs="Times New Roman"/>
                <w:b/>
                <w:szCs w:val="24"/>
              </w:rPr>
            </w:pPr>
            <w:r>
              <w:rPr>
                <w:rFonts w:cs="Times New Roman"/>
                <w:b/>
                <w:szCs w:val="24"/>
              </w:rPr>
              <w:t>lab-vr</w:t>
            </w:r>
          </w:p>
        </w:tc>
      </w:tr>
      <w:tr w:rsidR="00433F2D" w:rsidRPr="005B1C38" w14:paraId="17A65D0F" w14:textId="77777777" w:rsidTr="00433F2D">
        <w:tc>
          <w:tcPr>
            <w:tcW w:w="2705" w:type="dxa"/>
          </w:tcPr>
          <w:p w14:paraId="5A875BC1" w14:textId="77777777" w:rsidR="00433F2D" w:rsidRDefault="00433F2D" w:rsidP="00433F2D">
            <w:pPr>
              <w:spacing w:before="60"/>
              <w:rPr>
                <w:szCs w:val="24"/>
              </w:rPr>
            </w:pPr>
            <w:r>
              <w:rPr>
                <w:szCs w:val="24"/>
              </w:rPr>
              <w:t>Security Zone</w:t>
            </w:r>
          </w:p>
        </w:tc>
        <w:tc>
          <w:tcPr>
            <w:tcW w:w="6295" w:type="dxa"/>
          </w:tcPr>
          <w:p w14:paraId="15D7ECDB" w14:textId="77777777" w:rsidR="00433F2D" w:rsidRPr="00D117E0" w:rsidRDefault="00433F2D" w:rsidP="00433F2D">
            <w:pPr>
              <w:spacing w:before="60"/>
              <w:rPr>
                <w:rFonts w:cs="Times New Roman"/>
                <w:b/>
                <w:szCs w:val="24"/>
              </w:rPr>
            </w:pPr>
            <w:r>
              <w:rPr>
                <w:rFonts w:cs="Times New Roman"/>
                <w:b/>
                <w:szCs w:val="24"/>
              </w:rPr>
              <w:t>outside</w:t>
            </w:r>
          </w:p>
        </w:tc>
      </w:tr>
    </w:tbl>
    <w:p w14:paraId="3167858D" w14:textId="12D1A380" w:rsidR="009B341F" w:rsidRDefault="009B341F" w:rsidP="00410B05">
      <w:pPr>
        <w:pStyle w:val="ListParagraph"/>
        <w:numPr>
          <w:ilvl w:val="0"/>
          <w:numId w:val="144"/>
        </w:numPr>
      </w:pPr>
      <w:r>
        <w:t xml:space="preserve">Click the </w:t>
      </w:r>
      <w:r>
        <w:rPr>
          <w:b/>
        </w:rPr>
        <w:t>IPv4</w:t>
      </w:r>
      <w:r w:rsidR="001512C9">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B341F" w14:paraId="72092386" w14:textId="77777777" w:rsidTr="009B341F">
        <w:trPr>
          <w:tblHeader/>
        </w:trPr>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6B7B52F4" w14:textId="77777777" w:rsidR="009B341F" w:rsidRDefault="009B341F">
            <w:pPr>
              <w:spacing w:before="60"/>
            </w:pPr>
            <w:r>
              <w:rPr>
                <w:b/>
                <w:szCs w:val="24"/>
              </w:rPr>
              <w:t>Parameter</w:t>
            </w:r>
            <w:r>
              <w:rPr>
                <w:b/>
                <w:szCs w:val="24"/>
              </w:rPr>
              <w:tab/>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52A4795" w14:textId="77777777" w:rsidR="009B341F" w:rsidRDefault="009B341F">
            <w:pPr>
              <w:tabs>
                <w:tab w:val="left" w:pos="1260"/>
              </w:tabs>
              <w:spacing w:before="60"/>
            </w:pPr>
            <w:r>
              <w:rPr>
                <w:b/>
                <w:szCs w:val="24"/>
              </w:rPr>
              <w:t>Value</w:t>
            </w:r>
            <w:r>
              <w:rPr>
                <w:b/>
                <w:szCs w:val="24"/>
              </w:rPr>
              <w:tab/>
            </w:r>
          </w:p>
        </w:tc>
      </w:tr>
      <w:tr w:rsidR="009B341F" w14:paraId="26DF1561"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A4CA62" w14:textId="77777777" w:rsidR="009B341F" w:rsidRDefault="009B341F">
            <w:pPr>
              <w:spacing w:before="60"/>
              <w:rPr>
                <w:szCs w:val="22"/>
              </w:rPr>
            </w:pPr>
            <w:r>
              <w:t>Type</w:t>
            </w:r>
            <w:r>
              <w:tab/>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4F16F" w14:textId="77777777" w:rsidR="009B341F" w:rsidRDefault="009B341F">
            <w:pPr>
              <w:spacing w:before="60"/>
              <w:rPr>
                <w:rFonts w:cs="Times New Roman"/>
                <w:b/>
                <w:szCs w:val="24"/>
              </w:rPr>
            </w:pPr>
            <w:r>
              <w:rPr>
                <w:rFonts w:cs="Times New Roman"/>
                <w:b/>
                <w:szCs w:val="24"/>
              </w:rPr>
              <w:t>Static</w:t>
            </w:r>
          </w:p>
        </w:tc>
      </w:tr>
      <w:tr w:rsidR="009B341F" w14:paraId="76E64A78"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43ECD9" w14:textId="5A368802" w:rsidR="009B341F" w:rsidRDefault="009B341F">
            <w:pPr>
              <w:spacing w:before="60"/>
              <w:rPr>
                <w:szCs w:val="22"/>
              </w:rPr>
            </w:pPr>
            <w:r>
              <w:t>IP</w:t>
            </w:r>
            <w:r>
              <w:tab/>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E22D07" w14:textId="3B183AF0" w:rsidR="009B341F" w:rsidRDefault="009B341F">
            <w:pPr>
              <w:spacing w:before="60"/>
              <w:rPr>
                <w:rFonts w:ascii="Courier New" w:hAnsi="Courier New" w:cs="Courier New"/>
                <w:szCs w:val="24"/>
              </w:rPr>
            </w:pPr>
            <w:r>
              <w:rPr>
                <w:rFonts w:ascii="Courier New" w:hAnsi="Courier New" w:cs="Courier New"/>
                <w:szCs w:val="24"/>
              </w:rPr>
              <w:t>203.0.113.20/24</w:t>
            </w:r>
          </w:p>
        </w:tc>
      </w:tr>
    </w:tbl>
    <w:p w14:paraId="481B2657" w14:textId="0E5FE57A" w:rsidR="009B341F" w:rsidRDefault="009B341F" w:rsidP="00410B05">
      <w:pPr>
        <w:pStyle w:val="ListParagraph"/>
        <w:numPr>
          <w:ilvl w:val="0"/>
          <w:numId w:val="144"/>
        </w:numPr>
      </w:pPr>
      <w:r>
        <w:t xml:space="preserve">Click </w:t>
      </w:r>
      <w:r>
        <w:rPr>
          <w:b/>
        </w:rPr>
        <w:t>OK</w:t>
      </w:r>
      <w:r>
        <w:t xml:space="preserve"> to close the Ethernet Interface configuration window.</w:t>
      </w:r>
    </w:p>
    <w:p w14:paraId="020D8F5C" w14:textId="77777777" w:rsidR="009B341F" w:rsidRDefault="009B341F" w:rsidP="00410B05">
      <w:pPr>
        <w:pStyle w:val="ListParagraph"/>
        <w:numPr>
          <w:ilvl w:val="0"/>
          <w:numId w:val="144"/>
        </w:numPr>
      </w:pPr>
      <w:r>
        <w:t xml:space="preserve">Select </w:t>
      </w:r>
      <w:r w:rsidRPr="00130B87">
        <w:rPr>
          <w:b/>
        </w:rPr>
        <w:t>Network &gt; Virtual Routers</w:t>
      </w:r>
      <w:r>
        <w:t xml:space="preserve">. </w:t>
      </w:r>
      <w:r>
        <w:rPr>
          <w:noProof/>
        </w:rPr>
        <w:drawing>
          <wp:inline distT="0" distB="0" distL="0" distR="0" wp14:anchorId="3CB3CE9B" wp14:editId="5909F3D0">
            <wp:extent cx="990600" cy="161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90600" cy="161925"/>
                    </a:xfrm>
                    <a:prstGeom prst="rect">
                      <a:avLst/>
                    </a:prstGeom>
                  </pic:spPr>
                </pic:pic>
              </a:graphicData>
            </a:graphic>
          </wp:inline>
        </w:drawing>
      </w:r>
    </w:p>
    <w:p w14:paraId="5D4175F7" w14:textId="046CD979" w:rsidR="009B341F" w:rsidRDefault="009B341F" w:rsidP="00410B05">
      <w:pPr>
        <w:pStyle w:val="ListParagraph"/>
        <w:numPr>
          <w:ilvl w:val="0"/>
          <w:numId w:val="144"/>
        </w:numPr>
      </w:pPr>
      <w:r>
        <w:t xml:space="preserve">Click </w:t>
      </w:r>
      <w:r w:rsidR="001512C9">
        <w:t xml:space="preserve">to open </w:t>
      </w:r>
      <w:r>
        <w:t xml:space="preserve">the </w:t>
      </w:r>
      <w:r>
        <w:rPr>
          <w:b/>
        </w:rPr>
        <w:t>lab-vr</w:t>
      </w:r>
      <w:r>
        <w:t xml:space="preserve"> virtual router.</w:t>
      </w:r>
    </w:p>
    <w:p w14:paraId="335771C1" w14:textId="6A268537" w:rsidR="009B341F" w:rsidRDefault="00B47EC4" w:rsidP="00410B05">
      <w:pPr>
        <w:pStyle w:val="ListParagraph"/>
        <w:numPr>
          <w:ilvl w:val="0"/>
          <w:numId w:val="144"/>
        </w:numPr>
      </w:pPr>
      <w:r>
        <w:t>Click</w:t>
      </w:r>
      <w:r w:rsidR="009B341F">
        <w:t xml:space="preserve"> the </w:t>
      </w:r>
      <w:r w:rsidR="009B341F" w:rsidRPr="00B47EC4">
        <w:rPr>
          <w:b/>
        </w:rPr>
        <w:t>Static Routes</w:t>
      </w:r>
      <w:r w:rsidR="00F6375D">
        <w:t xml:space="preserve"> vertical tab:</w:t>
      </w:r>
    </w:p>
    <w:p w14:paraId="37EADA78" w14:textId="1C143775" w:rsidR="009B341F" w:rsidRDefault="009B341F" w:rsidP="009B341F">
      <w:pPr>
        <w:pStyle w:val="ListParagraph"/>
      </w:pPr>
      <w:r>
        <w:rPr>
          <w:noProof/>
        </w:rPr>
        <w:drawing>
          <wp:inline distT="0" distB="0" distL="0" distR="0" wp14:anchorId="4EA03C00" wp14:editId="742AA430">
            <wp:extent cx="2781300" cy="1514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300" cy="1514475"/>
                    </a:xfrm>
                    <a:prstGeom prst="rect">
                      <a:avLst/>
                    </a:prstGeom>
                  </pic:spPr>
                </pic:pic>
              </a:graphicData>
            </a:graphic>
          </wp:inline>
        </w:drawing>
      </w:r>
    </w:p>
    <w:p w14:paraId="0A0AB39B" w14:textId="3A9F0566" w:rsidR="009B341F" w:rsidRDefault="009B341F" w:rsidP="00410B05">
      <w:pPr>
        <w:pStyle w:val="ListParagraph"/>
        <w:numPr>
          <w:ilvl w:val="0"/>
          <w:numId w:val="144"/>
        </w:numPr>
      </w:pPr>
      <w:r>
        <w:lastRenderedPageBreak/>
        <w:t xml:space="preserve">Click </w:t>
      </w:r>
      <w:r>
        <w:rPr>
          <w:noProof/>
        </w:rPr>
        <w:drawing>
          <wp:inline distT="0" distB="0" distL="0" distR="0" wp14:anchorId="54B7BA0C" wp14:editId="276948C2">
            <wp:extent cx="438150" cy="247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50" cy="247650"/>
                    </a:xfrm>
                    <a:prstGeom prst="rect">
                      <a:avLst/>
                    </a:prstGeom>
                  </pic:spPr>
                </pic:pic>
              </a:graphicData>
            </a:graphic>
          </wp:inline>
        </w:drawing>
      </w:r>
      <w:r>
        <w:t xml:space="preserve"> to configure the following static route:</w:t>
      </w:r>
      <w:r>
        <w:br/>
      </w:r>
    </w:p>
    <w:tbl>
      <w:tblPr>
        <w:tblStyle w:val="TableGrid"/>
        <w:tblW w:w="9000" w:type="dxa"/>
        <w:tblInd w:w="355" w:type="dxa"/>
        <w:tblLook w:val="04A0" w:firstRow="1" w:lastRow="0" w:firstColumn="1" w:lastColumn="0" w:noHBand="0" w:noVBand="1"/>
      </w:tblPr>
      <w:tblGrid>
        <w:gridCol w:w="2705"/>
        <w:gridCol w:w="6295"/>
      </w:tblGrid>
      <w:tr w:rsidR="009B341F" w14:paraId="7528F778" w14:textId="77777777" w:rsidTr="009B341F">
        <w:trPr>
          <w:trHeight w:val="269"/>
          <w:tblHeader/>
        </w:trPr>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5798F4EF" w14:textId="77777777" w:rsidR="009B341F" w:rsidRDefault="009B341F">
            <w:pPr>
              <w:spacing w:before="60"/>
              <w:rPr>
                <w:b/>
                <w:szCs w:val="24"/>
              </w:rPr>
            </w:pPr>
            <w:r>
              <w:rPr>
                <w:b/>
                <w:szCs w:val="24"/>
              </w:rPr>
              <w:t>Parameter</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21F9546F" w14:textId="77777777" w:rsidR="009B341F" w:rsidRDefault="009B341F">
            <w:pPr>
              <w:spacing w:before="60"/>
              <w:rPr>
                <w:rFonts w:asciiTheme="minorHAnsi" w:hAnsiTheme="minorHAnsi" w:cstheme="minorHAnsi"/>
                <w:b/>
                <w:szCs w:val="24"/>
              </w:rPr>
            </w:pPr>
            <w:r>
              <w:rPr>
                <w:b/>
                <w:szCs w:val="24"/>
              </w:rPr>
              <w:t>Value</w:t>
            </w:r>
          </w:p>
        </w:tc>
      </w:tr>
      <w:tr w:rsidR="009B341F" w14:paraId="442A74A4"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AAABEF" w14:textId="77777777" w:rsidR="009B341F" w:rsidRDefault="009B341F">
            <w:pPr>
              <w:spacing w:before="60"/>
              <w:rPr>
                <w:szCs w:val="24"/>
              </w:rPr>
            </w:pPr>
            <w:r>
              <w:rPr>
                <w:szCs w:val="24"/>
              </w:rPr>
              <w:t>Name</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2B4B0" w14:textId="77777777" w:rsidR="009B341F" w:rsidRDefault="009B341F">
            <w:pPr>
              <w:spacing w:before="60"/>
              <w:rPr>
                <w:rFonts w:asciiTheme="minorHAnsi" w:hAnsiTheme="minorHAnsi" w:cstheme="minorHAnsi"/>
                <w:szCs w:val="24"/>
              </w:rPr>
            </w:pPr>
            <w:r>
              <w:rPr>
                <w:rFonts w:ascii="Courier New" w:hAnsi="Courier New" w:cs="Courier New"/>
                <w:szCs w:val="24"/>
              </w:rPr>
              <w:t>default-route</w:t>
            </w:r>
          </w:p>
        </w:tc>
      </w:tr>
      <w:tr w:rsidR="009B341F" w14:paraId="42A2C92B"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C993F7" w14:textId="77777777" w:rsidR="009B341F" w:rsidRDefault="009B341F">
            <w:pPr>
              <w:spacing w:before="60"/>
              <w:rPr>
                <w:szCs w:val="24"/>
              </w:rPr>
            </w:pPr>
            <w:r>
              <w:rPr>
                <w:szCs w:val="24"/>
              </w:rPr>
              <w:t>Destination</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E4325" w14:textId="77777777" w:rsidR="009B341F" w:rsidRDefault="009B341F">
            <w:pPr>
              <w:spacing w:before="60"/>
              <w:rPr>
                <w:rFonts w:asciiTheme="minorHAnsi" w:hAnsiTheme="minorHAnsi" w:cstheme="minorHAnsi"/>
                <w:szCs w:val="24"/>
              </w:rPr>
            </w:pPr>
            <w:r>
              <w:rPr>
                <w:rFonts w:ascii="Courier New" w:hAnsi="Courier New" w:cs="Courier New"/>
                <w:szCs w:val="24"/>
              </w:rPr>
              <w:t>0.0.0.0/0</w:t>
            </w:r>
          </w:p>
        </w:tc>
      </w:tr>
      <w:tr w:rsidR="009B341F" w:rsidRPr="00BE2EF4" w14:paraId="7B5775EB"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0C51A8" w14:textId="77777777" w:rsidR="009B341F" w:rsidRDefault="009B341F" w:rsidP="00BE2EF4">
            <w:pPr>
              <w:spacing w:before="60"/>
              <w:rPr>
                <w:szCs w:val="24"/>
              </w:rPr>
            </w:pPr>
            <w:r>
              <w:rPr>
                <w:szCs w:val="24"/>
              </w:rPr>
              <w:t>Interface</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A58E78" w14:textId="77777777" w:rsidR="009B341F" w:rsidRPr="00BE2EF4" w:rsidRDefault="009B341F" w:rsidP="007872CD">
            <w:pPr>
              <w:spacing w:before="60"/>
              <w:rPr>
                <w:b/>
                <w:szCs w:val="24"/>
              </w:rPr>
            </w:pPr>
            <w:r w:rsidRPr="00BE2EF4">
              <w:rPr>
                <w:b/>
                <w:szCs w:val="24"/>
              </w:rPr>
              <w:t>ethernet1/1</w:t>
            </w:r>
          </w:p>
        </w:tc>
      </w:tr>
      <w:tr w:rsidR="009B341F" w:rsidRPr="00BE2EF4" w14:paraId="190FA8E6"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3C0E3" w14:textId="77777777" w:rsidR="009B341F" w:rsidRDefault="009B341F" w:rsidP="00BE2EF4">
            <w:pPr>
              <w:spacing w:before="60"/>
              <w:rPr>
                <w:szCs w:val="24"/>
              </w:rPr>
            </w:pPr>
            <w:r>
              <w:rPr>
                <w:szCs w:val="24"/>
              </w:rPr>
              <w:t>Next Hop</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1BC2DE" w14:textId="77777777" w:rsidR="009B341F" w:rsidRPr="008D0179" w:rsidRDefault="009B341F" w:rsidP="007872CD">
            <w:pPr>
              <w:spacing w:before="60"/>
              <w:rPr>
                <w:b/>
                <w:szCs w:val="24"/>
              </w:rPr>
            </w:pPr>
            <w:r w:rsidRPr="00BE2EF4">
              <w:rPr>
                <w:b/>
                <w:szCs w:val="24"/>
              </w:rPr>
              <w:t>IP Address</w:t>
            </w:r>
          </w:p>
        </w:tc>
      </w:tr>
      <w:tr w:rsidR="009B341F" w14:paraId="5FEC7A72" w14:textId="77777777" w:rsidTr="009B341F">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CF48C3" w14:textId="77777777" w:rsidR="009B341F" w:rsidRDefault="009B341F">
            <w:pPr>
              <w:spacing w:before="60"/>
              <w:rPr>
                <w:szCs w:val="24"/>
              </w:rPr>
            </w:pPr>
            <w:r>
              <w:rPr>
                <w:szCs w:val="24"/>
              </w:rPr>
              <w:t>Next Hop IP Address</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272614" w14:textId="7FCF4008" w:rsidR="009B341F" w:rsidRPr="00125C93" w:rsidRDefault="009B341F">
            <w:pPr>
              <w:spacing w:before="60"/>
              <w:rPr>
                <w:rFonts w:ascii="Courier New" w:hAnsi="Courier New" w:cs="Courier New"/>
                <w:szCs w:val="24"/>
              </w:rPr>
            </w:pPr>
            <w:r w:rsidRPr="00125C93">
              <w:rPr>
                <w:rFonts w:ascii="Courier New" w:hAnsi="Courier New" w:cs="Courier New"/>
                <w:szCs w:val="24"/>
              </w:rPr>
              <w:t>203.0.113.1</w:t>
            </w:r>
          </w:p>
        </w:tc>
      </w:tr>
    </w:tbl>
    <w:p w14:paraId="0E225590" w14:textId="299101F1" w:rsidR="009B341F" w:rsidRDefault="009B341F" w:rsidP="00410B05">
      <w:pPr>
        <w:pStyle w:val="ListParagraph"/>
        <w:numPr>
          <w:ilvl w:val="0"/>
          <w:numId w:val="144"/>
        </w:numPr>
      </w:pPr>
      <w:r>
        <w:t xml:space="preserve">Click </w:t>
      </w:r>
      <w:r>
        <w:rPr>
          <w:b/>
        </w:rPr>
        <w:t>OK</w:t>
      </w:r>
      <w:r>
        <w:t xml:space="preserve"> to add the static route and then click </w:t>
      </w:r>
      <w:r>
        <w:rPr>
          <w:b/>
        </w:rPr>
        <w:t>OK</w:t>
      </w:r>
      <w:r>
        <w:t xml:space="preserve"> again to close the Virtual Router </w:t>
      </w:r>
      <w:r w:rsidR="00B47EC4">
        <w:t xml:space="preserve">– lab-vr </w:t>
      </w:r>
      <w:r>
        <w:t>configuration window.</w:t>
      </w:r>
    </w:p>
    <w:p w14:paraId="0FF32EE6" w14:textId="21F9CDA7" w:rsidR="009B341F" w:rsidRDefault="009B341F" w:rsidP="00410B05">
      <w:pPr>
        <w:pStyle w:val="ListParagraph"/>
        <w:numPr>
          <w:ilvl w:val="0"/>
          <w:numId w:val="144"/>
        </w:numPr>
      </w:pPr>
      <w:r>
        <w:rPr>
          <w:noProof/>
        </w:rPr>
        <w:drawing>
          <wp:inline distT="0" distB="0" distL="0" distR="0" wp14:anchorId="252E13A2" wp14:editId="73B3EA8A">
            <wp:extent cx="628650" cy="219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rsidR="00240905">
        <w:t xml:space="preserve"> </w:t>
      </w:r>
      <w:r>
        <w:t>all changes.</w:t>
      </w:r>
    </w:p>
    <w:p w14:paraId="268171AA" w14:textId="7DF12A97" w:rsidR="009B341F" w:rsidRDefault="008E1761" w:rsidP="00410B05">
      <w:pPr>
        <w:pStyle w:val="ListParagraph"/>
        <w:numPr>
          <w:ilvl w:val="0"/>
          <w:numId w:val="144"/>
        </w:numPr>
      </w:pPr>
      <w:r>
        <w:t>Make</w:t>
      </w:r>
      <w:r w:rsidR="009B341F">
        <w:t xml:space="preserve"> the PuTTY </w:t>
      </w:r>
      <w:r>
        <w:t>window that was used to ping 8.8.8.8 the active window</w:t>
      </w:r>
      <w:r w:rsidR="009B341F">
        <w:t>.</w:t>
      </w:r>
    </w:p>
    <w:p w14:paraId="322F605E" w14:textId="6210F667" w:rsidR="009B341F" w:rsidRPr="00476872" w:rsidRDefault="00B47EC4" w:rsidP="00410B05">
      <w:pPr>
        <w:pStyle w:val="ListParagraph"/>
        <w:numPr>
          <w:ilvl w:val="0"/>
          <w:numId w:val="144"/>
        </w:numPr>
      </w:pPr>
      <w:r>
        <w:t>Type the command</w:t>
      </w:r>
      <w:r w:rsidR="009B341F">
        <w:t xml:space="preserve"> </w:t>
      </w:r>
      <w:r w:rsidR="009B341F" w:rsidRPr="00476872">
        <w:rPr>
          <w:rFonts w:ascii="Courier New" w:hAnsi="Courier New" w:cs="Courier New"/>
        </w:rPr>
        <w:t>ping source 203.0.113.20 host 8.8.8.8</w:t>
      </w:r>
      <w:r w:rsidRPr="00B47EC4">
        <w:rPr>
          <w:rFonts w:cs="Times New Roman"/>
        </w:rPr>
        <w:t>.</w:t>
      </w:r>
    </w:p>
    <w:p w14:paraId="5E90B922" w14:textId="6709581D" w:rsidR="009B341F" w:rsidRPr="00476872" w:rsidRDefault="00A73B39" w:rsidP="009B341F">
      <w:pPr>
        <w:pStyle w:val="ListParagraph"/>
        <w:rPr>
          <w:rFonts w:cs="Times New Roman"/>
        </w:rPr>
      </w:pPr>
      <w:r>
        <w:rPr>
          <w:rFonts w:cs="Times New Roman"/>
        </w:rPr>
        <w:t>You should be able to successfully ping 8.8.8.8.</w:t>
      </w:r>
    </w:p>
    <w:p w14:paraId="226B1A98" w14:textId="5A52D038" w:rsidR="00433F2D" w:rsidRDefault="009B341F" w:rsidP="00433F2D">
      <w:pPr>
        <w:pStyle w:val="ListParagraph"/>
      </w:pPr>
      <w:r>
        <w:rPr>
          <w:noProof/>
        </w:rPr>
        <w:drawing>
          <wp:inline distT="0" distB="0" distL="0" distR="0" wp14:anchorId="2D1A65B3" wp14:editId="68BC4FB4">
            <wp:extent cx="5162550" cy="857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550" cy="857250"/>
                    </a:xfrm>
                    <a:prstGeom prst="rect">
                      <a:avLst/>
                    </a:prstGeom>
                  </pic:spPr>
                </pic:pic>
              </a:graphicData>
            </a:graphic>
          </wp:inline>
        </w:drawing>
      </w:r>
    </w:p>
    <w:p w14:paraId="467764A7" w14:textId="7E83D40E" w:rsidR="00464718" w:rsidRDefault="00464718" w:rsidP="00410B05">
      <w:pPr>
        <w:pStyle w:val="ListParagraph"/>
        <w:numPr>
          <w:ilvl w:val="0"/>
          <w:numId w:val="144"/>
        </w:numPr>
      </w:pPr>
      <w:r>
        <w:t xml:space="preserve">Close the </w:t>
      </w:r>
      <w:r w:rsidRPr="004A0828">
        <w:rPr>
          <w:b/>
        </w:rPr>
        <w:t>PuTTY</w:t>
      </w:r>
      <w:r>
        <w:t xml:space="preserve"> window.</w:t>
      </w:r>
    </w:p>
    <w:p w14:paraId="290B0A36" w14:textId="3AC41A92" w:rsidR="009866AB" w:rsidRDefault="009866AB" w:rsidP="009866AB"/>
    <w:p w14:paraId="103C314D" w14:textId="21FF2B2D" w:rsidR="009866AB" w:rsidRDefault="009866AB" w:rsidP="009866AB">
      <w:pPr>
        <w:jc w:val="center"/>
      </w:pPr>
      <w:r w:rsidRPr="00C03BC8">
        <w:rPr>
          <w:noProof/>
        </w:rPr>
        <w:drawing>
          <wp:inline distT="0" distB="0" distL="0" distR="0" wp14:anchorId="5024608A" wp14:editId="1E98692C">
            <wp:extent cx="1352550" cy="1357468"/>
            <wp:effectExtent l="0" t="0" r="0" b="0"/>
            <wp:docPr id="1013"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552823A1" w14:textId="2C6899C1" w:rsidR="009866AB" w:rsidRDefault="009866AB" w:rsidP="009866AB">
      <w:pPr>
        <w:jc w:val="center"/>
      </w:pPr>
      <w:r>
        <w:t>Stop. This is the end of the Interface Configuration lab.</w:t>
      </w:r>
    </w:p>
    <w:p w14:paraId="6B6ADA87" w14:textId="1036945D" w:rsidR="009866AB" w:rsidRDefault="009866AB" w:rsidP="009866AB">
      <w:pPr>
        <w:pStyle w:val="Heading1"/>
        <w:pageBreakBefore/>
      </w:pPr>
      <w:bookmarkStart w:id="26" w:name="_Toc474939062"/>
      <w:r>
        <w:lastRenderedPageBreak/>
        <w:t>3. Lab: Security and NAT Policies</w:t>
      </w:r>
      <w:bookmarkEnd w:id="26"/>
    </w:p>
    <w:p w14:paraId="713ECAD2" w14:textId="2FCD8755" w:rsidR="00EF2055" w:rsidRDefault="00400F72" w:rsidP="00EF2055">
      <w:pPr>
        <w:pStyle w:val="Heading2"/>
      </w:pPr>
      <w:bookmarkStart w:id="27" w:name="_Toc474939063"/>
      <w:r>
        <w:rPr>
          <w:noProof/>
        </w:rPr>
        <w:drawing>
          <wp:inline distT="0" distB="0" distL="0" distR="0" wp14:anchorId="64615DFF" wp14:editId="70F1EC41">
            <wp:extent cx="5943600" cy="37369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6975"/>
                    </a:xfrm>
                    <a:prstGeom prst="rect">
                      <a:avLst/>
                    </a:prstGeom>
                  </pic:spPr>
                </pic:pic>
              </a:graphicData>
            </a:graphic>
          </wp:inline>
        </w:drawing>
      </w:r>
      <w:r w:rsidR="00EF2055">
        <w:t>Lab Objectives</w:t>
      </w:r>
      <w:bookmarkEnd w:id="27"/>
    </w:p>
    <w:p w14:paraId="10F7C584" w14:textId="344CE294" w:rsidR="00EF2055" w:rsidRDefault="00EF2055" w:rsidP="00410B05">
      <w:pPr>
        <w:pStyle w:val="ListParagraph"/>
        <w:numPr>
          <w:ilvl w:val="0"/>
          <w:numId w:val="162"/>
        </w:numPr>
      </w:pPr>
      <w:r>
        <w:t>Create ta</w:t>
      </w:r>
      <w:r w:rsidR="00125C93">
        <w:t>gs for later use with Security policy r</w:t>
      </w:r>
      <w:r>
        <w:t>ules.</w:t>
      </w:r>
    </w:p>
    <w:p w14:paraId="0C6109BC" w14:textId="58692F8C" w:rsidR="00EF2055" w:rsidRDefault="00125C93" w:rsidP="00410B05">
      <w:pPr>
        <w:pStyle w:val="ListParagraph"/>
        <w:numPr>
          <w:ilvl w:val="0"/>
          <w:numId w:val="162"/>
        </w:numPr>
      </w:pPr>
      <w:r>
        <w:t>Create a basic s</w:t>
      </w:r>
      <w:r w:rsidR="00EF2055">
        <w:t xml:space="preserve">ource NAT rule to allow outbound </w:t>
      </w:r>
      <w:r>
        <w:t>access and an associated Security policy r</w:t>
      </w:r>
      <w:r w:rsidR="00EF2055">
        <w:t>ule to allow the traffic.</w:t>
      </w:r>
    </w:p>
    <w:p w14:paraId="01F98C8B" w14:textId="05E732B2" w:rsidR="004A4328" w:rsidRDefault="00125C93" w:rsidP="00410B05">
      <w:pPr>
        <w:pStyle w:val="ListParagraph"/>
        <w:numPr>
          <w:ilvl w:val="0"/>
          <w:numId w:val="162"/>
        </w:numPr>
      </w:pPr>
      <w:r>
        <w:t xml:space="preserve">Create </w:t>
      </w:r>
      <w:r w:rsidR="004A0828">
        <w:t xml:space="preserve">a </w:t>
      </w:r>
      <w:r>
        <w:t>d</w:t>
      </w:r>
      <w:r w:rsidR="004A4328">
        <w:t xml:space="preserve">estination NAT rule for FTP </w:t>
      </w:r>
      <w:r>
        <w:t>server and an associated Security policy r</w:t>
      </w:r>
      <w:r w:rsidR="004A4328">
        <w:t>ule to allow the traffic.</w:t>
      </w:r>
    </w:p>
    <w:p w14:paraId="28DBEB5E" w14:textId="763023D4" w:rsidR="009866AB" w:rsidRDefault="009866AB" w:rsidP="009866AB">
      <w:pPr>
        <w:pStyle w:val="Heading2"/>
      </w:pPr>
      <w:bookmarkStart w:id="28" w:name="_Toc474939064"/>
      <w:r>
        <w:t>3.0 Load Lab Configuration</w:t>
      </w:r>
      <w:bookmarkEnd w:id="28"/>
    </w:p>
    <w:p w14:paraId="17E14BFE" w14:textId="1BA86270" w:rsidR="009866AB" w:rsidRDefault="006F0FDB" w:rsidP="00410B05">
      <w:pPr>
        <w:pStyle w:val="ListParagraph"/>
        <w:numPr>
          <w:ilvl w:val="0"/>
          <w:numId w:val="135"/>
        </w:numPr>
      </w:pPr>
      <w:r>
        <w:t xml:space="preserve">In the </w:t>
      </w:r>
      <w:r w:rsidR="006C64F5">
        <w:t>WebUI</w:t>
      </w:r>
      <w:r w:rsidR="009866AB">
        <w:t xml:space="preserve"> select </w:t>
      </w:r>
      <w:r w:rsidR="009866AB" w:rsidRPr="000C55B6">
        <w:rPr>
          <w:b/>
        </w:rPr>
        <w:t>Device &gt; Setup &gt; Operations</w:t>
      </w:r>
      <w:r w:rsidR="009866AB">
        <w:t>.</w:t>
      </w:r>
    </w:p>
    <w:p w14:paraId="392D16C1" w14:textId="7964F5F5" w:rsidR="009866AB" w:rsidRDefault="009866AB" w:rsidP="00410B05">
      <w:pPr>
        <w:pStyle w:val="ListParagraph"/>
        <w:numPr>
          <w:ilvl w:val="0"/>
          <w:numId w:val="135"/>
        </w:numPr>
      </w:pPr>
      <w:r>
        <w:t xml:space="preserve">Click </w:t>
      </w:r>
      <w:r>
        <w:rPr>
          <w:b/>
        </w:rPr>
        <w:t>Load</w:t>
      </w:r>
      <w:r w:rsidRPr="000C55B6">
        <w:rPr>
          <w:b/>
        </w:rPr>
        <w:t xml:space="preserve"> named configuration snapshot</w:t>
      </w:r>
      <w:r w:rsidR="004A0828">
        <w:t>:</w:t>
      </w:r>
      <w:r>
        <w:t xml:space="preserve"> </w:t>
      </w:r>
    </w:p>
    <w:p w14:paraId="11CECEE5" w14:textId="77777777" w:rsidR="009866AB" w:rsidRDefault="009866AB" w:rsidP="009866AB">
      <w:pPr>
        <w:pStyle w:val="ListParagraph"/>
      </w:pPr>
      <w:r>
        <w:rPr>
          <w:noProof/>
        </w:rPr>
        <w:drawing>
          <wp:inline distT="0" distB="0" distL="0" distR="0" wp14:anchorId="7B3448C5" wp14:editId="1FD8B63D">
            <wp:extent cx="2276475" cy="866775"/>
            <wp:effectExtent l="0" t="0" r="9525" b="952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45E3E66E" w14:textId="107EA0FB" w:rsidR="009866AB" w:rsidRDefault="009866AB" w:rsidP="00410B05">
      <w:pPr>
        <w:pStyle w:val="ListParagraph"/>
        <w:numPr>
          <w:ilvl w:val="0"/>
          <w:numId w:val="135"/>
        </w:numPr>
      </w:pPr>
      <w:r>
        <w:t xml:space="preserve">Select </w:t>
      </w:r>
      <w:r w:rsidRPr="00B61D8E">
        <w:rPr>
          <w:rFonts w:cs="Times New Roman"/>
          <w:b/>
        </w:rPr>
        <w:t>edu-210-lab-03</w:t>
      </w:r>
      <w:r>
        <w:t xml:space="preserve"> and click </w:t>
      </w:r>
      <w:r w:rsidRPr="000C55B6">
        <w:rPr>
          <w:b/>
        </w:rPr>
        <w:t>OK</w:t>
      </w:r>
      <w:r>
        <w:t>.</w:t>
      </w:r>
    </w:p>
    <w:p w14:paraId="530BEF7D" w14:textId="528CAFCE" w:rsidR="009866AB" w:rsidRDefault="009866AB" w:rsidP="00410B05">
      <w:pPr>
        <w:pStyle w:val="ListParagraph"/>
        <w:numPr>
          <w:ilvl w:val="0"/>
          <w:numId w:val="135"/>
        </w:numPr>
      </w:pPr>
      <w:r>
        <w:t xml:space="preserve">Click </w:t>
      </w:r>
      <w:r w:rsidR="009204D6">
        <w:rPr>
          <w:b/>
        </w:rPr>
        <w:t>Close</w:t>
      </w:r>
      <w:r>
        <w:t>.</w:t>
      </w:r>
    </w:p>
    <w:p w14:paraId="78C70C6A" w14:textId="23DBEAAB" w:rsidR="009866AB" w:rsidRDefault="009866AB" w:rsidP="00410B05">
      <w:pPr>
        <w:pStyle w:val="ListParagraph"/>
        <w:numPr>
          <w:ilvl w:val="0"/>
          <w:numId w:val="135"/>
        </w:numPr>
      </w:pPr>
      <w:r>
        <w:rPr>
          <w:noProof/>
        </w:rPr>
        <w:drawing>
          <wp:inline distT="0" distB="0" distL="0" distR="0" wp14:anchorId="57D401A0" wp14:editId="7B4F2B31">
            <wp:extent cx="628650" cy="219075"/>
            <wp:effectExtent l="0" t="0" r="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5BA510B8" w14:textId="3F213A51" w:rsidR="003D56AC" w:rsidRDefault="009866AB" w:rsidP="003D56AC">
      <w:pPr>
        <w:pStyle w:val="Heading2"/>
      </w:pPr>
      <w:bookmarkStart w:id="29" w:name="_Toc474939065"/>
      <w:r>
        <w:lastRenderedPageBreak/>
        <w:t>3</w:t>
      </w:r>
      <w:r w:rsidR="005B280E">
        <w:t>.</w:t>
      </w:r>
      <w:r>
        <w:t>1</w:t>
      </w:r>
      <w:r w:rsidR="005B280E">
        <w:t xml:space="preserve"> C</w:t>
      </w:r>
      <w:r w:rsidR="003D56AC">
        <w:t>reate Tags</w:t>
      </w:r>
      <w:bookmarkEnd w:id="29"/>
    </w:p>
    <w:p w14:paraId="189E2921" w14:textId="65163F0A" w:rsidR="004A4328" w:rsidRDefault="004A4328" w:rsidP="004A4328">
      <w:r w:rsidRPr="004A4328">
        <w:t xml:space="preserve">Tags allow you to group objects using keywords or phrases. Tags can be applied to </w:t>
      </w:r>
      <w:r w:rsidR="004A0828">
        <w:t>A</w:t>
      </w:r>
      <w:r w:rsidRPr="004A4328">
        <w:t xml:space="preserve">ddress objects, </w:t>
      </w:r>
      <w:r w:rsidR="002144D9">
        <w:t>A</w:t>
      </w:r>
      <w:r w:rsidR="002144D9" w:rsidRPr="004A4328">
        <w:t xml:space="preserve">ddress </w:t>
      </w:r>
      <w:r w:rsidR="002144D9">
        <w:t>G</w:t>
      </w:r>
      <w:r w:rsidR="002144D9" w:rsidRPr="004A4328">
        <w:t xml:space="preserve">roups </w:t>
      </w:r>
      <w:r w:rsidRPr="004A4328">
        <w:t xml:space="preserve">(static and dynamic), zones, services, </w:t>
      </w:r>
      <w:r w:rsidR="002144D9">
        <w:t>S</w:t>
      </w:r>
      <w:r w:rsidR="002144D9" w:rsidRPr="004A4328">
        <w:t xml:space="preserve">ervice </w:t>
      </w:r>
      <w:r w:rsidR="002144D9">
        <w:t>G</w:t>
      </w:r>
      <w:r w:rsidR="002144D9" w:rsidRPr="004A4328">
        <w:t>roups</w:t>
      </w:r>
      <w:r w:rsidRPr="004A4328">
        <w:t xml:space="preserve">, and </w:t>
      </w:r>
      <w:r>
        <w:t>policy rules. You can use a tag</w:t>
      </w:r>
      <w:r w:rsidRPr="004A4328">
        <w:t xml:space="preserve"> to sort or filter objects, and to visually distinguish objects because they can have color. When a color</w:t>
      </w:r>
      <w:r w:rsidR="00791EF2">
        <w:t xml:space="preserve"> is applied to a tag, the Policies</w:t>
      </w:r>
      <w:r w:rsidRPr="004A4328">
        <w:t xml:space="preserve"> tab displays the object with a background color.</w:t>
      </w:r>
    </w:p>
    <w:p w14:paraId="7B36F956" w14:textId="6695B719" w:rsidR="003D56AC" w:rsidRDefault="003D56AC" w:rsidP="00804510">
      <w:pPr>
        <w:pStyle w:val="ListParagraph"/>
        <w:numPr>
          <w:ilvl w:val="0"/>
          <w:numId w:val="2"/>
        </w:numPr>
      </w:pPr>
      <w:r>
        <w:t xml:space="preserve">Select </w:t>
      </w:r>
      <w:r>
        <w:rPr>
          <w:b/>
        </w:rPr>
        <w:t>Objects</w:t>
      </w:r>
      <w:r w:rsidRPr="0053277E">
        <w:rPr>
          <w:b/>
        </w:rPr>
        <w:t xml:space="preserve"> &gt; </w:t>
      </w:r>
      <w:r>
        <w:rPr>
          <w:b/>
        </w:rPr>
        <w:t>Tags</w:t>
      </w:r>
      <w:r>
        <w:t>.</w:t>
      </w:r>
      <w:r w:rsidR="00CD6D90" w:rsidRPr="00CD6D90">
        <w:rPr>
          <w:noProof/>
        </w:rPr>
        <w:t xml:space="preserve"> </w:t>
      </w:r>
      <w:r w:rsidR="00CD6D90">
        <w:rPr>
          <w:noProof/>
        </w:rPr>
        <w:drawing>
          <wp:inline distT="0" distB="0" distL="0" distR="0" wp14:anchorId="3EA2AD31" wp14:editId="01DB0925">
            <wp:extent cx="904875" cy="1714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4875" cy="171450"/>
                    </a:xfrm>
                    <a:prstGeom prst="rect">
                      <a:avLst/>
                    </a:prstGeom>
                  </pic:spPr>
                </pic:pic>
              </a:graphicData>
            </a:graphic>
          </wp:inline>
        </w:drawing>
      </w:r>
    </w:p>
    <w:p w14:paraId="5273F9CD" w14:textId="1BA59255" w:rsidR="003D56AC" w:rsidRDefault="003D56AC" w:rsidP="00804510">
      <w:pPr>
        <w:pStyle w:val="ListParagraph"/>
        <w:numPr>
          <w:ilvl w:val="0"/>
          <w:numId w:val="2"/>
        </w:numPr>
      </w:pPr>
      <w:r>
        <w:t xml:space="preserve">Click </w:t>
      </w:r>
      <w:r w:rsidR="00E729BE">
        <w:rPr>
          <w:noProof/>
        </w:rPr>
        <w:drawing>
          <wp:inline distT="0" distB="0" distL="0" distR="0" wp14:anchorId="0A8C2EEC" wp14:editId="3EF0C4F6">
            <wp:extent cx="428625" cy="228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E729BE">
        <w:t xml:space="preserve"> to define a new tag.</w:t>
      </w:r>
    </w:p>
    <w:p w14:paraId="45411685" w14:textId="0C643ECA" w:rsidR="003D56AC" w:rsidRDefault="003D56AC" w:rsidP="00804510">
      <w:pPr>
        <w:pStyle w:val="ListParagraph"/>
        <w:numPr>
          <w:ilvl w:val="0"/>
          <w:numId w:val="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3D56AC" w:rsidRPr="00733F7B" w14:paraId="0293AE41" w14:textId="77777777" w:rsidTr="00451E2E">
        <w:trPr>
          <w:trHeight w:val="269"/>
          <w:tblHeader/>
        </w:trPr>
        <w:tc>
          <w:tcPr>
            <w:tcW w:w="2705" w:type="dxa"/>
            <w:shd w:val="pct15" w:color="auto" w:fill="auto"/>
          </w:tcPr>
          <w:p w14:paraId="7DCD6154" w14:textId="77777777" w:rsidR="003D56AC" w:rsidRPr="001C3FD0" w:rsidRDefault="003D56AC" w:rsidP="00451E2E">
            <w:pPr>
              <w:spacing w:before="60"/>
              <w:rPr>
                <w:b/>
                <w:szCs w:val="24"/>
              </w:rPr>
            </w:pPr>
            <w:r w:rsidRPr="001C3FD0">
              <w:rPr>
                <w:b/>
                <w:szCs w:val="24"/>
              </w:rPr>
              <w:t>Parameter</w:t>
            </w:r>
          </w:p>
        </w:tc>
        <w:tc>
          <w:tcPr>
            <w:tcW w:w="6295" w:type="dxa"/>
            <w:shd w:val="pct15" w:color="auto" w:fill="auto"/>
          </w:tcPr>
          <w:p w14:paraId="4B1BBFA3" w14:textId="77777777" w:rsidR="003D56AC" w:rsidRPr="001C3FD0" w:rsidRDefault="003D56AC" w:rsidP="00451E2E">
            <w:pPr>
              <w:spacing w:before="60"/>
              <w:rPr>
                <w:rFonts w:asciiTheme="minorHAnsi" w:hAnsiTheme="minorHAnsi" w:cstheme="minorHAnsi"/>
                <w:b/>
                <w:szCs w:val="24"/>
              </w:rPr>
            </w:pPr>
            <w:r w:rsidRPr="001C3FD0">
              <w:rPr>
                <w:b/>
                <w:szCs w:val="24"/>
              </w:rPr>
              <w:t>Value</w:t>
            </w:r>
          </w:p>
        </w:tc>
      </w:tr>
      <w:tr w:rsidR="003D56AC" w:rsidRPr="005B1C38" w14:paraId="4A26203B" w14:textId="77777777" w:rsidTr="00451E2E">
        <w:tc>
          <w:tcPr>
            <w:tcW w:w="2705" w:type="dxa"/>
            <w:tcBorders>
              <w:bottom w:val="single" w:sz="4" w:space="0" w:color="000000" w:themeColor="text1"/>
            </w:tcBorders>
          </w:tcPr>
          <w:p w14:paraId="7690A583" w14:textId="0DB81E46" w:rsidR="003D56AC" w:rsidRPr="001C3FD0" w:rsidRDefault="003D56AC" w:rsidP="00451E2E">
            <w:pPr>
              <w:spacing w:before="60"/>
              <w:rPr>
                <w:szCs w:val="24"/>
              </w:rPr>
            </w:pPr>
            <w:r>
              <w:rPr>
                <w:szCs w:val="24"/>
              </w:rPr>
              <w:t>Name</w:t>
            </w:r>
          </w:p>
        </w:tc>
        <w:tc>
          <w:tcPr>
            <w:tcW w:w="6295" w:type="dxa"/>
            <w:tcBorders>
              <w:bottom w:val="single" w:sz="4" w:space="0" w:color="000000" w:themeColor="text1"/>
            </w:tcBorders>
          </w:tcPr>
          <w:p w14:paraId="262A91BF" w14:textId="272BBB29" w:rsidR="003D56AC" w:rsidRPr="006D34E8" w:rsidRDefault="003C3307" w:rsidP="00451E2E">
            <w:pPr>
              <w:spacing w:before="60"/>
              <w:rPr>
                <w:rFonts w:ascii="Courier New" w:hAnsi="Courier New" w:cs="Courier New"/>
                <w:szCs w:val="24"/>
              </w:rPr>
            </w:pPr>
            <w:r w:rsidRPr="003C3307">
              <w:rPr>
                <w:rFonts w:cs="Times New Roman"/>
                <w:szCs w:val="24"/>
              </w:rPr>
              <w:t>Select</w:t>
            </w:r>
            <w:r w:rsidRPr="000F730D">
              <w:rPr>
                <w:rFonts w:cs="Times New Roman"/>
                <w:szCs w:val="24"/>
              </w:rPr>
              <w:t xml:space="preserve"> </w:t>
            </w:r>
            <w:r w:rsidRPr="003C3307">
              <w:rPr>
                <w:rFonts w:cs="Times New Roman"/>
                <w:b/>
                <w:szCs w:val="24"/>
              </w:rPr>
              <w:t>danger</w:t>
            </w:r>
          </w:p>
        </w:tc>
      </w:tr>
      <w:tr w:rsidR="003D56AC" w:rsidRPr="008D0179" w14:paraId="48BE3A83" w14:textId="77777777" w:rsidTr="00451E2E">
        <w:tc>
          <w:tcPr>
            <w:tcW w:w="2705" w:type="dxa"/>
          </w:tcPr>
          <w:p w14:paraId="33AF5B17" w14:textId="5C0ED318" w:rsidR="003D56AC" w:rsidRPr="001C3FD0" w:rsidRDefault="003D56AC" w:rsidP="00451E2E">
            <w:pPr>
              <w:spacing w:before="60"/>
              <w:rPr>
                <w:szCs w:val="24"/>
              </w:rPr>
            </w:pPr>
            <w:r>
              <w:rPr>
                <w:szCs w:val="24"/>
              </w:rPr>
              <w:t>Color</w:t>
            </w:r>
          </w:p>
        </w:tc>
        <w:tc>
          <w:tcPr>
            <w:tcW w:w="6295" w:type="dxa"/>
          </w:tcPr>
          <w:p w14:paraId="69464B28" w14:textId="1817A4A3" w:rsidR="003D56AC" w:rsidRPr="008D0179" w:rsidRDefault="003C3307" w:rsidP="007872CD">
            <w:pPr>
              <w:spacing w:before="60"/>
              <w:rPr>
                <w:b/>
                <w:szCs w:val="24"/>
              </w:rPr>
            </w:pPr>
            <w:r w:rsidRPr="008D0179">
              <w:rPr>
                <w:b/>
                <w:szCs w:val="24"/>
              </w:rPr>
              <w:t>Purple</w:t>
            </w:r>
          </w:p>
        </w:tc>
      </w:tr>
    </w:tbl>
    <w:p w14:paraId="6C7F19FF" w14:textId="30CBE1E6" w:rsidR="003D56AC" w:rsidRDefault="003D56AC" w:rsidP="00804510">
      <w:pPr>
        <w:pStyle w:val="ListParagraph"/>
        <w:numPr>
          <w:ilvl w:val="0"/>
          <w:numId w:val="2"/>
        </w:numPr>
      </w:pPr>
      <w:r>
        <w:t xml:space="preserve">Click </w:t>
      </w:r>
      <w:r>
        <w:rPr>
          <w:b/>
        </w:rPr>
        <w:t>OK</w:t>
      </w:r>
      <w:r>
        <w:t xml:space="preserve"> to close the </w:t>
      </w:r>
      <w:r w:rsidRPr="009204D6">
        <w:t>Tag</w:t>
      </w:r>
      <w:r>
        <w:t xml:space="preserve"> configuration window.</w:t>
      </w:r>
    </w:p>
    <w:p w14:paraId="13EB8DFA" w14:textId="175357DE" w:rsidR="003D56AC" w:rsidRDefault="003D56AC" w:rsidP="00804510">
      <w:pPr>
        <w:pStyle w:val="ListParagraph"/>
        <w:numPr>
          <w:ilvl w:val="0"/>
          <w:numId w:val="2"/>
        </w:numPr>
      </w:pPr>
      <w:r>
        <w:t xml:space="preserve">Click </w:t>
      </w:r>
      <w:r w:rsidR="00E729BE">
        <w:rPr>
          <w:noProof/>
        </w:rPr>
        <w:drawing>
          <wp:inline distT="0" distB="0" distL="0" distR="0" wp14:anchorId="299FFFFA" wp14:editId="7A2BD755">
            <wp:extent cx="428625" cy="228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E729BE">
        <w:t xml:space="preserve"> </w:t>
      </w:r>
      <w:r>
        <w:t>a</w:t>
      </w:r>
      <w:r w:rsidR="00E729BE">
        <w:t>gain to define another new tag.</w:t>
      </w:r>
    </w:p>
    <w:p w14:paraId="4EB26458" w14:textId="77777777" w:rsidR="003D56AC" w:rsidRDefault="003D56AC" w:rsidP="00804510">
      <w:pPr>
        <w:pStyle w:val="ListParagraph"/>
        <w:numPr>
          <w:ilvl w:val="0"/>
          <w:numId w:val="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3D56AC" w:rsidRPr="00733F7B" w14:paraId="530CEEEC" w14:textId="77777777" w:rsidTr="00451E2E">
        <w:trPr>
          <w:trHeight w:val="269"/>
          <w:tblHeader/>
        </w:trPr>
        <w:tc>
          <w:tcPr>
            <w:tcW w:w="2705" w:type="dxa"/>
            <w:shd w:val="pct15" w:color="auto" w:fill="auto"/>
          </w:tcPr>
          <w:p w14:paraId="2CC06A79" w14:textId="77777777" w:rsidR="003D56AC" w:rsidRPr="001C3FD0" w:rsidRDefault="003D56AC" w:rsidP="00451E2E">
            <w:pPr>
              <w:spacing w:before="60"/>
              <w:rPr>
                <w:b/>
                <w:szCs w:val="24"/>
              </w:rPr>
            </w:pPr>
            <w:r w:rsidRPr="001C3FD0">
              <w:rPr>
                <w:b/>
                <w:szCs w:val="24"/>
              </w:rPr>
              <w:t>Parameter</w:t>
            </w:r>
          </w:p>
        </w:tc>
        <w:tc>
          <w:tcPr>
            <w:tcW w:w="6295" w:type="dxa"/>
            <w:shd w:val="pct15" w:color="auto" w:fill="auto"/>
          </w:tcPr>
          <w:p w14:paraId="6CC16A03" w14:textId="77777777" w:rsidR="003D56AC" w:rsidRPr="001C3FD0" w:rsidRDefault="003D56AC" w:rsidP="00451E2E">
            <w:pPr>
              <w:spacing w:before="60"/>
              <w:rPr>
                <w:rFonts w:asciiTheme="minorHAnsi" w:hAnsiTheme="minorHAnsi" w:cstheme="minorHAnsi"/>
                <w:b/>
                <w:szCs w:val="24"/>
              </w:rPr>
            </w:pPr>
            <w:r w:rsidRPr="001C3FD0">
              <w:rPr>
                <w:b/>
                <w:szCs w:val="24"/>
              </w:rPr>
              <w:t>Value</w:t>
            </w:r>
          </w:p>
        </w:tc>
      </w:tr>
      <w:tr w:rsidR="003D56AC" w:rsidRPr="005B1C38" w14:paraId="0A17D09D" w14:textId="77777777" w:rsidTr="00451E2E">
        <w:tc>
          <w:tcPr>
            <w:tcW w:w="2705" w:type="dxa"/>
            <w:tcBorders>
              <w:bottom w:val="single" w:sz="4" w:space="0" w:color="000000" w:themeColor="text1"/>
            </w:tcBorders>
          </w:tcPr>
          <w:p w14:paraId="3236BB10" w14:textId="77777777" w:rsidR="003D56AC" w:rsidRPr="001C3FD0" w:rsidRDefault="003D56AC" w:rsidP="00451E2E">
            <w:pPr>
              <w:spacing w:before="60"/>
              <w:rPr>
                <w:szCs w:val="24"/>
              </w:rPr>
            </w:pPr>
            <w:r>
              <w:rPr>
                <w:szCs w:val="24"/>
              </w:rPr>
              <w:t>Name</w:t>
            </w:r>
          </w:p>
        </w:tc>
        <w:tc>
          <w:tcPr>
            <w:tcW w:w="6295" w:type="dxa"/>
            <w:tcBorders>
              <w:bottom w:val="single" w:sz="4" w:space="0" w:color="000000" w:themeColor="text1"/>
            </w:tcBorders>
          </w:tcPr>
          <w:p w14:paraId="78B31ACB" w14:textId="3760CACD" w:rsidR="003D56AC" w:rsidRPr="006D34E8" w:rsidRDefault="003D56AC" w:rsidP="00451E2E">
            <w:pPr>
              <w:spacing w:before="60"/>
              <w:rPr>
                <w:rFonts w:ascii="Courier New" w:hAnsi="Courier New" w:cs="Courier New"/>
                <w:szCs w:val="24"/>
              </w:rPr>
            </w:pPr>
            <w:r>
              <w:rPr>
                <w:rFonts w:ascii="Courier New" w:hAnsi="Courier New" w:cs="Courier New"/>
                <w:szCs w:val="24"/>
              </w:rPr>
              <w:t>egress</w:t>
            </w:r>
          </w:p>
        </w:tc>
      </w:tr>
      <w:tr w:rsidR="003D56AC" w:rsidRPr="008D0179" w14:paraId="248A0F25" w14:textId="77777777" w:rsidTr="00451E2E">
        <w:tc>
          <w:tcPr>
            <w:tcW w:w="2705" w:type="dxa"/>
          </w:tcPr>
          <w:p w14:paraId="4EAADC0B" w14:textId="77777777" w:rsidR="003D56AC" w:rsidRPr="001C3FD0" w:rsidRDefault="003D56AC" w:rsidP="00451E2E">
            <w:pPr>
              <w:spacing w:before="60"/>
              <w:rPr>
                <w:szCs w:val="24"/>
              </w:rPr>
            </w:pPr>
            <w:r>
              <w:rPr>
                <w:szCs w:val="24"/>
              </w:rPr>
              <w:t>Color</w:t>
            </w:r>
          </w:p>
        </w:tc>
        <w:tc>
          <w:tcPr>
            <w:tcW w:w="6295" w:type="dxa"/>
          </w:tcPr>
          <w:p w14:paraId="0BC87701" w14:textId="0002DC61" w:rsidR="003D56AC" w:rsidRPr="008D0179" w:rsidRDefault="003D56AC" w:rsidP="007872CD">
            <w:pPr>
              <w:spacing w:before="60"/>
              <w:rPr>
                <w:b/>
                <w:szCs w:val="24"/>
              </w:rPr>
            </w:pPr>
            <w:r w:rsidRPr="008D0179">
              <w:rPr>
                <w:b/>
                <w:szCs w:val="24"/>
              </w:rPr>
              <w:t>Blue</w:t>
            </w:r>
          </w:p>
        </w:tc>
      </w:tr>
    </w:tbl>
    <w:p w14:paraId="065C6054" w14:textId="377CCB2A" w:rsidR="003D56AC" w:rsidRDefault="003D56AC" w:rsidP="00804510">
      <w:pPr>
        <w:pStyle w:val="ListParagraph"/>
        <w:numPr>
          <w:ilvl w:val="0"/>
          <w:numId w:val="2"/>
        </w:numPr>
      </w:pPr>
      <w:r>
        <w:t xml:space="preserve">Click </w:t>
      </w:r>
      <w:r>
        <w:rPr>
          <w:b/>
        </w:rPr>
        <w:t>OK</w:t>
      </w:r>
      <w:r>
        <w:t xml:space="preserve"> to close the </w:t>
      </w:r>
      <w:r w:rsidRPr="00324B10">
        <w:t>Tag</w:t>
      </w:r>
      <w:r>
        <w:t xml:space="preserve"> configuration window.</w:t>
      </w:r>
    </w:p>
    <w:p w14:paraId="37FF3FB4" w14:textId="77777777" w:rsidR="00C82FD7" w:rsidRDefault="00C82FD7" w:rsidP="00804510">
      <w:pPr>
        <w:pStyle w:val="ListParagraph"/>
        <w:numPr>
          <w:ilvl w:val="0"/>
          <w:numId w:val="2"/>
        </w:numPr>
      </w:pPr>
      <w:r>
        <w:t xml:space="preserve">Click </w:t>
      </w:r>
      <w:r>
        <w:rPr>
          <w:noProof/>
        </w:rPr>
        <w:drawing>
          <wp:inline distT="0" distB="0" distL="0" distR="0" wp14:anchorId="5B2B64AD" wp14:editId="2AC22900">
            <wp:extent cx="428625" cy="228600"/>
            <wp:effectExtent l="0" t="0" r="952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t xml:space="preserve"> again to define another new tag.</w:t>
      </w:r>
    </w:p>
    <w:p w14:paraId="563BB40E" w14:textId="77777777" w:rsidR="00C82FD7" w:rsidRDefault="00C82FD7" w:rsidP="00804510">
      <w:pPr>
        <w:pStyle w:val="ListParagraph"/>
        <w:numPr>
          <w:ilvl w:val="0"/>
          <w:numId w:val="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C82FD7" w:rsidRPr="00733F7B" w14:paraId="42B1CCDF" w14:textId="77777777" w:rsidTr="0049042C">
        <w:trPr>
          <w:trHeight w:val="269"/>
          <w:tblHeader/>
        </w:trPr>
        <w:tc>
          <w:tcPr>
            <w:tcW w:w="2705" w:type="dxa"/>
            <w:shd w:val="pct15" w:color="auto" w:fill="auto"/>
          </w:tcPr>
          <w:p w14:paraId="4B776ADB" w14:textId="77777777" w:rsidR="00C82FD7" w:rsidRPr="001C3FD0" w:rsidRDefault="00C82FD7" w:rsidP="0049042C">
            <w:pPr>
              <w:spacing w:before="60"/>
              <w:rPr>
                <w:b/>
                <w:szCs w:val="24"/>
              </w:rPr>
            </w:pPr>
            <w:r w:rsidRPr="001C3FD0">
              <w:rPr>
                <w:b/>
                <w:szCs w:val="24"/>
              </w:rPr>
              <w:t>Parameter</w:t>
            </w:r>
          </w:p>
        </w:tc>
        <w:tc>
          <w:tcPr>
            <w:tcW w:w="6295" w:type="dxa"/>
            <w:shd w:val="pct15" w:color="auto" w:fill="auto"/>
          </w:tcPr>
          <w:p w14:paraId="3F4B315F" w14:textId="77777777" w:rsidR="00C82FD7" w:rsidRPr="001C3FD0" w:rsidRDefault="00C82FD7" w:rsidP="0049042C">
            <w:pPr>
              <w:spacing w:before="60"/>
              <w:rPr>
                <w:rFonts w:asciiTheme="minorHAnsi" w:hAnsiTheme="minorHAnsi" w:cstheme="minorHAnsi"/>
                <w:b/>
                <w:szCs w:val="24"/>
              </w:rPr>
            </w:pPr>
            <w:r w:rsidRPr="001C3FD0">
              <w:rPr>
                <w:b/>
                <w:szCs w:val="24"/>
              </w:rPr>
              <w:t>Value</w:t>
            </w:r>
          </w:p>
        </w:tc>
      </w:tr>
      <w:tr w:rsidR="00C82FD7" w:rsidRPr="005B1C38" w14:paraId="5B04FF87" w14:textId="77777777" w:rsidTr="0049042C">
        <w:tc>
          <w:tcPr>
            <w:tcW w:w="2705" w:type="dxa"/>
            <w:tcBorders>
              <w:bottom w:val="single" w:sz="4" w:space="0" w:color="000000" w:themeColor="text1"/>
            </w:tcBorders>
          </w:tcPr>
          <w:p w14:paraId="3A0D6C2A" w14:textId="77777777" w:rsidR="00C82FD7" w:rsidRPr="001C3FD0" w:rsidRDefault="00C82FD7" w:rsidP="0049042C">
            <w:pPr>
              <w:spacing w:before="60"/>
              <w:rPr>
                <w:szCs w:val="24"/>
              </w:rPr>
            </w:pPr>
            <w:r>
              <w:rPr>
                <w:szCs w:val="24"/>
              </w:rPr>
              <w:t>Name</w:t>
            </w:r>
          </w:p>
        </w:tc>
        <w:tc>
          <w:tcPr>
            <w:tcW w:w="6295" w:type="dxa"/>
            <w:tcBorders>
              <w:bottom w:val="single" w:sz="4" w:space="0" w:color="000000" w:themeColor="text1"/>
            </w:tcBorders>
          </w:tcPr>
          <w:p w14:paraId="2FFB6957" w14:textId="7CC49DA4" w:rsidR="00C82FD7" w:rsidRPr="006D34E8" w:rsidRDefault="00C31203" w:rsidP="00C31203">
            <w:r w:rsidRPr="00C31203">
              <w:t>Select</w:t>
            </w:r>
            <w:r>
              <w:rPr>
                <w:b/>
              </w:rPr>
              <w:t xml:space="preserve"> </w:t>
            </w:r>
            <w:r w:rsidR="00C82FD7" w:rsidRPr="00C31203">
              <w:rPr>
                <w:b/>
              </w:rPr>
              <w:t>dmz</w:t>
            </w:r>
          </w:p>
        </w:tc>
      </w:tr>
      <w:tr w:rsidR="00C82FD7" w:rsidRPr="008D0179" w14:paraId="515C2DB2" w14:textId="77777777" w:rsidTr="0049042C">
        <w:tc>
          <w:tcPr>
            <w:tcW w:w="2705" w:type="dxa"/>
          </w:tcPr>
          <w:p w14:paraId="69CBBE79" w14:textId="77777777" w:rsidR="00C82FD7" w:rsidRPr="001C3FD0" w:rsidRDefault="00C82FD7" w:rsidP="0049042C">
            <w:pPr>
              <w:spacing w:before="60"/>
              <w:rPr>
                <w:szCs w:val="24"/>
              </w:rPr>
            </w:pPr>
            <w:r>
              <w:rPr>
                <w:szCs w:val="24"/>
              </w:rPr>
              <w:t>Color</w:t>
            </w:r>
          </w:p>
        </w:tc>
        <w:tc>
          <w:tcPr>
            <w:tcW w:w="6295" w:type="dxa"/>
          </w:tcPr>
          <w:p w14:paraId="48571F64" w14:textId="3CA5CB21" w:rsidR="00C82FD7" w:rsidRPr="008D0179" w:rsidRDefault="00C31203" w:rsidP="007872CD">
            <w:pPr>
              <w:spacing w:before="60"/>
              <w:rPr>
                <w:b/>
                <w:szCs w:val="24"/>
              </w:rPr>
            </w:pPr>
            <w:r w:rsidRPr="008D0179">
              <w:rPr>
                <w:b/>
                <w:szCs w:val="24"/>
              </w:rPr>
              <w:t>O</w:t>
            </w:r>
            <w:r w:rsidR="00C82FD7" w:rsidRPr="008D0179">
              <w:rPr>
                <w:b/>
                <w:szCs w:val="24"/>
              </w:rPr>
              <w:t>range</w:t>
            </w:r>
          </w:p>
        </w:tc>
      </w:tr>
    </w:tbl>
    <w:p w14:paraId="5851F4DB" w14:textId="4DC917F3" w:rsidR="00C82FD7" w:rsidRDefault="00C82FD7" w:rsidP="00804510">
      <w:pPr>
        <w:pStyle w:val="ListParagraph"/>
        <w:numPr>
          <w:ilvl w:val="0"/>
          <w:numId w:val="2"/>
        </w:numPr>
      </w:pPr>
      <w:r>
        <w:t xml:space="preserve">Click </w:t>
      </w:r>
      <w:r>
        <w:rPr>
          <w:b/>
        </w:rPr>
        <w:t>OK</w:t>
      </w:r>
      <w:r>
        <w:t xml:space="preserve"> to close the </w:t>
      </w:r>
      <w:r w:rsidRPr="00C31203">
        <w:t>Tag</w:t>
      </w:r>
      <w:r>
        <w:t xml:space="preserve"> configuration window.</w:t>
      </w:r>
    </w:p>
    <w:p w14:paraId="6A955C09" w14:textId="77777777" w:rsidR="00C82FD7" w:rsidRDefault="00C82FD7" w:rsidP="00804510">
      <w:pPr>
        <w:pStyle w:val="ListParagraph"/>
        <w:numPr>
          <w:ilvl w:val="0"/>
          <w:numId w:val="2"/>
        </w:numPr>
      </w:pPr>
      <w:r>
        <w:t xml:space="preserve">Click </w:t>
      </w:r>
      <w:r>
        <w:rPr>
          <w:noProof/>
        </w:rPr>
        <w:drawing>
          <wp:inline distT="0" distB="0" distL="0" distR="0" wp14:anchorId="20319EDC" wp14:editId="2AA832AB">
            <wp:extent cx="428625" cy="228600"/>
            <wp:effectExtent l="0" t="0" r="952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t xml:space="preserve"> again to define another new tag.</w:t>
      </w:r>
    </w:p>
    <w:p w14:paraId="7EF8A673" w14:textId="77777777" w:rsidR="00C82FD7" w:rsidRDefault="00C82FD7" w:rsidP="00804510">
      <w:pPr>
        <w:pStyle w:val="ListParagraph"/>
        <w:numPr>
          <w:ilvl w:val="0"/>
          <w:numId w:val="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C82FD7" w:rsidRPr="00733F7B" w14:paraId="44A0EB05" w14:textId="77777777" w:rsidTr="0049042C">
        <w:trPr>
          <w:trHeight w:val="269"/>
          <w:tblHeader/>
        </w:trPr>
        <w:tc>
          <w:tcPr>
            <w:tcW w:w="2705" w:type="dxa"/>
            <w:shd w:val="pct15" w:color="auto" w:fill="auto"/>
          </w:tcPr>
          <w:p w14:paraId="24167A2C" w14:textId="77777777" w:rsidR="00C82FD7" w:rsidRPr="001C3FD0" w:rsidRDefault="00C82FD7" w:rsidP="0049042C">
            <w:pPr>
              <w:spacing w:before="60"/>
              <w:rPr>
                <w:b/>
                <w:szCs w:val="24"/>
              </w:rPr>
            </w:pPr>
            <w:r w:rsidRPr="001C3FD0">
              <w:rPr>
                <w:b/>
                <w:szCs w:val="24"/>
              </w:rPr>
              <w:t>Parameter</w:t>
            </w:r>
          </w:p>
        </w:tc>
        <w:tc>
          <w:tcPr>
            <w:tcW w:w="6295" w:type="dxa"/>
            <w:shd w:val="pct15" w:color="auto" w:fill="auto"/>
          </w:tcPr>
          <w:p w14:paraId="0D59AF26" w14:textId="77777777" w:rsidR="00C82FD7" w:rsidRPr="001C3FD0" w:rsidRDefault="00C82FD7" w:rsidP="0049042C">
            <w:pPr>
              <w:spacing w:before="60"/>
              <w:rPr>
                <w:rFonts w:asciiTheme="minorHAnsi" w:hAnsiTheme="minorHAnsi" w:cstheme="minorHAnsi"/>
                <w:b/>
                <w:szCs w:val="24"/>
              </w:rPr>
            </w:pPr>
            <w:r w:rsidRPr="001C3FD0">
              <w:rPr>
                <w:b/>
                <w:szCs w:val="24"/>
              </w:rPr>
              <w:t>Value</w:t>
            </w:r>
          </w:p>
        </w:tc>
      </w:tr>
      <w:tr w:rsidR="00C82FD7" w:rsidRPr="008D0179" w14:paraId="2ADEE11E" w14:textId="77777777" w:rsidTr="0049042C">
        <w:tc>
          <w:tcPr>
            <w:tcW w:w="2705" w:type="dxa"/>
            <w:tcBorders>
              <w:bottom w:val="single" w:sz="4" w:space="0" w:color="000000" w:themeColor="text1"/>
            </w:tcBorders>
          </w:tcPr>
          <w:p w14:paraId="6C64EAB7" w14:textId="77777777" w:rsidR="00C82FD7" w:rsidRPr="001C3FD0" w:rsidRDefault="00C82FD7" w:rsidP="0049042C">
            <w:pPr>
              <w:spacing w:before="60"/>
              <w:rPr>
                <w:szCs w:val="24"/>
              </w:rPr>
            </w:pPr>
            <w:r>
              <w:rPr>
                <w:szCs w:val="24"/>
              </w:rPr>
              <w:t>Name</w:t>
            </w:r>
          </w:p>
        </w:tc>
        <w:tc>
          <w:tcPr>
            <w:tcW w:w="6295" w:type="dxa"/>
            <w:tcBorders>
              <w:bottom w:val="single" w:sz="4" w:space="0" w:color="000000" w:themeColor="text1"/>
            </w:tcBorders>
          </w:tcPr>
          <w:p w14:paraId="768D6EC1" w14:textId="6544D9CB" w:rsidR="00C82FD7" w:rsidRPr="007872CD" w:rsidRDefault="0023676F" w:rsidP="0049042C">
            <w:pPr>
              <w:spacing w:before="60"/>
              <w:rPr>
                <w:szCs w:val="24"/>
              </w:rPr>
            </w:pPr>
            <w:r w:rsidRPr="007872CD">
              <w:rPr>
                <w:szCs w:val="24"/>
              </w:rPr>
              <w:t>i</w:t>
            </w:r>
            <w:r w:rsidR="00C82FD7" w:rsidRPr="007872CD">
              <w:rPr>
                <w:szCs w:val="24"/>
              </w:rPr>
              <w:t>nternal</w:t>
            </w:r>
          </w:p>
        </w:tc>
      </w:tr>
      <w:tr w:rsidR="00C82FD7" w:rsidRPr="008D0179" w14:paraId="5B9B55D4" w14:textId="77777777" w:rsidTr="0049042C">
        <w:tc>
          <w:tcPr>
            <w:tcW w:w="2705" w:type="dxa"/>
          </w:tcPr>
          <w:p w14:paraId="436F113E" w14:textId="77777777" w:rsidR="00C82FD7" w:rsidRPr="001C3FD0" w:rsidRDefault="00C82FD7" w:rsidP="0049042C">
            <w:pPr>
              <w:spacing w:before="60"/>
              <w:rPr>
                <w:szCs w:val="24"/>
              </w:rPr>
            </w:pPr>
            <w:r>
              <w:rPr>
                <w:szCs w:val="24"/>
              </w:rPr>
              <w:t>Color</w:t>
            </w:r>
          </w:p>
        </w:tc>
        <w:tc>
          <w:tcPr>
            <w:tcW w:w="6295" w:type="dxa"/>
          </w:tcPr>
          <w:p w14:paraId="16F54D18" w14:textId="11490D98" w:rsidR="00C82FD7" w:rsidRPr="009B74FA" w:rsidRDefault="00C31203" w:rsidP="007872CD">
            <w:pPr>
              <w:spacing w:before="60"/>
              <w:rPr>
                <w:b/>
                <w:szCs w:val="24"/>
              </w:rPr>
            </w:pPr>
            <w:r w:rsidRPr="008D0179">
              <w:rPr>
                <w:b/>
                <w:szCs w:val="24"/>
              </w:rPr>
              <w:t>Y</w:t>
            </w:r>
            <w:r w:rsidR="00C82FD7" w:rsidRPr="008D0179">
              <w:rPr>
                <w:b/>
                <w:szCs w:val="24"/>
              </w:rPr>
              <w:t>ellow</w:t>
            </w:r>
          </w:p>
        </w:tc>
      </w:tr>
    </w:tbl>
    <w:p w14:paraId="498AEA04" w14:textId="087FD312" w:rsidR="00C82FD7" w:rsidRDefault="00C82FD7" w:rsidP="00804510">
      <w:pPr>
        <w:pStyle w:val="ListParagraph"/>
        <w:numPr>
          <w:ilvl w:val="0"/>
          <w:numId w:val="2"/>
        </w:numPr>
      </w:pPr>
      <w:r>
        <w:lastRenderedPageBreak/>
        <w:t xml:space="preserve">Click </w:t>
      </w:r>
      <w:r>
        <w:rPr>
          <w:b/>
        </w:rPr>
        <w:t>OK</w:t>
      </w:r>
      <w:r>
        <w:t xml:space="preserve"> to close the </w:t>
      </w:r>
      <w:r w:rsidRPr="00C31203">
        <w:t>Tag</w:t>
      </w:r>
      <w:r>
        <w:t xml:space="preserve"> configuration window.</w:t>
      </w:r>
    </w:p>
    <w:p w14:paraId="5547E406" w14:textId="0D5A24DE" w:rsidR="008A0485" w:rsidRDefault="009866AB" w:rsidP="008A0485">
      <w:pPr>
        <w:pStyle w:val="Heading2"/>
      </w:pPr>
      <w:bookmarkStart w:id="30" w:name="_Toc474939066"/>
      <w:r>
        <w:t>3</w:t>
      </w:r>
      <w:r w:rsidR="00CD6D90">
        <w:t>.</w:t>
      </w:r>
      <w:r>
        <w:t>2</w:t>
      </w:r>
      <w:r w:rsidR="00CD6D90">
        <w:t xml:space="preserve"> C</w:t>
      </w:r>
      <w:r w:rsidR="008A0485">
        <w:t>reate a Source NAT Policy</w:t>
      </w:r>
      <w:bookmarkEnd w:id="30"/>
    </w:p>
    <w:p w14:paraId="42038E8D" w14:textId="43372C89" w:rsidR="008A0485" w:rsidRDefault="008A0485" w:rsidP="00E82336">
      <w:pPr>
        <w:pStyle w:val="ListParagraph"/>
        <w:numPr>
          <w:ilvl w:val="0"/>
          <w:numId w:val="31"/>
        </w:numPr>
      </w:pPr>
      <w:r>
        <w:t xml:space="preserve">Select </w:t>
      </w:r>
      <w:r w:rsidRPr="0053277E">
        <w:rPr>
          <w:b/>
        </w:rPr>
        <w:t>Policies &gt; NAT</w:t>
      </w:r>
      <w:r>
        <w:t>.</w:t>
      </w:r>
      <w:r w:rsidR="00CD6D90" w:rsidRPr="00CD6D90">
        <w:rPr>
          <w:noProof/>
        </w:rPr>
        <w:t xml:space="preserve"> </w:t>
      </w:r>
      <w:r w:rsidR="00CD6D90">
        <w:rPr>
          <w:noProof/>
        </w:rPr>
        <w:drawing>
          <wp:inline distT="0" distB="0" distL="0" distR="0" wp14:anchorId="793F29C8" wp14:editId="0732CEE0">
            <wp:extent cx="523875" cy="1428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142875"/>
                    </a:xfrm>
                    <a:prstGeom prst="rect">
                      <a:avLst/>
                    </a:prstGeom>
                  </pic:spPr>
                </pic:pic>
              </a:graphicData>
            </a:graphic>
          </wp:inline>
        </w:drawing>
      </w:r>
    </w:p>
    <w:p w14:paraId="414CE83B" w14:textId="3FF74938" w:rsidR="008A0485" w:rsidRDefault="008A0485" w:rsidP="00E82336">
      <w:pPr>
        <w:pStyle w:val="ListParagraph"/>
        <w:numPr>
          <w:ilvl w:val="0"/>
          <w:numId w:val="31"/>
        </w:numPr>
      </w:pPr>
      <w:r w:rsidRPr="0053277E">
        <w:t xml:space="preserve">Click </w:t>
      </w:r>
      <w:r w:rsidR="00E729BE">
        <w:rPr>
          <w:noProof/>
        </w:rPr>
        <w:drawing>
          <wp:inline distT="0" distB="0" distL="0" distR="0" wp14:anchorId="22909A5F" wp14:editId="207EF073">
            <wp:extent cx="428625" cy="228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E729BE">
        <w:t xml:space="preserve"> </w:t>
      </w:r>
      <w:r w:rsidRPr="0053277E">
        <w:t>to</w:t>
      </w:r>
      <w:r>
        <w:t xml:space="preserve"> define a new source NAT policy.</w:t>
      </w:r>
    </w:p>
    <w:p w14:paraId="71D44D17" w14:textId="0B00FBDA" w:rsidR="008A0485" w:rsidRDefault="008A0485" w:rsidP="00E82336">
      <w:pPr>
        <w:pStyle w:val="ListParagraph"/>
        <w:numPr>
          <w:ilvl w:val="0"/>
          <w:numId w:val="31"/>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8A0485" w:rsidRPr="00733F7B" w14:paraId="0D10BFD9" w14:textId="77777777" w:rsidTr="00451E2E">
        <w:trPr>
          <w:trHeight w:val="269"/>
          <w:tblHeader/>
        </w:trPr>
        <w:tc>
          <w:tcPr>
            <w:tcW w:w="2705" w:type="dxa"/>
            <w:shd w:val="pct15" w:color="auto" w:fill="auto"/>
          </w:tcPr>
          <w:p w14:paraId="659243C7" w14:textId="77777777" w:rsidR="008A0485" w:rsidRPr="001C3FD0" w:rsidRDefault="008A0485" w:rsidP="00451E2E">
            <w:pPr>
              <w:spacing w:before="60"/>
              <w:rPr>
                <w:b/>
                <w:szCs w:val="24"/>
              </w:rPr>
            </w:pPr>
            <w:r w:rsidRPr="001C3FD0">
              <w:rPr>
                <w:b/>
                <w:szCs w:val="24"/>
              </w:rPr>
              <w:t>Parameter</w:t>
            </w:r>
          </w:p>
        </w:tc>
        <w:tc>
          <w:tcPr>
            <w:tcW w:w="6295" w:type="dxa"/>
            <w:shd w:val="pct15" w:color="auto" w:fill="auto"/>
          </w:tcPr>
          <w:p w14:paraId="373F28E6" w14:textId="77777777" w:rsidR="008A0485" w:rsidRPr="001C3FD0" w:rsidRDefault="008A0485" w:rsidP="00451E2E">
            <w:pPr>
              <w:spacing w:before="60"/>
              <w:rPr>
                <w:rFonts w:asciiTheme="minorHAnsi" w:hAnsiTheme="minorHAnsi" w:cstheme="minorHAnsi"/>
                <w:b/>
                <w:szCs w:val="24"/>
              </w:rPr>
            </w:pPr>
            <w:r w:rsidRPr="001C3FD0">
              <w:rPr>
                <w:b/>
                <w:szCs w:val="24"/>
              </w:rPr>
              <w:t>Value</w:t>
            </w:r>
          </w:p>
        </w:tc>
      </w:tr>
      <w:tr w:rsidR="008A0485" w:rsidRPr="005B1C38" w14:paraId="4D0A4469" w14:textId="77777777" w:rsidTr="00451E2E">
        <w:tc>
          <w:tcPr>
            <w:tcW w:w="2705" w:type="dxa"/>
          </w:tcPr>
          <w:p w14:paraId="46F08D6E" w14:textId="77777777" w:rsidR="008A0485" w:rsidRPr="001C3FD0" w:rsidRDefault="008A0485" w:rsidP="00451E2E">
            <w:pPr>
              <w:spacing w:before="60"/>
              <w:rPr>
                <w:szCs w:val="24"/>
              </w:rPr>
            </w:pPr>
            <w:r>
              <w:rPr>
                <w:szCs w:val="24"/>
              </w:rPr>
              <w:t>Name</w:t>
            </w:r>
          </w:p>
        </w:tc>
        <w:tc>
          <w:tcPr>
            <w:tcW w:w="6295" w:type="dxa"/>
          </w:tcPr>
          <w:p w14:paraId="156E8C55" w14:textId="2422FFC1" w:rsidR="008A0485" w:rsidRPr="001C3FD0" w:rsidRDefault="006D34E8" w:rsidP="00451E2E">
            <w:pPr>
              <w:spacing w:before="60"/>
              <w:rPr>
                <w:rFonts w:asciiTheme="minorHAnsi" w:hAnsiTheme="minorHAnsi" w:cstheme="minorHAnsi"/>
                <w:szCs w:val="24"/>
              </w:rPr>
            </w:pPr>
            <w:r>
              <w:rPr>
                <w:rFonts w:ascii="Courier New" w:hAnsi="Courier New" w:cs="Courier New"/>
                <w:szCs w:val="24"/>
              </w:rPr>
              <w:t>source-egress-</w:t>
            </w:r>
            <w:r w:rsidR="00C85AE9">
              <w:rPr>
                <w:rFonts w:ascii="Courier New" w:hAnsi="Courier New" w:cs="Courier New"/>
                <w:szCs w:val="24"/>
              </w:rPr>
              <w:t>outside</w:t>
            </w:r>
          </w:p>
        </w:tc>
      </w:tr>
      <w:tr w:rsidR="003D56AC" w:rsidRPr="008D0179" w14:paraId="53914151" w14:textId="77777777" w:rsidTr="00451E2E">
        <w:tc>
          <w:tcPr>
            <w:tcW w:w="2705" w:type="dxa"/>
          </w:tcPr>
          <w:p w14:paraId="2E4A450F" w14:textId="18DAF6A6" w:rsidR="003D56AC" w:rsidRDefault="003D56AC" w:rsidP="00451E2E">
            <w:pPr>
              <w:spacing w:before="60"/>
              <w:rPr>
                <w:szCs w:val="24"/>
              </w:rPr>
            </w:pPr>
            <w:r>
              <w:rPr>
                <w:szCs w:val="24"/>
              </w:rPr>
              <w:t>Tags</w:t>
            </w:r>
          </w:p>
        </w:tc>
        <w:tc>
          <w:tcPr>
            <w:tcW w:w="6295" w:type="dxa"/>
          </w:tcPr>
          <w:p w14:paraId="72481D19" w14:textId="793CC62C" w:rsidR="003D56AC" w:rsidRPr="008D0179" w:rsidRDefault="003D56AC" w:rsidP="007872CD">
            <w:pPr>
              <w:spacing w:before="60"/>
              <w:rPr>
                <w:b/>
                <w:szCs w:val="24"/>
              </w:rPr>
            </w:pPr>
            <w:r w:rsidRPr="008D0179">
              <w:rPr>
                <w:b/>
                <w:szCs w:val="24"/>
              </w:rPr>
              <w:t>egress</w:t>
            </w:r>
          </w:p>
        </w:tc>
      </w:tr>
    </w:tbl>
    <w:p w14:paraId="1054A7D1" w14:textId="2397283B" w:rsidR="006D34E8" w:rsidRDefault="006D34E8" w:rsidP="00E82336">
      <w:pPr>
        <w:pStyle w:val="ListParagraph"/>
        <w:numPr>
          <w:ilvl w:val="0"/>
          <w:numId w:val="31"/>
        </w:numPr>
      </w:pPr>
      <w:r>
        <w:t xml:space="preserve">Click the </w:t>
      </w:r>
      <w:r>
        <w:rPr>
          <w:b/>
        </w:rPr>
        <w:t>Original Packet</w:t>
      </w:r>
      <w:r w:rsidR="0008253D">
        <w:t xml:space="preserve"> tab and </w:t>
      </w:r>
      <w:r>
        <w:t>configure the following:</w:t>
      </w:r>
    </w:p>
    <w:tbl>
      <w:tblPr>
        <w:tblStyle w:val="TableGrid"/>
        <w:tblW w:w="9000" w:type="dxa"/>
        <w:tblInd w:w="355" w:type="dxa"/>
        <w:tblLook w:val="04A0" w:firstRow="1" w:lastRow="0" w:firstColumn="1" w:lastColumn="0" w:noHBand="0" w:noVBand="1"/>
      </w:tblPr>
      <w:tblGrid>
        <w:gridCol w:w="2705"/>
        <w:gridCol w:w="6295"/>
      </w:tblGrid>
      <w:tr w:rsidR="006D34E8" w:rsidRPr="00733F7B" w14:paraId="5BFBE024" w14:textId="77777777" w:rsidTr="00451E2E">
        <w:trPr>
          <w:trHeight w:val="269"/>
          <w:tblHeader/>
        </w:trPr>
        <w:tc>
          <w:tcPr>
            <w:tcW w:w="2705" w:type="dxa"/>
            <w:shd w:val="pct15" w:color="auto" w:fill="auto"/>
          </w:tcPr>
          <w:p w14:paraId="4D7870FE" w14:textId="77777777" w:rsidR="006D34E8" w:rsidRPr="001C3FD0" w:rsidRDefault="006D34E8" w:rsidP="00451E2E">
            <w:pPr>
              <w:spacing w:before="60"/>
              <w:rPr>
                <w:b/>
                <w:szCs w:val="24"/>
              </w:rPr>
            </w:pPr>
            <w:r w:rsidRPr="001C3FD0">
              <w:rPr>
                <w:b/>
                <w:szCs w:val="24"/>
              </w:rPr>
              <w:t>Parameter</w:t>
            </w:r>
          </w:p>
        </w:tc>
        <w:tc>
          <w:tcPr>
            <w:tcW w:w="6295" w:type="dxa"/>
            <w:shd w:val="pct15" w:color="auto" w:fill="auto"/>
          </w:tcPr>
          <w:p w14:paraId="2093AA60" w14:textId="77777777" w:rsidR="006D34E8" w:rsidRPr="001C3FD0" w:rsidRDefault="006D34E8" w:rsidP="00451E2E">
            <w:pPr>
              <w:spacing w:before="60"/>
              <w:rPr>
                <w:rFonts w:asciiTheme="minorHAnsi" w:hAnsiTheme="minorHAnsi" w:cstheme="minorHAnsi"/>
                <w:b/>
                <w:szCs w:val="24"/>
              </w:rPr>
            </w:pPr>
            <w:r w:rsidRPr="001C3FD0">
              <w:rPr>
                <w:b/>
                <w:szCs w:val="24"/>
              </w:rPr>
              <w:t>Value</w:t>
            </w:r>
          </w:p>
        </w:tc>
      </w:tr>
      <w:tr w:rsidR="006D34E8" w:rsidRPr="008D0179" w14:paraId="6F0A8A58" w14:textId="77777777" w:rsidTr="00451E2E">
        <w:tc>
          <w:tcPr>
            <w:tcW w:w="2705" w:type="dxa"/>
            <w:tcBorders>
              <w:bottom w:val="single" w:sz="4" w:space="0" w:color="000000" w:themeColor="text1"/>
            </w:tcBorders>
          </w:tcPr>
          <w:p w14:paraId="5D33EA59" w14:textId="77777777" w:rsidR="006D34E8" w:rsidRPr="001C3FD0" w:rsidRDefault="006D34E8" w:rsidP="00451E2E">
            <w:pPr>
              <w:spacing w:before="60"/>
              <w:rPr>
                <w:szCs w:val="24"/>
              </w:rPr>
            </w:pPr>
            <w:r>
              <w:rPr>
                <w:szCs w:val="24"/>
              </w:rPr>
              <w:t>Source Zone</w:t>
            </w:r>
          </w:p>
        </w:tc>
        <w:tc>
          <w:tcPr>
            <w:tcW w:w="6295" w:type="dxa"/>
            <w:tcBorders>
              <w:bottom w:val="single" w:sz="4" w:space="0" w:color="000000" w:themeColor="text1"/>
            </w:tcBorders>
          </w:tcPr>
          <w:p w14:paraId="2BB23791" w14:textId="25BE1EBF" w:rsidR="006D34E8" w:rsidRPr="008D0179" w:rsidRDefault="00C85AE9" w:rsidP="007872CD">
            <w:pPr>
              <w:spacing w:before="60"/>
              <w:rPr>
                <w:b/>
                <w:szCs w:val="24"/>
              </w:rPr>
            </w:pPr>
            <w:r w:rsidRPr="008D0179">
              <w:rPr>
                <w:b/>
                <w:szCs w:val="24"/>
              </w:rPr>
              <w:t>inside</w:t>
            </w:r>
          </w:p>
        </w:tc>
      </w:tr>
      <w:tr w:rsidR="006D34E8" w:rsidRPr="008D0179" w14:paraId="57BE6B0F" w14:textId="77777777" w:rsidTr="00451E2E">
        <w:tc>
          <w:tcPr>
            <w:tcW w:w="2705" w:type="dxa"/>
          </w:tcPr>
          <w:p w14:paraId="026A358D" w14:textId="77777777" w:rsidR="006D34E8" w:rsidRPr="001C3FD0" w:rsidRDefault="006D34E8" w:rsidP="00451E2E">
            <w:pPr>
              <w:spacing w:before="60"/>
              <w:rPr>
                <w:szCs w:val="24"/>
              </w:rPr>
            </w:pPr>
            <w:r>
              <w:rPr>
                <w:szCs w:val="24"/>
              </w:rPr>
              <w:t>Destination Zone</w:t>
            </w:r>
          </w:p>
        </w:tc>
        <w:tc>
          <w:tcPr>
            <w:tcW w:w="6295" w:type="dxa"/>
          </w:tcPr>
          <w:p w14:paraId="3F952522" w14:textId="71250B0E" w:rsidR="006D34E8" w:rsidRPr="008D0179" w:rsidRDefault="00C85AE9" w:rsidP="007872CD">
            <w:pPr>
              <w:spacing w:before="60"/>
              <w:rPr>
                <w:b/>
                <w:szCs w:val="24"/>
              </w:rPr>
            </w:pPr>
            <w:r w:rsidRPr="008D0179">
              <w:rPr>
                <w:b/>
                <w:szCs w:val="24"/>
              </w:rPr>
              <w:t>outside</w:t>
            </w:r>
          </w:p>
        </w:tc>
      </w:tr>
      <w:tr w:rsidR="006D34E8" w:rsidRPr="008D0179" w14:paraId="70845547" w14:textId="77777777" w:rsidTr="00451E2E">
        <w:tc>
          <w:tcPr>
            <w:tcW w:w="2705" w:type="dxa"/>
            <w:tcBorders>
              <w:bottom w:val="single" w:sz="4" w:space="0" w:color="000000" w:themeColor="text1"/>
            </w:tcBorders>
          </w:tcPr>
          <w:p w14:paraId="3F1E09E6" w14:textId="77777777" w:rsidR="006D34E8" w:rsidRPr="001C3FD0" w:rsidRDefault="006D34E8" w:rsidP="00451E2E">
            <w:pPr>
              <w:spacing w:before="60"/>
              <w:rPr>
                <w:szCs w:val="24"/>
              </w:rPr>
            </w:pPr>
            <w:r>
              <w:rPr>
                <w:szCs w:val="24"/>
              </w:rPr>
              <w:t>Destination Interface</w:t>
            </w:r>
          </w:p>
        </w:tc>
        <w:tc>
          <w:tcPr>
            <w:tcW w:w="6295" w:type="dxa"/>
            <w:tcBorders>
              <w:bottom w:val="single" w:sz="4" w:space="0" w:color="000000" w:themeColor="text1"/>
            </w:tcBorders>
          </w:tcPr>
          <w:p w14:paraId="7E6E8229" w14:textId="58D5D9C7" w:rsidR="006D34E8" w:rsidRPr="008D0179" w:rsidRDefault="0008253D" w:rsidP="007872CD">
            <w:pPr>
              <w:spacing w:before="60"/>
              <w:rPr>
                <w:b/>
                <w:szCs w:val="24"/>
              </w:rPr>
            </w:pPr>
            <w:r w:rsidRPr="008D0179">
              <w:rPr>
                <w:b/>
                <w:szCs w:val="24"/>
              </w:rPr>
              <w:t>ethernet</w:t>
            </w:r>
            <w:r w:rsidR="00AB2AC8" w:rsidRPr="008D0179">
              <w:rPr>
                <w:b/>
                <w:szCs w:val="24"/>
              </w:rPr>
              <w:t>1/1</w:t>
            </w:r>
          </w:p>
        </w:tc>
      </w:tr>
    </w:tbl>
    <w:p w14:paraId="71E3AB63" w14:textId="1ECBF014" w:rsidR="006D34E8" w:rsidRDefault="006D34E8" w:rsidP="00E82336">
      <w:pPr>
        <w:pStyle w:val="ListParagraph"/>
        <w:numPr>
          <w:ilvl w:val="0"/>
          <w:numId w:val="31"/>
        </w:numPr>
      </w:pPr>
      <w:r>
        <w:t xml:space="preserve">Click the </w:t>
      </w:r>
      <w:r>
        <w:rPr>
          <w:b/>
        </w:rPr>
        <w:t xml:space="preserve">Translated Packet </w:t>
      </w:r>
      <w:r w:rsidR="008812A9">
        <w:t>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6D34E8" w:rsidRPr="00733F7B" w14:paraId="665B8C77" w14:textId="77777777" w:rsidTr="00451E2E">
        <w:trPr>
          <w:trHeight w:val="269"/>
          <w:tblHeader/>
        </w:trPr>
        <w:tc>
          <w:tcPr>
            <w:tcW w:w="2705" w:type="dxa"/>
            <w:shd w:val="pct15" w:color="auto" w:fill="auto"/>
          </w:tcPr>
          <w:p w14:paraId="58A6D710" w14:textId="77777777" w:rsidR="006D34E8" w:rsidRPr="001C3FD0" w:rsidRDefault="006D34E8" w:rsidP="00451E2E">
            <w:pPr>
              <w:spacing w:before="60"/>
              <w:rPr>
                <w:b/>
                <w:szCs w:val="24"/>
              </w:rPr>
            </w:pPr>
            <w:r w:rsidRPr="001C3FD0">
              <w:rPr>
                <w:b/>
                <w:szCs w:val="24"/>
              </w:rPr>
              <w:t>Parameter</w:t>
            </w:r>
          </w:p>
        </w:tc>
        <w:tc>
          <w:tcPr>
            <w:tcW w:w="6295" w:type="dxa"/>
            <w:shd w:val="pct15" w:color="auto" w:fill="auto"/>
          </w:tcPr>
          <w:p w14:paraId="13956BF7" w14:textId="77777777" w:rsidR="006D34E8" w:rsidRPr="001C3FD0" w:rsidRDefault="006D34E8" w:rsidP="00451E2E">
            <w:pPr>
              <w:spacing w:before="60"/>
              <w:rPr>
                <w:rFonts w:asciiTheme="minorHAnsi" w:hAnsiTheme="minorHAnsi" w:cstheme="minorHAnsi"/>
                <w:b/>
                <w:szCs w:val="24"/>
              </w:rPr>
            </w:pPr>
            <w:r w:rsidRPr="001C3FD0">
              <w:rPr>
                <w:b/>
                <w:szCs w:val="24"/>
              </w:rPr>
              <w:t>Value</w:t>
            </w:r>
          </w:p>
        </w:tc>
      </w:tr>
      <w:tr w:rsidR="006D34E8" w:rsidRPr="008D0179" w14:paraId="4F641753" w14:textId="77777777" w:rsidTr="00451E2E">
        <w:tc>
          <w:tcPr>
            <w:tcW w:w="2705" w:type="dxa"/>
            <w:tcBorders>
              <w:bottom w:val="single" w:sz="4" w:space="0" w:color="000000" w:themeColor="text1"/>
            </w:tcBorders>
          </w:tcPr>
          <w:p w14:paraId="06FD878A" w14:textId="77777777" w:rsidR="006D34E8" w:rsidRPr="001C3FD0" w:rsidRDefault="006D34E8" w:rsidP="00451E2E">
            <w:pPr>
              <w:spacing w:before="60"/>
              <w:rPr>
                <w:szCs w:val="24"/>
              </w:rPr>
            </w:pPr>
            <w:r>
              <w:rPr>
                <w:szCs w:val="24"/>
              </w:rPr>
              <w:t>Translation Type</w:t>
            </w:r>
          </w:p>
        </w:tc>
        <w:tc>
          <w:tcPr>
            <w:tcW w:w="6295" w:type="dxa"/>
            <w:tcBorders>
              <w:bottom w:val="single" w:sz="4" w:space="0" w:color="000000" w:themeColor="text1"/>
            </w:tcBorders>
          </w:tcPr>
          <w:p w14:paraId="474579F2" w14:textId="7B00E246" w:rsidR="006D34E8" w:rsidRPr="008D0179" w:rsidRDefault="008812A9" w:rsidP="007872CD">
            <w:pPr>
              <w:spacing w:before="60"/>
              <w:rPr>
                <w:b/>
                <w:szCs w:val="24"/>
              </w:rPr>
            </w:pPr>
            <w:r w:rsidRPr="008D0179">
              <w:rPr>
                <w:b/>
                <w:szCs w:val="24"/>
              </w:rPr>
              <w:t>Dynamic IP A</w:t>
            </w:r>
            <w:r w:rsidR="006D34E8" w:rsidRPr="008D0179">
              <w:rPr>
                <w:b/>
                <w:szCs w:val="24"/>
              </w:rPr>
              <w:t>nd Port</w:t>
            </w:r>
          </w:p>
        </w:tc>
      </w:tr>
      <w:tr w:rsidR="006D34E8" w:rsidRPr="008D0179" w14:paraId="5C0A7DBD" w14:textId="77777777" w:rsidTr="00451E2E">
        <w:tc>
          <w:tcPr>
            <w:tcW w:w="2705" w:type="dxa"/>
            <w:tcBorders>
              <w:bottom w:val="single" w:sz="4" w:space="0" w:color="000000" w:themeColor="text1"/>
            </w:tcBorders>
          </w:tcPr>
          <w:p w14:paraId="4DDF9FE5" w14:textId="77777777" w:rsidR="006D34E8" w:rsidRPr="001C3FD0" w:rsidRDefault="006D34E8" w:rsidP="00451E2E">
            <w:pPr>
              <w:spacing w:before="60"/>
              <w:rPr>
                <w:szCs w:val="24"/>
              </w:rPr>
            </w:pPr>
            <w:r>
              <w:rPr>
                <w:szCs w:val="24"/>
              </w:rPr>
              <w:t>Address Type</w:t>
            </w:r>
          </w:p>
        </w:tc>
        <w:tc>
          <w:tcPr>
            <w:tcW w:w="6295" w:type="dxa"/>
            <w:tcBorders>
              <w:bottom w:val="single" w:sz="4" w:space="0" w:color="000000" w:themeColor="text1"/>
            </w:tcBorders>
          </w:tcPr>
          <w:p w14:paraId="1705FEBE" w14:textId="14CC151E" w:rsidR="006D34E8" w:rsidRPr="008D0179" w:rsidRDefault="006D34E8" w:rsidP="007872CD">
            <w:pPr>
              <w:spacing w:before="60"/>
              <w:rPr>
                <w:b/>
                <w:szCs w:val="24"/>
              </w:rPr>
            </w:pPr>
            <w:r w:rsidRPr="008D0179">
              <w:rPr>
                <w:b/>
                <w:szCs w:val="24"/>
              </w:rPr>
              <w:t>Interface Address</w:t>
            </w:r>
          </w:p>
        </w:tc>
      </w:tr>
      <w:tr w:rsidR="006D34E8" w:rsidRPr="008D0179" w14:paraId="1A0C7685" w14:textId="77777777" w:rsidTr="00451E2E">
        <w:tc>
          <w:tcPr>
            <w:tcW w:w="2705" w:type="dxa"/>
          </w:tcPr>
          <w:p w14:paraId="198696C7" w14:textId="77777777" w:rsidR="006D34E8" w:rsidRPr="001C3FD0" w:rsidRDefault="006D34E8" w:rsidP="00451E2E">
            <w:pPr>
              <w:spacing w:before="60"/>
              <w:rPr>
                <w:szCs w:val="24"/>
              </w:rPr>
            </w:pPr>
            <w:r>
              <w:rPr>
                <w:szCs w:val="24"/>
              </w:rPr>
              <w:t xml:space="preserve">Interface </w:t>
            </w:r>
          </w:p>
        </w:tc>
        <w:tc>
          <w:tcPr>
            <w:tcW w:w="6295" w:type="dxa"/>
          </w:tcPr>
          <w:p w14:paraId="5B52FEF9" w14:textId="6F3DDE85" w:rsidR="006D34E8" w:rsidRPr="008D0179" w:rsidRDefault="008812A9" w:rsidP="007872CD">
            <w:pPr>
              <w:spacing w:before="60"/>
              <w:rPr>
                <w:b/>
                <w:szCs w:val="24"/>
              </w:rPr>
            </w:pPr>
            <w:r w:rsidRPr="008D0179">
              <w:rPr>
                <w:b/>
                <w:szCs w:val="24"/>
              </w:rPr>
              <w:t>ethernet</w:t>
            </w:r>
            <w:r w:rsidR="00AB2AC8" w:rsidRPr="008D0179">
              <w:rPr>
                <w:b/>
                <w:szCs w:val="24"/>
              </w:rPr>
              <w:t>1/1</w:t>
            </w:r>
          </w:p>
        </w:tc>
      </w:tr>
      <w:tr w:rsidR="006D34E8" w:rsidRPr="008D0179" w14:paraId="4088CDEA" w14:textId="77777777" w:rsidTr="00451E2E">
        <w:tc>
          <w:tcPr>
            <w:tcW w:w="2705" w:type="dxa"/>
          </w:tcPr>
          <w:p w14:paraId="6B2B7A8B" w14:textId="77777777" w:rsidR="006D34E8" w:rsidRPr="001C3FD0" w:rsidRDefault="006D34E8" w:rsidP="00451E2E">
            <w:pPr>
              <w:spacing w:before="60"/>
              <w:rPr>
                <w:szCs w:val="24"/>
              </w:rPr>
            </w:pPr>
            <w:r>
              <w:rPr>
                <w:szCs w:val="24"/>
              </w:rPr>
              <w:t>IP Address</w:t>
            </w:r>
          </w:p>
        </w:tc>
        <w:tc>
          <w:tcPr>
            <w:tcW w:w="6295" w:type="dxa"/>
          </w:tcPr>
          <w:p w14:paraId="64E637F2" w14:textId="515DEC43" w:rsidR="007872CD" w:rsidRDefault="00C85AE9" w:rsidP="007872CD">
            <w:pPr>
              <w:pStyle w:val="ListParagraph"/>
            </w:pPr>
            <w:r w:rsidRPr="008D0179">
              <w:rPr>
                <w:szCs w:val="24"/>
              </w:rPr>
              <w:t>Select</w:t>
            </w:r>
            <w:r w:rsidRPr="008D0179">
              <w:rPr>
                <w:b/>
                <w:szCs w:val="24"/>
              </w:rPr>
              <w:t xml:space="preserve"> 203.0.113.20/24</w:t>
            </w:r>
            <w:r w:rsidR="007872CD">
              <w:t xml:space="preserve"> (Make sure to </w:t>
            </w:r>
            <w:r w:rsidR="007872CD" w:rsidRPr="004A0828">
              <w:rPr>
                <w:i/>
              </w:rPr>
              <w:t>select</w:t>
            </w:r>
            <w:r w:rsidR="007872CD">
              <w:t xml:space="preserve"> the interface IP address, do not </w:t>
            </w:r>
            <w:r w:rsidR="007872CD" w:rsidRPr="004A0828">
              <w:rPr>
                <w:i/>
              </w:rPr>
              <w:t>type</w:t>
            </w:r>
            <w:r w:rsidR="007872CD">
              <w:t xml:space="preserve"> it.)</w:t>
            </w:r>
          </w:p>
          <w:p w14:paraId="7E092978" w14:textId="5D4EE566" w:rsidR="006D34E8" w:rsidRPr="008D0179" w:rsidRDefault="006D34E8" w:rsidP="007872CD">
            <w:pPr>
              <w:spacing w:before="60"/>
              <w:rPr>
                <w:b/>
                <w:szCs w:val="24"/>
              </w:rPr>
            </w:pPr>
          </w:p>
        </w:tc>
      </w:tr>
    </w:tbl>
    <w:p w14:paraId="0EA78406" w14:textId="39D1AC77" w:rsidR="008A0485" w:rsidRDefault="008A0485" w:rsidP="00E82336">
      <w:pPr>
        <w:pStyle w:val="ListParagraph"/>
        <w:numPr>
          <w:ilvl w:val="0"/>
          <w:numId w:val="31"/>
        </w:numPr>
      </w:pPr>
      <w:r w:rsidRPr="002B02C5">
        <w:t xml:space="preserve">Click </w:t>
      </w:r>
      <w:r w:rsidRPr="002B02C5">
        <w:rPr>
          <w:b/>
        </w:rPr>
        <w:t>OK</w:t>
      </w:r>
      <w:r w:rsidR="001E400D">
        <w:t xml:space="preserve"> to close the NAT Policy Rule c</w:t>
      </w:r>
      <w:r w:rsidRPr="002B02C5">
        <w:t>onfiguration window</w:t>
      </w:r>
      <w:r>
        <w:t>.</w:t>
      </w:r>
    </w:p>
    <w:p w14:paraId="4B809A8B" w14:textId="43362164" w:rsidR="008A0485" w:rsidRDefault="008A0485" w:rsidP="008A0485">
      <w:pPr>
        <w:ind w:left="360"/>
      </w:pPr>
      <w:r w:rsidRPr="002B02C5">
        <w:t xml:space="preserve">You will not be able to access the </w:t>
      </w:r>
      <w:r>
        <w:t>i</w:t>
      </w:r>
      <w:r w:rsidR="001E400D">
        <w:t>nternet yet because y</w:t>
      </w:r>
      <w:r w:rsidRPr="002B02C5">
        <w:t>ou still need to configure a Security policy to allow traffic to flow between zones.</w:t>
      </w:r>
    </w:p>
    <w:p w14:paraId="1FB5A176" w14:textId="5371CB67" w:rsidR="008A0485" w:rsidRDefault="009866AB" w:rsidP="008A0485">
      <w:pPr>
        <w:pStyle w:val="Heading2"/>
      </w:pPr>
      <w:bookmarkStart w:id="31" w:name="_Toc474939067"/>
      <w:r>
        <w:t>3</w:t>
      </w:r>
      <w:r w:rsidR="00CD6D90">
        <w:t>.</w:t>
      </w:r>
      <w:r>
        <w:t>3</w:t>
      </w:r>
      <w:r w:rsidR="00CD6D90">
        <w:t xml:space="preserve"> C</w:t>
      </w:r>
      <w:r w:rsidR="008F4DDA">
        <w:t xml:space="preserve">reate Security </w:t>
      </w:r>
      <w:r w:rsidR="008A0485">
        <w:t>Policy</w:t>
      </w:r>
      <w:r w:rsidR="008F4DDA">
        <w:t xml:space="preserve"> Rule</w:t>
      </w:r>
      <w:r w:rsidR="004A0828">
        <w:t>s</w:t>
      </w:r>
      <w:bookmarkEnd w:id="31"/>
    </w:p>
    <w:p w14:paraId="2B6E23ED" w14:textId="30E3ECED" w:rsidR="000E28C5" w:rsidRDefault="00791EF2" w:rsidP="000E28C5">
      <w:r>
        <w:t>Security p</w:t>
      </w:r>
      <w:r w:rsidR="00BC55CA">
        <w:t>olicy rules reference S</w:t>
      </w:r>
      <w:r w:rsidR="000E28C5" w:rsidRPr="000E28C5">
        <w:t>ecurity zones and enable you to allow, restrict, and track traffic on your network based on the application, user or user group, and service (port and protocol)</w:t>
      </w:r>
      <w:r w:rsidR="000E28C5">
        <w:t>.</w:t>
      </w:r>
    </w:p>
    <w:p w14:paraId="15FFF2FA" w14:textId="452805AA" w:rsidR="008A0485" w:rsidRDefault="008A0485" w:rsidP="00E82336">
      <w:pPr>
        <w:pStyle w:val="ListParagraph"/>
        <w:numPr>
          <w:ilvl w:val="0"/>
          <w:numId w:val="14"/>
        </w:numPr>
      </w:pPr>
      <w:r>
        <w:t xml:space="preserve">Select </w:t>
      </w:r>
      <w:r w:rsidRPr="0053277E">
        <w:rPr>
          <w:b/>
        </w:rPr>
        <w:t xml:space="preserve">Policies &gt; </w:t>
      </w:r>
      <w:r>
        <w:rPr>
          <w:b/>
        </w:rPr>
        <w:t>Security</w:t>
      </w:r>
      <w:r>
        <w:t>.</w:t>
      </w:r>
      <w:r w:rsidR="00CD6D90" w:rsidRPr="00CD6D90">
        <w:rPr>
          <w:noProof/>
        </w:rPr>
        <w:t xml:space="preserve"> </w:t>
      </w:r>
      <w:r w:rsidR="00CD6D90">
        <w:rPr>
          <w:noProof/>
        </w:rPr>
        <w:drawing>
          <wp:inline distT="0" distB="0" distL="0" distR="0" wp14:anchorId="39E1CC89" wp14:editId="26707D76">
            <wp:extent cx="714375" cy="18097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375" cy="180975"/>
                    </a:xfrm>
                    <a:prstGeom prst="rect">
                      <a:avLst/>
                    </a:prstGeom>
                  </pic:spPr>
                </pic:pic>
              </a:graphicData>
            </a:graphic>
          </wp:inline>
        </w:drawing>
      </w:r>
    </w:p>
    <w:p w14:paraId="171922C3" w14:textId="6C670A2D" w:rsidR="008A0485" w:rsidRDefault="008A0485" w:rsidP="00E82336">
      <w:pPr>
        <w:pStyle w:val="ListParagraph"/>
        <w:numPr>
          <w:ilvl w:val="0"/>
          <w:numId w:val="14"/>
        </w:numPr>
      </w:pPr>
      <w:r w:rsidRPr="0053277E">
        <w:lastRenderedPageBreak/>
        <w:t xml:space="preserve">Click </w:t>
      </w:r>
      <w:r w:rsidR="00CD6D90">
        <w:rPr>
          <w:noProof/>
        </w:rPr>
        <w:drawing>
          <wp:inline distT="0" distB="0" distL="0" distR="0" wp14:anchorId="294D6ADA" wp14:editId="1A08F08F">
            <wp:extent cx="428625" cy="2286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CD6D90">
        <w:t xml:space="preserve"> </w:t>
      </w:r>
      <w:r w:rsidRPr="0053277E">
        <w:t>to define a</w:t>
      </w:r>
      <w:r w:rsidR="00791EF2">
        <w:t xml:space="preserve"> Security p</w:t>
      </w:r>
      <w:r w:rsidR="007116B8">
        <w:t>olicy</w:t>
      </w:r>
      <w:r>
        <w:t xml:space="preserve"> rule</w:t>
      </w:r>
      <w:r w:rsidR="006D34E8">
        <w:t>.</w:t>
      </w:r>
    </w:p>
    <w:p w14:paraId="10CE3630" w14:textId="42B1DD6A" w:rsidR="006D34E8" w:rsidRDefault="006D34E8" w:rsidP="00E82336">
      <w:pPr>
        <w:pStyle w:val="ListParagraph"/>
        <w:numPr>
          <w:ilvl w:val="0"/>
          <w:numId w:val="1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8A0485" w:rsidRPr="00733F7B" w14:paraId="28B27838" w14:textId="77777777" w:rsidTr="00451E2E">
        <w:trPr>
          <w:trHeight w:val="269"/>
          <w:tblHeader/>
        </w:trPr>
        <w:tc>
          <w:tcPr>
            <w:tcW w:w="2705" w:type="dxa"/>
            <w:shd w:val="pct15" w:color="auto" w:fill="auto"/>
          </w:tcPr>
          <w:p w14:paraId="3A574052" w14:textId="77777777" w:rsidR="008A0485" w:rsidRPr="001C3FD0" w:rsidRDefault="008A0485" w:rsidP="00451E2E">
            <w:pPr>
              <w:spacing w:before="60"/>
              <w:rPr>
                <w:b/>
                <w:szCs w:val="24"/>
              </w:rPr>
            </w:pPr>
            <w:r w:rsidRPr="001C3FD0">
              <w:rPr>
                <w:b/>
                <w:szCs w:val="24"/>
              </w:rPr>
              <w:t>Parameter</w:t>
            </w:r>
          </w:p>
        </w:tc>
        <w:tc>
          <w:tcPr>
            <w:tcW w:w="6295" w:type="dxa"/>
            <w:shd w:val="pct15" w:color="auto" w:fill="auto"/>
          </w:tcPr>
          <w:p w14:paraId="404B6D72" w14:textId="77777777" w:rsidR="008A0485" w:rsidRPr="001C3FD0" w:rsidRDefault="008A0485" w:rsidP="00451E2E">
            <w:pPr>
              <w:spacing w:before="60"/>
              <w:rPr>
                <w:rFonts w:asciiTheme="minorHAnsi" w:hAnsiTheme="minorHAnsi" w:cstheme="minorHAnsi"/>
                <w:b/>
                <w:szCs w:val="24"/>
              </w:rPr>
            </w:pPr>
            <w:r w:rsidRPr="001C3FD0">
              <w:rPr>
                <w:b/>
                <w:szCs w:val="24"/>
              </w:rPr>
              <w:t>Value</w:t>
            </w:r>
          </w:p>
        </w:tc>
      </w:tr>
      <w:tr w:rsidR="008A0485" w:rsidRPr="005B1C38" w14:paraId="3E65E734" w14:textId="77777777" w:rsidTr="00451E2E">
        <w:tc>
          <w:tcPr>
            <w:tcW w:w="2705" w:type="dxa"/>
          </w:tcPr>
          <w:p w14:paraId="33E4A17B" w14:textId="77777777" w:rsidR="008A0485" w:rsidRPr="001C3FD0" w:rsidRDefault="008A0485" w:rsidP="00451E2E">
            <w:pPr>
              <w:spacing w:before="60"/>
              <w:rPr>
                <w:szCs w:val="24"/>
              </w:rPr>
            </w:pPr>
            <w:r>
              <w:rPr>
                <w:szCs w:val="24"/>
              </w:rPr>
              <w:t>Name</w:t>
            </w:r>
          </w:p>
        </w:tc>
        <w:tc>
          <w:tcPr>
            <w:tcW w:w="6295" w:type="dxa"/>
          </w:tcPr>
          <w:p w14:paraId="6513A9CC" w14:textId="7BA003DF" w:rsidR="008A0485" w:rsidRPr="006D34E8" w:rsidRDefault="006D34E8" w:rsidP="00451E2E">
            <w:pPr>
              <w:spacing w:before="60"/>
              <w:rPr>
                <w:rFonts w:ascii="Courier New" w:hAnsi="Courier New" w:cs="Courier New"/>
                <w:szCs w:val="24"/>
              </w:rPr>
            </w:pPr>
            <w:r w:rsidRPr="006D34E8">
              <w:rPr>
                <w:rFonts w:ascii="Courier New" w:hAnsi="Courier New" w:cs="Courier New"/>
                <w:szCs w:val="24"/>
              </w:rPr>
              <w:t>egress-</w:t>
            </w:r>
            <w:r w:rsidR="000E28C5">
              <w:rPr>
                <w:rFonts w:ascii="Courier New" w:hAnsi="Courier New" w:cs="Courier New"/>
                <w:szCs w:val="24"/>
              </w:rPr>
              <w:t>outside</w:t>
            </w:r>
          </w:p>
        </w:tc>
      </w:tr>
      <w:tr w:rsidR="008A0485" w:rsidRPr="009B74FA" w14:paraId="093A3492" w14:textId="77777777" w:rsidTr="00451E2E">
        <w:tc>
          <w:tcPr>
            <w:tcW w:w="2705" w:type="dxa"/>
          </w:tcPr>
          <w:p w14:paraId="6663858A" w14:textId="77777777" w:rsidR="008A0485" w:rsidRPr="001C3FD0" w:rsidRDefault="008A0485" w:rsidP="00451E2E">
            <w:pPr>
              <w:spacing w:before="60"/>
              <w:rPr>
                <w:szCs w:val="24"/>
              </w:rPr>
            </w:pPr>
            <w:r>
              <w:rPr>
                <w:szCs w:val="24"/>
              </w:rPr>
              <w:t>Rule Type</w:t>
            </w:r>
          </w:p>
        </w:tc>
        <w:tc>
          <w:tcPr>
            <w:tcW w:w="6295" w:type="dxa"/>
          </w:tcPr>
          <w:p w14:paraId="1306DC32" w14:textId="77777777" w:rsidR="008A0485" w:rsidRPr="009B74FA" w:rsidRDefault="008A0485" w:rsidP="007872CD">
            <w:pPr>
              <w:spacing w:before="60"/>
              <w:rPr>
                <w:b/>
                <w:szCs w:val="24"/>
              </w:rPr>
            </w:pPr>
            <w:r w:rsidRPr="009B74FA">
              <w:rPr>
                <w:b/>
                <w:szCs w:val="24"/>
              </w:rPr>
              <w:t>universal (default)</w:t>
            </w:r>
          </w:p>
        </w:tc>
      </w:tr>
      <w:tr w:rsidR="00FE01A8" w:rsidRPr="009B74FA" w14:paraId="13F11D46" w14:textId="77777777" w:rsidTr="00451E2E">
        <w:tc>
          <w:tcPr>
            <w:tcW w:w="2705" w:type="dxa"/>
          </w:tcPr>
          <w:p w14:paraId="12A4F771" w14:textId="1F12EDF5" w:rsidR="00FE01A8" w:rsidRDefault="00FE01A8" w:rsidP="00451E2E">
            <w:pPr>
              <w:spacing w:before="60"/>
              <w:rPr>
                <w:szCs w:val="24"/>
              </w:rPr>
            </w:pPr>
            <w:r>
              <w:rPr>
                <w:szCs w:val="24"/>
              </w:rPr>
              <w:t>Tags</w:t>
            </w:r>
          </w:p>
        </w:tc>
        <w:tc>
          <w:tcPr>
            <w:tcW w:w="6295" w:type="dxa"/>
          </w:tcPr>
          <w:p w14:paraId="5DB56BB0" w14:textId="742939D3" w:rsidR="00FE01A8" w:rsidRPr="009B74FA" w:rsidRDefault="00FE01A8" w:rsidP="007872CD">
            <w:pPr>
              <w:spacing w:before="60"/>
              <w:rPr>
                <w:b/>
                <w:szCs w:val="24"/>
              </w:rPr>
            </w:pPr>
            <w:r w:rsidRPr="009B74FA">
              <w:rPr>
                <w:b/>
                <w:szCs w:val="24"/>
              </w:rPr>
              <w:t>egress</w:t>
            </w:r>
          </w:p>
        </w:tc>
      </w:tr>
    </w:tbl>
    <w:p w14:paraId="791D3DE0" w14:textId="4C585EB0" w:rsidR="006D34E8" w:rsidRDefault="006D34E8" w:rsidP="00E82336">
      <w:pPr>
        <w:pStyle w:val="ListParagraph"/>
        <w:numPr>
          <w:ilvl w:val="0"/>
          <w:numId w:val="14"/>
        </w:numPr>
      </w:pPr>
      <w:r>
        <w:t xml:space="preserve">Click the </w:t>
      </w:r>
      <w:r w:rsidR="00F66572">
        <w:rPr>
          <w:b/>
        </w:rPr>
        <w:t xml:space="preserve">Source </w:t>
      </w:r>
      <w:r w:rsidR="00F66572" w:rsidRPr="00F66572">
        <w:t>t</w:t>
      </w:r>
      <w:r w:rsidRPr="00F66572">
        <w:t>ab</w:t>
      </w:r>
      <w:r w:rsidR="007116B8">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6952E8" w:rsidRPr="00733F7B" w14:paraId="32705C4B" w14:textId="77777777" w:rsidTr="00451E2E">
        <w:trPr>
          <w:trHeight w:val="269"/>
          <w:tblHeader/>
        </w:trPr>
        <w:tc>
          <w:tcPr>
            <w:tcW w:w="2705" w:type="dxa"/>
            <w:shd w:val="pct15" w:color="auto" w:fill="auto"/>
          </w:tcPr>
          <w:p w14:paraId="63480C7B" w14:textId="77777777" w:rsidR="006952E8" w:rsidRPr="001C3FD0" w:rsidRDefault="006952E8" w:rsidP="00451E2E">
            <w:pPr>
              <w:spacing w:before="60"/>
              <w:rPr>
                <w:b/>
                <w:szCs w:val="24"/>
              </w:rPr>
            </w:pPr>
            <w:r w:rsidRPr="001C3FD0">
              <w:rPr>
                <w:b/>
                <w:szCs w:val="24"/>
              </w:rPr>
              <w:t>Parameter</w:t>
            </w:r>
          </w:p>
        </w:tc>
        <w:tc>
          <w:tcPr>
            <w:tcW w:w="6295" w:type="dxa"/>
            <w:shd w:val="pct15" w:color="auto" w:fill="auto"/>
          </w:tcPr>
          <w:p w14:paraId="5E13A366" w14:textId="77777777" w:rsidR="006952E8" w:rsidRPr="001C3FD0" w:rsidRDefault="006952E8" w:rsidP="00451E2E">
            <w:pPr>
              <w:spacing w:before="60"/>
              <w:rPr>
                <w:rFonts w:asciiTheme="minorHAnsi" w:hAnsiTheme="minorHAnsi" w:cstheme="minorHAnsi"/>
                <w:b/>
                <w:szCs w:val="24"/>
              </w:rPr>
            </w:pPr>
            <w:r w:rsidRPr="001C3FD0">
              <w:rPr>
                <w:b/>
                <w:szCs w:val="24"/>
              </w:rPr>
              <w:t>Value</w:t>
            </w:r>
          </w:p>
        </w:tc>
      </w:tr>
      <w:tr w:rsidR="006D34E8" w:rsidRPr="009B74FA" w14:paraId="440E4A37" w14:textId="77777777" w:rsidTr="00451E2E">
        <w:tc>
          <w:tcPr>
            <w:tcW w:w="2705" w:type="dxa"/>
            <w:tcBorders>
              <w:bottom w:val="single" w:sz="4" w:space="0" w:color="000000" w:themeColor="text1"/>
            </w:tcBorders>
          </w:tcPr>
          <w:p w14:paraId="138F5DC2" w14:textId="77777777" w:rsidR="006D34E8" w:rsidRPr="001C3FD0" w:rsidRDefault="006D34E8" w:rsidP="00451E2E">
            <w:pPr>
              <w:spacing w:before="60"/>
              <w:rPr>
                <w:szCs w:val="24"/>
              </w:rPr>
            </w:pPr>
            <w:r>
              <w:rPr>
                <w:szCs w:val="24"/>
              </w:rPr>
              <w:t>Source Zone</w:t>
            </w:r>
          </w:p>
        </w:tc>
        <w:tc>
          <w:tcPr>
            <w:tcW w:w="6295" w:type="dxa"/>
            <w:tcBorders>
              <w:bottom w:val="single" w:sz="4" w:space="0" w:color="000000" w:themeColor="text1"/>
            </w:tcBorders>
          </w:tcPr>
          <w:p w14:paraId="7E0C971E" w14:textId="20439FA5" w:rsidR="006D34E8" w:rsidRPr="009B74FA" w:rsidRDefault="00C85AE9" w:rsidP="007872CD">
            <w:pPr>
              <w:spacing w:before="60"/>
              <w:rPr>
                <w:b/>
                <w:szCs w:val="24"/>
              </w:rPr>
            </w:pPr>
            <w:r w:rsidRPr="009B74FA">
              <w:rPr>
                <w:b/>
                <w:szCs w:val="24"/>
              </w:rPr>
              <w:t>inside</w:t>
            </w:r>
          </w:p>
        </w:tc>
      </w:tr>
      <w:tr w:rsidR="006D34E8" w:rsidRPr="009B74FA" w14:paraId="0F5B4D2A" w14:textId="77777777" w:rsidTr="00451E2E">
        <w:tc>
          <w:tcPr>
            <w:tcW w:w="2705" w:type="dxa"/>
            <w:tcBorders>
              <w:bottom w:val="single" w:sz="4" w:space="0" w:color="000000" w:themeColor="text1"/>
            </w:tcBorders>
          </w:tcPr>
          <w:p w14:paraId="7342049B" w14:textId="77777777" w:rsidR="006D34E8" w:rsidRPr="001C3FD0" w:rsidRDefault="006D34E8" w:rsidP="00451E2E">
            <w:pPr>
              <w:spacing w:before="60"/>
              <w:rPr>
                <w:szCs w:val="24"/>
              </w:rPr>
            </w:pPr>
            <w:r>
              <w:rPr>
                <w:szCs w:val="24"/>
              </w:rPr>
              <w:t>Source Address</w:t>
            </w:r>
          </w:p>
        </w:tc>
        <w:tc>
          <w:tcPr>
            <w:tcW w:w="6295" w:type="dxa"/>
            <w:tcBorders>
              <w:bottom w:val="single" w:sz="4" w:space="0" w:color="000000" w:themeColor="text1"/>
            </w:tcBorders>
          </w:tcPr>
          <w:p w14:paraId="46B7AC57" w14:textId="68451DA5" w:rsidR="006D34E8" w:rsidRPr="009B74FA" w:rsidRDefault="00A4198B" w:rsidP="007872CD">
            <w:pPr>
              <w:spacing w:before="60"/>
              <w:rPr>
                <w:b/>
                <w:szCs w:val="24"/>
              </w:rPr>
            </w:pPr>
            <w:r w:rsidRPr="009B74FA">
              <w:rPr>
                <w:b/>
                <w:szCs w:val="24"/>
              </w:rPr>
              <w:t>A</w:t>
            </w:r>
            <w:r w:rsidR="006952E8" w:rsidRPr="009B74FA">
              <w:rPr>
                <w:b/>
                <w:szCs w:val="24"/>
              </w:rPr>
              <w:t>ny</w:t>
            </w:r>
          </w:p>
        </w:tc>
      </w:tr>
    </w:tbl>
    <w:p w14:paraId="68A28CB7" w14:textId="176B36D5" w:rsidR="006952E8" w:rsidRDefault="006952E8" w:rsidP="00E82336">
      <w:pPr>
        <w:pStyle w:val="ListParagraph"/>
        <w:numPr>
          <w:ilvl w:val="0"/>
          <w:numId w:val="14"/>
        </w:numPr>
      </w:pPr>
      <w:r>
        <w:t xml:space="preserve">Click the </w:t>
      </w:r>
      <w:r>
        <w:rPr>
          <w:b/>
        </w:rPr>
        <w:t>Destination</w:t>
      </w:r>
      <w:r w:rsidR="00AA7328">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6952E8" w:rsidRPr="00733F7B" w14:paraId="337396C4" w14:textId="77777777" w:rsidTr="00451E2E">
        <w:trPr>
          <w:trHeight w:val="269"/>
          <w:tblHeader/>
        </w:trPr>
        <w:tc>
          <w:tcPr>
            <w:tcW w:w="2705" w:type="dxa"/>
            <w:shd w:val="pct15" w:color="auto" w:fill="auto"/>
          </w:tcPr>
          <w:p w14:paraId="3A0DE1D0" w14:textId="77777777" w:rsidR="006952E8" w:rsidRPr="001C3FD0" w:rsidRDefault="006952E8" w:rsidP="00451E2E">
            <w:pPr>
              <w:spacing w:before="60"/>
              <w:rPr>
                <w:b/>
                <w:szCs w:val="24"/>
              </w:rPr>
            </w:pPr>
            <w:r w:rsidRPr="001C3FD0">
              <w:rPr>
                <w:b/>
                <w:szCs w:val="24"/>
              </w:rPr>
              <w:t>Parameter</w:t>
            </w:r>
          </w:p>
        </w:tc>
        <w:tc>
          <w:tcPr>
            <w:tcW w:w="6295" w:type="dxa"/>
            <w:shd w:val="pct15" w:color="auto" w:fill="auto"/>
          </w:tcPr>
          <w:p w14:paraId="419CB25E" w14:textId="77777777" w:rsidR="006952E8" w:rsidRPr="001C3FD0" w:rsidRDefault="006952E8" w:rsidP="00451E2E">
            <w:pPr>
              <w:spacing w:before="60"/>
              <w:rPr>
                <w:rFonts w:asciiTheme="minorHAnsi" w:hAnsiTheme="minorHAnsi" w:cstheme="minorHAnsi"/>
                <w:b/>
                <w:szCs w:val="24"/>
              </w:rPr>
            </w:pPr>
            <w:r w:rsidRPr="001C3FD0">
              <w:rPr>
                <w:b/>
                <w:szCs w:val="24"/>
              </w:rPr>
              <w:t>Value</w:t>
            </w:r>
          </w:p>
        </w:tc>
      </w:tr>
      <w:tr w:rsidR="006952E8" w:rsidRPr="009B74FA" w14:paraId="623BCBC4" w14:textId="77777777" w:rsidTr="00451E2E">
        <w:tc>
          <w:tcPr>
            <w:tcW w:w="2705" w:type="dxa"/>
          </w:tcPr>
          <w:p w14:paraId="015FE6A0" w14:textId="77777777" w:rsidR="006952E8" w:rsidRPr="001C3FD0" w:rsidRDefault="006952E8" w:rsidP="00451E2E">
            <w:pPr>
              <w:spacing w:before="60"/>
              <w:rPr>
                <w:szCs w:val="24"/>
              </w:rPr>
            </w:pPr>
            <w:r>
              <w:rPr>
                <w:szCs w:val="24"/>
              </w:rPr>
              <w:t>Destination Zone</w:t>
            </w:r>
          </w:p>
        </w:tc>
        <w:tc>
          <w:tcPr>
            <w:tcW w:w="6295" w:type="dxa"/>
          </w:tcPr>
          <w:p w14:paraId="571F2E30" w14:textId="59A0C247" w:rsidR="006952E8" w:rsidRPr="009B74FA" w:rsidRDefault="00C85AE9" w:rsidP="007872CD">
            <w:pPr>
              <w:spacing w:before="60"/>
              <w:rPr>
                <w:b/>
                <w:szCs w:val="24"/>
              </w:rPr>
            </w:pPr>
            <w:r w:rsidRPr="009B74FA">
              <w:rPr>
                <w:b/>
                <w:szCs w:val="24"/>
              </w:rPr>
              <w:t>outside</w:t>
            </w:r>
          </w:p>
        </w:tc>
      </w:tr>
      <w:tr w:rsidR="006952E8" w:rsidRPr="009B74FA" w14:paraId="47AD9FA5" w14:textId="77777777" w:rsidTr="00451E2E">
        <w:tc>
          <w:tcPr>
            <w:tcW w:w="2705" w:type="dxa"/>
            <w:tcBorders>
              <w:bottom w:val="single" w:sz="4" w:space="0" w:color="000000" w:themeColor="text1"/>
            </w:tcBorders>
          </w:tcPr>
          <w:p w14:paraId="2B050BD3" w14:textId="77777777" w:rsidR="006952E8" w:rsidRPr="001C3FD0" w:rsidRDefault="006952E8" w:rsidP="00451E2E">
            <w:pPr>
              <w:spacing w:before="60"/>
              <w:rPr>
                <w:szCs w:val="24"/>
              </w:rPr>
            </w:pPr>
            <w:r>
              <w:rPr>
                <w:szCs w:val="24"/>
              </w:rPr>
              <w:t>Destination Address</w:t>
            </w:r>
          </w:p>
        </w:tc>
        <w:tc>
          <w:tcPr>
            <w:tcW w:w="6295" w:type="dxa"/>
            <w:tcBorders>
              <w:bottom w:val="single" w:sz="4" w:space="0" w:color="000000" w:themeColor="text1"/>
            </w:tcBorders>
          </w:tcPr>
          <w:p w14:paraId="7BA36D86" w14:textId="4A9D940C" w:rsidR="006952E8" w:rsidRPr="009B74FA" w:rsidRDefault="00A77442" w:rsidP="007872CD">
            <w:pPr>
              <w:spacing w:before="60"/>
              <w:rPr>
                <w:b/>
                <w:szCs w:val="24"/>
              </w:rPr>
            </w:pPr>
            <w:r w:rsidRPr="009B74FA">
              <w:rPr>
                <w:b/>
                <w:szCs w:val="24"/>
              </w:rPr>
              <w:t>A</w:t>
            </w:r>
            <w:r w:rsidR="006952E8" w:rsidRPr="009B74FA">
              <w:rPr>
                <w:b/>
                <w:szCs w:val="24"/>
              </w:rPr>
              <w:t>ny</w:t>
            </w:r>
          </w:p>
        </w:tc>
      </w:tr>
    </w:tbl>
    <w:p w14:paraId="589E806A" w14:textId="768AA15F" w:rsidR="006952E8" w:rsidRDefault="006952E8" w:rsidP="00E82336">
      <w:pPr>
        <w:pStyle w:val="ListParagraph"/>
        <w:numPr>
          <w:ilvl w:val="0"/>
          <w:numId w:val="14"/>
        </w:numPr>
      </w:pPr>
      <w:r>
        <w:t xml:space="preserve">Click the </w:t>
      </w:r>
      <w:r>
        <w:rPr>
          <w:b/>
        </w:rPr>
        <w:t>Application</w:t>
      </w:r>
      <w:r w:rsidR="00AA7328">
        <w:t xml:space="preserve"> tab and</w:t>
      </w:r>
      <w:r>
        <w:t xml:space="preserve"> verify that </w:t>
      </w:r>
      <w:r w:rsidR="00CD6D90">
        <w:rPr>
          <w:noProof/>
        </w:rPr>
        <w:drawing>
          <wp:inline distT="0" distB="0" distL="0" distR="0" wp14:anchorId="49312E55" wp14:editId="7ECB443F">
            <wp:extent cx="371475" cy="1905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 cy="190500"/>
                    </a:xfrm>
                    <a:prstGeom prst="rect">
                      <a:avLst/>
                    </a:prstGeom>
                  </pic:spPr>
                </pic:pic>
              </a:graphicData>
            </a:graphic>
          </wp:inline>
        </w:drawing>
      </w:r>
      <w:r w:rsidR="00CD6D90">
        <w:t xml:space="preserve"> </w:t>
      </w:r>
      <w:r>
        <w:t>is checked.</w:t>
      </w:r>
    </w:p>
    <w:p w14:paraId="131FCFAB" w14:textId="286885A9" w:rsidR="006952E8" w:rsidRDefault="006952E8" w:rsidP="00E82336">
      <w:pPr>
        <w:pStyle w:val="ListParagraph"/>
        <w:numPr>
          <w:ilvl w:val="0"/>
          <w:numId w:val="14"/>
        </w:numPr>
      </w:pPr>
      <w:r>
        <w:t xml:space="preserve">Click the </w:t>
      </w:r>
      <w:r>
        <w:rPr>
          <w:b/>
        </w:rPr>
        <w:t>Service/URL Category</w:t>
      </w:r>
      <w:r w:rsidR="00AA7328">
        <w:t xml:space="preserve"> tab and</w:t>
      </w:r>
      <w:r>
        <w:t xml:space="preserve"> verify that </w:t>
      </w:r>
      <w:r w:rsidR="00CD6D90">
        <w:rPr>
          <w:noProof/>
        </w:rPr>
        <w:drawing>
          <wp:inline distT="0" distB="0" distL="0" distR="0" wp14:anchorId="4281DBC6" wp14:editId="0AD91705">
            <wp:extent cx="1419225" cy="2476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19225" cy="247650"/>
                    </a:xfrm>
                    <a:prstGeom prst="rect">
                      <a:avLst/>
                    </a:prstGeom>
                  </pic:spPr>
                </pic:pic>
              </a:graphicData>
            </a:graphic>
          </wp:inline>
        </w:drawing>
      </w:r>
      <w:r w:rsidR="00240905">
        <w:t xml:space="preserve"> </w:t>
      </w:r>
      <w:r>
        <w:t>is selected.</w:t>
      </w:r>
    </w:p>
    <w:p w14:paraId="2E3B4DF6" w14:textId="4CA7CCE9" w:rsidR="006952E8" w:rsidRDefault="006952E8" w:rsidP="00E82336">
      <w:pPr>
        <w:pStyle w:val="ListParagraph"/>
        <w:numPr>
          <w:ilvl w:val="0"/>
          <w:numId w:val="14"/>
        </w:numPr>
      </w:pPr>
      <w:r>
        <w:t xml:space="preserve">Click the </w:t>
      </w:r>
      <w:r>
        <w:rPr>
          <w:b/>
        </w:rPr>
        <w:t xml:space="preserve">Actions </w:t>
      </w:r>
      <w:r w:rsidR="00AA7328">
        <w:t>tab and</w:t>
      </w:r>
      <w:r>
        <w:t xml:space="preserve"> </w:t>
      </w:r>
      <w:r w:rsidR="00AA7328">
        <w:t>verify</w:t>
      </w:r>
      <w:r>
        <w:t xml:space="preserve"> the following:</w:t>
      </w:r>
    </w:p>
    <w:tbl>
      <w:tblPr>
        <w:tblStyle w:val="TableGrid"/>
        <w:tblW w:w="9000" w:type="dxa"/>
        <w:tblInd w:w="355" w:type="dxa"/>
        <w:tblLook w:val="04A0" w:firstRow="1" w:lastRow="0" w:firstColumn="1" w:lastColumn="0" w:noHBand="0" w:noVBand="1"/>
      </w:tblPr>
      <w:tblGrid>
        <w:gridCol w:w="2705"/>
        <w:gridCol w:w="6295"/>
      </w:tblGrid>
      <w:tr w:rsidR="006952E8" w:rsidRPr="00733F7B" w14:paraId="1C1A572C" w14:textId="77777777" w:rsidTr="00451E2E">
        <w:trPr>
          <w:trHeight w:val="269"/>
          <w:tblHeader/>
        </w:trPr>
        <w:tc>
          <w:tcPr>
            <w:tcW w:w="2705" w:type="dxa"/>
            <w:shd w:val="pct15" w:color="auto" w:fill="auto"/>
          </w:tcPr>
          <w:p w14:paraId="3141AA39" w14:textId="77777777" w:rsidR="006952E8" w:rsidRPr="001C3FD0" w:rsidRDefault="006952E8" w:rsidP="00451E2E">
            <w:pPr>
              <w:spacing w:before="60"/>
              <w:rPr>
                <w:b/>
                <w:szCs w:val="24"/>
              </w:rPr>
            </w:pPr>
            <w:r w:rsidRPr="001C3FD0">
              <w:rPr>
                <w:b/>
                <w:szCs w:val="24"/>
              </w:rPr>
              <w:t>Parameter</w:t>
            </w:r>
          </w:p>
        </w:tc>
        <w:tc>
          <w:tcPr>
            <w:tcW w:w="6295" w:type="dxa"/>
            <w:shd w:val="pct15" w:color="auto" w:fill="auto"/>
          </w:tcPr>
          <w:p w14:paraId="3F2C287F" w14:textId="77777777" w:rsidR="006952E8" w:rsidRPr="001C3FD0" w:rsidRDefault="006952E8" w:rsidP="00451E2E">
            <w:pPr>
              <w:spacing w:before="60"/>
              <w:rPr>
                <w:rFonts w:asciiTheme="minorHAnsi" w:hAnsiTheme="minorHAnsi" w:cstheme="minorHAnsi"/>
                <w:b/>
                <w:szCs w:val="24"/>
              </w:rPr>
            </w:pPr>
            <w:r w:rsidRPr="001C3FD0">
              <w:rPr>
                <w:b/>
                <w:szCs w:val="24"/>
              </w:rPr>
              <w:t>Value</w:t>
            </w:r>
          </w:p>
        </w:tc>
      </w:tr>
      <w:tr w:rsidR="006952E8" w:rsidRPr="009B74FA" w14:paraId="47E01A40" w14:textId="77777777" w:rsidTr="00451E2E">
        <w:tc>
          <w:tcPr>
            <w:tcW w:w="2705" w:type="dxa"/>
          </w:tcPr>
          <w:p w14:paraId="45EE1695" w14:textId="77777777" w:rsidR="006952E8" w:rsidRPr="001C3FD0" w:rsidRDefault="006952E8" w:rsidP="00451E2E">
            <w:pPr>
              <w:spacing w:before="60"/>
              <w:rPr>
                <w:szCs w:val="24"/>
              </w:rPr>
            </w:pPr>
            <w:r>
              <w:rPr>
                <w:szCs w:val="24"/>
              </w:rPr>
              <w:t>Action Setting</w:t>
            </w:r>
          </w:p>
        </w:tc>
        <w:tc>
          <w:tcPr>
            <w:tcW w:w="6295" w:type="dxa"/>
          </w:tcPr>
          <w:p w14:paraId="59E52C44" w14:textId="73E17B1B" w:rsidR="006952E8" w:rsidRPr="001B3D8D" w:rsidRDefault="006952E8" w:rsidP="007872CD">
            <w:pPr>
              <w:spacing w:before="60"/>
              <w:rPr>
                <w:b/>
                <w:szCs w:val="24"/>
              </w:rPr>
            </w:pPr>
            <w:r w:rsidRPr="009B74FA">
              <w:rPr>
                <w:b/>
                <w:szCs w:val="24"/>
              </w:rPr>
              <w:t>Allow</w:t>
            </w:r>
          </w:p>
        </w:tc>
      </w:tr>
      <w:tr w:rsidR="006952E8" w:rsidRPr="009B74FA" w14:paraId="0EA159A5" w14:textId="77777777" w:rsidTr="00451E2E">
        <w:tc>
          <w:tcPr>
            <w:tcW w:w="2705" w:type="dxa"/>
          </w:tcPr>
          <w:p w14:paraId="7B5BD227" w14:textId="77777777" w:rsidR="006952E8" w:rsidRPr="001C3FD0" w:rsidRDefault="006952E8" w:rsidP="00451E2E">
            <w:pPr>
              <w:spacing w:before="60"/>
              <w:rPr>
                <w:szCs w:val="24"/>
              </w:rPr>
            </w:pPr>
            <w:r>
              <w:rPr>
                <w:szCs w:val="24"/>
              </w:rPr>
              <w:t>Log Setting</w:t>
            </w:r>
          </w:p>
        </w:tc>
        <w:tc>
          <w:tcPr>
            <w:tcW w:w="6295" w:type="dxa"/>
          </w:tcPr>
          <w:p w14:paraId="0C9A1842" w14:textId="34E4E6BB" w:rsidR="006952E8" w:rsidRPr="001B3D8D" w:rsidRDefault="006952E8" w:rsidP="007872CD">
            <w:pPr>
              <w:spacing w:before="60"/>
              <w:rPr>
                <w:b/>
                <w:szCs w:val="24"/>
              </w:rPr>
            </w:pPr>
            <w:r w:rsidRPr="009B74FA">
              <w:rPr>
                <w:b/>
                <w:szCs w:val="24"/>
              </w:rPr>
              <w:t>Log at Session End</w:t>
            </w:r>
          </w:p>
        </w:tc>
      </w:tr>
    </w:tbl>
    <w:p w14:paraId="015981BF" w14:textId="60378EC0" w:rsidR="008A0485" w:rsidRDefault="008A0485" w:rsidP="00E82336">
      <w:pPr>
        <w:pStyle w:val="ListParagraph"/>
        <w:numPr>
          <w:ilvl w:val="0"/>
          <w:numId w:val="14"/>
        </w:numPr>
      </w:pPr>
      <w:r>
        <w:t xml:space="preserve">Click </w:t>
      </w:r>
      <w:r w:rsidRPr="00A73E7F">
        <w:rPr>
          <w:b/>
        </w:rPr>
        <w:t>OK</w:t>
      </w:r>
      <w:r>
        <w:t xml:space="preserve"> to close the </w:t>
      </w:r>
      <w:r w:rsidR="00CD6D90" w:rsidRPr="00AA7328">
        <w:t>Security Policy Rule</w:t>
      </w:r>
      <w:r w:rsidR="00CD6D90">
        <w:rPr>
          <w:b/>
        </w:rPr>
        <w:t xml:space="preserve"> </w:t>
      </w:r>
      <w:r w:rsidR="00AA7328">
        <w:t>c</w:t>
      </w:r>
      <w:r>
        <w:t>onfiguration window.</w:t>
      </w:r>
    </w:p>
    <w:p w14:paraId="61D325DC" w14:textId="008D6515" w:rsidR="008A0485" w:rsidRDefault="00CD6D90" w:rsidP="00E82336">
      <w:pPr>
        <w:pStyle w:val="ListParagraph"/>
        <w:numPr>
          <w:ilvl w:val="0"/>
          <w:numId w:val="14"/>
        </w:numPr>
      </w:pPr>
      <w:r>
        <w:rPr>
          <w:noProof/>
        </w:rPr>
        <w:drawing>
          <wp:inline distT="0" distB="0" distL="0" distR="0" wp14:anchorId="1E32E93C" wp14:editId="222A73DF">
            <wp:extent cx="628650" cy="2190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7C604438" w14:textId="59E6F5A9" w:rsidR="008A0485" w:rsidRDefault="009866AB" w:rsidP="008A0485">
      <w:pPr>
        <w:pStyle w:val="Heading2"/>
      </w:pPr>
      <w:bookmarkStart w:id="32" w:name="_Toc474939068"/>
      <w:r>
        <w:t>3.4</w:t>
      </w:r>
      <w:r w:rsidR="006A5EE5">
        <w:t xml:space="preserve"> V</w:t>
      </w:r>
      <w:r w:rsidR="008A0485">
        <w:t>erify Internet Connectivity</w:t>
      </w:r>
      <w:bookmarkEnd w:id="32"/>
    </w:p>
    <w:p w14:paraId="14261D7F" w14:textId="4F2A2747" w:rsidR="008A0485" w:rsidRDefault="008A0485" w:rsidP="00E82336">
      <w:pPr>
        <w:pStyle w:val="ListParagraph"/>
        <w:numPr>
          <w:ilvl w:val="0"/>
          <w:numId w:val="32"/>
        </w:numPr>
        <w:ind w:left="720"/>
      </w:pPr>
      <w:r>
        <w:t xml:space="preserve">Test internet connectivity by </w:t>
      </w:r>
      <w:r w:rsidR="000E7B02">
        <w:t xml:space="preserve">opening a different </w:t>
      </w:r>
      <w:r>
        <w:t>brows</w:t>
      </w:r>
      <w:r w:rsidR="000E7B02">
        <w:t>er in p</w:t>
      </w:r>
      <w:r w:rsidR="00DC2CE3">
        <w:t>rivate/incognito mode and browse</w:t>
      </w:r>
      <w:r w:rsidR="00A77442">
        <w:t xml:space="preserve"> to</w:t>
      </w:r>
      <w:r>
        <w:t xml:space="preserve"> </w:t>
      </w:r>
      <w:r w:rsidR="00C85AE9">
        <w:rPr>
          <w:rFonts w:ascii="Courier New" w:hAnsi="Courier New" w:cs="Courier New"/>
        </w:rPr>
        <w:t>msn.com</w:t>
      </w:r>
      <w:r w:rsidRPr="00BC55CA">
        <w:rPr>
          <w:rFonts w:cs="Times New Roman"/>
        </w:rPr>
        <w:t xml:space="preserve"> </w:t>
      </w:r>
      <w:r>
        <w:t xml:space="preserve">and </w:t>
      </w:r>
      <w:r w:rsidR="00C85AE9">
        <w:rPr>
          <w:rFonts w:ascii="Courier New" w:hAnsi="Courier New" w:cs="Courier New"/>
        </w:rPr>
        <w:t>shutterfly.com</w:t>
      </w:r>
      <w:r>
        <w:t>.</w:t>
      </w:r>
    </w:p>
    <w:p w14:paraId="5D6F7982" w14:textId="25D5242D" w:rsidR="006A5EE5" w:rsidRDefault="00A0574F" w:rsidP="00E82336">
      <w:pPr>
        <w:pStyle w:val="ListParagraph"/>
        <w:numPr>
          <w:ilvl w:val="0"/>
          <w:numId w:val="32"/>
        </w:numPr>
        <w:ind w:left="720"/>
      </w:pPr>
      <w:r>
        <w:t xml:space="preserve">In the </w:t>
      </w:r>
      <w:r w:rsidR="006C64F5">
        <w:t>WebUI</w:t>
      </w:r>
      <w:r>
        <w:t xml:space="preserve"> select</w:t>
      </w:r>
      <w:r w:rsidR="008A0485">
        <w:t xml:space="preserve"> </w:t>
      </w:r>
      <w:r w:rsidR="008A0485" w:rsidRPr="000D221E">
        <w:rPr>
          <w:b/>
        </w:rPr>
        <w:t>Monitor &gt; Logs &gt; Traffic</w:t>
      </w:r>
      <w:r w:rsidR="006952E8">
        <w:t xml:space="preserve">. </w:t>
      </w:r>
      <w:r w:rsidR="006A5EE5">
        <w:rPr>
          <w:noProof/>
        </w:rPr>
        <w:drawing>
          <wp:inline distT="0" distB="0" distL="0" distR="0" wp14:anchorId="0FE96381" wp14:editId="079AFAD9">
            <wp:extent cx="781050" cy="1714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1050" cy="171450"/>
                    </a:xfrm>
                    <a:prstGeom prst="rect">
                      <a:avLst/>
                    </a:prstGeom>
                  </pic:spPr>
                </pic:pic>
              </a:graphicData>
            </a:graphic>
          </wp:inline>
        </w:drawing>
      </w:r>
    </w:p>
    <w:p w14:paraId="15463C13" w14:textId="3DA979A6" w:rsidR="008A0485" w:rsidRDefault="006A5EE5" w:rsidP="00E82336">
      <w:pPr>
        <w:pStyle w:val="ListParagraph"/>
        <w:numPr>
          <w:ilvl w:val="0"/>
          <w:numId w:val="32"/>
        </w:numPr>
        <w:ind w:left="720"/>
      </w:pPr>
      <w:r>
        <w:t xml:space="preserve">Traffic </w:t>
      </w:r>
      <w:r w:rsidR="00AA7328">
        <w:t xml:space="preserve">log </w:t>
      </w:r>
      <w:r>
        <w:t xml:space="preserve">entries should be present based on the internet test. Verify </w:t>
      </w:r>
      <w:r w:rsidR="00AA7328">
        <w:t>that there is allowed</w:t>
      </w:r>
      <w:r>
        <w:t xml:space="preserve"> traffic</w:t>
      </w:r>
      <w:r w:rsidR="00AA7328">
        <w:t xml:space="preserve"> that</w:t>
      </w:r>
      <w:r>
        <w:t xml:space="preserve"> matches the </w:t>
      </w:r>
      <w:r w:rsidR="00AA7328">
        <w:t>Security policy r</w:t>
      </w:r>
      <w:r w:rsidRPr="00AA7328">
        <w:t>ule</w:t>
      </w:r>
      <w:r>
        <w:rPr>
          <w:b/>
        </w:rPr>
        <w:t xml:space="preserve"> </w:t>
      </w:r>
      <w:r w:rsidRPr="00AA7328">
        <w:rPr>
          <w:b/>
        </w:rPr>
        <w:t>egress-</w:t>
      </w:r>
      <w:r w:rsidR="00C85AE9">
        <w:rPr>
          <w:b/>
        </w:rPr>
        <w:t>outside</w:t>
      </w:r>
      <w:r w:rsidR="004A0828">
        <w:t>:</w:t>
      </w:r>
    </w:p>
    <w:p w14:paraId="63B24F34" w14:textId="5C3CADBD" w:rsidR="006A5EE5" w:rsidRDefault="00C85AE9" w:rsidP="006A5EE5">
      <w:pPr>
        <w:pStyle w:val="ListParagraph"/>
      </w:pPr>
      <w:r>
        <w:rPr>
          <w:noProof/>
        </w:rPr>
        <w:lastRenderedPageBreak/>
        <w:drawing>
          <wp:inline distT="0" distB="0" distL="0" distR="0" wp14:anchorId="1EE206ED" wp14:editId="60306EB7">
            <wp:extent cx="3895725" cy="981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5725" cy="981075"/>
                    </a:xfrm>
                    <a:prstGeom prst="rect">
                      <a:avLst/>
                    </a:prstGeom>
                  </pic:spPr>
                </pic:pic>
              </a:graphicData>
            </a:graphic>
          </wp:inline>
        </w:drawing>
      </w:r>
    </w:p>
    <w:p w14:paraId="46BF92E1" w14:textId="70C0275D" w:rsidR="008A0485" w:rsidRDefault="009866AB" w:rsidP="008A0485">
      <w:pPr>
        <w:pStyle w:val="Heading2"/>
      </w:pPr>
      <w:bookmarkStart w:id="33" w:name="_Toc474939069"/>
      <w:r>
        <w:t>3.5</w:t>
      </w:r>
      <w:r w:rsidR="003C0E95">
        <w:t xml:space="preserve"> </w:t>
      </w:r>
      <w:r w:rsidR="004A19A1">
        <w:t>Create FTP Service</w:t>
      </w:r>
      <w:bookmarkEnd w:id="33"/>
    </w:p>
    <w:p w14:paraId="4EDDD52E" w14:textId="41873705" w:rsidR="004A19A1" w:rsidRDefault="004A19A1" w:rsidP="004A19A1">
      <w:r w:rsidRPr="004A19A1">
        <w:t>W</w:t>
      </w:r>
      <w:r w:rsidR="00BC55CA">
        <w:t>hen you define Securi</w:t>
      </w:r>
      <w:r w:rsidR="00791EF2">
        <w:t>ty p</w:t>
      </w:r>
      <w:r w:rsidR="00BC55CA">
        <w:t>olicy rules</w:t>
      </w:r>
      <w:r w:rsidRPr="004A19A1">
        <w:t xml:space="preserve"> for specific applications, you can select one or more services </w:t>
      </w:r>
      <w:r w:rsidR="00EC42DE">
        <w:t>that</w:t>
      </w:r>
      <w:r w:rsidRPr="004A19A1">
        <w:t xml:space="preserve"> limit the port numbers</w:t>
      </w:r>
      <w:r w:rsidR="00EC42DE">
        <w:t xml:space="preserve"> that</w:t>
      </w:r>
      <w:r w:rsidRPr="004A19A1">
        <w:t xml:space="preserve"> the applications can use.</w:t>
      </w:r>
    </w:p>
    <w:p w14:paraId="3E729D73" w14:textId="7CD9A2BE" w:rsidR="008A0485" w:rsidRDefault="00A0574F" w:rsidP="00410B05">
      <w:pPr>
        <w:pStyle w:val="ListParagraph"/>
        <w:numPr>
          <w:ilvl w:val="0"/>
          <w:numId w:val="85"/>
        </w:numPr>
        <w:ind w:left="720"/>
      </w:pPr>
      <w:r>
        <w:t xml:space="preserve">In the </w:t>
      </w:r>
      <w:r w:rsidR="006C64F5">
        <w:t>WebUI</w:t>
      </w:r>
      <w:r w:rsidR="008A0485">
        <w:t xml:space="preserve"> select </w:t>
      </w:r>
      <w:r w:rsidR="008A0485" w:rsidRPr="006D326A">
        <w:rPr>
          <w:b/>
        </w:rPr>
        <w:t>Objects &gt; Services</w:t>
      </w:r>
      <w:r w:rsidR="008A0485">
        <w:t>.</w:t>
      </w:r>
      <w:r w:rsidR="00550D16" w:rsidRPr="00550D16">
        <w:rPr>
          <w:noProof/>
        </w:rPr>
        <w:t xml:space="preserve"> </w:t>
      </w:r>
      <w:r w:rsidR="00550D16">
        <w:rPr>
          <w:noProof/>
        </w:rPr>
        <w:drawing>
          <wp:inline distT="0" distB="0" distL="0" distR="0" wp14:anchorId="249D1686" wp14:editId="3975E9E6">
            <wp:extent cx="866775" cy="19050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66775" cy="190500"/>
                    </a:xfrm>
                    <a:prstGeom prst="rect">
                      <a:avLst/>
                    </a:prstGeom>
                  </pic:spPr>
                </pic:pic>
              </a:graphicData>
            </a:graphic>
          </wp:inline>
        </w:drawing>
      </w:r>
    </w:p>
    <w:p w14:paraId="4E0F2B34" w14:textId="4C47FB1F" w:rsidR="008A0485" w:rsidRDefault="008A0485" w:rsidP="00410B05">
      <w:pPr>
        <w:pStyle w:val="ListParagraph"/>
        <w:numPr>
          <w:ilvl w:val="0"/>
          <w:numId w:val="85"/>
        </w:numPr>
        <w:ind w:left="720"/>
      </w:pPr>
      <w:r>
        <w:t xml:space="preserve">Click </w:t>
      </w:r>
      <w:r w:rsidR="00550D16">
        <w:rPr>
          <w:noProof/>
        </w:rPr>
        <w:drawing>
          <wp:inline distT="0" distB="0" distL="0" distR="0" wp14:anchorId="774FF2CB" wp14:editId="51224311">
            <wp:extent cx="428625" cy="2286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550D16">
        <w:t xml:space="preserve"> </w:t>
      </w:r>
      <w:r>
        <w:t>to create a new service</w:t>
      </w:r>
      <w:r w:rsidR="00A0574F">
        <w:t xml:space="preserve"> </w:t>
      </w:r>
      <w:r w:rsidR="00EC42DE">
        <w:t>using</w:t>
      </w:r>
      <w:r w:rsidR="00A0574F">
        <w:t xml:space="preserve"> the following</w:t>
      </w:r>
      <w:r>
        <w:t>:</w:t>
      </w:r>
    </w:p>
    <w:tbl>
      <w:tblPr>
        <w:tblStyle w:val="TableGrid"/>
        <w:tblW w:w="9000" w:type="dxa"/>
        <w:tblInd w:w="355" w:type="dxa"/>
        <w:tblLook w:val="04A0" w:firstRow="1" w:lastRow="0" w:firstColumn="1" w:lastColumn="0" w:noHBand="0" w:noVBand="1"/>
      </w:tblPr>
      <w:tblGrid>
        <w:gridCol w:w="2705"/>
        <w:gridCol w:w="6295"/>
      </w:tblGrid>
      <w:tr w:rsidR="008A0485" w:rsidRPr="00733F7B" w14:paraId="7AB2E6BF" w14:textId="77777777" w:rsidTr="00451E2E">
        <w:trPr>
          <w:trHeight w:val="269"/>
          <w:tblHeader/>
        </w:trPr>
        <w:tc>
          <w:tcPr>
            <w:tcW w:w="2705" w:type="dxa"/>
            <w:shd w:val="pct15" w:color="auto" w:fill="auto"/>
          </w:tcPr>
          <w:p w14:paraId="36F94F58" w14:textId="77777777" w:rsidR="008A0485" w:rsidRPr="001C3FD0" w:rsidRDefault="008A0485" w:rsidP="00A0574F">
            <w:pPr>
              <w:spacing w:before="60"/>
              <w:jc w:val="both"/>
              <w:rPr>
                <w:b/>
                <w:szCs w:val="24"/>
              </w:rPr>
            </w:pPr>
            <w:r w:rsidRPr="001C3FD0">
              <w:rPr>
                <w:b/>
                <w:szCs w:val="24"/>
              </w:rPr>
              <w:t>Parameter</w:t>
            </w:r>
          </w:p>
        </w:tc>
        <w:tc>
          <w:tcPr>
            <w:tcW w:w="6295" w:type="dxa"/>
            <w:shd w:val="pct15" w:color="auto" w:fill="auto"/>
          </w:tcPr>
          <w:p w14:paraId="1565BA90" w14:textId="77777777" w:rsidR="008A0485" w:rsidRPr="001C3FD0" w:rsidRDefault="008A0485" w:rsidP="00A0574F">
            <w:pPr>
              <w:spacing w:before="60"/>
              <w:jc w:val="both"/>
              <w:rPr>
                <w:rFonts w:asciiTheme="minorHAnsi" w:hAnsiTheme="minorHAnsi" w:cstheme="minorHAnsi"/>
                <w:b/>
                <w:szCs w:val="24"/>
              </w:rPr>
            </w:pPr>
            <w:r w:rsidRPr="001C3FD0">
              <w:rPr>
                <w:b/>
                <w:szCs w:val="24"/>
              </w:rPr>
              <w:t>Value</w:t>
            </w:r>
          </w:p>
        </w:tc>
      </w:tr>
      <w:tr w:rsidR="008A0485" w:rsidRPr="005B1C38" w14:paraId="0E937408" w14:textId="77777777" w:rsidTr="00451E2E">
        <w:tc>
          <w:tcPr>
            <w:tcW w:w="2705" w:type="dxa"/>
          </w:tcPr>
          <w:p w14:paraId="29E45F7F" w14:textId="77777777" w:rsidR="008A0485" w:rsidRPr="001C3FD0" w:rsidRDefault="008A0485" w:rsidP="00A0574F">
            <w:pPr>
              <w:spacing w:before="60"/>
              <w:jc w:val="both"/>
              <w:rPr>
                <w:szCs w:val="24"/>
              </w:rPr>
            </w:pPr>
            <w:r>
              <w:t>Name</w:t>
            </w:r>
          </w:p>
        </w:tc>
        <w:tc>
          <w:tcPr>
            <w:tcW w:w="6295" w:type="dxa"/>
          </w:tcPr>
          <w:p w14:paraId="39305757" w14:textId="75593CB0" w:rsidR="008A0485" w:rsidRPr="001C3FD0" w:rsidRDefault="008A0485" w:rsidP="00A0574F">
            <w:pPr>
              <w:spacing w:before="60"/>
              <w:jc w:val="both"/>
              <w:rPr>
                <w:b/>
                <w:szCs w:val="24"/>
              </w:rPr>
            </w:pPr>
            <w:r w:rsidRPr="001A1026">
              <w:rPr>
                <w:rFonts w:ascii="Courier New" w:hAnsi="Courier New" w:cs="Courier New"/>
              </w:rPr>
              <w:t>service-ftp</w:t>
            </w:r>
          </w:p>
        </w:tc>
      </w:tr>
      <w:tr w:rsidR="008A0485" w:rsidRPr="005B1C38" w14:paraId="1F5E37A5" w14:textId="77777777" w:rsidTr="00451E2E">
        <w:tc>
          <w:tcPr>
            <w:tcW w:w="2705" w:type="dxa"/>
            <w:tcBorders>
              <w:bottom w:val="single" w:sz="4" w:space="0" w:color="000000" w:themeColor="text1"/>
            </w:tcBorders>
          </w:tcPr>
          <w:p w14:paraId="49D71F10" w14:textId="541F927E" w:rsidR="008A0485" w:rsidRPr="001C3FD0" w:rsidRDefault="008A0485" w:rsidP="00A0574F">
            <w:pPr>
              <w:spacing w:before="60"/>
              <w:jc w:val="both"/>
              <w:rPr>
                <w:szCs w:val="24"/>
              </w:rPr>
            </w:pPr>
            <w:r>
              <w:rPr>
                <w:szCs w:val="24"/>
              </w:rPr>
              <w:t xml:space="preserve">Destination </w:t>
            </w:r>
            <w:r>
              <w:t>Port</w:t>
            </w:r>
          </w:p>
        </w:tc>
        <w:tc>
          <w:tcPr>
            <w:tcW w:w="6295" w:type="dxa"/>
            <w:tcBorders>
              <w:bottom w:val="single" w:sz="4" w:space="0" w:color="000000" w:themeColor="text1"/>
            </w:tcBorders>
          </w:tcPr>
          <w:p w14:paraId="5CCF7F94" w14:textId="281AD362" w:rsidR="008A0485" w:rsidRPr="001C3FD0" w:rsidRDefault="008A0485" w:rsidP="00A0574F">
            <w:pPr>
              <w:spacing w:before="60"/>
              <w:jc w:val="both"/>
              <w:rPr>
                <w:b/>
                <w:szCs w:val="24"/>
              </w:rPr>
            </w:pPr>
            <w:r w:rsidRPr="001A1026">
              <w:rPr>
                <w:rFonts w:ascii="Courier New" w:hAnsi="Courier New" w:cs="Courier New"/>
              </w:rPr>
              <w:t>20-21</w:t>
            </w:r>
          </w:p>
        </w:tc>
      </w:tr>
    </w:tbl>
    <w:p w14:paraId="7C897779" w14:textId="7C1DE2DB" w:rsidR="008A0485" w:rsidRDefault="008A0485" w:rsidP="00410B05">
      <w:pPr>
        <w:pStyle w:val="ListParagraph"/>
        <w:numPr>
          <w:ilvl w:val="0"/>
          <w:numId w:val="85"/>
        </w:numPr>
        <w:ind w:left="720"/>
      </w:pPr>
      <w:r>
        <w:t xml:space="preserve">Click </w:t>
      </w:r>
      <w:r w:rsidRPr="006D326A">
        <w:rPr>
          <w:b/>
        </w:rPr>
        <w:t>OK</w:t>
      </w:r>
      <w:r>
        <w:t xml:space="preserve"> to close the Service</w:t>
      </w:r>
      <w:r w:rsidR="00A0574F">
        <w:t xml:space="preserve"> configuration</w:t>
      </w:r>
      <w:r>
        <w:t xml:space="preserve"> window.</w:t>
      </w:r>
    </w:p>
    <w:p w14:paraId="3E3179C9" w14:textId="1C4ADCA8" w:rsidR="004A19A1" w:rsidRDefault="004A19A1" w:rsidP="004A19A1">
      <w:pPr>
        <w:pStyle w:val="Heading2"/>
      </w:pPr>
      <w:bookmarkStart w:id="34" w:name="_Toc474939070"/>
      <w:r>
        <w:t>3.6 Create a Destination NAT Policy</w:t>
      </w:r>
      <w:bookmarkEnd w:id="34"/>
    </w:p>
    <w:p w14:paraId="576B16F6" w14:textId="126E3950" w:rsidR="00FE7A8C" w:rsidRDefault="00EC42DE" w:rsidP="00FE7A8C">
      <w:r>
        <w:t xml:space="preserve">You are configuring destination NAT in the lab </w:t>
      </w:r>
      <w:r w:rsidR="00FE7A8C">
        <w:t xml:space="preserve">to get familiar with how destination NAT works, not because it is necessary for the </w:t>
      </w:r>
      <w:r>
        <w:t xml:space="preserve">lab </w:t>
      </w:r>
      <w:r w:rsidR="00FE7A8C">
        <w:t>environment.</w:t>
      </w:r>
    </w:p>
    <w:p w14:paraId="40B9688C" w14:textId="5718A5F3" w:rsidR="008A0485" w:rsidRDefault="00A0574F" w:rsidP="00410B05">
      <w:pPr>
        <w:pStyle w:val="ListParagraph"/>
        <w:numPr>
          <w:ilvl w:val="0"/>
          <w:numId w:val="146"/>
        </w:numPr>
        <w:ind w:left="720"/>
      </w:pPr>
      <w:r>
        <w:t xml:space="preserve">In the </w:t>
      </w:r>
      <w:r w:rsidR="006C64F5">
        <w:t>WebUI</w:t>
      </w:r>
      <w:r w:rsidR="008A0485">
        <w:t xml:space="preserve"> select </w:t>
      </w:r>
      <w:r w:rsidR="008A0485" w:rsidRPr="006D326A">
        <w:rPr>
          <w:b/>
        </w:rPr>
        <w:t>Policies &gt; NAT</w:t>
      </w:r>
      <w:r w:rsidR="008A0485">
        <w:t xml:space="preserve">. </w:t>
      </w:r>
      <w:r w:rsidR="00550D16">
        <w:rPr>
          <w:noProof/>
        </w:rPr>
        <w:drawing>
          <wp:inline distT="0" distB="0" distL="0" distR="0" wp14:anchorId="2DC2CF35" wp14:editId="2593F21B">
            <wp:extent cx="523875" cy="1428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142875"/>
                    </a:xfrm>
                    <a:prstGeom prst="rect">
                      <a:avLst/>
                    </a:prstGeom>
                  </pic:spPr>
                </pic:pic>
              </a:graphicData>
            </a:graphic>
          </wp:inline>
        </w:drawing>
      </w:r>
    </w:p>
    <w:p w14:paraId="23ECABFC" w14:textId="3B1DBD34" w:rsidR="008A0485" w:rsidRDefault="008A0485" w:rsidP="00410B05">
      <w:pPr>
        <w:pStyle w:val="ListParagraph"/>
        <w:numPr>
          <w:ilvl w:val="0"/>
          <w:numId w:val="146"/>
        </w:numPr>
        <w:ind w:left="720"/>
      </w:pPr>
      <w:r>
        <w:t xml:space="preserve">Click </w:t>
      </w:r>
      <w:r w:rsidR="00550D16">
        <w:rPr>
          <w:noProof/>
        </w:rPr>
        <w:drawing>
          <wp:inline distT="0" distB="0" distL="0" distR="0" wp14:anchorId="5D169E06" wp14:editId="47B93E98">
            <wp:extent cx="428625" cy="2286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550D16">
        <w:t xml:space="preserve"> </w:t>
      </w:r>
      <w:r>
        <w:t>to define a new destination NAT policy</w:t>
      </w:r>
      <w:r w:rsidR="00A0574F">
        <w:t xml:space="preserve"> rule</w:t>
      </w:r>
      <w:r>
        <w:t>.</w:t>
      </w:r>
    </w:p>
    <w:p w14:paraId="3D70E456" w14:textId="049B723D" w:rsidR="003C136A" w:rsidRDefault="003C136A" w:rsidP="00410B05">
      <w:pPr>
        <w:pStyle w:val="ListParagraph"/>
        <w:numPr>
          <w:ilvl w:val="0"/>
          <w:numId w:val="146"/>
        </w:numPr>
        <w:ind w:left="720"/>
      </w:pPr>
      <w:r>
        <w:t>Configure the following:</w:t>
      </w:r>
    </w:p>
    <w:tbl>
      <w:tblPr>
        <w:tblStyle w:val="TableGrid"/>
        <w:tblW w:w="9000" w:type="dxa"/>
        <w:tblInd w:w="355" w:type="dxa"/>
        <w:tblLook w:val="04A0" w:firstRow="1" w:lastRow="0" w:firstColumn="1" w:lastColumn="0" w:noHBand="0" w:noVBand="1"/>
      </w:tblPr>
      <w:tblGrid>
        <w:gridCol w:w="2705"/>
        <w:gridCol w:w="6295"/>
      </w:tblGrid>
      <w:tr w:rsidR="008A0485" w:rsidRPr="00733F7B" w14:paraId="10910C77" w14:textId="77777777" w:rsidTr="00451E2E">
        <w:trPr>
          <w:trHeight w:val="269"/>
          <w:tblHeader/>
        </w:trPr>
        <w:tc>
          <w:tcPr>
            <w:tcW w:w="2705" w:type="dxa"/>
            <w:shd w:val="pct15" w:color="auto" w:fill="auto"/>
          </w:tcPr>
          <w:p w14:paraId="498EB651" w14:textId="77777777" w:rsidR="008A0485" w:rsidRPr="001C3FD0" w:rsidRDefault="008A0485" w:rsidP="00A0574F">
            <w:pPr>
              <w:spacing w:before="60"/>
              <w:rPr>
                <w:b/>
                <w:szCs w:val="24"/>
              </w:rPr>
            </w:pPr>
            <w:r w:rsidRPr="001C3FD0">
              <w:rPr>
                <w:b/>
                <w:szCs w:val="24"/>
              </w:rPr>
              <w:t>Parameter</w:t>
            </w:r>
          </w:p>
        </w:tc>
        <w:tc>
          <w:tcPr>
            <w:tcW w:w="6295" w:type="dxa"/>
            <w:shd w:val="pct15" w:color="auto" w:fill="auto"/>
          </w:tcPr>
          <w:p w14:paraId="02F51E1E" w14:textId="77777777" w:rsidR="008A0485" w:rsidRPr="001C3FD0" w:rsidRDefault="008A0485" w:rsidP="00A0574F">
            <w:pPr>
              <w:spacing w:before="60"/>
              <w:rPr>
                <w:rFonts w:asciiTheme="minorHAnsi" w:hAnsiTheme="minorHAnsi" w:cstheme="minorHAnsi"/>
                <w:b/>
                <w:szCs w:val="24"/>
              </w:rPr>
            </w:pPr>
            <w:r w:rsidRPr="001C3FD0">
              <w:rPr>
                <w:b/>
                <w:szCs w:val="24"/>
              </w:rPr>
              <w:t>Value</w:t>
            </w:r>
          </w:p>
        </w:tc>
      </w:tr>
      <w:tr w:rsidR="008A0485" w:rsidRPr="005B1C38" w14:paraId="2FD6A602" w14:textId="77777777" w:rsidTr="00451E2E">
        <w:tc>
          <w:tcPr>
            <w:tcW w:w="2705" w:type="dxa"/>
          </w:tcPr>
          <w:p w14:paraId="123A5D89" w14:textId="77777777" w:rsidR="008A0485" w:rsidRPr="001C3FD0" w:rsidRDefault="008A0485" w:rsidP="00A0574F">
            <w:pPr>
              <w:spacing w:before="60"/>
              <w:rPr>
                <w:szCs w:val="24"/>
              </w:rPr>
            </w:pPr>
            <w:r>
              <w:t>Name</w:t>
            </w:r>
          </w:p>
        </w:tc>
        <w:tc>
          <w:tcPr>
            <w:tcW w:w="6295" w:type="dxa"/>
          </w:tcPr>
          <w:p w14:paraId="64230DD6" w14:textId="6C121F4B" w:rsidR="008A0485" w:rsidRPr="001C3FD0" w:rsidRDefault="008F4DDA" w:rsidP="00A0574F">
            <w:pPr>
              <w:spacing w:before="60"/>
              <w:rPr>
                <w:b/>
                <w:szCs w:val="24"/>
              </w:rPr>
            </w:pPr>
            <w:r>
              <w:rPr>
                <w:rFonts w:ascii="Courier New" w:hAnsi="Courier New" w:cs="Courier New"/>
              </w:rPr>
              <w:t>destination-</w:t>
            </w:r>
            <w:r w:rsidR="00F60B25">
              <w:rPr>
                <w:rFonts w:ascii="Courier New" w:hAnsi="Courier New" w:cs="Courier New"/>
              </w:rPr>
              <w:t>dmz</w:t>
            </w:r>
            <w:r>
              <w:rPr>
                <w:rFonts w:ascii="Courier New" w:hAnsi="Courier New" w:cs="Courier New"/>
              </w:rPr>
              <w:t>-ftp</w:t>
            </w:r>
          </w:p>
        </w:tc>
      </w:tr>
      <w:tr w:rsidR="003D56AC" w:rsidRPr="001B3D8D" w14:paraId="7D917A60" w14:textId="77777777" w:rsidTr="00451E2E">
        <w:tc>
          <w:tcPr>
            <w:tcW w:w="2705" w:type="dxa"/>
          </w:tcPr>
          <w:p w14:paraId="41A00B4E" w14:textId="4708F624" w:rsidR="003D56AC" w:rsidRDefault="003D56AC" w:rsidP="00A0574F">
            <w:pPr>
              <w:spacing w:before="60"/>
            </w:pPr>
            <w:r>
              <w:t>Tags</w:t>
            </w:r>
          </w:p>
        </w:tc>
        <w:tc>
          <w:tcPr>
            <w:tcW w:w="6295" w:type="dxa"/>
          </w:tcPr>
          <w:p w14:paraId="33DE989C" w14:textId="66D13C59" w:rsidR="003D56AC" w:rsidRPr="001B3D8D" w:rsidRDefault="0023676F" w:rsidP="007872CD">
            <w:pPr>
              <w:spacing w:before="60"/>
              <w:rPr>
                <w:b/>
              </w:rPr>
            </w:pPr>
            <w:r w:rsidRPr="001B3D8D">
              <w:rPr>
                <w:b/>
              </w:rPr>
              <w:t>i</w:t>
            </w:r>
            <w:r w:rsidR="00F60B25" w:rsidRPr="001B3D8D">
              <w:rPr>
                <w:b/>
              </w:rPr>
              <w:t>nternal</w:t>
            </w:r>
          </w:p>
        </w:tc>
      </w:tr>
    </w:tbl>
    <w:p w14:paraId="057899E3" w14:textId="4F56D6EB" w:rsidR="003C136A" w:rsidRDefault="003C136A" w:rsidP="00410B05">
      <w:pPr>
        <w:pStyle w:val="ListParagraph"/>
        <w:numPr>
          <w:ilvl w:val="0"/>
          <w:numId w:val="146"/>
        </w:numPr>
        <w:ind w:left="720"/>
      </w:pPr>
      <w:r>
        <w:t xml:space="preserve">Click the </w:t>
      </w:r>
      <w:r>
        <w:rPr>
          <w:b/>
        </w:rPr>
        <w:t>Original Packet</w:t>
      </w:r>
      <w:r w:rsidR="0023676F">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3C136A" w:rsidRPr="00733F7B" w14:paraId="6B993C65" w14:textId="77777777" w:rsidTr="00451E2E">
        <w:trPr>
          <w:trHeight w:val="269"/>
          <w:tblHeader/>
        </w:trPr>
        <w:tc>
          <w:tcPr>
            <w:tcW w:w="2705" w:type="dxa"/>
            <w:shd w:val="pct15" w:color="auto" w:fill="auto"/>
          </w:tcPr>
          <w:p w14:paraId="4DFABA9B" w14:textId="77777777" w:rsidR="003C136A" w:rsidRPr="001C3FD0" w:rsidRDefault="003C136A" w:rsidP="0023676F">
            <w:pPr>
              <w:spacing w:before="60"/>
              <w:rPr>
                <w:b/>
                <w:szCs w:val="24"/>
              </w:rPr>
            </w:pPr>
            <w:r w:rsidRPr="001C3FD0">
              <w:rPr>
                <w:b/>
                <w:szCs w:val="24"/>
              </w:rPr>
              <w:t>Parameter</w:t>
            </w:r>
          </w:p>
        </w:tc>
        <w:tc>
          <w:tcPr>
            <w:tcW w:w="6295" w:type="dxa"/>
            <w:shd w:val="pct15" w:color="auto" w:fill="auto"/>
          </w:tcPr>
          <w:p w14:paraId="26D59A9D" w14:textId="77777777" w:rsidR="003C136A" w:rsidRPr="001C3FD0" w:rsidRDefault="003C136A" w:rsidP="008D07C6">
            <w:pPr>
              <w:spacing w:before="60"/>
              <w:rPr>
                <w:rFonts w:asciiTheme="minorHAnsi" w:hAnsiTheme="minorHAnsi" w:cstheme="minorHAnsi"/>
                <w:b/>
                <w:szCs w:val="24"/>
              </w:rPr>
            </w:pPr>
            <w:r w:rsidRPr="001C3FD0">
              <w:rPr>
                <w:b/>
                <w:szCs w:val="24"/>
              </w:rPr>
              <w:t>Value</w:t>
            </w:r>
          </w:p>
        </w:tc>
      </w:tr>
      <w:tr w:rsidR="003C136A" w:rsidRPr="001B3D8D" w14:paraId="13154ADB" w14:textId="77777777" w:rsidTr="00451E2E">
        <w:tc>
          <w:tcPr>
            <w:tcW w:w="2705" w:type="dxa"/>
          </w:tcPr>
          <w:p w14:paraId="39589F60" w14:textId="77777777" w:rsidR="003C136A" w:rsidRPr="001B3D8D" w:rsidRDefault="003C136A" w:rsidP="0023676F">
            <w:pPr>
              <w:spacing w:before="60"/>
            </w:pPr>
            <w:r>
              <w:t>Source Zone</w:t>
            </w:r>
          </w:p>
        </w:tc>
        <w:tc>
          <w:tcPr>
            <w:tcW w:w="6295" w:type="dxa"/>
          </w:tcPr>
          <w:p w14:paraId="17E6FA19" w14:textId="624411D2" w:rsidR="003C136A" w:rsidRPr="001B3D8D" w:rsidRDefault="00A75584" w:rsidP="007872CD">
            <w:pPr>
              <w:spacing w:before="60"/>
              <w:rPr>
                <w:b/>
              </w:rPr>
            </w:pPr>
            <w:r w:rsidRPr="001B3D8D">
              <w:rPr>
                <w:b/>
              </w:rPr>
              <w:t>inside</w:t>
            </w:r>
          </w:p>
        </w:tc>
      </w:tr>
      <w:tr w:rsidR="003C136A" w:rsidRPr="001B3D8D" w14:paraId="1E0E9B6E" w14:textId="77777777" w:rsidTr="003C136A">
        <w:tc>
          <w:tcPr>
            <w:tcW w:w="2705" w:type="dxa"/>
          </w:tcPr>
          <w:p w14:paraId="32E568C2" w14:textId="77777777" w:rsidR="003C136A" w:rsidRPr="001B3D8D" w:rsidRDefault="003C136A" w:rsidP="0023676F">
            <w:pPr>
              <w:spacing w:before="60"/>
            </w:pPr>
            <w:r w:rsidRPr="006E484B">
              <w:rPr>
                <w:szCs w:val="22"/>
              </w:rPr>
              <w:t xml:space="preserve">Destination </w:t>
            </w:r>
            <w:r>
              <w:t>Zone</w:t>
            </w:r>
          </w:p>
        </w:tc>
        <w:tc>
          <w:tcPr>
            <w:tcW w:w="6295" w:type="dxa"/>
          </w:tcPr>
          <w:p w14:paraId="25F0B2F8" w14:textId="48B7D3D8" w:rsidR="003C136A" w:rsidRPr="001B3D8D" w:rsidRDefault="00A75584" w:rsidP="007872CD">
            <w:pPr>
              <w:spacing w:before="60"/>
              <w:rPr>
                <w:b/>
              </w:rPr>
            </w:pPr>
            <w:r w:rsidRPr="001B3D8D">
              <w:rPr>
                <w:b/>
              </w:rPr>
              <w:t>inside</w:t>
            </w:r>
          </w:p>
        </w:tc>
      </w:tr>
      <w:tr w:rsidR="00F60B25" w:rsidRPr="001B3D8D" w14:paraId="3E1DA4E1" w14:textId="77777777" w:rsidTr="0049042C">
        <w:tc>
          <w:tcPr>
            <w:tcW w:w="2705" w:type="dxa"/>
            <w:tcBorders>
              <w:bottom w:val="single" w:sz="4" w:space="0" w:color="000000" w:themeColor="text1"/>
            </w:tcBorders>
          </w:tcPr>
          <w:p w14:paraId="62F23EFA" w14:textId="77777777" w:rsidR="00F60B25" w:rsidRPr="006E484B" w:rsidRDefault="00F60B25" w:rsidP="0023676F">
            <w:pPr>
              <w:spacing w:before="60"/>
            </w:pPr>
            <w:r w:rsidRPr="006E484B">
              <w:rPr>
                <w:szCs w:val="22"/>
              </w:rPr>
              <w:t>Destination Interface</w:t>
            </w:r>
          </w:p>
        </w:tc>
        <w:tc>
          <w:tcPr>
            <w:tcW w:w="6295" w:type="dxa"/>
            <w:tcBorders>
              <w:bottom w:val="single" w:sz="4" w:space="0" w:color="000000" w:themeColor="text1"/>
            </w:tcBorders>
          </w:tcPr>
          <w:p w14:paraId="0266D59D" w14:textId="1DE110FF" w:rsidR="00F60B25" w:rsidRPr="001B3D8D" w:rsidRDefault="0023676F" w:rsidP="007872CD">
            <w:pPr>
              <w:spacing w:before="60"/>
              <w:rPr>
                <w:b/>
              </w:rPr>
            </w:pPr>
            <w:r w:rsidRPr="001B3D8D">
              <w:rPr>
                <w:b/>
              </w:rPr>
              <w:t>ethernet</w:t>
            </w:r>
            <w:r w:rsidR="00F60B25" w:rsidRPr="001B3D8D">
              <w:rPr>
                <w:b/>
              </w:rPr>
              <w:t>1/2</w:t>
            </w:r>
          </w:p>
        </w:tc>
      </w:tr>
      <w:tr w:rsidR="003C136A" w:rsidRPr="001B3D8D" w14:paraId="69B0564E" w14:textId="77777777" w:rsidTr="00451E2E">
        <w:tc>
          <w:tcPr>
            <w:tcW w:w="2705" w:type="dxa"/>
            <w:tcBorders>
              <w:bottom w:val="single" w:sz="4" w:space="0" w:color="000000" w:themeColor="text1"/>
            </w:tcBorders>
          </w:tcPr>
          <w:p w14:paraId="1DCAC159" w14:textId="77777777" w:rsidR="003C136A" w:rsidRPr="001B3D8D" w:rsidRDefault="003C136A" w:rsidP="008D07C6">
            <w:pPr>
              <w:spacing w:before="60"/>
            </w:pPr>
            <w:r>
              <w:t>Service</w:t>
            </w:r>
          </w:p>
        </w:tc>
        <w:tc>
          <w:tcPr>
            <w:tcW w:w="6295" w:type="dxa"/>
            <w:tcBorders>
              <w:bottom w:val="single" w:sz="4" w:space="0" w:color="000000" w:themeColor="text1"/>
            </w:tcBorders>
          </w:tcPr>
          <w:p w14:paraId="06684875" w14:textId="2EFB8305" w:rsidR="003C136A" w:rsidRPr="00C57246" w:rsidRDefault="003C136A" w:rsidP="007872CD">
            <w:pPr>
              <w:spacing w:before="60"/>
              <w:rPr>
                <w:b/>
              </w:rPr>
            </w:pPr>
            <w:r w:rsidRPr="001B3D8D">
              <w:rPr>
                <w:b/>
              </w:rPr>
              <w:t>s</w:t>
            </w:r>
            <w:r w:rsidR="008D07C6" w:rsidRPr="001B3D8D">
              <w:rPr>
                <w:b/>
              </w:rPr>
              <w:t>ervice</w:t>
            </w:r>
            <w:r w:rsidRPr="001B3D8D">
              <w:rPr>
                <w:b/>
              </w:rPr>
              <w:t>-ftp</w:t>
            </w:r>
          </w:p>
        </w:tc>
      </w:tr>
      <w:tr w:rsidR="003C136A" w:rsidRPr="005B1C38" w14:paraId="46B3AA90" w14:textId="77777777" w:rsidTr="00451E2E">
        <w:tc>
          <w:tcPr>
            <w:tcW w:w="2705" w:type="dxa"/>
            <w:tcBorders>
              <w:bottom w:val="single" w:sz="4" w:space="0" w:color="000000" w:themeColor="text1"/>
            </w:tcBorders>
          </w:tcPr>
          <w:p w14:paraId="2CEBCD75" w14:textId="77777777" w:rsidR="003C136A" w:rsidRDefault="003C136A" w:rsidP="008D07C6">
            <w:pPr>
              <w:spacing w:before="60"/>
              <w:rPr>
                <w:szCs w:val="24"/>
              </w:rPr>
            </w:pPr>
            <w:r>
              <w:rPr>
                <w:szCs w:val="24"/>
              </w:rPr>
              <w:lastRenderedPageBreak/>
              <w:t xml:space="preserve">Destination </w:t>
            </w:r>
            <w:r>
              <w:t>Address</w:t>
            </w:r>
          </w:p>
        </w:tc>
        <w:tc>
          <w:tcPr>
            <w:tcW w:w="6295" w:type="dxa"/>
            <w:tcBorders>
              <w:bottom w:val="single" w:sz="4" w:space="0" w:color="000000" w:themeColor="text1"/>
            </w:tcBorders>
          </w:tcPr>
          <w:p w14:paraId="6D35DEDD" w14:textId="7822E641" w:rsidR="003C136A" w:rsidRPr="003C136A" w:rsidRDefault="00F60B25" w:rsidP="008D07C6">
            <w:pPr>
              <w:spacing w:before="60"/>
              <w:rPr>
                <w:rFonts w:ascii="Courier New" w:hAnsi="Courier New" w:cs="Courier New"/>
                <w:szCs w:val="24"/>
              </w:rPr>
            </w:pPr>
            <w:r>
              <w:rPr>
                <w:rFonts w:ascii="Courier New" w:hAnsi="Courier New" w:cs="Courier New"/>
              </w:rPr>
              <w:t>192.168.1.1</w:t>
            </w:r>
          </w:p>
        </w:tc>
      </w:tr>
    </w:tbl>
    <w:p w14:paraId="32B00BDA" w14:textId="4AB53944" w:rsidR="003C136A" w:rsidRDefault="003C136A" w:rsidP="00410B05">
      <w:pPr>
        <w:pStyle w:val="ListParagraph"/>
        <w:numPr>
          <w:ilvl w:val="0"/>
          <w:numId w:val="146"/>
        </w:numPr>
        <w:ind w:left="720"/>
      </w:pPr>
      <w:r>
        <w:t xml:space="preserve">Click the </w:t>
      </w:r>
      <w:r>
        <w:rPr>
          <w:b/>
        </w:rPr>
        <w:t>Translated Packet</w:t>
      </w:r>
      <w:r w:rsidR="008D07C6">
        <w:t xml:space="preserve"> tab and</w:t>
      </w:r>
      <w:r>
        <w:t xml:space="preserve"> </w:t>
      </w:r>
      <w:r w:rsidRPr="003C136A">
        <w:t>configure</w:t>
      </w:r>
      <w:r>
        <w:t xml:space="preserve"> the following:</w:t>
      </w:r>
    </w:p>
    <w:tbl>
      <w:tblPr>
        <w:tblStyle w:val="TableGrid"/>
        <w:tblW w:w="9000" w:type="dxa"/>
        <w:tblInd w:w="355" w:type="dxa"/>
        <w:tblLook w:val="04A0" w:firstRow="1" w:lastRow="0" w:firstColumn="1" w:lastColumn="0" w:noHBand="0" w:noVBand="1"/>
      </w:tblPr>
      <w:tblGrid>
        <w:gridCol w:w="2705"/>
        <w:gridCol w:w="6295"/>
      </w:tblGrid>
      <w:tr w:rsidR="003C136A" w:rsidRPr="00733F7B" w14:paraId="04822765" w14:textId="77777777" w:rsidTr="00451E2E">
        <w:trPr>
          <w:trHeight w:val="269"/>
          <w:tblHeader/>
        </w:trPr>
        <w:tc>
          <w:tcPr>
            <w:tcW w:w="2705" w:type="dxa"/>
            <w:shd w:val="pct15" w:color="auto" w:fill="auto"/>
          </w:tcPr>
          <w:p w14:paraId="77D9582A" w14:textId="77777777" w:rsidR="003C136A" w:rsidRPr="001C3FD0" w:rsidRDefault="003C136A" w:rsidP="008D07C6">
            <w:pPr>
              <w:spacing w:before="60"/>
              <w:rPr>
                <w:b/>
                <w:szCs w:val="24"/>
              </w:rPr>
            </w:pPr>
            <w:r w:rsidRPr="001C3FD0">
              <w:rPr>
                <w:b/>
                <w:szCs w:val="24"/>
              </w:rPr>
              <w:t>Parameter</w:t>
            </w:r>
          </w:p>
        </w:tc>
        <w:tc>
          <w:tcPr>
            <w:tcW w:w="6295" w:type="dxa"/>
            <w:shd w:val="pct15" w:color="auto" w:fill="auto"/>
          </w:tcPr>
          <w:p w14:paraId="68183A51" w14:textId="77777777" w:rsidR="003C136A" w:rsidRPr="001C3FD0" w:rsidRDefault="003C136A" w:rsidP="008D07C6">
            <w:pPr>
              <w:spacing w:before="60"/>
              <w:rPr>
                <w:rFonts w:asciiTheme="minorHAnsi" w:hAnsiTheme="minorHAnsi" w:cstheme="minorHAnsi"/>
                <w:b/>
                <w:szCs w:val="24"/>
              </w:rPr>
            </w:pPr>
            <w:r w:rsidRPr="001C3FD0">
              <w:rPr>
                <w:b/>
                <w:szCs w:val="24"/>
              </w:rPr>
              <w:t>Value</w:t>
            </w:r>
          </w:p>
        </w:tc>
      </w:tr>
      <w:tr w:rsidR="003C136A" w:rsidRPr="005B1C38" w14:paraId="5AED6B1B" w14:textId="77777777" w:rsidTr="008D07C6">
        <w:tc>
          <w:tcPr>
            <w:tcW w:w="2705" w:type="dxa"/>
          </w:tcPr>
          <w:p w14:paraId="57F25EDA" w14:textId="7C5E9F6A" w:rsidR="003C136A" w:rsidRPr="001C3FD0" w:rsidRDefault="008D07C6" w:rsidP="008D07C6">
            <w:pPr>
              <w:spacing w:before="60"/>
              <w:rPr>
                <w:szCs w:val="24"/>
              </w:rPr>
            </w:pPr>
            <w:r>
              <w:t>Destination</w:t>
            </w:r>
            <w:r w:rsidR="003C136A">
              <w:t xml:space="preserve"> Address</w:t>
            </w:r>
            <w:r>
              <w:t xml:space="preserve"> Translation</w:t>
            </w:r>
          </w:p>
        </w:tc>
        <w:tc>
          <w:tcPr>
            <w:tcW w:w="6295" w:type="dxa"/>
          </w:tcPr>
          <w:p w14:paraId="082DAA5D" w14:textId="0D96CAAE" w:rsidR="003C136A" w:rsidRPr="009E3125" w:rsidRDefault="008D07C6" w:rsidP="008D07C6">
            <w:pPr>
              <w:rPr>
                <w:rFonts w:cs="Times New Roman"/>
                <w:b/>
                <w:szCs w:val="24"/>
              </w:rPr>
            </w:pPr>
            <w:r>
              <w:t>Select the check box</w:t>
            </w:r>
          </w:p>
        </w:tc>
      </w:tr>
      <w:tr w:rsidR="008D07C6" w:rsidRPr="005B1C38" w14:paraId="056C188D" w14:textId="77777777" w:rsidTr="00451E2E">
        <w:tc>
          <w:tcPr>
            <w:tcW w:w="2705" w:type="dxa"/>
            <w:tcBorders>
              <w:bottom w:val="single" w:sz="4" w:space="0" w:color="000000" w:themeColor="text1"/>
            </w:tcBorders>
          </w:tcPr>
          <w:p w14:paraId="62DA8290" w14:textId="2BB77A0B" w:rsidR="008D07C6" w:rsidRDefault="008D07C6" w:rsidP="008D07C6">
            <w:pPr>
              <w:spacing w:before="60"/>
            </w:pPr>
            <w:r>
              <w:t>Translated Address</w:t>
            </w:r>
          </w:p>
        </w:tc>
        <w:tc>
          <w:tcPr>
            <w:tcW w:w="6295" w:type="dxa"/>
            <w:tcBorders>
              <w:bottom w:val="single" w:sz="4" w:space="0" w:color="000000" w:themeColor="text1"/>
            </w:tcBorders>
          </w:tcPr>
          <w:p w14:paraId="73CFC958" w14:textId="5342613F" w:rsidR="008D07C6" w:rsidRDefault="008D07C6" w:rsidP="008D07C6">
            <w:pPr>
              <w:spacing w:before="60"/>
              <w:rPr>
                <w:rFonts w:ascii="Courier New" w:hAnsi="Courier New" w:cs="Courier New"/>
              </w:rPr>
            </w:pPr>
            <w:r>
              <w:rPr>
                <w:rFonts w:ascii="Courier New" w:hAnsi="Courier New" w:cs="Courier New"/>
              </w:rPr>
              <w:t>192.168.50.10</w:t>
            </w:r>
            <w:r w:rsidRPr="0054313A">
              <w:rPr>
                <w:rFonts w:cs="Times New Roman"/>
              </w:rPr>
              <w:t xml:space="preserve"> </w:t>
            </w:r>
            <w:r w:rsidRPr="00F60B25">
              <w:rPr>
                <w:rFonts w:cs="Times New Roman"/>
              </w:rPr>
              <w:t>(</w:t>
            </w:r>
            <w:r>
              <w:rPr>
                <w:rFonts w:cs="Times New Roman"/>
              </w:rPr>
              <w:t xml:space="preserve">address of </w:t>
            </w:r>
            <w:r w:rsidRPr="00F60B25">
              <w:rPr>
                <w:rFonts w:cs="Times New Roman"/>
              </w:rPr>
              <w:t>DMZ Server)</w:t>
            </w:r>
          </w:p>
        </w:tc>
      </w:tr>
    </w:tbl>
    <w:p w14:paraId="6792611A" w14:textId="6DCB302F" w:rsidR="008A0485" w:rsidRDefault="008A0485" w:rsidP="00410B05">
      <w:pPr>
        <w:pStyle w:val="ListParagraph"/>
        <w:numPr>
          <w:ilvl w:val="0"/>
          <w:numId w:val="146"/>
        </w:numPr>
        <w:ind w:left="720"/>
      </w:pPr>
      <w:r>
        <w:t xml:space="preserve">Click </w:t>
      </w:r>
      <w:r w:rsidRPr="006D326A">
        <w:rPr>
          <w:b/>
        </w:rPr>
        <w:t>OK</w:t>
      </w:r>
      <w:r w:rsidR="008D07C6">
        <w:t xml:space="preserve"> to close the NAT Policy c</w:t>
      </w:r>
      <w:r>
        <w:t>onfiguration window.</w:t>
      </w:r>
    </w:p>
    <w:p w14:paraId="75A3FDEE" w14:textId="21549F76" w:rsidR="008A0485" w:rsidRDefault="004A19A1" w:rsidP="008A0485">
      <w:pPr>
        <w:pStyle w:val="Heading2"/>
      </w:pPr>
      <w:bookmarkStart w:id="35" w:name="_Toc474939071"/>
      <w:r>
        <w:t>3.7</w:t>
      </w:r>
      <w:r w:rsidR="00E721B4">
        <w:t xml:space="preserve"> C</w:t>
      </w:r>
      <w:r w:rsidR="008A0485">
        <w:t>reate a Security Policy Rule</w:t>
      </w:r>
      <w:bookmarkEnd w:id="35"/>
    </w:p>
    <w:p w14:paraId="48F0DA0C" w14:textId="503C92E9" w:rsidR="00A75584" w:rsidRDefault="00791EF2" w:rsidP="00410B05">
      <w:pPr>
        <w:pStyle w:val="ListParagraph"/>
        <w:numPr>
          <w:ilvl w:val="0"/>
          <w:numId w:val="84"/>
        </w:numPr>
      </w:pPr>
      <w:r>
        <w:t>Click</w:t>
      </w:r>
      <w:r w:rsidR="00A75584">
        <w:t xml:space="preserve"> the </w:t>
      </w:r>
      <w:r w:rsidR="00A75584" w:rsidRPr="00791EF2">
        <w:rPr>
          <w:b/>
        </w:rPr>
        <w:t>Dashboard</w:t>
      </w:r>
      <w:r w:rsidR="00A75584">
        <w:t xml:space="preserve"> tab. </w:t>
      </w:r>
      <w:r w:rsidR="00A75584">
        <w:rPr>
          <w:noProof/>
        </w:rPr>
        <w:drawing>
          <wp:inline distT="0" distB="0" distL="0" distR="0" wp14:anchorId="6078DE07" wp14:editId="17EA9467">
            <wp:extent cx="2447925" cy="6572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47925" cy="657225"/>
                    </a:xfrm>
                    <a:prstGeom prst="rect">
                      <a:avLst/>
                    </a:prstGeom>
                  </pic:spPr>
                </pic:pic>
              </a:graphicData>
            </a:graphic>
          </wp:inline>
        </w:drawing>
      </w:r>
    </w:p>
    <w:p w14:paraId="19793079" w14:textId="6DC9C479" w:rsidR="00A75584" w:rsidRDefault="00F534FC" w:rsidP="00410B05">
      <w:pPr>
        <w:pStyle w:val="ListParagraph"/>
        <w:numPr>
          <w:ilvl w:val="0"/>
          <w:numId w:val="84"/>
        </w:numPr>
      </w:pPr>
      <w:r>
        <w:t>Annotate the current time referenced by the firewall</w:t>
      </w:r>
      <w:r w:rsidR="005C5130">
        <w:t>:</w:t>
      </w:r>
    </w:p>
    <w:p w14:paraId="08786824" w14:textId="61591E76" w:rsidR="00F534FC" w:rsidRDefault="00F534FC" w:rsidP="00F534FC">
      <w:pPr>
        <w:pStyle w:val="ListParagraph"/>
      </w:pPr>
      <w:r>
        <w:rPr>
          <w:noProof/>
        </w:rPr>
        <w:drawing>
          <wp:inline distT="0" distB="0" distL="0" distR="0" wp14:anchorId="32F28D81" wp14:editId="1E2B5246">
            <wp:extent cx="3200400" cy="809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809625"/>
                    </a:xfrm>
                    <a:prstGeom prst="rect">
                      <a:avLst/>
                    </a:prstGeom>
                  </pic:spPr>
                </pic:pic>
              </a:graphicData>
            </a:graphic>
          </wp:inline>
        </w:drawing>
      </w:r>
    </w:p>
    <w:p w14:paraId="2F518B59" w14:textId="26D15D31" w:rsidR="008A0485" w:rsidRDefault="008A0485" w:rsidP="00410B05">
      <w:pPr>
        <w:pStyle w:val="ListParagraph"/>
        <w:numPr>
          <w:ilvl w:val="0"/>
          <w:numId w:val="84"/>
        </w:numPr>
      </w:pPr>
      <w:r>
        <w:t xml:space="preserve">Select </w:t>
      </w:r>
      <w:r w:rsidRPr="001D57B4">
        <w:rPr>
          <w:b/>
        </w:rPr>
        <w:t>Policies &gt; Security</w:t>
      </w:r>
      <w:r>
        <w:t xml:space="preserve">. </w:t>
      </w:r>
      <w:r w:rsidR="002B1076">
        <w:rPr>
          <w:noProof/>
        </w:rPr>
        <w:drawing>
          <wp:inline distT="0" distB="0" distL="0" distR="0" wp14:anchorId="43E79D11" wp14:editId="278177A2">
            <wp:extent cx="714375" cy="18097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375" cy="180975"/>
                    </a:xfrm>
                    <a:prstGeom prst="rect">
                      <a:avLst/>
                    </a:prstGeom>
                  </pic:spPr>
                </pic:pic>
              </a:graphicData>
            </a:graphic>
          </wp:inline>
        </w:drawing>
      </w:r>
    </w:p>
    <w:p w14:paraId="665BA0C8" w14:textId="1752C478" w:rsidR="008A0485" w:rsidRDefault="008A0485" w:rsidP="00410B05">
      <w:pPr>
        <w:pStyle w:val="ListParagraph"/>
        <w:numPr>
          <w:ilvl w:val="0"/>
          <w:numId w:val="84"/>
        </w:numPr>
      </w:pPr>
      <w:r>
        <w:t xml:space="preserve">Click </w:t>
      </w:r>
      <w:r w:rsidR="002B1076">
        <w:rPr>
          <w:noProof/>
        </w:rPr>
        <w:drawing>
          <wp:inline distT="0" distB="0" distL="0" distR="0" wp14:anchorId="2BA8B9DF" wp14:editId="02EF6972">
            <wp:extent cx="428625" cy="2286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2B1076">
        <w:t xml:space="preserve"> </w:t>
      </w:r>
      <w:r>
        <w:t>to define a new Securi</w:t>
      </w:r>
      <w:r w:rsidR="008D07C6">
        <w:t>ty p</w:t>
      </w:r>
      <w:r w:rsidR="00481009">
        <w:t>olicy rule</w:t>
      </w:r>
      <w:r w:rsidR="002B1076">
        <w:t>.</w:t>
      </w:r>
    </w:p>
    <w:p w14:paraId="579F7222" w14:textId="55C3F0FB" w:rsidR="00481009" w:rsidRDefault="00481009" w:rsidP="00410B05">
      <w:pPr>
        <w:pStyle w:val="ListParagraph"/>
        <w:numPr>
          <w:ilvl w:val="0"/>
          <w:numId w:val="8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8A0485" w:rsidRPr="00733F7B" w14:paraId="6ED9E087" w14:textId="77777777" w:rsidTr="00451E2E">
        <w:trPr>
          <w:trHeight w:val="269"/>
          <w:tblHeader/>
        </w:trPr>
        <w:tc>
          <w:tcPr>
            <w:tcW w:w="2705" w:type="dxa"/>
            <w:shd w:val="pct15" w:color="auto" w:fill="auto"/>
          </w:tcPr>
          <w:p w14:paraId="6434157C" w14:textId="77777777" w:rsidR="008A0485" w:rsidRPr="001C3FD0" w:rsidRDefault="008A0485" w:rsidP="00451E2E">
            <w:pPr>
              <w:spacing w:before="60"/>
              <w:rPr>
                <w:b/>
                <w:szCs w:val="24"/>
              </w:rPr>
            </w:pPr>
            <w:r w:rsidRPr="001C3FD0">
              <w:rPr>
                <w:b/>
                <w:szCs w:val="24"/>
              </w:rPr>
              <w:t>Parameter</w:t>
            </w:r>
          </w:p>
        </w:tc>
        <w:tc>
          <w:tcPr>
            <w:tcW w:w="6295" w:type="dxa"/>
            <w:shd w:val="pct15" w:color="auto" w:fill="auto"/>
          </w:tcPr>
          <w:p w14:paraId="3D29276A" w14:textId="77777777" w:rsidR="008A0485" w:rsidRPr="001C3FD0" w:rsidRDefault="008A0485" w:rsidP="00451E2E">
            <w:pPr>
              <w:spacing w:before="60"/>
              <w:rPr>
                <w:rFonts w:asciiTheme="minorHAnsi" w:hAnsiTheme="minorHAnsi" w:cstheme="minorHAnsi"/>
                <w:b/>
                <w:szCs w:val="24"/>
              </w:rPr>
            </w:pPr>
            <w:r w:rsidRPr="001C3FD0">
              <w:rPr>
                <w:b/>
                <w:szCs w:val="24"/>
              </w:rPr>
              <w:t>Value</w:t>
            </w:r>
          </w:p>
        </w:tc>
      </w:tr>
      <w:tr w:rsidR="008A0485" w:rsidRPr="005B1C38" w14:paraId="216D0631" w14:textId="77777777" w:rsidTr="00451E2E">
        <w:tc>
          <w:tcPr>
            <w:tcW w:w="2705" w:type="dxa"/>
          </w:tcPr>
          <w:p w14:paraId="6B69A5C1" w14:textId="77777777" w:rsidR="008A0485" w:rsidRPr="001C3FD0" w:rsidRDefault="008A0485" w:rsidP="00451E2E">
            <w:pPr>
              <w:spacing w:before="60"/>
              <w:rPr>
                <w:szCs w:val="24"/>
              </w:rPr>
            </w:pPr>
            <w:r>
              <w:t>Name</w:t>
            </w:r>
          </w:p>
        </w:tc>
        <w:tc>
          <w:tcPr>
            <w:tcW w:w="6295" w:type="dxa"/>
          </w:tcPr>
          <w:p w14:paraId="4F08D8AB" w14:textId="2F4FC487" w:rsidR="008A0485" w:rsidRPr="001C3FD0" w:rsidRDefault="00F60B25" w:rsidP="00451E2E">
            <w:pPr>
              <w:spacing w:before="60"/>
              <w:rPr>
                <w:b/>
                <w:szCs w:val="24"/>
              </w:rPr>
            </w:pPr>
            <w:r>
              <w:rPr>
                <w:rFonts w:ascii="Courier New" w:hAnsi="Courier New" w:cs="Courier New"/>
              </w:rPr>
              <w:t>internal-dmz</w:t>
            </w:r>
            <w:r w:rsidR="008F4DDA">
              <w:rPr>
                <w:rFonts w:ascii="Courier New" w:hAnsi="Courier New" w:cs="Courier New"/>
              </w:rPr>
              <w:t>-ftp</w:t>
            </w:r>
          </w:p>
        </w:tc>
      </w:tr>
      <w:tr w:rsidR="00FE01A8" w:rsidRPr="001B3D8D" w14:paraId="0AA22E50" w14:textId="77777777" w:rsidTr="00451E2E">
        <w:tc>
          <w:tcPr>
            <w:tcW w:w="2705" w:type="dxa"/>
          </w:tcPr>
          <w:p w14:paraId="7AE5FE27" w14:textId="77777777" w:rsidR="00FE01A8" w:rsidRPr="001B3D8D" w:rsidRDefault="00FE01A8" w:rsidP="00451E2E">
            <w:pPr>
              <w:spacing w:before="60"/>
            </w:pPr>
            <w:r w:rsidRPr="001B3D8D">
              <w:t>Rule Type</w:t>
            </w:r>
          </w:p>
        </w:tc>
        <w:tc>
          <w:tcPr>
            <w:tcW w:w="6295" w:type="dxa"/>
          </w:tcPr>
          <w:p w14:paraId="645421D1" w14:textId="77777777" w:rsidR="00FE01A8" w:rsidRPr="005130FB" w:rsidRDefault="00FE01A8" w:rsidP="007872CD">
            <w:pPr>
              <w:spacing w:before="60"/>
              <w:rPr>
                <w:b/>
              </w:rPr>
            </w:pPr>
            <w:r w:rsidRPr="001B3D8D">
              <w:rPr>
                <w:b/>
              </w:rPr>
              <w:t>universal (default)</w:t>
            </w:r>
          </w:p>
        </w:tc>
      </w:tr>
      <w:tr w:rsidR="00FE01A8" w:rsidRPr="001B3D8D" w14:paraId="4A8F02F7" w14:textId="77777777" w:rsidTr="00451E2E">
        <w:tc>
          <w:tcPr>
            <w:tcW w:w="2705" w:type="dxa"/>
          </w:tcPr>
          <w:p w14:paraId="11C5AF9C" w14:textId="2F28C36C" w:rsidR="00FE01A8" w:rsidRDefault="00FE01A8" w:rsidP="00451E2E">
            <w:pPr>
              <w:spacing w:before="60"/>
            </w:pPr>
            <w:r>
              <w:t>Tags</w:t>
            </w:r>
          </w:p>
        </w:tc>
        <w:tc>
          <w:tcPr>
            <w:tcW w:w="6295" w:type="dxa"/>
          </w:tcPr>
          <w:p w14:paraId="67EEADD0" w14:textId="7DB02500" w:rsidR="00FE01A8" w:rsidRPr="001B3D8D" w:rsidRDefault="00F60B25" w:rsidP="007872CD">
            <w:pPr>
              <w:spacing w:before="60"/>
              <w:rPr>
                <w:b/>
              </w:rPr>
            </w:pPr>
            <w:r w:rsidRPr="001B3D8D">
              <w:rPr>
                <w:b/>
              </w:rPr>
              <w:t>internal</w:t>
            </w:r>
          </w:p>
        </w:tc>
      </w:tr>
    </w:tbl>
    <w:p w14:paraId="6CD41EF6" w14:textId="703DBE6A" w:rsidR="00481009" w:rsidRDefault="00481009" w:rsidP="00410B05">
      <w:pPr>
        <w:pStyle w:val="ListParagraph"/>
        <w:numPr>
          <w:ilvl w:val="0"/>
          <w:numId w:val="84"/>
        </w:numPr>
      </w:pPr>
      <w:r>
        <w:t xml:space="preserve">Click the </w:t>
      </w:r>
      <w:r>
        <w:rPr>
          <w:b/>
        </w:rPr>
        <w:t>Source</w:t>
      </w:r>
      <w:r w:rsidR="008D07C6">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481009" w:rsidRPr="00733F7B" w14:paraId="0E58312F" w14:textId="77777777" w:rsidTr="00451E2E">
        <w:trPr>
          <w:trHeight w:val="269"/>
          <w:tblHeader/>
        </w:trPr>
        <w:tc>
          <w:tcPr>
            <w:tcW w:w="2705" w:type="dxa"/>
            <w:shd w:val="pct15" w:color="auto" w:fill="auto"/>
          </w:tcPr>
          <w:p w14:paraId="33D51623" w14:textId="77777777" w:rsidR="00481009" w:rsidRPr="001C3FD0" w:rsidRDefault="00481009" w:rsidP="00451E2E">
            <w:pPr>
              <w:spacing w:before="60"/>
              <w:rPr>
                <w:b/>
                <w:szCs w:val="24"/>
              </w:rPr>
            </w:pPr>
            <w:r w:rsidRPr="001C3FD0">
              <w:rPr>
                <w:b/>
                <w:szCs w:val="24"/>
              </w:rPr>
              <w:t>Parameter</w:t>
            </w:r>
          </w:p>
        </w:tc>
        <w:tc>
          <w:tcPr>
            <w:tcW w:w="6295" w:type="dxa"/>
            <w:shd w:val="pct15" w:color="auto" w:fill="auto"/>
          </w:tcPr>
          <w:p w14:paraId="10BF1A14" w14:textId="77777777" w:rsidR="00481009" w:rsidRPr="001C3FD0" w:rsidRDefault="00481009" w:rsidP="00451E2E">
            <w:pPr>
              <w:spacing w:before="60"/>
              <w:rPr>
                <w:rFonts w:asciiTheme="minorHAnsi" w:hAnsiTheme="minorHAnsi" w:cstheme="minorHAnsi"/>
                <w:b/>
                <w:szCs w:val="24"/>
              </w:rPr>
            </w:pPr>
            <w:r w:rsidRPr="001C3FD0">
              <w:rPr>
                <w:b/>
                <w:szCs w:val="24"/>
              </w:rPr>
              <w:t>Value</w:t>
            </w:r>
          </w:p>
        </w:tc>
      </w:tr>
      <w:tr w:rsidR="00481009" w:rsidRPr="005130FB" w14:paraId="6392349E" w14:textId="77777777" w:rsidTr="00451E2E">
        <w:tc>
          <w:tcPr>
            <w:tcW w:w="2705" w:type="dxa"/>
          </w:tcPr>
          <w:p w14:paraId="682F085B" w14:textId="77777777" w:rsidR="00481009" w:rsidRPr="005130FB" w:rsidRDefault="00481009" w:rsidP="00451E2E">
            <w:pPr>
              <w:spacing w:before="60"/>
            </w:pPr>
            <w:r>
              <w:t>Source Zone</w:t>
            </w:r>
          </w:p>
        </w:tc>
        <w:tc>
          <w:tcPr>
            <w:tcW w:w="6295" w:type="dxa"/>
          </w:tcPr>
          <w:p w14:paraId="6F607C6C" w14:textId="70ABCDAD" w:rsidR="00481009" w:rsidRPr="005130FB" w:rsidRDefault="00A75584" w:rsidP="007872CD">
            <w:pPr>
              <w:spacing w:before="60"/>
              <w:rPr>
                <w:b/>
              </w:rPr>
            </w:pPr>
            <w:r w:rsidRPr="005130FB">
              <w:rPr>
                <w:b/>
              </w:rPr>
              <w:t>inside</w:t>
            </w:r>
          </w:p>
        </w:tc>
      </w:tr>
    </w:tbl>
    <w:p w14:paraId="021F32E5" w14:textId="557E8788" w:rsidR="00481009" w:rsidRDefault="005C5130" w:rsidP="00410B05">
      <w:pPr>
        <w:pStyle w:val="ListParagraph"/>
        <w:numPr>
          <w:ilvl w:val="0"/>
          <w:numId w:val="84"/>
        </w:numPr>
      </w:pPr>
      <w:r>
        <w:t>C</w:t>
      </w:r>
      <w:r w:rsidR="00481009">
        <w:t xml:space="preserve">lick the </w:t>
      </w:r>
      <w:r w:rsidR="00481009">
        <w:rPr>
          <w:b/>
        </w:rPr>
        <w:t xml:space="preserve">Destination </w:t>
      </w:r>
      <w:r w:rsidR="008D07C6">
        <w:t>tab and</w:t>
      </w:r>
      <w:r w:rsidR="00481009">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481009" w:rsidRPr="00733F7B" w14:paraId="77255479" w14:textId="77777777" w:rsidTr="00451E2E">
        <w:trPr>
          <w:trHeight w:val="269"/>
          <w:tblHeader/>
        </w:trPr>
        <w:tc>
          <w:tcPr>
            <w:tcW w:w="2705" w:type="dxa"/>
            <w:shd w:val="pct15" w:color="auto" w:fill="auto"/>
          </w:tcPr>
          <w:p w14:paraId="3B370244" w14:textId="77777777" w:rsidR="00481009" w:rsidRPr="001C3FD0" w:rsidRDefault="00481009" w:rsidP="00451E2E">
            <w:pPr>
              <w:spacing w:before="60"/>
              <w:rPr>
                <w:b/>
                <w:szCs w:val="24"/>
              </w:rPr>
            </w:pPr>
            <w:r w:rsidRPr="001C3FD0">
              <w:rPr>
                <w:b/>
                <w:szCs w:val="24"/>
              </w:rPr>
              <w:t>Parameter</w:t>
            </w:r>
          </w:p>
        </w:tc>
        <w:tc>
          <w:tcPr>
            <w:tcW w:w="6295" w:type="dxa"/>
            <w:shd w:val="pct15" w:color="auto" w:fill="auto"/>
          </w:tcPr>
          <w:p w14:paraId="485EC7D7" w14:textId="77777777" w:rsidR="00481009" w:rsidRPr="001C3FD0" w:rsidRDefault="00481009" w:rsidP="00451E2E">
            <w:pPr>
              <w:spacing w:before="60"/>
              <w:rPr>
                <w:rFonts w:asciiTheme="minorHAnsi" w:hAnsiTheme="minorHAnsi" w:cstheme="minorHAnsi"/>
                <w:b/>
                <w:szCs w:val="24"/>
              </w:rPr>
            </w:pPr>
            <w:r w:rsidRPr="001C3FD0">
              <w:rPr>
                <w:b/>
                <w:szCs w:val="24"/>
              </w:rPr>
              <w:t>Value</w:t>
            </w:r>
          </w:p>
        </w:tc>
      </w:tr>
      <w:tr w:rsidR="00481009" w:rsidRPr="005130FB" w14:paraId="2FFEC6D0" w14:textId="77777777" w:rsidTr="00451E2E">
        <w:tc>
          <w:tcPr>
            <w:tcW w:w="2705" w:type="dxa"/>
            <w:tcBorders>
              <w:bottom w:val="single" w:sz="4" w:space="0" w:color="000000" w:themeColor="text1"/>
            </w:tcBorders>
          </w:tcPr>
          <w:p w14:paraId="3ACCD171" w14:textId="77777777" w:rsidR="00481009" w:rsidRDefault="00481009" w:rsidP="00451E2E">
            <w:pPr>
              <w:spacing w:before="60"/>
              <w:rPr>
                <w:szCs w:val="24"/>
              </w:rPr>
            </w:pPr>
            <w:r>
              <w:rPr>
                <w:szCs w:val="24"/>
              </w:rPr>
              <w:t xml:space="preserve">Destination </w:t>
            </w:r>
            <w:r w:rsidRPr="005130FB">
              <w:rPr>
                <w:szCs w:val="24"/>
              </w:rPr>
              <w:t>Zone</w:t>
            </w:r>
          </w:p>
        </w:tc>
        <w:tc>
          <w:tcPr>
            <w:tcW w:w="6295" w:type="dxa"/>
            <w:tcBorders>
              <w:bottom w:val="single" w:sz="4" w:space="0" w:color="000000" w:themeColor="text1"/>
            </w:tcBorders>
          </w:tcPr>
          <w:p w14:paraId="5E8BB07E" w14:textId="28E6CB14" w:rsidR="00481009" w:rsidRPr="00C57246" w:rsidRDefault="00F60B25" w:rsidP="007872CD">
            <w:pPr>
              <w:spacing w:before="60"/>
              <w:rPr>
                <w:b/>
                <w:szCs w:val="24"/>
              </w:rPr>
            </w:pPr>
            <w:r w:rsidRPr="005130FB">
              <w:rPr>
                <w:b/>
                <w:szCs w:val="24"/>
              </w:rPr>
              <w:t>dmz</w:t>
            </w:r>
          </w:p>
        </w:tc>
      </w:tr>
      <w:tr w:rsidR="00481009" w:rsidRPr="005B1C38" w14:paraId="37D5F746" w14:textId="77777777" w:rsidTr="00451E2E">
        <w:tc>
          <w:tcPr>
            <w:tcW w:w="2705" w:type="dxa"/>
            <w:tcBorders>
              <w:bottom w:val="single" w:sz="4" w:space="0" w:color="000000" w:themeColor="text1"/>
            </w:tcBorders>
          </w:tcPr>
          <w:p w14:paraId="5C1DE8C3" w14:textId="77777777" w:rsidR="00481009" w:rsidRDefault="00481009" w:rsidP="00451E2E">
            <w:pPr>
              <w:spacing w:before="60"/>
              <w:rPr>
                <w:szCs w:val="24"/>
              </w:rPr>
            </w:pPr>
            <w:r>
              <w:rPr>
                <w:szCs w:val="24"/>
              </w:rPr>
              <w:lastRenderedPageBreak/>
              <w:t xml:space="preserve">Destination </w:t>
            </w:r>
            <w:r>
              <w:t>Address</w:t>
            </w:r>
          </w:p>
        </w:tc>
        <w:tc>
          <w:tcPr>
            <w:tcW w:w="6295" w:type="dxa"/>
            <w:tcBorders>
              <w:bottom w:val="single" w:sz="4" w:space="0" w:color="000000" w:themeColor="text1"/>
            </w:tcBorders>
          </w:tcPr>
          <w:p w14:paraId="02775A75" w14:textId="01AF579B" w:rsidR="00481009" w:rsidRDefault="00F60B25" w:rsidP="00451E2E">
            <w:pPr>
              <w:spacing w:before="60"/>
              <w:rPr>
                <w:szCs w:val="24"/>
              </w:rPr>
            </w:pPr>
            <w:r>
              <w:rPr>
                <w:rFonts w:ascii="Courier New" w:hAnsi="Courier New" w:cs="Courier New"/>
              </w:rPr>
              <w:t>192.168.1.1</w:t>
            </w:r>
          </w:p>
        </w:tc>
      </w:tr>
    </w:tbl>
    <w:p w14:paraId="6CCB05EF" w14:textId="328B1B90" w:rsidR="00481009" w:rsidRDefault="00481009" w:rsidP="00410B05">
      <w:pPr>
        <w:pStyle w:val="ListParagraph"/>
        <w:numPr>
          <w:ilvl w:val="0"/>
          <w:numId w:val="84"/>
        </w:numPr>
      </w:pPr>
      <w:r>
        <w:t xml:space="preserve">Click the </w:t>
      </w:r>
      <w:r w:rsidR="00A75584">
        <w:rPr>
          <w:b/>
        </w:rPr>
        <w:t>Service/URL Category</w:t>
      </w:r>
      <w:r w:rsidR="008D07C6">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481009" w:rsidRPr="00733F7B" w14:paraId="4C1F74A3" w14:textId="77777777" w:rsidTr="00451E2E">
        <w:trPr>
          <w:trHeight w:val="269"/>
          <w:tblHeader/>
        </w:trPr>
        <w:tc>
          <w:tcPr>
            <w:tcW w:w="2705" w:type="dxa"/>
            <w:shd w:val="pct15" w:color="auto" w:fill="auto"/>
          </w:tcPr>
          <w:p w14:paraId="4DB246FA" w14:textId="77777777" w:rsidR="00481009" w:rsidRPr="001C3FD0" w:rsidRDefault="00481009" w:rsidP="00451E2E">
            <w:pPr>
              <w:spacing w:before="60"/>
              <w:rPr>
                <w:b/>
                <w:szCs w:val="24"/>
              </w:rPr>
            </w:pPr>
            <w:r w:rsidRPr="001C3FD0">
              <w:rPr>
                <w:b/>
                <w:szCs w:val="24"/>
              </w:rPr>
              <w:t>Parameter</w:t>
            </w:r>
          </w:p>
        </w:tc>
        <w:tc>
          <w:tcPr>
            <w:tcW w:w="6295" w:type="dxa"/>
            <w:shd w:val="pct15" w:color="auto" w:fill="auto"/>
          </w:tcPr>
          <w:p w14:paraId="4B59B91D" w14:textId="77777777" w:rsidR="00481009" w:rsidRPr="001C3FD0" w:rsidRDefault="00481009" w:rsidP="00451E2E">
            <w:pPr>
              <w:spacing w:before="60"/>
              <w:rPr>
                <w:rFonts w:asciiTheme="minorHAnsi" w:hAnsiTheme="minorHAnsi" w:cstheme="minorHAnsi"/>
                <w:b/>
                <w:szCs w:val="24"/>
              </w:rPr>
            </w:pPr>
            <w:r w:rsidRPr="001C3FD0">
              <w:rPr>
                <w:b/>
                <w:szCs w:val="24"/>
              </w:rPr>
              <w:t>Value</w:t>
            </w:r>
          </w:p>
        </w:tc>
      </w:tr>
      <w:tr w:rsidR="00481009" w:rsidRPr="005B1C38" w14:paraId="7305729C" w14:textId="77777777" w:rsidTr="00451E2E">
        <w:tc>
          <w:tcPr>
            <w:tcW w:w="2705" w:type="dxa"/>
          </w:tcPr>
          <w:p w14:paraId="070ADA14" w14:textId="16B59F84" w:rsidR="00481009" w:rsidRDefault="00A75584" w:rsidP="00451E2E">
            <w:pPr>
              <w:spacing w:before="60"/>
              <w:rPr>
                <w:szCs w:val="24"/>
              </w:rPr>
            </w:pPr>
            <w:r>
              <w:rPr>
                <w:szCs w:val="24"/>
              </w:rPr>
              <w:t>Service</w:t>
            </w:r>
          </w:p>
        </w:tc>
        <w:tc>
          <w:tcPr>
            <w:tcW w:w="6295" w:type="dxa"/>
          </w:tcPr>
          <w:p w14:paraId="465CD934" w14:textId="7866F7F7" w:rsidR="00481009" w:rsidRPr="00791EF2" w:rsidRDefault="00A75584" w:rsidP="00451E2E">
            <w:pPr>
              <w:spacing w:before="60"/>
              <w:rPr>
                <w:rFonts w:cs="Times New Roman"/>
                <w:b/>
              </w:rPr>
            </w:pPr>
            <w:r w:rsidRPr="00791EF2">
              <w:rPr>
                <w:rFonts w:cs="Times New Roman"/>
                <w:b/>
              </w:rPr>
              <w:t>service-ftp</w:t>
            </w:r>
            <w:r w:rsidR="00481009" w:rsidRPr="00791EF2">
              <w:rPr>
                <w:rFonts w:cs="Times New Roman"/>
                <w:b/>
              </w:rPr>
              <w:t xml:space="preserve"> </w:t>
            </w:r>
          </w:p>
        </w:tc>
      </w:tr>
    </w:tbl>
    <w:p w14:paraId="61492223" w14:textId="4D0E1732" w:rsidR="00481009" w:rsidRDefault="00481009" w:rsidP="00410B05">
      <w:pPr>
        <w:pStyle w:val="ListParagraph"/>
        <w:numPr>
          <w:ilvl w:val="0"/>
          <w:numId w:val="84"/>
        </w:numPr>
      </w:pPr>
      <w:r>
        <w:t xml:space="preserve">Click the </w:t>
      </w:r>
      <w:r>
        <w:rPr>
          <w:b/>
        </w:rPr>
        <w:t xml:space="preserve">Actions </w:t>
      </w:r>
      <w:r w:rsidR="008D07C6">
        <w:t>tab and</w:t>
      </w:r>
      <w:r>
        <w:t xml:space="preserve"> verify</w:t>
      </w:r>
      <w:r w:rsidR="008D07C6">
        <w:t xml:space="preserve"> that</w:t>
      </w:r>
      <w:r>
        <w:t xml:space="preserve"> </w:t>
      </w:r>
      <w:r>
        <w:rPr>
          <w:b/>
        </w:rPr>
        <w:t>Allow</w:t>
      </w:r>
      <w:r>
        <w:t xml:space="preserve"> is selected.</w:t>
      </w:r>
    </w:p>
    <w:p w14:paraId="4CBC0790" w14:textId="44454F68" w:rsidR="00FE01A8" w:rsidRDefault="00FE01A8" w:rsidP="00410B05">
      <w:pPr>
        <w:pStyle w:val="ListParagraph"/>
        <w:numPr>
          <w:ilvl w:val="0"/>
          <w:numId w:val="84"/>
        </w:numPr>
      </w:pPr>
      <w:r>
        <w:t xml:space="preserve">Locate the </w:t>
      </w:r>
      <w:r>
        <w:rPr>
          <w:b/>
        </w:rPr>
        <w:t>Schedule</w:t>
      </w:r>
      <w:r>
        <w:t xml:space="preserve"> drop</w:t>
      </w:r>
      <w:r w:rsidR="008D07C6">
        <w:t xml:space="preserve">-down </w:t>
      </w:r>
      <w:r w:rsidR="00D94117">
        <w:t xml:space="preserve">list </w:t>
      </w:r>
      <w:r w:rsidR="008D07C6">
        <w:t>and</w:t>
      </w:r>
      <w:r>
        <w:t xml:space="preserve"> select</w:t>
      </w:r>
      <w:r w:rsidR="00D26E2C">
        <w:t xml:space="preserve"> </w:t>
      </w:r>
      <w:r w:rsidR="00D26E2C">
        <w:rPr>
          <w:b/>
        </w:rPr>
        <w:t>New Schedule</w:t>
      </w:r>
      <w:r w:rsidR="005130FB">
        <w:t>:</w:t>
      </w:r>
    </w:p>
    <w:p w14:paraId="3166A3FB" w14:textId="08278B05" w:rsidR="00D26E2C" w:rsidRDefault="00D26E2C" w:rsidP="00D26E2C">
      <w:pPr>
        <w:pStyle w:val="ListParagraph"/>
      </w:pPr>
      <w:r>
        <w:rPr>
          <w:noProof/>
        </w:rPr>
        <w:drawing>
          <wp:inline distT="0" distB="0" distL="0" distR="0" wp14:anchorId="700CF61C" wp14:editId="3C4A9253">
            <wp:extent cx="1676400" cy="7715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6400" cy="771525"/>
                    </a:xfrm>
                    <a:prstGeom prst="rect">
                      <a:avLst/>
                    </a:prstGeom>
                  </pic:spPr>
                </pic:pic>
              </a:graphicData>
            </a:graphic>
          </wp:inline>
        </w:drawing>
      </w:r>
    </w:p>
    <w:p w14:paraId="161F75B0" w14:textId="617AAC45" w:rsidR="00373C71" w:rsidRDefault="00F534FC" w:rsidP="00373C71">
      <w:pPr>
        <w:pStyle w:val="ListParagraph"/>
      </w:pPr>
      <w:r w:rsidRPr="00F534FC">
        <w:t xml:space="preserve">By default, Security policy rules are always in effect (all dates and times). To limit a Security policy to specific </w:t>
      </w:r>
      <w:r w:rsidR="002E3F58">
        <w:t>times, you can define schedules</w:t>
      </w:r>
      <w:r w:rsidRPr="00F534FC">
        <w:t xml:space="preserve"> and then apply </w:t>
      </w:r>
      <w:r w:rsidR="00850168">
        <w:t>them to the appropriate policy rules</w:t>
      </w:r>
      <w:r w:rsidRPr="00F534FC">
        <w:t>.</w:t>
      </w:r>
    </w:p>
    <w:p w14:paraId="602146F5" w14:textId="1A85083D" w:rsidR="00FE01A8" w:rsidRDefault="00373C71" w:rsidP="00410B05">
      <w:pPr>
        <w:pStyle w:val="ListParagraph"/>
        <w:numPr>
          <w:ilvl w:val="0"/>
          <w:numId w:val="84"/>
        </w:numPr>
      </w:pPr>
      <w:r>
        <w:t>C</w:t>
      </w:r>
      <w:r w:rsidR="00FE01A8">
        <w:t>onfigure the following:</w:t>
      </w:r>
    </w:p>
    <w:tbl>
      <w:tblPr>
        <w:tblStyle w:val="TableGrid"/>
        <w:tblW w:w="9000" w:type="dxa"/>
        <w:tblInd w:w="355" w:type="dxa"/>
        <w:tblLook w:val="04A0" w:firstRow="1" w:lastRow="0" w:firstColumn="1" w:lastColumn="0" w:noHBand="0" w:noVBand="1"/>
      </w:tblPr>
      <w:tblGrid>
        <w:gridCol w:w="2705"/>
        <w:gridCol w:w="6295"/>
      </w:tblGrid>
      <w:tr w:rsidR="00FE01A8" w:rsidRPr="00733F7B" w14:paraId="56A81685" w14:textId="77777777" w:rsidTr="00451E2E">
        <w:trPr>
          <w:trHeight w:val="269"/>
          <w:tblHeader/>
        </w:trPr>
        <w:tc>
          <w:tcPr>
            <w:tcW w:w="2705" w:type="dxa"/>
            <w:shd w:val="pct15" w:color="auto" w:fill="auto"/>
          </w:tcPr>
          <w:p w14:paraId="0A371F61" w14:textId="77777777" w:rsidR="00FE01A8" w:rsidRPr="001C3FD0" w:rsidRDefault="00FE01A8" w:rsidP="00451E2E">
            <w:pPr>
              <w:spacing w:before="60"/>
              <w:rPr>
                <w:b/>
                <w:szCs w:val="24"/>
              </w:rPr>
            </w:pPr>
            <w:r w:rsidRPr="001C3FD0">
              <w:rPr>
                <w:b/>
                <w:szCs w:val="24"/>
              </w:rPr>
              <w:t>Parameter</w:t>
            </w:r>
          </w:p>
        </w:tc>
        <w:tc>
          <w:tcPr>
            <w:tcW w:w="6295" w:type="dxa"/>
            <w:shd w:val="pct15" w:color="auto" w:fill="auto"/>
          </w:tcPr>
          <w:p w14:paraId="7FBB7C9A" w14:textId="77777777" w:rsidR="00FE01A8" w:rsidRPr="001C3FD0" w:rsidRDefault="00FE01A8" w:rsidP="00451E2E">
            <w:pPr>
              <w:spacing w:before="60"/>
              <w:rPr>
                <w:rFonts w:asciiTheme="minorHAnsi" w:hAnsiTheme="minorHAnsi" w:cstheme="minorHAnsi"/>
                <w:b/>
                <w:szCs w:val="24"/>
              </w:rPr>
            </w:pPr>
            <w:r w:rsidRPr="001C3FD0">
              <w:rPr>
                <w:b/>
                <w:szCs w:val="24"/>
              </w:rPr>
              <w:t>Value</w:t>
            </w:r>
          </w:p>
        </w:tc>
      </w:tr>
      <w:tr w:rsidR="00FE01A8" w:rsidRPr="005B1C38" w14:paraId="6580E91F" w14:textId="77777777" w:rsidTr="00451E2E">
        <w:tc>
          <w:tcPr>
            <w:tcW w:w="2705" w:type="dxa"/>
          </w:tcPr>
          <w:p w14:paraId="0974C436" w14:textId="74132B4C" w:rsidR="00FE01A8" w:rsidRDefault="00FE01A8" w:rsidP="00451E2E">
            <w:pPr>
              <w:spacing w:before="60"/>
              <w:rPr>
                <w:szCs w:val="24"/>
              </w:rPr>
            </w:pPr>
            <w:r>
              <w:rPr>
                <w:szCs w:val="24"/>
              </w:rPr>
              <w:t>Name</w:t>
            </w:r>
          </w:p>
        </w:tc>
        <w:tc>
          <w:tcPr>
            <w:tcW w:w="6295" w:type="dxa"/>
          </w:tcPr>
          <w:p w14:paraId="5F980190" w14:textId="34399670" w:rsidR="00FE01A8" w:rsidRPr="00481009" w:rsidRDefault="00F60B25" w:rsidP="00F60B25">
            <w:pPr>
              <w:spacing w:before="60"/>
              <w:rPr>
                <w:rFonts w:ascii="Courier New" w:hAnsi="Courier New" w:cs="Courier New"/>
              </w:rPr>
            </w:pPr>
            <w:r>
              <w:rPr>
                <w:rFonts w:ascii="Courier New" w:hAnsi="Courier New" w:cs="Courier New"/>
              </w:rPr>
              <w:t>internal</w:t>
            </w:r>
            <w:r w:rsidR="00FE01A8">
              <w:rPr>
                <w:rFonts w:ascii="Courier New" w:hAnsi="Courier New" w:cs="Courier New"/>
              </w:rPr>
              <w:t>-</w:t>
            </w:r>
            <w:r>
              <w:rPr>
                <w:rFonts w:ascii="Courier New" w:hAnsi="Courier New" w:cs="Courier New"/>
              </w:rPr>
              <w:t>dmz</w:t>
            </w:r>
            <w:r w:rsidR="00FE01A8">
              <w:rPr>
                <w:rFonts w:ascii="Courier New" w:hAnsi="Courier New" w:cs="Courier New"/>
              </w:rPr>
              <w:t>-ftp</w:t>
            </w:r>
          </w:p>
        </w:tc>
      </w:tr>
      <w:tr w:rsidR="00FE01A8" w:rsidRPr="005130FB" w14:paraId="09530F90" w14:textId="77777777" w:rsidTr="00451E2E">
        <w:tc>
          <w:tcPr>
            <w:tcW w:w="2705" w:type="dxa"/>
          </w:tcPr>
          <w:p w14:paraId="1BD20A95" w14:textId="21B3AC23" w:rsidR="00FE01A8" w:rsidRDefault="00FE01A8" w:rsidP="00451E2E">
            <w:pPr>
              <w:spacing w:before="60"/>
              <w:rPr>
                <w:szCs w:val="24"/>
              </w:rPr>
            </w:pPr>
            <w:r>
              <w:rPr>
                <w:szCs w:val="24"/>
              </w:rPr>
              <w:t>Recurrence</w:t>
            </w:r>
          </w:p>
        </w:tc>
        <w:tc>
          <w:tcPr>
            <w:tcW w:w="6295" w:type="dxa"/>
          </w:tcPr>
          <w:p w14:paraId="63ECAA6D" w14:textId="1DE3FF13" w:rsidR="00FE01A8" w:rsidRPr="005130FB" w:rsidRDefault="00FE01A8" w:rsidP="007872CD">
            <w:pPr>
              <w:spacing w:before="60"/>
              <w:rPr>
                <w:b/>
                <w:szCs w:val="24"/>
              </w:rPr>
            </w:pPr>
            <w:r w:rsidRPr="005130FB">
              <w:rPr>
                <w:b/>
                <w:szCs w:val="24"/>
              </w:rPr>
              <w:t>Daily</w:t>
            </w:r>
          </w:p>
        </w:tc>
      </w:tr>
      <w:tr w:rsidR="00FE01A8" w:rsidRPr="005130FB" w14:paraId="1BD62BA3" w14:textId="77777777" w:rsidTr="00451E2E">
        <w:tc>
          <w:tcPr>
            <w:tcW w:w="2705" w:type="dxa"/>
          </w:tcPr>
          <w:p w14:paraId="66E02807" w14:textId="34C470D5" w:rsidR="00FE01A8" w:rsidRDefault="00FE01A8" w:rsidP="00451E2E">
            <w:pPr>
              <w:spacing w:before="60"/>
              <w:rPr>
                <w:szCs w:val="24"/>
              </w:rPr>
            </w:pPr>
            <w:r>
              <w:rPr>
                <w:szCs w:val="24"/>
              </w:rPr>
              <w:t>Start Time</w:t>
            </w:r>
          </w:p>
        </w:tc>
        <w:tc>
          <w:tcPr>
            <w:tcW w:w="6295" w:type="dxa"/>
          </w:tcPr>
          <w:p w14:paraId="406C7520" w14:textId="06F988CD" w:rsidR="00FE01A8" w:rsidRPr="005130FB" w:rsidRDefault="00FE01A8" w:rsidP="007872CD">
            <w:pPr>
              <w:spacing w:before="60"/>
              <w:rPr>
                <w:szCs w:val="24"/>
              </w:rPr>
            </w:pPr>
            <w:r w:rsidRPr="005130FB">
              <w:rPr>
                <w:szCs w:val="24"/>
              </w:rPr>
              <w:t>5 minutes</w:t>
            </w:r>
            <w:r w:rsidR="001F4791" w:rsidRPr="005130FB">
              <w:rPr>
                <w:szCs w:val="24"/>
              </w:rPr>
              <w:t xml:space="preserve"> from the </w:t>
            </w:r>
            <w:r w:rsidR="00F534FC" w:rsidRPr="005130FB">
              <w:rPr>
                <w:szCs w:val="24"/>
              </w:rPr>
              <w:t xml:space="preserve">time annotated in </w:t>
            </w:r>
            <w:r w:rsidR="002E3F58" w:rsidRPr="005130FB">
              <w:rPr>
                <w:szCs w:val="24"/>
              </w:rPr>
              <w:t>S</w:t>
            </w:r>
            <w:r w:rsidR="00F534FC" w:rsidRPr="005130FB">
              <w:rPr>
                <w:szCs w:val="24"/>
              </w:rPr>
              <w:t>tep 2.</w:t>
            </w:r>
          </w:p>
        </w:tc>
      </w:tr>
      <w:tr w:rsidR="00FE01A8" w:rsidRPr="005130FB" w14:paraId="339E559A" w14:textId="77777777" w:rsidTr="00451E2E">
        <w:tc>
          <w:tcPr>
            <w:tcW w:w="2705" w:type="dxa"/>
          </w:tcPr>
          <w:p w14:paraId="63CFA330" w14:textId="06A42C32" w:rsidR="00FE01A8" w:rsidRDefault="00FE01A8" w:rsidP="00451E2E">
            <w:pPr>
              <w:spacing w:before="60"/>
              <w:rPr>
                <w:szCs w:val="24"/>
              </w:rPr>
            </w:pPr>
            <w:r>
              <w:rPr>
                <w:szCs w:val="24"/>
              </w:rPr>
              <w:t>End time</w:t>
            </w:r>
          </w:p>
        </w:tc>
        <w:tc>
          <w:tcPr>
            <w:tcW w:w="6295" w:type="dxa"/>
          </w:tcPr>
          <w:p w14:paraId="2FB45143" w14:textId="7CDCF0E3" w:rsidR="00FE01A8" w:rsidRPr="005130FB" w:rsidRDefault="00FE01A8" w:rsidP="007872CD">
            <w:pPr>
              <w:spacing w:before="60"/>
              <w:rPr>
                <w:szCs w:val="24"/>
              </w:rPr>
            </w:pPr>
            <w:r w:rsidRPr="005130FB">
              <w:rPr>
                <w:szCs w:val="24"/>
              </w:rPr>
              <w:t>2 hours from the current firewall time.</w:t>
            </w:r>
          </w:p>
        </w:tc>
      </w:tr>
    </w:tbl>
    <w:p w14:paraId="18FBD492" w14:textId="2AFF24CC" w:rsidR="00222050" w:rsidRDefault="00F60B25" w:rsidP="00222050">
      <w:pPr>
        <w:pStyle w:val="ListParagraph"/>
      </w:pPr>
      <w:r w:rsidRPr="00226577">
        <w:rPr>
          <w:b/>
        </w:rPr>
        <w:t>Note:</w:t>
      </w:r>
      <w:r>
        <w:t xml:space="preserve"> </w:t>
      </w:r>
      <w:r w:rsidR="00226577">
        <w:t>I</w:t>
      </w:r>
      <w:r>
        <w:t>nput time in a 24-hour format.</w:t>
      </w:r>
    </w:p>
    <w:p w14:paraId="5F1BBEBE" w14:textId="02A1E0B4" w:rsidR="00FE01A8" w:rsidRDefault="00FE01A8" w:rsidP="00410B05">
      <w:pPr>
        <w:pStyle w:val="ListParagraph"/>
        <w:numPr>
          <w:ilvl w:val="0"/>
          <w:numId w:val="84"/>
        </w:numPr>
      </w:pPr>
      <w:r>
        <w:t xml:space="preserve">Click </w:t>
      </w:r>
      <w:r w:rsidRPr="005775A1">
        <w:rPr>
          <w:b/>
        </w:rPr>
        <w:t>OK</w:t>
      </w:r>
      <w:r>
        <w:t xml:space="preserve"> to close the </w:t>
      </w:r>
      <w:r w:rsidRPr="00A77442">
        <w:t>Schedule</w:t>
      </w:r>
      <w:r>
        <w:t xml:space="preserve"> configuration window</w:t>
      </w:r>
      <w:r w:rsidR="001A388C">
        <w:t>.</w:t>
      </w:r>
    </w:p>
    <w:p w14:paraId="68DAC5EB" w14:textId="129AAD0B" w:rsidR="008A0485" w:rsidRDefault="008A0485" w:rsidP="00410B05">
      <w:pPr>
        <w:pStyle w:val="ListParagraph"/>
        <w:numPr>
          <w:ilvl w:val="0"/>
          <w:numId w:val="84"/>
        </w:numPr>
      </w:pPr>
      <w:r>
        <w:t xml:space="preserve">Click </w:t>
      </w:r>
      <w:r w:rsidRPr="005775A1">
        <w:rPr>
          <w:b/>
        </w:rPr>
        <w:t>OK</w:t>
      </w:r>
      <w:r>
        <w:t xml:space="preserve"> to close the </w:t>
      </w:r>
      <w:r w:rsidRPr="001F4791">
        <w:t>Security Policy</w:t>
      </w:r>
      <w:r w:rsidR="00FE01A8" w:rsidRPr="001F4791">
        <w:t xml:space="preserve"> Rule</w:t>
      </w:r>
      <w:r w:rsidR="00FE01A8">
        <w:t xml:space="preserve"> c</w:t>
      </w:r>
      <w:r>
        <w:t>onfiguration window.</w:t>
      </w:r>
    </w:p>
    <w:p w14:paraId="2BE7B4DE" w14:textId="722C35DA" w:rsidR="008A0485" w:rsidRDefault="00D26E2C" w:rsidP="00410B05">
      <w:pPr>
        <w:pStyle w:val="ListParagraph"/>
        <w:numPr>
          <w:ilvl w:val="0"/>
          <w:numId w:val="84"/>
        </w:numPr>
      </w:pPr>
      <w:r>
        <w:rPr>
          <w:noProof/>
        </w:rPr>
        <w:drawing>
          <wp:inline distT="0" distB="0" distL="0" distR="0" wp14:anchorId="5C0CC732" wp14:editId="7142B894">
            <wp:extent cx="628650" cy="2190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73128316" w14:textId="15CF8F8D" w:rsidR="008A0485" w:rsidRPr="0053277E" w:rsidRDefault="009866AB" w:rsidP="008A0485">
      <w:pPr>
        <w:pStyle w:val="Heading2"/>
      </w:pPr>
      <w:bookmarkStart w:id="36" w:name="_Toc474939072"/>
      <w:r>
        <w:t>3.</w:t>
      </w:r>
      <w:r w:rsidR="004A19A1">
        <w:t>8</w:t>
      </w:r>
      <w:r w:rsidR="00F60B25">
        <w:t xml:space="preserve"> T</w:t>
      </w:r>
      <w:r w:rsidR="008A0485">
        <w:t>est the Connection</w:t>
      </w:r>
      <w:bookmarkEnd w:id="36"/>
    </w:p>
    <w:p w14:paraId="205343AE" w14:textId="56E14DBE" w:rsidR="00A45E91" w:rsidRDefault="00A45E91" w:rsidP="00410B05">
      <w:pPr>
        <w:pStyle w:val="ListParagraph"/>
        <w:numPr>
          <w:ilvl w:val="0"/>
          <w:numId w:val="83"/>
        </w:numPr>
      </w:pPr>
      <w:r>
        <w:t xml:space="preserve">Wait for the scheduled time to start for the </w:t>
      </w:r>
      <w:r w:rsidRPr="00857E88">
        <w:t>internal-dmz-ftp</w:t>
      </w:r>
      <w:r w:rsidR="00857E88" w:rsidRPr="00857E88">
        <w:t xml:space="preserve"> </w:t>
      </w:r>
      <w:r w:rsidR="00857E88">
        <w:t>Security policy r</w:t>
      </w:r>
      <w:r>
        <w:t>ule.</w:t>
      </w:r>
    </w:p>
    <w:p w14:paraId="283BC60D" w14:textId="5C602A81" w:rsidR="008A0485" w:rsidRDefault="00A45E91" w:rsidP="00410B05">
      <w:pPr>
        <w:pStyle w:val="ListParagraph"/>
        <w:numPr>
          <w:ilvl w:val="0"/>
          <w:numId w:val="83"/>
        </w:numPr>
      </w:pPr>
      <w:r>
        <w:t xml:space="preserve">Open a new </w:t>
      </w:r>
      <w:r w:rsidR="001405BF">
        <w:t>C</w:t>
      </w:r>
      <w:r w:rsidR="00FE7A8C">
        <w:t>hrome</w:t>
      </w:r>
      <w:r w:rsidR="005E1413">
        <w:t xml:space="preserve"> browser</w:t>
      </w:r>
      <w:r>
        <w:t xml:space="preserve"> w</w:t>
      </w:r>
      <w:r w:rsidR="00DC2CE3">
        <w:t>indow in private mode and browse</w:t>
      </w:r>
      <w:r w:rsidR="005E1413">
        <w:t xml:space="preserve"> to</w:t>
      </w:r>
      <w:r>
        <w:t xml:space="preserve"> </w:t>
      </w:r>
      <w:r w:rsidRPr="00A45E91">
        <w:rPr>
          <w:rFonts w:ascii="Courier New" w:hAnsi="Courier New" w:cs="Courier New"/>
        </w:rPr>
        <w:t>ftp://192.168.1.1</w:t>
      </w:r>
      <w:r w:rsidR="005E1413" w:rsidRPr="005E1413">
        <w:t>.</w:t>
      </w:r>
    </w:p>
    <w:p w14:paraId="1829994C" w14:textId="4EB2D13D" w:rsidR="008A0485" w:rsidRDefault="005E1413" w:rsidP="00410B05">
      <w:pPr>
        <w:pStyle w:val="ListParagraph"/>
        <w:numPr>
          <w:ilvl w:val="0"/>
          <w:numId w:val="83"/>
        </w:numPr>
      </w:pPr>
      <w:r>
        <w:t>At the</w:t>
      </w:r>
      <w:r w:rsidR="00A45E91">
        <w:t xml:space="preserve"> prompt f</w:t>
      </w:r>
      <w:r>
        <w:t>or login information</w:t>
      </w:r>
      <w:r w:rsidR="002E3F58">
        <w:t>,</w:t>
      </w:r>
      <w:r>
        <w:t xml:space="preserve"> e</w:t>
      </w:r>
      <w:r w:rsidR="00A45E91">
        <w:t>nter the following:</w:t>
      </w:r>
    </w:p>
    <w:tbl>
      <w:tblPr>
        <w:tblStyle w:val="TableGrid"/>
        <w:tblW w:w="9000" w:type="dxa"/>
        <w:tblInd w:w="355" w:type="dxa"/>
        <w:tblLook w:val="04A0" w:firstRow="1" w:lastRow="0" w:firstColumn="1" w:lastColumn="0" w:noHBand="0" w:noVBand="1"/>
      </w:tblPr>
      <w:tblGrid>
        <w:gridCol w:w="2705"/>
        <w:gridCol w:w="6295"/>
      </w:tblGrid>
      <w:tr w:rsidR="00A45E91" w:rsidRPr="00733F7B" w14:paraId="5AF8892F" w14:textId="77777777" w:rsidTr="0049042C">
        <w:trPr>
          <w:trHeight w:val="269"/>
          <w:tblHeader/>
        </w:trPr>
        <w:tc>
          <w:tcPr>
            <w:tcW w:w="2705" w:type="dxa"/>
            <w:shd w:val="pct15" w:color="auto" w:fill="auto"/>
          </w:tcPr>
          <w:p w14:paraId="254B2055" w14:textId="77777777" w:rsidR="00A45E91" w:rsidRPr="001C3FD0" w:rsidRDefault="00A45E91" w:rsidP="0049042C">
            <w:pPr>
              <w:spacing w:before="60"/>
              <w:rPr>
                <w:b/>
                <w:szCs w:val="24"/>
              </w:rPr>
            </w:pPr>
            <w:r w:rsidRPr="001C3FD0">
              <w:rPr>
                <w:b/>
                <w:szCs w:val="24"/>
              </w:rPr>
              <w:t>Parameter</w:t>
            </w:r>
          </w:p>
        </w:tc>
        <w:tc>
          <w:tcPr>
            <w:tcW w:w="6295" w:type="dxa"/>
            <w:shd w:val="pct15" w:color="auto" w:fill="auto"/>
          </w:tcPr>
          <w:p w14:paraId="4E242050" w14:textId="77777777" w:rsidR="00A45E91" w:rsidRPr="001C3FD0" w:rsidRDefault="00A45E91" w:rsidP="0049042C">
            <w:pPr>
              <w:spacing w:before="60"/>
              <w:rPr>
                <w:rFonts w:asciiTheme="minorHAnsi" w:hAnsiTheme="minorHAnsi" w:cstheme="minorHAnsi"/>
                <w:b/>
                <w:szCs w:val="24"/>
              </w:rPr>
            </w:pPr>
            <w:r w:rsidRPr="001C3FD0">
              <w:rPr>
                <w:b/>
                <w:szCs w:val="24"/>
              </w:rPr>
              <w:t>Value</w:t>
            </w:r>
          </w:p>
        </w:tc>
      </w:tr>
      <w:tr w:rsidR="00A45E91" w:rsidRPr="005B1C38" w14:paraId="330D7797" w14:textId="77777777" w:rsidTr="0049042C">
        <w:tc>
          <w:tcPr>
            <w:tcW w:w="2705" w:type="dxa"/>
          </w:tcPr>
          <w:p w14:paraId="0BB3AE0A" w14:textId="1DDF6A94" w:rsidR="00A45E91" w:rsidRDefault="00A45E91" w:rsidP="0049042C">
            <w:pPr>
              <w:spacing w:before="60"/>
              <w:rPr>
                <w:szCs w:val="24"/>
              </w:rPr>
            </w:pPr>
            <w:r>
              <w:rPr>
                <w:szCs w:val="24"/>
              </w:rPr>
              <w:t>User Name</w:t>
            </w:r>
          </w:p>
        </w:tc>
        <w:tc>
          <w:tcPr>
            <w:tcW w:w="6295" w:type="dxa"/>
          </w:tcPr>
          <w:p w14:paraId="07286092" w14:textId="013C6D15" w:rsidR="00A45E91" w:rsidRPr="00481009" w:rsidRDefault="00A45E91" w:rsidP="0049042C">
            <w:pPr>
              <w:spacing w:before="60"/>
              <w:rPr>
                <w:rFonts w:ascii="Courier New" w:hAnsi="Courier New" w:cs="Courier New"/>
              </w:rPr>
            </w:pPr>
            <w:r>
              <w:rPr>
                <w:rFonts w:ascii="Courier New" w:hAnsi="Courier New" w:cs="Courier New"/>
              </w:rPr>
              <w:t>lab-user</w:t>
            </w:r>
          </w:p>
        </w:tc>
      </w:tr>
      <w:tr w:rsidR="00A45E91" w:rsidRPr="005B1C38" w14:paraId="187C7A7F" w14:textId="77777777" w:rsidTr="0049042C">
        <w:tc>
          <w:tcPr>
            <w:tcW w:w="2705" w:type="dxa"/>
          </w:tcPr>
          <w:p w14:paraId="26B19853" w14:textId="3E6DACCA" w:rsidR="00A45E91" w:rsidRDefault="00A45E91" w:rsidP="0049042C">
            <w:pPr>
              <w:spacing w:before="60"/>
              <w:rPr>
                <w:szCs w:val="24"/>
              </w:rPr>
            </w:pPr>
            <w:r>
              <w:rPr>
                <w:szCs w:val="24"/>
              </w:rPr>
              <w:t>Password</w:t>
            </w:r>
          </w:p>
        </w:tc>
        <w:tc>
          <w:tcPr>
            <w:tcW w:w="6295" w:type="dxa"/>
          </w:tcPr>
          <w:p w14:paraId="062D7209" w14:textId="4ECBE0AE" w:rsidR="00A45E91" w:rsidRPr="001955C4" w:rsidRDefault="00FE7A8C" w:rsidP="0049042C">
            <w:pPr>
              <w:spacing w:before="60"/>
              <w:rPr>
                <w:rFonts w:ascii="Courier New" w:hAnsi="Courier New" w:cs="Courier New"/>
              </w:rPr>
            </w:pPr>
            <w:r w:rsidRPr="001955C4">
              <w:rPr>
                <w:rFonts w:ascii="Courier New" w:hAnsi="Courier New" w:cs="Courier New"/>
              </w:rPr>
              <w:t>paloalto</w:t>
            </w:r>
          </w:p>
        </w:tc>
      </w:tr>
    </w:tbl>
    <w:p w14:paraId="6FCFCA54" w14:textId="66BA7E70" w:rsidR="00A45E91" w:rsidRDefault="00FE7A8C" w:rsidP="00A45E91">
      <w:pPr>
        <w:pStyle w:val="ListParagraph"/>
      </w:pPr>
      <w:r>
        <w:rPr>
          <w:noProof/>
        </w:rPr>
        <w:lastRenderedPageBreak/>
        <w:drawing>
          <wp:inline distT="0" distB="0" distL="0" distR="0" wp14:anchorId="1B9188E6" wp14:editId="393D9CD9">
            <wp:extent cx="5200650" cy="28860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50" cy="2886075"/>
                    </a:xfrm>
                    <a:prstGeom prst="rect">
                      <a:avLst/>
                    </a:prstGeom>
                  </pic:spPr>
                </pic:pic>
              </a:graphicData>
            </a:graphic>
          </wp:inline>
        </w:drawing>
      </w:r>
    </w:p>
    <w:p w14:paraId="0EEAB169" w14:textId="0C95AB12" w:rsidR="008A0485" w:rsidRDefault="00F534FC" w:rsidP="005E1413">
      <w:pPr>
        <w:pStyle w:val="ListParagraph"/>
      </w:pPr>
      <w:r>
        <w:t xml:space="preserve">192.168.1.1 is the inside interface address on the firewall. The firewall is not hosting the FTP server. </w:t>
      </w:r>
      <w:r w:rsidR="005E1413">
        <w:t>The fact that you were prompted for a username</w:t>
      </w:r>
      <w:r w:rsidR="008A0485">
        <w:t xml:space="preserve"> indicates that FTP was successfully passed through the firewall using destination NAT.</w:t>
      </w:r>
    </w:p>
    <w:p w14:paraId="26DCC0D8" w14:textId="018AD694" w:rsidR="00623000" w:rsidRDefault="009E154C" w:rsidP="00410B05">
      <w:pPr>
        <w:pStyle w:val="ListParagraph"/>
        <w:numPr>
          <w:ilvl w:val="0"/>
          <w:numId w:val="83"/>
        </w:numPr>
      </w:pPr>
      <w:r>
        <w:t xml:space="preserve">Verify </w:t>
      </w:r>
      <w:r w:rsidR="00B15E9B">
        <w:t xml:space="preserve">that </w:t>
      </w:r>
      <w:r>
        <w:t>you can view the directory listing</w:t>
      </w:r>
      <w:r w:rsidR="005E1413">
        <w:t xml:space="preserve"> </w:t>
      </w:r>
      <w:r w:rsidR="00B15E9B">
        <w:t xml:space="preserve">and then </w:t>
      </w:r>
      <w:r w:rsidR="005E1413">
        <w:t xml:space="preserve">close the </w:t>
      </w:r>
      <w:r w:rsidR="00FE7A8C">
        <w:t>Chrome</w:t>
      </w:r>
      <w:r w:rsidR="005E1413">
        <w:t xml:space="preserve"> browser window</w:t>
      </w:r>
      <w:r w:rsidR="009B2AB5">
        <w:t>:</w:t>
      </w:r>
    </w:p>
    <w:p w14:paraId="2E9139DE" w14:textId="01A65CA8" w:rsidR="00623000" w:rsidRDefault="00DF7E6C" w:rsidP="00623000">
      <w:pPr>
        <w:pStyle w:val="ListParagraph"/>
      </w:pPr>
      <w:r>
        <w:rPr>
          <w:noProof/>
        </w:rPr>
        <w:drawing>
          <wp:inline distT="0" distB="0" distL="0" distR="0" wp14:anchorId="663D532C" wp14:editId="751D4412">
            <wp:extent cx="3614282" cy="1793240"/>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5876" cy="1798992"/>
                    </a:xfrm>
                    <a:prstGeom prst="rect">
                      <a:avLst/>
                    </a:prstGeom>
                  </pic:spPr>
                </pic:pic>
              </a:graphicData>
            </a:graphic>
          </wp:inline>
        </w:drawing>
      </w:r>
    </w:p>
    <w:p w14:paraId="4E2E435C" w14:textId="32041057" w:rsidR="00623000" w:rsidRPr="00623000" w:rsidRDefault="0049170D" w:rsidP="00410B05">
      <w:pPr>
        <w:pStyle w:val="ListParagraph"/>
        <w:numPr>
          <w:ilvl w:val="0"/>
          <w:numId w:val="83"/>
        </w:numPr>
      </w:pPr>
      <w:r>
        <w:t xml:space="preserve">In the </w:t>
      </w:r>
      <w:r w:rsidR="006C64F5">
        <w:t>WebUI</w:t>
      </w:r>
      <w:r w:rsidR="008A0485">
        <w:t xml:space="preserve"> select </w:t>
      </w:r>
      <w:r w:rsidR="008A0485" w:rsidRPr="005775A1">
        <w:rPr>
          <w:b/>
        </w:rPr>
        <w:t>Monitor &gt; Logs &gt; Traffic</w:t>
      </w:r>
      <w:r w:rsidR="009B2AB5" w:rsidRPr="009B2AB5">
        <w:t>.</w:t>
      </w:r>
      <w:r w:rsidR="00623000">
        <w:rPr>
          <w:b/>
        </w:rPr>
        <w:t xml:space="preserve"> </w:t>
      </w:r>
      <w:r w:rsidR="00623000">
        <w:rPr>
          <w:noProof/>
        </w:rPr>
        <w:drawing>
          <wp:inline distT="0" distB="0" distL="0" distR="0" wp14:anchorId="6F7443C1" wp14:editId="5A582FFC">
            <wp:extent cx="628650" cy="20002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650" cy="200025"/>
                    </a:xfrm>
                    <a:prstGeom prst="rect">
                      <a:avLst/>
                    </a:prstGeom>
                  </pic:spPr>
                </pic:pic>
              </a:graphicData>
            </a:graphic>
          </wp:inline>
        </w:drawing>
      </w:r>
    </w:p>
    <w:p w14:paraId="35134663" w14:textId="6FCD9605" w:rsidR="008A0485" w:rsidRDefault="00623000" w:rsidP="00410B05">
      <w:pPr>
        <w:pStyle w:val="ListParagraph"/>
        <w:numPr>
          <w:ilvl w:val="0"/>
          <w:numId w:val="83"/>
        </w:numPr>
      </w:pPr>
      <w:r>
        <w:t>F</w:t>
      </w:r>
      <w:r w:rsidR="008A0485">
        <w:t xml:space="preserve">ind the entries where the application ftp has been allowed by rule </w:t>
      </w:r>
      <w:r w:rsidRPr="005E1413">
        <w:t>internal-dmz-ftp</w:t>
      </w:r>
      <w:r w:rsidR="008A0485">
        <w:t>.</w:t>
      </w:r>
    </w:p>
    <w:p w14:paraId="3D011EC6" w14:textId="66885AEE" w:rsidR="00623000" w:rsidRDefault="00623000" w:rsidP="005E1413">
      <w:pPr>
        <w:pStyle w:val="ListParagraph"/>
      </w:pPr>
      <w:r>
        <w:t>Notice the Destin</w:t>
      </w:r>
      <w:r w:rsidR="009B2AB5">
        <w:t>ation address and rule matching:</w:t>
      </w:r>
    </w:p>
    <w:p w14:paraId="184C721C" w14:textId="4292FA8A" w:rsidR="00623000" w:rsidRDefault="00623000" w:rsidP="00623000">
      <w:pPr>
        <w:pStyle w:val="ListParagraph"/>
      </w:pPr>
      <w:r>
        <w:rPr>
          <w:noProof/>
        </w:rPr>
        <w:drawing>
          <wp:inline distT="0" distB="0" distL="0" distR="0" wp14:anchorId="1BA24AB0" wp14:editId="3C181183">
            <wp:extent cx="5457825" cy="895350"/>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7825" cy="895350"/>
                    </a:xfrm>
                    <a:prstGeom prst="rect">
                      <a:avLst/>
                    </a:prstGeom>
                  </pic:spPr>
                </pic:pic>
              </a:graphicData>
            </a:graphic>
          </wp:inline>
        </w:drawing>
      </w:r>
    </w:p>
    <w:p w14:paraId="24F85BC5" w14:textId="77777777" w:rsidR="008A0485" w:rsidRDefault="008A0485" w:rsidP="008A0485"/>
    <w:p w14:paraId="7E8DA345" w14:textId="77777777" w:rsidR="008A0485" w:rsidRDefault="008A0485" w:rsidP="008A0485"/>
    <w:p w14:paraId="49034BD8" w14:textId="77777777" w:rsidR="00F62558" w:rsidRDefault="00F62558" w:rsidP="00F62558">
      <w:pPr>
        <w:jc w:val="center"/>
      </w:pPr>
      <w:r w:rsidRPr="00C03BC8">
        <w:rPr>
          <w:noProof/>
        </w:rPr>
        <w:lastRenderedPageBreak/>
        <w:drawing>
          <wp:inline distT="0" distB="0" distL="0" distR="0" wp14:anchorId="6899DA0F" wp14:editId="714F5507">
            <wp:extent cx="1352550" cy="1357468"/>
            <wp:effectExtent l="0" t="0" r="0" b="0"/>
            <wp:docPr id="4"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1E817CB4" w14:textId="158BFC61" w:rsidR="00F62558" w:rsidRDefault="00F62558" w:rsidP="00F62558">
      <w:pPr>
        <w:jc w:val="center"/>
      </w:pPr>
      <w:r>
        <w:t xml:space="preserve">Stop. This is the end of the </w:t>
      </w:r>
      <w:r w:rsidR="005E1413">
        <w:t>Security and NAT Policies</w:t>
      </w:r>
      <w:r w:rsidR="00623000">
        <w:t xml:space="preserve"> </w:t>
      </w:r>
      <w:r>
        <w:t xml:space="preserve">lab. </w:t>
      </w:r>
    </w:p>
    <w:p w14:paraId="66D8D844" w14:textId="79B04B8E" w:rsidR="00150F3D" w:rsidRDefault="009866AB" w:rsidP="00150F3D">
      <w:pPr>
        <w:pStyle w:val="Heading1"/>
        <w:pageBreakBefore/>
      </w:pPr>
      <w:bookmarkStart w:id="37" w:name="_Toc474939073"/>
      <w:r>
        <w:lastRenderedPageBreak/>
        <w:t>4</w:t>
      </w:r>
      <w:r w:rsidR="00E721B4">
        <w:t>. L</w:t>
      </w:r>
      <w:r w:rsidR="00150F3D">
        <w:t>ab: App-ID</w:t>
      </w:r>
      <w:bookmarkEnd w:id="37"/>
    </w:p>
    <w:p w14:paraId="481B4492" w14:textId="219C8282" w:rsidR="008427AC" w:rsidRDefault="003D71D9" w:rsidP="008427AC">
      <w:pPr>
        <w:pStyle w:val="Heading2"/>
      </w:pPr>
      <w:bookmarkStart w:id="38" w:name="_Toc474939074"/>
      <w:r>
        <w:rPr>
          <w:noProof/>
        </w:rPr>
        <w:drawing>
          <wp:inline distT="0" distB="0" distL="0" distR="0" wp14:anchorId="0C4780D5" wp14:editId="08901A79">
            <wp:extent cx="5943600" cy="378460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84600"/>
                    </a:xfrm>
                    <a:prstGeom prst="rect">
                      <a:avLst/>
                    </a:prstGeom>
                  </pic:spPr>
                </pic:pic>
              </a:graphicData>
            </a:graphic>
          </wp:inline>
        </w:drawing>
      </w:r>
      <w:r w:rsidR="008427AC">
        <w:t>Lab Objectives</w:t>
      </w:r>
      <w:bookmarkEnd w:id="38"/>
    </w:p>
    <w:p w14:paraId="59225D45" w14:textId="76C94050" w:rsidR="008427AC" w:rsidRDefault="008427AC" w:rsidP="00410B05">
      <w:pPr>
        <w:pStyle w:val="ListParagraph"/>
        <w:numPr>
          <w:ilvl w:val="0"/>
          <w:numId w:val="163"/>
        </w:numPr>
      </w:pPr>
      <w:r>
        <w:t xml:space="preserve">Create an </w:t>
      </w:r>
      <w:r w:rsidR="00EA3D13">
        <w:t>application-</w:t>
      </w:r>
      <w:r>
        <w:t xml:space="preserve">aware </w:t>
      </w:r>
      <w:r w:rsidR="00EA3D13">
        <w:t xml:space="preserve">Security </w:t>
      </w:r>
      <w:r>
        <w:t>policy rule</w:t>
      </w:r>
      <w:r w:rsidR="006A31AC">
        <w:t>.</w:t>
      </w:r>
    </w:p>
    <w:p w14:paraId="370C3927" w14:textId="7D16D05E" w:rsidR="008427AC" w:rsidRDefault="008427AC" w:rsidP="00410B05">
      <w:pPr>
        <w:pStyle w:val="ListParagraph"/>
        <w:numPr>
          <w:ilvl w:val="0"/>
          <w:numId w:val="163"/>
        </w:numPr>
      </w:pPr>
      <w:r>
        <w:t>Enable interzone logging.</w:t>
      </w:r>
    </w:p>
    <w:p w14:paraId="6F44AC44" w14:textId="20CF039B" w:rsidR="008427AC" w:rsidRDefault="008427AC" w:rsidP="00410B05">
      <w:pPr>
        <w:pStyle w:val="ListParagraph"/>
        <w:numPr>
          <w:ilvl w:val="0"/>
          <w:numId w:val="163"/>
        </w:numPr>
      </w:pPr>
      <w:r>
        <w:t>Enable the application block page for blocked applications.</w:t>
      </w:r>
    </w:p>
    <w:p w14:paraId="40CA0589" w14:textId="4E6ECF84" w:rsidR="008427AC" w:rsidRDefault="006A31AC" w:rsidP="00410B05">
      <w:pPr>
        <w:pStyle w:val="ListParagraph"/>
        <w:numPr>
          <w:ilvl w:val="0"/>
          <w:numId w:val="163"/>
        </w:numPr>
      </w:pPr>
      <w:r>
        <w:t>Test a</w:t>
      </w:r>
      <w:r w:rsidR="008427AC">
        <w:t>pplication blocking with different applications</w:t>
      </w:r>
    </w:p>
    <w:p w14:paraId="361B6438" w14:textId="7356482A" w:rsidR="008427AC" w:rsidRDefault="008427AC" w:rsidP="00410B05">
      <w:pPr>
        <w:pStyle w:val="ListParagraph"/>
        <w:numPr>
          <w:ilvl w:val="0"/>
          <w:numId w:val="163"/>
        </w:numPr>
      </w:pPr>
      <w:r>
        <w:t xml:space="preserve">Understand what the signature </w:t>
      </w:r>
      <w:r w:rsidRPr="008427AC">
        <w:rPr>
          <w:i/>
        </w:rPr>
        <w:t>web-browsing</w:t>
      </w:r>
      <w:r>
        <w:t xml:space="preserve"> really matches.</w:t>
      </w:r>
    </w:p>
    <w:p w14:paraId="501B63B9" w14:textId="1570B4FF" w:rsidR="00A427AE" w:rsidRDefault="00A427AE" w:rsidP="00410B05">
      <w:pPr>
        <w:pStyle w:val="ListParagraph"/>
        <w:numPr>
          <w:ilvl w:val="0"/>
          <w:numId w:val="163"/>
        </w:numPr>
      </w:pPr>
      <w:r>
        <w:t>Migrate older port-based rule to application-aware.</w:t>
      </w:r>
    </w:p>
    <w:p w14:paraId="1660FDCE" w14:textId="567FDE51" w:rsidR="008427AC" w:rsidRDefault="008427AC" w:rsidP="00410B05">
      <w:pPr>
        <w:pStyle w:val="ListParagraph"/>
        <w:numPr>
          <w:ilvl w:val="0"/>
          <w:numId w:val="163"/>
        </w:numPr>
      </w:pPr>
      <w:r>
        <w:t>Review logs associated with the traffic and browse the Application Command Center (ACC).</w:t>
      </w:r>
    </w:p>
    <w:p w14:paraId="4DDF1CD5" w14:textId="47807A0E" w:rsidR="007D665B" w:rsidRDefault="009866AB" w:rsidP="007D665B">
      <w:pPr>
        <w:pStyle w:val="Heading2"/>
      </w:pPr>
      <w:bookmarkStart w:id="39" w:name="_Toc474939075"/>
      <w:r>
        <w:t>4</w:t>
      </w:r>
      <w:r w:rsidR="007D665B">
        <w:t>.0 Load Lab Configuration</w:t>
      </w:r>
      <w:bookmarkEnd w:id="39"/>
    </w:p>
    <w:p w14:paraId="0361F950" w14:textId="6548712E" w:rsidR="007D665B" w:rsidRDefault="00FC6595" w:rsidP="00410B05">
      <w:pPr>
        <w:pStyle w:val="ListParagraph"/>
        <w:numPr>
          <w:ilvl w:val="0"/>
          <w:numId w:val="127"/>
        </w:numPr>
      </w:pPr>
      <w:r>
        <w:t xml:space="preserve">In the </w:t>
      </w:r>
      <w:r w:rsidR="006C64F5">
        <w:t>WebUI</w:t>
      </w:r>
      <w:r w:rsidR="007D665B">
        <w:t xml:space="preserve"> select </w:t>
      </w:r>
      <w:r w:rsidR="007D665B" w:rsidRPr="000C55B6">
        <w:rPr>
          <w:b/>
        </w:rPr>
        <w:t>Device &gt; Setup &gt; Operations</w:t>
      </w:r>
      <w:r w:rsidR="007D665B">
        <w:t>.</w:t>
      </w:r>
    </w:p>
    <w:p w14:paraId="60A6350C" w14:textId="272AE720" w:rsidR="007D665B" w:rsidRDefault="007D665B" w:rsidP="00410B05">
      <w:pPr>
        <w:pStyle w:val="ListParagraph"/>
        <w:numPr>
          <w:ilvl w:val="0"/>
          <w:numId w:val="127"/>
        </w:numPr>
      </w:pPr>
      <w:r>
        <w:t xml:space="preserve">Click </w:t>
      </w:r>
      <w:r>
        <w:rPr>
          <w:b/>
        </w:rPr>
        <w:t>Load</w:t>
      </w:r>
      <w:r w:rsidRPr="000C55B6">
        <w:rPr>
          <w:b/>
        </w:rPr>
        <w:t xml:space="preserve"> named configuration snapshot</w:t>
      </w:r>
      <w:r w:rsidR="00EA3D13">
        <w:t>:</w:t>
      </w:r>
    </w:p>
    <w:p w14:paraId="634DF608" w14:textId="77777777" w:rsidR="007D665B" w:rsidRDefault="007D665B" w:rsidP="007D665B">
      <w:pPr>
        <w:pStyle w:val="ListParagraph"/>
      </w:pPr>
      <w:r>
        <w:rPr>
          <w:noProof/>
        </w:rPr>
        <w:drawing>
          <wp:inline distT="0" distB="0" distL="0" distR="0" wp14:anchorId="733A2765" wp14:editId="190632B3">
            <wp:extent cx="2276475" cy="866775"/>
            <wp:effectExtent l="0" t="0" r="9525" b="952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40E48798" w14:textId="7633F36D" w:rsidR="007D665B" w:rsidRDefault="007D665B" w:rsidP="00410B05">
      <w:pPr>
        <w:pStyle w:val="ListParagraph"/>
        <w:numPr>
          <w:ilvl w:val="0"/>
          <w:numId w:val="127"/>
        </w:numPr>
      </w:pPr>
      <w:r>
        <w:lastRenderedPageBreak/>
        <w:t xml:space="preserve">Select </w:t>
      </w:r>
      <w:r w:rsidRPr="00B61D8E">
        <w:rPr>
          <w:rFonts w:cs="Times New Roman"/>
          <w:b/>
        </w:rPr>
        <w:t>edu-210-lab-</w:t>
      </w:r>
      <w:r w:rsidR="000C4C73" w:rsidRPr="00B61D8E">
        <w:rPr>
          <w:rFonts w:cs="Times New Roman"/>
          <w:b/>
        </w:rPr>
        <w:t>04</w:t>
      </w:r>
      <w:r>
        <w:t xml:space="preserve"> and click </w:t>
      </w:r>
      <w:r w:rsidRPr="000C55B6">
        <w:rPr>
          <w:b/>
        </w:rPr>
        <w:t>OK</w:t>
      </w:r>
      <w:r>
        <w:t>.</w:t>
      </w:r>
    </w:p>
    <w:p w14:paraId="1A32A145" w14:textId="3E0F4B28" w:rsidR="007D665B" w:rsidRDefault="007D665B" w:rsidP="00410B05">
      <w:pPr>
        <w:pStyle w:val="ListParagraph"/>
        <w:numPr>
          <w:ilvl w:val="0"/>
          <w:numId w:val="127"/>
        </w:numPr>
      </w:pPr>
      <w:r>
        <w:t xml:space="preserve">Click </w:t>
      </w:r>
      <w:r w:rsidR="00FC6595">
        <w:rPr>
          <w:b/>
        </w:rPr>
        <w:t>Close</w:t>
      </w:r>
      <w:r>
        <w:t>.</w:t>
      </w:r>
    </w:p>
    <w:p w14:paraId="0FDA80CB" w14:textId="06F49AC2" w:rsidR="007D665B" w:rsidRDefault="007D665B" w:rsidP="00410B05">
      <w:pPr>
        <w:pStyle w:val="ListParagraph"/>
        <w:numPr>
          <w:ilvl w:val="0"/>
          <w:numId w:val="127"/>
        </w:numPr>
      </w:pPr>
      <w:r>
        <w:rPr>
          <w:noProof/>
        </w:rPr>
        <w:drawing>
          <wp:inline distT="0" distB="0" distL="0" distR="0" wp14:anchorId="1DD3AAD0" wp14:editId="5C4CA05D">
            <wp:extent cx="628650" cy="219075"/>
            <wp:effectExtent l="0" t="0" r="0"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5F5F4D07" w14:textId="0FF6A49D" w:rsidR="00150F3D" w:rsidRDefault="009866AB" w:rsidP="00150F3D">
      <w:pPr>
        <w:pStyle w:val="Heading2"/>
      </w:pPr>
      <w:bookmarkStart w:id="40" w:name="_Toc474939076"/>
      <w:r>
        <w:t>4</w:t>
      </w:r>
      <w:r w:rsidR="004E7AEA">
        <w:t>.1 C</w:t>
      </w:r>
      <w:r w:rsidR="00772F8B">
        <w:t xml:space="preserve">reate App-ID Security </w:t>
      </w:r>
      <w:r w:rsidR="00150F3D">
        <w:t>Policy</w:t>
      </w:r>
      <w:r w:rsidR="00772F8B">
        <w:t xml:space="preserve"> Rule</w:t>
      </w:r>
      <w:bookmarkEnd w:id="40"/>
    </w:p>
    <w:p w14:paraId="0310C328" w14:textId="480A76C8" w:rsidR="00B31E4F" w:rsidRDefault="00FC6595" w:rsidP="00E82336">
      <w:pPr>
        <w:pStyle w:val="ListParagraph"/>
        <w:numPr>
          <w:ilvl w:val="0"/>
          <w:numId w:val="3"/>
        </w:numPr>
      </w:pPr>
      <w:r>
        <w:t>S</w:t>
      </w:r>
      <w:r w:rsidR="00B31E4F">
        <w:t xml:space="preserve">elect </w:t>
      </w:r>
      <w:r w:rsidR="00B31E4F" w:rsidRPr="00BA5C19">
        <w:rPr>
          <w:b/>
        </w:rPr>
        <w:t>Policies &gt; Security</w:t>
      </w:r>
      <w:r w:rsidR="00B31E4F">
        <w:t>.</w:t>
      </w:r>
      <w:r w:rsidR="0064022D" w:rsidRPr="0064022D">
        <w:rPr>
          <w:noProof/>
        </w:rPr>
        <w:t xml:space="preserve"> </w:t>
      </w:r>
      <w:r w:rsidR="0064022D">
        <w:rPr>
          <w:noProof/>
        </w:rPr>
        <w:drawing>
          <wp:inline distT="0" distB="0" distL="0" distR="0" wp14:anchorId="4DF78438" wp14:editId="012BD4EA">
            <wp:extent cx="1158240" cy="180975"/>
            <wp:effectExtent l="0" t="0" r="381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1CD376CD" w14:textId="441CBFCB" w:rsidR="00841470" w:rsidRDefault="00B31E4F" w:rsidP="00E82336">
      <w:pPr>
        <w:pStyle w:val="ListParagraph"/>
        <w:numPr>
          <w:ilvl w:val="0"/>
          <w:numId w:val="3"/>
        </w:numPr>
      </w:pPr>
      <w:r>
        <w:t xml:space="preserve">Select the </w:t>
      </w:r>
      <w:r w:rsidR="00841470" w:rsidRPr="00FD4EAB">
        <w:rPr>
          <w:b/>
        </w:rPr>
        <w:t>egress-</w:t>
      </w:r>
      <w:r w:rsidR="008A6867">
        <w:rPr>
          <w:b/>
        </w:rPr>
        <w:t>outside</w:t>
      </w:r>
      <w:r w:rsidR="00841470">
        <w:t xml:space="preserve"> </w:t>
      </w:r>
      <w:r w:rsidR="00FD4EAB">
        <w:t>Security policy r</w:t>
      </w:r>
      <w:r>
        <w:t>ule w</w:t>
      </w:r>
      <w:r w:rsidR="00841470">
        <w:t>ithout opening it.</w:t>
      </w:r>
    </w:p>
    <w:p w14:paraId="0F0BCA36" w14:textId="531077CF" w:rsidR="00FD4EAB" w:rsidRDefault="00841470" w:rsidP="00E82336">
      <w:pPr>
        <w:pStyle w:val="ListParagraph"/>
        <w:numPr>
          <w:ilvl w:val="0"/>
          <w:numId w:val="3"/>
        </w:numPr>
      </w:pPr>
      <w:r>
        <w:t>C</w:t>
      </w:r>
      <w:r w:rsidR="00B31E4F">
        <w:t xml:space="preserve">lick </w:t>
      </w:r>
      <w:r w:rsidR="00E721B4">
        <w:rPr>
          <w:noProof/>
        </w:rPr>
        <w:drawing>
          <wp:inline distT="0" distB="0" distL="0" distR="0" wp14:anchorId="496286B1" wp14:editId="63D60FB6">
            <wp:extent cx="485775" cy="23812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75" cy="238125"/>
                    </a:xfrm>
                    <a:prstGeom prst="rect">
                      <a:avLst/>
                    </a:prstGeom>
                  </pic:spPr>
                </pic:pic>
              </a:graphicData>
            </a:graphic>
          </wp:inline>
        </w:drawing>
      </w:r>
      <w:r>
        <w:t>.</w:t>
      </w:r>
      <w:r w:rsidR="00FD4EAB">
        <w:t xml:space="preserve"> </w:t>
      </w:r>
      <w:r>
        <w:t xml:space="preserve">The </w:t>
      </w:r>
      <w:r w:rsidRPr="00FD4EAB">
        <w:t>Clone</w:t>
      </w:r>
      <w:r>
        <w:t xml:space="preserve"> config</w:t>
      </w:r>
      <w:r w:rsidR="00FD4EAB">
        <w:t>uration window opens.</w:t>
      </w:r>
      <w:r w:rsidR="00E721B4">
        <w:t xml:space="preserve"> </w:t>
      </w:r>
    </w:p>
    <w:p w14:paraId="78DACBB6" w14:textId="749DF710" w:rsidR="00841470" w:rsidRDefault="00FD4EAB" w:rsidP="00E82336">
      <w:pPr>
        <w:pStyle w:val="ListParagraph"/>
        <w:numPr>
          <w:ilvl w:val="0"/>
          <w:numId w:val="3"/>
        </w:numPr>
      </w:pPr>
      <w:r>
        <w:t>On the</w:t>
      </w:r>
      <w:r w:rsidR="00841470">
        <w:t xml:space="preserve"> </w:t>
      </w:r>
      <w:r w:rsidRPr="007872CD">
        <w:t>Rule o</w:t>
      </w:r>
      <w:r w:rsidR="00841470" w:rsidRPr="007872CD">
        <w:t>rder</w:t>
      </w:r>
      <w:r w:rsidR="00841470">
        <w:t xml:space="preserve"> </w:t>
      </w:r>
      <w:r>
        <w:t>drop-down</w:t>
      </w:r>
      <w:r w:rsidR="00D94117">
        <w:t xml:space="preserve"> list</w:t>
      </w:r>
      <w:r>
        <w:t>, select</w:t>
      </w:r>
      <w:r w:rsidR="00841470">
        <w:t xml:space="preserve"> </w:t>
      </w:r>
      <w:r>
        <w:rPr>
          <w:b/>
        </w:rPr>
        <w:t>Move t</w:t>
      </w:r>
      <w:r w:rsidR="00E721B4">
        <w:rPr>
          <w:b/>
        </w:rPr>
        <w:t>op</w:t>
      </w:r>
      <w:r w:rsidR="00841470">
        <w:t>.</w:t>
      </w:r>
    </w:p>
    <w:p w14:paraId="541CF592" w14:textId="17366DAF" w:rsidR="00841470" w:rsidRDefault="00841470" w:rsidP="00E82336">
      <w:pPr>
        <w:pStyle w:val="ListParagraph"/>
        <w:numPr>
          <w:ilvl w:val="0"/>
          <w:numId w:val="3"/>
        </w:numPr>
      </w:pPr>
      <w:r>
        <w:t xml:space="preserve">Click </w:t>
      </w:r>
      <w:r>
        <w:rPr>
          <w:b/>
        </w:rPr>
        <w:t>OK</w:t>
      </w:r>
      <w:r>
        <w:t xml:space="preserve"> to close the </w:t>
      </w:r>
      <w:r w:rsidRPr="00FD4EAB">
        <w:t>Clone</w:t>
      </w:r>
      <w:r>
        <w:t xml:space="preserve"> configuration window.</w:t>
      </w:r>
    </w:p>
    <w:p w14:paraId="1E1A8D52" w14:textId="5E5A4C75" w:rsidR="00841470" w:rsidRPr="004E7AEA" w:rsidRDefault="00841470" w:rsidP="00E82336">
      <w:pPr>
        <w:pStyle w:val="ListParagraph"/>
        <w:numPr>
          <w:ilvl w:val="0"/>
          <w:numId w:val="3"/>
        </w:numPr>
      </w:pPr>
      <w:r>
        <w:t xml:space="preserve">With the original </w:t>
      </w:r>
      <w:r w:rsidRPr="00FD4EAB">
        <w:rPr>
          <w:b/>
        </w:rPr>
        <w:t>egress-</w:t>
      </w:r>
      <w:r w:rsidR="001405BF">
        <w:rPr>
          <w:b/>
        </w:rPr>
        <w:t>outside</w:t>
      </w:r>
      <w:r w:rsidR="00FD4EAB">
        <w:t xml:space="preserve"> Security policy rule </w:t>
      </w:r>
      <w:r w:rsidR="00FD4EAB">
        <w:rPr>
          <w:rFonts w:cs="Times New Roman"/>
        </w:rPr>
        <w:t>still selected,</w:t>
      </w:r>
      <w:r>
        <w:rPr>
          <w:rFonts w:cs="Times New Roman"/>
        </w:rPr>
        <w:t xml:space="preserve"> click </w:t>
      </w:r>
      <w:r w:rsidR="004E7AEA">
        <w:rPr>
          <w:noProof/>
        </w:rPr>
        <w:drawing>
          <wp:inline distT="0" distB="0" distL="0" distR="0" wp14:anchorId="15C770AD" wp14:editId="1F3A6A07">
            <wp:extent cx="571500" cy="2095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 cy="209550"/>
                    </a:xfrm>
                    <a:prstGeom prst="rect">
                      <a:avLst/>
                    </a:prstGeom>
                  </pic:spPr>
                </pic:pic>
              </a:graphicData>
            </a:graphic>
          </wp:inline>
        </w:drawing>
      </w:r>
      <w:r w:rsidR="004E7AEA">
        <w:rPr>
          <w:rFonts w:cs="Times New Roman"/>
        </w:rPr>
        <w:t>.</w:t>
      </w:r>
    </w:p>
    <w:p w14:paraId="19518E09" w14:textId="2C04F26F" w:rsidR="004E7AEA" w:rsidRDefault="004E7AEA" w:rsidP="00FD4EAB">
      <w:pPr>
        <w:pStyle w:val="ListParagraph"/>
      </w:pPr>
      <w:r>
        <w:rPr>
          <w:rFonts w:cs="Times New Roman"/>
        </w:rPr>
        <w:t xml:space="preserve">Notice </w:t>
      </w:r>
      <w:r w:rsidR="00A77442">
        <w:rPr>
          <w:rFonts w:cs="Times New Roman"/>
        </w:rPr>
        <w:t xml:space="preserve">that the </w:t>
      </w:r>
      <w:r w:rsidRPr="00FD4EAB">
        <w:t>egress-public</w:t>
      </w:r>
      <w:r w:rsidR="00FD4EAB">
        <w:t xml:space="preserve"> rule</w:t>
      </w:r>
      <w:r w:rsidR="006D6C97">
        <w:rPr>
          <w:rFonts w:cs="Times New Roman"/>
        </w:rPr>
        <w:t xml:space="preserve"> is now gra</w:t>
      </w:r>
      <w:r>
        <w:rPr>
          <w:rFonts w:cs="Times New Roman"/>
        </w:rPr>
        <w:t>yed</w:t>
      </w:r>
      <w:r w:rsidR="006D6C97">
        <w:rPr>
          <w:rFonts w:cs="Times New Roman"/>
        </w:rPr>
        <w:t xml:space="preserve"> </w:t>
      </w:r>
      <w:r>
        <w:rPr>
          <w:rFonts w:cs="Times New Roman"/>
        </w:rPr>
        <w:t>out and in italic</w:t>
      </w:r>
      <w:r w:rsidR="006A31AC">
        <w:rPr>
          <w:rFonts w:cs="Times New Roman"/>
        </w:rPr>
        <w:t xml:space="preserve"> font</w:t>
      </w:r>
      <w:r>
        <w:rPr>
          <w:rFonts w:cs="Times New Roman"/>
        </w:rPr>
        <w:t xml:space="preserve">s: </w:t>
      </w:r>
      <w:r w:rsidR="008A6867">
        <w:rPr>
          <w:noProof/>
        </w:rPr>
        <w:drawing>
          <wp:inline distT="0" distB="0" distL="0" distR="0" wp14:anchorId="380EBF49" wp14:editId="28CD2A70">
            <wp:extent cx="2476500" cy="238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6500" cy="238125"/>
                    </a:xfrm>
                    <a:prstGeom prst="rect">
                      <a:avLst/>
                    </a:prstGeom>
                  </pic:spPr>
                </pic:pic>
              </a:graphicData>
            </a:graphic>
          </wp:inline>
        </w:drawing>
      </w:r>
    </w:p>
    <w:p w14:paraId="7998239A" w14:textId="0F86BFDA" w:rsidR="00B31E4F" w:rsidRDefault="00FD4EAB" w:rsidP="00E82336">
      <w:pPr>
        <w:pStyle w:val="ListParagraph"/>
        <w:numPr>
          <w:ilvl w:val="0"/>
          <w:numId w:val="3"/>
        </w:numPr>
      </w:pPr>
      <w:r>
        <w:t>Click to o</w:t>
      </w:r>
      <w:r w:rsidR="00841470">
        <w:t>pen</w:t>
      </w:r>
      <w:r w:rsidR="00B31E4F">
        <w:t xml:space="preserve"> </w:t>
      </w:r>
      <w:r>
        <w:t>the cloned Security policy rule named</w:t>
      </w:r>
      <w:r w:rsidR="00841470">
        <w:t xml:space="preserve"> </w:t>
      </w:r>
      <w:r w:rsidR="00841470" w:rsidRPr="00FD4EAB">
        <w:rPr>
          <w:b/>
        </w:rPr>
        <w:t>egress-</w:t>
      </w:r>
      <w:r w:rsidR="008A6867">
        <w:rPr>
          <w:b/>
        </w:rPr>
        <w:t>outside</w:t>
      </w:r>
      <w:r w:rsidR="00841470" w:rsidRPr="00FD4EAB">
        <w:rPr>
          <w:b/>
        </w:rPr>
        <w:t>-1</w:t>
      </w:r>
      <w:r w:rsidR="00841470" w:rsidRPr="00FD4EAB">
        <w:t>.</w:t>
      </w:r>
    </w:p>
    <w:p w14:paraId="43368966" w14:textId="7E256BC4" w:rsidR="00841470" w:rsidRDefault="00841470" w:rsidP="00E82336">
      <w:pPr>
        <w:pStyle w:val="ListParagraph"/>
        <w:numPr>
          <w:ilvl w:val="0"/>
          <w:numId w:val="3"/>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BA5C19" w:rsidRPr="00733F7B" w14:paraId="009F3E62" w14:textId="77777777" w:rsidTr="00B567C6">
        <w:trPr>
          <w:trHeight w:val="269"/>
          <w:tblHeader/>
        </w:trPr>
        <w:tc>
          <w:tcPr>
            <w:tcW w:w="2705" w:type="dxa"/>
            <w:shd w:val="pct15" w:color="auto" w:fill="auto"/>
          </w:tcPr>
          <w:p w14:paraId="47184835" w14:textId="77777777" w:rsidR="00BA5C19" w:rsidRPr="001C3FD0" w:rsidRDefault="00BA5C19" w:rsidP="00B567C6">
            <w:pPr>
              <w:spacing w:before="60"/>
              <w:rPr>
                <w:b/>
                <w:szCs w:val="24"/>
              </w:rPr>
            </w:pPr>
            <w:r w:rsidRPr="001C3FD0">
              <w:rPr>
                <w:b/>
                <w:szCs w:val="24"/>
              </w:rPr>
              <w:t>Parameter</w:t>
            </w:r>
          </w:p>
        </w:tc>
        <w:tc>
          <w:tcPr>
            <w:tcW w:w="6295" w:type="dxa"/>
            <w:shd w:val="pct15" w:color="auto" w:fill="auto"/>
          </w:tcPr>
          <w:p w14:paraId="0996FE1C" w14:textId="77777777" w:rsidR="00BA5C19" w:rsidRPr="001C3FD0" w:rsidRDefault="00BA5C19" w:rsidP="00B567C6">
            <w:pPr>
              <w:spacing w:before="60"/>
              <w:rPr>
                <w:rFonts w:asciiTheme="minorHAnsi" w:hAnsiTheme="minorHAnsi" w:cstheme="minorHAnsi"/>
                <w:b/>
                <w:szCs w:val="24"/>
              </w:rPr>
            </w:pPr>
            <w:r w:rsidRPr="001C3FD0">
              <w:rPr>
                <w:b/>
                <w:szCs w:val="24"/>
              </w:rPr>
              <w:t>Value</w:t>
            </w:r>
          </w:p>
        </w:tc>
      </w:tr>
      <w:tr w:rsidR="00BA5C19" w:rsidRPr="005B1C38" w14:paraId="1E18B95A" w14:textId="77777777" w:rsidTr="00B567C6">
        <w:tc>
          <w:tcPr>
            <w:tcW w:w="2705" w:type="dxa"/>
          </w:tcPr>
          <w:p w14:paraId="2DBB2426" w14:textId="77777777" w:rsidR="00BA5C19" w:rsidRPr="001C3FD0" w:rsidRDefault="00BA5C19" w:rsidP="00B567C6">
            <w:pPr>
              <w:spacing w:before="60"/>
              <w:rPr>
                <w:szCs w:val="24"/>
              </w:rPr>
            </w:pPr>
            <w:r>
              <w:t>Name</w:t>
            </w:r>
          </w:p>
        </w:tc>
        <w:tc>
          <w:tcPr>
            <w:tcW w:w="6295" w:type="dxa"/>
          </w:tcPr>
          <w:p w14:paraId="7F66996C" w14:textId="7B196083" w:rsidR="00BA5C19" w:rsidRPr="00841470" w:rsidRDefault="00841470" w:rsidP="00B567C6">
            <w:pPr>
              <w:spacing w:before="60"/>
              <w:rPr>
                <w:rFonts w:ascii="Courier New" w:hAnsi="Courier New" w:cs="Courier New"/>
                <w:szCs w:val="24"/>
              </w:rPr>
            </w:pPr>
            <w:r w:rsidRPr="00841470">
              <w:rPr>
                <w:rFonts w:ascii="Courier New" w:hAnsi="Courier New" w:cs="Courier New"/>
                <w:szCs w:val="24"/>
              </w:rPr>
              <w:t>egress-</w:t>
            </w:r>
            <w:r w:rsidR="008A6867">
              <w:rPr>
                <w:rFonts w:ascii="Courier New" w:hAnsi="Courier New" w:cs="Courier New"/>
                <w:szCs w:val="24"/>
              </w:rPr>
              <w:t>outside</w:t>
            </w:r>
            <w:r w:rsidRPr="00841470">
              <w:rPr>
                <w:rFonts w:ascii="Courier New" w:hAnsi="Courier New" w:cs="Courier New"/>
                <w:szCs w:val="24"/>
              </w:rPr>
              <w:t>-app-id</w:t>
            </w:r>
          </w:p>
        </w:tc>
      </w:tr>
    </w:tbl>
    <w:p w14:paraId="05C29F7A" w14:textId="57E14EBC" w:rsidR="00841470" w:rsidRDefault="00841470" w:rsidP="00E82336">
      <w:pPr>
        <w:pStyle w:val="ListParagraph"/>
        <w:numPr>
          <w:ilvl w:val="0"/>
          <w:numId w:val="3"/>
        </w:numPr>
      </w:pPr>
      <w:r>
        <w:t xml:space="preserve">Click the </w:t>
      </w:r>
      <w:r>
        <w:rPr>
          <w:b/>
        </w:rPr>
        <w:t>Application</w:t>
      </w:r>
      <w:r w:rsidR="00156444">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841470" w:rsidRPr="00733F7B" w14:paraId="5689CA77" w14:textId="77777777" w:rsidTr="00451E2E">
        <w:trPr>
          <w:trHeight w:val="269"/>
          <w:tblHeader/>
        </w:trPr>
        <w:tc>
          <w:tcPr>
            <w:tcW w:w="2705" w:type="dxa"/>
            <w:shd w:val="pct15" w:color="auto" w:fill="auto"/>
          </w:tcPr>
          <w:p w14:paraId="523831DA" w14:textId="77777777" w:rsidR="00841470" w:rsidRPr="001C3FD0" w:rsidRDefault="00841470" w:rsidP="00451E2E">
            <w:pPr>
              <w:spacing w:before="60"/>
              <w:rPr>
                <w:b/>
                <w:szCs w:val="24"/>
              </w:rPr>
            </w:pPr>
            <w:r w:rsidRPr="001C3FD0">
              <w:rPr>
                <w:b/>
                <w:szCs w:val="24"/>
              </w:rPr>
              <w:t>Parameter</w:t>
            </w:r>
          </w:p>
        </w:tc>
        <w:tc>
          <w:tcPr>
            <w:tcW w:w="6295" w:type="dxa"/>
            <w:shd w:val="pct15" w:color="auto" w:fill="auto"/>
          </w:tcPr>
          <w:p w14:paraId="50DD581A" w14:textId="77777777" w:rsidR="00841470" w:rsidRPr="001C3FD0" w:rsidRDefault="00841470" w:rsidP="00451E2E">
            <w:pPr>
              <w:spacing w:before="60"/>
              <w:rPr>
                <w:rFonts w:asciiTheme="minorHAnsi" w:hAnsiTheme="minorHAnsi" w:cstheme="minorHAnsi"/>
                <w:b/>
                <w:szCs w:val="24"/>
              </w:rPr>
            </w:pPr>
            <w:r w:rsidRPr="001C3FD0">
              <w:rPr>
                <w:b/>
                <w:szCs w:val="24"/>
              </w:rPr>
              <w:t>Value</w:t>
            </w:r>
          </w:p>
        </w:tc>
      </w:tr>
      <w:tr w:rsidR="00841470" w:rsidRPr="005B1C38" w14:paraId="27797D30" w14:textId="77777777" w:rsidTr="00451E2E">
        <w:tc>
          <w:tcPr>
            <w:tcW w:w="2705" w:type="dxa"/>
          </w:tcPr>
          <w:p w14:paraId="584ACE39" w14:textId="77777777" w:rsidR="00841470" w:rsidRDefault="00841470" w:rsidP="00451E2E">
            <w:pPr>
              <w:spacing w:before="60"/>
              <w:rPr>
                <w:szCs w:val="24"/>
              </w:rPr>
            </w:pPr>
            <w:r>
              <w:rPr>
                <w:szCs w:val="24"/>
              </w:rPr>
              <w:t>Applications</w:t>
            </w:r>
          </w:p>
        </w:tc>
        <w:tc>
          <w:tcPr>
            <w:tcW w:w="6295" w:type="dxa"/>
          </w:tcPr>
          <w:p w14:paraId="5094FA98" w14:textId="574429C6" w:rsidR="00841470" w:rsidRPr="00CD33EF" w:rsidRDefault="00CD33EF" w:rsidP="00CD33EF">
            <w:pPr>
              <w:rPr>
                <w:rFonts w:ascii="Courier New" w:hAnsi="Courier New" w:cs="Courier New"/>
              </w:rPr>
            </w:pPr>
            <w:r w:rsidRPr="00CD33EF">
              <w:rPr>
                <w:rFonts w:ascii="Courier New" w:hAnsi="Courier New" w:cs="Courier New"/>
              </w:rPr>
              <w:t>dns</w:t>
            </w:r>
          </w:p>
          <w:p w14:paraId="667CF85E" w14:textId="0E13580B" w:rsidR="00CD33EF" w:rsidRPr="00CD33EF" w:rsidRDefault="008A6867" w:rsidP="00CD33EF">
            <w:pPr>
              <w:rPr>
                <w:rFonts w:ascii="Courier New" w:hAnsi="Courier New" w:cs="Courier New"/>
              </w:rPr>
            </w:pPr>
            <w:r>
              <w:rPr>
                <w:rFonts w:ascii="Courier New" w:hAnsi="Courier New" w:cs="Courier New"/>
              </w:rPr>
              <w:t>facebook</w:t>
            </w:r>
            <w:r w:rsidR="007B17C9">
              <w:rPr>
                <w:rFonts w:ascii="Courier New" w:hAnsi="Courier New" w:cs="Courier New"/>
              </w:rPr>
              <w:t>-base</w:t>
            </w:r>
          </w:p>
          <w:p w14:paraId="5CFE95FE" w14:textId="75C54328" w:rsidR="00CD33EF" w:rsidRPr="00CD33EF" w:rsidRDefault="00CD33EF" w:rsidP="00CD33EF">
            <w:pPr>
              <w:rPr>
                <w:rFonts w:ascii="Courier New" w:hAnsi="Courier New" w:cs="Courier New"/>
              </w:rPr>
            </w:pPr>
            <w:r w:rsidRPr="00CD33EF">
              <w:rPr>
                <w:rFonts w:ascii="Courier New" w:hAnsi="Courier New" w:cs="Courier New"/>
              </w:rPr>
              <w:t>ssl</w:t>
            </w:r>
          </w:p>
          <w:p w14:paraId="22F83798" w14:textId="4910FC02" w:rsidR="00CD33EF" w:rsidRPr="00CD33EF" w:rsidRDefault="00CD33EF" w:rsidP="00CD33EF">
            <w:r w:rsidRPr="00CD33EF">
              <w:rPr>
                <w:rFonts w:ascii="Courier New" w:hAnsi="Courier New" w:cs="Courier New"/>
              </w:rPr>
              <w:t>web-browsing</w:t>
            </w:r>
          </w:p>
        </w:tc>
      </w:tr>
    </w:tbl>
    <w:p w14:paraId="3A010692" w14:textId="3AEFA4A0" w:rsidR="00B31E4F" w:rsidRDefault="00B31E4F" w:rsidP="00E82336">
      <w:pPr>
        <w:pStyle w:val="ListParagraph"/>
        <w:numPr>
          <w:ilvl w:val="0"/>
          <w:numId w:val="3"/>
        </w:numPr>
      </w:pPr>
      <w:r>
        <w:t xml:space="preserve">Click </w:t>
      </w:r>
      <w:r w:rsidRPr="00F1340A">
        <w:rPr>
          <w:b/>
        </w:rPr>
        <w:t>OK</w:t>
      </w:r>
      <w:r>
        <w:t xml:space="preserve"> to close the Security Policy </w:t>
      </w:r>
      <w:r w:rsidR="00156444">
        <w:t>Rule configuration</w:t>
      </w:r>
      <w:r>
        <w:t xml:space="preserve"> window.</w:t>
      </w:r>
    </w:p>
    <w:p w14:paraId="40BACAFF" w14:textId="6392AA5C" w:rsidR="00F1340A" w:rsidRDefault="009866AB" w:rsidP="00F1340A">
      <w:pPr>
        <w:pStyle w:val="Heading2"/>
      </w:pPr>
      <w:bookmarkStart w:id="41" w:name="_Toc474939077"/>
      <w:r>
        <w:t>4</w:t>
      </w:r>
      <w:r w:rsidR="00244249">
        <w:t>.2 E</w:t>
      </w:r>
      <w:r w:rsidR="00F1340A" w:rsidRPr="00F1340A">
        <w:t>nable Interzone Logging</w:t>
      </w:r>
      <w:bookmarkEnd w:id="41"/>
    </w:p>
    <w:p w14:paraId="5A425870" w14:textId="4AB301C6" w:rsidR="00AB1F5F" w:rsidRPr="00AB1F5F" w:rsidRDefault="00156444" w:rsidP="00AB1F5F">
      <w:r>
        <w:t>The i</w:t>
      </w:r>
      <w:r w:rsidR="00F57C0A">
        <w:t>ntra</w:t>
      </w:r>
      <w:r>
        <w:t>zone-default and i</w:t>
      </w:r>
      <w:r w:rsidR="00F57C0A">
        <w:t>nter</w:t>
      </w:r>
      <w:r>
        <w:t>zone-default Security policy r</w:t>
      </w:r>
      <w:r w:rsidR="00AB1F5F">
        <w:t>ules are read-only by default.</w:t>
      </w:r>
    </w:p>
    <w:p w14:paraId="655BC922" w14:textId="634B7DC2" w:rsidR="00B31E4F" w:rsidRDefault="004139EC" w:rsidP="00E82336">
      <w:pPr>
        <w:pStyle w:val="ListParagraph"/>
        <w:numPr>
          <w:ilvl w:val="0"/>
          <w:numId w:val="39"/>
        </w:numPr>
      </w:pPr>
      <w:r>
        <w:t>Click to o</w:t>
      </w:r>
      <w:r w:rsidR="00B31E4F">
        <w:t xml:space="preserve">pen the </w:t>
      </w:r>
      <w:r w:rsidR="00B31E4F" w:rsidRPr="003F6291">
        <w:rPr>
          <w:b/>
        </w:rPr>
        <w:t>interzone-default</w:t>
      </w:r>
      <w:r w:rsidR="00B31E4F">
        <w:t xml:space="preserve"> </w:t>
      </w:r>
      <w:r>
        <w:t xml:space="preserve">Security </w:t>
      </w:r>
      <w:r w:rsidR="00B31E4F">
        <w:t>policy</w:t>
      </w:r>
      <w:r>
        <w:t xml:space="preserve"> rule</w:t>
      </w:r>
      <w:r w:rsidR="00B31E4F">
        <w:t>.</w:t>
      </w:r>
      <w:r w:rsidR="004E7AEA" w:rsidRPr="004E7AEA">
        <w:rPr>
          <w:noProof/>
        </w:rPr>
        <w:t xml:space="preserve"> </w:t>
      </w:r>
      <w:r w:rsidR="004E7AEA">
        <w:rPr>
          <w:noProof/>
        </w:rPr>
        <w:drawing>
          <wp:inline distT="0" distB="0" distL="0" distR="0" wp14:anchorId="516BAA51" wp14:editId="2A71BBF8">
            <wp:extent cx="1371600" cy="2095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1600" cy="209550"/>
                    </a:xfrm>
                    <a:prstGeom prst="rect">
                      <a:avLst/>
                    </a:prstGeom>
                  </pic:spPr>
                </pic:pic>
              </a:graphicData>
            </a:graphic>
          </wp:inline>
        </w:drawing>
      </w:r>
    </w:p>
    <w:p w14:paraId="0D3FFB8A" w14:textId="218CE2AC" w:rsidR="00B31E4F" w:rsidRDefault="00B31E4F" w:rsidP="00E82336">
      <w:pPr>
        <w:pStyle w:val="ListParagraph"/>
        <w:numPr>
          <w:ilvl w:val="0"/>
          <w:numId w:val="39"/>
        </w:numPr>
      </w:pPr>
      <w:r>
        <w:t xml:space="preserve">Click the </w:t>
      </w:r>
      <w:r w:rsidRPr="003F6291">
        <w:rPr>
          <w:b/>
        </w:rPr>
        <w:t>Actions</w:t>
      </w:r>
      <w:r w:rsidR="006A31AC">
        <w:t xml:space="preserve"> tab.</w:t>
      </w:r>
      <w:r>
        <w:t xml:space="preserve"> Note that Log at Session Start and Log at Session E</w:t>
      </w:r>
      <w:r w:rsidR="006A31AC">
        <w:t>nd are deselected</w:t>
      </w:r>
      <w:r w:rsidR="006D6C97">
        <w:t>, and cannot be edited:</w:t>
      </w:r>
    </w:p>
    <w:p w14:paraId="2D3F58A3" w14:textId="49DEBF2E" w:rsidR="00AB1F5F" w:rsidRDefault="007872CD" w:rsidP="00AB1F5F">
      <w:pPr>
        <w:pStyle w:val="ListParagraph"/>
      </w:pPr>
      <w:r>
        <w:rPr>
          <w:noProof/>
        </w:rPr>
        <w:lastRenderedPageBreak/>
        <w:drawing>
          <wp:inline distT="0" distB="0" distL="0" distR="0" wp14:anchorId="015925C0" wp14:editId="3B9F56B0">
            <wp:extent cx="5943600" cy="126428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64285"/>
                    </a:xfrm>
                    <a:prstGeom prst="rect">
                      <a:avLst/>
                    </a:prstGeom>
                  </pic:spPr>
                </pic:pic>
              </a:graphicData>
            </a:graphic>
          </wp:inline>
        </w:drawing>
      </w:r>
    </w:p>
    <w:p w14:paraId="6AA19CF8" w14:textId="77777777" w:rsidR="00B31E4F" w:rsidRDefault="00B31E4F" w:rsidP="00E82336">
      <w:pPr>
        <w:pStyle w:val="ListParagraph"/>
        <w:numPr>
          <w:ilvl w:val="0"/>
          <w:numId w:val="39"/>
        </w:numPr>
      </w:pPr>
      <w:r>
        <w:t xml:space="preserve">Click </w:t>
      </w:r>
      <w:r w:rsidRPr="003F6291">
        <w:rPr>
          <w:b/>
        </w:rPr>
        <w:t>Cancel</w:t>
      </w:r>
      <w:r>
        <w:t>.</w:t>
      </w:r>
    </w:p>
    <w:p w14:paraId="550FCD01" w14:textId="3EAAED29" w:rsidR="00B31E4F" w:rsidRDefault="004139EC" w:rsidP="00E82336">
      <w:pPr>
        <w:pStyle w:val="ListParagraph"/>
        <w:numPr>
          <w:ilvl w:val="0"/>
          <w:numId w:val="39"/>
        </w:numPr>
      </w:pPr>
      <w:r>
        <w:t>With</w:t>
      </w:r>
      <w:r w:rsidR="00B31E4F">
        <w:t xml:space="preserve"> the </w:t>
      </w:r>
      <w:r w:rsidR="00B31E4F" w:rsidRPr="003F6291">
        <w:rPr>
          <w:b/>
        </w:rPr>
        <w:t>interzone-default</w:t>
      </w:r>
      <w:r w:rsidR="00B31E4F">
        <w:t xml:space="preserve"> policy </w:t>
      </w:r>
      <w:r>
        <w:t>rule selected but not opened</w:t>
      </w:r>
      <w:r w:rsidR="00B31E4F">
        <w:t xml:space="preserve">, click </w:t>
      </w:r>
      <w:r w:rsidR="00244249">
        <w:rPr>
          <w:noProof/>
        </w:rPr>
        <w:drawing>
          <wp:inline distT="0" distB="0" distL="0" distR="0" wp14:anchorId="51F7AB95" wp14:editId="257E4E9E">
            <wp:extent cx="666750" cy="2381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6750" cy="238125"/>
                    </a:xfrm>
                    <a:prstGeom prst="rect">
                      <a:avLst/>
                    </a:prstGeom>
                  </pic:spPr>
                </pic:pic>
              </a:graphicData>
            </a:graphic>
          </wp:inline>
        </w:drawing>
      </w:r>
      <w:r w:rsidR="00244249">
        <w:t xml:space="preserve">. </w:t>
      </w:r>
      <w:r w:rsidR="00B31E4F">
        <w:t xml:space="preserve">The </w:t>
      </w:r>
      <w:r w:rsidR="00B31E4F" w:rsidRPr="004139EC">
        <w:t>Security Policy Rule – predefined</w:t>
      </w:r>
      <w:r w:rsidR="00B31E4F">
        <w:t xml:space="preserve"> window opens. </w:t>
      </w:r>
    </w:p>
    <w:p w14:paraId="5A388351" w14:textId="77777777" w:rsidR="00B31E4F" w:rsidRDefault="00B31E4F" w:rsidP="00E82336">
      <w:pPr>
        <w:pStyle w:val="ListParagraph"/>
        <w:numPr>
          <w:ilvl w:val="0"/>
          <w:numId w:val="39"/>
        </w:numPr>
      </w:pPr>
      <w:r>
        <w:t xml:space="preserve">Click the </w:t>
      </w:r>
      <w:r w:rsidRPr="003F6291">
        <w:rPr>
          <w:b/>
        </w:rPr>
        <w:t>Actions</w:t>
      </w:r>
      <w:r>
        <w:t xml:space="preserve"> tab.</w:t>
      </w:r>
    </w:p>
    <w:p w14:paraId="4512A01A" w14:textId="11BD1F4F" w:rsidR="00B31E4F" w:rsidRDefault="004139EC" w:rsidP="00E82336">
      <w:pPr>
        <w:pStyle w:val="ListParagraph"/>
        <w:numPr>
          <w:ilvl w:val="0"/>
          <w:numId w:val="39"/>
        </w:numPr>
      </w:pPr>
      <w:r>
        <w:t>Select</w:t>
      </w:r>
      <w:r w:rsidR="00B31E4F">
        <w:t xml:space="preserve"> </w:t>
      </w:r>
      <w:r w:rsidR="00B31E4F" w:rsidRPr="003F6291">
        <w:rPr>
          <w:b/>
        </w:rPr>
        <w:t>Log at Session End</w:t>
      </w:r>
      <w:r w:rsidR="00B31E4F">
        <w:t>.</w:t>
      </w:r>
    </w:p>
    <w:p w14:paraId="7694F1F0" w14:textId="77777777" w:rsidR="00B31E4F" w:rsidRDefault="00B31E4F" w:rsidP="00E82336">
      <w:pPr>
        <w:pStyle w:val="ListParagraph"/>
        <w:numPr>
          <w:ilvl w:val="0"/>
          <w:numId w:val="39"/>
        </w:numPr>
      </w:pPr>
      <w:r>
        <w:t xml:space="preserve">Click </w:t>
      </w:r>
      <w:r w:rsidRPr="003F6291">
        <w:rPr>
          <w:b/>
        </w:rPr>
        <w:t>OK</w:t>
      </w:r>
      <w:r>
        <w:t>.</w:t>
      </w:r>
    </w:p>
    <w:p w14:paraId="4B1284FD" w14:textId="50D8B37A" w:rsidR="00B31E4F" w:rsidRDefault="009866AB" w:rsidP="003F6291">
      <w:pPr>
        <w:pStyle w:val="Heading2"/>
      </w:pPr>
      <w:bookmarkStart w:id="42" w:name="_Toc474939078"/>
      <w:r>
        <w:t>4</w:t>
      </w:r>
      <w:r w:rsidR="00244249">
        <w:t>.3 E</w:t>
      </w:r>
      <w:r w:rsidR="00B31E4F">
        <w:t>nable the Application Block Page</w:t>
      </w:r>
      <w:bookmarkEnd w:id="42"/>
    </w:p>
    <w:p w14:paraId="2084C10B" w14:textId="131FA381" w:rsidR="00B31E4F" w:rsidRDefault="00B31E4F" w:rsidP="00E82336">
      <w:pPr>
        <w:pStyle w:val="ListParagraph"/>
        <w:numPr>
          <w:ilvl w:val="0"/>
          <w:numId w:val="40"/>
        </w:numPr>
      </w:pPr>
      <w:r>
        <w:t xml:space="preserve">Select </w:t>
      </w:r>
      <w:r w:rsidRPr="003F6291">
        <w:rPr>
          <w:b/>
        </w:rPr>
        <w:t>Device &gt; Response Pages</w:t>
      </w:r>
      <w:r>
        <w:t>.</w:t>
      </w:r>
      <w:r w:rsidR="00172B4A" w:rsidRPr="00172B4A">
        <w:rPr>
          <w:noProof/>
        </w:rPr>
        <w:t xml:space="preserve"> </w:t>
      </w:r>
      <w:r w:rsidR="00172B4A">
        <w:rPr>
          <w:noProof/>
        </w:rPr>
        <w:drawing>
          <wp:inline distT="0" distB="0" distL="0" distR="0" wp14:anchorId="6197B266" wp14:editId="13A3EF4A">
            <wp:extent cx="1095375" cy="19050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5375" cy="190500"/>
                    </a:xfrm>
                    <a:prstGeom prst="rect">
                      <a:avLst/>
                    </a:prstGeom>
                  </pic:spPr>
                </pic:pic>
              </a:graphicData>
            </a:graphic>
          </wp:inline>
        </w:drawing>
      </w:r>
    </w:p>
    <w:p w14:paraId="1FEE8263" w14:textId="4F3D915A" w:rsidR="00B31E4F" w:rsidRDefault="00173BE4" w:rsidP="00E82336">
      <w:pPr>
        <w:pStyle w:val="ListParagraph"/>
        <w:numPr>
          <w:ilvl w:val="0"/>
          <w:numId w:val="40"/>
        </w:numPr>
      </w:pPr>
      <w:r>
        <w:t xml:space="preserve">Click </w:t>
      </w:r>
      <w:r>
        <w:rPr>
          <w:b/>
        </w:rPr>
        <w:t>Disabled</w:t>
      </w:r>
      <w:r>
        <w:t xml:space="preserve"> to the right of </w:t>
      </w:r>
      <w:r w:rsidRPr="005C3A39">
        <w:t>Application Block Page</w:t>
      </w:r>
      <w:r w:rsidR="006D6C97">
        <w:t>:</w:t>
      </w:r>
    </w:p>
    <w:p w14:paraId="78EAF0B0" w14:textId="2DF4BC43" w:rsidR="00173BE4" w:rsidRDefault="00173BE4" w:rsidP="00173BE4">
      <w:pPr>
        <w:pStyle w:val="ListParagraph"/>
      </w:pPr>
      <w:r>
        <w:rPr>
          <w:noProof/>
        </w:rPr>
        <w:drawing>
          <wp:inline distT="0" distB="0" distL="0" distR="0" wp14:anchorId="20E72E02" wp14:editId="5FDCCA22">
            <wp:extent cx="2657475" cy="1714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7475" cy="171450"/>
                    </a:xfrm>
                    <a:prstGeom prst="rect">
                      <a:avLst/>
                    </a:prstGeom>
                  </pic:spPr>
                </pic:pic>
              </a:graphicData>
            </a:graphic>
          </wp:inline>
        </w:drawing>
      </w:r>
    </w:p>
    <w:p w14:paraId="65F1F020" w14:textId="5F6A5DC2" w:rsidR="00173BE4" w:rsidRDefault="005C3A39" w:rsidP="00E82336">
      <w:pPr>
        <w:pStyle w:val="ListParagraph"/>
        <w:numPr>
          <w:ilvl w:val="0"/>
          <w:numId w:val="40"/>
        </w:numPr>
      </w:pPr>
      <w:r w:rsidRPr="005C3A39">
        <w:t>Select</w:t>
      </w:r>
      <w:r w:rsidR="00173BE4">
        <w:rPr>
          <w:b/>
        </w:rPr>
        <w:t xml:space="preserve"> </w:t>
      </w:r>
      <w:r w:rsidR="00173BE4">
        <w:t xml:space="preserve">the </w:t>
      </w:r>
      <w:r w:rsidR="00173BE4">
        <w:rPr>
          <w:b/>
        </w:rPr>
        <w:t>Enable Application Block Page</w:t>
      </w:r>
      <w:r w:rsidR="00173BE4">
        <w:t xml:space="preserve"> </w:t>
      </w:r>
      <w:r>
        <w:t xml:space="preserve">check </w:t>
      </w:r>
      <w:r w:rsidR="00173BE4">
        <w:t>box.</w:t>
      </w:r>
      <w:r w:rsidR="00173BE4" w:rsidRPr="00173BE4">
        <w:rPr>
          <w:noProof/>
        </w:rPr>
        <w:t xml:space="preserve"> </w:t>
      </w:r>
      <w:r w:rsidR="00173BE4">
        <w:rPr>
          <w:noProof/>
        </w:rPr>
        <w:drawing>
          <wp:inline distT="0" distB="0" distL="0" distR="0" wp14:anchorId="5FC6B59D" wp14:editId="653225C5">
            <wp:extent cx="1581150" cy="2190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1150" cy="219075"/>
                    </a:xfrm>
                    <a:prstGeom prst="rect">
                      <a:avLst/>
                    </a:prstGeom>
                  </pic:spPr>
                </pic:pic>
              </a:graphicData>
            </a:graphic>
          </wp:inline>
        </w:drawing>
      </w:r>
    </w:p>
    <w:p w14:paraId="6C72F571" w14:textId="381785D2" w:rsidR="00173BE4" w:rsidRDefault="00173BE4" w:rsidP="00E82336">
      <w:pPr>
        <w:pStyle w:val="ListParagraph"/>
        <w:numPr>
          <w:ilvl w:val="0"/>
          <w:numId w:val="40"/>
        </w:numPr>
      </w:pPr>
      <w:r>
        <w:t xml:space="preserve">Click </w:t>
      </w:r>
      <w:r>
        <w:rPr>
          <w:b/>
        </w:rPr>
        <w:t>OK</w:t>
      </w:r>
      <w:r>
        <w:t xml:space="preserve">. The </w:t>
      </w:r>
      <w:r w:rsidRPr="005C3A39">
        <w:t>Application Block Page</w:t>
      </w:r>
      <w:r>
        <w:t xml:space="preserve"> should now be enabled:</w:t>
      </w:r>
    </w:p>
    <w:p w14:paraId="7975A3B9" w14:textId="0FDE31D3" w:rsidR="00173BE4" w:rsidRDefault="00173BE4" w:rsidP="00173BE4">
      <w:pPr>
        <w:pStyle w:val="ListParagraph"/>
      </w:pPr>
      <w:r>
        <w:rPr>
          <w:noProof/>
        </w:rPr>
        <w:drawing>
          <wp:inline distT="0" distB="0" distL="0" distR="0" wp14:anchorId="5A2A2F03" wp14:editId="1F5A6B3F">
            <wp:extent cx="2619375" cy="20002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19375" cy="200025"/>
                    </a:xfrm>
                    <a:prstGeom prst="rect">
                      <a:avLst/>
                    </a:prstGeom>
                  </pic:spPr>
                </pic:pic>
              </a:graphicData>
            </a:graphic>
          </wp:inline>
        </w:drawing>
      </w:r>
    </w:p>
    <w:p w14:paraId="1C0CDD12" w14:textId="16DB6AF8" w:rsidR="00B31E4F" w:rsidRDefault="00173BE4" w:rsidP="00E82336">
      <w:pPr>
        <w:pStyle w:val="ListParagraph"/>
        <w:numPr>
          <w:ilvl w:val="0"/>
          <w:numId w:val="40"/>
        </w:numPr>
      </w:pPr>
      <w:r>
        <w:rPr>
          <w:noProof/>
        </w:rPr>
        <w:drawing>
          <wp:inline distT="0" distB="0" distL="0" distR="0" wp14:anchorId="49B74699" wp14:editId="171C27B6">
            <wp:extent cx="628650" cy="2190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r w:rsidR="00B31E4F">
        <w:t xml:space="preserve">. </w:t>
      </w:r>
    </w:p>
    <w:p w14:paraId="3489AB7F" w14:textId="3D79F1A0" w:rsidR="00B31E4F" w:rsidRDefault="009866AB" w:rsidP="003F6291">
      <w:pPr>
        <w:pStyle w:val="Heading2"/>
      </w:pPr>
      <w:bookmarkStart w:id="43" w:name="_Toc474939079"/>
      <w:r>
        <w:t>4</w:t>
      </w:r>
      <w:r w:rsidR="00C37FD6">
        <w:t xml:space="preserve">.4 </w:t>
      </w:r>
      <w:r w:rsidR="00EE5464">
        <w:t>Test</w:t>
      </w:r>
      <w:r w:rsidR="00B31E4F">
        <w:t xml:space="preserve"> Application Blocking</w:t>
      </w:r>
      <w:bookmarkEnd w:id="43"/>
    </w:p>
    <w:p w14:paraId="2084E435" w14:textId="0FDF729F" w:rsidR="00B31E4F" w:rsidRDefault="00623000" w:rsidP="00E82336">
      <w:pPr>
        <w:pStyle w:val="ListParagraph"/>
        <w:numPr>
          <w:ilvl w:val="0"/>
          <w:numId w:val="16"/>
        </w:numPr>
      </w:pPr>
      <w:r>
        <w:t>Open a new browser</w:t>
      </w:r>
      <w:r w:rsidR="005C3A39">
        <w:t xml:space="preserve"> window</w:t>
      </w:r>
      <w:r>
        <w:t xml:space="preserve"> in private/incognito mode</w:t>
      </w:r>
      <w:r w:rsidR="00B31E4F">
        <w:t>. You should be able to</w:t>
      </w:r>
      <w:r w:rsidR="009062AC">
        <w:t xml:space="preserve"> </w:t>
      </w:r>
      <w:r w:rsidR="003C73E0">
        <w:t>browse</w:t>
      </w:r>
      <w:r w:rsidR="00451E2E">
        <w:t xml:space="preserve"> to </w:t>
      </w:r>
      <w:r w:rsidR="007B17C9">
        <w:rPr>
          <w:rFonts w:ascii="Courier New" w:hAnsi="Courier New" w:cs="Courier New"/>
        </w:rPr>
        <w:t>www.facebook.com</w:t>
      </w:r>
      <w:r w:rsidR="00451E2E">
        <w:t xml:space="preserve"> and </w:t>
      </w:r>
      <w:r w:rsidR="00451E2E" w:rsidRPr="00451E2E">
        <w:rPr>
          <w:rFonts w:ascii="Courier New" w:hAnsi="Courier New" w:cs="Courier New"/>
        </w:rPr>
        <w:t>www.msn.com</w:t>
      </w:r>
      <w:r w:rsidR="00451E2E" w:rsidRPr="00B40932">
        <w:rPr>
          <w:rFonts w:cs="Times New Roman"/>
        </w:rPr>
        <w:t>.</w:t>
      </w:r>
    </w:p>
    <w:p w14:paraId="42E20D26" w14:textId="1D615743" w:rsidR="00B31E4F" w:rsidRDefault="00A4760F" w:rsidP="00E82336">
      <w:pPr>
        <w:pStyle w:val="ListParagraph"/>
        <w:numPr>
          <w:ilvl w:val="0"/>
          <w:numId w:val="16"/>
        </w:numPr>
      </w:pPr>
      <w:r>
        <w:t xml:space="preserve">Use private/incognito mode in a </w:t>
      </w:r>
      <w:r w:rsidR="00B31E4F">
        <w:t xml:space="preserve">browser to connect to </w:t>
      </w:r>
      <w:r w:rsidR="007B17C9">
        <w:rPr>
          <w:rFonts w:ascii="Courier New" w:hAnsi="Courier New" w:cs="Courier New"/>
        </w:rPr>
        <w:t>http://www.shutterfly</w:t>
      </w:r>
      <w:r w:rsidR="00451E2E" w:rsidRPr="00451E2E">
        <w:rPr>
          <w:rFonts w:ascii="Courier New" w:hAnsi="Courier New" w:cs="Courier New"/>
        </w:rPr>
        <w:t>.com</w:t>
      </w:r>
      <w:r w:rsidR="00B31E4F">
        <w:t xml:space="preserve">. An Application Blocked page opens, indicating that the </w:t>
      </w:r>
      <w:r w:rsidR="007B17C9" w:rsidRPr="007B17C9">
        <w:rPr>
          <w:i/>
        </w:rPr>
        <w:t>shutterfly</w:t>
      </w:r>
      <w:r w:rsidR="006D6C97">
        <w:t xml:space="preserve"> application has been blocked:</w:t>
      </w:r>
      <w:r w:rsidR="007B17C9">
        <w:rPr>
          <w:noProof/>
        </w:rPr>
        <w:drawing>
          <wp:inline distT="0" distB="0" distL="0" distR="0" wp14:anchorId="10FFACE3" wp14:editId="6A9B3D97">
            <wp:extent cx="5943600" cy="1726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26565"/>
                    </a:xfrm>
                    <a:prstGeom prst="rect">
                      <a:avLst/>
                    </a:prstGeom>
                  </pic:spPr>
                </pic:pic>
              </a:graphicData>
            </a:graphic>
          </wp:inline>
        </w:drawing>
      </w:r>
    </w:p>
    <w:p w14:paraId="1A7A0D72" w14:textId="7571DD30" w:rsidR="00AC6275" w:rsidRDefault="00AC6275" w:rsidP="005E40F6">
      <w:pPr>
        <w:ind w:left="720"/>
        <w:rPr>
          <w:rFonts w:cs="Times New Roman"/>
        </w:rPr>
      </w:pPr>
      <w:r>
        <w:lastRenderedPageBreak/>
        <w:t>W</w:t>
      </w:r>
      <w:r w:rsidR="005E40F6">
        <w:t>hy could you browse to</w:t>
      </w:r>
      <w:r w:rsidR="00206D56">
        <w:t xml:space="preserve"> </w:t>
      </w:r>
      <w:r w:rsidR="007B17C9">
        <w:t>Facebook</w:t>
      </w:r>
      <w:r w:rsidR="00206D56">
        <w:t xml:space="preserve"> and MSN</w:t>
      </w:r>
      <w:r>
        <w:t xml:space="preserve"> but not </w:t>
      </w:r>
      <w:r w:rsidR="006D6C97">
        <w:t xml:space="preserve">to </w:t>
      </w:r>
      <w:r w:rsidR="002272C9">
        <w:t>S</w:t>
      </w:r>
      <w:r w:rsidR="007B17C9">
        <w:t>hutterfly</w:t>
      </w:r>
      <w:r>
        <w:t>?</w:t>
      </w:r>
      <w:r w:rsidR="00526FEA">
        <w:t xml:space="preserve"> M</w:t>
      </w:r>
      <w:r w:rsidR="00206D56">
        <w:t>SN</w:t>
      </w:r>
      <w:r>
        <w:t xml:space="preserve"> currently does not have an </w:t>
      </w:r>
      <w:r w:rsidR="00BA4C98">
        <w:t xml:space="preserve">Application </w:t>
      </w:r>
      <w:r>
        <w:t>signature</w:t>
      </w:r>
      <w:r w:rsidR="006D6C97">
        <w:t xml:space="preserve">. </w:t>
      </w:r>
      <w:r w:rsidR="00667098">
        <w:t>Therefore,</w:t>
      </w:r>
      <w:r>
        <w:t xml:space="preserve"> it falls </w:t>
      </w:r>
      <w:r w:rsidR="00A77442">
        <w:t xml:space="preserve">under the </w:t>
      </w:r>
      <w:r w:rsidR="00BA4C98">
        <w:t xml:space="preserve">Application </w:t>
      </w:r>
      <w:r w:rsidR="00A77442">
        <w:t>signature</w:t>
      </w:r>
      <w:r>
        <w:t xml:space="preserve"> </w:t>
      </w:r>
      <w:r w:rsidRPr="00A77442">
        <w:rPr>
          <w:rFonts w:cs="Times New Roman"/>
        </w:rPr>
        <w:t>web-browsing. However, a</w:t>
      </w:r>
      <w:r w:rsidR="00206D56" w:rsidRPr="00A77442">
        <w:rPr>
          <w:rFonts w:cs="Times New Roman"/>
        </w:rPr>
        <w:t xml:space="preserve">n </w:t>
      </w:r>
      <w:r w:rsidR="00BA4C98">
        <w:rPr>
          <w:rFonts w:cs="Times New Roman"/>
        </w:rPr>
        <w:t>A</w:t>
      </w:r>
      <w:r w:rsidR="00BA4C98" w:rsidRPr="00A77442">
        <w:rPr>
          <w:rFonts w:cs="Times New Roman"/>
        </w:rPr>
        <w:t xml:space="preserve">pplication </w:t>
      </w:r>
      <w:r w:rsidRPr="00A77442">
        <w:rPr>
          <w:rFonts w:cs="Times New Roman"/>
        </w:rPr>
        <w:t xml:space="preserve">signature exists for </w:t>
      </w:r>
      <w:r w:rsidR="002272C9">
        <w:rPr>
          <w:rFonts w:cs="Times New Roman"/>
        </w:rPr>
        <w:t>S</w:t>
      </w:r>
      <w:r w:rsidR="007B17C9">
        <w:rPr>
          <w:rFonts w:cs="Times New Roman"/>
        </w:rPr>
        <w:t>hutterfly</w:t>
      </w:r>
      <w:r w:rsidRPr="00A77442">
        <w:rPr>
          <w:rFonts w:cs="Times New Roman"/>
        </w:rPr>
        <w:t xml:space="preserve"> and</w:t>
      </w:r>
      <w:r w:rsidRPr="00AC6275">
        <w:rPr>
          <w:rFonts w:cs="Times New Roman"/>
        </w:rPr>
        <w:t xml:space="preserve"> it is not currently </w:t>
      </w:r>
      <w:r w:rsidR="00206D56">
        <w:rPr>
          <w:rFonts w:cs="Times New Roman"/>
        </w:rPr>
        <w:t xml:space="preserve">allowed in any of </w:t>
      </w:r>
      <w:r w:rsidR="00667098">
        <w:rPr>
          <w:rFonts w:cs="Times New Roman"/>
        </w:rPr>
        <w:t>the firewall</w:t>
      </w:r>
      <w:r w:rsidR="00206D56">
        <w:rPr>
          <w:rFonts w:cs="Times New Roman"/>
        </w:rPr>
        <w:t xml:space="preserve"> Security policy r</w:t>
      </w:r>
      <w:r w:rsidRPr="00AC6275">
        <w:rPr>
          <w:rFonts w:cs="Times New Roman"/>
        </w:rPr>
        <w:t>ules.</w:t>
      </w:r>
    </w:p>
    <w:p w14:paraId="52F74F48" w14:textId="2D87C33D" w:rsidR="00D62EC5" w:rsidRPr="00D62EC5" w:rsidRDefault="00D62EC5" w:rsidP="00E82336">
      <w:pPr>
        <w:pStyle w:val="ListParagraph"/>
        <w:numPr>
          <w:ilvl w:val="0"/>
          <w:numId w:val="16"/>
        </w:numPr>
        <w:rPr>
          <w:rFonts w:cs="Times New Roman"/>
        </w:rPr>
      </w:pPr>
      <w:r w:rsidRPr="00D62EC5">
        <w:rPr>
          <w:rFonts w:cs="Times New Roman"/>
        </w:rPr>
        <w:t xml:space="preserve">Browse to </w:t>
      </w:r>
      <w:r w:rsidRPr="002272C9">
        <w:rPr>
          <w:rFonts w:ascii="Courier New" w:hAnsi="Courier New" w:cs="Courier New"/>
        </w:rPr>
        <w:t>google.com</w:t>
      </w:r>
      <w:r w:rsidRPr="00D62EC5">
        <w:rPr>
          <w:rFonts w:cs="Times New Roman"/>
        </w:rPr>
        <w:t xml:space="preserve"> and verify that go</w:t>
      </w:r>
      <w:r w:rsidR="006D6C97">
        <w:rPr>
          <w:rFonts w:cs="Times New Roman"/>
        </w:rPr>
        <w:t>ogle-base is also being blocked:</w:t>
      </w:r>
    </w:p>
    <w:p w14:paraId="390C8AC5" w14:textId="537E14CF" w:rsidR="00D62EC5" w:rsidRDefault="00D62EC5" w:rsidP="00D62EC5">
      <w:pPr>
        <w:pStyle w:val="ListParagraph"/>
      </w:pPr>
      <w:r>
        <w:rPr>
          <w:noProof/>
        </w:rPr>
        <w:drawing>
          <wp:inline distT="0" distB="0" distL="0" distR="0" wp14:anchorId="26F131E0" wp14:editId="66F182EC">
            <wp:extent cx="5943600" cy="17875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87525"/>
                    </a:xfrm>
                    <a:prstGeom prst="rect">
                      <a:avLst/>
                    </a:prstGeom>
                  </pic:spPr>
                </pic:pic>
              </a:graphicData>
            </a:graphic>
          </wp:inline>
        </w:drawing>
      </w:r>
    </w:p>
    <w:p w14:paraId="4F7F3932" w14:textId="3D759EAB" w:rsidR="00D169CD" w:rsidRDefault="009866AB" w:rsidP="00D169CD">
      <w:pPr>
        <w:pStyle w:val="Heading2"/>
      </w:pPr>
      <w:bookmarkStart w:id="44" w:name="_Toc474939080"/>
      <w:r>
        <w:t>4</w:t>
      </w:r>
      <w:r w:rsidR="00D169CD">
        <w:t>.5 Review Logs</w:t>
      </w:r>
      <w:bookmarkEnd w:id="44"/>
    </w:p>
    <w:p w14:paraId="2BE9A91D" w14:textId="0CFB70A1" w:rsidR="004A58AC" w:rsidRPr="004A58AC" w:rsidRDefault="00B31E4F" w:rsidP="00E82336">
      <w:pPr>
        <w:pStyle w:val="ListParagraph"/>
        <w:numPr>
          <w:ilvl w:val="0"/>
          <w:numId w:val="33"/>
        </w:numPr>
      </w:pPr>
      <w:r>
        <w:t xml:space="preserve">Select </w:t>
      </w:r>
      <w:r w:rsidRPr="003F6291">
        <w:rPr>
          <w:b/>
        </w:rPr>
        <w:t>Monitor &gt; Logs &gt; Traffic</w:t>
      </w:r>
      <w:r w:rsidR="004A58AC" w:rsidRPr="006D6C97">
        <w:t>.</w:t>
      </w:r>
      <w:r w:rsidR="004A58AC" w:rsidRPr="004A58AC">
        <w:rPr>
          <w:noProof/>
        </w:rPr>
        <w:t xml:space="preserve"> </w:t>
      </w:r>
      <w:r w:rsidR="004A58AC">
        <w:rPr>
          <w:noProof/>
        </w:rPr>
        <w:drawing>
          <wp:inline distT="0" distB="0" distL="0" distR="0" wp14:anchorId="092BE9FB" wp14:editId="74BBF894">
            <wp:extent cx="781050" cy="1714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1050" cy="171450"/>
                    </a:xfrm>
                    <a:prstGeom prst="rect">
                      <a:avLst/>
                    </a:prstGeom>
                  </pic:spPr>
                </pic:pic>
              </a:graphicData>
            </a:graphic>
          </wp:inline>
        </w:drawing>
      </w:r>
    </w:p>
    <w:p w14:paraId="13D14AD0" w14:textId="20F2A5DF" w:rsidR="00B9596F" w:rsidRDefault="00D72241" w:rsidP="00E82336">
      <w:pPr>
        <w:pStyle w:val="ListParagraph"/>
        <w:numPr>
          <w:ilvl w:val="0"/>
          <w:numId w:val="33"/>
        </w:numPr>
      </w:pPr>
      <w:r>
        <w:t>Type</w:t>
      </w:r>
      <w:r w:rsidR="00B9596F">
        <w:t xml:space="preserve"> </w:t>
      </w:r>
      <w:r w:rsidR="00B9596F" w:rsidRPr="003F6291">
        <w:rPr>
          <w:rFonts w:ascii="Courier New" w:hAnsi="Courier New" w:cs="Courier New"/>
        </w:rPr>
        <w:t xml:space="preserve">( app eq </w:t>
      </w:r>
      <w:r w:rsidR="007B17C9">
        <w:rPr>
          <w:rFonts w:ascii="Courier New" w:hAnsi="Courier New" w:cs="Courier New"/>
        </w:rPr>
        <w:t>shutterfly</w:t>
      </w:r>
      <w:r w:rsidR="00B9596F" w:rsidRPr="003F6291">
        <w:rPr>
          <w:rFonts w:ascii="Courier New" w:hAnsi="Courier New" w:cs="Courier New"/>
        </w:rPr>
        <w:t xml:space="preserve"> )</w:t>
      </w:r>
      <w:r w:rsidR="00B9596F">
        <w:t xml:space="preserve"> in the filter text box.</w:t>
      </w:r>
      <w:r w:rsidR="00B31E4F">
        <w:t xml:space="preserve"> </w:t>
      </w:r>
    </w:p>
    <w:p w14:paraId="35B9C586" w14:textId="45B0E988" w:rsidR="00360F61" w:rsidRDefault="00360F61" w:rsidP="00E82336">
      <w:pPr>
        <w:pStyle w:val="ListParagraph"/>
        <w:numPr>
          <w:ilvl w:val="0"/>
          <w:numId w:val="33"/>
        </w:numPr>
      </w:pPr>
      <w:r>
        <w:t xml:space="preserve">Press the </w:t>
      </w:r>
      <w:r w:rsidRPr="00A77442">
        <w:rPr>
          <w:rFonts w:cs="Times New Roman"/>
          <w:b/>
        </w:rPr>
        <w:t>Enter</w:t>
      </w:r>
      <w:r>
        <w:t xml:space="preserve"> key.</w:t>
      </w:r>
    </w:p>
    <w:p w14:paraId="751F429E" w14:textId="27A9025F" w:rsidR="00B31E4F" w:rsidRDefault="00D72241" w:rsidP="00D72241">
      <w:pPr>
        <w:pStyle w:val="ListParagraph"/>
      </w:pPr>
      <w:r>
        <w:t xml:space="preserve">Only log entries whose Application is </w:t>
      </w:r>
      <w:r w:rsidR="007B17C9">
        <w:t>shutterfly</w:t>
      </w:r>
      <w:r>
        <w:t xml:space="preserve"> are displayed</w:t>
      </w:r>
      <w:r w:rsidR="00B9596F">
        <w:t xml:space="preserve">. </w:t>
      </w:r>
    </w:p>
    <w:p w14:paraId="291BCA47" w14:textId="06CE6EB3" w:rsidR="00A4760F" w:rsidRDefault="007B17C9" w:rsidP="00A4760F">
      <w:pPr>
        <w:pStyle w:val="ListParagraph"/>
      </w:pPr>
      <w:r>
        <w:rPr>
          <w:noProof/>
        </w:rPr>
        <w:drawing>
          <wp:inline distT="0" distB="0" distL="0" distR="0" wp14:anchorId="38797875" wp14:editId="1F4D6D17">
            <wp:extent cx="5943600" cy="4927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92760"/>
                    </a:xfrm>
                    <a:prstGeom prst="rect">
                      <a:avLst/>
                    </a:prstGeom>
                  </pic:spPr>
                </pic:pic>
              </a:graphicData>
            </a:graphic>
          </wp:inline>
        </w:drawing>
      </w:r>
    </w:p>
    <w:p w14:paraId="1FB978D9" w14:textId="0DF4C186" w:rsidR="00D169CD" w:rsidRDefault="009866AB" w:rsidP="00D169CD">
      <w:pPr>
        <w:pStyle w:val="Heading2"/>
      </w:pPr>
      <w:bookmarkStart w:id="45" w:name="_Toc474939081"/>
      <w:r>
        <w:t>4</w:t>
      </w:r>
      <w:r w:rsidR="00D169CD">
        <w:t xml:space="preserve">.6 </w:t>
      </w:r>
      <w:r w:rsidR="00EE5464">
        <w:t>Test</w:t>
      </w:r>
      <w:r w:rsidR="00D169CD">
        <w:t xml:space="preserve"> Application Blocking</w:t>
      </w:r>
      <w:bookmarkEnd w:id="45"/>
    </w:p>
    <w:p w14:paraId="2FBD1874" w14:textId="67B9B3D6" w:rsidR="00B31E4F" w:rsidRDefault="00B73197" w:rsidP="00E82336">
      <w:pPr>
        <w:pStyle w:val="ListParagraph"/>
        <w:numPr>
          <w:ilvl w:val="0"/>
          <w:numId w:val="35"/>
        </w:numPr>
      </w:pPr>
      <w:r>
        <w:t>Try</w:t>
      </w:r>
      <w:r w:rsidR="00B31E4F">
        <w:t xml:space="preserve"> </w:t>
      </w:r>
      <w:r>
        <w:t xml:space="preserve">to </w:t>
      </w:r>
      <w:r w:rsidR="002C3697">
        <w:t>work around</w:t>
      </w:r>
      <w:r w:rsidR="00B31E4F">
        <w:t xml:space="preserve"> the </w:t>
      </w:r>
      <w:r w:rsidR="002C3697">
        <w:t xml:space="preserve">firewall’s denial of access to </w:t>
      </w:r>
      <w:r w:rsidR="002272C9">
        <w:t>Shutterfly</w:t>
      </w:r>
      <w:r w:rsidR="00B31E4F">
        <w:t xml:space="preserve"> by using a </w:t>
      </w:r>
      <w:r w:rsidR="002C3697">
        <w:t xml:space="preserve">web </w:t>
      </w:r>
      <w:r w:rsidR="00B31E4F">
        <w:t xml:space="preserve">proxy. </w:t>
      </w:r>
      <w:r>
        <w:t>In private/incognito mode in a browser,</w:t>
      </w:r>
      <w:r w:rsidR="00DC2CE3">
        <w:t xml:space="preserve"> browse</w:t>
      </w:r>
      <w:r w:rsidR="00B31E4F">
        <w:t xml:space="preserve"> to </w:t>
      </w:r>
      <w:r>
        <w:rPr>
          <w:rFonts w:ascii="Courier New" w:hAnsi="Courier New" w:cs="Courier New"/>
        </w:rPr>
        <w:t>avoidr</w:t>
      </w:r>
      <w:r w:rsidR="006568EE">
        <w:rPr>
          <w:rFonts w:ascii="Courier New" w:hAnsi="Courier New" w:cs="Courier New"/>
        </w:rPr>
        <w:t>.com</w:t>
      </w:r>
      <w:r w:rsidR="002272C9">
        <w:t>.</w:t>
      </w:r>
    </w:p>
    <w:p w14:paraId="045FE539" w14:textId="66775B74" w:rsidR="00B31E4F" w:rsidRDefault="00B31E4F" w:rsidP="00E82336">
      <w:pPr>
        <w:pStyle w:val="ListParagraph"/>
        <w:numPr>
          <w:ilvl w:val="0"/>
          <w:numId w:val="35"/>
        </w:numPr>
      </w:pPr>
      <w:r>
        <w:t xml:space="preserve">Enter </w:t>
      </w:r>
      <w:r w:rsidRPr="003F6291">
        <w:rPr>
          <w:rFonts w:ascii="Courier New" w:hAnsi="Courier New" w:cs="Courier New"/>
        </w:rPr>
        <w:t>www.</w:t>
      </w:r>
      <w:r w:rsidR="007B17C9">
        <w:rPr>
          <w:rFonts w:ascii="Courier New" w:hAnsi="Courier New" w:cs="Courier New"/>
        </w:rPr>
        <w:t>shutterfly</w:t>
      </w:r>
      <w:r w:rsidRPr="003F6291">
        <w:rPr>
          <w:rFonts w:ascii="Courier New" w:hAnsi="Courier New" w:cs="Courier New"/>
        </w:rPr>
        <w:t>.com</w:t>
      </w:r>
      <w:r>
        <w:t xml:space="preserve"> in the text box </w:t>
      </w:r>
      <w:r w:rsidR="007B17C9">
        <w:t xml:space="preserve">near the bottom </w:t>
      </w:r>
      <w:r>
        <w:t xml:space="preserve">and click </w:t>
      </w:r>
      <w:r w:rsidR="006568EE">
        <w:rPr>
          <w:b/>
        </w:rPr>
        <w:t>Go</w:t>
      </w:r>
      <w:r w:rsidR="006C38CA">
        <w:t>. An application block</w:t>
      </w:r>
      <w:r>
        <w:t xml:space="preserve"> page opens showing that the phproxy application was blocked</w:t>
      </w:r>
      <w:r w:rsidR="00D210E3">
        <w:t>:</w:t>
      </w:r>
    </w:p>
    <w:p w14:paraId="6DE96F55" w14:textId="6AF89193" w:rsidR="00B31E4F" w:rsidRDefault="00360F61" w:rsidP="003F6291">
      <w:pPr>
        <w:ind w:left="360"/>
        <w:jc w:val="center"/>
      </w:pPr>
      <w:r>
        <w:rPr>
          <w:noProof/>
        </w:rPr>
        <w:lastRenderedPageBreak/>
        <w:drawing>
          <wp:inline distT="0" distB="0" distL="0" distR="0" wp14:anchorId="5CF592BC" wp14:editId="540B2A82">
            <wp:extent cx="5038725" cy="2466975"/>
            <wp:effectExtent l="0" t="0" r="9525" b="952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8725" cy="2466975"/>
                    </a:xfrm>
                    <a:prstGeom prst="rect">
                      <a:avLst/>
                    </a:prstGeom>
                  </pic:spPr>
                </pic:pic>
              </a:graphicData>
            </a:graphic>
          </wp:inline>
        </w:drawing>
      </w:r>
    </w:p>
    <w:p w14:paraId="512D3521" w14:textId="728E2C2E" w:rsidR="00D169CD" w:rsidRDefault="009866AB" w:rsidP="00D169CD">
      <w:pPr>
        <w:pStyle w:val="Heading2"/>
      </w:pPr>
      <w:bookmarkStart w:id="46" w:name="_Toc474939082"/>
      <w:r>
        <w:t>4</w:t>
      </w:r>
      <w:r w:rsidR="00D169CD">
        <w:t>.7</w:t>
      </w:r>
      <w:r w:rsidR="00E871D6">
        <w:t xml:space="preserve"> Review L</w:t>
      </w:r>
      <w:r w:rsidR="00D169CD">
        <w:t>ogs</w:t>
      </w:r>
      <w:bookmarkEnd w:id="46"/>
    </w:p>
    <w:p w14:paraId="40EDE690" w14:textId="593E96D4" w:rsidR="0087352B" w:rsidRPr="0087352B" w:rsidRDefault="00B31E4F" w:rsidP="00E82336">
      <w:pPr>
        <w:pStyle w:val="ListParagraph"/>
        <w:numPr>
          <w:ilvl w:val="0"/>
          <w:numId w:val="34"/>
        </w:numPr>
      </w:pPr>
      <w:r>
        <w:t xml:space="preserve">Select </w:t>
      </w:r>
      <w:r w:rsidRPr="003F6291">
        <w:rPr>
          <w:b/>
        </w:rPr>
        <w:t>Monitor &gt; Logs &gt; Traffic</w:t>
      </w:r>
      <w:r w:rsidR="0087352B" w:rsidRPr="00667098">
        <w:t>.</w:t>
      </w:r>
      <w:r w:rsidR="0087352B" w:rsidRPr="0087352B">
        <w:rPr>
          <w:noProof/>
        </w:rPr>
        <w:t xml:space="preserve"> </w:t>
      </w:r>
      <w:r w:rsidR="0087352B">
        <w:rPr>
          <w:noProof/>
        </w:rPr>
        <w:drawing>
          <wp:inline distT="0" distB="0" distL="0" distR="0" wp14:anchorId="427EE410" wp14:editId="190021BE">
            <wp:extent cx="781050" cy="1714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1050" cy="171450"/>
                    </a:xfrm>
                    <a:prstGeom prst="rect">
                      <a:avLst/>
                    </a:prstGeom>
                  </pic:spPr>
                </pic:pic>
              </a:graphicData>
            </a:graphic>
          </wp:inline>
        </w:drawing>
      </w:r>
    </w:p>
    <w:p w14:paraId="2F60EF7D" w14:textId="23CC4403" w:rsidR="00B31E4F" w:rsidRDefault="004C0130" w:rsidP="00E82336">
      <w:pPr>
        <w:pStyle w:val="ListParagraph"/>
        <w:numPr>
          <w:ilvl w:val="0"/>
          <w:numId w:val="34"/>
        </w:numPr>
      </w:pPr>
      <w:r>
        <w:t>Type</w:t>
      </w:r>
      <w:r w:rsidR="00B31E4F">
        <w:t xml:space="preserve"> </w:t>
      </w:r>
      <w:r w:rsidR="00B31E4F" w:rsidRPr="003F6291">
        <w:rPr>
          <w:rFonts w:ascii="Courier New" w:hAnsi="Courier New" w:cs="Courier New"/>
        </w:rPr>
        <w:t>( app eq phproxy )</w:t>
      </w:r>
      <w:r w:rsidR="0087352B">
        <w:t xml:space="preserve"> in the filter text box.</w:t>
      </w:r>
      <w:r>
        <w:t xml:space="preserve"> The Traffic log entries indicates that the </w:t>
      </w:r>
      <w:r w:rsidRPr="002272C9">
        <w:rPr>
          <w:rFonts w:cs="Times New Roman"/>
        </w:rPr>
        <w:t>phproxy</w:t>
      </w:r>
      <w:r w:rsidR="00D210E3">
        <w:t xml:space="preserve"> application has been blocked:</w:t>
      </w:r>
    </w:p>
    <w:p w14:paraId="3A1B2CD2" w14:textId="43C446A1" w:rsidR="0087352B" w:rsidRDefault="00360F61" w:rsidP="0087352B">
      <w:pPr>
        <w:pStyle w:val="ListParagraph"/>
      </w:pPr>
      <w:r>
        <w:rPr>
          <w:noProof/>
        </w:rPr>
        <w:drawing>
          <wp:inline distT="0" distB="0" distL="0" distR="0" wp14:anchorId="5BD676B6" wp14:editId="6B7ACE1F">
            <wp:extent cx="5943600" cy="638175"/>
            <wp:effectExtent l="0" t="0" r="0"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38175"/>
                    </a:xfrm>
                    <a:prstGeom prst="rect">
                      <a:avLst/>
                    </a:prstGeom>
                  </pic:spPr>
                </pic:pic>
              </a:graphicData>
            </a:graphic>
          </wp:inline>
        </w:drawing>
      </w:r>
    </w:p>
    <w:p w14:paraId="23D60B36" w14:textId="446695CA" w:rsidR="006C38CA" w:rsidRDefault="00526FEA" w:rsidP="002272C9">
      <w:pPr>
        <w:pStyle w:val="ListParagraph"/>
        <w:rPr>
          <w:rFonts w:cs="Times New Roman"/>
        </w:rPr>
      </w:pPr>
      <w:r>
        <w:t>Based o</w:t>
      </w:r>
      <w:r w:rsidR="003772FC">
        <w:t xml:space="preserve">n the information from </w:t>
      </w:r>
      <w:r w:rsidR="002272C9">
        <w:t>your log,</w:t>
      </w:r>
      <w:r>
        <w:t xml:space="preserve"> </w:t>
      </w:r>
      <w:r w:rsidR="002272C9">
        <w:rPr>
          <w:rFonts w:cs="Times New Roman"/>
        </w:rPr>
        <w:t>S</w:t>
      </w:r>
      <w:r w:rsidR="0083091E">
        <w:rPr>
          <w:rFonts w:cs="Times New Roman"/>
        </w:rPr>
        <w:t>hutter</w:t>
      </w:r>
      <w:r w:rsidR="007B17C9">
        <w:rPr>
          <w:rFonts w:cs="Times New Roman"/>
        </w:rPr>
        <w:t>fly</w:t>
      </w:r>
      <w:r w:rsidR="002272C9">
        <w:rPr>
          <w:rFonts w:cs="Times New Roman"/>
        </w:rPr>
        <w:t xml:space="preserve"> and p</w:t>
      </w:r>
      <w:r w:rsidR="0087352B" w:rsidRPr="003772FC">
        <w:rPr>
          <w:rFonts w:cs="Times New Roman"/>
        </w:rPr>
        <w:t>hproxy are</w:t>
      </w:r>
      <w:r w:rsidRPr="003772FC">
        <w:rPr>
          <w:rFonts w:cs="Times New Roman"/>
        </w:rPr>
        <w:t xml:space="preserve"> denied by </w:t>
      </w:r>
      <w:r w:rsidR="0087352B" w:rsidRPr="003772FC">
        <w:rPr>
          <w:rFonts w:cs="Times New Roman"/>
        </w:rPr>
        <w:t>the</w:t>
      </w:r>
      <w:r w:rsidRPr="003772FC">
        <w:rPr>
          <w:rFonts w:cs="Times New Roman"/>
        </w:rPr>
        <w:t xml:space="preserve"> interzone-default</w:t>
      </w:r>
      <w:r w:rsidRPr="003772FC">
        <w:rPr>
          <w:rFonts w:cs="Times New Roman"/>
          <w:b/>
        </w:rPr>
        <w:t xml:space="preserve"> </w:t>
      </w:r>
      <w:r w:rsidR="002272C9">
        <w:rPr>
          <w:rFonts w:cs="Times New Roman"/>
        </w:rPr>
        <w:t>Security policy r</w:t>
      </w:r>
      <w:r w:rsidRPr="003772FC">
        <w:rPr>
          <w:rFonts w:cs="Times New Roman"/>
        </w:rPr>
        <w:t>ule</w:t>
      </w:r>
      <w:r w:rsidR="0087352B" w:rsidRPr="003772FC">
        <w:rPr>
          <w:rFonts w:cs="Times New Roman"/>
        </w:rPr>
        <w:t xml:space="preserve">. </w:t>
      </w:r>
    </w:p>
    <w:p w14:paraId="4C46D7CF" w14:textId="77777777" w:rsidR="006C38CA" w:rsidRDefault="006C38CA" w:rsidP="002272C9">
      <w:pPr>
        <w:pStyle w:val="ListParagraph"/>
        <w:rPr>
          <w:rFonts w:cs="Times New Roman"/>
        </w:rPr>
      </w:pPr>
    </w:p>
    <w:p w14:paraId="102CC890" w14:textId="5BA86BB4" w:rsidR="00526FEA" w:rsidRDefault="00CF71DC" w:rsidP="002272C9">
      <w:pPr>
        <w:pStyle w:val="ListParagraph"/>
      </w:pPr>
      <w:r w:rsidRPr="00226577">
        <w:rPr>
          <w:rFonts w:cs="Times New Roman"/>
          <w:b/>
        </w:rPr>
        <w:t>Note</w:t>
      </w:r>
      <w:r w:rsidR="0087352B" w:rsidRPr="00226577">
        <w:rPr>
          <w:rFonts w:cs="Times New Roman"/>
          <w:b/>
        </w:rPr>
        <w:t>:</w:t>
      </w:r>
      <w:r w:rsidR="0087352B" w:rsidRPr="003772FC">
        <w:rPr>
          <w:rFonts w:cs="Times New Roman"/>
        </w:rPr>
        <w:t xml:space="preserve"> </w:t>
      </w:r>
      <w:r w:rsidR="00D210E3">
        <w:rPr>
          <w:rFonts w:cs="Times New Roman"/>
        </w:rPr>
        <w:t>If</w:t>
      </w:r>
      <w:r w:rsidRPr="003772FC">
        <w:rPr>
          <w:rFonts w:cs="Times New Roman"/>
        </w:rPr>
        <w:t xml:space="preserve"> the logging function of </w:t>
      </w:r>
      <w:r w:rsidR="002272C9">
        <w:rPr>
          <w:rFonts w:cs="Times New Roman"/>
        </w:rPr>
        <w:t>y</w:t>
      </w:r>
      <w:r w:rsidRPr="003772FC">
        <w:rPr>
          <w:rFonts w:cs="Times New Roman"/>
        </w:rPr>
        <w:t xml:space="preserve">our interzone-default </w:t>
      </w:r>
      <w:r>
        <w:t>rule</w:t>
      </w:r>
      <w:r w:rsidR="00D210E3">
        <w:t xml:space="preserve"> is not enabled</w:t>
      </w:r>
      <w:r>
        <w:t>, no informa</w:t>
      </w:r>
      <w:r w:rsidR="002272C9">
        <w:t>tion would be provided via the T</w:t>
      </w:r>
      <w:r>
        <w:t>raffic log.</w:t>
      </w:r>
    </w:p>
    <w:p w14:paraId="6B89213D" w14:textId="0E6B6689" w:rsidR="00D169CD" w:rsidRDefault="009866AB" w:rsidP="00D169CD">
      <w:pPr>
        <w:pStyle w:val="Heading2"/>
      </w:pPr>
      <w:bookmarkStart w:id="47" w:name="_Toc474939083"/>
      <w:r>
        <w:t>4</w:t>
      </w:r>
      <w:r w:rsidR="00D169CD">
        <w:t>.8 Modify the App-ID Security Policy Rule</w:t>
      </w:r>
      <w:bookmarkEnd w:id="47"/>
    </w:p>
    <w:p w14:paraId="2246C826" w14:textId="60F39EFD" w:rsidR="00D169CD" w:rsidRDefault="00AF5AED" w:rsidP="00E82336">
      <w:pPr>
        <w:pStyle w:val="ListParagraph"/>
        <w:numPr>
          <w:ilvl w:val="0"/>
          <w:numId w:val="36"/>
        </w:numPr>
      </w:pPr>
      <w:r>
        <w:t>In</w:t>
      </w:r>
      <w:r w:rsidR="00D169CD">
        <w:t xml:space="preserve"> the </w:t>
      </w:r>
      <w:r w:rsidR="006C64F5">
        <w:t>WebUI</w:t>
      </w:r>
      <w:r w:rsidR="00D169CD">
        <w:t xml:space="preserve"> select </w:t>
      </w:r>
      <w:r w:rsidR="00D169CD" w:rsidRPr="00BA5C19">
        <w:rPr>
          <w:b/>
        </w:rPr>
        <w:t>Policies &gt; Security</w:t>
      </w:r>
      <w:r w:rsidR="00D169CD">
        <w:t>.</w:t>
      </w:r>
      <w:r w:rsidR="00D169CD" w:rsidRPr="0064022D">
        <w:rPr>
          <w:noProof/>
        </w:rPr>
        <w:t xml:space="preserve"> </w:t>
      </w:r>
      <w:r w:rsidR="00D169CD">
        <w:rPr>
          <w:noProof/>
        </w:rPr>
        <w:drawing>
          <wp:inline distT="0" distB="0" distL="0" distR="0" wp14:anchorId="300D3548" wp14:editId="05C1E560">
            <wp:extent cx="1158240" cy="180975"/>
            <wp:effectExtent l="0" t="0" r="381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2A798418" w14:textId="5A421155" w:rsidR="00526FEA" w:rsidRPr="001874C3" w:rsidRDefault="00526FEA" w:rsidP="00E82336">
      <w:pPr>
        <w:pStyle w:val="ListParagraph"/>
        <w:numPr>
          <w:ilvl w:val="0"/>
          <w:numId w:val="36"/>
        </w:numPr>
      </w:pPr>
      <w:r>
        <w:t xml:space="preserve">Add </w:t>
      </w:r>
      <w:r w:rsidR="007B17C9">
        <w:rPr>
          <w:rFonts w:ascii="Courier New" w:hAnsi="Courier New" w:cs="Courier New"/>
        </w:rPr>
        <w:t>shutterfly</w:t>
      </w:r>
      <w:r w:rsidRPr="003772FC">
        <w:rPr>
          <w:rFonts w:cs="Times New Roman"/>
        </w:rPr>
        <w:t xml:space="preserve"> </w:t>
      </w:r>
      <w:r w:rsidR="007B17C9">
        <w:rPr>
          <w:rFonts w:cs="Times New Roman"/>
        </w:rPr>
        <w:t xml:space="preserve">and </w:t>
      </w:r>
      <w:r w:rsidR="007B17C9" w:rsidRPr="007B17C9">
        <w:rPr>
          <w:rFonts w:ascii="Courier New" w:hAnsi="Courier New" w:cs="Courier New"/>
        </w:rPr>
        <w:t>google-base</w:t>
      </w:r>
      <w:r w:rsidR="007B17C9">
        <w:rPr>
          <w:rFonts w:cs="Times New Roman"/>
        </w:rPr>
        <w:t xml:space="preserve"> </w:t>
      </w:r>
      <w:r>
        <w:rPr>
          <w:rFonts w:cs="Times New Roman"/>
        </w:rPr>
        <w:t xml:space="preserve">to </w:t>
      </w:r>
      <w:r w:rsidRPr="001874C3">
        <w:rPr>
          <w:rFonts w:cs="Times New Roman"/>
        </w:rPr>
        <w:t xml:space="preserve">the </w:t>
      </w:r>
      <w:r w:rsidRPr="00AF5AED">
        <w:t>egress-</w:t>
      </w:r>
      <w:r w:rsidR="007B17C9">
        <w:t>outside</w:t>
      </w:r>
      <w:r w:rsidRPr="00AF5AED">
        <w:t xml:space="preserve">-app-id </w:t>
      </w:r>
      <w:r w:rsidR="00AF5AED">
        <w:rPr>
          <w:rFonts w:cs="Times New Roman"/>
        </w:rPr>
        <w:t>Security policy r</w:t>
      </w:r>
      <w:r w:rsidRPr="001874C3">
        <w:rPr>
          <w:rFonts w:cs="Times New Roman"/>
        </w:rPr>
        <w:t>ule.</w:t>
      </w:r>
    </w:p>
    <w:p w14:paraId="3EE9481C" w14:textId="3778EFBB" w:rsidR="00D27D0A" w:rsidRPr="00526FEA" w:rsidRDefault="00D27D0A" w:rsidP="00E82336">
      <w:pPr>
        <w:pStyle w:val="ListParagraph"/>
        <w:numPr>
          <w:ilvl w:val="0"/>
          <w:numId w:val="36"/>
        </w:numPr>
      </w:pPr>
      <w:r w:rsidRPr="001874C3">
        <w:t xml:space="preserve">Remove </w:t>
      </w:r>
      <w:r w:rsidR="007B17C9">
        <w:t>facebook-base</w:t>
      </w:r>
      <w:r w:rsidRPr="00AF5AED">
        <w:t xml:space="preserve"> </w:t>
      </w:r>
      <w:r w:rsidRPr="001874C3">
        <w:rPr>
          <w:rFonts w:cs="Times New Roman"/>
        </w:rPr>
        <w:t xml:space="preserve">from the </w:t>
      </w:r>
      <w:r w:rsidRPr="00AF5AED">
        <w:t>egress-</w:t>
      </w:r>
      <w:r w:rsidR="007B17C9">
        <w:t>outside</w:t>
      </w:r>
      <w:r w:rsidRPr="00AF5AED">
        <w:t xml:space="preserve">-app-id </w:t>
      </w:r>
      <w:r w:rsidR="00AF5AED">
        <w:rPr>
          <w:rFonts w:cs="Times New Roman"/>
        </w:rPr>
        <w:t>Security policy r</w:t>
      </w:r>
      <w:r>
        <w:rPr>
          <w:rFonts w:cs="Times New Roman"/>
        </w:rPr>
        <w:t>ule.</w:t>
      </w:r>
    </w:p>
    <w:p w14:paraId="14BC74A4" w14:textId="29E0A70D" w:rsidR="00526FEA" w:rsidRDefault="001874C3" w:rsidP="00E82336">
      <w:pPr>
        <w:pStyle w:val="ListParagraph"/>
        <w:numPr>
          <w:ilvl w:val="0"/>
          <w:numId w:val="36"/>
        </w:numPr>
      </w:pPr>
      <w:r>
        <w:rPr>
          <w:noProof/>
        </w:rPr>
        <w:drawing>
          <wp:inline distT="0" distB="0" distL="0" distR="0" wp14:anchorId="2851AB0F" wp14:editId="601C1B84">
            <wp:extent cx="628650" cy="21907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2A75746B" w14:textId="72A2D31D" w:rsidR="00D169CD" w:rsidRPr="00526FEA" w:rsidRDefault="009866AB" w:rsidP="00D169CD">
      <w:pPr>
        <w:pStyle w:val="Heading2"/>
      </w:pPr>
      <w:bookmarkStart w:id="48" w:name="_Toc474939084"/>
      <w:r>
        <w:t>4.</w:t>
      </w:r>
      <w:r w:rsidR="00D169CD">
        <w:t xml:space="preserve">9 </w:t>
      </w:r>
      <w:r w:rsidR="00EE5464">
        <w:t>Test</w:t>
      </w:r>
      <w:r w:rsidR="00D169CD">
        <w:t xml:space="preserve"> App-ID Changes</w:t>
      </w:r>
      <w:bookmarkEnd w:id="48"/>
    </w:p>
    <w:p w14:paraId="33302BF3" w14:textId="1627E2AF" w:rsidR="00526FEA" w:rsidRPr="00D27D0A" w:rsidRDefault="001874C3" w:rsidP="00E82336">
      <w:pPr>
        <w:pStyle w:val="ListParagraph"/>
        <w:numPr>
          <w:ilvl w:val="0"/>
          <w:numId w:val="37"/>
        </w:numPr>
      </w:pPr>
      <w:r>
        <w:rPr>
          <w:rFonts w:cs="Times New Roman"/>
        </w:rPr>
        <w:t>Open a browser in private/incognito mode and b</w:t>
      </w:r>
      <w:r w:rsidR="007B17C9">
        <w:rPr>
          <w:rFonts w:cs="Times New Roman"/>
        </w:rPr>
        <w:t xml:space="preserve">rowse to </w:t>
      </w:r>
      <w:r w:rsidR="00D62EC5" w:rsidRPr="00D62EC5">
        <w:rPr>
          <w:rFonts w:cs="Times New Roman"/>
        </w:rPr>
        <w:t>w</w:t>
      </w:r>
      <w:r w:rsidR="00D62EC5" w:rsidRPr="00D62EC5">
        <w:rPr>
          <w:rFonts w:ascii="Courier New" w:hAnsi="Courier New" w:cs="Courier New"/>
        </w:rPr>
        <w:t>ww.shutterfly.com</w:t>
      </w:r>
      <w:r w:rsidR="00D62EC5">
        <w:rPr>
          <w:rFonts w:cs="Times New Roman"/>
        </w:rPr>
        <w:t xml:space="preserve"> and </w:t>
      </w:r>
      <w:r w:rsidR="00D62EC5" w:rsidRPr="00D62EC5">
        <w:rPr>
          <w:rFonts w:ascii="Courier New" w:hAnsi="Courier New" w:cs="Courier New"/>
        </w:rPr>
        <w:t>google.com</w:t>
      </w:r>
      <w:r w:rsidR="00D62EC5">
        <w:rPr>
          <w:rFonts w:cs="Times New Roman"/>
        </w:rPr>
        <w:t xml:space="preserve">. </w:t>
      </w:r>
      <w:r w:rsidR="00526FEA">
        <w:rPr>
          <w:rFonts w:cs="Times New Roman"/>
        </w:rPr>
        <w:t>The application blo</w:t>
      </w:r>
      <w:r>
        <w:rPr>
          <w:rFonts w:cs="Times New Roman"/>
        </w:rPr>
        <w:t>ck page is no longer presented.</w:t>
      </w:r>
    </w:p>
    <w:p w14:paraId="410A926C" w14:textId="34A81B6B" w:rsidR="00D27D0A" w:rsidRPr="0075368B" w:rsidRDefault="0075368B" w:rsidP="00E82336">
      <w:pPr>
        <w:pStyle w:val="ListParagraph"/>
        <w:numPr>
          <w:ilvl w:val="0"/>
          <w:numId w:val="37"/>
        </w:numPr>
      </w:pPr>
      <w:r>
        <w:rPr>
          <w:rFonts w:cs="Times New Roman"/>
        </w:rPr>
        <w:lastRenderedPageBreak/>
        <w:t>Open a new browser in private/incognito mode and b</w:t>
      </w:r>
      <w:r w:rsidR="003772FC">
        <w:rPr>
          <w:rFonts w:cs="Times New Roman"/>
        </w:rPr>
        <w:t>rowse to</w:t>
      </w:r>
      <w:r w:rsidR="00D27D0A">
        <w:rPr>
          <w:rFonts w:cs="Times New Roman"/>
        </w:rPr>
        <w:t xml:space="preserve"> </w:t>
      </w:r>
      <w:r w:rsidR="007B17C9">
        <w:rPr>
          <w:rFonts w:ascii="Courier New" w:hAnsi="Courier New" w:cs="Courier New"/>
        </w:rPr>
        <w:t>www.facebook.com</w:t>
      </w:r>
      <w:r w:rsidR="00D27D0A">
        <w:rPr>
          <w:rFonts w:cs="Times New Roman"/>
        </w:rPr>
        <w:t xml:space="preserve"> The application block page now </w:t>
      </w:r>
      <w:r w:rsidR="00C57246">
        <w:rPr>
          <w:rFonts w:cs="Times New Roman"/>
        </w:rPr>
        <w:t xml:space="preserve">appears </w:t>
      </w:r>
      <w:r w:rsidR="00D27D0A">
        <w:rPr>
          <w:rFonts w:cs="Times New Roman"/>
        </w:rPr>
        <w:t xml:space="preserve">for </w:t>
      </w:r>
      <w:r w:rsidR="007B17C9">
        <w:rPr>
          <w:rFonts w:cs="Times New Roman"/>
        </w:rPr>
        <w:t>facebook</w:t>
      </w:r>
      <w:r w:rsidR="00D27D0A">
        <w:rPr>
          <w:rFonts w:cs="Times New Roman"/>
        </w:rPr>
        <w:t>-base.</w:t>
      </w:r>
      <w:r>
        <w:rPr>
          <w:rFonts w:cs="Times New Roman"/>
        </w:rPr>
        <w:t xml:space="preserve"> </w:t>
      </w:r>
      <w:r w:rsidRPr="00226577">
        <w:rPr>
          <w:rFonts w:cs="Times New Roman"/>
          <w:b/>
        </w:rPr>
        <w:t>Note:</w:t>
      </w:r>
      <w:r>
        <w:rPr>
          <w:rFonts w:cs="Times New Roman"/>
        </w:rPr>
        <w:t xml:space="preserve"> Do not use any </w:t>
      </w:r>
      <w:r w:rsidR="00AF5AED">
        <w:rPr>
          <w:rFonts w:cs="Times New Roman"/>
        </w:rPr>
        <w:t>previously used browser windows because</w:t>
      </w:r>
      <w:r>
        <w:rPr>
          <w:rFonts w:cs="Times New Roman"/>
        </w:rPr>
        <w:t xml:space="preserve"> </w:t>
      </w:r>
      <w:r w:rsidR="00AF5AED">
        <w:rPr>
          <w:rFonts w:cs="Times New Roman"/>
        </w:rPr>
        <w:t xml:space="preserve">browser </w:t>
      </w:r>
      <w:r>
        <w:rPr>
          <w:rFonts w:cs="Times New Roman"/>
        </w:rPr>
        <w:t xml:space="preserve">caching </w:t>
      </w:r>
      <w:r w:rsidR="00AF5AED">
        <w:rPr>
          <w:rFonts w:cs="Times New Roman"/>
        </w:rPr>
        <w:t>can cause incorrect results</w:t>
      </w:r>
      <w:r>
        <w:rPr>
          <w:rFonts w:cs="Times New Roman"/>
        </w:rPr>
        <w:t>.</w:t>
      </w:r>
    </w:p>
    <w:p w14:paraId="2B5DC399" w14:textId="271DCEA3" w:rsidR="007B17C9" w:rsidRPr="007B17C9" w:rsidRDefault="007B17C9" w:rsidP="007B17C9">
      <w:pPr>
        <w:pStyle w:val="ListParagraph"/>
      </w:pPr>
      <w:r>
        <w:rPr>
          <w:noProof/>
        </w:rPr>
        <w:drawing>
          <wp:inline distT="0" distB="0" distL="0" distR="0" wp14:anchorId="3D8D0407" wp14:editId="7A20AC08">
            <wp:extent cx="5943600" cy="17951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95145"/>
                    </a:xfrm>
                    <a:prstGeom prst="rect">
                      <a:avLst/>
                    </a:prstGeom>
                  </pic:spPr>
                </pic:pic>
              </a:graphicData>
            </a:graphic>
          </wp:inline>
        </w:drawing>
      </w:r>
    </w:p>
    <w:p w14:paraId="2BAE6F29" w14:textId="00BE9B70" w:rsidR="00AF5AED" w:rsidRPr="00AF5AED" w:rsidRDefault="0075368B" w:rsidP="00E82336">
      <w:pPr>
        <w:pStyle w:val="ListParagraph"/>
        <w:numPr>
          <w:ilvl w:val="0"/>
          <w:numId w:val="37"/>
        </w:numPr>
      </w:pPr>
      <w:r>
        <w:rPr>
          <w:rFonts w:cs="Times New Roman"/>
        </w:rPr>
        <w:t xml:space="preserve">Close all browser windows except for the firewall WebUI. </w:t>
      </w:r>
    </w:p>
    <w:p w14:paraId="2188F985" w14:textId="1A370109" w:rsidR="0075368B" w:rsidRDefault="0075368B" w:rsidP="00AF5AED">
      <w:pPr>
        <w:pStyle w:val="ListParagraph"/>
      </w:pPr>
      <w:r w:rsidRPr="00226577">
        <w:rPr>
          <w:rFonts w:cs="Times New Roman"/>
          <w:b/>
        </w:rPr>
        <w:t>Note:</w:t>
      </w:r>
      <w:r>
        <w:rPr>
          <w:rFonts w:cs="Times New Roman"/>
        </w:rPr>
        <w:t xml:space="preserve"> </w:t>
      </w:r>
      <w:r w:rsidRPr="003772FC">
        <w:rPr>
          <w:rFonts w:cs="Times New Roman"/>
        </w:rPr>
        <w:t xml:space="preserve">The web-browsing </w:t>
      </w:r>
      <w:r w:rsidR="00BA4C98">
        <w:rPr>
          <w:rFonts w:cs="Times New Roman"/>
        </w:rPr>
        <w:t>A</w:t>
      </w:r>
      <w:r w:rsidR="00BA4C98" w:rsidRPr="003772FC">
        <w:rPr>
          <w:rFonts w:cs="Times New Roman"/>
        </w:rPr>
        <w:t>pplication</w:t>
      </w:r>
      <w:r w:rsidR="00BA4C98">
        <w:rPr>
          <w:rFonts w:cs="Times New Roman"/>
        </w:rPr>
        <w:t xml:space="preserve"> </w:t>
      </w:r>
      <w:r>
        <w:rPr>
          <w:rFonts w:cs="Times New Roman"/>
        </w:rPr>
        <w:t xml:space="preserve">signature only covers browsing that does not match any other </w:t>
      </w:r>
      <w:r w:rsidR="00BA4C98">
        <w:rPr>
          <w:rFonts w:cs="Times New Roman"/>
        </w:rPr>
        <w:t xml:space="preserve">Application </w:t>
      </w:r>
      <w:r>
        <w:rPr>
          <w:rFonts w:cs="Times New Roman"/>
        </w:rPr>
        <w:t>signature.</w:t>
      </w:r>
    </w:p>
    <w:p w14:paraId="31E03D76" w14:textId="109B36D3" w:rsidR="0046606A" w:rsidRPr="00526FEA" w:rsidRDefault="0046606A" w:rsidP="0046606A">
      <w:pPr>
        <w:pStyle w:val="Heading2"/>
      </w:pPr>
      <w:bookmarkStart w:id="49" w:name="_Toc474939085"/>
      <w:r>
        <w:t xml:space="preserve">4.10 Migrate Port-Based Rule to </w:t>
      </w:r>
      <w:r w:rsidR="00C57246">
        <w:t>Application-</w:t>
      </w:r>
      <w:r>
        <w:t>A</w:t>
      </w:r>
      <w:r w:rsidR="006B6E59">
        <w:t>ware</w:t>
      </w:r>
      <w:r w:rsidR="006C38CA">
        <w:t xml:space="preserve"> Rule</w:t>
      </w:r>
      <w:bookmarkEnd w:id="49"/>
    </w:p>
    <w:p w14:paraId="0F73CBB0" w14:textId="4B2F7416" w:rsidR="0046606A" w:rsidRDefault="0046606A" w:rsidP="00410B05">
      <w:pPr>
        <w:pStyle w:val="ListParagraph"/>
        <w:numPr>
          <w:ilvl w:val="0"/>
          <w:numId w:val="147"/>
        </w:numPr>
      </w:pPr>
      <w:r>
        <w:t xml:space="preserve">In the </w:t>
      </w:r>
      <w:r w:rsidR="006C64F5">
        <w:t>WebUI</w:t>
      </w:r>
      <w:r>
        <w:t xml:space="preserve"> select </w:t>
      </w:r>
      <w:r w:rsidRPr="00BA5C19">
        <w:rPr>
          <w:b/>
        </w:rPr>
        <w:t>Policies &gt; Security</w:t>
      </w:r>
      <w:r>
        <w:t>.</w:t>
      </w:r>
      <w:r w:rsidRPr="0064022D">
        <w:rPr>
          <w:noProof/>
        </w:rPr>
        <w:t xml:space="preserve"> </w:t>
      </w:r>
      <w:r>
        <w:rPr>
          <w:noProof/>
        </w:rPr>
        <w:drawing>
          <wp:inline distT="0" distB="0" distL="0" distR="0" wp14:anchorId="6859D6E8" wp14:editId="5996766B">
            <wp:extent cx="1158240" cy="180975"/>
            <wp:effectExtent l="0" t="0" r="381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0C489CC3" w14:textId="5CEE9C63" w:rsidR="0046606A" w:rsidRDefault="00F6490D" w:rsidP="00410B05">
      <w:pPr>
        <w:pStyle w:val="ListParagraph"/>
        <w:numPr>
          <w:ilvl w:val="0"/>
          <w:numId w:val="147"/>
        </w:numPr>
      </w:pPr>
      <w:r>
        <w:rPr>
          <w:noProof/>
        </w:rPr>
        <w:t>Click to</w:t>
      </w:r>
      <w:r w:rsidR="0046606A">
        <w:rPr>
          <w:noProof/>
        </w:rPr>
        <w:t xml:space="preserve"> open the </w:t>
      </w:r>
      <w:r w:rsidR="0046606A" w:rsidRPr="00F6490D">
        <w:rPr>
          <w:b/>
          <w:noProof/>
        </w:rPr>
        <w:t>internal-dmz-ftp</w:t>
      </w:r>
      <w:r w:rsidR="0046606A">
        <w:rPr>
          <w:b/>
          <w:i/>
          <w:noProof/>
        </w:rPr>
        <w:t xml:space="preserve"> </w:t>
      </w:r>
      <w:r>
        <w:rPr>
          <w:noProof/>
        </w:rPr>
        <w:t>Security p</w:t>
      </w:r>
      <w:r w:rsidR="00D210E3">
        <w:rPr>
          <w:noProof/>
        </w:rPr>
        <w:t>olicy rule:</w:t>
      </w:r>
    </w:p>
    <w:p w14:paraId="084BFC7F" w14:textId="30B6B3F5" w:rsidR="0046606A" w:rsidRDefault="0046606A" w:rsidP="00410B05">
      <w:pPr>
        <w:pStyle w:val="ListParagraph"/>
        <w:numPr>
          <w:ilvl w:val="0"/>
          <w:numId w:val="147"/>
        </w:numPr>
      </w:pPr>
      <w:r>
        <w:rPr>
          <w:noProof/>
        </w:rPr>
        <w:t xml:space="preserve">Click the </w:t>
      </w:r>
      <w:r>
        <w:rPr>
          <w:b/>
          <w:noProof/>
        </w:rPr>
        <w:t>Application</w:t>
      </w:r>
      <w:r>
        <w:rPr>
          <w:noProof/>
        </w:rPr>
        <w:t xml:space="preserve"> tab and add</w:t>
      </w:r>
      <w:r>
        <w:rPr>
          <w:b/>
          <w:noProof/>
        </w:rPr>
        <w:t xml:space="preserve"> </w:t>
      </w:r>
      <w:r w:rsidRPr="00F6490D">
        <w:rPr>
          <w:rFonts w:ascii="Courier New" w:hAnsi="Courier New" w:cs="Courier New"/>
          <w:noProof/>
        </w:rPr>
        <w:t>ftp</w:t>
      </w:r>
      <w:r>
        <w:rPr>
          <w:noProof/>
        </w:rPr>
        <w:t>.</w:t>
      </w:r>
      <w:r w:rsidRPr="0046606A">
        <w:rPr>
          <w:noProof/>
        </w:rPr>
        <w:t xml:space="preserve"> </w:t>
      </w:r>
      <w:r>
        <w:rPr>
          <w:noProof/>
        </w:rPr>
        <w:drawing>
          <wp:inline distT="0" distB="0" distL="0" distR="0" wp14:anchorId="32BFA1DE" wp14:editId="7CB1835B">
            <wp:extent cx="2457450" cy="6191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7450" cy="619125"/>
                    </a:xfrm>
                    <a:prstGeom prst="rect">
                      <a:avLst/>
                    </a:prstGeom>
                  </pic:spPr>
                </pic:pic>
              </a:graphicData>
            </a:graphic>
          </wp:inline>
        </w:drawing>
      </w:r>
    </w:p>
    <w:p w14:paraId="44EC9969" w14:textId="32F725A5" w:rsidR="0046606A" w:rsidRDefault="0046606A" w:rsidP="00410B05">
      <w:pPr>
        <w:pStyle w:val="ListParagraph"/>
        <w:numPr>
          <w:ilvl w:val="0"/>
          <w:numId w:val="147"/>
        </w:numPr>
      </w:pPr>
      <w:r>
        <w:rPr>
          <w:noProof/>
        </w:rPr>
        <w:t xml:space="preserve">Click the </w:t>
      </w:r>
      <w:r>
        <w:rPr>
          <w:b/>
          <w:noProof/>
        </w:rPr>
        <w:t>Service/URL Category</w:t>
      </w:r>
      <w:r>
        <w:rPr>
          <w:noProof/>
        </w:rPr>
        <w:t xml:space="preserve"> tab.</w:t>
      </w:r>
    </w:p>
    <w:p w14:paraId="22A01962" w14:textId="4BBAA563" w:rsidR="00A427AE" w:rsidRDefault="0046606A" w:rsidP="00410B05">
      <w:pPr>
        <w:pStyle w:val="ListParagraph"/>
        <w:numPr>
          <w:ilvl w:val="0"/>
          <w:numId w:val="147"/>
        </w:numPr>
      </w:pPr>
      <w:r>
        <w:rPr>
          <w:noProof/>
        </w:rPr>
        <w:t xml:space="preserve">Delete </w:t>
      </w:r>
      <w:r w:rsidRPr="00E739AA">
        <w:rPr>
          <w:b/>
          <w:noProof/>
        </w:rPr>
        <w:t>service-ftp</w:t>
      </w:r>
      <w:r>
        <w:rPr>
          <w:noProof/>
        </w:rPr>
        <w:t xml:space="preserve"> and select </w:t>
      </w:r>
      <w:r w:rsidRPr="00E739AA">
        <w:rPr>
          <w:b/>
          <w:noProof/>
        </w:rPr>
        <w:t>application-default</w:t>
      </w:r>
      <w:r w:rsidR="00E739AA">
        <w:t>.</w:t>
      </w:r>
      <w:r w:rsidRPr="0046606A">
        <w:t xml:space="preserve"> </w:t>
      </w:r>
    </w:p>
    <w:p w14:paraId="4E6BEF80" w14:textId="059851D2" w:rsidR="0046606A" w:rsidRDefault="0046606A" w:rsidP="00A427AE">
      <w:pPr>
        <w:pStyle w:val="ListParagraph"/>
      </w:pPr>
      <w:r>
        <w:rPr>
          <w:noProof/>
        </w:rPr>
        <w:drawing>
          <wp:inline distT="0" distB="0" distL="0" distR="0" wp14:anchorId="56903F34" wp14:editId="76D5804F">
            <wp:extent cx="1933575" cy="8096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33575" cy="809625"/>
                    </a:xfrm>
                    <a:prstGeom prst="rect">
                      <a:avLst/>
                    </a:prstGeom>
                  </pic:spPr>
                </pic:pic>
              </a:graphicData>
            </a:graphic>
          </wp:inline>
        </w:drawing>
      </w:r>
    </w:p>
    <w:p w14:paraId="3F879073" w14:textId="5A32A44E" w:rsidR="00A427AE" w:rsidRDefault="00E739AA" w:rsidP="00A427AE">
      <w:pPr>
        <w:pStyle w:val="ListParagraph"/>
      </w:pPr>
      <w:r>
        <w:t>Selecting a</w:t>
      </w:r>
      <w:r w:rsidR="00A427AE">
        <w:t xml:space="preserve">pplication-default </w:t>
      </w:r>
      <w:r>
        <w:t>does not change the service behavior because</w:t>
      </w:r>
      <w:r w:rsidR="00D210E3">
        <w:t>,</w:t>
      </w:r>
      <w:r>
        <w:t xml:space="preserve"> in the application database</w:t>
      </w:r>
      <w:r w:rsidR="00D210E3">
        <w:t>,</w:t>
      </w:r>
      <w:r>
        <w:t xml:space="preserve"> FTP is allowed only on</w:t>
      </w:r>
      <w:r w:rsidR="00A427AE">
        <w:t xml:space="preserve"> port</w:t>
      </w:r>
      <w:r>
        <w:t>s</w:t>
      </w:r>
      <w:r w:rsidR="00A427AE">
        <w:t xml:space="preserve"> 20 and 21</w:t>
      </w:r>
      <w:r>
        <w:t xml:space="preserve"> by default</w:t>
      </w:r>
      <w:r w:rsidR="00A427AE">
        <w:t>.</w:t>
      </w:r>
    </w:p>
    <w:p w14:paraId="4111FE6A" w14:textId="2FADBEBA" w:rsidR="0046606A" w:rsidRDefault="00A427AE" w:rsidP="00410B05">
      <w:pPr>
        <w:pStyle w:val="ListParagraph"/>
        <w:numPr>
          <w:ilvl w:val="0"/>
          <w:numId w:val="147"/>
        </w:numPr>
      </w:pPr>
      <w:r>
        <w:rPr>
          <w:noProof/>
        </w:rPr>
        <w:t xml:space="preserve">Click </w:t>
      </w:r>
      <w:r w:rsidRPr="00E739AA">
        <w:rPr>
          <w:b/>
          <w:noProof/>
        </w:rPr>
        <w:t>OK</w:t>
      </w:r>
      <w:r>
        <w:rPr>
          <w:noProof/>
        </w:rPr>
        <w:t>.</w:t>
      </w:r>
    </w:p>
    <w:p w14:paraId="4931A964" w14:textId="77777777" w:rsidR="00A427AE" w:rsidRDefault="00A427AE" w:rsidP="00410B05">
      <w:pPr>
        <w:pStyle w:val="ListParagraph"/>
        <w:numPr>
          <w:ilvl w:val="0"/>
          <w:numId w:val="147"/>
        </w:numPr>
      </w:pPr>
      <w:r>
        <w:rPr>
          <w:noProof/>
        </w:rPr>
        <w:drawing>
          <wp:inline distT="0" distB="0" distL="0" distR="0" wp14:anchorId="113C382C" wp14:editId="4E43B777">
            <wp:extent cx="628650" cy="2190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5E707EF7" w14:textId="00C08634" w:rsidR="00A427AE" w:rsidRDefault="00A427AE" w:rsidP="00410B05">
      <w:pPr>
        <w:pStyle w:val="ListParagraph"/>
        <w:numPr>
          <w:ilvl w:val="0"/>
          <w:numId w:val="147"/>
        </w:numPr>
      </w:pPr>
      <w:r>
        <w:t xml:space="preserve">Open a new </w:t>
      </w:r>
      <w:r w:rsidR="00E46780">
        <w:t>Chrome</w:t>
      </w:r>
      <w:r>
        <w:t xml:space="preserve"> browser window in private mode and browse to </w:t>
      </w:r>
      <w:r w:rsidRPr="00A45E91">
        <w:rPr>
          <w:rFonts w:ascii="Courier New" w:hAnsi="Courier New" w:cs="Courier New"/>
        </w:rPr>
        <w:t>ftp://192.168.1.1</w:t>
      </w:r>
      <w:r w:rsidRPr="005E1413">
        <w:t>.</w:t>
      </w:r>
    </w:p>
    <w:p w14:paraId="1CC39F60" w14:textId="477383EA" w:rsidR="00A427AE" w:rsidRDefault="00A427AE" w:rsidP="00410B05">
      <w:pPr>
        <w:pStyle w:val="ListParagraph"/>
        <w:numPr>
          <w:ilvl w:val="0"/>
          <w:numId w:val="147"/>
        </w:numPr>
      </w:pPr>
      <w:r>
        <w:t>At the prompt for login information</w:t>
      </w:r>
      <w:r w:rsidR="00C57246">
        <w:t>,</w:t>
      </w:r>
      <w:r>
        <w:t xml:space="preserve"> enter the following</w:t>
      </w:r>
      <w:r w:rsidR="00DF7E6C">
        <w:t xml:space="preserve"> (Credentials may be cached from previous login)</w:t>
      </w:r>
      <w:r>
        <w:t>:</w:t>
      </w:r>
    </w:p>
    <w:tbl>
      <w:tblPr>
        <w:tblStyle w:val="TableGrid"/>
        <w:tblW w:w="9000" w:type="dxa"/>
        <w:tblInd w:w="355" w:type="dxa"/>
        <w:tblLook w:val="04A0" w:firstRow="1" w:lastRow="0" w:firstColumn="1" w:lastColumn="0" w:noHBand="0" w:noVBand="1"/>
      </w:tblPr>
      <w:tblGrid>
        <w:gridCol w:w="2705"/>
        <w:gridCol w:w="6295"/>
      </w:tblGrid>
      <w:tr w:rsidR="00A427AE" w:rsidRPr="00733F7B" w14:paraId="2E6DF219" w14:textId="77777777" w:rsidTr="00FF3010">
        <w:trPr>
          <w:trHeight w:val="269"/>
          <w:tblHeader/>
        </w:trPr>
        <w:tc>
          <w:tcPr>
            <w:tcW w:w="2705" w:type="dxa"/>
            <w:shd w:val="pct15" w:color="auto" w:fill="auto"/>
          </w:tcPr>
          <w:p w14:paraId="17C5F0F5" w14:textId="77777777" w:rsidR="00A427AE" w:rsidRPr="001C3FD0" w:rsidRDefault="00A427AE" w:rsidP="00FF3010">
            <w:pPr>
              <w:spacing w:before="60"/>
              <w:rPr>
                <w:b/>
                <w:szCs w:val="24"/>
              </w:rPr>
            </w:pPr>
            <w:r w:rsidRPr="001C3FD0">
              <w:rPr>
                <w:b/>
                <w:szCs w:val="24"/>
              </w:rPr>
              <w:lastRenderedPageBreak/>
              <w:t>Parameter</w:t>
            </w:r>
          </w:p>
        </w:tc>
        <w:tc>
          <w:tcPr>
            <w:tcW w:w="6295" w:type="dxa"/>
            <w:shd w:val="pct15" w:color="auto" w:fill="auto"/>
          </w:tcPr>
          <w:p w14:paraId="1FB99AA2" w14:textId="77777777" w:rsidR="00A427AE" w:rsidRPr="001C3FD0" w:rsidRDefault="00A427AE" w:rsidP="00FF3010">
            <w:pPr>
              <w:spacing w:before="60"/>
              <w:rPr>
                <w:rFonts w:asciiTheme="minorHAnsi" w:hAnsiTheme="minorHAnsi" w:cstheme="minorHAnsi"/>
                <w:b/>
                <w:szCs w:val="24"/>
              </w:rPr>
            </w:pPr>
            <w:r w:rsidRPr="001C3FD0">
              <w:rPr>
                <w:b/>
                <w:szCs w:val="24"/>
              </w:rPr>
              <w:t>Value</w:t>
            </w:r>
          </w:p>
        </w:tc>
      </w:tr>
      <w:tr w:rsidR="00A427AE" w:rsidRPr="005B1C38" w14:paraId="562498DA" w14:textId="77777777" w:rsidTr="00FF3010">
        <w:tc>
          <w:tcPr>
            <w:tcW w:w="2705" w:type="dxa"/>
          </w:tcPr>
          <w:p w14:paraId="4AED7A3B" w14:textId="77777777" w:rsidR="00A427AE" w:rsidRDefault="00A427AE" w:rsidP="00FF3010">
            <w:pPr>
              <w:spacing w:before="60"/>
              <w:rPr>
                <w:szCs w:val="24"/>
              </w:rPr>
            </w:pPr>
            <w:r>
              <w:rPr>
                <w:szCs w:val="24"/>
              </w:rPr>
              <w:t>User Name</w:t>
            </w:r>
          </w:p>
        </w:tc>
        <w:tc>
          <w:tcPr>
            <w:tcW w:w="6295" w:type="dxa"/>
          </w:tcPr>
          <w:p w14:paraId="1376F869" w14:textId="77777777" w:rsidR="00A427AE" w:rsidRPr="00481009" w:rsidRDefault="00A427AE" w:rsidP="00FF3010">
            <w:pPr>
              <w:spacing w:before="60"/>
              <w:rPr>
                <w:rFonts w:ascii="Courier New" w:hAnsi="Courier New" w:cs="Courier New"/>
              </w:rPr>
            </w:pPr>
            <w:r>
              <w:rPr>
                <w:rFonts w:ascii="Courier New" w:hAnsi="Courier New" w:cs="Courier New"/>
              </w:rPr>
              <w:t>lab-user</w:t>
            </w:r>
          </w:p>
        </w:tc>
      </w:tr>
      <w:tr w:rsidR="00A427AE" w:rsidRPr="005B1C38" w14:paraId="41752858" w14:textId="77777777" w:rsidTr="00FF3010">
        <w:tc>
          <w:tcPr>
            <w:tcW w:w="2705" w:type="dxa"/>
          </w:tcPr>
          <w:p w14:paraId="5508D2B0" w14:textId="77777777" w:rsidR="00A427AE" w:rsidRDefault="00A427AE" w:rsidP="00FF3010">
            <w:pPr>
              <w:spacing w:before="60"/>
              <w:rPr>
                <w:szCs w:val="24"/>
              </w:rPr>
            </w:pPr>
            <w:r>
              <w:rPr>
                <w:szCs w:val="24"/>
              </w:rPr>
              <w:t>Password</w:t>
            </w:r>
          </w:p>
        </w:tc>
        <w:tc>
          <w:tcPr>
            <w:tcW w:w="6295" w:type="dxa"/>
          </w:tcPr>
          <w:p w14:paraId="4E878E91" w14:textId="0C898F82" w:rsidR="00A427AE" w:rsidRPr="00BB7AD7" w:rsidRDefault="00E46780" w:rsidP="00FF3010">
            <w:pPr>
              <w:spacing w:before="60"/>
              <w:rPr>
                <w:rFonts w:ascii="Courier New" w:hAnsi="Courier New" w:cs="Courier New"/>
              </w:rPr>
            </w:pPr>
            <w:r w:rsidRPr="00BB7AD7">
              <w:rPr>
                <w:rFonts w:ascii="Courier New" w:hAnsi="Courier New" w:cs="Courier New"/>
              </w:rPr>
              <w:t>paloalto</w:t>
            </w:r>
          </w:p>
        </w:tc>
      </w:tr>
    </w:tbl>
    <w:p w14:paraId="46997F60" w14:textId="6C485E0D" w:rsidR="00A427AE" w:rsidRDefault="00E46780" w:rsidP="00A427AE">
      <w:pPr>
        <w:pStyle w:val="ListParagraph"/>
      </w:pPr>
      <w:r>
        <w:rPr>
          <w:noProof/>
        </w:rPr>
        <w:drawing>
          <wp:inline distT="0" distB="0" distL="0" distR="0" wp14:anchorId="2F4D16FA" wp14:editId="3B775135">
            <wp:extent cx="5200650" cy="28860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0650" cy="2886075"/>
                    </a:xfrm>
                    <a:prstGeom prst="rect">
                      <a:avLst/>
                    </a:prstGeom>
                  </pic:spPr>
                </pic:pic>
              </a:graphicData>
            </a:graphic>
          </wp:inline>
        </w:drawing>
      </w:r>
    </w:p>
    <w:p w14:paraId="6220A4C7" w14:textId="0B250B16" w:rsidR="00A427AE" w:rsidRDefault="00A427AE" w:rsidP="00A427AE">
      <w:pPr>
        <w:ind w:left="720"/>
      </w:pPr>
      <w:r>
        <w:t xml:space="preserve">Notice </w:t>
      </w:r>
      <w:r w:rsidR="00D210E3">
        <w:t xml:space="preserve">that </w:t>
      </w:r>
      <w:r>
        <w:t xml:space="preserve">the connection succeeds and </w:t>
      </w:r>
      <w:r w:rsidR="00D210E3">
        <w:t xml:space="preserve">that </w:t>
      </w:r>
      <w:r>
        <w:t>you can log in to t</w:t>
      </w:r>
      <w:r w:rsidR="00BB7AD7">
        <w:t>he FTP server with the updated Security p</w:t>
      </w:r>
      <w:r>
        <w:t>olicy rule</w:t>
      </w:r>
      <w:r w:rsidR="00D210E3">
        <w:t>.</w:t>
      </w:r>
    </w:p>
    <w:p w14:paraId="32F9AAC7" w14:textId="3BB9A107" w:rsidR="00042775" w:rsidRDefault="009866AB" w:rsidP="00042775">
      <w:pPr>
        <w:pStyle w:val="Heading2"/>
      </w:pPr>
      <w:bookmarkStart w:id="50" w:name="_Toc474939086"/>
      <w:r>
        <w:t>4</w:t>
      </w:r>
      <w:r w:rsidR="00042775">
        <w:t>.1</w:t>
      </w:r>
      <w:r w:rsidR="0046606A">
        <w:t>1</w:t>
      </w:r>
      <w:r w:rsidR="00042775">
        <w:t xml:space="preserve"> Observe </w:t>
      </w:r>
      <w:r w:rsidR="00940B14">
        <w:t xml:space="preserve">the </w:t>
      </w:r>
      <w:r w:rsidR="00042775">
        <w:t>Application Command Center</w:t>
      </w:r>
      <w:bookmarkEnd w:id="50"/>
    </w:p>
    <w:p w14:paraId="21474310" w14:textId="4D592278" w:rsidR="00233C40" w:rsidRDefault="00233C40" w:rsidP="00233C40">
      <w:r w:rsidRPr="00233C40">
        <w:t xml:space="preserve">The Application Command Center (ACC) is an analytical tool that provides actionable intelligence on activity within your network. The ACC uses the firewall logs </w:t>
      </w:r>
      <w:r w:rsidR="001C15C5">
        <w:t xml:space="preserve">as the source </w:t>
      </w:r>
      <w:r w:rsidRPr="00233C40">
        <w:t xml:space="preserve">for graphically depicting traffic trends on your network. The graphical representation </w:t>
      </w:r>
      <w:r w:rsidR="001C15C5">
        <w:t>enables</w:t>
      </w:r>
      <w:r w:rsidRPr="00233C40">
        <w:t xml:space="preserve"> you to interact with the data and visualize the relationships between events on the network</w:t>
      </w:r>
      <w:r w:rsidR="00D210E3">
        <w:t>,</w:t>
      </w:r>
      <w:r w:rsidRPr="00233C40">
        <w:t xml:space="preserve"> including n</w:t>
      </w:r>
      <w:r w:rsidR="00D210E3">
        <w:t>etwork us</w:t>
      </w:r>
      <w:r w:rsidRPr="00233C40">
        <w:t>e patterns, traffic patterns, and sus</w:t>
      </w:r>
      <w:r>
        <w:t>picious activity and anomalies.</w:t>
      </w:r>
    </w:p>
    <w:p w14:paraId="34D05F8F" w14:textId="49AF5C74" w:rsidR="00B31E4F" w:rsidRDefault="00B31E4F" w:rsidP="00E82336">
      <w:pPr>
        <w:pStyle w:val="ListParagraph"/>
        <w:numPr>
          <w:ilvl w:val="0"/>
          <w:numId w:val="38"/>
        </w:numPr>
      </w:pPr>
      <w:r>
        <w:t xml:space="preserve">Click the </w:t>
      </w:r>
      <w:r w:rsidRPr="003F6291">
        <w:rPr>
          <w:b/>
        </w:rPr>
        <w:t>ACC</w:t>
      </w:r>
      <w:r>
        <w:t xml:space="preserve"> tab to access </w:t>
      </w:r>
      <w:r w:rsidR="00D210E3">
        <w:t>the Application Command Center:</w:t>
      </w:r>
    </w:p>
    <w:p w14:paraId="1A273E70" w14:textId="1C2A0A6D" w:rsidR="00042775" w:rsidRDefault="00042775" w:rsidP="00042775">
      <w:pPr>
        <w:pStyle w:val="ListParagraph"/>
      </w:pPr>
      <w:r>
        <w:rPr>
          <w:noProof/>
        </w:rPr>
        <w:drawing>
          <wp:inline distT="0" distB="0" distL="0" distR="0" wp14:anchorId="39A45971" wp14:editId="7108059C">
            <wp:extent cx="3219450" cy="3810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19450" cy="381000"/>
                    </a:xfrm>
                    <a:prstGeom prst="rect">
                      <a:avLst/>
                    </a:prstGeom>
                  </pic:spPr>
                </pic:pic>
              </a:graphicData>
            </a:graphic>
          </wp:inline>
        </w:drawing>
      </w:r>
    </w:p>
    <w:p w14:paraId="027B9B09" w14:textId="5BE106DB" w:rsidR="00042775" w:rsidRDefault="00CE6B9C" w:rsidP="00E82336">
      <w:pPr>
        <w:pStyle w:val="ListParagraph"/>
        <w:numPr>
          <w:ilvl w:val="0"/>
          <w:numId w:val="38"/>
        </w:numPr>
      </w:pPr>
      <w:r>
        <w:t>Note that the upper-</w:t>
      </w:r>
      <w:r w:rsidR="00042775">
        <w:t xml:space="preserve">right corner of the ACC displays the total risk level for all traffic that has passed through </w:t>
      </w:r>
      <w:r w:rsidR="00805C58">
        <w:t>the firewall thus far:</w:t>
      </w:r>
    </w:p>
    <w:p w14:paraId="377A6914" w14:textId="2E154EC5" w:rsidR="00042775" w:rsidRDefault="00042775" w:rsidP="00042775">
      <w:pPr>
        <w:pStyle w:val="ListParagraph"/>
      </w:pPr>
      <w:r>
        <w:rPr>
          <w:noProof/>
        </w:rPr>
        <w:drawing>
          <wp:inline distT="0" distB="0" distL="0" distR="0" wp14:anchorId="0F28BD64" wp14:editId="28F66E29">
            <wp:extent cx="1676400" cy="2857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76400" cy="285750"/>
                    </a:xfrm>
                    <a:prstGeom prst="rect">
                      <a:avLst/>
                    </a:prstGeom>
                  </pic:spPr>
                </pic:pic>
              </a:graphicData>
            </a:graphic>
          </wp:inline>
        </w:drawing>
      </w:r>
    </w:p>
    <w:p w14:paraId="38EEBFED" w14:textId="5E1B7C62" w:rsidR="00B31E4F" w:rsidRDefault="00B31E4F" w:rsidP="00E82336">
      <w:pPr>
        <w:pStyle w:val="ListParagraph"/>
        <w:numPr>
          <w:ilvl w:val="0"/>
          <w:numId w:val="38"/>
        </w:numPr>
      </w:pPr>
      <w:r>
        <w:t xml:space="preserve">On the </w:t>
      </w:r>
      <w:r w:rsidRPr="00B12271">
        <w:rPr>
          <w:b/>
        </w:rPr>
        <w:t>Network Activity</w:t>
      </w:r>
      <w:r>
        <w:t xml:space="preserve"> tab, the </w:t>
      </w:r>
      <w:r w:rsidRPr="00805C58">
        <w:t>Application Usage</w:t>
      </w:r>
      <w:r>
        <w:t xml:space="preserve"> </w:t>
      </w:r>
      <w:r w:rsidR="00B12271">
        <w:t>pane</w:t>
      </w:r>
      <w:r>
        <w:t xml:space="preserve"> </w:t>
      </w:r>
      <w:r w:rsidR="00B12271">
        <w:t>shows</w:t>
      </w:r>
      <w:r>
        <w:t xml:space="preserve"> application traffic </w:t>
      </w:r>
      <w:r w:rsidR="00B12271">
        <w:t>g</w:t>
      </w:r>
      <w:r w:rsidR="00AA7B54">
        <w:t>enerated so far (because log aggregation is required, 15 minutes</w:t>
      </w:r>
      <w:r>
        <w:t xml:space="preserve"> </w:t>
      </w:r>
      <w:r w:rsidR="00805C58">
        <w:t xml:space="preserve">might pass </w:t>
      </w:r>
      <w:r>
        <w:t xml:space="preserve">before the ACC </w:t>
      </w:r>
      <w:r w:rsidR="00AA7B54">
        <w:t>displays</w:t>
      </w:r>
      <w:r>
        <w:t xml:space="preserve"> all application</w:t>
      </w:r>
      <w:r w:rsidR="00AA7B54">
        <w:t>s</w:t>
      </w:r>
      <w:r>
        <w:t xml:space="preserve">). </w:t>
      </w:r>
    </w:p>
    <w:p w14:paraId="0B11F616" w14:textId="17E6F24B" w:rsidR="00B12271" w:rsidRDefault="00B12271" w:rsidP="00B12271">
      <w:pPr>
        <w:pStyle w:val="ListParagraph"/>
      </w:pPr>
      <w:r>
        <w:rPr>
          <w:noProof/>
        </w:rPr>
        <w:lastRenderedPageBreak/>
        <w:drawing>
          <wp:inline distT="0" distB="0" distL="0" distR="0" wp14:anchorId="11E9F27A" wp14:editId="5707F3E2">
            <wp:extent cx="2390775" cy="108585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90775" cy="1085850"/>
                    </a:xfrm>
                    <a:prstGeom prst="rect">
                      <a:avLst/>
                    </a:prstGeom>
                  </pic:spPr>
                </pic:pic>
              </a:graphicData>
            </a:graphic>
          </wp:inline>
        </w:drawing>
      </w:r>
    </w:p>
    <w:p w14:paraId="42A5F2C1" w14:textId="76854435" w:rsidR="00B12271" w:rsidRPr="00305DD8" w:rsidRDefault="00EB3187" w:rsidP="00E82336">
      <w:pPr>
        <w:pStyle w:val="ListParagraph"/>
        <w:numPr>
          <w:ilvl w:val="0"/>
          <w:numId w:val="38"/>
        </w:numPr>
      </w:pPr>
      <w:r>
        <w:t>You can click any application l</w:t>
      </w:r>
      <w:r w:rsidR="001C15C5">
        <w:t>isted in the Application Usage p</w:t>
      </w:r>
      <w:r>
        <w:t>ane</w:t>
      </w:r>
      <w:r w:rsidR="00C57246">
        <w:t xml:space="preserve">; </w:t>
      </w:r>
      <w:r w:rsidRPr="00EB3187">
        <w:rPr>
          <w:i/>
        </w:rPr>
        <w:t>google-base</w:t>
      </w:r>
      <w:r w:rsidR="00805C58">
        <w:t xml:space="preserve"> is used in this example:</w:t>
      </w:r>
    </w:p>
    <w:p w14:paraId="5643067C" w14:textId="022B1AFC" w:rsidR="00305DD8" w:rsidRDefault="00305DD8" w:rsidP="00305DD8">
      <w:pPr>
        <w:pStyle w:val="ListParagraph"/>
      </w:pPr>
      <w:r>
        <w:rPr>
          <w:noProof/>
        </w:rPr>
        <w:drawing>
          <wp:inline distT="0" distB="0" distL="0" distR="0" wp14:anchorId="4AB6E102" wp14:editId="64E2D630">
            <wp:extent cx="4476750" cy="16097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6750" cy="1609725"/>
                    </a:xfrm>
                    <a:prstGeom prst="rect">
                      <a:avLst/>
                    </a:prstGeom>
                  </pic:spPr>
                </pic:pic>
              </a:graphicData>
            </a:graphic>
          </wp:inline>
        </w:drawing>
      </w:r>
    </w:p>
    <w:p w14:paraId="1210A828" w14:textId="1ED16CB0" w:rsidR="00305DD8" w:rsidRPr="00CF4E32" w:rsidRDefault="00305DD8" w:rsidP="003772FC">
      <w:pPr>
        <w:pStyle w:val="ListParagraph"/>
      </w:pPr>
      <w:r>
        <w:t xml:space="preserve">Notice </w:t>
      </w:r>
      <w:r w:rsidR="00805C58">
        <w:t xml:space="preserve">that </w:t>
      </w:r>
      <w:r>
        <w:t xml:space="preserve">the </w:t>
      </w:r>
      <w:r w:rsidRPr="003772FC">
        <w:t>Application Usage</w:t>
      </w:r>
      <w:r>
        <w:t xml:space="preserve"> pane updates to present only </w:t>
      </w:r>
      <w:r w:rsidRPr="00CF4E32">
        <w:t>google-base information.</w:t>
      </w:r>
    </w:p>
    <w:p w14:paraId="53494F69" w14:textId="1B3B68AB" w:rsidR="00305DD8" w:rsidRDefault="00305DD8" w:rsidP="00E82336">
      <w:pPr>
        <w:pStyle w:val="ListParagraph"/>
        <w:numPr>
          <w:ilvl w:val="0"/>
          <w:numId w:val="38"/>
        </w:numPr>
      </w:pPr>
      <w:r>
        <w:t xml:space="preserve">Click the </w:t>
      </w:r>
      <w:r>
        <w:rPr>
          <w:noProof/>
        </w:rPr>
        <w:drawing>
          <wp:inline distT="0" distB="0" distL="0" distR="0" wp14:anchorId="22CE8BD2" wp14:editId="68D6CA02">
            <wp:extent cx="219075" cy="2381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075" cy="238125"/>
                    </a:xfrm>
                    <a:prstGeom prst="rect">
                      <a:avLst/>
                    </a:prstGeom>
                  </pic:spPr>
                </pic:pic>
              </a:graphicData>
            </a:graphic>
          </wp:inline>
        </w:drawing>
      </w:r>
      <w:r w:rsidR="00CF4E32">
        <w:t xml:space="preserve"> icon and select</w:t>
      </w:r>
      <w:r>
        <w:t xml:space="preserve"> </w:t>
      </w:r>
      <w:r>
        <w:rPr>
          <w:b/>
        </w:rPr>
        <w:t>Traffic Log</w:t>
      </w:r>
      <w:r w:rsidR="00805C58">
        <w:t>:</w:t>
      </w:r>
    </w:p>
    <w:p w14:paraId="3843C253" w14:textId="3C125209" w:rsidR="00305DD8" w:rsidRDefault="00305DD8" w:rsidP="00305DD8">
      <w:pPr>
        <w:pStyle w:val="ListParagraph"/>
      </w:pPr>
      <w:r>
        <w:rPr>
          <w:noProof/>
        </w:rPr>
        <w:drawing>
          <wp:inline distT="0" distB="0" distL="0" distR="0" wp14:anchorId="25E1E7FB" wp14:editId="668D5150">
            <wp:extent cx="2114550" cy="2628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14550" cy="2628900"/>
                    </a:xfrm>
                    <a:prstGeom prst="rect">
                      <a:avLst/>
                    </a:prstGeom>
                  </pic:spPr>
                </pic:pic>
              </a:graphicData>
            </a:graphic>
          </wp:inline>
        </w:drawing>
      </w:r>
    </w:p>
    <w:p w14:paraId="772AF0B1" w14:textId="7196ABBF" w:rsidR="00FF5F66" w:rsidRDefault="00FF5F66" w:rsidP="00667098">
      <w:pPr>
        <w:ind w:left="360"/>
      </w:pPr>
      <w:r>
        <w:t>Notice</w:t>
      </w:r>
      <w:r w:rsidR="00CF4E32">
        <w:t xml:space="preserve"> that</w:t>
      </w:r>
      <w:r>
        <w:t xml:space="preserve"> the WebUI generated the appropriate log filter and jumped to the applicable log information for the </w:t>
      </w:r>
      <w:r w:rsidRPr="00CF4E32">
        <w:t>google-base</w:t>
      </w:r>
      <w:r>
        <w:t xml:space="preserve"> application</w:t>
      </w:r>
      <w:r w:rsidR="00C57246">
        <w:t>:</w:t>
      </w:r>
    </w:p>
    <w:p w14:paraId="6E4A85B8" w14:textId="427C002E" w:rsidR="00FF5F66" w:rsidRDefault="00770B6F" w:rsidP="00FF5F66">
      <w:pPr>
        <w:pStyle w:val="ListParagraph"/>
      </w:pPr>
      <w:r>
        <w:rPr>
          <w:noProof/>
        </w:rPr>
        <w:drawing>
          <wp:inline distT="0" distB="0" distL="0" distR="0" wp14:anchorId="2A1FC72B" wp14:editId="144A5A40">
            <wp:extent cx="5943600" cy="1003935"/>
            <wp:effectExtent l="0" t="0" r="0" b="571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03935"/>
                    </a:xfrm>
                    <a:prstGeom prst="rect">
                      <a:avLst/>
                    </a:prstGeom>
                  </pic:spPr>
                </pic:pic>
              </a:graphicData>
            </a:graphic>
          </wp:inline>
        </w:drawing>
      </w:r>
    </w:p>
    <w:p w14:paraId="2C1BD5AE" w14:textId="77777777" w:rsidR="003B1B72" w:rsidRDefault="003B1B72" w:rsidP="003B1B72">
      <w:pPr>
        <w:jc w:val="center"/>
      </w:pPr>
      <w:r w:rsidRPr="00C03BC8">
        <w:rPr>
          <w:noProof/>
        </w:rPr>
        <w:lastRenderedPageBreak/>
        <w:drawing>
          <wp:inline distT="0" distB="0" distL="0" distR="0" wp14:anchorId="55BBDA14" wp14:editId="22AA16DF">
            <wp:extent cx="1352550" cy="1357468"/>
            <wp:effectExtent l="0" t="0" r="0" b="0"/>
            <wp:docPr id="13"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00C0390D" w14:textId="4BAA4314" w:rsidR="00150F3D" w:rsidRDefault="003B1B72" w:rsidP="00FB2905">
      <w:pPr>
        <w:jc w:val="center"/>
      </w:pPr>
      <w:r>
        <w:t xml:space="preserve">Stop. </w:t>
      </w:r>
      <w:r w:rsidR="00CF4E32">
        <w:t xml:space="preserve">This is the end of the </w:t>
      </w:r>
      <w:r>
        <w:t xml:space="preserve">App-ID lab. </w:t>
      </w:r>
    </w:p>
    <w:p w14:paraId="5D9853E8" w14:textId="52CF3D60" w:rsidR="002A05F7" w:rsidRDefault="009866AB" w:rsidP="002A05F7">
      <w:pPr>
        <w:pStyle w:val="Heading1"/>
        <w:pageBreakBefore/>
      </w:pPr>
      <w:bookmarkStart w:id="51" w:name="_Toc474939087"/>
      <w:r>
        <w:lastRenderedPageBreak/>
        <w:t>5.</w:t>
      </w:r>
      <w:r w:rsidR="00222050">
        <w:t xml:space="preserve"> L</w:t>
      </w:r>
      <w:r w:rsidR="002A05F7">
        <w:t>ab: Content-ID</w:t>
      </w:r>
      <w:bookmarkEnd w:id="51"/>
    </w:p>
    <w:p w14:paraId="7D46382C" w14:textId="20EA3F7C" w:rsidR="006A65D5" w:rsidRDefault="00834115" w:rsidP="006A65D5">
      <w:pPr>
        <w:pStyle w:val="Heading2"/>
      </w:pPr>
      <w:bookmarkStart w:id="52" w:name="_Toc474939088"/>
      <w:r>
        <w:rPr>
          <w:noProof/>
        </w:rPr>
        <w:drawing>
          <wp:inline distT="0" distB="0" distL="0" distR="0" wp14:anchorId="735B7798" wp14:editId="2D96F467">
            <wp:extent cx="5943600" cy="38925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92550"/>
                    </a:xfrm>
                    <a:prstGeom prst="rect">
                      <a:avLst/>
                    </a:prstGeom>
                  </pic:spPr>
                </pic:pic>
              </a:graphicData>
            </a:graphic>
          </wp:inline>
        </w:drawing>
      </w:r>
      <w:r w:rsidR="006A65D5">
        <w:t>Lab Objectives</w:t>
      </w:r>
      <w:bookmarkEnd w:id="52"/>
    </w:p>
    <w:p w14:paraId="26777B8D" w14:textId="7E2D2F5B" w:rsidR="006A65D5" w:rsidRDefault="006A65D5" w:rsidP="00410B05">
      <w:pPr>
        <w:pStyle w:val="ListParagraph"/>
        <w:numPr>
          <w:ilvl w:val="0"/>
          <w:numId w:val="164"/>
        </w:numPr>
      </w:pPr>
      <w:r>
        <w:t xml:space="preserve">Configure </w:t>
      </w:r>
      <w:r w:rsidR="00FC05F0">
        <w:t xml:space="preserve">and test an Antivirus Security </w:t>
      </w:r>
      <w:r w:rsidR="00F10998">
        <w:t>Profile</w:t>
      </w:r>
      <w:r w:rsidR="00CF5940">
        <w:t>.</w:t>
      </w:r>
    </w:p>
    <w:p w14:paraId="4461067B" w14:textId="37415DCC" w:rsidR="006A65D5" w:rsidRDefault="006A65D5" w:rsidP="00410B05">
      <w:pPr>
        <w:pStyle w:val="ListParagraph"/>
        <w:numPr>
          <w:ilvl w:val="0"/>
          <w:numId w:val="164"/>
        </w:numPr>
      </w:pPr>
      <w:r>
        <w:t>Configure and t</w:t>
      </w:r>
      <w:r w:rsidR="00A11675">
        <w:t>est an Anti-S</w:t>
      </w:r>
      <w:r w:rsidR="00FC05F0">
        <w:t xml:space="preserve">pyware Security </w:t>
      </w:r>
      <w:r w:rsidR="00F10998">
        <w:t>Profile</w:t>
      </w:r>
      <w:r w:rsidR="00CF5940">
        <w:t>.</w:t>
      </w:r>
    </w:p>
    <w:p w14:paraId="271CBCEE" w14:textId="759DC1FD" w:rsidR="006A65D5" w:rsidRDefault="00A11675" w:rsidP="00410B05">
      <w:pPr>
        <w:pStyle w:val="ListParagraph"/>
        <w:numPr>
          <w:ilvl w:val="0"/>
          <w:numId w:val="164"/>
        </w:numPr>
      </w:pPr>
      <w:r>
        <w:t>Configure and test the DNS s</w:t>
      </w:r>
      <w:r w:rsidR="006A65D5">
        <w:t>inkhole feature with an External Dynamic List</w:t>
      </w:r>
      <w:r w:rsidR="00CF5940">
        <w:t>.</w:t>
      </w:r>
    </w:p>
    <w:p w14:paraId="7229687A" w14:textId="1C161531" w:rsidR="006A65D5" w:rsidRDefault="006A65D5" w:rsidP="00410B05">
      <w:pPr>
        <w:pStyle w:val="ListParagraph"/>
        <w:numPr>
          <w:ilvl w:val="0"/>
          <w:numId w:val="164"/>
        </w:numPr>
      </w:pPr>
      <w:r>
        <w:t>Configure and</w:t>
      </w:r>
      <w:r w:rsidR="00FC05F0">
        <w:t xml:space="preserve"> test a Vulnerability Security </w:t>
      </w:r>
      <w:r w:rsidR="00F10998">
        <w:t>Profile</w:t>
      </w:r>
      <w:r>
        <w:t>.</w:t>
      </w:r>
    </w:p>
    <w:p w14:paraId="4683CD30" w14:textId="11A33092" w:rsidR="006A65D5" w:rsidRDefault="006A65D5" w:rsidP="00410B05">
      <w:pPr>
        <w:pStyle w:val="ListParagraph"/>
        <w:numPr>
          <w:ilvl w:val="0"/>
          <w:numId w:val="164"/>
        </w:numPr>
      </w:pPr>
      <w:r>
        <w:t>Configure and</w:t>
      </w:r>
      <w:r w:rsidR="00FC05F0">
        <w:t xml:space="preserve"> test a File Blocking Security </w:t>
      </w:r>
      <w:r w:rsidR="00F10998">
        <w:t>Profile</w:t>
      </w:r>
      <w:r>
        <w:t>.</w:t>
      </w:r>
    </w:p>
    <w:p w14:paraId="59C99D26" w14:textId="377E05C2" w:rsidR="006A65D5" w:rsidRDefault="00805C58" w:rsidP="00410B05">
      <w:pPr>
        <w:pStyle w:val="ListParagraph"/>
        <w:numPr>
          <w:ilvl w:val="0"/>
          <w:numId w:val="164"/>
        </w:numPr>
      </w:pPr>
      <w:r>
        <w:t>Us</w:t>
      </w:r>
      <w:r w:rsidR="00A11675">
        <w:t xml:space="preserve">e the Virtual </w:t>
      </w:r>
      <w:r w:rsidR="00CF5940">
        <w:t>Wire mode and configure</w:t>
      </w:r>
      <w:r w:rsidR="00A11675">
        <w:t xml:space="preserve"> the d</w:t>
      </w:r>
      <w:r w:rsidR="00CF5940">
        <w:t>anger zone.</w:t>
      </w:r>
    </w:p>
    <w:p w14:paraId="53417699" w14:textId="7758FE88" w:rsidR="00CF5940" w:rsidRDefault="00A11675" w:rsidP="00410B05">
      <w:pPr>
        <w:pStyle w:val="ListParagraph"/>
        <w:numPr>
          <w:ilvl w:val="0"/>
          <w:numId w:val="164"/>
        </w:numPr>
      </w:pPr>
      <w:r>
        <w:t>Generate t</w:t>
      </w:r>
      <w:r w:rsidR="00CF5940">
        <w:t>hreats and observe the actions taken.</w:t>
      </w:r>
    </w:p>
    <w:p w14:paraId="7F983B2B" w14:textId="3F9784D2" w:rsidR="007D665B" w:rsidRDefault="009866AB" w:rsidP="007D665B">
      <w:pPr>
        <w:pStyle w:val="Heading2"/>
      </w:pPr>
      <w:bookmarkStart w:id="53" w:name="_Toc474939089"/>
      <w:r>
        <w:t>5.</w:t>
      </w:r>
      <w:r w:rsidR="007D665B">
        <w:t>0 Load Lab Configuration</w:t>
      </w:r>
      <w:bookmarkEnd w:id="53"/>
    </w:p>
    <w:p w14:paraId="0E22CD32" w14:textId="3C47C063" w:rsidR="007D665B" w:rsidRDefault="00B85F32" w:rsidP="00410B05">
      <w:pPr>
        <w:pStyle w:val="ListParagraph"/>
        <w:numPr>
          <w:ilvl w:val="0"/>
          <w:numId w:val="128"/>
        </w:numPr>
      </w:pPr>
      <w:r>
        <w:t xml:space="preserve">In the </w:t>
      </w:r>
      <w:r w:rsidR="006C64F5">
        <w:t>WebUI</w:t>
      </w:r>
      <w:r w:rsidR="007D665B">
        <w:t xml:space="preserve"> select </w:t>
      </w:r>
      <w:r w:rsidR="007D665B" w:rsidRPr="000C55B6">
        <w:rPr>
          <w:b/>
        </w:rPr>
        <w:t>Device &gt; Setup &gt; Operations</w:t>
      </w:r>
      <w:r w:rsidR="007D665B">
        <w:t>.</w:t>
      </w:r>
    </w:p>
    <w:p w14:paraId="6826B248" w14:textId="579C7E3D" w:rsidR="007D665B" w:rsidRDefault="007D665B" w:rsidP="00410B05">
      <w:pPr>
        <w:pStyle w:val="ListParagraph"/>
        <w:numPr>
          <w:ilvl w:val="0"/>
          <w:numId w:val="128"/>
        </w:numPr>
      </w:pPr>
      <w:r>
        <w:t xml:space="preserve">Click </w:t>
      </w:r>
      <w:r>
        <w:rPr>
          <w:b/>
        </w:rPr>
        <w:t>Load</w:t>
      </w:r>
      <w:r w:rsidRPr="000C55B6">
        <w:rPr>
          <w:b/>
        </w:rPr>
        <w:t xml:space="preserve"> named configuration snapshot</w:t>
      </w:r>
      <w:r w:rsidR="00805C58">
        <w:t>:</w:t>
      </w:r>
      <w:r>
        <w:t xml:space="preserve"> </w:t>
      </w:r>
    </w:p>
    <w:p w14:paraId="2F925A0F" w14:textId="77777777" w:rsidR="007D665B" w:rsidRDefault="007D665B" w:rsidP="007D665B">
      <w:pPr>
        <w:pStyle w:val="ListParagraph"/>
      </w:pPr>
      <w:r>
        <w:rPr>
          <w:noProof/>
        </w:rPr>
        <w:drawing>
          <wp:inline distT="0" distB="0" distL="0" distR="0" wp14:anchorId="26AF074B" wp14:editId="23B78205">
            <wp:extent cx="2276475" cy="866775"/>
            <wp:effectExtent l="0" t="0" r="9525" b="952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1C95CC7D" w14:textId="02DD42A0" w:rsidR="007D665B" w:rsidRDefault="007D665B" w:rsidP="00410B05">
      <w:pPr>
        <w:pStyle w:val="ListParagraph"/>
        <w:numPr>
          <w:ilvl w:val="0"/>
          <w:numId w:val="128"/>
        </w:numPr>
      </w:pPr>
      <w:r>
        <w:t xml:space="preserve">Select </w:t>
      </w:r>
      <w:r w:rsidR="009866AB" w:rsidRPr="00B61D8E">
        <w:rPr>
          <w:rFonts w:cs="Times New Roman"/>
          <w:b/>
        </w:rPr>
        <w:t>edu-210-lab-05</w:t>
      </w:r>
      <w:r>
        <w:t xml:space="preserve"> and click </w:t>
      </w:r>
      <w:r w:rsidRPr="000C55B6">
        <w:rPr>
          <w:b/>
        </w:rPr>
        <w:t>OK</w:t>
      </w:r>
      <w:r>
        <w:t>.</w:t>
      </w:r>
    </w:p>
    <w:p w14:paraId="39D2A57C" w14:textId="5BB418C1" w:rsidR="007D665B" w:rsidRDefault="007D665B" w:rsidP="00410B05">
      <w:pPr>
        <w:pStyle w:val="ListParagraph"/>
        <w:numPr>
          <w:ilvl w:val="0"/>
          <w:numId w:val="128"/>
        </w:numPr>
      </w:pPr>
      <w:r>
        <w:lastRenderedPageBreak/>
        <w:t xml:space="preserve">Click </w:t>
      </w:r>
      <w:r w:rsidR="00B85F32">
        <w:rPr>
          <w:b/>
        </w:rPr>
        <w:t>Close</w:t>
      </w:r>
      <w:r>
        <w:t>.</w:t>
      </w:r>
    </w:p>
    <w:p w14:paraId="460EB83B" w14:textId="07CF3C12" w:rsidR="007D665B" w:rsidRDefault="007D665B" w:rsidP="00410B05">
      <w:pPr>
        <w:pStyle w:val="ListParagraph"/>
        <w:numPr>
          <w:ilvl w:val="0"/>
          <w:numId w:val="128"/>
        </w:numPr>
      </w:pPr>
      <w:r>
        <w:rPr>
          <w:noProof/>
        </w:rPr>
        <w:drawing>
          <wp:inline distT="0" distB="0" distL="0" distR="0" wp14:anchorId="5203AF04" wp14:editId="725E04F1">
            <wp:extent cx="628650" cy="219075"/>
            <wp:effectExtent l="0" t="0" r="0" b="952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46A06948" w14:textId="21DA5D4E" w:rsidR="00B10442" w:rsidRDefault="009866AB" w:rsidP="00B10442">
      <w:pPr>
        <w:pStyle w:val="Heading2"/>
      </w:pPr>
      <w:bookmarkStart w:id="54" w:name="_Toc474939090"/>
      <w:r>
        <w:t>5.</w:t>
      </w:r>
      <w:r w:rsidR="00E871D6">
        <w:t>1</w:t>
      </w:r>
      <w:r w:rsidR="00847EC6">
        <w:t xml:space="preserve"> Create S</w:t>
      </w:r>
      <w:r w:rsidR="00D476F8">
        <w:t>ecurity Policy Rule with</w:t>
      </w:r>
      <w:r w:rsidR="00B10442">
        <w:t xml:space="preserve"> an Antivirus Profile</w:t>
      </w:r>
      <w:bookmarkEnd w:id="54"/>
    </w:p>
    <w:p w14:paraId="52668305" w14:textId="1CF71D10" w:rsidR="0010279A" w:rsidRDefault="0010279A" w:rsidP="0010279A">
      <w:r w:rsidRPr="0010279A">
        <w:t xml:space="preserve">Use </w:t>
      </w:r>
      <w:r w:rsidR="00CE0B90">
        <w:t xml:space="preserve">an Antivirus </w:t>
      </w:r>
      <w:r w:rsidR="00F10998">
        <w:t>Profile</w:t>
      </w:r>
      <w:r w:rsidRPr="0010279A">
        <w:t xml:space="preserve"> </w:t>
      </w:r>
      <w:r>
        <w:t>object</w:t>
      </w:r>
      <w:r w:rsidRPr="0010279A">
        <w:t xml:space="preserve"> to configure options to have the firewall scan for viruses on </w:t>
      </w:r>
      <w:r w:rsidR="00CE0B90">
        <w:t>traffic matching a Security policy rule.</w:t>
      </w:r>
    </w:p>
    <w:p w14:paraId="12F3C900" w14:textId="526D9E80" w:rsidR="00B10442" w:rsidRDefault="00B10442" w:rsidP="00E82336">
      <w:pPr>
        <w:pStyle w:val="ListParagraph"/>
        <w:numPr>
          <w:ilvl w:val="0"/>
          <w:numId w:val="19"/>
        </w:numPr>
      </w:pPr>
      <w:r>
        <w:t xml:space="preserve">Select </w:t>
      </w:r>
      <w:r w:rsidRPr="00B10442">
        <w:rPr>
          <w:b/>
        </w:rPr>
        <w:t>Objects &gt; Security Profiles &gt; Antivirus</w:t>
      </w:r>
      <w:r>
        <w:t>.</w:t>
      </w:r>
      <w:r w:rsidR="0047633A" w:rsidRPr="0047633A">
        <w:rPr>
          <w:noProof/>
        </w:rPr>
        <w:t xml:space="preserve"> </w:t>
      </w:r>
      <w:r w:rsidR="0047633A">
        <w:rPr>
          <w:noProof/>
        </w:rPr>
        <w:drawing>
          <wp:inline distT="0" distB="0" distL="0" distR="0" wp14:anchorId="09FBD767" wp14:editId="1D832E50">
            <wp:extent cx="1076325" cy="35242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76325" cy="352425"/>
                    </a:xfrm>
                    <a:prstGeom prst="rect">
                      <a:avLst/>
                    </a:prstGeom>
                  </pic:spPr>
                </pic:pic>
              </a:graphicData>
            </a:graphic>
          </wp:inline>
        </w:drawing>
      </w:r>
    </w:p>
    <w:p w14:paraId="23E2A017" w14:textId="71AE7E86" w:rsidR="00B10442" w:rsidRDefault="00B10442" w:rsidP="00E82336">
      <w:pPr>
        <w:pStyle w:val="ListParagraph"/>
        <w:numPr>
          <w:ilvl w:val="0"/>
          <w:numId w:val="19"/>
        </w:numPr>
      </w:pPr>
      <w:r>
        <w:t xml:space="preserve">Click </w:t>
      </w:r>
      <w:r w:rsidR="0047633A">
        <w:rPr>
          <w:noProof/>
        </w:rPr>
        <w:drawing>
          <wp:inline distT="0" distB="0" distL="0" distR="0" wp14:anchorId="2EDFF7FB" wp14:editId="61392C7A">
            <wp:extent cx="428625" cy="2286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47633A">
        <w:t xml:space="preserve"> </w:t>
      </w:r>
      <w:r>
        <w:t xml:space="preserve">to create an </w:t>
      </w:r>
      <w:r w:rsidR="00F72C13">
        <w:t>A</w:t>
      </w:r>
      <w:r w:rsidR="0047633A">
        <w:t xml:space="preserve">ntivirus </w:t>
      </w:r>
      <w:r w:rsidR="00F10998">
        <w:t>Profile</w:t>
      </w:r>
      <w:r w:rsidR="0047633A">
        <w:t>.</w:t>
      </w:r>
    </w:p>
    <w:p w14:paraId="11018C97" w14:textId="4363F4C4" w:rsidR="00782BBD" w:rsidRDefault="00782BBD" w:rsidP="00E82336">
      <w:pPr>
        <w:pStyle w:val="ListParagraph"/>
        <w:numPr>
          <w:ilvl w:val="0"/>
          <w:numId w:val="19"/>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6B7975" w:rsidRPr="00733F7B" w14:paraId="176F32AE" w14:textId="77777777" w:rsidTr="00B567C6">
        <w:trPr>
          <w:trHeight w:val="269"/>
          <w:tblHeader/>
        </w:trPr>
        <w:tc>
          <w:tcPr>
            <w:tcW w:w="2705" w:type="dxa"/>
            <w:shd w:val="pct15" w:color="auto" w:fill="auto"/>
          </w:tcPr>
          <w:p w14:paraId="27E85A7A" w14:textId="77777777" w:rsidR="006B7975" w:rsidRPr="001C3FD0" w:rsidRDefault="006B7975" w:rsidP="00B567C6">
            <w:pPr>
              <w:spacing w:before="60"/>
              <w:rPr>
                <w:b/>
                <w:szCs w:val="24"/>
              </w:rPr>
            </w:pPr>
            <w:r w:rsidRPr="001C3FD0">
              <w:rPr>
                <w:b/>
                <w:szCs w:val="24"/>
              </w:rPr>
              <w:t>Parameter</w:t>
            </w:r>
          </w:p>
        </w:tc>
        <w:tc>
          <w:tcPr>
            <w:tcW w:w="6295" w:type="dxa"/>
            <w:shd w:val="pct15" w:color="auto" w:fill="auto"/>
          </w:tcPr>
          <w:p w14:paraId="17E3C0FC" w14:textId="77777777" w:rsidR="006B7975" w:rsidRPr="001C3FD0" w:rsidRDefault="006B7975" w:rsidP="00B567C6">
            <w:pPr>
              <w:spacing w:before="60"/>
              <w:rPr>
                <w:rFonts w:asciiTheme="minorHAnsi" w:hAnsiTheme="minorHAnsi" w:cstheme="minorHAnsi"/>
                <w:b/>
                <w:szCs w:val="24"/>
              </w:rPr>
            </w:pPr>
            <w:r w:rsidRPr="001C3FD0">
              <w:rPr>
                <w:b/>
                <w:szCs w:val="24"/>
              </w:rPr>
              <w:t>Value</w:t>
            </w:r>
          </w:p>
        </w:tc>
      </w:tr>
      <w:tr w:rsidR="00112E2A" w:rsidRPr="005B1C38" w14:paraId="3AE27488" w14:textId="77777777" w:rsidTr="00B567C6">
        <w:tc>
          <w:tcPr>
            <w:tcW w:w="2705" w:type="dxa"/>
          </w:tcPr>
          <w:p w14:paraId="1E2246BC" w14:textId="1B6DFA5E" w:rsidR="00112E2A" w:rsidRPr="006B7975" w:rsidRDefault="00112E2A" w:rsidP="00B567C6">
            <w:pPr>
              <w:spacing w:before="60"/>
            </w:pPr>
            <w:r>
              <w:t>Name</w:t>
            </w:r>
          </w:p>
        </w:tc>
        <w:tc>
          <w:tcPr>
            <w:tcW w:w="6295" w:type="dxa"/>
          </w:tcPr>
          <w:p w14:paraId="24004EF9" w14:textId="60D0F348" w:rsidR="00112E2A" w:rsidRPr="00112E2A" w:rsidRDefault="009C41A8" w:rsidP="00B567C6">
            <w:pPr>
              <w:spacing w:before="60"/>
              <w:rPr>
                <w:rFonts w:ascii="Courier New" w:hAnsi="Courier New" w:cs="Courier New"/>
                <w:szCs w:val="24"/>
              </w:rPr>
            </w:pPr>
            <w:r>
              <w:rPr>
                <w:rFonts w:ascii="Courier New" w:hAnsi="Courier New" w:cs="Courier New"/>
                <w:szCs w:val="24"/>
              </w:rPr>
              <w:t>lab</w:t>
            </w:r>
            <w:r w:rsidR="00112E2A" w:rsidRPr="00112E2A">
              <w:rPr>
                <w:rFonts w:ascii="Courier New" w:hAnsi="Courier New" w:cs="Courier New"/>
                <w:szCs w:val="24"/>
              </w:rPr>
              <w:t>-av</w:t>
            </w:r>
          </w:p>
        </w:tc>
      </w:tr>
      <w:tr w:rsidR="006B7975" w:rsidRPr="005B1C38" w14:paraId="40A324FC" w14:textId="77777777" w:rsidTr="00B567C6">
        <w:tc>
          <w:tcPr>
            <w:tcW w:w="2705" w:type="dxa"/>
          </w:tcPr>
          <w:p w14:paraId="10FDD2F6" w14:textId="151BAD0F" w:rsidR="006B7975" w:rsidRPr="001C3FD0" w:rsidRDefault="006B7975" w:rsidP="00B567C6">
            <w:pPr>
              <w:spacing w:before="60"/>
              <w:rPr>
                <w:szCs w:val="24"/>
              </w:rPr>
            </w:pPr>
            <w:r w:rsidRPr="006B7975">
              <w:t>Packet Capture</w:t>
            </w:r>
          </w:p>
        </w:tc>
        <w:tc>
          <w:tcPr>
            <w:tcW w:w="6295" w:type="dxa"/>
          </w:tcPr>
          <w:p w14:paraId="7492D931" w14:textId="4D20E278" w:rsidR="006B7975" w:rsidRPr="001C3FD0" w:rsidRDefault="009639B4" w:rsidP="00B567C6">
            <w:pPr>
              <w:spacing w:before="60"/>
              <w:rPr>
                <w:b/>
                <w:szCs w:val="24"/>
              </w:rPr>
            </w:pPr>
            <w:r>
              <w:rPr>
                <w:noProof/>
              </w:rPr>
              <w:drawing>
                <wp:inline distT="0" distB="0" distL="0" distR="0" wp14:anchorId="019CFF2C" wp14:editId="7EF5EBD6">
                  <wp:extent cx="1095375" cy="266700"/>
                  <wp:effectExtent l="0" t="0" r="952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95375" cy="266700"/>
                          </a:xfrm>
                          <a:prstGeom prst="rect">
                            <a:avLst/>
                          </a:prstGeom>
                        </pic:spPr>
                      </pic:pic>
                    </a:graphicData>
                  </a:graphic>
                </wp:inline>
              </w:drawing>
            </w:r>
          </w:p>
        </w:tc>
      </w:tr>
      <w:tr w:rsidR="006B7975" w:rsidRPr="005B1C38" w14:paraId="57735EEC" w14:textId="77777777" w:rsidTr="00B567C6">
        <w:tc>
          <w:tcPr>
            <w:tcW w:w="2705" w:type="dxa"/>
          </w:tcPr>
          <w:p w14:paraId="4DCEBEDF" w14:textId="4D308DD4" w:rsidR="006B7975" w:rsidRDefault="00B85F32" w:rsidP="00B567C6">
            <w:pPr>
              <w:spacing w:before="60"/>
            </w:pPr>
            <w:r>
              <w:t>Decoder</w:t>
            </w:r>
          </w:p>
        </w:tc>
        <w:tc>
          <w:tcPr>
            <w:tcW w:w="6295" w:type="dxa"/>
          </w:tcPr>
          <w:p w14:paraId="0F7D5D5C" w14:textId="6B4A89D6" w:rsidR="006B7975" w:rsidRPr="006B7975" w:rsidRDefault="006B7975" w:rsidP="00B567C6">
            <w:pPr>
              <w:spacing w:before="60"/>
              <w:rPr>
                <w:szCs w:val="24"/>
              </w:rPr>
            </w:pPr>
            <w:r w:rsidRPr="006B7975">
              <w:t>Set the Action column</w:t>
            </w:r>
            <w:r w:rsidR="004D28D4">
              <w:t xml:space="preserve"> for </w:t>
            </w:r>
            <w:r w:rsidR="004D28D4" w:rsidRPr="00B85F32">
              <w:t>http</w:t>
            </w:r>
            <w:r w:rsidRPr="006B7975">
              <w:t xml:space="preserve"> to </w:t>
            </w:r>
            <w:r w:rsidR="004D28D4">
              <w:rPr>
                <w:b/>
              </w:rPr>
              <w:t>reset</w:t>
            </w:r>
            <w:r w:rsidR="005F1F53">
              <w:rPr>
                <w:b/>
              </w:rPr>
              <w:t>-server</w:t>
            </w:r>
          </w:p>
        </w:tc>
      </w:tr>
    </w:tbl>
    <w:p w14:paraId="167FCB60" w14:textId="1F097F9C" w:rsidR="00F60083" w:rsidRDefault="00F60083" w:rsidP="00E82336">
      <w:pPr>
        <w:pStyle w:val="ListParagraph"/>
        <w:numPr>
          <w:ilvl w:val="0"/>
          <w:numId w:val="19"/>
        </w:numPr>
      </w:pPr>
      <w:r>
        <w:t xml:space="preserve">Click </w:t>
      </w:r>
      <w:r w:rsidRPr="00B10442">
        <w:rPr>
          <w:b/>
        </w:rPr>
        <w:t>OK</w:t>
      </w:r>
      <w:r>
        <w:t xml:space="preserve"> to close the Antivirus Profile </w:t>
      </w:r>
      <w:r w:rsidR="00B85F32">
        <w:t xml:space="preserve">configuration </w:t>
      </w:r>
      <w:r>
        <w:t>window.</w:t>
      </w:r>
    </w:p>
    <w:p w14:paraId="11F97002" w14:textId="5D605871" w:rsidR="00112E2A" w:rsidRDefault="00B85F32" w:rsidP="00E82336">
      <w:pPr>
        <w:pStyle w:val="ListParagraph"/>
        <w:numPr>
          <w:ilvl w:val="0"/>
          <w:numId w:val="19"/>
        </w:numPr>
      </w:pPr>
      <w:r>
        <w:t>S</w:t>
      </w:r>
      <w:r w:rsidR="00112E2A">
        <w:t xml:space="preserve">elect </w:t>
      </w:r>
      <w:r w:rsidR="00DE1135">
        <w:rPr>
          <w:b/>
        </w:rPr>
        <w:t>Policies</w:t>
      </w:r>
      <w:r w:rsidR="00112E2A" w:rsidRPr="00C3437E">
        <w:rPr>
          <w:b/>
        </w:rPr>
        <w:t xml:space="preserve"> </w:t>
      </w:r>
      <w:r w:rsidR="00112E2A">
        <w:rPr>
          <w:b/>
        </w:rPr>
        <w:t>&gt; Security</w:t>
      </w:r>
      <w:r w:rsidR="00112E2A">
        <w:t>.</w:t>
      </w:r>
      <w:r w:rsidR="0047633A" w:rsidRPr="0047633A">
        <w:rPr>
          <w:noProof/>
        </w:rPr>
        <w:t xml:space="preserve"> </w:t>
      </w:r>
      <w:r w:rsidR="0047633A">
        <w:rPr>
          <w:noProof/>
        </w:rPr>
        <w:drawing>
          <wp:inline distT="0" distB="0" distL="0" distR="0" wp14:anchorId="2F40EF4D" wp14:editId="692933F6">
            <wp:extent cx="1158240" cy="180975"/>
            <wp:effectExtent l="0" t="0" r="381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294AAA36" w14:textId="1E2479AE" w:rsidR="00112E2A" w:rsidRDefault="00112E2A" w:rsidP="00E82336">
      <w:pPr>
        <w:pStyle w:val="ListParagraph"/>
        <w:numPr>
          <w:ilvl w:val="0"/>
          <w:numId w:val="19"/>
        </w:numPr>
      </w:pPr>
      <w:r>
        <w:t xml:space="preserve">Select the </w:t>
      </w:r>
      <w:r w:rsidRPr="00B85F32">
        <w:rPr>
          <w:b/>
        </w:rPr>
        <w:t>egress-</w:t>
      </w:r>
      <w:r w:rsidR="00E55950">
        <w:rPr>
          <w:b/>
        </w:rPr>
        <w:t>outside</w:t>
      </w:r>
      <w:r w:rsidRPr="00B85F32">
        <w:rPr>
          <w:b/>
        </w:rPr>
        <w:t>-</w:t>
      </w:r>
      <w:r w:rsidR="009866AB" w:rsidRPr="00B85F32">
        <w:rPr>
          <w:b/>
        </w:rPr>
        <w:t>app-id</w:t>
      </w:r>
      <w:r w:rsidR="00B85F32">
        <w:t xml:space="preserve"> Security policy r</w:t>
      </w:r>
      <w:r>
        <w:t>ule without opening it</w:t>
      </w:r>
      <w:r w:rsidR="00D0025E">
        <w:rPr>
          <w:noProof/>
        </w:rPr>
        <w:t>:</w:t>
      </w:r>
      <w:r w:rsidR="009866AB">
        <w:rPr>
          <w:noProof/>
        </w:rPr>
        <w:drawing>
          <wp:inline distT="0" distB="0" distL="0" distR="0" wp14:anchorId="1F5464AC" wp14:editId="03A6D083">
            <wp:extent cx="2085975" cy="26670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85975" cy="266700"/>
                    </a:xfrm>
                    <a:prstGeom prst="rect">
                      <a:avLst/>
                    </a:prstGeom>
                  </pic:spPr>
                </pic:pic>
              </a:graphicData>
            </a:graphic>
          </wp:inline>
        </w:drawing>
      </w:r>
    </w:p>
    <w:p w14:paraId="348DBD59" w14:textId="19CDE9E7" w:rsidR="00B85F32" w:rsidRDefault="00112E2A" w:rsidP="00E82336">
      <w:pPr>
        <w:pStyle w:val="ListParagraph"/>
        <w:numPr>
          <w:ilvl w:val="0"/>
          <w:numId w:val="19"/>
        </w:numPr>
      </w:pPr>
      <w:r>
        <w:t xml:space="preserve">Click </w:t>
      </w:r>
      <w:r w:rsidR="0047633A">
        <w:rPr>
          <w:noProof/>
        </w:rPr>
        <w:drawing>
          <wp:inline distT="0" distB="0" distL="0" distR="0" wp14:anchorId="04ED0375" wp14:editId="13AA41BD">
            <wp:extent cx="485775" cy="2381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75" cy="238125"/>
                    </a:xfrm>
                    <a:prstGeom prst="rect">
                      <a:avLst/>
                    </a:prstGeom>
                  </pic:spPr>
                </pic:pic>
              </a:graphicData>
            </a:graphic>
          </wp:inline>
        </w:drawing>
      </w:r>
      <w:r>
        <w:t>.</w:t>
      </w:r>
      <w:r w:rsidR="00B85F32">
        <w:t xml:space="preserve"> </w:t>
      </w:r>
      <w:r>
        <w:t xml:space="preserve">The </w:t>
      </w:r>
      <w:r w:rsidRPr="00B85F32">
        <w:t>Clone</w:t>
      </w:r>
      <w:r>
        <w:t xml:space="preserve"> con</w:t>
      </w:r>
      <w:r w:rsidR="00B85F32">
        <w:t>figuration window opens.</w:t>
      </w:r>
      <w:r>
        <w:t xml:space="preserve"> </w:t>
      </w:r>
    </w:p>
    <w:p w14:paraId="6A5A3272" w14:textId="6C5E80CC" w:rsidR="00112E2A" w:rsidRDefault="00B85F32" w:rsidP="00E82336">
      <w:pPr>
        <w:pStyle w:val="ListParagraph"/>
        <w:numPr>
          <w:ilvl w:val="0"/>
          <w:numId w:val="19"/>
        </w:numPr>
      </w:pPr>
      <w:r>
        <w:t xml:space="preserve">Select </w:t>
      </w:r>
      <w:r w:rsidRPr="00B85F32">
        <w:rPr>
          <w:b/>
        </w:rPr>
        <w:t>Move top</w:t>
      </w:r>
      <w:r>
        <w:t xml:space="preserve"> from the</w:t>
      </w:r>
      <w:r w:rsidR="00112E2A">
        <w:t xml:space="preserve"> </w:t>
      </w:r>
      <w:r w:rsidR="00112E2A">
        <w:rPr>
          <w:b/>
        </w:rPr>
        <w:t>Rule Order</w:t>
      </w:r>
      <w:r>
        <w:t xml:space="preserve"> drop-down</w:t>
      </w:r>
      <w:r w:rsidR="00D94117">
        <w:t xml:space="preserve"> list</w:t>
      </w:r>
      <w:r w:rsidR="00112E2A">
        <w:t>.</w:t>
      </w:r>
    </w:p>
    <w:p w14:paraId="214E3C66" w14:textId="05B75064" w:rsidR="00112E2A" w:rsidRDefault="00112E2A" w:rsidP="00E82336">
      <w:pPr>
        <w:pStyle w:val="ListParagraph"/>
        <w:numPr>
          <w:ilvl w:val="0"/>
          <w:numId w:val="19"/>
        </w:numPr>
      </w:pPr>
      <w:r>
        <w:t xml:space="preserve">Click </w:t>
      </w:r>
      <w:r>
        <w:rPr>
          <w:b/>
        </w:rPr>
        <w:t>OK</w:t>
      </w:r>
      <w:r>
        <w:t xml:space="preserve"> to close the </w:t>
      </w:r>
      <w:r w:rsidRPr="00B85F32">
        <w:t>Clone</w:t>
      </w:r>
      <w:r>
        <w:t xml:space="preserve"> configuration window.</w:t>
      </w:r>
    </w:p>
    <w:p w14:paraId="6493C5CC" w14:textId="3F2D16A0" w:rsidR="00015402" w:rsidRDefault="00015402" w:rsidP="00E82336">
      <w:pPr>
        <w:pStyle w:val="ListParagraph"/>
        <w:numPr>
          <w:ilvl w:val="0"/>
          <w:numId w:val="19"/>
        </w:numPr>
      </w:pPr>
      <w:r>
        <w:t xml:space="preserve">With the original </w:t>
      </w:r>
      <w:r w:rsidRPr="00EC5EB3">
        <w:t>egress-</w:t>
      </w:r>
      <w:r w:rsidR="00E55950">
        <w:t>outside</w:t>
      </w:r>
      <w:r w:rsidRPr="00EC5EB3">
        <w:t>-</w:t>
      </w:r>
      <w:r w:rsidR="009866AB" w:rsidRPr="00EC5EB3">
        <w:t>app-id</w:t>
      </w:r>
      <w:r w:rsidRPr="00EC5EB3">
        <w:t xml:space="preserve"> still</w:t>
      </w:r>
      <w:r>
        <w:rPr>
          <w:rFonts w:cs="Times New Roman"/>
        </w:rPr>
        <w:t xml:space="preserve"> </w:t>
      </w:r>
      <w:r w:rsidR="00EC5EB3">
        <w:rPr>
          <w:rFonts w:cs="Times New Roman"/>
        </w:rPr>
        <w:t>selected</w:t>
      </w:r>
      <w:r w:rsidR="00805C58">
        <w:rPr>
          <w:rFonts w:cs="Times New Roman"/>
        </w:rPr>
        <w:t>,</w:t>
      </w:r>
      <w:r w:rsidR="00DE1135">
        <w:rPr>
          <w:rFonts w:cs="Times New Roman"/>
        </w:rPr>
        <w:t xml:space="preserve"> </w:t>
      </w:r>
      <w:r w:rsidR="00805C58">
        <w:rPr>
          <w:rFonts w:cs="Times New Roman"/>
        </w:rPr>
        <w:t>c</w:t>
      </w:r>
      <w:r>
        <w:rPr>
          <w:rFonts w:cs="Times New Roman"/>
        </w:rPr>
        <w:t xml:space="preserve">lick </w:t>
      </w:r>
      <w:r>
        <w:rPr>
          <w:noProof/>
        </w:rPr>
        <w:drawing>
          <wp:inline distT="0" distB="0" distL="0" distR="0" wp14:anchorId="1DB01229" wp14:editId="06B56452">
            <wp:extent cx="571500" cy="2095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 cy="209550"/>
                    </a:xfrm>
                    <a:prstGeom prst="rect">
                      <a:avLst/>
                    </a:prstGeom>
                  </pic:spPr>
                </pic:pic>
              </a:graphicData>
            </a:graphic>
          </wp:inline>
        </w:drawing>
      </w:r>
      <w:r w:rsidRPr="00805C58">
        <w:rPr>
          <w:rFonts w:cs="Times New Roman"/>
        </w:rPr>
        <w:t>.</w:t>
      </w:r>
    </w:p>
    <w:p w14:paraId="516FC7A1" w14:textId="2CF2FA86" w:rsidR="00112E2A" w:rsidRPr="00EC5EB3" w:rsidRDefault="00EC5EB3" w:rsidP="00E82336">
      <w:pPr>
        <w:pStyle w:val="ListParagraph"/>
        <w:numPr>
          <w:ilvl w:val="0"/>
          <w:numId w:val="19"/>
        </w:numPr>
      </w:pPr>
      <w:r>
        <w:t>Click to open the cloned Security policy rule named</w:t>
      </w:r>
      <w:r w:rsidR="00112E2A">
        <w:t xml:space="preserve"> </w:t>
      </w:r>
      <w:r w:rsidR="00112E2A" w:rsidRPr="00EC5EB3">
        <w:rPr>
          <w:b/>
        </w:rPr>
        <w:t>egress-</w:t>
      </w:r>
      <w:r w:rsidR="00E55950">
        <w:rPr>
          <w:b/>
        </w:rPr>
        <w:t>outside</w:t>
      </w:r>
      <w:r w:rsidR="00112E2A" w:rsidRPr="00EC5EB3">
        <w:rPr>
          <w:b/>
        </w:rPr>
        <w:t>-</w:t>
      </w:r>
      <w:r w:rsidR="009866AB" w:rsidRPr="00EC5EB3">
        <w:rPr>
          <w:b/>
        </w:rPr>
        <w:t>app-id</w:t>
      </w:r>
      <w:r w:rsidR="00112E2A" w:rsidRPr="00EC5EB3">
        <w:rPr>
          <w:b/>
        </w:rPr>
        <w:t>-1</w:t>
      </w:r>
      <w:r w:rsidR="00112E2A" w:rsidRPr="00EC5EB3">
        <w:t>.</w:t>
      </w:r>
    </w:p>
    <w:p w14:paraId="484A5CA1" w14:textId="77777777" w:rsidR="00112E2A" w:rsidRDefault="00112E2A" w:rsidP="00E82336">
      <w:pPr>
        <w:pStyle w:val="ListParagraph"/>
        <w:numPr>
          <w:ilvl w:val="0"/>
          <w:numId w:val="19"/>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112E2A" w:rsidRPr="00733F7B" w14:paraId="5BBBA54D" w14:textId="77777777" w:rsidTr="00300610">
        <w:trPr>
          <w:trHeight w:val="269"/>
          <w:tblHeader/>
        </w:trPr>
        <w:tc>
          <w:tcPr>
            <w:tcW w:w="2705" w:type="dxa"/>
            <w:shd w:val="pct15" w:color="auto" w:fill="auto"/>
          </w:tcPr>
          <w:p w14:paraId="67D070F7" w14:textId="77777777" w:rsidR="00112E2A" w:rsidRPr="001C3FD0" w:rsidRDefault="00112E2A" w:rsidP="00300610">
            <w:pPr>
              <w:spacing w:before="60"/>
              <w:rPr>
                <w:b/>
                <w:szCs w:val="24"/>
              </w:rPr>
            </w:pPr>
            <w:r w:rsidRPr="001C3FD0">
              <w:rPr>
                <w:b/>
                <w:szCs w:val="24"/>
              </w:rPr>
              <w:t>Parameter</w:t>
            </w:r>
          </w:p>
        </w:tc>
        <w:tc>
          <w:tcPr>
            <w:tcW w:w="6295" w:type="dxa"/>
            <w:shd w:val="pct15" w:color="auto" w:fill="auto"/>
          </w:tcPr>
          <w:p w14:paraId="428AA3D3" w14:textId="77777777" w:rsidR="00112E2A" w:rsidRPr="001C3FD0" w:rsidRDefault="00112E2A" w:rsidP="00300610">
            <w:pPr>
              <w:spacing w:before="60"/>
              <w:rPr>
                <w:rFonts w:asciiTheme="minorHAnsi" w:hAnsiTheme="minorHAnsi" w:cstheme="minorHAnsi"/>
                <w:b/>
                <w:szCs w:val="24"/>
              </w:rPr>
            </w:pPr>
            <w:r w:rsidRPr="001C3FD0">
              <w:rPr>
                <w:b/>
                <w:szCs w:val="24"/>
              </w:rPr>
              <w:t>Value</w:t>
            </w:r>
          </w:p>
        </w:tc>
      </w:tr>
      <w:tr w:rsidR="00112E2A" w:rsidRPr="005B1C38" w14:paraId="0E417D7D" w14:textId="77777777" w:rsidTr="00300610">
        <w:tc>
          <w:tcPr>
            <w:tcW w:w="2705" w:type="dxa"/>
          </w:tcPr>
          <w:p w14:paraId="48C15809" w14:textId="77777777" w:rsidR="00112E2A" w:rsidRPr="001C3FD0" w:rsidRDefault="00112E2A" w:rsidP="00300610">
            <w:pPr>
              <w:spacing w:before="60"/>
              <w:rPr>
                <w:szCs w:val="24"/>
              </w:rPr>
            </w:pPr>
            <w:r>
              <w:t>Name</w:t>
            </w:r>
          </w:p>
        </w:tc>
        <w:tc>
          <w:tcPr>
            <w:tcW w:w="6295" w:type="dxa"/>
          </w:tcPr>
          <w:p w14:paraId="3C5B1BAD" w14:textId="55DEAF42" w:rsidR="00112E2A" w:rsidRPr="00841470" w:rsidRDefault="0047633A" w:rsidP="00300610">
            <w:pPr>
              <w:spacing w:before="60"/>
              <w:rPr>
                <w:rFonts w:ascii="Courier New" w:hAnsi="Courier New" w:cs="Courier New"/>
                <w:szCs w:val="24"/>
              </w:rPr>
            </w:pPr>
            <w:r>
              <w:rPr>
                <w:rFonts w:ascii="Courier New" w:hAnsi="Courier New" w:cs="Courier New"/>
                <w:szCs w:val="24"/>
              </w:rPr>
              <w:t>egress</w:t>
            </w:r>
            <w:r w:rsidR="00112E2A">
              <w:rPr>
                <w:rFonts w:ascii="Courier New" w:hAnsi="Courier New" w:cs="Courier New"/>
                <w:szCs w:val="24"/>
              </w:rPr>
              <w:t>-</w:t>
            </w:r>
            <w:r w:rsidR="00EA1864">
              <w:rPr>
                <w:rFonts w:ascii="Courier New" w:hAnsi="Courier New" w:cs="Courier New"/>
                <w:szCs w:val="24"/>
              </w:rPr>
              <w:t>outside</w:t>
            </w:r>
            <w:r w:rsidR="00112E2A">
              <w:rPr>
                <w:rFonts w:ascii="Courier New" w:hAnsi="Courier New" w:cs="Courier New"/>
                <w:szCs w:val="24"/>
              </w:rPr>
              <w:t>-</w:t>
            </w:r>
            <w:r w:rsidR="004D28D4">
              <w:rPr>
                <w:rFonts w:ascii="Courier New" w:hAnsi="Courier New" w:cs="Courier New"/>
                <w:szCs w:val="24"/>
              </w:rPr>
              <w:t>av</w:t>
            </w:r>
          </w:p>
        </w:tc>
      </w:tr>
      <w:tr w:rsidR="00112E2A" w:rsidRPr="00D0025E" w14:paraId="512D768B" w14:textId="77777777" w:rsidTr="00300610">
        <w:tc>
          <w:tcPr>
            <w:tcW w:w="2705" w:type="dxa"/>
          </w:tcPr>
          <w:p w14:paraId="0177DC63" w14:textId="77777777" w:rsidR="00112E2A" w:rsidRDefault="00112E2A" w:rsidP="00300610">
            <w:pPr>
              <w:spacing w:before="60"/>
            </w:pPr>
            <w:r>
              <w:t>Tags</w:t>
            </w:r>
          </w:p>
        </w:tc>
        <w:tc>
          <w:tcPr>
            <w:tcW w:w="6295" w:type="dxa"/>
          </w:tcPr>
          <w:p w14:paraId="6E4E6960" w14:textId="128F136F" w:rsidR="00112E2A" w:rsidRPr="00D0025E" w:rsidRDefault="004D28D4" w:rsidP="00667098">
            <w:pPr>
              <w:spacing w:before="60"/>
              <w:rPr>
                <w:b/>
              </w:rPr>
            </w:pPr>
            <w:r w:rsidRPr="00D0025E">
              <w:rPr>
                <w:b/>
              </w:rPr>
              <w:t>egress</w:t>
            </w:r>
          </w:p>
        </w:tc>
      </w:tr>
    </w:tbl>
    <w:p w14:paraId="4A7BC8CE" w14:textId="3B89DD39" w:rsidR="009866AB" w:rsidRDefault="009866AB" w:rsidP="00E82336">
      <w:pPr>
        <w:pStyle w:val="ListParagraph"/>
        <w:numPr>
          <w:ilvl w:val="0"/>
          <w:numId w:val="19"/>
        </w:numPr>
      </w:pPr>
      <w:r>
        <w:t xml:space="preserve">Click the </w:t>
      </w:r>
      <w:r>
        <w:rPr>
          <w:b/>
        </w:rPr>
        <w:t>Application</w:t>
      </w:r>
      <w:r w:rsidR="00EC5EB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866AB" w:rsidRPr="00733F7B" w14:paraId="24D9BDF7" w14:textId="77777777" w:rsidTr="000B2555">
        <w:trPr>
          <w:trHeight w:val="269"/>
          <w:tblHeader/>
        </w:trPr>
        <w:tc>
          <w:tcPr>
            <w:tcW w:w="2705" w:type="dxa"/>
            <w:shd w:val="pct15" w:color="auto" w:fill="auto"/>
          </w:tcPr>
          <w:p w14:paraId="09D36B78" w14:textId="77777777" w:rsidR="009866AB" w:rsidRPr="001C3FD0" w:rsidRDefault="009866AB" w:rsidP="000B2555">
            <w:pPr>
              <w:spacing w:before="60"/>
              <w:rPr>
                <w:b/>
                <w:szCs w:val="24"/>
              </w:rPr>
            </w:pPr>
            <w:r w:rsidRPr="001C3FD0">
              <w:rPr>
                <w:b/>
                <w:szCs w:val="24"/>
              </w:rPr>
              <w:t>Parameter</w:t>
            </w:r>
          </w:p>
        </w:tc>
        <w:tc>
          <w:tcPr>
            <w:tcW w:w="6295" w:type="dxa"/>
            <w:shd w:val="pct15" w:color="auto" w:fill="auto"/>
          </w:tcPr>
          <w:p w14:paraId="0ECE8BE6" w14:textId="77777777" w:rsidR="009866AB" w:rsidRPr="001C3FD0" w:rsidRDefault="009866AB" w:rsidP="000B2555">
            <w:pPr>
              <w:spacing w:before="60"/>
              <w:rPr>
                <w:rFonts w:asciiTheme="minorHAnsi" w:hAnsiTheme="minorHAnsi" w:cstheme="minorHAnsi"/>
                <w:b/>
                <w:szCs w:val="24"/>
              </w:rPr>
            </w:pPr>
            <w:r w:rsidRPr="001C3FD0">
              <w:rPr>
                <w:b/>
                <w:szCs w:val="24"/>
              </w:rPr>
              <w:t>Value</w:t>
            </w:r>
          </w:p>
        </w:tc>
      </w:tr>
      <w:tr w:rsidR="009866AB" w:rsidRPr="005B1C38" w14:paraId="0D2723B2" w14:textId="77777777" w:rsidTr="000B2555">
        <w:tc>
          <w:tcPr>
            <w:tcW w:w="2705" w:type="dxa"/>
          </w:tcPr>
          <w:p w14:paraId="5059642D" w14:textId="77777777" w:rsidR="009866AB" w:rsidRDefault="009866AB" w:rsidP="000B2555">
            <w:pPr>
              <w:spacing w:before="60"/>
              <w:rPr>
                <w:szCs w:val="24"/>
              </w:rPr>
            </w:pPr>
            <w:r>
              <w:rPr>
                <w:szCs w:val="24"/>
              </w:rPr>
              <w:t>Applications</w:t>
            </w:r>
          </w:p>
        </w:tc>
        <w:tc>
          <w:tcPr>
            <w:tcW w:w="6295" w:type="dxa"/>
          </w:tcPr>
          <w:p w14:paraId="1064FC13" w14:textId="77777777" w:rsidR="009866AB" w:rsidRPr="00CD33EF" w:rsidRDefault="009866AB" w:rsidP="000B2555">
            <w:r>
              <w:rPr>
                <w:noProof/>
              </w:rPr>
              <w:drawing>
                <wp:inline distT="0" distB="0" distL="0" distR="0" wp14:anchorId="31911F62" wp14:editId="276DC387">
                  <wp:extent cx="438150" cy="180975"/>
                  <wp:effectExtent l="0" t="0" r="0" b="952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150" cy="180975"/>
                          </a:xfrm>
                          <a:prstGeom prst="rect">
                            <a:avLst/>
                          </a:prstGeom>
                        </pic:spPr>
                      </pic:pic>
                    </a:graphicData>
                  </a:graphic>
                </wp:inline>
              </w:drawing>
            </w:r>
          </w:p>
        </w:tc>
      </w:tr>
    </w:tbl>
    <w:p w14:paraId="2F57E1DC" w14:textId="33B42C0F" w:rsidR="00112E2A" w:rsidRDefault="00112E2A" w:rsidP="00E82336">
      <w:pPr>
        <w:pStyle w:val="ListParagraph"/>
        <w:numPr>
          <w:ilvl w:val="0"/>
          <w:numId w:val="19"/>
        </w:numPr>
      </w:pPr>
      <w:r>
        <w:t xml:space="preserve">Click the </w:t>
      </w:r>
      <w:r w:rsidR="004D28D4">
        <w:rPr>
          <w:b/>
        </w:rPr>
        <w:t>Actions</w:t>
      </w:r>
      <w:r w:rsidR="00EC5EB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112E2A" w:rsidRPr="00733F7B" w14:paraId="659368F5" w14:textId="77777777" w:rsidTr="00300610">
        <w:trPr>
          <w:trHeight w:val="269"/>
          <w:tblHeader/>
        </w:trPr>
        <w:tc>
          <w:tcPr>
            <w:tcW w:w="2705" w:type="dxa"/>
            <w:shd w:val="pct15" w:color="auto" w:fill="auto"/>
          </w:tcPr>
          <w:p w14:paraId="5980894A" w14:textId="77777777" w:rsidR="00112E2A" w:rsidRPr="001C3FD0" w:rsidRDefault="00112E2A" w:rsidP="00300610">
            <w:pPr>
              <w:spacing w:before="60"/>
              <w:rPr>
                <w:b/>
                <w:szCs w:val="24"/>
              </w:rPr>
            </w:pPr>
            <w:r w:rsidRPr="001C3FD0">
              <w:rPr>
                <w:b/>
                <w:szCs w:val="24"/>
              </w:rPr>
              <w:lastRenderedPageBreak/>
              <w:t>Parameter</w:t>
            </w:r>
          </w:p>
        </w:tc>
        <w:tc>
          <w:tcPr>
            <w:tcW w:w="6295" w:type="dxa"/>
            <w:shd w:val="pct15" w:color="auto" w:fill="auto"/>
          </w:tcPr>
          <w:p w14:paraId="331FC9F4" w14:textId="77777777" w:rsidR="00112E2A" w:rsidRPr="001C3FD0" w:rsidRDefault="00112E2A" w:rsidP="00300610">
            <w:pPr>
              <w:spacing w:before="60"/>
              <w:rPr>
                <w:rFonts w:asciiTheme="minorHAnsi" w:hAnsiTheme="minorHAnsi" w:cstheme="minorHAnsi"/>
                <w:b/>
                <w:szCs w:val="24"/>
              </w:rPr>
            </w:pPr>
            <w:r w:rsidRPr="001C3FD0">
              <w:rPr>
                <w:b/>
                <w:szCs w:val="24"/>
              </w:rPr>
              <w:t>Value</w:t>
            </w:r>
          </w:p>
        </w:tc>
      </w:tr>
      <w:tr w:rsidR="00112E2A" w:rsidRPr="00D0025E" w14:paraId="08983F5E" w14:textId="77777777" w:rsidTr="00300610">
        <w:tc>
          <w:tcPr>
            <w:tcW w:w="2705" w:type="dxa"/>
          </w:tcPr>
          <w:p w14:paraId="632E7E9B" w14:textId="27E9F831" w:rsidR="00112E2A" w:rsidRDefault="004D28D4" w:rsidP="00300610">
            <w:pPr>
              <w:spacing w:before="60"/>
              <w:rPr>
                <w:szCs w:val="24"/>
              </w:rPr>
            </w:pPr>
            <w:r>
              <w:rPr>
                <w:szCs w:val="24"/>
              </w:rPr>
              <w:t>Profile Type</w:t>
            </w:r>
          </w:p>
        </w:tc>
        <w:tc>
          <w:tcPr>
            <w:tcW w:w="6295" w:type="dxa"/>
          </w:tcPr>
          <w:p w14:paraId="09BBE6F7" w14:textId="2DB6B929" w:rsidR="00112E2A" w:rsidRPr="00D0025E" w:rsidRDefault="004D28D4" w:rsidP="00667098">
            <w:pPr>
              <w:spacing w:before="60"/>
              <w:rPr>
                <w:b/>
                <w:szCs w:val="24"/>
              </w:rPr>
            </w:pPr>
            <w:r w:rsidRPr="00D0025E">
              <w:rPr>
                <w:b/>
                <w:szCs w:val="24"/>
              </w:rPr>
              <w:t>Profiles</w:t>
            </w:r>
          </w:p>
        </w:tc>
      </w:tr>
      <w:tr w:rsidR="00112E2A" w:rsidRPr="005B1C38" w14:paraId="7CA68DD1" w14:textId="77777777" w:rsidTr="00300610">
        <w:tc>
          <w:tcPr>
            <w:tcW w:w="2705" w:type="dxa"/>
          </w:tcPr>
          <w:p w14:paraId="53C39E03" w14:textId="611625D7" w:rsidR="00112E2A" w:rsidRDefault="005444E1" w:rsidP="00300610">
            <w:pPr>
              <w:spacing w:before="60"/>
              <w:rPr>
                <w:szCs w:val="24"/>
              </w:rPr>
            </w:pPr>
            <w:r>
              <w:rPr>
                <w:szCs w:val="24"/>
              </w:rPr>
              <w:t>Profile Setting</w:t>
            </w:r>
          </w:p>
        </w:tc>
        <w:tc>
          <w:tcPr>
            <w:tcW w:w="6295" w:type="dxa"/>
          </w:tcPr>
          <w:p w14:paraId="1291C105" w14:textId="548E4B4F" w:rsidR="00112E2A" w:rsidRPr="00CD33EF" w:rsidRDefault="005444E1" w:rsidP="00300610">
            <w:r>
              <w:rPr>
                <w:noProof/>
              </w:rPr>
              <w:drawing>
                <wp:inline distT="0" distB="0" distL="0" distR="0" wp14:anchorId="71EC04F7" wp14:editId="06876DD2">
                  <wp:extent cx="3143250" cy="2343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3250" cy="2343150"/>
                          </a:xfrm>
                          <a:prstGeom prst="rect">
                            <a:avLst/>
                          </a:prstGeom>
                        </pic:spPr>
                      </pic:pic>
                    </a:graphicData>
                  </a:graphic>
                </wp:inline>
              </w:drawing>
            </w:r>
          </w:p>
        </w:tc>
      </w:tr>
    </w:tbl>
    <w:p w14:paraId="4CBA3716" w14:textId="70996F53" w:rsidR="0047633A" w:rsidRDefault="0047633A" w:rsidP="0047633A">
      <w:pPr>
        <w:pStyle w:val="ListParagraph"/>
      </w:pPr>
    </w:p>
    <w:p w14:paraId="1675EF5A" w14:textId="5133EA11" w:rsidR="00112E2A" w:rsidRDefault="00112E2A" w:rsidP="00E82336">
      <w:pPr>
        <w:pStyle w:val="ListParagraph"/>
        <w:numPr>
          <w:ilvl w:val="0"/>
          <w:numId w:val="19"/>
        </w:numPr>
      </w:pPr>
      <w:r>
        <w:t xml:space="preserve">Click </w:t>
      </w:r>
      <w:r>
        <w:rPr>
          <w:b/>
        </w:rPr>
        <w:t>OK</w:t>
      </w:r>
      <w:r>
        <w:t xml:space="preserve"> to close the Security Policy Rule configuration window.</w:t>
      </w:r>
    </w:p>
    <w:p w14:paraId="1CB2F5A0" w14:textId="6F0ADE3B" w:rsidR="0047633A" w:rsidRDefault="0047633A" w:rsidP="00E82336">
      <w:pPr>
        <w:pStyle w:val="ListParagraph"/>
        <w:numPr>
          <w:ilvl w:val="0"/>
          <w:numId w:val="19"/>
        </w:numPr>
      </w:pPr>
      <w:r>
        <w:rPr>
          <w:noProof/>
        </w:rPr>
        <w:drawing>
          <wp:inline distT="0" distB="0" distL="0" distR="0" wp14:anchorId="212856D6" wp14:editId="239813B4">
            <wp:extent cx="628650" cy="2190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793CA361" w14:textId="0EA131B8" w:rsidR="0047633A" w:rsidRDefault="009866AB" w:rsidP="0047633A">
      <w:pPr>
        <w:pStyle w:val="Heading2"/>
      </w:pPr>
      <w:bookmarkStart w:id="55" w:name="_Toc474939091"/>
      <w:r>
        <w:t>5.</w:t>
      </w:r>
      <w:r w:rsidR="0047633A">
        <w:t>2 Test Security Policy Rule</w:t>
      </w:r>
      <w:bookmarkEnd w:id="55"/>
    </w:p>
    <w:p w14:paraId="1B01C658" w14:textId="0ECF1653" w:rsidR="004D28D4" w:rsidRDefault="004D28D4" w:rsidP="00E82336">
      <w:pPr>
        <w:pStyle w:val="ListParagraph"/>
        <w:numPr>
          <w:ilvl w:val="0"/>
          <w:numId w:val="47"/>
        </w:numPr>
      </w:pPr>
      <w:r>
        <w:t>On your desktop, open a</w:t>
      </w:r>
      <w:r w:rsidR="00EA1864">
        <w:t xml:space="preserve"> new</w:t>
      </w:r>
      <w:r>
        <w:t xml:space="preserve"> browser</w:t>
      </w:r>
      <w:r w:rsidR="0047633A">
        <w:t xml:space="preserve"> in priva</w:t>
      </w:r>
      <w:r w:rsidR="00B87E2E">
        <w:t>te/incognito mode and browse to</w:t>
      </w:r>
      <w:r>
        <w:t xml:space="preserve"> </w:t>
      </w:r>
      <w:r w:rsidRPr="00184895">
        <w:rPr>
          <w:rFonts w:ascii="Courier New" w:hAnsi="Courier New" w:cs="Courier New"/>
        </w:rPr>
        <w:t>http://www.eicar.org</w:t>
      </w:r>
      <w:r>
        <w:t>.</w:t>
      </w:r>
    </w:p>
    <w:p w14:paraId="2E22CBE7" w14:textId="71DDFA7D" w:rsidR="004D28D4" w:rsidRDefault="004D28D4" w:rsidP="00E82336">
      <w:pPr>
        <w:pStyle w:val="ListParagraph"/>
        <w:numPr>
          <w:ilvl w:val="0"/>
          <w:numId w:val="47"/>
        </w:numPr>
      </w:pPr>
      <w:r>
        <w:t xml:space="preserve">Click the </w:t>
      </w:r>
      <w:r w:rsidR="00015402">
        <w:rPr>
          <w:b/>
        </w:rPr>
        <w:t>DOWNLOAD ANTIMALWARE TESTFILE</w:t>
      </w:r>
      <w:r>
        <w:t xml:space="preserve"> </w:t>
      </w:r>
      <w:r w:rsidR="00015402">
        <w:t>image in the top-right</w:t>
      </w:r>
      <w:r w:rsidR="00EF0649">
        <w:t xml:space="preserve"> corner</w:t>
      </w:r>
      <w:r w:rsidR="00615D40">
        <w:t>:</w:t>
      </w:r>
    </w:p>
    <w:p w14:paraId="122BA370" w14:textId="2CC8B119" w:rsidR="00015402" w:rsidRDefault="00015402" w:rsidP="00B87E2E">
      <w:pPr>
        <w:pStyle w:val="ListParagraph"/>
      </w:pPr>
      <w:r>
        <w:rPr>
          <w:noProof/>
        </w:rPr>
        <w:drawing>
          <wp:inline distT="0" distB="0" distL="0" distR="0" wp14:anchorId="2A3EC70D" wp14:editId="456715B0">
            <wp:extent cx="2819400" cy="685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9400" cy="685800"/>
                    </a:xfrm>
                    <a:prstGeom prst="rect">
                      <a:avLst/>
                    </a:prstGeom>
                  </pic:spPr>
                </pic:pic>
              </a:graphicData>
            </a:graphic>
          </wp:inline>
        </w:drawing>
      </w:r>
    </w:p>
    <w:p w14:paraId="07F51DA9" w14:textId="716BCCC8" w:rsidR="004D28D4" w:rsidRDefault="004D28D4" w:rsidP="00E82336">
      <w:pPr>
        <w:pStyle w:val="ListParagraph"/>
        <w:numPr>
          <w:ilvl w:val="0"/>
          <w:numId w:val="47"/>
        </w:numPr>
      </w:pPr>
      <w:r>
        <w:t xml:space="preserve">Click the </w:t>
      </w:r>
      <w:r w:rsidRPr="00184895">
        <w:rPr>
          <w:b/>
        </w:rPr>
        <w:t>Download</w:t>
      </w:r>
      <w:r>
        <w:t xml:space="preserve"> li</w:t>
      </w:r>
      <w:r w:rsidR="00615D40">
        <w:t>nk on the left of the web page:</w:t>
      </w:r>
    </w:p>
    <w:p w14:paraId="3B7FAA0C" w14:textId="16B28E75" w:rsidR="00015402" w:rsidRDefault="00015402" w:rsidP="00015402">
      <w:pPr>
        <w:pStyle w:val="ListParagraph"/>
      </w:pPr>
      <w:r>
        <w:rPr>
          <w:noProof/>
        </w:rPr>
        <w:drawing>
          <wp:inline distT="0" distB="0" distL="0" distR="0" wp14:anchorId="5B0FCAEF" wp14:editId="07E92804">
            <wp:extent cx="2762250" cy="12192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2250" cy="1219200"/>
                    </a:xfrm>
                    <a:prstGeom prst="rect">
                      <a:avLst/>
                    </a:prstGeom>
                  </pic:spPr>
                </pic:pic>
              </a:graphicData>
            </a:graphic>
          </wp:inline>
        </w:drawing>
      </w:r>
    </w:p>
    <w:p w14:paraId="617F8D79" w14:textId="657FE8B0" w:rsidR="004D28D4" w:rsidRDefault="004D28D4" w:rsidP="00E82336">
      <w:pPr>
        <w:pStyle w:val="ListParagraph"/>
        <w:numPr>
          <w:ilvl w:val="0"/>
          <w:numId w:val="47"/>
        </w:numPr>
      </w:pPr>
      <w:r>
        <w:t xml:space="preserve">Within the Download area at the bottom of the page, click either the </w:t>
      </w:r>
      <w:r w:rsidRPr="00184895">
        <w:rPr>
          <w:b/>
        </w:rPr>
        <w:t>eicar.com</w:t>
      </w:r>
      <w:r>
        <w:t xml:space="preserve"> or the </w:t>
      </w:r>
      <w:r w:rsidRPr="00184895">
        <w:rPr>
          <w:b/>
        </w:rPr>
        <w:t>eicar.com.txt</w:t>
      </w:r>
      <w:r>
        <w:t xml:space="preserve"> file to download the file </w:t>
      </w:r>
      <w:r w:rsidR="00B87E2E">
        <w:t>using standard HTTP and</w:t>
      </w:r>
      <w:r>
        <w:t xml:space="preserve"> </w:t>
      </w:r>
      <w:r w:rsidRPr="009E2580">
        <w:rPr>
          <w:i/>
        </w:rPr>
        <w:t>not</w:t>
      </w:r>
      <w:r>
        <w:t xml:space="preserve"> </w:t>
      </w:r>
      <w:r w:rsidR="00B87E2E">
        <w:t>SSL-enabled HTTPS</w:t>
      </w:r>
      <w:r>
        <w:t xml:space="preserve">. The firewall will not be able to detect the viruses in an </w:t>
      </w:r>
      <w:r w:rsidR="00B87E2E">
        <w:t>HTTPS</w:t>
      </w:r>
      <w:r>
        <w:t xml:space="preserve"> connection </w:t>
      </w:r>
      <w:r w:rsidR="00B87E2E">
        <w:t>until decryption is configured.</w:t>
      </w:r>
    </w:p>
    <w:p w14:paraId="6B6CFCD9" w14:textId="282D1391" w:rsidR="00015402" w:rsidRDefault="00015402" w:rsidP="00015402">
      <w:pPr>
        <w:pStyle w:val="ListParagraph"/>
      </w:pPr>
      <w:r>
        <w:rPr>
          <w:noProof/>
        </w:rPr>
        <w:lastRenderedPageBreak/>
        <w:drawing>
          <wp:inline distT="0" distB="0" distL="0" distR="0" wp14:anchorId="64547B23" wp14:editId="785B0C9E">
            <wp:extent cx="5943600" cy="130810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08100"/>
                    </a:xfrm>
                    <a:prstGeom prst="rect">
                      <a:avLst/>
                    </a:prstGeom>
                  </pic:spPr>
                </pic:pic>
              </a:graphicData>
            </a:graphic>
          </wp:inline>
        </w:drawing>
      </w:r>
    </w:p>
    <w:p w14:paraId="756333D2" w14:textId="3B94D805" w:rsidR="004D28D4" w:rsidRDefault="004D28D4" w:rsidP="00E82336">
      <w:pPr>
        <w:pStyle w:val="ListParagraph"/>
        <w:numPr>
          <w:ilvl w:val="0"/>
          <w:numId w:val="47"/>
        </w:numPr>
      </w:pPr>
      <w:r>
        <w:t xml:space="preserve">If prompted, </w:t>
      </w:r>
      <w:r w:rsidRPr="00184895">
        <w:rPr>
          <w:b/>
        </w:rPr>
        <w:t>Save</w:t>
      </w:r>
      <w:r>
        <w:t xml:space="preserve"> the file. Do </w:t>
      </w:r>
      <w:r w:rsidRPr="009E2580">
        <w:rPr>
          <w:i/>
        </w:rPr>
        <w:t>not</w:t>
      </w:r>
      <w:r w:rsidR="005F1F53">
        <w:t xml:space="preserve"> open or run the file.</w:t>
      </w:r>
    </w:p>
    <w:p w14:paraId="45F93D27" w14:textId="22BCE3CD" w:rsidR="00015402" w:rsidRDefault="00015402" w:rsidP="00015402">
      <w:pPr>
        <w:pStyle w:val="ListParagraph"/>
      </w:pPr>
      <w:r>
        <w:rPr>
          <w:noProof/>
        </w:rPr>
        <w:drawing>
          <wp:inline distT="0" distB="0" distL="0" distR="0" wp14:anchorId="437C0198" wp14:editId="47A07201">
            <wp:extent cx="5943600" cy="177609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76095"/>
                    </a:xfrm>
                    <a:prstGeom prst="rect">
                      <a:avLst/>
                    </a:prstGeom>
                  </pic:spPr>
                </pic:pic>
              </a:graphicData>
            </a:graphic>
          </wp:inline>
        </w:drawing>
      </w:r>
    </w:p>
    <w:p w14:paraId="79C7E976" w14:textId="202E0A36" w:rsidR="004D28D4" w:rsidRDefault="004D28D4" w:rsidP="00E82336">
      <w:pPr>
        <w:pStyle w:val="ListParagraph"/>
        <w:numPr>
          <w:ilvl w:val="0"/>
          <w:numId w:val="47"/>
        </w:numPr>
      </w:pPr>
      <w:r>
        <w:t>Close the browser</w:t>
      </w:r>
      <w:r w:rsidR="007E612F">
        <w:t xml:space="preserve"> window</w:t>
      </w:r>
      <w:r>
        <w:t>.</w:t>
      </w:r>
    </w:p>
    <w:p w14:paraId="7EF1B94F" w14:textId="03E7DA8E" w:rsidR="005F1F53" w:rsidRDefault="009866AB" w:rsidP="005F1F53">
      <w:pPr>
        <w:pStyle w:val="Heading2"/>
      </w:pPr>
      <w:bookmarkStart w:id="56" w:name="_Toc474939092"/>
      <w:r>
        <w:t>5.</w:t>
      </w:r>
      <w:r w:rsidR="005F1F53">
        <w:t>3 Review Logs</w:t>
      </w:r>
      <w:bookmarkEnd w:id="56"/>
    </w:p>
    <w:p w14:paraId="05543C8C" w14:textId="785CDB4E" w:rsidR="004D28D4" w:rsidRDefault="00F23570" w:rsidP="00410B05">
      <w:pPr>
        <w:pStyle w:val="ListParagraph"/>
        <w:numPr>
          <w:ilvl w:val="0"/>
          <w:numId w:val="95"/>
        </w:numPr>
      </w:pPr>
      <w:r>
        <w:t xml:space="preserve">In the </w:t>
      </w:r>
      <w:r w:rsidR="006C64F5">
        <w:t>WebUI</w:t>
      </w:r>
      <w:r w:rsidR="004D28D4">
        <w:t xml:space="preserve"> select </w:t>
      </w:r>
      <w:r w:rsidR="004D28D4" w:rsidRPr="00184895">
        <w:rPr>
          <w:b/>
        </w:rPr>
        <w:t>Monitor &gt; Logs &gt; Threat</w:t>
      </w:r>
      <w:r w:rsidR="007E612F" w:rsidRPr="007E612F">
        <w:t>.</w:t>
      </w:r>
      <w:r w:rsidR="004D28D4">
        <w:t xml:space="preserve"> </w:t>
      </w:r>
      <w:r w:rsidR="005F1F53">
        <w:rPr>
          <w:noProof/>
        </w:rPr>
        <w:drawing>
          <wp:inline distT="0" distB="0" distL="0" distR="0" wp14:anchorId="6D14DC5A" wp14:editId="54564C80">
            <wp:extent cx="685800" cy="2000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 cy="200025"/>
                    </a:xfrm>
                    <a:prstGeom prst="rect">
                      <a:avLst/>
                    </a:prstGeom>
                  </pic:spPr>
                </pic:pic>
              </a:graphicData>
            </a:graphic>
          </wp:inline>
        </w:drawing>
      </w:r>
    </w:p>
    <w:p w14:paraId="0BA370E6" w14:textId="4FCC344D" w:rsidR="004D28D4" w:rsidRDefault="004D28D4" w:rsidP="00410B05">
      <w:pPr>
        <w:pStyle w:val="ListParagraph"/>
        <w:numPr>
          <w:ilvl w:val="0"/>
          <w:numId w:val="95"/>
        </w:numPr>
      </w:pPr>
      <w:r>
        <w:t>Find the log message that detected the</w:t>
      </w:r>
      <w:r w:rsidR="00D86C69">
        <w:t xml:space="preserve"> </w:t>
      </w:r>
      <w:r w:rsidR="00776A9F" w:rsidRPr="00776A9F">
        <w:rPr>
          <w:b/>
        </w:rPr>
        <w:t>Eicar Test F</w:t>
      </w:r>
      <w:r w:rsidR="00D86C69" w:rsidRPr="00776A9F">
        <w:rPr>
          <w:b/>
        </w:rPr>
        <w:t>ile</w:t>
      </w:r>
      <w:r>
        <w:t xml:space="preserve">. Notice that the action for the file is </w:t>
      </w:r>
      <w:r w:rsidRPr="007E612F">
        <w:rPr>
          <w:b/>
        </w:rPr>
        <w:t>reset-</w:t>
      </w:r>
      <w:r w:rsidR="005F1F53" w:rsidRPr="007E612F">
        <w:rPr>
          <w:b/>
        </w:rPr>
        <w:t>server</w:t>
      </w:r>
      <w:r w:rsidR="00615D40">
        <w:t>:</w:t>
      </w:r>
    </w:p>
    <w:p w14:paraId="2CACEE5F" w14:textId="0FDBF370" w:rsidR="005F1F53" w:rsidRDefault="005F1F53" w:rsidP="005F1F53">
      <w:pPr>
        <w:pStyle w:val="ListParagraph"/>
      </w:pPr>
      <w:r>
        <w:rPr>
          <w:noProof/>
        </w:rPr>
        <w:drawing>
          <wp:inline distT="0" distB="0" distL="0" distR="0" wp14:anchorId="0416D9CC" wp14:editId="7BAE0CDF">
            <wp:extent cx="4210050" cy="4953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0050" cy="495300"/>
                    </a:xfrm>
                    <a:prstGeom prst="rect">
                      <a:avLst/>
                    </a:prstGeom>
                  </pic:spPr>
                </pic:pic>
              </a:graphicData>
            </a:graphic>
          </wp:inline>
        </w:drawing>
      </w:r>
    </w:p>
    <w:p w14:paraId="31442D95" w14:textId="2D394008" w:rsidR="000F0AF1" w:rsidRDefault="004D28D4" w:rsidP="00410B05">
      <w:pPr>
        <w:pStyle w:val="ListParagraph"/>
        <w:numPr>
          <w:ilvl w:val="0"/>
          <w:numId w:val="95"/>
        </w:numPr>
      </w:pPr>
      <w:r>
        <w:t xml:space="preserve">Click the </w:t>
      </w:r>
      <w:r w:rsidR="00154AF0">
        <w:rPr>
          <w:noProof/>
        </w:rPr>
        <w:drawing>
          <wp:inline distT="0" distB="0" distL="0" distR="0" wp14:anchorId="4866ED59" wp14:editId="2FAC58D5">
            <wp:extent cx="200025" cy="2095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025" cy="209550"/>
                    </a:xfrm>
                    <a:prstGeom prst="rect">
                      <a:avLst/>
                    </a:prstGeom>
                  </pic:spPr>
                </pic:pic>
              </a:graphicData>
            </a:graphic>
          </wp:inline>
        </w:drawing>
      </w:r>
      <w:r w:rsidR="00154AF0">
        <w:t xml:space="preserve"> icon </w:t>
      </w:r>
      <w:r>
        <w:t>on th</w:t>
      </w:r>
      <w:r w:rsidR="00154AF0">
        <w:t xml:space="preserve">e left side of the entry for the </w:t>
      </w:r>
      <w:r w:rsidR="00776A9F" w:rsidRPr="00776A9F">
        <w:rPr>
          <w:b/>
        </w:rPr>
        <w:t>Eicar Test F</w:t>
      </w:r>
      <w:r w:rsidR="00154AF0" w:rsidRPr="00776A9F">
        <w:rPr>
          <w:b/>
        </w:rPr>
        <w:t>ile</w:t>
      </w:r>
      <w:r>
        <w:t xml:space="preserve"> to dis</w:t>
      </w:r>
      <w:r w:rsidR="00615D40">
        <w:t>play the packet capture (pcap):</w:t>
      </w:r>
    </w:p>
    <w:p w14:paraId="4DE6AE5C" w14:textId="5AD08870" w:rsidR="000F0AF1" w:rsidRDefault="000F0AF1" w:rsidP="000F0AF1">
      <w:pPr>
        <w:pStyle w:val="ListParagraph"/>
      </w:pPr>
      <w:r>
        <w:rPr>
          <w:noProof/>
        </w:rPr>
        <w:drawing>
          <wp:inline distT="0" distB="0" distL="0" distR="0" wp14:anchorId="0D0F1818" wp14:editId="171BF74F">
            <wp:extent cx="3819525" cy="48577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9525" cy="485775"/>
                    </a:xfrm>
                    <a:prstGeom prst="rect">
                      <a:avLst/>
                    </a:prstGeom>
                  </pic:spPr>
                </pic:pic>
              </a:graphicData>
            </a:graphic>
          </wp:inline>
        </w:drawing>
      </w:r>
    </w:p>
    <w:p w14:paraId="182ED736" w14:textId="19496F6B" w:rsidR="004D28D4" w:rsidRDefault="004D28D4" w:rsidP="007E612F">
      <w:pPr>
        <w:pStyle w:val="ListParagraph"/>
      </w:pPr>
      <w:r>
        <w:t>Here is an example of what a pcap might look like:</w:t>
      </w:r>
    </w:p>
    <w:p w14:paraId="5802FA2C" w14:textId="1FE862E9" w:rsidR="004D28D4" w:rsidRDefault="00154AF0" w:rsidP="004D28D4">
      <w:pPr>
        <w:ind w:left="360"/>
        <w:jc w:val="center"/>
      </w:pPr>
      <w:r>
        <w:rPr>
          <w:noProof/>
        </w:rPr>
        <w:lastRenderedPageBreak/>
        <w:drawing>
          <wp:inline distT="0" distB="0" distL="0" distR="0" wp14:anchorId="31274875" wp14:editId="2944FF73">
            <wp:extent cx="5943600" cy="19843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84375"/>
                    </a:xfrm>
                    <a:prstGeom prst="rect">
                      <a:avLst/>
                    </a:prstGeom>
                  </pic:spPr>
                </pic:pic>
              </a:graphicData>
            </a:graphic>
          </wp:inline>
        </w:drawing>
      </w:r>
    </w:p>
    <w:p w14:paraId="054455BC" w14:textId="4F508DC7" w:rsidR="004D28D4" w:rsidRDefault="004D28D4" w:rsidP="004D28D4">
      <w:pPr>
        <w:ind w:left="810"/>
      </w:pPr>
      <w:r>
        <w:t xml:space="preserve">Captured packets can be exported in </w:t>
      </w:r>
      <w:r w:rsidR="009639B4">
        <w:t xml:space="preserve">pcap format and examined with an </w:t>
      </w:r>
      <w:r w:rsidR="007E612F">
        <w:t xml:space="preserve">offline </w:t>
      </w:r>
      <w:r>
        <w:t>analyzer for further investigation.</w:t>
      </w:r>
    </w:p>
    <w:p w14:paraId="60498B83" w14:textId="3FCF1C35" w:rsidR="004D28D4" w:rsidRDefault="004D28D4" w:rsidP="00410B05">
      <w:pPr>
        <w:pStyle w:val="ListParagraph"/>
        <w:numPr>
          <w:ilvl w:val="0"/>
          <w:numId w:val="95"/>
        </w:numPr>
      </w:pPr>
      <w:r>
        <w:t xml:space="preserve">After viewing the pcap, click </w:t>
      </w:r>
      <w:r w:rsidRPr="00184895">
        <w:rPr>
          <w:b/>
        </w:rPr>
        <w:t>Close</w:t>
      </w:r>
      <w:r>
        <w:t xml:space="preserve">. </w:t>
      </w:r>
    </w:p>
    <w:p w14:paraId="1DF96FA2" w14:textId="5A24CFFA" w:rsidR="00F60083" w:rsidRDefault="009866AB" w:rsidP="00F60083">
      <w:pPr>
        <w:pStyle w:val="Heading2"/>
      </w:pPr>
      <w:bookmarkStart w:id="57" w:name="_Toc474939093"/>
      <w:r>
        <w:t>5.</w:t>
      </w:r>
      <w:r w:rsidR="007117CC">
        <w:t xml:space="preserve">4 Create </w:t>
      </w:r>
      <w:r w:rsidR="00E27AE7">
        <w:t xml:space="preserve">Security Policy Rule with </w:t>
      </w:r>
      <w:r w:rsidR="00F60083">
        <w:t>an Anti-Spyware Profile</w:t>
      </w:r>
      <w:bookmarkEnd w:id="57"/>
    </w:p>
    <w:p w14:paraId="053C6CBA" w14:textId="45F231C3" w:rsidR="00F60083" w:rsidRDefault="00F60083" w:rsidP="00E82336">
      <w:pPr>
        <w:pStyle w:val="ListParagraph"/>
        <w:numPr>
          <w:ilvl w:val="0"/>
          <w:numId w:val="48"/>
        </w:numPr>
      </w:pPr>
      <w:r>
        <w:t xml:space="preserve">Select </w:t>
      </w:r>
      <w:r w:rsidRPr="00F60083">
        <w:rPr>
          <w:b/>
        </w:rPr>
        <w:t>Objects &gt; Security Profiles &gt; Anti-Spyware</w:t>
      </w:r>
      <w:r>
        <w:t>.</w:t>
      </w:r>
      <w:r w:rsidR="007117CC" w:rsidRPr="007117CC">
        <w:rPr>
          <w:noProof/>
        </w:rPr>
        <w:t xml:space="preserve"> </w:t>
      </w:r>
      <w:r w:rsidR="007117CC">
        <w:rPr>
          <w:noProof/>
        </w:rPr>
        <w:drawing>
          <wp:inline distT="0" distB="0" distL="0" distR="0" wp14:anchorId="272DA8A2" wp14:editId="1DAB0BD8">
            <wp:extent cx="1104900" cy="5048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04900" cy="504825"/>
                    </a:xfrm>
                    <a:prstGeom prst="rect">
                      <a:avLst/>
                    </a:prstGeom>
                  </pic:spPr>
                </pic:pic>
              </a:graphicData>
            </a:graphic>
          </wp:inline>
        </w:drawing>
      </w:r>
    </w:p>
    <w:p w14:paraId="7A23CAFF" w14:textId="6C7379AF" w:rsidR="00F60083" w:rsidRDefault="00F60083" w:rsidP="00E82336">
      <w:pPr>
        <w:pStyle w:val="ListParagraph"/>
        <w:numPr>
          <w:ilvl w:val="0"/>
          <w:numId w:val="48"/>
        </w:numPr>
      </w:pPr>
      <w:r>
        <w:t xml:space="preserve">Click </w:t>
      </w:r>
      <w:r w:rsidR="007117CC">
        <w:rPr>
          <w:noProof/>
        </w:rPr>
        <w:drawing>
          <wp:inline distT="0" distB="0" distL="0" distR="0" wp14:anchorId="3E92AC89" wp14:editId="1BF1DE36">
            <wp:extent cx="428625" cy="22860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7117CC">
        <w:t xml:space="preserve"> </w:t>
      </w:r>
      <w:r>
        <w:t>to</w:t>
      </w:r>
      <w:r w:rsidR="00505F2E">
        <w:t xml:space="preserve"> create an Anti-S</w:t>
      </w:r>
      <w:r w:rsidR="00F2706E">
        <w:t xml:space="preserve">pyware </w:t>
      </w:r>
      <w:r w:rsidR="00F10998">
        <w:t>Profile</w:t>
      </w:r>
      <w:r w:rsidR="00F2706E">
        <w:t>.</w:t>
      </w:r>
    </w:p>
    <w:p w14:paraId="3069938F" w14:textId="0716F16E" w:rsidR="00F2706E" w:rsidRDefault="00F2706E" w:rsidP="00E82336">
      <w:pPr>
        <w:pStyle w:val="ListParagraph"/>
        <w:numPr>
          <w:ilvl w:val="0"/>
          <w:numId w:val="4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F60083" w:rsidRPr="00733F7B" w14:paraId="6ACA9241" w14:textId="77777777" w:rsidTr="00B567C6">
        <w:trPr>
          <w:trHeight w:val="269"/>
          <w:tblHeader/>
        </w:trPr>
        <w:tc>
          <w:tcPr>
            <w:tcW w:w="2705" w:type="dxa"/>
            <w:shd w:val="pct15" w:color="auto" w:fill="auto"/>
          </w:tcPr>
          <w:p w14:paraId="00335E81" w14:textId="77777777" w:rsidR="00F60083" w:rsidRPr="001C3FD0" w:rsidRDefault="00F60083" w:rsidP="00B567C6">
            <w:pPr>
              <w:spacing w:before="60"/>
              <w:rPr>
                <w:b/>
                <w:szCs w:val="24"/>
              </w:rPr>
            </w:pPr>
            <w:r w:rsidRPr="001C3FD0">
              <w:rPr>
                <w:b/>
                <w:szCs w:val="24"/>
              </w:rPr>
              <w:t>Parameter</w:t>
            </w:r>
          </w:p>
        </w:tc>
        <w:tc>
          <w:tcPr>
            <w:tcW w:w="6295" w:type="dxa"/>
            <w:shd w:val="pct15" w:color="auto" w:fill="auto"/>
          </w:tcPr>
          <w:p w14:paraId="4DBD1B3B" w14:textId="77777777" w:rsidR="00F60083" w:rsidRPr="001C3FD0" w:rsidRDefault="00F60083" w:rsidP="00B567C6">
            <w:pPr>
              <w:spacing w:before="60"/>
              <w:rPr>
                <w:rFonts w:asciiTheme="minorHAnsi" w:hAnsiTheme="minorHAnsi" w:cstheme="minorHAnsi"/>
                <w:b/>
                <w:szCs w:val="24"/>
              </w:rPr>
            </w:pPr>
            <w:r w:rsidRPr="001C3FD0">
              <w:rPr>
                <w:b/>
                <w:szCs w:val="24"/>
              </w:rPr>
              <w:t>Value</w:t>
            </w:r>
          </w:p>
        </w:tc>
      </w:tr>
      <w:tr w:rsidR="00F60083" w:rsidRPr="005B1C38" w14:paraId="33FB68A6" w14:textId="77777777" w:rsidTr="00B567C6">
        <w:tc>
          <w:tcPr>
            <w:tcW w:w="2705" w:type="dxa"/>
          </w:tcPr>
          <w:p w14:paraId="6E6AC874" w14:textId="02F9183B" w:rsidR="00F60083" w:rsidRPr="001C3FD0" w:rsidRDefault="00F60083" w:rsidP="00B567C6">
            <w:pPr>
              <w:spacing w:before="60"/>
              <w:rPr>
                <w:szCs w:val="24"/>
              </w:rPr>
            </w:pPr>
            <w:r>
              <w:t>Name</w:t>
            </w:r>
          </w:p>
        </w:tc>
        <w:tc>
          <w:tcPr>
            <w:tcW w:w="6295" w:type="dxa"/>
          </w:tcPr>
          <w:p w14:paraId="1198F4FE" w14:textId="19B5D52A" w:rsidR="00F60083" w:rsidRPr="00F2706E" w:rsidRDefault="007117CC" w:rsidP="00B567C6">
            <w:pPr>
              <w:spacing w:before="60"/>
              <w:rPr>
                <w:rFonts w:ascii="Courier New" w:hAnsi="Courier New" w:cs="Courier New"/>
                <w:b/>
                <w:szCs w:val="24"/>
              </w:rPr>
            </w:pPr>
            <w:r>
              <w:rPr>
                <w:rFonts w:ascii="Courier New" w:hAnsi="Courier New" w:cs="Courier New"/>
              </w:rPr>
              <w:t>lab</w:t>
            </w:r>
            <w:r w:rsidR="00F60083" w:rsidRPr="00F2706E">
              <w:rPr>
                <w:rFonts w:ascii="Courier New" w:hAnsi="Courier New" w:cs="Courier New"/>
              </w:rPr>
              <w:t>-</w:t>
            </w:r>
            <w:r w:rsidR="00F2706E" w:rsidRPr="00F2706E">
              <w:rPr>
                <w:rFonts w:ascii="Courier New" w:hAnsi="Courier New" w:cs="Courier New"/>
              </w:rPr>
              <w:t>as</w:t>
            </w:r>
          </w:p>
        </w:tc>
      </w:tr>
      <w:tr w:rsidR="00175906" w:rsidRPr="005B1C38" w14:paraId="51F8A188" w14:textId="77777777" w:rsidTr="00B567C6">
        <w:tc>
          <w:tcPr>
            <w:tcW w:w="2705" w:type="dxa"/>
          </w:tcPr>
          <w:p w14:paraId="233B1896" w14:textId="77777777" w:rsidR="00175906" w:rsidRDefault="00175906" w:rsidP="00B567C6">
            <w:pPr>
              <w:spacing w:before="60"/>
            </w:pPr>
            <w:r>
              <w:t>Rules tab</w:t>
            </w:r>
          </w:p>
        </w:tc>
        <w:tc>
          <w:tcPr>
            <w:tcW w:w="6295" w:type="dxa"/>
          </w:tcPr>
          <w:p w14:paraId="2D2AE5AB" w14:textId="73EC5090" w:rsidR="00175906" w:rsidRDefault="00175906" w:rsidP="00B567C6">
            <w:r w:rsidRPr="00F60083">
              <w:t xml:space="preserve">Click </w:t>
            </w:r>
            <w:r w:rsidRPr="00F60083">
              <w:rPr>
                <w:b/>
              </w:rPr>
              <w:t>Add</w:t>
            </w:r>
            <w:r w:rsidRPr="00F60083">
              <w:t xml:space="preserve"> and create a rule with these parameters:</w:t>
            </w:r>
          </w:p>
          <w:p w14:paraId="4BDB960E" w14:textId="26D4B7FC" w:rsidR="007117CC" w:rsidRPr="00F60083" w:rsidRDefault="007117CC" w:rsidP="00B567C6">
            <w:r>
              <w:rPr>
                <w:noProof/>
              </w:rPr>
              <w:drawing>
                <wp:inline distT="0" distB="0" distL="0" distR="0" wp14:anchorId="49A30F18" wp14:editId="0F86EFAD">
                  <wp:extent cx="3152775" cy="11525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2775" cy="1152525"/>
                          </a:xfrm>
                          <a:prstGeom prst="rect">
                            <a:avLst/>
                          </a:prstGeom>
                        </pic:spPr>
                      </pic:pic>
                    </a:graphicData>
                  </a:graphic>
                </wp:inline>
              </w:drawing>
            </w:r>
          </w:p>
          <w:p w14:paraId="61B9AD48" w14:textId="56A96901" w:rsidR="00175906" w:rsidRPr="00F60083" w:rsidRDefault="00175906" w:rsidP="00E82336">
            <w:pPr>
              <w:pStyle w:val="ListParagraph"/>
              <w:numPr>
                <w:ilvl w:val="0"/>
                <w:numId w:val="5"/>
              </w:numPr>
            </w:pPr>
            <w:r w:rsidRPr="00F60083">
              <w:t xml:space="preserve">Rule Name: </w:t>
            </w:r>
            <w:r w:rsidR="007117CC">
              <w:rPr>
                <w:rFonts w:ascii="Courier New" w:hAnsi="Courier New" w:cs="Courier New"/>
              </w:rPr>
              <w:t>med-low-info</w:t>
            </w:r>
          </w:p>
          <w:p w14:paraId="2B398D08" w14:textId="1D562A09" w:rsidR="00175906" w:rsidRPr="00F60083" w:rsidRDefault="00175906" w:rsidP="00E82336">
            <w:pPr>
              <w:pStyle w:val="ListParagraph"/>
              <w:numPr>
                <w:ilvl w:val="0"/>
                <w:numId w:val="5"/>
              </w:numPr>
            </w:pPr>
            <w:r w:rsidRPr="00F60083">
              <w:t xml:space="preserve">Action: Select </w:t>
            </w:r>
            <w:r w:rsidR="00EA1864">
              <w:rPr>
                <w:b/>
              </w:rPr>
              <w:t>Alert</w:t>
            </w:r>
          </w:p>
          <w:p w14:paraId="59E438A2" w14:textId="5ABF7BA3" w:rsidR="00175906" w:rsidRPr="00F60083" w:rsidRDefault="00175906" w:rsidP="00E82336">
            <w:pPr>
              <w:pStyle w:val="ListParagraph"/>
              <w:numPr>
                <w:ilvl w:val="0"/>
                <w:numId w:val="5"/>
              </w:numPr>
            </w:pPr>
            <w:r w:rsidRPr="00F60083">
              <w:t>Severity: Select</w:t>
            </w:r>
            <w:r w:rsidR="001D427E">
              <w:t xml:space="preserve"> only the</w:t>
            </w:r>
            <w:r w:rsidRPr="00F60083">
              <w:t xml:space="preserve"> </w:t>
            </w:r>
            <w:r w:rsidRPr="00F60083">
              <w:rPr>
                <w:b/>
              </w:rPr>
              <w:t>Medium</w:t>
            </w:r>
            <w:r w:rsidRPr="00F60083">
              <w:t xml:space="preserve">, </w:t>
            </w:r>
            <w:r w:rsidRPr="00F60083">
              <w:rPr>
                <w:b/>
              </w:rPr>
              <w:t>Low</w:t>
            </w:r>
            <w:r w:rsidRPr="00F60083">
              <w:t xml:space="preserve">, and </w:t>
            </w:r>
            <w:r w:rsidRPr="00F60083">
              <w:rPr>
                <w:b/>
              </w:rPr>
              <w:t>Informational</w:t>
            </w:r>
            <w:r w:rsidR="001D427E">
              <w:rPr>
                <w:b/>
              </w:rPr>
              <w:t xml:space="preserve"> </w:t>
            </w:r>
            <w:r w:rsidR="001D427E" w:rsidRPr="001D427E">
              <w:t>check boxes</w:t>
            </w:r>
          </w:p>
          <w:p w14:paraId="235D78B1" w14:textId="77777777" w:rsidR="00175906" w:rsidRPr="00F60083" w:rsidRDefault="00175906" w:rsidP="00B567C6">
            <w:r w:rsidRPr="00F60083">
              <w:t xml:space="preserve">Click </w:t>
            </w:r>
            <w:r w:rsidRPr="00F60083">
              <w:rPr>
                <w:b/>
              </w:rPr>
              <w:t>OK</w:t>
            </w:r>
            <w:r w:rsidRPr="00F60083">
              <w:t xml:space="preserve"> to save the rule.</w:t>
            </w:r>
          </w:p>
          <w:p w14:paraId="53EBEFF9" w14:textId="77777777" w:rsidR="00175906" w:rsidRPr="00F60083" w:rsidRDefault="00175906" w:rsidP="00B567C6">
            <w:r w:rsidRPr="00F60083">
              <w:t xml:space="preserve">Click </w:t>
            </w:r>
            <w:r w:rsidRPr="00F60083">
              <w:rPr>
                <w:b/>
              </w:rPr>
              <w:t>Add</w:t>
            </w:r>
            <w:r w:rsidRPr="00F60083">
              <w:t xml:space="preserve"> and create another rule with these parameters:</w:t>
            </w:r>
          </w:p>
          <w:p w14:paraId="1D61FCD9" w14:textId="33084045" w:rsidR="00175906" w:rsidRPr="00F60083" w:rsidRDefault="00175906" w:rsidP="00E82336">
            <w:pPr>
              <w:pStyle w:val="ListParagraph"/>
              <w:numPr>
                <w:ilvl w:val="0"/>
                <w:numId w:val="6"/>
              </w:numPr>
            </w:pPr>
            <w:r w:rsidRPr="00F60083">
              <w:lastRenderedPageBreak/>
              <w:t xml:space="preserve">Rule Name: </w:t>
            </w:r>
            <w:r w:rsidR="00800D92">
              <w:rPr>
                <w:rFonts w:ascii="Courier New" w:hAnsi="Courier New" w:cs="Courier New"/>
              </w:rPr>
              <w:t>crit-high</w:t>
            </w:r>
          </w:p>
          <w:p w14:paraId="532DDF0E" w14:textId="77777777" w:rsidR="00175906" w:rsidRPr="00F60083" w:rsidRDefault="00175906" w:rsidP="00E82336">
            <w:pPr>
              <w:pStyle w:val="ListParagraph"/>
              <w:numPr>
                <w:ilvl w:val="0"/>
                <w:numId w:val="6"/>
              </w:numPr>
            </w:pPr>
            <w:r w:rsidRPr="00F60083">
              <w:t xml:space="preserve">Action: Select </w:t>
            </w:r>
            <w:r w:rsidRPr="00F60083">
              <w:rPr>
                <w:b/>
              </w:rPr>
              <w:t>Alert</w:t>
            </w:r>
          </w:p>
          <w:p w14:paraId="21D30E34" w14:textId="6DF93A03" w:rsidR="00175906" w:rsidRPr="00F60083" w:rsidRDefault="00175906" w:rsidP="00E82336">
            <w:pPr>
              <w:pStyle w:val="ListParagraph"/>
              <w:numPr>
                <w:ilvl w:val="0"/>
                <w:numId w:val="6"/>
              </w:numPr>
            </w:pPr>
            <w:r w:rsidRPr="00F60083">
              <w:t xml:space="preserve">Severity: </w:t>
            </w:r>
            <w:r w:rsidR="001D427E">
              <w:t>Select</w:t>
            </w:r>
            <w:r w:rsidRPr="00F60083">
              <w:t xml:space="preserve"> </w:t>
            </w:r>
            <w:r w:rsidR="001D427E">
              <w:t xml:space="preserve">only </w:t>
            </w:r>
            <w:r w:rsidRPr="00F60083">
              <w:t xml:space="preserve">the </w:t>
            </w:r>
            <w:r w:rsidRPr="00F60083">
              <w:rPr>
                <w:b/>
              </w:rPr>
              <w:t>Critical</w:t>
            </w:r>
            <w:r w:rsidRPr="00F60083">
              <w:t xml:space="preserve"> and </w:t>
            </w:r>
            <w:r w:rsidRPr="00F60083">
              <w:rPr>
                <w:b/>
              </w:rPr>
              <w:t>High</w:t>
            </w:r>
            <w:r>
              <w:t xml:space="preserve"> </w:t>
            </w:r>
            <w:r w:rsidR="001D427E">
              <w:t>check boxes</w:t>
            </w:r>
          </w:p>
          <w:p w14:paraId="38D4ACDE" w14:textId="77777777" w:rsidR="00175906" w:rsidRPr="006B7975" w:rsidRDefault="00175906" w:rsidP="00B567C6">
            <w:pPr>
              <w:spacing w:before="60"/>
              <w:rPr>
                <w:szCs w:val="24"/>
              </w:rPr>
            </w:pPr>
            <w:r>
              <w:t xml:space="preserve">Click </w:t>
            </w:r>
            <w:r w:rsidRPr="00F60083">
              <w:rPr>
                <w:b/>
              </w:rPr>
              <w:t>OK</w:t>
            </w:r>
            <w:r>
              <w:t xml:space="preserve"> to save the rule.</w:t>
            </w:r>
          </w:p>
        </w:tc>
      </w:tr>
    </w:tbl>
    <w:p w14:paraId="079CC5E6" w14:textId="77777777" w:rsidR="001D427E" w:rsidRDefault="001D427E" w:rsidP="00800D92">
      <w:pPr>
        <w:pStyle w:val="ListParagraph"/>
      </w:pPr>
    </w:p>
    <w:p w14:paraId="3992C7ED" w14:textId="7DBD9469" w:rsidR="00C93018" w:rsidRDefault="00F60083" w:rsidP="00E82336">
      <w:pPr>
        <w:pStyle w:val="ListParagraph"/>
        <w:numPr>
          <w:ilvl w:val="0"/>
          <w:numId w:val="48"/>
        </w:numPr>
      </w:pPr>
      <w:r>
        <w:t xml:space="preserve">Click </w:t>
      </w:r>
      <w:r w:rsidRPr="00175906">
        <w:rPr>
          <w:b/>
        </w:rPr>
        <w:t>OK</w:t>
      </w:r>
      <w:r>
        <w:t xml:space="preserve"> to close the Anti-Spyware Profile window.</w:t>
      </w:r>
    </w:p>
    <w:p w14:paraId="685B254E" w14:textId="6C18A743" w:rsidR="00F2706E" w:rsidRDefault="004C6105" w:rsidP="00E82336">
      <w:pPr>
        <w:pStyle w:val="ListParagraph"/>
        <w:numPr>
          <w:ilvl w:val="0"/>
          <w:numId w:val="48"/>
        </w:numPr>
      </w:pPr>
      <w:r>
        <w:t>S</w:t>
      </w:r>
      <w:r w:rsidR="00F2706E">
        <w:t xml:space="preserve">elect </w:t>
      </w:r>
      <w:r w:rsidR="00776A9F">
        <w:rPr>
          <w:b/>
        </w:rPr>
        <w:t>Policies</w:t>
      </w:r>
      <w:r w:rsidR="00F2706E" w:rsidRPr="00C3437E">
        <w:rPr>
          <w:b/>
        </w:rPr>
        <w:t xml:space="preserve"> </w:t>
      </w:r>
      <w:r w:rsidR="00F2706E">
        <w:rPr>
          <w:b/>
        </w:rPr>
        <w:t>&gt; Security</w:t>
      </w:r>
      <w:r w:rsidR="00F2706E">
        <w:t>.</w:t>
      </w:r>
      <w:r w:rsidR="00800D92" w:rsidRPr="00800D92">
        <w:rPr>
          <w:noProof/>
        </w:rPr>
        <w:t xml:space="preserve"> </w:t>
      </w:r>
      <w:r w:rsidR="00800D92">
        <w:rPr>
          <w:noProof/>
        </w:rPr>
        <w:drawing>
          <wp:inline distT="0" distB="0" distL="0" distR="0" wp14:anchorId="24309305" wp14:editId="7684FCC2">
            <wp:extent cx="1158240" cy="180975"/>
            <wp:effectExtent l="0" t="0" r="381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0BB31794" w14:textId="2A03CA42" w:rsidR="00F2706E" w:rsidRDefault="00F2706E" w:rsidP="00E82336">
      <w:pPr>
        <w:pStyle w:val="ListParagraph"/>
        <w:numPr>
          <w:ilvl w:val="0"/>
          <w:numId w:val="48"/>
        </w:numPr>
      </w:pPr>
      <w:r>
        <w:t xml:space="preserve">Select the </w:t>
      </w:r>
      <w:r w:rsidRPr="004C6105">
        <w:rPr>
          <w:b/>
        </w:rPr>
        <w:t>egress-</w:t>
      </w:r>
      <w:r w:rsidR="00E55950">
        <w:rPr>
          <w:b/>
        </w:rPr>
        <w:t>outside</w:t>
      </w:r>
      <w:r w:rsidRPr="004C6105">
        <w:rPr>
          <w:b/>
        </w:rPr>
        <w:t>-</w:t>
      </w:r>
      <w:r w:rsidR="00800D92" w:rsidRPr="004C6105">
        <w:rPr>
          <w:b/>
        </w:rPr>
        <w:t>av</w:t>
      </w:r>
      <w:r>
        <w:t xml:space="preserve"> </w:t>
      </w:r>
      <w:r w:rsidR="004C6105">
        <w:t>Security policy r</w:t>
      </w:r>
      <w:r>
        <w:t>ule without opening it.</w:t>
      </w:r>
    </w:p>
    <w:p w14:paraId="5DE543D9" w14:textId="27B59993" w:rsidR="004C6105" w:rsidRDefault="00F2706E" w:rsidP="00E82336">
      <w:pPr>
        <w:pStyle w:val="ListParagraph"/>
        <w:numPr>
          <w:ilvl w:val="0"/>
          <w:numId w:val="48"/>
        </w:numPr>
      </w:pPr>
      <w:r>
        <w:t xml:space="preserve">Click </w:t>
      </w:r>
      <w:r w:rsidR="00800D92">
        <w:rPr>
          <w:noProof/>
        </w:rPr>
        <w:drawing>
          <wp:inline distT="0" distB="0" distL="0" distR="0" wp14:anchorId="623446B9" wp14:editId="0A8A0CF7">
            <wp:extent cx="485775" cy="2381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75" cy="238125"/>
                    </a:xfrm>
                    <a:prstGeom prst="rect">
                      <a:avLst/>
                    </a:prstGeom>
                  </pic:spPr>
                </pic:pic>
              </a:graphicData>
            </a:graphic>
          </wp:inline>
        </w:drawing>
      </w:r>
      <w:r>
        <w:t>.</w:t>
      </w:r>
      <w:r w:rsidR="004C6105">
        <w:t xml:space="preserve"> </w:t>
      </w:r>
      <w:r>
        <w:t xml:space="preserve">The </w:t>
      </w:r>
      <w:r w:rsidRPr="004C6105">
        <w:t>Clone</w:t>
      </w:r>
      <w:r>
        <w:t xml:space="preserve"> conf</w:t>
      </w:r>
      <w:r w:rsidR="004C6105">
        <w:t>iguration window opens.</w:t>
      </w:r>
      <w:r>
        <w:t xml:space="preserve"> </w:t>
      </w:r>
    </w:p>
    <w:p w14:paraId="329DC0C5" w14:textId="651824F6" w:rsidR="00F2706E" w:rsidRDefault="004C6105" w:rsidP="00E82336">
      <w:pPr>
        <w:pStyle w:val="ListParagraph"/>
        <w:numPr>
          <w:ilvl w:val="0"/>
          <w:numId w:val="48"/>
        </w:numPr>
      </w:pPr>
      <w:r>
        <w:t xml:space="preserve">Select </w:t>
      </w:r>
      <w:r w:rsidRPr="004C6105">
        <w:rPr>
          <w:b/>
        </w:rPr>
        <w:t>Move top</w:t>
      </w:r>
      <w:r>
        <w:t xml:space="preserve"> from the</w:t>
      </w:r>
      <w:r w:rsidR="00F2706E">
        <w:t xml:space="preserve"> </w:t>
      </w:r>
      <w:r w:rsidR="00F2706E">
        <w:rPr>
          <w:b/>
        </w:rPr>
        <w:t>Rule Order</w:t>
      </w:r>
      <w:r>
        <w:t xml:space="preserve"> drop-down</w:t>
      </w:r>
      <w:r w:rsidR="00D94117">
        <w:t xml:space="preserve"> list</w:t>
      </w:r>
      <w:r w:rsidR="00F2706E">
        <w:t>.</w:t>
      </w:r>
    </w:p>
    <w:p w14:paraId="68F90853" w14:textId="77777777" w:rsidR="00F2706E" w:rsidRDefault="00F2706E" w:rsidP="00E82336">
      <w:pPr>
        <w:pStyle w:val="ListParagraph"/>
        <w:numPr>
          <w:ilvl w:val="0"/>
          <w:numId w:val="48"/>
        </w:numPr>
      </w:pPr>
      <w:r>
        <w:t xml:space="preserve">Click </w:t>
      </w:r>
      <w:r>
        <w:rPr>
          <w:b/>
        </w:rPr>
        <w:t>OK</w:t>
      </w:r>
      <w:r>
        <w:t xml:space="preserve"> to close the </w:t>
      </w:r>
      <w:r w:rsidRPr="004C6105">
        <w:t>Clone</w:t>
      </w:r>
      <w:r>
        <w:t xml:space="preserve"> configuration window.</w:t>
      </w:r>
    </w:p>
    <w:p w14:paraId="3AB953D2" w14:textId="4CCCD975" w:rsidR="00800D92" w:rsidRDefault="00800D92" w:rsidP="00E82336">
      <w:pPr>
        <w:pStyle w:val="ListParagraph"/>
        <w:numPr>
          <w:ilvl w:val="0"/>
          <w:numId w:val="48"/>
        </w:numPr>
      </w:pPr>
      <w:r>
        <w:t xml:space="preserve">With the original </w:t>
      </w:r>
      <w:r w:rsidRPr="004C6105">
        <w:t>egress-</w:t>
      </w:r>
      <w:r w:rsidR="00E55950">
        <w:t>outside</w:t>
      </w:r>
      <w:r w:rsidRPr="004C6105">
        <w:t>-av still</w:t>
      </w:r>
      <w:r>
        <w:rPr>
          <w:rFonts w:cs="Times New Roman"/>
        </w:rPr>
        <w:t xml:space="preserve"> </w:t>
      </w:r>
      <w:r w:rsidR="004C6105">
        <w:rPr>
          <w:rFonts w:cs="Times New Roman"/>
        </w:rPr>
        <w:t>selected,</w:t>
      </w:r>
      <w:r>
        <w:rPr>
          <w:rFonts w:cs="Times New Roman"/>
        </w:rPr>
        <w:t xml:space="preserve"> click </w:t>
      </w:r>
      <w:r w:rsidRPr="003B0E18">
        <w:rPr>
          <w:noProof/>
        </w:rPr>
        <w:drawing>
          <wp:inline distT="0" distB="0" distL="0" distR="0" wp14:anchorId="054E0836" wp14:editId="1D9DB438">
            <wp:extent cx="571500" cy="2095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 cy="209550"/>
                    </a:xfrm>
                    <a:prstGeom prst="rect">
                      <a:avLst/>
                    </a:prstGeom>
                  </pic:spPr>
                </pic:pic>
              </a:graphicData>
            </a:graphic>
          </wp:inline>
        </w:drawing>
      </w:r>
      <w:r w:rsidRPr="003B0E18">
        <w:rPr>
          <w:rFonts w:cs="Times New Roman"/>
        </w:rPr>
        <w:t>.</w:t>
      </w:r>
    </w:p>
    <w:p w14:paraId="34C15249" w14:textId="680EBC8E" w:rsidR="00F2706E" w:rsidRPr="00800D92" w:rsidRDefault="004C6105" w:rsidP="00E82336">
      <w:pPr>
        <w:pStyle w:val="ListParagraph"/>
        <w:numPr>
          <w:ilvl w:val="0"/>
          <w:numId w:val="48"/>
        </w:numPr>
      </w:pPr>
      <w:r>
        <w:t>Click to open the cloned Security policy rule named</w:t>
      </w:r>
      <w:r w:rsidR="00F2706E">
        <w:t xml:space="preserve"> </w:t>
      </w:r>
      <w:r w:rsidR="00F2706E" w:rsidRPr="004C6105">
        <w:rPr>
          <w:b/>
        </w:rPr>
        <w:t>egress-</w:t>
      </w:r>
      <w:r w:rsidR="00E55950">
        <w:rPr>
          <w:b/>
        </w:rPr>
        <w:t>outside</w:t>
      </w:r>
      <w:r w:rsidR="00F2706E" w:rsidRPr="004C6105">
        <w:rPr>
          <w:b/>
        </w:rPr>
        <w:t>-</w:t>
      </w:r>
      <w:r w:rsidR="00800D92" w:rsidRPr="004C6105">
        <w:rPr>
          <w:b/>
        </w:rPr>
        <w:t>av-1</w:t>
      </w:r>
      <w:r w:rsidR="00F2706E" w:rsidRPr="004C6105">
        <w:t>.</w:t>
      </w:r>
    </w:p>
    <w:p w14:paraId="777E9734" w14:textId="77777777" w:rsidR="00F2706E" w:rsidRDefault="00F2706E" w:rsidP="00E82336">
      <w:pPr>
        <w:pStyle w:val="ListParagraph"/>
        <w:numPr>
          <w:ilvl w:val="0"/>
          <w:numId w:val="4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F2706E" w:rsidRPr="00733F7B" w14:paraId="24B5E91B" w14:textId="77777777" w:rsidTr="00300610">
        <w:trPr>
          <w:trHeight w:val="269"/>
          <w:tblHeader/>
        </w:trPr>
        <w:tc>
          <w:tcPr>
            <w:tcW w:w="2705" w:type="dxa"/>
            <w:shd w:val="pct15" w:color="auto" w:fill="auto"/>
          </w:tcPr>
          <w:p w14:paraId="4E7B9A2E" w14:textId="77777777" w:rsidR="00F2706E" w:rsidRPr="001C3FD0" w:rsidRDefault="00F2706E" w:rsidP="00300610">
            <w:pPr>
              <w:spacing w:before="60"/>
              <w:rPr>
                <w:b/>
                <w:szCs w:val="24"/>
              </w:rPr>
            </w:pPr>
            <w:r w:rsidRPr="001C3FD0">
              <w:rPr>
                <w:b/>
                <w:szCs w:val="24"/>
              </w:rPr>
              <w:t>Parameter</w:t>
            </w:r>
          </w:p>
        </w:tc>
        <w:tc>
          <w:tcPr>
            <w:tcW w:w="6295" w:type="dxa"/>
            <w:shd w:val="pct15" w:color="auto" w:fill="auto"/>
          </w:tcPr>
          <w:p w14:paraId="76D6ACF3" w14:textId="77777777" w:rsidR="00F2706E" w:rsidRPr="001C3FD0" w:rsidRDefault="00F2706E" w:rsidP="00300610">
            <w:pPr>
              <w:spacing w:before="60"/>
              <w:rPr>
                <w:rFonts w:asciiTheme="minorHAnsi" w:hAnsiTheme="minorHAnsi" w:cstheme="minorHAnsi"/>
                <w:b/>
                <w:szCs w:val="24"/>
              </w:rPr>
            </w:pPr>
            <w:r w:rsidRPr="001C3FD0">
              <w:rPr>
                <w:b/>
                <w:szCs w:val="24"/>
              </w:rPr>
              <w:t>Value</w:t>
            </w:r>
          </w:p>
        </w:tc>
      </w:tr>
      <w:tr w:rsidR="00F2706E" w:rsidRPr="005B1C38" w14:paraId="35279F08" w14:textId="77777777" w:rsidTr="00300610">
        <w:tc>
          <w:tcPr>
            <w:tcW w:w="2705" w:type="dxa"/>
          </w:tcPr>
          <w:p w14:paraId="71BC69FA" w14:textId="77777777" w:rsidR="00F2706E" w:rsidRPr="001C3FD0" w:rsidRDefault="00F2706E" w:rsidP="00300610">
            <w:pPr>
              <w:spacing w:before="60"/>
              <w:rPr>
                <w:szCs w:val="24"/>
              </w:rPr>
            </w:pPr>
            <w:r>
              <w:t>Name</w:t>
            </w:r>
          </w:p>
        </w:tc>
        <w:tc>
          <w:tcPr>
            <w:tcW w:w="6295" w:type="dxa"/>
          </w:tcPr>
          <w:p w14:paraId="643A8C5C" w14:textId="1485B75E" w:rsidR="00F2706E" w:rsidRPr="00841470" w:rsidRDefault="005B7EEC" w:rsidP="00300610">
            <w:pPr>
              <w:spacing w:before="60"/>
              <w:rPr>
                <w:rFonts w:ascii="Courier New" w:hAnsi="Courier New" w:cs="Courier New"/>
                <w:szCs w:val="24"/>
              </w:rPr>
            </w:pPr>
            <w:r>
              <w:rPr>
                <w:rFonts w:ascii="Courier New" w:hAnsi="Courier New" w:cs="Courier New"/>
                <w:szCs w:val="24"/>
              </w:rPr>
              <w:t>egress-outside-as</w:t>
            </w:r>
          </w:p>
        </w:tc>
      </w:tr>
      <w:tr w:rsidR="00F2706E" w:rsidRPr="00526BF8" w14:paraId="39FCE5E2" w14:textId="77777777" w:rsidTr="00300610">
        <w:tc>
          <w:tcPr>
            <w:tcW w:w="2705" w:type="dxa"/>
          </w:tcPr>
          <w:p w14:paraId="4C0CC82D" w14:textId="77777777" w:rsidR="00F2706E" w:rsidRPr="00526BF8" w:rsidRDefault="00F2706E" w:rsidP="00300610">
            <w:pPr>
              <w:spacing w:before="60"/>
              <w:rPr>
                <w:szCs w:val="24"/>
              </w:rPr>
            </w:pPr>
            <w:r w:rsidRPr="00526BF8">
              <w:rPr>
                <w:szCs w:val="24"/>
              </w:rPr>
              <w:t>Tags</w:t>
            </w:r>
          </w:p>
        </w:tc>
        <w:tc>
          <w:tcPr>
            <w:tcW w:w="6295" w:type="dxa"/>
          </w:tcPr>
          <w:p w14:paraId="2168511F" w14:textId="517773DD" w:rsidR="00F2706E" w:rsidRPr="00526BF8" w:rsidRDefault="005B7EEC" w:rsidP="00667098">
            <w:pPr>
              <w:spacing w:before="60"/>
              <w:rPr>
                <w:b/>
                <w:szCs w:val="24"/>
              </w:rPr>
            </w:pPr>
            <w:r w:rsidRPr="00526BF8">
              <w:rPr>
                <w:b/>
                <w:szCs w:val="24"/>
              </w:rPr>
              <w:t>egress</w:t>
            </w:r>
          </w:p>
        </w:tc>
      </w:tr>
    </w:tbl>
    <w:p w14:paraId="6DB03B10" w14:textId="4DD2150F" w:rsidR="005B7EEC" w:rsidRDefault="005B7EEC" w:rsidP="00E82336">
      <w:pPr>
        <w:pStyle w:val="ListParagraph"/>
        <w:numPr>
          <w:ilvl w:val="0"/>
          <w:numId w:val="48"/>
        </w:numPr>
      </w:pPr>
      <w:r>
        <w:t xml:space="preserve">Click the </w:t>
      </w:r>
      <w:r>
        <w:rPr>
          <w:b/>
        </w:rPr>
        <w:t>Source</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5B7EEC" w:rsidRPr="00733F7B" w14:paraId="049DBB46" w14:textId="77777777" w:rsidTr="00FF3010">
        <w:trPr>
          <w:trHeight w:val="269"/>
          <w:tblHeader/>
        </w:trPr>
        <w:tc>
          <w:tcPr>
            <w:tcW w:w="2705" w:type="dxa"/>
            <w:shd w:val="pct15" w:color="auto" w:fill="auto"/>
          </w:tcPr>
          <w:p w14:paraId="1CD6BEEA" w14:textId="77777777" w:rsidR="005B7EEC" w:rsidRPr="001C3FD0" w:rsidRDefault="005B7EEC" w:rsidP="00FF3010">
            <w:pPr>
              <w:spacing w:before="60"/>
              <w:rPr>
                <w:b/>
                <w:szCs w:val="24"/>
              </w:rPr>
            </w:pPr>
            <w:r w:rsidRPr="001C3FD0">
              <w:rPr>
                <w:b/>
                <w:szCs w:val="24"/>
              </w:rPr>
              <w:t>Parameter</w:t>
            </w:r>
          </w:p>
        </w:tc>
        <w:tc>
          <w:tcPr>
            <w:tcW w:w="6295" w:type="dxa"/>
            <w:shd w:val="pct15" w:color="auto" w:fill="auto"/>
          </w:tcPr>
          <w:p w14:paraId="7566D246" w14:textId="77777777" w:rsidR="005B7EEC" w:rsidRPr="001C3FD0" w:rsidRDefault="005B7EEC" w:rsidP="00FF3010">
            <w:pPr>
              <w:spacing w:before="60"/>
              <w:rPr>
                <w:rFonts w:asciiTheme="minorHAnsi" w:hAnsiTheme="minorHAnsi" w:cstheme="minorHAnsi"/>
                <w:b/>
                <w:szCs w:val="24"/>
              </w:rPr>
            </w:pPr>
            <w:r w:rsidRPr="001C3FD0">
              <w:rPr>
                <w:b/>
                <w:szCs w:val="24"/>
              </w:rPr>
              <w:t>Value</w:t>
            </w:r>
          </w:p>
        </w:tc>
      </w:tr>
      <w:tr w:rsidR="005B7EEC" w:rsidRPr="005B1C38" w14:paraId="101BD418" w14:textId="77777777" w:rsidTr="00FF3010">
        <w:tc>
          <w:tcPr>
            <w:tcW w:w="2705" w:type="dxa"/>
          </w:tcPr>
          <w:p w14:paraId="32261903" w14:textId="161E41AD" w:rsidR="005B7EEC" w:rsidRDefault="005B7EEC" w:rsidP="00FF3010">
            <w:pPr>
              <w:spacing w:before="60"/>
              <w:rPr>
                <w:szCs w:val="24"/>
              </w:rPr>
            </w:pPr>
            <w:r>
              <w:rPr>
                <w:szCs w:val="24"/>
              </w:rPr>
              <w:t>Source Zone</w:t>
            </w:r>
          </w:p>
        </w:tc>
        <w:tc>
          <w:tcPr>
            <w:tcW w:w="6295" w:type="dxa"/>
          </w:tcPr>
          <w:p w14:paraId="7A9A64D9" w14:textId="11F1C237" w:rsidR="005B7EEC" w:rsidRPr="0098250B" w:rsidRDefault="00EA1864" w:rsidP="00FF3010">
            <w:pPr>
              <w:rPr>
                <w:b/>
              </w:rPr>
            </w:pPr>
            <w:r>
              <w:rPr>
                <w:noProof/>
              </w:rPr>
              <w:drawing>
                <wp:inline distT="0" distB="0" distL="0" distR="0" wp14:anchorId="02B48204" wp14:editId="61EC723F">
                  <wp:extent cx="838200" cy="2095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8200" cy="209550"/>
                          </a:xfrm>
                          <a:prstGeom prst="rect">
                            <a:avLst/>
                          </a:prstGeom>
                        </pic:spPr>
                      </pic:pic>
                    </a:graphicData>
                  </a:graphic>
                </wp:inline>
              </w:drawing>
            </w:r>
          </w:p>
        </w:tc>
      </w:tr>
    </w:tbl>
    <w:p w14:paraId="05C948C3" w14:textId="1A7EB0F6" w:rsidR="00F2706E" w:rsidRDefault="00F2706E" w:rsidP="00E82336">
      <w:pPr>
        <w:pStyle w:val="ListParagraph"/>
        <w:numPr>
          <w:ilvl w:val="0"/>
          <w:numId w:val="48"/>
        </w:numPr>
      </w:pPr>
      <w:r>
        <w:t xml:space="preserve">Click the </w:t>
      </w:r>
      <w:r>
        <w:rPr>
          <w:b/>
        </w:rPr>
        <w:t>Actions</w:t>
      </w:r>
      <w:r w:rsidR="0098250B">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F2706E" w:rsidRPr="00733F7B" w14:paraId="0C29FF77" w14:textId="77777777" w:rsidTr="00300610">
        <w:trPr>
          <w:trHeight w:val="269"/>
          <w:tblHeader/>
        </w:trPr>
        <w:tc>
          <w:tcPr>
            <w:tcW w:w="2705" w:type="dxa"/>
            <w:shd w:val="pct15" w:color="auto" w:fill="auto"/>
          </w:tcPr>
          <w:p w14:paraId="15F92208" w14:textId="77777777" w:rsidR="00F2706E" w:rsidRPr="001C3FD0" w:rsidRDefault="00F2706E" w:rsidP="00300610">
            <w:pPr>
              <w:spacing w:before="60"/>
              <w:rPr>
                <w:b/>
                <w:szCs w:val="24"/>
              </w:rPr>
            </w:pPr>
            <w:r w:rsidRPr="001C3FD0">
              <w:rPr>
                <w:b/>
                <w:szCs w:val="24"/>
              </w:rPr>
              <w:t>Parameter</w:t>
            </w:r>
          </w:p>
        </w:tc>
        <w:tc>
          <w:tcPr>
            <w:tcW w:w="6295" w:type="dxa"/>
            <w:shd w:val="pct15" w:color="auto" w:fill="auto"/>
          </w:tcPr>
          <w:p w14:paraId="119B416F" w14:textId="77777777" w:rsidR="00F2706E" w:rsidRPr="001C3FD0" w:rsidRDefault="00F2706E" w:rsidP="00300610">
            <w:pPr>
              <w:spacing w:before="60"/>
              <w:rPr>
                <w:rFonts w:asciiTheme="minorHAnsi" w:hAnsiTheme="minorHAnsi" w:cstheme="minorHAnsi"/>
                <w:b/>
                <w:szCs w:val="24"/>
              </w:rPr>
            </w:pPr>
            <w:r w:rsidRPr="001C3FD0">
              <w:rPr>
                <w:b/>
                <w:szCs w:val="24"/>
              </w:rPr>
              <w:t>Value</w:t>
            </w:r>
          </w:p>
        </w:tc>
      </w:tr>
      <w:tr w:rsidR="00F2706E" w:rsidRPr="00526BF8" w14:paraId="410713DF" w14:textId="77777777" w:rsidTr="00300610">
        <w:tc>
          <w:tcPr>
            <w:tcW w:w="2705" w:type="dxa"/>
          </w:tcPr>
          <w:p w14:paraId="423A3E4A" w14:textId="77777777" w:rsidR="00F2706E" w:rsidRDefault="00F2706E" w:rsidP="00300610">
            <w:pPr>
              <w:spacing w:before="60"/>
              <w:rPr>
                <w:szCs w:val="24"/>
              </w:rPr>
            </w:pPr>
            <w:r>
              <w:rPr>
                <w:szCs w:val="24"/>
              </w:rPr>
              <w:t>Profile Type</w:t>
            </w:r>
          </w:p>
        </w:tc>
        <w:tc>
          <w:tcPr>
            <w:tcW w:w="6295" w:type="dxa"/>
          </w:tcPr>
          <w:p w14:paraId="4F74705A" w14:textId="77777777" w:rsidR="00F2706E" w:rsidRPr="00526BF8" w:rsidRDefault="00F2706E" w:rsidP="00667098">
            <w:pPr>
              <w:spacing w:before="60"/>
              <w:rPr>
                <w:b/>
                <w:szCs w:val="24"/>
              </w:rPr>
            </w:pPr>
            <w:r w:rsidRPr="00526BF8">
              <w:rPr>
                <w:b/>
                <w:szCs w:val="24"/>
              </w:rPr>
              <w:t>Profiles</w:t>
            </w:r>
          </w:p>
        </w:tc>
      </w:tr>
      <w:tr w:rsidR="00F2706E" w:rsidRPr="005B1C38" w14:paraId="3266285F" w14:textId="77777777" w:rsidTr="00300610">
        <w:tc>
          <w:tcPr>
            <w:tcW w:w="2705" w:type="dxa"/>
          </w:tcPr>
          <w:p w14:paraId="4792306C" w14:textId="7DB4A24F" w:rsidR="00F2706E" w:rsidRDefault="005444E1" w:rsidP="00300610">
            <w:pPr>
              <w:spacing w:before="60"/>
              <w:rPr>
                <w:szCs w:val="24"/>
              </w:rPr>
            </w:pPr>
            <w:r>
              <w:rPr>
                <w:szCs w:val="24"/>
              </w:rPr>
              <w:lastRenderedPageBreak/>
              <w:t>Profile Setting</w:t>
            </w:r>
          </w:p>
        </w:tc>
        <w:tc>
          <w:tcPr>
            <w:tcW w:w="6295" w:type="dxa"/>
          </w:tcPr>
          <w:p w14:paraId="4E5873FA" w14:textId="6D5B48DC" w:rsidR="00F2706E" w:rsidRPr="00CD33EF" w:rsidRDefault="005444E1" w:rsidP="00300610">
            <w:r>
              <w:rPr>
                <w:noProof/>
              </w:rPr>
              <w:drawing>
                <wp:inline distT="0" distB="0" distL="0" distR="0" wp14:anchorId="62071435" wp14:editId="449F31DC">
                  <wp:extent cx="3124200" cy="2228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24200" cy="2228850"/>
                          </a:xfrm>
                          <a:prstGeom prst="rect">
                            <a:avLst/>
                          </a:prstGeom>
                        </pic:spPr>
                      </pic:pic>
                    </a:graphicData>
                  </a:graphic>
                </wp:inline>
              </w:drawing>
            </w:r>
          </w:p>
        </w:tc>
      </w:tr>
    </w:tbl>
    <w:p w14:paraId="1427833B" w14:textId="7AF4F171" w:rsidR="00F2706E" w:rsidRDefault="00F2706E" w:rsidP="00E82336">
      <w:pPr>
        <w:pStyle w:val="ListParagraph"/>
        <w:numPr>
          <w:ilvl w:val="0"/>
          <w:numId w:val="48"/>
        </w:numPr>
      </w:pPr>
      <w:r>
        <w:t xml:space="preserve">Click </w:t>
      </w:r>
      <w:r>
        <w:rPr>
          <w:b/>
        </w:rPr>
        <w:t>OK</w:t>
      </w:r>
      <w:r>
        <w:t xml:space="preserve"> to close the Security Policy Rule configuration window.</w:t>
      </w:r>
    </w:p>
    <w:p w14:paraId="565C482E" w14:textId="77777777" w:rsidR="00682F43" w:rsidRDefault="00682F43" w:rsidP="00682F43">
      <w:pPr>
        <w:pStyle w:val="Heading2"/>
      </w:pPr>
      <w:bookmarkStart w:id="58" w:name="_Toc474939094"/>
      <w:r>
        <w:t>5.5 Create DMZ Security Policy</w:t>
      </w:r>
      <w:bookmarkEnd w:id="58"/>
    </w:p>
    <w:p w14:paraId="378615F6" w14:textId="18A6CB17" w:rsidR="00682F43" w:rsidRDefault="00BF6781" w:rsidP="00682F43">
      <w:r>
        <w:t>Because the m</w:t>
      </w:r>
      <w:r w:rsidR="00682F43">
        <w:t>anagement interface uses the in</w:t>
      </w:r>
      <w:r w:rsidR="00595244">
        <w:t>side interface as the gateway</w:t>
      </w:r>
      <w:r w:rsidR="003B0E18">
        <w:t>, you</w:t>
      </w:r>
      <w:r w:rsidR="00682F43">
        <w:t xml:space="preserve"> need to all</w:t>
      </w:r>
      <w:r>
        <w:t>ow this traffic via a Security policy r</w:t>
      </w:r>
      <w:r w:rsidR="00682F43">
        <w:t>ule.</w:t>
      </w:r>
    </w:p>
    <w:p w14:paraId="2D49E607" w14:textId="63971ED1" w:rsidR="00682F43" w:rsidRDefault="00682F43" w:rsidP="00410B05">
      <w:pPr>
        <w:pStyle w:val="ListParagraph"/>
        <w:numPr>
          <w:ilvl w:val="0"/>
          <w:numId w:val="142"/>
        </w:numPr>
      </w:pPr>
      <w:r>
        <w:t xml:space="preserve">Select the </w:t>
      </w:r>
      <w:r w:rsidRPr="00ED4302">
        <w:rPr>
          <w:b/>
        </w:rPr>
        <w:t>internal-dmz-ftp</w:t>
      </w:r>
      <w:r>
        <w:t xml:space="preserve"> Security policy rule without opening it.</w:t>
      </w:r>
    </w:p>
    <w:p w14:paraId="070A61CE" w14:textId="77777777" w:rsidR="00682F43" w:rsidRDefault="00682F43" w:rsidP="00410B05">
      <w:pPr>
        <w:pStyle w:val="ListParagraph"/>
        <w:numPr>
          <w:ilvl w:val="0"/>
          <w:numId w:val="142"/>
        </w:numPr>
      </w:pPr>
      <w:r>
        <w:t xml:space="preserve">Click </w:t>
      </w:r>
      <w:r>
        <w:rPr>
          <w:noProof/>
        </w:rPr>
        <w:drawing>
          <wp:inline distT="0" distB="0" distL="0" distR="0" wp14:anchorId="3F67C693" wp14:editId="0B39D10B">
            <wp:extent cx="485775" cy="238125"/>
            <wp:effectExtent l="0" t="0" r="9525"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75" cy="238125"/>
                    </a:xfrm>
                    <a:prstGeom prst="rect">
                      <a:avLst/>
                    </a:prstGeom>
                  </pic:spPr>
                </pic:pic>
              </a:graphicData>
            </a:graphic>
          </wp:inline>
        </w:drawing>
      </w:r>
      <w:r>
        <w:t xml:space="preserve">. The </w:t>
      </w:r>
      <w:r w:rsidRPr="00ED4302">
        <w:t>Clone</w:t>
      </w:r>
      <w:r>
        <w:t xml:space="preserve"> configuration window opens. </w:t>
      </w:r>
    </w:p>
    <w:p w14:paraId="3456C559" w14:textId="6255D36C" w:rsidR="00682F43" w:rsidRDefault="00682F43" w:rsidP="00410B05">
      <w:pPr>
        <w:pStyle w:val="ListParagraph"/>
        <w:numPr>
          <w:ilvl w:val="0"/>
          <w:numId w:val="142"/>
        </w:numPr>
      </w:pPr>
      <w:r>
        <w:t xml:space="preserve">Select </w:t>
      </w:r>
      <w:r w:rsidRPr="00ED4302">
        <w:rPr>
          <w:b/>
        </w:rPr>
        <w:t>Move top</w:t>
      </w:r>
      <w:r>
        <w:t xml:space="preserve"> from the </w:t>
      </w:r>
      <w:r>
        <w:rPr>
          <w:b/>
        </w:rPr>
        <w:t>Rule Order</w:t>
      </w:r>
      <w:r>
        <w:t xml:space="preserve"> drop-down</w:t>
      </w:r>
      <w:r w:rsidR="00D94117">
        <w:t xml:space="preserve"> list</w:t>
      </w:r>
      <w:r>
        <w:t>.</w:t>
      </w:r>
    </w:p>
    <w:p w14:paraId="7FDDB2EE" w14:textId="77777777" w:rsidR="00682F43" w:rsidRDefault="00682F43" w:rsidP="00410B05">
      <w:pPr>
        <w:pStyle w:val="ListParagraph"/>
        <w:numPr>
          <w:ilvl w:val="0"/>
          <w:numId w:val="142"/>
        </w:numPr>
      </w:pPr>
      <w:r>
        <w:t xml:space="preserve">Click </w:t>
      </w:r>
      <w:r>
        <w:rPr>
          <w:b/>
        </w:rPr>
        <w:t>OK</w:t>
      </w:r>
      <w:r>
        <w:t xml:space="preserve"> to close the </w:t>
      </w:r>
      <w:r w:rsidRPr="00ED4302">
        <w:t>Clone</w:t>
      </w:r>
      <w:r>
        <w:t xml:space="preserve"> configuration window.</w:t>
      </w:r>
    </w:p>
    <w:p w14:paraId="77265F3A" w14:textId="77777777" w:rsidR="00682F43" w:rsidRDefault="00682F43" w:rsidP="00410B05">
      <w:pPr>
        <w:pStyle w:val="ListParagraph"/>
        <w:numPr>
          <w:ilvl w:val="0"/>
          <w:numId w:val="142"/>
        </w:numPr>
      </w:pPr>
      <w:r>
        <w:t xml:space="preserve">With the original </w:t>
      </w:r>
      <w:r w:rsidRPr="00ED4302">
        <w:t>internal-dmz-ftp still</w:t>
      </w:r>
      <w:r>
        <w:rPr>
          <w:rFonts w:cs="Times New Roman"/>
        </w:rPr>
        <w:t xml:space="preserve"> selected, click </w:t>
      </w:r>
      <w:r>
        <w:rPr>
          <w:noProof/>
        </w:rPr>
        <w:drawing>
          <wp:inline distT="0" distB="0" distL="0" distR="0" wp14:anchorId="44154C17" wp14:editId="0014F7EF">
            <wp:extent cx="571500" cy="2095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 cy="209550"/>
                    </a:xfrm>
                    <a:prstGeom prst="rect">
                      <a:avLst/>
                    </a:prstGeom>
                  </pic:spPr>
                </pic:pic>
              </a:graphicData>
            </a:graphic>
          </wp:inline>
        </w:drawing>
      </w:r>
      <w:r w:rsidRPr="003B0E18">
        <w:rPr>
          <w:rFonts w:cs="Times New Roman"/>
        </w:rPr>
        <w:t>.</w:t>
      </w:r>
    </w:p>
    <w:p w14:paraId="16201D33" w14:textId="77777777" w:rsidR="00682F43" w:rsidRPr="00800D92" w:rsidRDefault="00682F43" w:rsidP="00410B05">
      <w:pPr>
        <w:pStyle w:val="ListParagraph"/>
        <w:numPr>
          <w:ilvl w:val="0"/>
          <w:numId w:val="142"/>
        </w:numPr>
      </w:pPr>
      <w:r>
        <w:t xml:space="preserve">Click to open the cloned Security policy rule named </w:t>
      </w:r>
      <w:r w:rsidRPr="00ED4302">
        <w:rPr>
          <w:b/>
        </w:rPr>
        <w:t>internal-dmz-ftp-1</w:t>
      </w:r>
      <w:r w:rsidRPr="00ED4302">
        <w:t>.</w:t>
      </w:r>
    </w:p>
    <w:p w14:paraId="690CDB02" w14:textId="77777777" w:rsidR="00682F43" w:rsidRDefault="00682F43" w:rsidP="00410B05">
      <w:pPr>
        <w:pStyle w:val="ListParagraph"/>
        <w:numPr>
          <w:ilvl w:val="0"/>
          <w:numId w:val="14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682F43" w:rsidRPr="00733F7B" w14:paraId="6B305865" w14:textId="77777777" w:rsidTr="00FF3010">
        <w:trPr>
          <w:trHeight w:val="269"/>
          <w:tblHeader/>
        </w:trPr>
        <w:tc>
          <w:tcPr>
            <w:tcW w:w="2705" w:type="dxa"/>
            <w:shd w:val="pct15" w:color="auto" w:fill="auto"/>
          </w:tcPr>
          <w:p w14:paraId="2D3ABF62" w14:textId="77777777" w:rsidR="00682F43" w:rsidRPr="001C3FD0" w:rsidRDefault="00682F43" w:rsidP="00FF3010">
            <w:pPr>
              <w:spacing w:before="60"/>
              <w:rPr>
                <w:b/>
                <w:szCs w:val="24"/>
              </w:rPr>
            </w:pPr>
            <w:r w:rsidRPr="001C3FD0">
              <w:rPr>
                <w:b/>
                <w:szCs w:val="24"/>
              </w:rPr>
              <w:t>Parameter</w:t>
            </w:r>
          </w:p>
        </w:tc>
        <w:tc>
          <w:tcPr>
            <w:tcW w:w="6295" w:type="dxa"/>
            <w:shd w:val="pct15" w:color="auto" w:fill="auto"/>
          </w:tcPr>
          <w:p w14:paraId="41CCDC68" w14:textId="77777777" w:rsidR="00682F43" w:rsidRPr="001C3FD0" w:rsidRDefault="00682F43" w:rsidP="00FF3010">
            <w:pPr>
              <w:spacing w:before="60"/>
              <w:rPr>
                <w:rFonts w:asciiTheme="minorHAnsi" w:hAnsiTheme="minorHAnsi" w:cstheme="minorHAnsi"/>
                <w:b/>
                <w:szCs w:val="24"/>
              </w:rPr>
            </w:pPr>
            <w:r w:rsidRPr="001C3FD0">
              <w:rPr>
                <w:b/>
                <w:szCs w:val="24"/>
              </w:rPr>
              <w:t>Value</w:t>
            </w:r>
          </w:p>
        </w:tc>
      </w:tr>
      <w:tr w:rsidR="00682F43" w:rsidRPr="005B1C38" w14:paraId="1FF1A4DC" w14:textId="77777777" w:rsidTr="00FF3010">
        <w:tc>
          <w:tcPr>
            <w:tcW w:w="2705" w:type="dxa"/>
          </w:tcPr>
          <w:p w14:paraId="38BC19FF" w14:textId="77777777" w:rsidR="00682F43" w:rsidRPr="001C3FD0" w:rsidRDefault="00682F43" w:rsidP="00FF3010">
            <w:pPr>
              <w:spacing w:before="60"/>
              <w:rPr>
                <w:szCs w:val="24"/>
              </w:rPr>
            </w:pPr>
            <w:r>
              <w:t>Name</w:t>
            </w:r>
          </w:p>
        </w:tc>
        <w:tc>
          <w:tcPr>
            <w:tcW w:w="6295" w:type="dxa"/>
          </w:tcPr>
          <w:p w14:paraId="233E167E" w14:textId="0DAF14C0" w:rsidR="00682F43" w:rsidRPr="00841470" w:rsidRDefault="00682F43" w:rsidP="00FF3010">
            <w:pPr>
              <w:spacing w:before="60"/>
              <w:rPr>
                <w:rFonts w:ascii="Courier New" w:hAnsi="Courier New" w:cs="Courier New"/>
                <w:szCs w:val="24"/>
              </w:rPr>
            </w:pPr>
            <w:r>
              <w:rPr>
                <w:rFonts w:ascii="Courier New" w:hAnsi="Courier New" w:cs="Courier New"/>
                <w:szCs w:val="24"/>
              </w:rPr>
              <w:t>internal-inside-dmz</w:t>
            </w:r>
          </w:p>
        </w:tc>
      </w:tr>
      <w:tr w:rsidR="00682F43" w:rsidRPr="00526BF8" w14:paraId="15BCBB81" w14:textId="77777777" w:rsidTr="00FF3010">
        <w:tc>
          <w:tcPr>
            <w:tcW w:w="2705" w:type="dxa"/>
          </w:tcPr>
          <w:p w14:paraId="144E5189" w14:textId="77777777" w:rsidR="00682F43" w:rsidRDefault="00682F43" w:rsidP="00FF3010">
            <w:pPr>
              <w:spacing w:before="60"/>
            </w:pPr>
            <w:r>
              <w:t>Tags</w:t>
            </w:r>
          </w:p>
        </w:tc>
        <w:tc>
          <w:tcPr>
            <w:tcW w:w="6295" w:type="dxa"/>
          </w:tcPr>
          <w:p w14:paraId="1B9A9E6F" w14:textId="77777777" w:rsidR="00682F43" w:rsidRPr="00526BF8" w:rsidRDefault="00682F43" w:rsidP="00667098">
            <w:pPr>
              <w:spacing w:before="60"/>
              <w:rPr>
                <w:b/>
              </w:rPr>
            </w:pPr>
            <w:r w:rsidRPr="00526BF8">
              <w:rPr>
                <w:b/>
              </w:rPr>
              <w:t>internal</w:t>
            </w:r>
          </w:p>
        </w:tc>
      </w:tr>
    </w:tbl>
    <w:p w14:paraId="0471F9AA" w14:textId="77777777" w:rsidR="00682F43" w:rsidRDefault="00682F43" w:rsidP="00410B05">
      <w:pPr>
        <w:pStyle w:val="ListParagraph"/>
        <w:numPr>
          <w:ilvl w:val="0"/>
          <w:numId w:val="142"/>
        </w:numPr>
      </w:pPr>
      <w:r>
        <w:t xml:space="preserve">Click the </w:t>
      </w:r>
      <w:r w:rsidRPr="009866AB">
        <w:rPr>
          <w:b/>
        </w:rPr>
        <w:t>Destination</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682F43" w:rsidRPr="00733F7B" w14:paraId="4C95BE96" w14:textId="77777777" w:rsidTr="00FF3010">
        <w:trPr>
          <w:trHeight w:val="269"/>
          <w:tblHeader/>
        </w:trPr>
        <w:tc>
          <w:tcPr>
            <w:tcW w:w="2705" w:type="dxa"/>
            <w:shd w:val="pct15" w:color="auto" w:fill="auto"/>
          </w:tcPr>
          <w:p w14:paraId="2383B245" w14:textId="77777777" w:rsidR="00682F43" w:rsidRPr="001C3FD0" w:rsidRDefault="00682F43" w:rsidP="00FF3010">
            <w:pPr>
              <w:spacing w:before="60"/>
              <w:rPr>
                <w:b/>
                <w:szCs w:val="24"/>
              </w:rPr>
            </w:pPr>
            <w:r w:rsidRPr="001C3FD0">
              <w:rPr>
                <w:b/>
                <w:szCs w:val="24"/>
              </w:rPr>
              <w:t>Parameter</w:t>
            </w:r>
          </w:p>
        </w:tc>
        <w:tc>
          <w:tcPr>
            <w:tcW w:w="6295" w:type="dxa"/>
            <w:shd w:val="pct15" w:color="auto" w:fill="auto"/>
          </w:tcPr>
          <w:p w14:paraId="0E5ACDCC" w14:textId="77777777" w:rsidR="00682F43" w:rsidRPr="001C3FD0" w:rsidRDefault="00682F43" w:rsidP="00FF3010">
            <w:pPr>
              <w:spacing w:before="60"/>
              <w:rPr>
                <w:rFonts w:asciiTheme="minorHAnsi" w:hAnsiTheme="minorHAnsi" w:cstheme="minorHAnsi"/>
                <w:b/>
                <w:szCs w:val="24"/>
              </w:rPr>
            </w:pPr>
            <w:r w:rsidRPr="001C3FD0">
              <w:rPr>
                <w:b/>
                <w:szCs w:val="24"/>
              </w:rPr>
              <w:t>Value</w:t>
            </w:r>
          </w:p>
        </w:tc>
      </w:tr>
      <w:tr w:rsidR="00682F43" w:rsidRPr="005B1C38" w14:paraId="6FA12487" w14:textId="77777777" w:rsidTr="00FF3010">
        <w:tc>
          <w:tcPr>
            <w:tcW w:w="2705" w:type="dxa"/>
          </w:tcPr>
          <w:p w14:paraId="27BD522A" w14:textId="77777777" w:rsidR="00682F43" w:rsidRDefault="00682F43" w:rsidP="00FF3010">
            <w:pPr>
              <w:spacing w:before="60"/>
              <w:rPr>
                <w:szCs w:val="24"/>
              </w:rPr>
            </w:pPr>
            <w:r>
              <w:rPr>
                <w:szCs w:val="24"/>
              </w:rPr>
              <w:t>Destination Address</w:t>
            </w:r>
          </w:p>
        </w:tc>
        <w:tc>
          <w:tcPr>
            <w:tcW w:w="6295" w:type="dxa"/>
          </w:tcPr>
          <w:p w14:paraId="2505EEA6" w14:textId="77777777" w:rsidR="00682F43" w:rsidRDefault="00682F43" w:rsidP="00FF3010">
            <w:pPr>
              <w:rPr>
                <w:rFonts w:ascii="Courier New" w:hAnsi="Courier New" w:cs="Courier New"/>
              </w:rPr>
            </w:pPr>
            <w:r>
              <w:rPr>
                <w:noProof/>
              </w:rPr>
              <w:drawing>
                <wp:inline distT="0" distB="0" distL="0" distR="0" wp14:anchorId="3F783CAE" wp14:editId="02BCA32D">
                  <wp:extent cx="457200" cy="2190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200" cy="219075"/>
                          </a:xfrm>
                          <a:prstGeom prst="rect">
                            <a:avLst/>
                          </a:prstGeom>
                        </pic:spPr>
                      </pic:pic>
                    </a:graphicData>
                  </a:graphic>
                </wp:inline>
              </w:drawing>
            </w:r>
          </w:p>
        </w:tc>
      </w:tr>
    </w:tbl>
    <w:p w14:paraId="14034129" w14:textId="77777777" w:rsidR="00682F43" w:rsidRDefault="00682F43" w:rsidP="00410B05">
      <w:pPr>
        <w:pStyle w:val="ListParagraph"/>
        <w:numPr>
          <w:ilvl w:val="0"/>
          <w:numId w:val="142"/>
        </w:numPr>
      </w:pPr>
      <w:r>
        <w:t xml:space="preserve">Click the </w:t>
      </w:r>
      <w:r>
        <w:rPr>
          <w:b/>
        </w:rPr>
        <w:t>Application</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682F43" w:rsidRPr="00733F7B" w14:paraId="174F839B" w14:textId="77777777" w:rsidTr="00FF3010">
        <w:trPr>
          <w:trHeight w:val="269"/>
          <w:tblHeader/>
        </w:trPr>
        <w:tc>
          <w:tcPr>
            <w:tcW w:w="2705" w:type="dxa"/>
            <w:shd w:val="pct15" w:color="auto" w:fill="auto"/>
          </w:tcPr>
          <w:p w14:paraId="5BE78DF2" w14:textId="77777777" w:rsidR="00682F43" w:rsidRPr="001C3FD0" w:rsidRDefault="00682F43" w:rsidP="00FF3010">
            <w:pPr>
              <w:spacing w:before="60"/>
              <w:rPr>
                <w:b/>
                <w:szCs w:val="24"/>
              </w:rPr>
            </w:pPr>
            <w:r w:rsidRPr="001C3FD0">
              <w:rPr>
                <w:b/>
                <w:szCs w:val="24"/>
              </w:rPr>
              <w:lastRenderedPageBreak/>
              <w:t>Parameter</w:t>
            </w:r>
          </w:p>
        </w:tc>
        <w:tc>
          <w:tcPr>
            <w:tcW w:w="6295" w:type="dxa"/>
            <w:shd w:val="pct15" w:color="auto" w:fill="auto"/>
          </w:tcPr>
          <w:p w14:paraId="5D3D64C3" w14:textId="77777777" w:rsidR="00682F43" w:rsidRPr="001C3FD0" w:rsidRDefault="00682F43" w:rsidP="00FF3010">
            <w:pPr>
              <w:spacing w:before="60"/>
              <w:rPr>
                <w:rFonts w:asciiTheme="minorHAnsi" w:hAnsiTheme="minorHAnsi" w:cstheme="minorHAnsi"/>
                <w:b/>
                <w:szCs w:val="24"/>
              </w:rPr>
            </w:pPr>
            <w:r w:rsidRPr="001C3FD0">
              <w:rPr>
                <w:b/>
                <w:szCs w:val="24"/>
              </w:rPr>
              <w:t>Value</w:t>
            </w:r>
          </w:p>
        </w:tc>
      </w:tr>
      <w:tr w:rsidR="00682F43" w:rsidRPr="005B1C38" w14:paraId="15BBE130" w14:textId="77777777" w:rsidTr="00FF3010">
        <w:tc>
          <w:tcPr>
            <w:tcW w:w="2705" w:type="dxa"/>
          </w:tcPr>
          <w:p w14:paraId="607880F6" w14:textId="77777777" w:rsidR="00682F43" w:rsidRDefault="00682F43" w:rsidP="00FF3010">
            <w:pPr>
              <w:spacing w:before="60"/>
              <w:rPr>
                <w:szCs w:val="24"/>
              </w:rPr>
            </w:pPr>
            <w:r>
              <w:rPr>
                <w:szCs w:val="24"/>
              </w:rPr>
              <w:t>Applications</w:t>
            </w:r>
          </w:p>
        </w:tc>
        <w:tc>
          <w:tcPr>
            <w:tcW w:w="6295" w:type="dxa"/>
          </w:tcPr>
          <w:p w14:paraId="09F84B4A" w14:textId="77777777" w:rsidR="00682F43" w:rsidRDefault="00682F43" w:rsidP="00FF3010">
            <w:pPr>
              <w:rPr>
                <w:rFonts w:ascii="Courier New" w:hAnsi="Courier New" w:cs="Courier New"/>
              </w:rPr>
            </w:pPr>
            <w:r>
              <w:rPr>
                <w:rFonts w:ascii="Courier New" w:hAnsi="Courier New" w:cs="Courier New"/>
              </w:rPr>
              <w:t>web-browsing</w:t>
            </w:r>
            <w:r>
              <w:rPr>
                <w:rFonts w:ascii="Courier New" w:hAnsi="Courier New" w:cs="Courier New"/>
              </w:rPr>
              <w:br/>
              <w:t>ssl</w:t>
            </w:r>
            <w:r>
              <w:rPr>
                <w:rFonts w:ascii="Courier New" w:hAnsi="Courier New" w:cs="Courier New"/>
              </w:rPr>
              <w:br/>
              <w:t>ssh</w:t>
            </w:r>
          </w:p>
          <w:p w14:paraId="156D1B45" w14:textId="77777777" w:rsidR="00682F43" w:rsidRPr="00C619FB" w:rsidRDefault="00682F43" w:rsidP="00FF3010">
            <w:pPr>
              <w:rPr>
                <w:rFonts w:ascii="Courier New" w:hAnsi="Courier New" w:cs="Courier New"/>
              </w:rPr>
            </w:pPr>
            <w:r>
              <w:rPr>
                <w:rFonts w:ascii="Courier New" w:hAnsi="Courier New" w:cs="Courier New"/>
              </w:rPr>
              <w:t>ftp</w:t>
            </w:r>
          </w:p>
        </w:tc>
      </w:tr>
    </w:tbl>
    <w:p w14:paraId="63BAADFA" w14:textId="77777777" w:rsidR="00682F43" w:rsidRDefault="00682F43" w:rsidP="00410B05">
      <w:pPr>
        <w:pStyle w:val="ListParagraph"/>
        <w:numPr>
          <w:ilvl w:val="0"/>
          <w:numId w:val="142"/>
        </w:numPr>
      </w:pPr>
      <w:r>
        <w:t xml:space="preserve">Click </w:t>
      </w:r>
      <w:r>
        <w:rPr>
          <w:b/>
        </w:rPr>
        <w:t>OK</w:t>
      </w:r>
      <w:r>
        <w:t xml:space="preserve"> to close the Security Policy Rule configuration window.</w:t>
      </w:r>
    </w:p>
    <w:p w14:paraId="0BB12ADD" w14:textId="77777777" w:rsidR="00682F43" w:rsidRDefault="00682F43" w:rsidP="00410B05">
      <w:pPr>
        <w:pStyle w:val="ListParagraph"/>
        <w:numPr>
          <w:ilvl w:val="0"/>
          <w:numId w:val="142"/>
        </w:numPr>
      </w:pPr>
      <w:r>
        <w:t xml:space="preserve">Select </w:t>
      </w:r>
      <w:r>
        <w:rPr>
          <w:b/>
        </w:rPr>
        <w:t>Policies</w:t>
      </w:r>
      <w:r w:rsidRPr="00C3437E">
        <w:rPr>
          <w:b/>
        </w:rPr>
        <w:t xml:space="preserve"> </w:t>
      </w:r>
      <w:r>
        <w:rPr>
          <w:b/>
        </w:rPr>
        <w:t>&gt; NAT</w:t>
      </w:r>
      <w:r>
        <w:t xml:space="preserve">. </w:t>
      </w:r>
      <w:r>
        <w:rPr>
          <w:noProof/>
        </w:rPr>
        <w:drawing>
          <wp:inline distT="0" distB="0" distL="0" distR="0" wp14:anchorId="19CCACCC" wp14:editId="5C0DD179">
            <wp:extent cx="428625" cy="171450"/>
            <wp:effectExtent l="0" t="0" r="952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8625" cy="171450"/>
                    </a:xfrm>
                    <a:prstGeom prst="rect">
                      <a:avLst/>
                    </a:prstGeom>
                  </pic:spPr>
                </pic:pic>
              </a:graphicData>
            </a:graphic>
          </wp:inline>
        </w:drawing>
      </w:r>
    </w:p>
    <w:p w14:paraId="26C60800" w14:textId="77777777" w:rsidR="00682F43" w:rsidRDefault="00682F43" w:rsidP="00410B05">
      <w:pPr>
        <w:pStyle w:val="ListParagraph"/>
        <w:numPr>
          <w:ilvl w:val="0"/>
          <w:numId w:val="142"/>
        </w:numPr>
      </w:pPr>
      <w:r>
        <w:t xml:space="preserve">Select the </w:t>
      </w:r>
      <w:r w:rsidRPr="00ED4302">
        <w:rPr>
          <w:b/>
        </w:rPr>
        <w:t>destination-dmz-ftp</w:t>
      </w:r>
      <w:r>
        <w:t xml:space="preserve"> NAT policy rule without opening it.</w:t>
      </w:r>
    </w:p>
    <w:p w14:paraId="162DA5D2" w14:textId="77777777" w:rsidR="00682F43" w:rsidRDefault="00682F43" w:rsidP="00410B05">
      <w:pPr>
        <w:pStyle w:val="ListParagraph"/>
        <w:numPr>
          <w:ilvl w:val="0"/>
          <w:numId w:val="142"/>
        </w:numPr>
      </w:pPr>
      <w:r>
        <w:t xml:space="preserve">Click </w:t>
      </w:r>
      <w:r>
        <w:rPr>
          <w:noProof/>
        </w:rPr>
        <w:drawing>
          <wp:inline distT="0" distB="0" distL="0" distR="0" wp14:anchorId="1929E4C1" wp14:editId="773972C3">
            <wp:extent cx="628650" cy="24765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8650" cy="247650"/>
                    </a:xfrm>
                    <a:prstGeom prst="rect">
                      <a:avLst/>
                    </a:prstGeom>
                  </pic:spPr>
                </pic:pic>
              </a:graphicData>
            </a:graphic>
          </wp:inline>
        </w:drawing>
      </w:r>
      <w:r>
        <w:t>.</w:t>
      </w:r>
    </w:p>
    <w:p w14:paraId="1DC48FDA" w14:textId="54E3AB70" w:rsidR="00682F43" w:rsidRDefault="00682F43" w:rsidP="00410B05">
      <w:pPr>
        <w:pStyle w:val="ListParagraph"/>
        <w:numPr>
          <w:ilvl w:val="0"/>
          <w:numId w:val="142"/>
        </w:numPr>
      </w:pPr>
      <w:r>
        <w:rPr>
          <w:noProof/>
        </w:rPr>
        <w:drawing>
          <wp:inline distT="0" distB="0" distL="0" distR="0" wp14:anchorId="71F49AF2" wp14:editId="4FE93CB6">
            <wp:extent cx="628650" cy="2190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7D9E66F2" w14:textId="3A45AB2C" w:rsidR="0070277A" w:rsidRDefault="009866AB" w:rsidP="0070277A">
      <w:pPr>
        <w:pStyle w:val="Heading2"/>
      </w:pPr>
      <w:bookmarkStart w:id="59" w:name="_Toc474939095"/>
      <w:r>
        <w:t>5.</w:t>
      </w:r>
      <w:r w:rsidR="00087626">
        <w:t>6</w:t>
      </w:r>
      <w:r w:rsidR="0070277A">
        <w:t xml:space="preserve"> Configure DNS-Sinkhole External Dynamic List</w:t>
      </w:r>
      <w:bookmarkEnd w:id="59"/>
    </w:p>
    <w:p w14:paraId="22A119EE" w14:textId="75C2BF27" w:rsidR="00682F43" w:rsidRDefault="006B0F3F" w:rsidP="00682F43">
      <w:r>
        <w:t>An External Dynamic L</w:t>
      </w:r>
      <w:r w:rsidR="00682F43" w:rsidRPr="00682F43">
        <w:t xml:space="preserve">ist is an object </w:t>
      </w:r>
      <w:r>
        <w:t>that references</w:t>
      </w:r>
      <w:r w:rsidR="00682F43" w:rsidRPr="00682F43">
        <w:t xml:space="preserve"> an </w:t>
      </w:r>
      <w:r>
        <w:t>external</w:t>
      </w:r>
      <w:r w:rsidR="00682F43" w:rsidRPr="00682F43">
        <w:t xml:space="preserve"> list of IP addresses, URLs, or domain names that can be used in policy rules. You must create this list as a text file and save it to a web server</w:t>
      </w:r>
      <w:r w:rsidR="006879E3">
        <w:t xml:space="preserve"> that the firewall can access. By </w:t>
      </w:r>
      <w:r w:rsidR="00FC05F0">
        <w:t>default,</w:t>
      </w:r>
      <w:r w:rsidR="006879E3">
        <w:t xml:space="preserve"> t</w:t>
      </w:r>
      <w:r w:rsidR="00682F43" w:rsidRPr="00682F43">
        <w:t xml:space="preserve">he firewall uses </w:t>
      </w:r>
      <w:r w:rsidR="006879E3">
        <w:t>its</w:t>
      </w:r>
      <w:r w:rsidR="00682F43" w:rsidRPr="00682F43">
        <w:t xml:space="preserve"> </w:t>
      </w:r>
      <w:r w:rsidR="006879E3">
        <w:t>management port to retrieve the</w:t>
      </w:r>
      <w:r w:rsidR="00682F43" w:rsidRPr="00682F43">
        <w:t xml:space="preserve"> list</w:t>
      </w:r>
      <w:r w:rsidR="006879E3">
        <w:t xml:space="preserve"> items</w:t>
      </w:r>
      <w:r w:rsidR="00682F43" w:rsidRPr="00682F43">
        <w:t>.</w:t>
      </w:r>
    </w:p>
    <w:p w14:paraId="79FCF672" w14:textId="6F3014F6" w:rsidR="0070277A" w:rsidRDefault="00EE356C" w:rsidP="00410B05">
      <w:pPr>
        <w:pStyle w:val="ListParagraph"/>
        <w:numPr>
          <w:ilvl w:val="0"/>
          <w:numId w:val="88"/>
        </w:numPr>
      </w:pPr>
      <w:r>
        <w:t>S</w:t>
      </w:r>
      <w:r w:rsidR="0070277A">
        <w:t xml:space="preserve">elect </w:t>
      </w:r>
      <w:r w:rsidR="0070277A">
        <w:rPr>
          <w:b/>
        </w:rPr>
        <w:t>Objects</w:t>
      </w:r>
      <w:r w:rsidR="0070277A" w:rsidRPr="00BA5C19">
        <w:rPr>
          <w:b/>
        </w:rPr>
        <w:t xml:space="preserve"> &gt; </w:t>
      </w:r>
      <w:r w:rsidR="0070277A">
        <w:rPr>
          <w:b/>
        </w:rPr>
        <w:t>External Dynamic Lists</w:t>
      </w:r>
      <w:r w:rsidR="0070277A">
        <w:t>.</w:t>
      </w:r>
      <w:r w:rsidR="0070277A" w:rsidRPr="005B4228">
        <w:rPr>
          <w:noProof/>
        </w:rPr>
        <w:t xml:space="preserve"> </w:t>
      </w:r>
      <w:r w:rsidR="0070277A">
        <w:rPr>
          <w:noProof/>
        </w:rPr>
        <w:drawing>
          <wp:inline distT="0" distB="0" distL="0" distR="0" wp14:anchorId="725964F6" wp14:editId="6A832547">
            <wp:extent cx="1238250" cy="180975"/>
            <wp:effectExtent l="0" t="0" r="0"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38250" cy="180975"/>
                    </a:xfrm>
                    <a:prstGeom prst="rect">
                      <a:avLst/>
                    </a:prstGeom>
                  </pic:spPr>
                </pic:pic>
              </a:graphicData>
            </a:graphic>
          </wp:inline>
        </w:drawing>
      </w:r>
    </w:p>
    <w:p w14:paraId="78875F9B" w14:textId="07498E1C" w:rsidR="0070277A" w:rsidRDefault="0070277A" w:rsidP="00410B05">
      <w:pPr>
        <w:pStyle w:val="ListParagraph"/>
        <w:numPr>
          <w:ilvl w:val="0"/>
          <w:numId w:val="88"/>
        </w:numPr>
      </w:pPr>
      <w:r>
        <w:t xml:space="preserve">Click </w:t>
      </w:r>
      <w:r>
        <w:rPr>
          <w:noProof/>
        </w:rPr>
        <w:drawing>
          <wp:inline distT="0" distB="0" distL="0" distR="0" wp14:anchorId="443A14FF" wp14:editId="03444C50">
            <wp:extent cx="428625" cy="228600"/>
            <wp:effectExtent l="0" t="0" r="952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FC05F0">
        <w:t xml:space="preserve"> to configure a new External Dynamic L</w:t>
      </w:r>
      <w:r>
        <w:t>ist.</w:t>
      </w:r>
    </w:p>
    <w:p w14:paraId="7C6BC899" w14:textId="77777777" w:rsidR="0070277A" w:rsidRDefault="0070277A" w:rsidP="00410B05">
      <w:pPr>
        <w:pStyle w:val="ListParagraph"/>
        <w:numPr>
          <w:ilvl w:val="0"/>
          <w:numId w:val="8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70277A" w:rsidRPr="00733F7B" w14:paraId="1DB6EEEF" w14:textId="77777777" w:rsidTr="0049042C">
        <w:trPr>
          <w:trHeight w:val="269"/>
          <w:tblHeader/>
        </w:trPr>
        <w:tc>
          <w:tcPr>
            <w:tcW w:w="2705" w:type="dxa"/>
            <w:shd w:val="pct15" w:color="auto" w:fill="auto"/>
          </w:tcPr>
          <w:p w14:paraId="4DFB8932" w14:textId="77777777" w:rsidR="0070277A" w:rsidRPr="001C3FD0" w:rsidRDefault="0070277A" w:rsidP="0049042C">
            <w:pPr>
              <w:spacing w:before="60"/>
              <w:rPr>
                <w:b/>
                <w:szCs w:val="24"/>
              </w:rPr>
            </w:pPr>
            <w:r w:rsidRPr="001C3FD0">
              <w:rPr>
                <w:b/>
                <w:szCs w:val="24"/>
              </w:rPr>
              <w:t>Parameter</w:t>
            </w:r>
          </w:p>
        </w:tc>
        <w:tc>
          <w:tcPr>
            <w:tcW w:w="6295" w:type="dxa"/>
            <w:shd w:val="pct15" w:color="auto" w:fill="auto"/>
          </w:tcPr>
          <w:p w14:paraId="45CB277E" w14:textId="77777777" w:rsidR="0070277A" w:rsidRPr="001C3FD0" w:rsidRDefault="0070277A" w:rsidP="0049042C">
            <w:pPr>
              <w:spacing w:before="60"/>
              <w:rPr>
                <w:rFonts w:asciiTheme="minorHAnsi" w:hAnsiTheme="minorHAnsi" w:cstheme="minorHAnsi"/>
                <w:b/>
                <w:szCs w:val="24"/>
              </w:rPr>
            </w:pPr>
            <w:r w:rsidRPr="001C3FD0">
              <w:rPr>
                <w:b/>
                <w:szCs w:val="24"/>
              </w:rPr>
              <w:t>Value</w:t>
            </w:r>
          </w:p>
        </w:tc>
      </w:tr>
      <w:tr w:rsidR="0070277A" w:rsidRPr="005B1C38" w14:paraId="2C682B2D" w14:textId="77777777" w:rsidTr="0049042C">
        <w:tc>
          <w:tcPr>
            <w:tcW w:w="2705" w:type="dxa"/>
          </w:tcPr>
          <w:p w14:paraId="0DF8F85B" w14:textId="77777777" w:rsidR="0070277A" w:rsidRPr="001C3FD0" w:rsidRDefault="0070277A" w:rsidP="0049042C">
            <w:pPr>
              <w:spacing w:before="60"/>
              <w:rPr>
                <w:szCs w:val="24"/>
              </w:rPr>
            </w:pPr>
            <w:r>
              <w:rPr>
                <w:szCs w:val="24"/>
              </w:rPr>
              <w:t>Name</w:t>
            </w:r>
          </w:p>
        </w:tc>
        <w:tc>
          <w:tcPr>
            <w:tcW w:w="6295" w:type="dxa"/>
          </w:tcPr>
          <w:p w14:paraId="235C7102" w14:textId="5E8BE560" w:rsidR="0070277A" w:rsidRPr="006952E8" w:rsidRDefault="000C4C73" w:rsidP="0049042C">
            <w:pPr>
              <w:spacing w:before="60"/>
              <w:rPr>
                <w:rFonts w:ascii="Courier New" w:hAnsi="Courier New" w:cs="Courier New"/>
                <w:szCs w:val="24"/>
              </w:rPr>
            </w:pPr>
            <w:r>
              <w:rPr>
                <w:rFonts w:ascii="Courier New" w:hAnsi="Courier New" w:cs="Courier New"/>
                <w:szCs w:val="24"/>
              </w:rPr>
              <w:t>l</w:t>
            </w:r>
            <w:r w:rsidR="0070277A">
              <w:rPr>
                <w:rFonts w:ascii="Courier New" w:hAnsi="Courier New" w:cs="Courier New"/>
                <w:szCs w:val="24"/>
              </w:rPr>
              <w:t>ab-dns-sinkhole</w:t>
            </w:r>
          </w:p>
        </w:tc>
      </w:tr>
      <w:tr w:rsidR="0070277A" w:rsidRPr="00526BF8" w14:paraId="779F6EB8" w14:textId="77777777" w:rsidTr="0049042C">
        <w:tc>
          <w:tcPr>
            <w:tcW w:w="2705" w:type="dxa"/>
          </w:tcPr>
          <w:p w14:paraId="334D21D5" w14:textId="77777777" w:rsidR="0070277A" w:rsidRPr="001C3FD0" w:rsidRDefault="0070277A" w:rsidP="0049042C">
            <w:pPr>
              <w:spacing w:before="60"/>
              <w:rPr>
                <w:szCs w:val="24"/>
              </w:rPr>
            </w:pPr>
            <w:r>
              <w:rPr>
                <w:szCs w:val="24"/>
              </w:rPr>
              <w:t>Type</w:t>
            </w:r>
          </w:p>
        </w:tc>
        <w:tc>
          <w:tcPr>
            <w:tcW w:w="6295" w:type="dxa"/>
          </w:tcPr>
          <w:p w14:paraId="3117C2F8" w14:textId="182C8494" w:rsidR="0070277A" w:rsidRPr="00667098" w:rsidRDefault="0070277A" w:rsidP="00667098">
            <w:pPr>
              <w:spacing w:before="60"/>
              <w:rPr>
                <w:szCs w:val="24"/>
              </w:rPr>
            </w:pPr>
            <w:r w:rsidRPr="00526BF8">
              <w:rPr>
                <w:b/>
                <w:szCs w:val="24"/>
              </w:rPr>
              <w:t>Domain</w:t>
            </w:r>
            <w:r w:rsidRPr="00667098">
              <w:rPr>
                <w:szCs w:val="24"/>
              </w:rPr>
              <w:t xml:space="preserve"> </w:t>
            </w:r>
            <w:r w:rsidRPr="00526BF8">
              <w:rPr>
                <w:b/>
                <w:szCs w:val="24"/>
              </w:rPr>
              <w:t>List</w:t>
            </w:r>
          </w:p>
        </w:tc>
      </w:tr>
      <w:tr w:rsidR="0070277A" w:rsidRPr="005B1C38" w14:paraId="2929AFFB" w14:textId="77777777" w:rsidTr="0049042C">
        <w:tc>
          <w:tcPr>
            <w:tcW w:w="2705" w:type="dxa"/>
          </w:tcPr>
          <w:p w14:paraId="3A6785C0" w14:textId="77777777" w:rsidR="0070277A" w:rsidRDefault="0070277A" w:rsidP="0049042C">
            <w:pPr>
              <w:spacing w:before="60"/>
              <w:rPr>
                <w:szCs w:val="24"/>
              </w:rPr>
            </w:pPr>
            <w:r>
              <w:rPr>
                <w:szCs w:val="24"/>
              </w:rPr>
              <w:t>Source</w:t>
            </w:r>
          </w:p>
        </w:tc>
        <w:tc>
          <w:tcPr>
            <w:tcW w:w="6295" w:type="dxa"/>
          </w:tcPr>
          <w:p w14:paraId="3082E8CC" w14:textId="30C6D415" w:rsidR="0070277A" w:rsidRDefault="00682F43" w:rsidP="003B0E18">
            <w:pPr>
              <w:spacing w:before="60"/>
              <w:rPr>
                <w:rFonts w:ascii="Courier New" w:hAnsi="Courier New" w:cs="Courier New"/>
                <w:szCs w:val="24"/>
              </w:rPr>
            </w:pPr>
            <w:r w:rsidRPr="00682F43">
              <w:rPr>
                <w:rFonts w:ascii="Courier New" w:hAnsi="Courier New" w:cs="Courier New"/>
                <w:szCs w:val="24"/>
              </w:rPr>
              <w:t>http://192.168.50.10/dns-sinkhole.txt</w:t>
            </w:r>
            <w:r>
              <w:rPr>
                <w:rFonts w:ascii="Courier New" w:hAnsi="Courier New" w:cs="Courier New"/>
                <w:szCs w:val="24"/>
              </w:rPr>
              <w:t xml:space="preserve"> </w:t>
            </w:r>
            <w:r w:rsidRPr="00682F43">
              <w:rPr>
                <w:rFonts w:cs="Times New Roman"/>
                <w:szCs w:val="24"/>
              </w:rPr>
              <w:t xml:space="preserve">(This is hosted on the DMZ </w:t>
            </w:r>
            <w:r w:rsidR="003B0E18">
              <w:rPr>
                <w:rFonts w:cs="Times New Roman"/>
                <w:szCs w:val="24"/>
              </w:rPr>
              <w:t>s</w:t>
            </w:r>
            <w:r w:rsidRPr="00682F43">
              <w:rPr>
                <w:rFonts w:cs="Times New Roman"/>
                <w:szCs w:val="24"/>
              </w:rPr>
              <w:t>erver</w:t>
            </w:r>
            <w:r w:rsidR="003B0E18">
              <w:rPr>
                <w:rFonts w:cs="Times New Roman"/>
                <w:szCs w:val="24"/>
              </w:rPr>
              <w:t>.</w:t>
            </w:r>
            <w:r w:rsidRPr="00682F43">
              <w:rPr>
                <w:rFonts w:cs="Times New Roman"/>
                <w:szCs w:val="24"/>
              </w:rPr>
              <w:t>)</w:t>
            </w:r>
          </w:p>
        </w:tc>
      </w:tr>
      <w:tr w:rsidR="0070277A" w:rsidRPr="00526BF8" w14:paraId="3F0FFC9A" w14:textId="77777777" w:rsidTr="0049042C">
        <w:tc>
          <w:tcPr>
            <w:tcW w:w="2705" w:type="dxa"/>
          </w:tcPr>
          <w:p w14:paraId="3F50E9CE" w14:textId="77777777" w:rsidR="0070277A" w:rsidRDefault="0070277A" w:rsidP="0049042C">
            <w:pPr>
              <w:spacing w:before="60"/>
              <w:rPr>
                <w:szCs w:val="24"/>
              </w:rPr>
            </w:pPr>
            <w:r>
              <w:rPr>
                <w:szCs w:val="24"/>
              </w:rPr>
              <w:t>Repeat</w:t>
            </w:r>
          </w:p>
        </w:tc>
        <w:tc>
          <w:tcPr>
            <w:tcW w:w="6295" w:type="dxa"/>
          </w:tcPr>
          <w:p w14:paraId="1E265177" w14:textId="77777777" w:rsidR="0070277A" w:rsidRPr="00526BF8" w:rsidRDefault="0070277A" w:rsidP="00667098">
            <w:pPr>
              <w:spacing w:before="60"/>
              <w:rPr>
                <w:b/>
                <w:szCs w:val="24"/>
              </w:rPr>
            </w:pPr>
            <w:r w:rsidRPr="00526BF8">
              <w:rPr>
                <w:b/>
                <w:szCs w:val="24"/>
              </w:rPr>
              <w:t>Five Minute</w:t>
            </w:r>
          </w:p>
        </w:tc>
      </w:tr>
    </w:tbl>
    <w:p w14:paraId="635A6687" w14:textId="16AD9A74" w:rsidR="0070277A" w:rsidRDefault="00DF787D" w:rsidP="0070277A">
      <w:pPr>
        <w:pStyle w:val="ListParagraph"/>
      </w:pPr>
      <w:r w:rsidRPr="00226577">
        <w:rPr>
          <w:b/>
        </w:rPr>
        <w:t>Note:</w:t>
      </w:r>
      <w:r>
        <w:t xml:space="preserve"> This list currently only </w:t>
      </w:r>
      <w:r w:rsidR="00667098">
        <w:t>contains</w:t>
      </w:r>
      <w:r>
        <w:t xml:space="preserve"> reddit.com</w:t>
      </w:r>
      <w:r w:rsidR="00526BF8">
        <w:t>.</w:t>
      </w:r>
    </w:p>
    <w:p w14:paraId="7325206A" w14:textId="77777777" w:rsidR="0070277A" w:rsidRDefault="0070277A" w:rsidP="00410B05">
      <w:pPr>
        <w:pStyle w:val="ListParagraph"/>
        <w:numPr>
          <w:ilvl w:val="0"/>
          <w:numId w:val="88"/>
        </w:numPr>
      </w:pPr>
      <w:r>
        <w:t xml:space="preserve">Click </w:t>
      </w:r>
      <w:r>
        <w:rPr>
          <w:b/>
        </w:rPr>
        <w:t>OK</w:t>
      </w:r>
      <w:r>
        <w:t xml:space="preserve"> to close the External Dynamic Lists configuration window.</w:t>
      </w:r>
    </w:p>
    <w:p w14:paraId="375E786D" w14:textId="12FA3905" w:rsidR="00120460" w:rsidRDefault="009866AB" w:rsidP="00120460">
      <w:pPr>
        <w:pStyle w:val="Heading2"/>
      </w:pPr>
      <w:bookmarkStart w:id="60" w:name="_Toc474939096"/>
      <w:r>
        <w:t>5.</w:t>
      </w:r>
      <w:r w:rsidR="00087626">
        <w:t>7</w:t>
      </w:r>
      <w:r w:rsidR="0061725C">
        <w:t xml:space="preserve"> A</w:t>
      </w:r>
      <w:r w:rsidR="00120460">
        <w:t>nti-Spyware Profile with DNS Sinkhole</w:t>
      </w:r>
      <w:bookmarkEnd w:id="60"/>
    </w:p>
    <w:p w14:paraId="2CB10975" w14:textId="5A8017AE" w:rsidR="00A54C48" w:rsidRDefault="00A54C48" w:rsidP="00A54C48">
      <w:r w:rsidRPr="00A54C48">
        <w:t>The DNS sinkhole action provides administrators with a method of identifying infected hosts on the network using DNS traffic, even when the firewall is north of a local DNS server (i.e.</w:t>
      </w:r>
      <w:r w:rsidR="003B0E18">
        <w:t>,</w:t>
      </w:r>
      <w:r w:rsidRPr="00A54C48">
        <w:t xml:space="preserve"> the firewall cannot see the originator of the DNS query)</w:t>
      </w:r>
      <w:r>
        <w:t>.</w:t>
      </w:r>
    </w:p>
    <w:p w14:paraId="3E3EC51D" w14:textId="1FAC366F" w:rsidR="00120460" w:rsidRDefault="00120460" w:rsidP="00410B05">
      <w:pPr>
        <w:pStyle w:val="ListParagraph"/>
        <w:numPr>
          <w:ilvl w:val="0"/>
          <w:numId w:val="87"/>
        </w:numPr>
      </w:pPr>
      <w:r>
        <w:t xml:space="preserve">Select </w:t>
      </w:r>
      <w:r w:rsidRPr="00F60083">
        <w:rPr>
          <w:b/>
        </w:rPr>
        <w:t>Objects &gt; Security Profiles &gt; Anti-Spyware</w:t>
      </w:r>
      <w:r>
        <w:t>.</w:t>
      </w:r>
    </w:p>
    <w:p w14:paraId="091CC95F" w14:textId="52B64D8E" w:rsidR="00120460" w:rsidRDefault="001408C9" w:rsidP="00410B05">
      <w:pPr>
        <w:pStyle w:val="ListParagraph"/>
        <w:numPr>
          <w:ilvl w:val="0"/>
          <w:numId w:val="87"/>
        </w:numPr>
      </w:pPr>
      <w:r>
        <w:lastRenderedPageBreak/>
        <w:t>Click to o</w:t>
      </w:r>
      <w:r w:rsidR="003B6E51">
        <w:t xml:space="preserve">pen the </w:t>
      </w:r>
      <w:r w:rsidR="00F01D7D">
        <w:t>Anti-Spyware</w:t>
      </w:r>
      <w:r w:rsidR="003B6E51">
        <w:t xml:space="preserve"> </w:t>
      </w:r>
      <w:r w:rsidR="00F10998">
        <w:t>P</w:t>
      </w:r>
      <w:r w:rsidR="003B6E51">
        <w:t>rofile named</w:t>
      </w:r>
      <w:r w:rsidR="00120460">
        <w:t xml:space="preserve"> </w:t>
      </w:r>
      <w:r w:rsidR="0061725C" w:rsidRPr="003B6E51">
        <w:rPr>
          <w:rStyle w:val="NormalintableChar"/>
          <w:rFonts w:ascii="Times New Roman" w:hAnsi="Times New Roman" w:cs="Times New Roman"/>
          <w:b/>
        </w:rPr>
        <w:t>lab</w:t>
      </w:r>
      <w:r w:rsidR="00120460" w:rsidRPr="003B6E51">
        <w:rPr>
          <w:rStyle w:val="NormalintableChar"/>
          <w:rFonts w:ascii="Times New Roman" w:hAnsi="Times New Roman" w:cs="Times New Roman"/>
          <w:b/>
        </w:rPr>
        <w:t>-as</w:t>
      </w:r>
      <w:r w:rsidR="00120460" w:rsidRPr="003B6E51">
        <w:rPr>
          <w:rFonts w:cs="Times New Roman"/>
        </w:rPr>
        <w:t>.</w:t>
      </w:r>
    </w:p>
    <w:p w14:paraId="62479BD1" w14:textId="03205034" w:rsidR="0061725C" w:rsidRPr="00120460" w:rsidRDefault="00120460" w:rsidP="00410B05">
      <w:pPr>
        <w:pStyle w:val="ListParagraph"/>
        <w:numPr>
          <w:ilvl w:val="0"/>
          <w:numId w:val="87"/>
        </w:numPr>
      </w:pPr>
      <w:r>
        <w:t xml:space="preserve">Click the </w:t>
      </w:r>
      <w:r>
        <w:rPr>
          <w:b/>
        </w:rPr>
        <w:t>DNS Signatures</w:t>
      </w:r>
      <w:r>
        <w:t xml:space="preserve"> tab.</w:t>
      </w:r>
    </w:p>
    <w:p w14:paraId="71B2A37F" w14:textId="4212F5AC" w:rsidR="00004124" w:rsidRPr="00004124" w:rsidRDefault="00004124" w:rsidP="00410B05">
      <w:pPr>
        <w:pStyle w:val="ListParagraph"/>
        <w:numPr>
          <w:ilvl w:val="0"/>
          <w:numId w:val="87"/>
        </w:numPr>
      </w:pPr>
      <w:r>
        <w:t xml:space="preserve">Click </w:t>
      </w:r>
      <w:r>
        <w:rPr>
          <w:noProof/>
        </w:rPr>
        <w:drawing>
          <wp:inline distT="0" distB="0" distL="0" distR="0" wp14:anchorId="1D6E1D03" wp14:editId="245BCE10">
            <wp:extent cx="438150" cy="26670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150" cy="266700"/>
                    </a:xfrm>
                    <a:prstGeom prst="rect">
                      <a:avLst/>
                    </a:prstGeom>
                  </pic:spPr>
                </pic:pic>
              </a:graphicData>
            </a:graphic>
          </wp:inline>
        </w:drawing>
      </w:r>
      <w:r>
        <w:t xml:space="preserve"> and select </w:t>
      </w:r>
      <w:r w:rsidRPr="003B6E51">
        <w:rPr>
          <w:rStyle w:val="NormalintableChar"/>
          <w:rFonts w:ascii="Times New Roman" w:hAnsi="Times New Roman" w:cs="Times New Roman"/>
          <w:b/>
        </w:rPr>
        <w:t>lab-dns-sinkhole</w:t>
      </w:r>
      <w:r w:rsidR="003B6E51" w:rsidRPr="003B6E51">
        <w:rPr>
          <w:rStyle w:val="NormalintableChar"/>
          <w:rFonts w:ascii="Times New Roman" w:hAnsi="Times New Roman" w:cs="Times New Roman"/>
        </w:rPr>
        <w:t>.</w:t>
      </w:r>
    </w:p>
    <w:p w14:paraId="78F1D4B2" w14:textId="0D9767ED" w:rsidR="00004124" w:rsidRPr="0061725C" w:rsidRDefault="00004124" w:rsidP="00410B05">
      <w:pPr>
        <w:pStyle w:val="ListParagraph"/>
        <w:numPr>
          <w:ilvl w:val="0"/>
          <w:numId w:val="87"/>
        </w:numPr>
      </w:pPr>
      <w:r>
        <w:t xml:space="preserve">Set the </w:t>
      </w:r>
      <w:r>
        <w:rPr>
          <w:b/>
        </w:rPr>
        <w:t>Action on DNS Queries</w:t>
      </w:r>
      <w:r>
        <w:t xml:space="preserve"> to </w:t>
      </w:r>
      <w:r w:rsidRPr="003B6E51">
        <w:rPr>
          <w:rFonts w:cs="Times New Roman"/>
          <w:b/>
        </w:rPr>
        <w:t>sinkhole</w:t>
      </w:r>
      <w:r w:rsidR="000C0CD6">
        <w:rPr>
          <w:rFonts w:cs="Times New Roman"/>
        </w:rPr>
        <w:t>:</w:t>
      </w:r>
    </w:p>
    <w:p w14:paraId="2717DE28" w14:textId="66D90C1E" w:rsidR="00004124" w:rsidRPr="00004124" w:rsidRDefault="00004124" w:rsidP="00004124">
      <w:pPr>
        <w:pStyle w:val="ListParagraph"/>
      </w:pPr>
      <w:r>
        <w:rPr>
          <w:noProof/>
        </w:rPr>
        <w:drawing>
          <wp:inline distT="0" distB="0" distL="0" distR="0" wp14:anchorId="2FB2C8D2" wp14:editId="78CEE5AB">
            <wp:extent cx="2933700" cy="904875"/>
            <wp:effectExtent l="0" t="0" r="0"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33700" cy="904875"/>
                    </a:xfrm>
                    <a:prstGeom prst="rect">
                      <a:avLst/>
                    </a:prstGeom>
                  </pic:spPr>
                </pic:pic>
              </a:graphicData>
            </a:graphic>
          </wp:inline>
        </w:drawing>
      </w:r>
    </w:p>
    <w:p w14:paraId="614C2940" w14:textId="4C741339" w:rsidR="00120460" w:rsidRPr="00120460" w:rsidRDefault="00120460" w:rsidP="00410B05">
      <w:pPr>
        <w:pStyle w:val="ListParagraph"/>
        <w:numPr>
          <w:ilvl w:val="0"/>
          <w:numId w:val="87"/>
        </w:numPr>
      </w:pPr>
      <w:r>
        <w:rPr>
          <w:rFonts w:cs="Times New Roman"/>
        </w:rPr>
        <w:t xml:space="preserve">Verify </w:t>
      </w:r>
      <w:r w:rsidR="003B6E51">
        <w:rPr>
          <w:rFonts w:cs="Times New Roman"/>
        </w:rPr>
        <w:t xml:space="preserve">that </w:t>
      </w:r>
      <w:r>
        <w:rPr>
          <w:rFonts w:cs="Times New Roman"/>
        </w:rPr>
        <w:t xml:space="preserve">the </w:t>
      </w:r>
      <w:r>
        <w:rPr>
          <w:rFonts w:cs="Times New Roman"/>
          <w:b/>
        </w:rPr>
        <w:t>Sinkhole IPv4</w:t>
      </w:r>
      <w:r w:rsidR="003B6E51">
        <w:rPr>
          <w:rFonts w:cs="Times New Roman"/>
        </w:rPr>
        <w:t xml:space="preserve"> is set to</w:t>
      </w:r>
      <w:r>
        <w:rPr>
          <w:rFonts w:cs="Times New Roman"/>
        </w:rPr>
        <w:t xml:space="preserve"> </w:t>
      </w:r>
      <w:r w:rsidRPr="003B6E51">
        <w:rPr>
          <w:rFonts w:cs="Times New Roman"/>
        </w:rPr>
        <w:t>71.19.152.112</w:t>
      </w:r>
      <w:r>
        <w:rPr>
          <w:rFonts w:cs="Times New Roman"/>
        </w:rPr>
        <w:t>.</w:t>
      </w:r>
    </w:p>
    <w:p w14:paraId="3348581C" w14:textId="03BC1B3D" w:rsidR="00120460" w:rsidRDefault="000452CE" w:rsidP="00410B05">
      <w:pPr>
        <w:pStyle w:val="ListParagraph"/>
        <w:numPr>
          <w:ilvl w:val="0"/>
          <w:numId w:val="87"/>
        </w:numPr>
      </w:pPr>
      <w:r>
        <w:t xml:space="preserve">Click </w:t>
      </w:r>
      <w:r>
        <w:rPr>
          <w:b/>
        </w:rPr>
        <w:t>OK</w:t>
      </w:r>
      <w:r>
        <w:t xml:space="preserve"> to close the Anti-Spyware Profile configuration window.</w:t>
      </w:r>
    </w:p>
    <w:p w14:paraId="74E8D70E" w14:textId="77777777" w:rsidR="0061725C" w:rsidRDefault="0061725C" w:rsidP="00410B05">
      <w:pPr>
        <w:pStyle w:val="ListParagraph"/>
        <w:numPr>
          <w:ilvl w:val="0"/>
          <w:numId w:val="87"/>
        </w:numPr>
      </w:pPr>
      <w:r>
        <w:rPr>
          <w:noProof/>
        </w:rPr>
        <w:drawing>
          <wp:inline distT="0" distB="0" distL="0" distR="0" wp14:anchorId="238F3497" wp14:editId="47E14C1D">
            <wp:extent cx="628650" cy="2190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37C9FCBE" w14:textId="23326026" w:rsidR="0061725C" w:rsidRDefault="009866AB" w:rsidP="0061725C">
      <w:pPr>
        <w:pStyle w:val="Heading2"/>
      </w:pPr>
      <w:bookmarkStart w:id="61" w:name="_Toc474939097"/>
      <w:r>
        <w:t>5.</w:t>
      </w:r>
      <w:r w:rsidR="00087626">
        <w:t>8</w:t>
      </w:r>
      <w:r w:rsidR="0061725C">
        <w:t xml:space="preserve"> </w:t>
      </w:r>
      <w:r w:rsidR="00A325D0">
        <w:t>Test Security Policy Rule</w:t>
      </w:r>
      <w:bookmarkEnd w:id="61"/>
    </w:p>
    <w:p w14:paraId="7DE49663" w14:textId="706122A3" w:rsidR="000452CE" w:rsidRDefault="000452CE" w:rsidP="00E82336">
      <w:pPr>
        <w:pStyle w:val="ListParagraph"/>
        <w:numPr>
          <w:ilvl w:val="0"/>
          <w:numId w:val="49"/>
        </w:numPr>
      </w:pPr>
      <w:r>
        <w:t xml:space="preserve">From the </w:t>
      </w:r>
      <w:r w:rsidR="00AE46C2">
        <w:t>Windows desktop</w:t>
      </w:r>
      <w:r w:rsidR="003B0E18">
        <w:t>,</w:t>
      </w:r>
      <w:r>
        <w:t xml:space="preserve"> </w:t>
      </w:r>
      <w:r w:rsidR="00AE46C2">
        <w:t>open a command-</w:t>
      </w:r>
      <w:r>
        <w:t>prompt</w:t>
      </w:r>
      <w:r w:rsidR="00AE46C2">
        <w:t xml:space="preserve"> window</w:t>
      </w:r>
      <w:r>
        <w:t>.</w:t>
      </w:r>
    </w:p>
    <w:p w14:paraId="6F2BA42C" w14:textId="00A225ED" w:rsidR="0061725C" w:rsidRPr="0061725C" w:rsidRDefault="00BA6A6D" w:rsidP="00E82336">
      <w:pPr>
        <w:pStyle w:val="ListParagraph"/>
        <w:numPr>
          <w:ilvl w:val="0"/>
          <w:numId w:val="49"/>
        </w:numPr>
      </w:pPr>
      <w:r>
        <w:t>Type the</w:t>
      </w:r>
      <w:r w:rsidR="000452CE">
        <w:t xml:space="preserve"> </w:t>
      </w:r>
      <w:r w:rsidR="0061725C">
        <w:rPr>
          <w:rFonts w:ascii="Courier New" w:hAnsi="Courier New" w:cs="Courier New"/>
        </w:rPr>
        <w:t>nslookup</w:t>
      </w:r>
      <w:r w:rsidR="0061725C" w:rsidRPr="0061725C">
        <w:rPr>
          <w:rFonts w:cs="Times New Roman"/>
        </w:rPr>
        <w:t xml:space="preserve"> </w:t>
      </w:r>
      <w:r>
        <w:rPr>
          <w:rFonts w:cs="Times New Roman"/>
        </w:rPr>
        <w:t xml:space="preserve">command </w:t>
      </w:r>
      <w:r w:rsidR="003B0E18">
        <w:rPr>
          <w:rFonts w:cs="Times New Roman"/>
        </w:rPr>
        <w:t xml:space="preserve">and </w:t>
      </w:r>
      <w:r w:rsidR="0061725C" w:rsidRPr="0061725C">
        <w:rPr>
          <w:rFonts w:cs="Times New Roman"/>
        </w:rPr>
        <w:t xml:space="preserve">press the </w:t>
      </w:r>
      <w:r w:rsidR="0061725C" w:rsidRPr="0061725C">
        <w:rPr>
          <w:rFonts w:cs="Times New Roman"/>
          <w:b/>
        </w:rPr>
        <w:t>Enter</w:t>
      </w:r>
      <w:r w:rsidR="0061725C" w:rsidRPr="0061725C">
        <w:rPr>
          <w:rFonts w:cs="Times New Roman"/>
        </w:rPr>
        <w:t xml:space="preserve"> key.</w:t>
      </w:r>
    </w:p>
    <w:p w14:paraId="546E55CF" w14:textId="6BAEC99C" w:rsidR="0061725C" w:rsidRPr="0061725C" w:rsidRDefault="00BA6A6D" w:rsidP="00E82336">
      <w:pPr>
        <w:pStyle w:val="ListParagraph"/>
        <w:numPr>
          <w:ilvl w:val="0"/>
          <w:numId w:val="49"/>
        </w:numPr>
      </w:pPr>
      <w:r>
        <w:rPr>
          <w:rFonts w:cs="Times New Roman"/>
        </w:rPr>
        <w:t>Type the command</w:t>
      </w:r>
      <w:r w:rsidR="0061725C" w:rsidRPr="003B0E18">
        <w:rPr>
          <w:rFonts w:cs="Times New Roman"/>
        </w:rPr>
        <w:t xml:space="preserve"> </w:t>
      </w:r>
      <w:r w:rsidR="0061725C">
        <w:rPr>
          <w:rFonts w:ascii="Courier New" w:hAnsi="Courier New" w:cs="Courier New"/>
        </w:rPr>
        <w:t>server 8.8.8.8</w:t>
      </w:r>
      <w:r w:rsidR="0061725C" w:rsidRPr="0061725C">
        <w:rPr>
          <w:rFonts w:cs="Times New Roman"/>
        </w:rPr>
        <w:t xml:space="preserve"> </w:t>
      </w:r>
      <w:r>
        <w:rPr>
          <w:rFonts w:cs="Times New Roman"/>
        </w:rPr>
        <w:t xml:space="preserve">and </w:t>
      </w:r>
      <w:r w:rsidR="0061725C" w:rsidRPr="0061725C">
        <w:rPr>
          <w:rFonts w:cs="Times New Roman"/>
        </w:rPr>
        <w:t xml:space="preserve">press the </w:t>
      </w:r>
      <w:r w:rsidR="0061725C" w:rsidRPr="0061725C">
        <w:rPr>
          <w:rFonts w:cs="Times New Roman"/>
          <w:b/>
        </w:rPr>
        <w:t>Enter</w:t>
      </w:r>
      <w:r w:rsidR="003B0E18">
        <w:rPr>
          <w:rFonts w:cs="Times New Roman"/>
        </w:rPr>
        <w:t xml:space="preserve"> key:</w:t>
      </w:r>
    </w:p>
    <w:p w14:paraId="645D25A8" w14:textId="277A7769" w:rsidR="0061725C" w:rsidRPr="000452CE" w:rsidRDefault="006D5425" w:rsidP="0061725C">
      <w:pPr>
        <w:pStyle w:val="ListParagraph"/>
      </w:pPr>
      <w:r>
        <w:rPr>
          <w:noProof/>
        </w:rPr>
        <w:drawing>
          <wp:inline distT="0" distB="0" distL="0" distR="0" wp14:anchorId="2043AD8B" wp14:editId="5F658263">
            <wp:extent cx="3819525" cy="723900"/>
            <wp:effectExtent l="0" t="0" r="952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9525" cy="723900"/>
                    </a:xfrm>
                    <a:prstGeom prst="rect">
                      <a:avLst/>
                    </a:prstGeom>
                  </pic:spPr>
                </pic:pic>
              </a:graphicData>
            </a:graphic>
          </wp:inline>
        </w:drawing>
      </w:r>
    </w:p>
    <w:p w14:paraId="05C1B2FE" w14:textId="52BA63AC" w:rsidR="000452CE" w:rsidRPr="00ED4B2F" w:rsidRDefault="004D47CD" w:rsidP="00E82336">
      <w:pPr>
        <w:pStyle w:val="ListParagraph"/>
        <w:numPr>
          <w:ilvl w:val="0"/>
          <w:numId w:val="49"/>
        </w:numPr>
      </w:pPr>
      <w:r>
        <w:rPr>
          <w:rFonts w:cs="Times New Roman"/>
        </w:rPr>
        <w:t xml:space="preserve">At the </w:t>
      </w:r>
      <w:r w:rsidRPr="00882B56">
        <w:rPr>
          <w:rFonts w:ascii="Courier New" w:hAnsi="Courier New" w:cs="Courier New"/>
        </w:rPr>
        <w:t>nslookup</w:t>
      </w:r>
      <w:r>
        <w:rPr>
          <w:rFonts w:cs="Times New Roman"/>
        </w:rPr>
        <w:t xml:space="preserve"> command prompt</w:t>
      </w:r>
      <w:r w:rsidR="000C0CD6">
        <w:rPr>
          <w:rFonts w:cs="Times New Roman"/>
        </w:rPr>
        <w:t>,</w:t>
      </w:r>
      <w:r>
        <w:rPr>
          <w:rFonts w:cs="Times New Roman"/>
        </w:rPr>
        <w:t xml:space="preserve"> type</w:t>
      </w:r>
      <w:r w:rsidR="0061725C">
        <w:rPr>
          <w:rFonts w:cs="Times New Roman"/>
        </w:rPr>
        <w:t xml:space="preserve"> </w:t>
      </w:r>
      <w:r w:rsidR="00004124">
        <w:rPr>
          <w:rFonts w:ascii="Courier New" w:hAnsi="Courier New" w:cs="Courier New"/>
        </w:rPr>
        <w:t>reddit.com</w:t>
      </w:r>
      <w:r w:rsidR="006D5425" w:rsidRPr="006D5425">
        <w:rPr>
          <w:rFonts w:cs="Times New Roman"/>
        </w:rPr>
        <w:t>.</w:t>
      </w:r>
      <w:r w:rsidR="00BA6A6D">
        <w:rPr>
          <w:rFonts w:cs="Times New Roman"/>
        </w:rPr>
        <w:t xml:space="preserve"> and</w:t>
      </w:r>
      <w:r w:rsidR="0061725C" w:rsidRPr="0061725C">
        <w:rPr>
          <w:rFonts w:cs="Times New Roman"/>
        </w:rPr>
        <w:t xml:space="preserve"> press the </w:t>
      </w:r>
      <w:r w:rsidR="0061725C" w:rsidRPr="0061725C">
        <w:rPr>
          <w:rFonts w:cs="Times New Roman"/>
          <w:b/>
        </w:rPr>
        <w:t>Enter</w:t>
      </w:r>
      <w:r w:rsidR="003B0E18">
        <w:rPr>
          <w:rFonts w:cs="Times New Roman"/>
        </w:rPr>
        <w:t xml:space="preserve"> key:</w:t>
      </w:r>
    </w:p>
    <w:p w14:paraId="67F1EF3E" w14:textId="7AA1BB13" w:rsidR="00ED4B2F" w:rsidRDefault="00004124" w:rsidP="00ED4B2F">
      <w:pPr>
        <w:pStyle w:val="ListParagraph"/>
      </w:pPr>
      <w:r>
        <w:rPr>
          <w:noProof/>
        </w:rPr>
        <w:drawing>
          <wp:inline distT="0" distB="0" distL="0" distR="0" wp14:anchorId="2992CD0D" wp14:editId="7FD13D04">
            <wp:extent cx="2047875" cy="790575"/>
            <wp:effectExtent l="0" t="0" r="9525"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47875" cy="790575"/>
                    </a:xfrm>
                    <a:prstGeom prst="rect">
                      <a:avLst/>
                    </a:prstGeom>
                  </pic:spPr>
                </pic:pic>
              </a:graphicData>
            </a:graphic>
          </wp:inline>
        </w:drawing>
      </w:r>
    </w:p>
    <w:p w14:paraId="327A18A9" w14:textId="66212943" w:rsidR="000452CE" w:rsidRPr="00A325D0" w:rsidRDefault="000452CE" w:rsidP="00667098">
      <w:pPr>
        <w:ind w:left="360"/>
      </w:pPr>
      <w:r w:rsidRPr="000C0CD6">
        <w:rPr>
          <w:rFonts w:cs="Times New Roman"/>
        </w:rPr>
        <w:t>Notice</w:t>
      </w:r>
      <w:r w:rsidR="003B0E18" w:rsidRPr="000C0CD6">
        <w:rPr>
          <w:rFonts w:cs="Times New Roman"/>
        </w:rPr>
        <w:t xml:space="preserve"> that</w:t>
      </w:r>
      <w:r w:rsidRPr="000C0CD6">
        <w:rPr>
          <w:rFonts w:cs="Times New Roman"/>
        </w:rPr>
        <w:t xml:space="preserve"> the reply </w:t>
      </w:r>
      <w:r w:rsidRPr="00FE4D63">
        <w:rPr>
          <w:rFonts w:cs="Times New Roman"/>
        </w:rPr>
        <w:t xml:space="preserve">for </w:t>
      </w:r>
      <w:r w:rsidR="00004124" w:rsidRPr="001902C9">
        <w:rPr>
          <w:rFonts w:cs="Times New Roman"/>
        </w:rPr>
        <w:t>reddit.com</w:t>
      </w:r>
      <w:r w:rsidRPr="001902C9">
        <w:rPr>
          <w:rFonts w:cs="Times New Roman"/>
        </w:rPr>
        <w:t xml:space="preserve"> </w:t>
      </w:r>
      <w:r w:rsidR="00BA0EEB" w:rsidRPr="001902C9">
        <w:rPr>
          <w:rFonts w:cs="Times New Roman"/>
        </w:rPr>
        <w:t>is</w:t>
      </w:r>
      <w:r w:rsidRPr="001902C9">
        <w:rPr>
          <w:rFonts w:cs="Times New Roman"/>
        </w:rPr>
        <w:t xml:space="preserve"> 71.19.152.112</w:t>
      </w:r>
      <w:r w:rsidRPr="004A5CF0">
        <w:rPr>
          <w:rFonts w:cs="Times New Roman"/>
        </w:rPr>
        <w:t>.</w:t>
      </w:r>
      <w:r w:rsidR="00521FBC" w:rsidRPr="006E484B">
        <w:rPr>
          <w:rFonts w:cs="Times New Roman"/>
        </w:rPr>
        <w:t xml:space="preserve"> The request has been sinkholed.</w:t>
      </w:r>
    </w:p>
    <w:p w14:paraId="1FEFA32F" w14:textId="18685FF4" w:rsidR="00A325D0" w:rsidRPr="00521FBC" w:rsidRDefault="009866AB" w:rsidP="00A325D0">
      <w:pPr>
        <w:pStyle w:val="Heading2"/>
      </w:pPr>
      <w:bookmarkStart w:id="62" w:name="_Toc474939098"/>
      <w:r>
        <w:t>5.</w:t>
      </w:r>
      <w:r w:rsidR="00087626">
        <w:t>9</w:t>
      </w:r>
      <w:r w:rsidR="00A325D0">
        <w:t xml:space="preserve"> Review Logs</w:t>
      </w:r>
      <w:bookmarkEnd w:id="62"/>
    </w:p>
    <w:p w14:paraId="0B7DAAB3" w14:textId="77777777" w:rsidR="00ED4B2F" w:rsidRPr="00521FBC" w:rsidRDefault="00521FBC" w:rsidP="00410B05">
      <w:pPr>
        <w:pStyle w:val="ListParagraph"/>
        <w:numPr>
          <w:ilvl w:val="0"/>
          <w:numId w:val="96"/>
        </w:numPr>
      </w:pPr>
      <w:r>
        <w:rPr>
          <w:rFonts w:cs="Times New Roman"/>
        </w:rPr>
        <w:t xml:space="preserve">Select </w:t>
      </w:r>
      <w:r>
        <w:rPr>
          <w:rFonts w:cs="Times New Roman"/>
          <w:b/>
        </w:rPr>
        <w:t>Monitor &gt; Logs &gt; Threat</w:t>
      </w:r>
      <w:r>
        <w:rPr>
          <w:rFonts w:cs="Times New Roman"/>
        </w:rPr>
        <w:t>.</w:t>
      </w:r>
      <w:r w:rsidR="00ED4B2F">
        <w:rPr>
          <w:rFonts w:cs="Times New Roman"/>
        </w:rPr>
        <w:t xml:space="preserve"> </w:t>
      </w:r>
      <w:r w:rsidR="00ED4B2F">
        <w:rPr>
          <w:noProof/>
        </w:rPr>
        <w:drawing>
          <wp:inline distT="0" distB="0" distL="0" distR="0" wp14:anchorId="15F63F40" wp14:editId="22E52BDB">
            <wp:extent cx="685800" cy="2000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 cy="200025"/>
                    </a:xfrm>
                    <a:prstGeom prst="rect">
                      <a:avLst/>
                    </a:prstGeom>
                  </pic:spPr>
                </pic:pic>
              </a:graphicData>
            </a:graphic>
          </wp:inline>
        </w:drawing>
      </w:r>
    </w:p>
    <w:p w14:paraId="2A34C8F5" w14:textId="60CEA3BF" w:rsidR="00521FBC" w:rsidRPr="00ED4B2F" w:rsidRDefault="00521FBC" w:rsidP="00410B05">
      <w:pPr>
        <w:pStyle w:val="ListParagraph"/>
        <w:numPr>
          <w:ilvl w:val="0"/>
          <w:numId w:val="96"/>
        </w:numPr>
      </w:pPr>
      <w:r>
        <w:rPr>
          <w:rFonts w:cs="Times New Roman"/>
        </w:rPr>
        <w:t xml:space="preserve">Identify the </w:t>
      </w:r>
      <w:r w:rsidRPr="00521FBC">
        <w:rPr>
          <w:rFonts w:cs="Times New Roman"/>
          <w:b/>
        </w:rPr>
        <w:t xml:space="preserve">Suspicious </w:t>
      </w:r>
      <w:r w:rsidR="00BA6A6D">
        <w:rPr>
          <w:rFonts w:cs="Times New Roman"/>
          <w:b/>
        </w:rPr>
        <w:t xml:space="preserve">Domain </w:t>
      </w:r>
      <w:r w:rsidR="00BA6A6D" w:rsidRPr="00BA6A6D">
        <w:rPr>
          <w:rFonts w:cs="Times New Roman"/>
        </w:rPr>
        <w:t>log entry</w:t>
      </w:r>
      <w:r>
        <w:rPr>
          <w:rFonts w:cs="Times New Roman"/>
        </w:rPr>
        <w:t xml:space="preserve">. </w:t>
      </w:r>
      <w:r w:rsidR="00BA6A6D">
        <w:rPr>
          <w:rFonts w:cs="Times New Roman"/>
        </w:rPr>
        <w:t xml:space="preserve">Notice that the action is </w:t>
      </w:r>
      <w:r w:rsidR="00BA6A6D">
        <w:rPr>
          <w:rFonts w:cs="Times New Roman"/>
          <w:b/>
        </w:rPr>
        <w:t>sinkhole</w:t>
      </w:r>
      <w:r w:rsidR="00BA6A6D">
        <w:rPr>
          <w:rFonts w:cs="Times New Roman"/>
        </w:rPr>
        <w:t xml:space="preserve">. </w:t>
      </w:r>
      <w:r>
        <w:rPr>
          <w:rFonts w:cs="Times New Roman"/>
        </w:rPr>
        <w:t xml:space="preserve">Note that you will not see an entry for this activity in the </w:t>
      </w:r>
      <w:r w:rsidRPr="00BA6A6D">
        <w:rPr>
          <w:rFonts w:cs="Times New Roman"/>
        </w:rPr>
        <w:t>Traffic</w:t>
      </w:r>
      <w:r>
        <w:rPr>
          <w:rFonts w:cs="Times New Roman"/>
        </w:rPr>
        <w:t xml:space="preserve"> log because the </w:t>
      </w:r>
      <w:r w:rsidR="00BA6A6D">
        <w:rPr>
          <w:rFonts w:cs="Times New Roman"/>
        </w:rPr>
        <w:t>Windows system</w:t>
      </w:r>
      <w:r>
        <w:rPr>
          <w:rFonts w:cs="Times New Roman"/>
        </w:rPr>
        <w:t xml:space="preserve"> did not try to initiate a connection </w:t>
      </w:r>
      <w:r w:rsidR="003B0E18">
        <w:rPr>
          <w:rFonts w:cs="Times New Roman"/>
        </w:rPr>
        <w:t>to 71.19.152.112:</w:t>
      </w:r>
    </w:p>
    <w:p w14:paraId="3D1C95A2" w14:textId="2BA6685C" w:rsidR="00ED4B2F" w:rsidRDefault="00ED4B2F" w:rsidP="00ED4B2F">
      <w:pPr>
        <w:pStyle w:val="ListParagraph"/>
      </w:pPr>
      <w:r>
        <w:rPr>
          <w:noProof/>
        </w:rPr>
        <w:drawing>
          <wp:inline distT="0" distB="0" distL="0" distR="0" wp14:anchorId="407C590D" wp14:editId="7D711EA3">
            <wp:extent cx="2095500" cy="504825"/>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504825"/>
                    </a:xfrm>
                    <a:prstGeom prst="rect">
                      <a:avLst/>
                    </a:prstGeom>
                  </pic:spPr>
                </pic:pic>
              </a:graphicData>
            </a:graphic>
          </wp:inline>
        </w:drawing>
      </w:r>
    </w:p>
    <w:p w14:paraId="656365AF" w14:textId="3D4D03AD" w:rsidR="00541F37" w:rsidRDefault="009866AB" w:rsidP="00541F37">
      <w:pPr>
        <w:pStyle w:val="Heading2"/>
      </w:pPr>
      <w:bookmarkStart w:id="63" w:name="_Toc474939099"/>
      <w:r>
        <w:lastRenderedPageBreak/>
        <w:t>5.</w:t>
      </w:r>
      <w:r w:rsidR="00087626">
        <w:t>10</w:t>
      </w:r>
      <w:r w:rsidR="00541F37">
        <w:t xml:space="preserve"> Create Security Policy Rule with a Vulnerability Protection Profile</w:t>
      </w:r>
      <w:bookmarkEnd w:id="63"/>
    </w:p>
    <w:p w14:paraId="6D3C5090" w14:textId="08CCECED" w:rsidR="00A54C48" w:rsidRDefault="00A54C48" w:rsidP="00A54C48">
      <w:r w:rsidRPr="00A54C48">
        <w:t>A Security policy</w:t>
      </w:r>
      <w:r w:rsidR="00FC05F0">
        <w:t xml:space="preserve"> rule</w:t>
      </w:r>
      <w:r w:rsidRPr="00A54C48">
        <w:t xml:space="preserve"> can include specification of a Vulnerability Protection </w:t>
      </w:r>
      <w:r w:rsidR="00F10998">
        <w:t>Profile</w:t>
      </w:r>
      <w:r w:rsidRPr="00A54C48">
        <w:t xml:space="preserve"> that determines the level of protection against buffer overflows, illegal code execution, and other attempts to exploit system vulnerabilities.</w:t>
      </w:r>
    </w:p>
    <w:p w14:paraId="3140D7AC" w14:textId="42E1D885" w:rsidR="00541F37" w:rsidRDefault="00541F37" w:rsidP="00410B05">
      <w:pPr>
        <w:pStyle w:val="ListParagraph"/>
        <w:numPr>
          <w:ilvl w:val="0"/>
          <w:numId w:val="97"/>
        </w:numPr>
      </w:pPr>
      <w:r>
        <w:t xml:space="preserve">Select </w:t>
      </w:r>
      <w:r w:rsidRPr="00F60083">
        <w:rPr>
          <w:b/>
        </w:rPr>
        <w:t xml:space="preserve">Objects &gt; Security Profiles &gt; </w:t>
      </w:r>
      <w:r>
        <w:rPr>
          <w:b/>
        </w:rPr>
        <w:t>Vulnerability Protection</w:t>
      </w:r>
      <w:r>
        <w:t>.</w:t>
      </w:r>
      <w:r w:rsidRPr="007117CC">
        <w:rPr>
          <w:noProof/>
        </w:rPr>
        <w:t xml:space="preserve"> </w:t>
      </w:r>
      <w:r>
        <w:rPr>
          <w:noProof/>
        </w:rPr>
        <w:drawing>
          <wp:inline distT="0" distB="0" distL="0" distR="0" wp14:anchorId="07E807CE" wp14:editId="6B80233B">
            <wp:extent cx="1295400" cy="161925"/>
            <wp:effectExtent l="0" t="0" r="0" b="952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95400" cy="161925"/>
                    </a:xfrm>
                    <a:prstGeom prst="rect">
                      <a:avLst/>
                    </a:prstGeom>
                  </pic:spPr>
                </pic:pic>
              </a:graphicData>
            </a:graphic>
          </wp:inline>
        </w:drawing>
      </w:r>
    </w:p>
    <w:p w14:paraId="1F9EA6F2" w14:textId="157B471D" w:rsidR="00541F37" w:rsidRDefault="00541F37" w:rsidP="00410B05">
      <w:pPr>
        <w:pStyle w:val="ListParagraph"/>
        <w:numPr>
          <w:ilvl w:val="0"/>
          <w:numId w:val="97"/>
        </w:numPr>
      </w:pPr>
      <w:r>
        <w:t xml:space="preserve">Click </w:t>
      </w:r>
      <w:r>
        <w:rPr>
          <w:noProof/>
        </w:rPr>
        <w:drawing>
          <wp:inline distT="0" distB="0" distL="0" distR="0" wp14:anchorId="1F839221" wp14:editId="1589B1CA">
            <wp:extent cx="428625" cy="22860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304EC0">
        <w:t xml:space="preserve"> to create a Vulnerability P</w:t>
      </w:r>
      <w:r>
        <w:t xml:space="preserve">rotection </w:t>
      </w:r>
      <w:r w:rsidR="00F10998">
        <w:t>Profile</w:t>
      </w:r>
      <w:r>
        <w:t>.</w:t>
      </w:r>
    </w:p>
    <w:p w14:paraId="24775401" w14:textId="77777777" w:rsidR="00541F37" w:rsidRDefault="00541F37" w:rsidP="00410B05">
      <w:pPr>
        <w:pStyle w:val="ListParagraph"/>
        <w:numPr>
          <w:ilvl w:val="0"/>
          <w:numId w:val="97"/>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541F37" w:rsidRPr="00733F7B" w14:paraId="1F44CE18" w14:textId="77777777" w:rsidTr="0049042C">
        <w:trPr>
          <w:trHeight w:val="269"/>
          <w:tblHeader/>
        </w:trPr>
        <w:tc>
          <w:tcPr>
            <w:tcW w:w="2705" w:type="dxa"/>
            <w:shd w:val="pct15" w:color="auto" w:fill="auto"/>
          </w:tcPr>
          <w:p w14:paraId="10DE65C9" w14:textId="77777777" w:rsidR="00541F37" w:rsidRPr="001C3FD0" w:rsidRDefault="00541F37" w:rsidP="0049042C">
            <w:pPr>
              <w:spacing w:before="60"/>
              <w:rPr>
                <w:b/>
                <w:szCs w:val="24"/>
              </w:rPr>
            </w:pPr>
            <w:r w:rsidRPr="001C3FD0">
              <w:rPr>
                <w:b/>
                <w:szCs w:val="24"/>
              </w:rPr>
              <w:t>Parameter</w:t>
            </w:r>
          </w:p>
        </w:tc>
        <w:tc>
          <w:tcPr>
            <w:tcW w:w="6295" w:type="dxa"/>
            <w:shd w:val="pct15" w:color="auto" w:fill="auto"/>
          </w:tcPr>
          <w:p w14:paraId="3EF38512" w14:textId="77777777" w:rsidR="00541F37" w:rsidRPr="001C3FD0" w:rsidRDefault="00541F37" w:rsidP="0049042C">
            <w:pPr>
              <w:spacing w:before="60"/>
              <w:rPr>
                <w:rFonts w:asciiTheme="minorHAnsi" w:hAnsiTheme="minorHAnsi" w:cstheme="minorHAnsi"/>
                <w:b/>
                <w:szCs w:val="24"/>
              </w:rPr>
            </w:pPr>
            <w:r w:rsidRPr="001C3FD0">
              <w:rPr>
                <w:b/>
                <w:szCs w:val="24"/>
              </w:rPr>
              <w:t>Value</w:t>
            </w:r>
          </w:p>
        </w:tc>
      </w:tr>
      <w:tr w:rsidR="00541F37" w:rsidRPr="005B1C38" w14:paraId="219C6D22" w14:textId="77777777" w:rsidTr="0049042C">
        <w:tc>
          <w:tcPr>
            <w:tcW w:w="2705" w:type="dxa"/>
          </w:tcPr>
          <w:p w14:paraId="2DA33E4B" w14:textId="77777777" w:rsidR="00541F37" w:rsidRPr="001C3FD0" w:rsidRDefault="00541F37" w:rsidP="0049042C">
            <w:pPr>
              <w:spacing w:before="60"/>
              <w:rPr>
                <w:szCs w:val="24"/>
              </w:rPr>
            </w:pPr>
            <w:r>
              <w:t>Name</w:t>
            </w:r>
          </w:p>
        </w:tc>
        <w:tc>
          <w:tcPr>
            <w:tcW w:w="6295" w:type="dxa"/>
          </w:tcPr>
          <w:p w14:paraId="6A999956" w14:textId="0F4FE049" w:rsidR="00541F37" w:rsidRPr="00F2706E" w:rsidRDefault="00541F37" w:rsidP="0049042C">
            <w:pPr>
              <w:spacing w:before="60"/>
              <w:rPr>
                <w:rFonts w:ascii="Courier New" w:hAnsi="Courier New" w:cs="Courier New"/>
                <w:b/>
                <w:szCs w:val="24"/>
              </w:rPr>
            </w:pPr>
            <w:r>
              <w:rPr>
                <w:rFonts w:ascii="Courier New" w:hAnsi="Courier New" w:cs="Courier New"/>
              </w:rPr>
              <w:t>lab</w:t>
            </w:r>
            <w:r w:rsidRPr="00F2706E">
              <w:rPr>
                <w:rFonts w:ascii="Courier New" w:hAnsi="Courier New" w:cs="Courier New"/>
              </w:rPr>
              <w:t>-</w:t>
            </w:r>
            <w:r>
              <w:rPr>
                <w:rFonts w:ascii="Courier New" w:hAnsi="Courier New" w:cs="Courier New"/>
              </w:rPr>
              <w:t>vp</w:t>
            </w:r>
          </w:p>
        </w:tc>
      </w:tr>
    </w:tbl>
    <w:p w14:paraId="5A95E20E" w14:textId="75CD74CB" w:rsidR="00541F37" w:rsidRDefault="00401D75" w:rsidP="00410B05">
      <w:pPr>
        <w:pStyle w:val="ListParagraph"/>
        <w:numPr>
          <w:ilvl w:val="0"/>
          <w:numId w:val="97"/>
        </w:numPr>
      </w:pPr>
      <w:r>
        <w:t xml:space="preserve">On the </w:t>
      </w:r>
      <w:r w:rsidRPr="00401D75">
        <w:rPr>
          <w:b/>
        </w:rPr>
        <w:t>Rules</w:t>
      </w:r>
      <w:r>
        <w:t xml:space="preserve"> tab</w:t>
      </w:r>
      <w:r w:rsidR="003B0E18">
        <w:t>,</w:t>
      </w:r>
      <w:r>
        <w:t xml:space="preserve"> c</w:t>
      </w:r>
      <w:r w:rsidR="00541F37">
        <w:t xml:space="preserve">lick </w:t>
      </w:r>
      <w:r w:rsidR="00541F37">
        <w:rPr>
          <w:noProof/>
        </w:rPr>
        <w:drawing>
          <wp:inline distT="0" distB="0" distL="0" distR="0" wp14:anchorId="111D8337" wp14:editId="343F9498">
            <wp:extent cx="428625" cy="228600"/>
            <wp:effectExtent l="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541F37">
        <w:t xml:space="preserve"> to create a rule.</w:t>
      </w:r>
    </w:p>
    <w:p w14:paraId="430E27E6" w14:textId="6139861D" w:rsidR="00541F37" w:rsidRDefault="00541F37" w:rsidP="00410B05">
      <w:pPr>
        <w:pStyle w:val="ListParagraph"/>
        <w:numPr>
          <w:ilvl w:val="0"/>
          <w:numId w:val="97"/>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541F37" w:rsidRPr="00733F7B" w14:paraId="63102C7F" w14:textId="77777777" w:rsidTr="0049042C">
        <w:trPr>
          <w:trHeight w:val="269"/>
          <w:tblHeader/>
        </w:trPr>
        <w:tc>
          <w:tcPr>
            <w:tcW w:w="2705" w:type="dxa"/>
            <w:shd w:val="pct15" w:color="auto" w:fill="auto"/>
          </w:tcPr>
          <w:p w14:paraId="5479949D" w14:textId="77777777" w:rsidR="00541F37" w:rsidRPr="001C3FD0" w:rsidRDefault="00541F37" w:rsidP="0049042C">
            <w:pPr>
              <w:spacing w:before="60"/>
              <w:rPr>
                <w:b/>
                <w:szCs w:val="24"/>
              </w:rPr>
            </w:pPr>
            <w:r w:rsidRPr="001C3FD0">
              <w:rPr>
                <w:b/>
                <w:szCs w:val="24"/>
              </w:rPr>
              <w:t>Parameter</w:t>
            </w:r>
          </w:p>
        </w:tc>
        <w:tc>
          <w:tcPr>
            <w:tcW w:w="6295" w:type="dxa"/>
            <w:shd w:val="pct15" w:color="auto" w:fill="auto"/>
          </w:tcPr>
          <w:p w14:paraId="57473D86" w14:textId="77777777" w:rsidR="00541F37" w:rsidRPr="001C3FD0" w:rsidRDefault="00541F37" w:rsidP="0049042C">
            <w:pPr>
              <w:spacing w:before="60"/>
              <w:rPr>
                <w:rFonts w:asciiTheme="minorHAnsi" w:hAnsiTheme="minorHAnsi" w:cstheme="minorHAnsi"/>
                <w:b/>
                <w:szCs w:val="24"/>
              </w:rPr>
            </w:pPr>
            <w:r w:rsidRPr="001C3FD0">
              <w:rPr>
                <w:b/>
                <w:szCs w:val="24"/>
              </w:rPr>
              <w:t>Value</w:t>
            </w:r>
          </w:p>
        </w:tc>
      </w:tr>
      <w:tr w:rsidR="00541F37" w:rsidRPr="005B1C38" w14:paraId="11F4520D" w14:textId="77777777" w:rsidTr="0049042C">
        <w:tc>
          <w:tcPr>
            <w:tcW w:w="2705" w:type="dxa"/>
          </w:tcPr>
          <w:p w14:paraId="7E87F6C6" w14:textId="77777777" w:rsidR="00541F37" w:rsidRPr="001C3FD0" w:rsidRDefault="00541F37" w:rsidP="0049042C">
            <w:pPr>
              <w:spacing w:before="60"/>
              <w:rPr>
                <w:szCs w:val="24"/>
              </w:rPr>
            </w:pPr>
            <w:r>
              <w:t>Name</w:t>
            </w:r>
          </w:p>
        </w:tc>
        <w:tc>
          <w:tcPr>
            <w:tcW w:w="6295" w:type="dxa"/>
          </w:tcPr>
          <w:p w14:paraId="411306B0" w14:textId="0FDF8164" w:rsidR="00541F37" w:rsidRPr="00F2706E" w:rsidRDefault="00541F37" w:rsidP="0049042C">
            <w:pPr>
              <w:spacing w:before="60"/>
              <w:rPr>
                <w:rFonts w:ascii="Courier New" w:hAnsi="Courier New" w:cs="Courier New"/>
                <w:b/>
                <w:szCs w:val="24"/>
              </w:rPr>
            </w:pPr>
            <w:r>
              <w:rPr>
                <w:rFonts w:ascii="Courier New" w:hAnsi="Courier New" w:cs="Courier New"/>
              </w:rPr>
              <w:t>lab</w:t>
            </w:r>
            <w:r w:rsidRPr="00F2706E">
              <w:rPr>
                <w:rFonts w:ascii="Courier New" w:hAnsi="Courier New" w:cs="Courier New"/>
              </w:rPr>
              <w:t>-</w:t>
            </w:r>
            <w:r>
              <w:rPr>
                <w:rFonts w:ascii="Courier New" w:hAnsi="Courier New" w:cs="Courier New"/>
              </w:rPr>
              <w:t>vp-rule</w:t>
            </w:r>
          </w:p>
        </w:tc>
      </w:tr>
      <w:tr w:rsidR="00541F37" w:rsidRPr="005B1C38" w14:paraId="3161FC2B" w14:textId="77777777" w:rsidTr="0049042C">
        <w:tc>
          <w:tcPr>
            <w:tcW w:w="2705" w:type="dxa"/>
          </w:tcPr>
          <w:p w14:paraId="062D2A26" w14:textId="7B1EB5EA" w:rsidR="00541F37" w:rsidRDefault="00541F37" w:rsidP="0049042C">
            <w:pPr>
              <w:spacing w:before="60"/>
            </w:pPr>
            <w:r>
              <w:t>Packet Capture</w:t>
            </w:r>
          </w:p>
        </w:tc>
        <w:tc>
          <w:tcPr>
            <w:tcW w:w="6295" w:type="dxa"/>
          </w:tcPr>
          <w:p w14:paraId="0DB69AEC" w14:textId="021A16D3" w:rsidR="00541F37" w:rsidRDefault="00541F37" w:rsidP="0049042C">
            <w:pPr>
              <w:spacing w:before="60"/>
              <w:rPr>
                <w:noProof/>
              </w:rPr>
            </w:pPr>
            <w:r>
              <w:rPr>
                <w:noProof/>
              </w:rPr>
              <w:drawing>
                <wp:inline distT="0" distB="0" distL="0" distR="0" wp14:anchorId="3DEA48DC" wp14:editId="5FFA0035">
                  <wp:extent cx="1962150" cy="257175"/>
                  <wp:effectExtent l="0" t="0" r="0" b="952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62150" cy="257175"/>
                          </a:xfrm>
                          <a:prstGeom prst="rect">
                            <a:avLst/>
                          </a:prstGeom>
                        </pic:spPr>
                      </pic:pic>
                    </a:graphicData>
                  </a:graphic>
                </wp:inline>
              </w:drawing>
            </w:r>
          </w:p>
        </w:tc>
      </w:tr>
      <w:tr w:rsidR="00541F37" w:rsidRPr="005B1C38" w14:paraId="2C2C8AE8" w14:textId="77777777" w:rsidTr="0049042C">
        <w:tc>
          <w:tcPr>
            <w:tcW w:w="2705" w:type="dxa"/>
          </w:tcPr>
          <w:p w14:paraId="5F4180D0" w14:textId="0F426114" w:rsidR="00541F37" w:rsidRDefault="00541F37" w:rsidP="0049042C">
            <w:pPr>
              <w:spacing w:before="60"/>
            </w:pPr>
            <w:r>
              <w:t>Severity</w:t>
            </w:r>
          </w:p>
        </w:tc>
        <w:tc>
          <w:tcPr>
            <w:tcW w:w="6295" w:type="dxa"/>
          </w:tcPr>
          <w:p w14:paraId="6EF79C1A" w14:textId="26ED87B6" w:rsidR="00541F37" w:rsidRDefault="00541F37" w:rsidP="0049042C">
            <w:pPr>
              <w:spacing w:before="60"/>
              <w:rPr>
                <w:rFonts w:ascii="Courier New" w:hAnsi="Courier New" w:cs="Courier New"/>
              </w:rPr>
            </w:pPr>
            <w:r>
              <w:rPr>
                <w:noProof/>
              </w:rPr>
              <w:drawing>
                <wp:inline distT="0" distB="0" distL="0" distR="0" wp14:anchorId="017C15D5" wp14:editId="105E2F26">
                  <wp:extent cx="1238250" cy="1390650"/>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38250" cy="1390650"/>
                          </a:xfrm>
                          <a:prstGeom prst="rect">
                            <a:avLst/>
                          </a:prstGeom>
                        </pic:spPr>
                      </pic:pic>
                    </a:graphicData>
                  </a:graphic>
                </wp:inline>
              </w:drawing>
            </w:r>
          </w:p>
        </w:tc>
      </w:tr>
    </w:tbl>
    <w:p w14:paraId="1C109FAF" w14:textId="046F186E" w:rsidR="00541F37" w:rsidRDefault="00541F37" w:rsidP="00410B05">
      <w:pPr>
        <w:pStyle w:val="ListParagraph"/>
        <w:numPr>
          <w:ilvl w:val="0"/>
          <w:numId w:val="97"/>
        </w:numPr>
      </w:pPr>
      <w:r>
        <w:t xml:space="preserve">Click </w:t>
      </w:r>
      <w:r>
        <w:rPr>
          <w:b/>
        </w:rPr>
        <w:t xml:space="preserve">OK </w:t>
      </w:r>
      <w:r>
        <w:t>twice.</w:t>
      </w:r>
    </w:p>
    <w:p w14:paraId="00427263" w14:textId="681B2354" w:rsidR="00541F37" w:rsidRDefault="00352ACD" w:rsidP="00410B05">
      <w:pPr>
        <w:pStyle w:val="ListParagraph"/>
        <w:numPr>
          <w:ilvl w:val="0"/>
          <w:numId w:val="97"/>
        </w:numPr>
      </w:pPr>
      <w:r>
        <w:t>S</w:t>
      </w:r>
      <w:r w:rsidR="00541F37">
        <w:t xml:space="preserve">elect </w:t>
      </w:r>
      <w:r>
        <w:rPr>
          <w:b/>
        </w:rPr>
        <w:t>Policies</w:t>
      </w:r>
      <w:r w:rsidR="00541F37" w:rsidRPr="00C3437E">
        <w:rPr>
          <w:b/>
        </w:rPr>
        <w:t xml:space="preserve"> </w:t>
      </w:r>
      <w:r w:rsidR="00541F37">
        <w:rPr>
          <w:b/>
        </w:rPr>
        <w:t>&gt; Security</w:t>
      </w:r>
      <w:r w:rsidR="00541F37">
        <w:t>.</w:t>
      </w:r>
      <w:r w:rsidR="00541F37" w:rsidRPr="00800D92">
        <w:rPr>
          <w:noProof/>
        </w:rPr>
        <w:t xml:space="preserve"> </w:t>
      </w:r>
      <w:r w:rsidR="00541F37">
        <w:rPr>
          <w:noProof/>
        </w:rPr>
        <w:drawing>
          <wp:inline distT="0" distB="0" distL="0" distR="0" wp14:anchorId="764E2A1C" wp14:editId="2FB27DE4">
            <wp:extent cx="1158240" cy="180975"/>
            <wp:effectExtent l="0" t="0" r="3810" b="952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0B4B80F0" w14:textId="2083CB62" w:rsidR="00541F37" w:rsidRPr="00800D92" w:rsidRDefault="00352ACD" w:rsidP="00410B05">
      <w:pPr>
        <w:pStyle w:val="ListParagraph"/>
        <w:numPr>
          <w:ilvl w:val="0"/>
          <w:numId w:val="97"/>
        </w:numPr>
      </w:pPr>
      <w:r>
        <w:t>Click to</w:t>
      </w:r>
      <w:r w:rsidR="0090409C">
        <w:t xml:space="preserve"> open</w:t>
      </w:r>
      <w:r w:rsidR="00541F37">
        <w:t xml:space="preserve"> the </w:t>
      </w:r>
      <w:r w:rsidR="0090409C" w:rsidRPr="00352ACD">
        <w:rPr>
          <w:rStyle w:val="NormalintableChar"/>
          <w:rFonts w:ascii="Times New Roman" w:hAnsi="Times New Roman" w:cs="Times New Roman"/>
          <w:b/>
        </w:rPr>
        <w:t>internal-</w:t>
      </w:r>
      <w:r w:rsidR="00DF787D">
        <w:rPr>
          <w:rStyle w:val="NormalintableChar"/>
          <w:rFonts w:ascii="Times New Roman" w:hAnsi="Times New Roman" w:cs="Times New Roman"/>
          <w:b/>
        </w:rPr>
        <w:t>inside</w:t>
      </w:r>
      <w:r w:rsidR="0090409C" w:rsidRPr="00352ACD">
        <w:rPr>
          <w:rStyle w:val="NormalintableChar"/>
          <w:rFonts w:ascii="Times New Roman" w:hAnsi="Times New Roman" w:cs="Times New Roman"/>
          <w:b/>
        </w:rPr>
        <w:t>-dmz</w:t>
      </w:r>
      <w:r w:rsidR="00541F37">
        <w:t xml:space="preserve"> </w:t>
      </w:r>
      <w:r>
        <w:t>Security policy r</w:t>
      </w:r>
      <w:r w:rsidR="00541F37">
        <w:t>ule</w:t>
      </w:r>
      <w:r>
        <w:t>.</w:t>
      </w:r>
      <w:r w:rsidR="00541F37">
        <w:t xml:space="preserve"> </w:t>
      </w:r>
    </w:p>
    <w:p w14:paraId="604F9851" w14:textId="0FA23AA2" w:rsidR="00541F37" w:rsidRDefault="00541F37" w:rsidP="00410B05">
      <w:pPr>
        <w:pStyle w:val="ListParagraph"/>
        <w:numPr>
          <w:ilvl w:val="0"/>
          <w:numId w:val="97"/>
        </w:numPr>
      </w:pPr>
      <w:r>
        <w:t xml:space="preserve">Click the </w:t>
      </w:r>
      <w:r>
        <w:rPr>
          <w:b/>
        </w:rPr>
        <w:t>Actions</w:t>
      </w:r>
      <w:r w:rsidR="00352ACD">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541F37" w:rsidRPr="00733F7B" w14:paraId="2EB7E374" w14:textId="77777777" w:rsidTr="0049042C">
        <w:trPr>
          <w:trHeight w:val="269"/>
          <w:tblHeader/>
        </w:trPr>
        <w:tc>
          <w:tcPr>
            <w:tcW w:w="2705" w:type="dxa"/>
            <w:shd w:val="pct15" w:color="auto" w:fill="auto"/>
          </w:tcPr>
          <w:p w14:paraId="689354A8" w14:textId="77777777" w:rsidR="00541F37" w:rsidRPr="001C3FD0" w:rsidRDefault="00541F37" w:rsidP="0049042C">
            <w:pPr>
              <w:spacing w:before="60"/>
              <w:rPr>
                <w:b/>
                <w:szCs w:val="24"/>
              </w:rPr>
            </w:pPr>
            <w:r w:rsidRPr="001C3FD0">
              <w:rPr>
                <w:b/>
                <w:szCs w:val="24"/>
              </w:rPr>
              <w:t>Parameter</w:t>
            </w:r>
          </w:p>
        </w:tc>
        <w:tc>
          <w:tcPr>
            <w:tcW w:w="6295" w:type="dxa"/>
            <w:shd w:val="pct15" w:color="auto" w:fill="auto"/>
          </w:tcPr>
          <w:p w14:paraId="7723AD2F" w14:textId="77777777" w:rsidR="00541F37" w:rsidRPr="001C3FD0" w:rsidRDefault="00541F37" w:rsidP="0049042C">
            <w:pPr>
              <w:spacing w:before="60"/>
              <w:rPr>
                <w:rFonts w:asciiTheme="minorHAnsi" w:hAnsiTheme="minorHAnsi" w:cstheme="minorHAnsi"/>
                <w:b/>
                <w:szCs w:val="24"/>
              </w:rPr>
            </w:pPr>
            <w:r w:rsidRPr="001C3FD0">
              <w:rPr>
                <w:b/>
                <w:szCs w:val="24"/>
              </w:rPr>
              <w:t>Value</w:t>
            </w:r>
          </w:p>
        </w:tc>
      </w:tr>
      <w:tr w:rsidR="00541F37" w:rsidRPr="000C0CD6" w14:paraId="4059B6C2" w14:textId="77777777" w:rsidTr="0049042C">
        <w:tc>
          <w:tcPr>
            <w:tcW w:w="2705" w:type="dxa"/>
          </w:tcPr>
          <w:p w14:paraId="5F9DAAE3" w14:textId="77777777" w:rsidR="00541F37" w:rsidRDefault="00541F37" w:rsidP="0049042C">
            <w:pPr>
              <w:spacing w:before="60"/>
              <w:rPr>
                <w:szCs w:val="24"/>
              </w:rPr>
            </w:pPr>
            <w:r>
              <w:rPr>
                <w:szCs w:val="24"/>
              </w:rPr>
              <w:t>Profile Type</w:t>
            </w:r>
          </w:p>
        </w:tc>
        <w:tc>
          <w:tcPr>
            <w:tcW w:w="6295" w:type="dxa"/>
          </w:tcPr>
          <w:p w14:paraId="3EB1A6D3" w14:textId="77777777" w:rsidR="00541F37" w:rsidRPr="000C0CD6" w:rsidRDefault="00541F37" w:rsidP="00667098">
            <w:pPr>
              <w:spacing w:before="60"/>
              <w:rPr>
                <w:b/>
                <w:szCs w:val="24"/>
              </w:rPr>
            </w:pPr>
            <w:r w:rsidRPr="000C0CD6">
              <w:rPr>
                <w:b/>
                <w:szCs w:val="24"/>
              </w:rPr>
              <w:t>Profiles</w:t>
            </w:r>
          </w:p>
        </w:tc>
      </w:tr>
      <w:tr w:rsidR="00541F37" w:rsidRPr="005B1C38" w14:paraId="0840C17C" w14:textId="77777777" w:rsidTr="0049042C">
        <w:tc>
          <w:tcPr>
            <w:tcW w:w="2705" w:type="dxa"/>
          </w:tcPr>
          <w:p w14:paraId="4CC4FC9A" w14:textId="77777777" w:rsidR="00541F37" w:rsidRDefault="00541F37" w:rsidP="0049042C">
            <w:pPr>
              <w:spacing w:before="60"/>
              <w:rPr>
                <w:szCs w:val="24"/>
              </w:rPr>
            </w:pPr>
            <w:r>
              <w:rPr>
                <w:szCs w:val="24"/>
              </w:rPr>
              <w:lastRenderedPageBreak/>
              <w:t>Profile Setting</w:t>
            </w:r>
          </w:p>
        </w:tc>
        <w:tc>
          <w:tcPr>
            <w:tcW w:w="6295" w:type="dxa"/>
          </w:tcPr>
          <w:p w14:paraId="3C1B8EC4" w14:textId="388D1663" w:rsidR="00541F37" w:rsidRPr="00CD33EF" w:rsidRDefault="000F2383" w:rsidP="0049042C">
            <w:r>
              <w:rPr>
                <w:noProof/>
              </w:rPr>
              <w:drawing>
                <wp:inline distT="0" distB="0" distL="0" distR="0" wp14:anchorId="17A096BB" wp14:editId="06C33158">
                  <wp:extent cx="3133725" cy="2305050"/>
                  <wp:effectExtent l="0" t="0" r="952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33725" cy="2305050"/>
                          </a:xfrm>
                          <a:prstGeom prst="rect">
                            <a:avLst/>
                          </a:prstGeom>
                        </pic:spPr>
                      </pic:pic>
                    </a:graphicData>
                  </a:graphic>
                </wp:inline>
              </w:drawing>
            </w:r>
          </w:p>
        </w:tc>
      </w:tr>
    </w:tbl>
    <w:p w14:paraId="374B6214" w14:textId="77777777" w:rsidR="00541F37" w:rsidRDefault="00541F37" w:rsidP="00410B05">
      <w:pPr>
        <w:pStyle w:val="ListParagraph"/>
        <w:numPr>
          <w:ilvl w:val="0"/>
          <w:numId w:val="97"/>
        </w:numPr>
      </w:pPr>
      <w:r>
        <w:t xml:space="preserve">Click </w:t>
      </w:r>
      <w:r>
        <w:rPr>
          <w:b/>
        </w:rPr>
        <w:t>OK</w:t>
      </w:r>
      <w:r>
        <w:t xml:space="preserve"> to close the Security Policy Rule configuration window.</w:t>
      </w:r>
    </w:p>
    <w:p w14:paraId="61FE5D4C" w14:textId="77777777" w:rsidR="00541F37" w:rsidRDefault="00541F37" w:rsidP="00410B05">
      <w:pPr>
        <w:pStyle w:val="ListParagraph"/>
        <w:numPr>
          <w:ilvl w:val="0"/>
          <w:numId w:val="97"/>
        </w:numPr>
      </w:pPr>
      <w:r>
        <w:rPr>
          <w:noProof/>
        </w:rPr>
        <w:drawing>
          <wp:inline distT="0" distB="0" distL="0" distR="0" wp14:anchorId="28FBA1C4" wp14:editId="5879AC27">
            <wp:extent cx="628650" cy="219075"/>
            <wp:effectExtent l="0" t="0" r="0" b="952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4CB1F0B0" w14:textId="69BD6643" w:rsidR="000F2383" w:rsidRDefault="009866AB" w:rsidP="000F2383">
      <w:pPr>
        <w:pStyle w:val="Heading2"/>
      </w:pPr>
      <w:bookmarkStart w:id="64" w:name="_Toc474939100"/>
      <w:r>
        <w:t>5.</w:t>
      </w:r>
      <w:r w:rsidR="00033044">
        <w:t>1</w:t>
      </w:r>
      <w:r w:rsidR="00087626">
        <w:t>1</w:t>
      </w:r>
      <w:r w:rsidR="000F2383">
        <w:t xml:space="preserve"> Test Security Policy Rule</w:t>
      </w:r>
      <w:bookmarkEnd w:id="64"/>
    </w:p>
    <w:p w14:paraId="1C189774" w14:textId="5A1FC5A7" w:rsidR="00825C10" w:rsidRDefault="000F2383" w:rsidP="00410B05">
      <w:pPr>
        <w:pStyle w:val="ListParagraph"/>
        <w:numPr>
          <w:ilvl w:val="0"/>
          <w:numId w:val="89"/>
        </w:numPr>
      </w:pPr>
      <w:r>
        <w:t xml:space="preserve">On the </w:t>
      </w:r>
      <w:r w:rsidR="00304EC0">
        <w:t xml:space="preserve">Windows </w:t>
      </w:r>
      <w:r>
        <w:t>desktop, double-click</w:t>
      </w:r>
      <w:r w:rsidR="00825C10">
        <w:t xml:space="preserve"> the </w:t>
      </w:r>
      <w:r w:rsidR="00825C10" w:rsidRPr="00352ACD">
        <w:rPr>
          <w:b/>
        </w:rPr>
        <w:t>lab</w:t>
      </w:r>
      <w:r w:rsidR="00825C10">
        <w:t xml:space="preserve"> folder and then the </w:t>
      </w:r>
      <w:r w:rsidR="00825C10" w:rsidRPr="00352ACD">
        <w:rPr>
          <w:b/>
        </w:rPr>
        <w:t>bat files</w:t>
      </w:r>
      <w:r w:rsidR="00825C10">
        <w:t xml:space="preserve"> folder.</w:t>
      </w:r>
    </w:p>
    <w:p w14:paraId="724A78B4" w14:textId="77777777" w:rsidR="00352ACD" w:rsidRDefault="00352ACD" w:rsidP="00352ACD">
      <w:pPr>
        <w:pStyle w:val="ListParagraph"/>
      </w:pPr>
    </w:p>
    <w:p w14:paraId="616B5C4A" w14:textId="7C5CD60F" w:rsidR="000F2383" w:rsidRDefault="00352ACD" w:rsidP="00410B05">
      <w:pPr>
        <w:pStyle w:val="ListParagraph"/>
        <w:numPr>
          <w:ilvl w:val="0"/>
          <w:numId w:val="89"/>
        </w:numPr>
      </w:pPr>
      <w:r>
        <w:t>Double-c</w:t>
      </w:r>
      <w:r w:rsidR="00825C10">
        <w:t xml:space="preserve">lick </w:t>
      </w:r>
      <w:r>
        <w:t xml:space="preserve"> </w:t>
      </w:r>
      <w:r>
        <w:rPr>
          <w:noProof/>
        </w:rPr>
        <w:drawing>
          <wp:inline distT="0" distB="0" distL="0" distR="0" wp14:anchorId="581A5D41" wp14:editId="06787C7B">
            <wp:extent cx="1076325" cy="257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76325" cy="257175"/>
                    </a:xfrm>
                    <a:prstGeom prst="rect">
                      <a:avLst/>
                    </a:prstGeom>
                  </pic:spPr>
                </pic:pic>
              </a:graphicData>
            </a:graphic>
          </wp:inline>
        </w:drawing>
      </w:r>
      <w:r w:rsidR="000F2383">
        <w:t>.</w:t>
      </w:r>
    </w:p>
    <w:p w14:paraId="3780161A" w14:textId="67937FD5" w:rsidR="0090409C" w:rsidRDefault="0090409C" w:rsidP="0090409C">
      <w:pPr>
        <w:pStyle w:val="ListParagraph"/>
      </w:pPr>
      <w:r>
        <w:rPr>
          <w:noProof/>
        </w:rPr>
        <w:drawing>
          <wp:inline distT="0" distB="0" distL="0" distR="0" wp14:anchorId="091516AB" wp14:editId="3DF8CF68">
            <wp:extent cx="5943600" cy="1273810"/>
            <wp:effectExtent l="0" t="0" r="0" b="254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73810"/>
                    </a:xfrm>
                    <a:prstGeom prst="rect">
                      <a:avLst/>
                    </a:prstGeom>
                  </pic:spPr>
                </pic:pic>
              </a:graphicData>
            </a:graphic>
          </wp:inline>
        </w:drawing>
      </w:r>
    </w:p>
    <w:p w14:paraId="209BFA2A" w14:textId="722E9871" w:rsidR="0090409C" w:rsidRDefault="0090409C" w:rsidP="0090409C">
      <w:pPr>
        <w:pStyle w:val="ListParagraph"/>
      </w:pPr>
      <w:r w:rsidRPr="00226577">
        <w:rPr>
          <w:b/>
        </w:rPr>
        <w:t>Note:</w:t>
      </w:r>
      <w:r>
        <w:t xml:space="preserve"> This </w:t>
      </w:r>
      <w:r w:rsidR="00226577">
        <w:t xml:space="preserve">action </w:t>
      </w:r>
      <w:r>
        <w:t xml:space="preserve">launches an FTP brute force attack at the DMZ </w:t>
      </w:r>
      <w:r w:rsidR="00226577">
        <w:t>FTP</w:t>
      </w:r>
      <w:r>
        <w:t xml:space="preserve"> server. The script is expected to take </w:t>
      </w:r>
      <w:r w:rsidR="00226577">
        <w:t>about</w:t>
      </w:r>
      <w:r>
        <w:t xml:space="preserve"> </w:t>
      </w:r>
      <w:r w:rsidRPr="00DF787D">
        <w:rPr>
          <w:i/>
        </w:rPr>
        <w:t>10 minutes</w:t>
      </w:r>
      <w:r>
        <w:t xml:space="preserve"> to complete.</w:t>
      </w:r>
    </w:p>
    <w:p w14:paraId="0432A890" w14:textId="45ED4A6C" w:rsidR="00825C10" w:rsidRPr="00521FBC" w:rsidRDefault="009866AB" w:rsidP="00825C10">
      <w:pPr>
        <w:pStyle w:val="Heading2"/>
      </w:pPr>
      <w:bookmarkStart w:id="65" w:name="_Toc474939101"/>
      <w:r>
        <w:t>5.</w:t>
      </w:r>
      <w:r w:rsidR="00033044">
        <w:t>1</w:t>
      </w:r>
      <w:r w:rsidR="00087626">
        <w:t>2</w:t>
      </w:r>
      <w:r w:rsidR="00825C10">
        <w:t xml:space="preserve"> Review Logs</w:t>
      </w:r>
      <w:bookmarkEnd w:id="65"/>
    </w:p>
    <w:p w14:paraId="267953E9" w14:textId="77777777" w:rsidR="00825C10" w:rsidRPr="00521FBC" w:rsidRDefault="00825C10" w:rsidP="00410B05">
      <w:pPr>
        <w:pStyle w:val="ListParagraph"/>
        <w:numPr>
          <w:ilvl w:val="0"/>
          <w:numId w:val="90"/>
        </w:numPr>
      </w:pPr>
      <w:r>
        <w:rPr>
          <w:rFonts w:cs="Times New Roman"/>
        </w:rPr>
        <w:t xml:space="preserve">Select </w:t>
      </w:r>
      <w:r>
        <w:rPr>
          <w:rFonts w:cs="Times New Roman"/>
          <w:b/>
        </w:rPr>
        <w:t>Monitor &gt; Logs &gt; Threat</w:t>
      </w:r>
      <w:r>
        <w:rPr>
          <w:rFonts w:cs="Times New Roman"/>
        </w:rPr>
        <w:t xml:space="preserve">. </w:t>
      </w:r>
      <w:r>
        <w:rPr>
          <w:noProof/>
        </w:rPr>
        <w:drawing>
          <wp:inline distT="0" distB="0" distL="0" distR="0" wp14:anchorId="4DC4D5B2" wp14:editId="1346FDE9">
            <wp:extent cx="685800" cy="200025"/>
            <wp:effectExtent l="0" t="0" r="0"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 cy="200025"/>
                    </a:xfrm>
                    <a:prstGeom prst="rect">
                      <a:avLst/>
                    </a:prstGeom>
                  </pic:spPr>
                </pic:pic>
              </a:graphicData>
            </a:graphic>
          </wp:inline>
        </w:drawing>
      </w:r>
    </w:p>
    <w:p w14:paraId="1794E2F2" w14:textId="6E060914" w:rsidR="00825C10" w:rsidRPr="00ED4B2F" w:rsidRDefault="00825C10" w:rsidP="00410B05">
      <w:pPr>
        <w:pStyle w:val="ListParagraph"/>
        <w:numPr>
          <w:ilvl w:val="0"/>
          <w:numId w:val="90"/>
        </w:numPr>
      </w:pPr>
      <w:r>
        <w:rPr>
          <w:rFonts w:cs="Times New Roman"/>
        </w:rPr>
        <w:t xml:space="preserve">Notice </w:t>
      </w:r>
      <w:r w:rsidR="00352ACD">
        <w:rPr>
          <w:rFonts w:cs="Times New Roman"/>
        </w:rPr>
        <w:t xml:space="preserve">that </w:t>
      </w:r>
      <w:r>
        <w:rPr>
          <w:rFonts w:cs="Times New Roman"/>
        </w:rPr>
        <w:t>you now have logs reflecting the FTP brute force attempt. However, th</w:t>
      </w:r>
      <w:r w:rsidR="003B0E18">
        <w:rPr>
          <w:rFonts w:cs="Times New Roman"/>
        </w:rPr>
        <w:t>e firewall is only set to alert:</w:t>
      </w:r>
    </w:p>
    <w:p w14:paraId="45D31476" w14:textId="25E0F7A8" w:rsidR="00825C10" w:rsidRDefault="00825C10" w:rsidP="00825C10">
      <w:pPr>
        <w:pStyle w:val="ListParagraph"/>
      </w:pPr>
      <w:r>
        <w:rPr>
          <w:noProof/>
        </w:rPr>
        <w:drawing>
          <wp:inline distT="0" distB="0" distL="0" distR="0" wp14:anchorId="4289B8CE" wp14:editId="5126831B">
            <wp:extent cx="5943600" cy="48387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3870"/>
                    </a:xfrm>
                    <a:prstGeom prst="rect">
                      <a:avLst/>
                    </a:prstGeom>
                  </pic:spPr>
                </pic:pic>
              </a:graphicData>
            </a:graphic>
          </wp:inline>
        </w:drawing>
      </w:r>
    </w:p>
    <w:p w14:paraId="1E006625" w14:textId="6532CA17" w:rsidR="00825C10" w:rsidRPr="00670981" w:rsidRDefault="00825C10" w:rsidP="00410B05">
      <w:pPr>
        <w:pStyle w:val="ListParagraph"/>
        <w:numPr>
          <w:ilvl w:val="0"/>
          <w:numId w:val="90"/>
        </w:numPr>
      </w:pPr>
      <w:r>
        <w:rPr>
          <w:rFonts w:cs="Times New Roman"/>
        </w:rPr>
        <w:t xml:space="preserve">Click </w:t>
      </w:r>
      <w:r w:rsidR="00352ACD">
        <w:rPr>
          <w:rFonts w:cs="Times New Roman"/>
        </w:rPr>
        <w:t>the</w:t>
      </w:r>
      <w:r>
        <w:rPr>
          <w:rFonts w:cs="Times New Roman"/>
        </w:rPr>
        <w:t xml:space="preserve"> </w:t>
      </w:r>
      <w:r>
        <w:rPr>
          <w:noProof/>
        </w:rPr>
        <w:drawing>
          <wp:inline distT="0" distB="0" distL="0" distR="0" wp14:anchorId="53A1C03B" wp14:editId="7F586D4C">
            <wp:extent cx="190500" cy="180975"/>
            <wp:effectExtent l="0" t="0" r="0" b="952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0500" cy="180975"/>
                    </a:xfrm>
                    <a:prstGeom prst="rect">
                      <a:avLst/>
                    </a:prstGeom>
                  </pic:spPr>
                </pic:pic>
              </a:graphicData>
            </a:graphic>
          </wp:inline>
        </w:drawing>
      </w:r>
      <w:r w:rsidR="00670981">
        <w:rPr>
          <w:rFonts w:cs="Times New Roman"/>
        </w:rPr>
        <w:t xml:space="preserve"> </w:t>
      </w:r>
      <w:r w:rsidR="00352ACD">
        <w:rPr>
          <w:rFonts w:cs="Times New Roman"/>
        </w:rPr>
        <w:t xml:space="preserve">icon to the left of any log entry </w:t>
      </w:r>
      <w:r w:rsidR="00670981">
        <w:rPr>
          <w:rFonts w:cs="Times New Roman"/>
        </w:rPr>
        <w:t>to open the packet capture.</w:t>
      </w:r>
    </w:p>
    <w:p w14:paraId="5A6FB506" w14:textId="22000289" w:rsidR="00670981" w:rsidRPr="00670981" w:rsidRDefault="00670981" w:rsidP="00410B05">
      <w:pPr>
        <w:pStyle w:val="ListParagraph"/>
        <w:numPr>
          <w:ilvl w:val="0"/>
          <w:numId w:val="90"/>
        </w:numPr>
      </w:pPr>
      <w:r>
        <w:rPr>
          <w:rFonts w:cs="Times New Roman"/>
        </w:rPr>
        <w:lastRenderedPageBreak/>
        <w:t xml:space="preserve">Notice </w:t>
      </w:r>
      <w:r w:rsidR="003B0E18">
        <w:rPr>
          <w:rFonts w:cs="Times New Roman"/>
        </w:rPr>
        <w:t>the user</w:t>
      </w:r>
      <w:r>
        <w:rPr>
          <w:rFonts w:cs="Times New Roman"/>
        </w:rPr>
        <w:t>name and password that was attempted along with the 530 response from the FTP server.</w:t>
      </w:r>
    </w:p>
    <w:p w14:paraId="0DE6682C" w14:textId="2D118E84" w:rsidR="00670981" w:rsidRPr="00521FBC" w:rsidRDefault="00670981" w:rsidP="00670981">
      <w:pPr>
        <w:pStyle w:val="ListParagraph"/>
      </w:pPr>
      <w:r>
        <w:rPr>
          <w:noProof/>
        </w:rPr>
        <w:drawing>
          <wp:inline distT="0" distB="0" distL="0" distR="0" wp14:anchorId="15953852" wp14:editId="189E5784">
            <wp:extent cx="5772150" cy="3333750"/>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2150" cy="3333750"/>
                    </a:xfrm>
                    <a:prstGeom prst="rect">
                      <a:avLst/>
                    </a:prstGeom>
                  </pic:spPr>
                </pic:pic>
              </a:graphicData>
            </a:graphic>
          </wp:inline>
        </w:drawing>
      </w:r>
    </w:p>
    <w:p w14:paraId="38D1BC54" w14:textId="3784F6EE" w:rsidR="00670981" w:rsidRDefault="009866AB" w:rsidP="00670981">
      <w:pPr>
        <w:pStyle w:val="Heading2"/>
      </w:pPr>
      <w:bookmarkStart w:id="66" w:name="_Toc474939102"/>
      <w:r>
        <w:t>5.</w:t>
      </w:r>
      <w:r w:rsidR="00033044">
        <w:t>1</w:t>
      </w:r>
      <w:r w:rsidR="00087626">
        <w:t>3</w:t>
      </w:r>
      <w:r w:rsidR="00670981">
        <w:t xml:space="preserve"> Update Vulnerability Profile</w:t>
      </w:r>
      <w:bookmarkEnd w:id="66"/>
    </w:p>
    <w:p w14:paraId="6132B755" w14:textId="77777777" w:rsidR="00670981" w:rsidRDefault="00670981" w:rsidP="00410B05">
      <w:pPr>
        <w:pStyle w:val="ListParagraph"/>
        <w:numPr>
          <w:ilvl w:val="0"/>
          <w:numId w:val="91"/>
        </w:numPr>
      </w:pPr>
      <w:r>
        <w:t xml:space="preserve">Select </w:t>
      </w:r>
      <w:r w:rsidRPr="00F60083">
        <w:rPr>
          <w:b/>
        </w:rPr>
        <w:t xml:space="preserve">Objects &gt; Security Profiles &gt; </w:t>
      </w:r>
      <w:r>
        <w:rPr>
          <w:b/>
        </w:rPr>
        <w:t>Vulnerability Protection</w:t>
      </w:r>
      <w:r>
        <w:t>.</w:t>
      </w:r>
      <w:r w:rsidRPr="007117CC">
        <w:rPr>
          <w:noProof/>
        </w:rPr>
        <w:t xml:space="preserve"> </w:t>
      </w:r>
      <w:r>
        <w:rPr>
          <w:noProof/>
        </w:rPr>
        <w:drawing>
          <wp:inline distT="0" distB="0" distL="0" distR="0" wp14:anchorId="0BD505BE" wp14:editId="0649FABB">
            <wp:extent cx="1295400" cy="161925"/>
            <wp:effectExtent l="0" t="0" r="0" b="952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95400" cy="161925"/>
                    </a:xfrm>
                    <a:prstGeom prst="rect">
                      <a:avLst/>
                    </a:prstGeom>
                  </pic:spPr>
                </pic:pic>
              </a:graphicData>
            </a:graphic>
          </wp:inline>
        </w:drawing>
      </w:r>
    </w:p>
    <w:p w14:paraId="71B02964" w14:textId="1DCA1356" w:rsidR="00670981" w:rsidRDefault="00BA0EEB" w:rsidP="00410B05">
      <w:pPr>
        <w:pStyle w:val="ListParagraph"/>
        <w:numPr>
          <w:ilvl w:val="0"/>
          <w:numId w:val="91"/>
        </w:numPr>
      </w:pPr>
      <w:r>
        <w:t>Click to o</w:t>
      </w:r>
      <w:r w:rsidR="00670981">
        <w:t xml:space="preserve">pen the </w:t>
      </w:r>
      <w:r w:rsidR="00670981" w:rsidRPr="00AA3540">
        <w:rPr>
          <w:rFonts w:cs="Times New Roman"/>
          <w:b/>
        </w:rPr>
        <w:t xml:space="preserve">lab-vp </w:t>
      </w:r>
      <w:r w:rsidR="000C0CD6">
        <w:t>Profile</w:t>
      </w:r>
      <w:r w:rsidR="00670981">
        <w:t>.</w:t>
      </w:r>
    </w:p>
    <w:p w14:paraId="0E30E8A7" w14:textId="19C36E8F" w:rsidR="00670981" w:rsidRDefault="00BA0EEB" w:rsidP="00410B05">
      <w:pPr>
        <w:pStyle w:val="ListParagraph"/>
        <w:numPr>
          <w:ilvl w:val="0"/>
          <w:numId w:val="91"/>
        </w:numPr>
      </w:pPr>
      <w:r>
        <w:t>Click to o</w:t>
      </w:r>
      <w:r w:rsidR="00670981">
        <w:t xml:space="preserve">pen the </w:t>
      </w:r>
      <w:r w:rsidR="00DF787D">
        <w:rPr>
          <w:rFonts w:cs="Times New Roman"/>
          <w:b/>
        </w:rPr>
        <w:t>lab-vp-rule</w:t>
      </w:r>
      <w:r w:rsidR="00AA3540">
        <w:t xml:space="preserve"> rule and</w:t>
      </w:r>
      <w:r w:rsidR="00670981">
        <w:t xml:space="preserve"> configure the following</w:t>
      </w:r>
      <w:r w:rsidR="00AA3540">
        <w:t>:</w:t>
      </w:r>
    </w:p>
    <w:tbl>
      <w:tblPr>
        <w:tblStyle w:val="TableGrid"/>
        <w:tblW w:w="9000" w:type="dxa"/>
        <w:tblInd w:w="355" w:type="dxa"/>
        <w:tblLook w:val="04A0" w:firstRow="1" w:lastRow="0" w:firstColumn="1" w:lastColumn="0" w:noHBand="0" w:noVBand="1"/>
      </w:tblPr>
      <w:tblGrid>
        <w:gridCol w:w="2705"/>
        <w:gridCol w:w="6295"/>
      </w:tblGrid>
      <w:tr w:rsidR="00670981" w:rsidRPr="00733F7B" w14:paraId="264A7A4D" w14:textId="77777777" w:rsidTr="0049042C">
        <w:trPr>
          <w:trHeight w:val="269"/>
          <w:tblHeader/>
        </w:trPr>
        <w:tc>
          <w:tcPr>
            <w:tcW w:w="2705" w:type="dxa"/>
            <w:shd w:val="pct15" w:color="auto" w:fill="auto"/>
          </w:tcPr>
          <w:p w14:paraId="055A03F2" w14:textId="77777777" w:rsidR="00670981" w:rsidRPr="001C3FD0" w:rsidRDefault="00670981" w:rsidP="0049042C">
            <w:pPr>
              <w:spacing w:before="60"/>
              <w:rPr>
                <w:b/>
                <w:szCs w:val="24"/>
              </w:rPr>
            </w:pPr>
            <w:r w:rsidRPr="001C3FD0">
              <w:rPr>
                <w:b/>
                <w:szCs w:val="24"/>
              </w:rPr>
              <w:t>Parameter</w:t>
            </w:r>
          </w:p>
        </w:tc>
        <w:tc>
          <w:tcPr>
            <w:tcW w:w="6295" w:type="dxa"/>
            <w:shd w:val="pct15" w:color="auto" w:fill="auto"/>
          </w:tcPr>
          <w:p w14:paraId="69561402" w14:textId="77777777" w:rsidR="00670981" w:rsidRPr="001C3FD0" w:rsidRDefault="00670981" w:rsidP="0049042C">
            <w:pPr>
              <w:spacing w:before="60"/>
              <w:rPr>
                <w:rFonts w:asciiTheme="minorHAnsi" w:hAnsiTheme="minorHAnsi" w:cstheme="minorHAnsi"/>
                <w:b/>
                <w:szCs w:val="24"/>
              </w:rPr>
            </w:pPr>
            <w:r w:rsidRPr="001C3FD0">
              <w:rPr>
                <w:b/>
                <w:szCs w:val="24"/>
              </w:rPr>
              <w:t>Value</w:t>
            </w:r>
          </w:p>
        </w:tc>
      </w:tr>
      <w:tr w:rsidR="00670981" w:rsidRPr="005B1C38" w14:paraId="0EFF6304" w14:textId="77777777" w:rsidTr="0049042C">
        <w:tc>
          <w:tcPr>
            <w:tcW w:w="2705" w:type="dxa"/>
          </w:tcPr>
          <w:p w14:paraId="1242B331" w14:textId="7D1A6116" w:rsidR="00670981" w:rsidRPr="001C3FD0" w:rsidRDefault="00670981" w:rsidP="0049042C">
            <w:pPr>
              <w:spacing w:before="60"/>
              <w:rPr>
                <w:szCs w:val="24"/>
              </w:rPr>
            </w:pPr>
            <w:r>
              <w:t>Action</w:t>
            </w:r>
          </w:p>
        </w:tc>
        <w:tc>
          <w:tcPr>
            <w:tcW w:w="6295" w:type="dxa"/>
          </w:tcPr>
          <w:p w14:paraId="23E122C3" w14:textId="74BA7242" w:rsidR="00670981" w:rsidRPr="00AA3540" w:rsidRDefault="00670981" w:rsidP="0049042C">
            <w:pPr>
              <w:spacing w:before="60"/>
              <w:rPr>
                <w:rFonts w:cs="Times New Roman"/>
                <w:b/>
                <w:szCs w:val="24"/>
              </w:rPr>
            </w:pPr>
            <w:r w:rsidRPr="00AA3540">
              <w:rPr>
                <w:rFonts w:cs="Times New Roman"/>
                <w:b/>
              </w:rPr>
              <w:t>Reset Both</w:t>
            </w:r>
          </w:p>
        </w:tc>
      </w:tr>
      <w:tr w:rsidR="00AE3685" w:rsidRPr="005B1C38" w14:paraId="474835F2" w14:textId="77777777" w:rsidTr="0049042C">
        <w:tc>
          <w:tcPr>
            <w:tcW w:w="2705" w:type="dxa"/>
          </w:tcPr>
          <w:p w14:paraId="3F22735F" w14:textId="12079BEA" w:rsidR="00AE3685" w:rsidRDefault="00AE3685" w:rsidP="0049042C">
            <w:pPr>
              <w:spacing w:before="60"/>
            </w:pPr>
            <w:r>
              <w:t>Severity</w:t>
            </w:r>
          </w:p>
        </w:tc>
        <w:tc>
          <w:tcPr>
            <w:tcW w:w="6295" w:type="dxa"/>
          </w:tcPr>
          <w:p w14:paraId="27B0DE2D" w14:textId="60FD1052" w:rsidR="00AE3685" w:rsidRPr="00AA3540" w:rsidRDefault="00AE3685" w:rsidP="0049042C">
            <w:pPr>
              <w:spacing w:before="60"/>
              <w:rPr>
                <w:rFonts w:cs="Times New Roman"/>
                <w:b/>
              </w:rPr>
            </w:pPr>
            <w:r>
              <w:rPr>
                <w:rFonts w:cs="Times New Roman"/>
                <w:b/>
              </w:rPr>
              <w:t>high</w:t>
            </w:r>
          </w:p>
        </w:tc>
      </w:tr>
    </w:tbl>
    <w:p w14:paraId="48695454" w14:textId="08852C63" w:rsidR="00670981" w:rsidRDefault="00670981" w:rsidP="00410B05">
      <w:pPr>
        <w:pStyle w:val="ListParagraph"/>
        <w:numPr>
          <w:ilvl w:val="0"/>
          <w:numId w:val="91"/>
        </w:numPr>
      </w:pPr>
      <w:r>
        <w:t xml:space="preserve">Click </w:t>
      </w:r>
      <w:r>
        <w:rPr>
          <w:b/>
        </w:rPr>
        <w:t xml:space="preserve">OK </w:t>
      </w:r>
      <w:r>
        <w:t>twice.</w:t>
      </w:r>
    </w:p>
    <w:p w14:paraId="529BF461" w14:textId="77777777" w:rsidR="00670981" w:rsidRDefault="00670981" w:rsidP="00410B05">
      <w:pPr>
        <w:pStyle w:val="ListParagraph"/>
        <w:numPr>
          <w:ilvl w:val="0"/>
          <w:numId w:val="91"/>
        </w:numPr>
      </w:pPr>
      <w:r>
        <w:rPr>
          <w:noProof/>
        </w:rPr>
        <w:drawing>
          <wp:inline distT="0" distB="0" distL="0" distR="0" wp14:anchorId="43FB1769" wp14:editId="12BDFFBF">
            <wp:extent cx="628650" cy="219075"/>
            <wp:effectExtent l="0" t="0" r="0" b="952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39BB7BE1" w14:textId="7CB95A57" w:rsidR="00033044" w:rsidRDefault="003B0E18" w:rsidP="00033044">
      <w:pPr>
        <w:pStyle w:val="ListParagraph"/>
        <w:numPr>
          <w:ilvl w:val="0"/>
          <w:numId w:val="91"/>
        </w:numPr>
      </w:pPr>
      <w:r>
        <w:t>Re</w:t>
      </w:r>
      <w:r w:rsidR="00670981">
        <w:t xml:space="preserve">run </w:t>
      </w:r>
      <w:r w:rsidR="00AA3540">
        <w:rPr>
          <w:noProof/>
        </w:rPr>
        <w:drawing>
          <wp:inline distT="0" distB="0" distL="0" distR="0" wp14:anchorId="6B835843" wp14:editId="28DE035E">
            <wp:extent cx="1076325" cy="257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76325" cy="257175"/>
                    </a:xfrm>
                    <a:prstGeom prst="rect">
                      <a:avLst/>
                    </a:prstGeom>
                  </pic:spPr>
                </pic:pic>
              </a:graphicData>
            </a:graphic>
          </wp:inline>
        </w:drawing>
      </w:r>
      <w:r w:rsidR="0040726B">
        <w:t xml:space="preserve"> and review the logs to </w:t>
      </w:r>
      <w:r>
        <w:t>confirm that</w:t>
      </w:r>
      <w:r w:rsidR="0040726B">
        <w:t xml:space="preserve"> the new FTP brute force attempts are reset.</w:t>
      </w:r>
    </w:p>
    <w:p w14:paraId="57BB43A0" w14:textId="595236EF" w:rsidR="00370F5A" w:rsidRDefault="009866AB" w:rsidP="00370F5A">
      <w:pPr>
        <w:pStyle w:val="Heading2"/>
      </w:pPr>
      <w:bookmarkStart w:id="67" w:name="_Toc474939103"/>
      <w:r>
        <w:t>5.</w:t>
      </w:r>
      <w:r w:rsidR="00033044">
        <w:t>1</w:t>
      </w:r>
      <w:r w:rsidR="00087626">
        <w:t>4</w:t>
      </w:r>
      <w:r w:rsidR="00370F5A">
        <w:t xml:space="preserve"> Group Security Profiles</w:t>
      </w:r>
      <w:bookmarkEnd w:id="67"/>
    </w:p>
    <w:p w14:paraId="18D72760" w14:textId="299B7723" w:rsidR="00A54C48" w:rsidRDefault="00A54C48" w:rsidP="00A54C48">
      <w:r w:rsidRPr="00A54C48">
        <w:t xml:space="preserve">The firewall supports the ability to create Security Profile </w:t>
      </w:r>
      <w:r w:rsidR="003452E9">
        <w:t>G</w:t>
      </w:r>
      <w:r w:rsidRPr="00A54C48">
        <w:t>roups, which specify sets of Security Profiles that can be treat</w:t>
      </w:r>
      <w:r w:rsidR="00304EC0">
        <w:t>ed as a unit and then added to Security policy rules</w:t>
      </w:r>
      <w:r>
        <w:t>.</w:t>
      </w:r>
    </w:p>
    <w:p w14:paraId="461E3860" w14:textId="156D3000" w:rsidR="00370F5A" w:rsidRDefault="00370F5A" w:rsidP="00410B05">
      <w:pPr>
        <w:pStyle w:val="ListParagraph"/>
        <w:numPr>
          <w:ilvl w:val="0"/>
          <w:numId w:val="92"/>
        </w:numPr>
      </w:pPr>
      <w:r>
        <w:t xml:space="preserve">Select </w:t>
      </w:r>
      <w:r w:rsidRPr="00F60083">
        <w:rPr>
          <w:b/>
        </w:rPr>
        <w:t xml:space="preserve">Objects &gt; </w:t>
      </w:r>
      <w:r>
        <w:rPr>
          <w:b/>
        </w:rPr>
        <w:t>Security Profile Groups</w:t>
      </w:r>
      <w:r>
        <w:t>.</w:t>
      </w:r>
      <w:r w:rsidRPr="007117CC">
        <w:rPr>
          <w:noProof/>
        </w:rPr>
        <w:t xml:space="preserve"> </w:t>
      </w:r>
      <w:r>
        <w:rPr>
          <w:noProof/>
        </w:rPr>
        <w:drawing>
          <wp:inline distT="0" distB="0" distL="0" distR="0" wp14:anchorId="091F6AFE" wp14:editId="1558576F">
            <wp:extent cx="1323975" cy="190500"/>
            <wp:effectExtent l="0" t="0" r="952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23975" cy="190500"/>
                    </a:xfrm>
                    <a:prstGeom prst="rect">
                      <a:avLst/>
                    </a:prstGeom>
                  </pic:spPr>
                </pic:pic>
              </a:graphicData>
            </a:graphic>
          </wp:inline>
        </w:drawing>
      </w:r>
    </w:p>
    <w:p w14:paraId="1065A042" w14:textId="7082B2FD" w:rsidR="00370F5A" w:rsidRDefault="00370F5A" w:rsidP="00410B05">
      <w:pPr>
        <w:pStyle w:val="ListParagraph"/>
        <w:numPr>
          <w:ilvl w:val="0"/>
          <w:numId w:val="92"/>
        </w:numPr>
      </w:pPr>
      <w:r>
        <w:lastRenderedPageBreak/>
        <w:t xml:space="preserve">Click </w:t>
      </w:r>
      <w:r>
        <w:rPr>
          <w:noProof/>
        </w:rPr>
        <w:drawing>
          <wp:inline distT="0" distB="0" distL="0" distR="0" wp14:anchorId="271DE539" wp14:editId="40EF8177">
            <wp:extent cx="438150" cy="24765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150" cy="247650"/>
                    </a:xfrm>
                    <a:prstGeom prst="rect">
                      <a:avLst/>
                    </a:prstGeom>
                  </pic:spPr>
                </pic:pic>
              </a:graphicData>
            </a:graphic>
          </wp:inline>
        </w:drawing>
      </w:r>
      <w:r>
        <w:t xml:space="preserve"> to open the </w:t>
      </w:r>
      <w:r w:rsidRPr="00304EC0">
        <w:t>Security Profile Group</w:t>
      </w:r>
      <w:r>
        <w:t xml:space="preserve"> configuration window.</w:t>
      </w:r>
    </w:p>
    <w:p w14:paraId="25C1AE3D" w14:textId="3AD0228D" w:rsidR="00370F5A" w:rsidRDefault="00370F5A" w:rsidP="00410B05">
      <w:pPr>
        <w:pStyle w:val="ListParagraph"/>
        <w:numPr>
          <w:ilvl w:val="0"/>
          <w:numId w:val="92"/>
        </w:numPr>
      </w:pPr>
      <w:r>
        <w:t>Configure the following:</w:t>
      </w:r>
    </w:p>
    <w:tbl>
      <w:tblPr>
        <w:tblStyle w:val="TableGrid"/>
        <w:tblW w:w="9000" w:type="dxa"/>
        <w:tblInd w:w="355" w:type="dxa"/>
        <w:tblLook w:val="04A0" w:firstRow="1" w:lastRow="0" w:firstColumn="1" w:lastColumn="0" w:noHBand="0" w:noVBand="1"/>
      </w:tblPr>
      <w:tblGrid>
        <w:gridCol w:w="2514"/>
        <w:gridCol w:w="6486"/>
      </w:tblGrid>
      <w:tr w:rsidR="00370F5A" w:rsidRPr="00733F7B" w14:paraId="7939E7EC" w14:textId="77777777" w:rsidTr="0049042C">
        <w:trPr>
          <w:trHeight w:val="269"/>
          <w:tblHeader/>
        </w:trPr>
        <w:tc>
          <w:tcPr>
            <w:tcW w:w="2705" w:type="dxa"/>
            <w:shd w:val="pct15" w:color="auto" w:fill="auto"/>
          </w:tcPr>
          <w:p w14:paraId="12461EB9" w14:textId="77777777" w:rsidR="00370F5A" w:rsidRPr="001C3FD0" w:rsidRDefault="00370F5A" w:rsidP="0049042C">
            <w:pPr>
              <w:spacing w:before="60"/>
              <w:rPr>
                <w:b/>
                <w:szCs w:val="24"/>
              </w:rPr>
            </w:pPr>
            <w:r w:rsidRPr="001C3FD0">
              <w:rPr>
                <w:b/>
                <w:szCs w:val="24"/>
              </w:rPr>
              <w:t>Parameter</w:t>
            </w:r>
          </w:p>
        </w:tc>
        <w:tc>
          <w:tcPr>
            <w:tcW w:w="6295" w:type="dxa"/>
            <w:shd w:val="pct15" w:color="auto" w:fill="auto"/>
          </w:tcPr>
          <w:p w14:paraId="27155A67" w14:textId="77777777" w:rsidR="00370F5A" w:rsidRPr="001C3FD0" w:rsidRDefault="00370F5A" w:rsidP="0049042C">
            <w:pPr>
              <w:spacing w:before="60"/>
              <w:rPr>
                <w:rFonts w:asciiTheme="minorHAnsi" w:hAnsiTheme="minorHAnsi" w:cstheme="minorHAnsi"/>
                <w:b/>
                <w:szCs w:val="24"/>
              </w:rPr>
            </w:pPr>
            <w:r w:rsidRPr="001C3FD0">
              <w:rPr>
                <w:b/>
                <w:szCs w:val="24"/>
              </w:rPr>
              <w:t>Value</w:t>
            </w:r>
          </w:p>
        </w:tc>
      </w:tr>
      <w:tr w:rsidR="00370F5A" w:rsidRPr="005B1C38" w14:paraId="5D17DF93" w14:textId="77777777" w:rsidTr="0049042C">
        <w:tc>
          <w:tcPr>
            <w:tcW w:w="2705" w:type="dxa"/>
          </w:tcPr>
          <w:p w14:paraId="3D834604" w14:textId="30457716" w:rsidR="00370F5A" w:rsidRPr="001C3FD0" w:rsidRDefault="00370F5A" w:rsidP="0049042C">
            <w:pPr>
              <w:spacing w:before="60"/>
              <w:rPr>
                <w:szCs w:val="24"/>
              </w:rPr>
            </w:pPr>
            <w:r>
              <w:t>Name</w:t>
            </w:r>
          </w:p>
        </w:tc>
        <w:tc>
          <w:tcPr>
            <w:tcW w:w="6295" w:type="dxa"/>
          </w:tcPr>
          <w:p w14:paraId="7021D5E7" w14:textId="092AD0B6" w:rsidR="00370F5A" w:rsidRPr="00F2706E" w:rsidRDefault="00DF787D" w:rsidP="0049042C">
            <w:pPr>
              <w:spacing w:before="60"/>
              <w:rPr>
                <w:rFonts w:ascii="Courier New" w:hAnsi="Courier New" w:cs="Courier New"/>
                <w:b/>
                <w:szCs w:val="24"/>
              </w:rPr>
            </w:pPr>
            <w:r>
              <w:rPr>
                <w:rFonts w:ascii="Courier New" w:hAnsi="Courier New" w:cs="Courier New"/>
              </w:rPr>
              <w:t>lab-spg</w:t>
            </w:r>
          </w:p>
        </w:tc>
      </w:tr>
      <w:tr w:rsidR="00370F5A" w:rsidRPr="005B1C38" w14:paraId="0FA45A8C" w14:textId="77777777" w:rsidTr="0049042C">
        <w:tc>
          <w:tcPr>
            <w:tcW w:w="2705" w:type="dxa"/>
          </w:tcPr>
          <w:p w14:paraId="7FB0981D" w14:textId="02E935CD" w:rsidR="00370F5A" w:rsidRDefault="00370F5A" w:rsidP="0049042C">
            <w:pPr>
              <w:spacing w:before="60"/>
            </w:pPr>
            <w:r>
              <w:t>Profiles</w:t>
            </w:r>
          </w:p>
        </w:tc>
        <w:tc>
          <w:tcPr>
            <w:tcW w:w="6295" w:type="dxa"/>
          </w:tcPr>
          <w:p w14:paraId="34C89FB9" w14:textId="55AB8926" w:rsidR="00370F5A" w:rsidRDefault="00DF787D" w:rsidP="0049042C">
            <w:pPr>
              <w:spacing w:before="60"/>
              <w:rPr>
                <w:rFonts w:ascii="Courier New" w:hAnsi="Courier New" w:cs="Courier New"/>
              </w:rPr>
            </w:pPr>
            <w:r>
              <w:rPr>
                <w:noProof/>
              </w:rPr>
              <w:drawing>
                <wp:inline distT="0" distB="0" distL="0" distR="0" wp14:anchorId="30B96C5E" wp14:editId="547F2BC3">
                  <wp:extent cx="3971925" cy="29432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1925" cy="2943225"/>
                          </a:xfrm>
                          <a:prstGeom prst="rect">
                            <a:avLst/>
                          </a:prstGeom>
                        </pic:spPr>
                      </pic:pic>
                    </a:graphicData>
                  </a:graphic>
                </wp:inline>
              </w:drawing>
            </w:r>
          </w:p>
        </w:tc>
      </w:tr>
    </w:tbl>
    <w:p w14:paraId="77E8F087" w14:textId="0BB75A17" w:rsidR="00370F5A" w:rsidRDefault="00370F5A" w:rsidP="00410B05">
      <w:pPr>
        <w:pStyle w:val="ListParagraph"/>
        <w:numPr>
          <w:ilvl w:val="0"/>
          <w:numId w:val="92"/>
        </w:numPr>
      </w:pPr>
      <w:r>
        <w:t xml:space="preserve">Click </w:t>
      </w:r>
      <w:r>
        <w:rPr>
          <w:b/>
        </w:rPr>
        <w:t>OK</w:t>
      </w:r>
      <w:r>
        <w:t>.</w:t>
      </w:r>
    </w:p>
    <w:p w14:paraId="45F1042D" w14:textId="2329EF3B" w:rsidR="00370F5A" w:rsidRDefault="008D4D66" w:rsidP="00410B05">
      <w:pPr>
        <w:pStyle w:val="ListParagraph"/>
        <w:numPr>
          <w:ilvl w:val="0"/>
          <w:numId w:val="98"/>
        </w:numPr>
      </w:pPr>
      <w:r>
        <w:t>S</w:t>
      </w:r>
      <w:r w:rsidR="00370F5A">
        <w:t xml:space="preserve">elect </w:t>
      </w:r>
      <w:r>
        <w:rPr>
          <w:b/>
        </w:rPr>
        <w:t>Policies</w:t>
      </w:r>
      <w:r w:rsidR="00370F5A" w:rsidRPr="00C3437E">
        <w:rPr>
          <w:b/>
        </w:rPr>
        <w:t xml:space="preserve"> </w:t>
      </w:r>
      <w:r w:rsidR="00370F5A">
        <w:rPr>
          <w:b/>
        </w:rPr>
        <w:t>&gt; Security</w:t>
      </w:r>
      <w:r w:rsidR="00370F5A">
        <w:t>.</w:t>
      </w:r>
      <w:r w:rsidR="00370F5A" w:rsidRPr="00800D92">
        <w:rPr>
          <w:noProof/>
        </w:rPr>
        <w:t xml:space="preserve"> </w:t>
      </w:r>
      <w:r w:rsidR="00370F5A">
        <w:rPr>
          <w:noProof/>
        </w:rPr>
        <w:drawing>
          <wp:inline distT="0" distB="0" distL="0" distR="0" wp14:anchorId="27B6BD20" wp14:editId="28822C60">
            <wp:extent cx="1158240" cy="180975"/>
            <wp:effectExtent l="0" t="0" r="3810" b="952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7DA3CF9C" w14:textId="77777777" w:rsidR="00370F5A" w:rsidRDefault="00370F5A" w:rsidP="00410B05">
      <w:pPr>
        <w:pStyle w:val="ListParagraph"/>
        <w:numPr>
          <w:ilvl w:val="0"/>
          <w:numId w:val="98"/>
        </w:numPr>
      </w:pPr>
      <w:r>
        <w:rPr>
          <w:noProof/>
        </w:rPr>
        <w:drawing>
          <wp:inline distT="0" distB="0" distL="0" distR="0" wp14:anchorId="1313ABB3" wp14:editId="74AEA294">
            <wp:extent cx="552450" cy="257175"/>
            <wp:effectExtent l="0" t="0" r="0" b="952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450" cy="257175"/>
                    </a:xfrm>
                    <a:prstGeom prst="rect">
                      <a:avLst/>
                    </a:prstGeom>
                  </pic:spPr>
                </pic:pic>
              </a:graphicData>
            </a:graphic>
          </wp:inline>
        </w:drawing>
      </w:r>
      <w:r>
        <w:t xml:space="preserve"> the following rules:</w:t>
      </w:r>
    </w:p>
    <w:tbl>
      <w:tblPr>
        <w:tblStyle w:val="TableGrid"/>
        <w:tblW w:w="9000" w:type="dxa"/>
        <w:tblInd w:w="355" w:type="dxa"/>
        <w:tblLook w:val="04A0" w:firstRow="1" w:lastRow="0" w:firstColumn="1" w:lastColumn="0" w:noHBand="0" w:noVBand="1"/>
      </w:tblPr>
      <w:tblGrid>
        <w:gridCol w:w="2705"/>
        <w:gridCol w:w="6295"/>
      </w:tblGrid>
      <w:tr w:rsidR="00370F5A" w:rsidRPr="00733F7B" w14:paraId="2FD1D99B" w14:textId="77777777" w:rsidTr="0049042C">
        <w:trPr>
          <w:trHeight w:val="269"/>
          <w:tblHeader/>
        </w:trPr>
        <w:tc>
          <w:tcPr>
            <w:tcW w:w="2705" w:type="dxa"/>
            <w:shd w:val="pct15" w:color="auto" w:fill="auto"/>
          </w:tcPr>
          <w:p w14:paraId="72D78D7E" w14:textId="77777777" w:rsidR="00370F5A" w:rsidRPr="001C3FD0" w:rsidRDefault="00370F5A" w:rsidP="0049042C">
            <w:pPr>
              <w:spacing w:before="60"/>
              <w:rPr>
                <w:b/>
                <w:szCs w:val="24"/>
              </w:rPr>
            </w:pPr>
            <w:r w:rsidRPr="001C3FD0">
              <w:rPr>
                <w:b/>
                <w:szCs w:val="24"/>
              </w:rPr>
              <w:t>Parameter</w:t>
            </w:r>
          </w:p>
        </w:tc>
        <w:tc>
          <w:tcPr>
            <w:tcW w:w="6295" w:type="dxa"/>
            <w:shd w:val="pct15" w:color="auto" w:fill="auto"/>
          </w:tcPr>
          <w:p w14:paraId="525C08FE" w14:textId="77777777" w:rsidR="00370F5A" w:rsidRPr="001C3FD0" w:rsidRDefault="00370F5A" w:rsidP="0049042C">
            <w:pPr>
              <w:spacing w:before="60"/>
              <w:rPr>
                <w:rFonts w:asciiTheme="minorHAnsi" w:hAnsiTheme="minorHAnsi" w:cstheme="minorHAnsi"/>
                <w:b/>
                <w:szCs w:val="24"/>
              </w:rPr>
            </w:pPr>
            <w:r w:rsidRPr="001C3FD0">
              <w:rPr>
                <w:b/>
                <w:szCs w:val="24"/>
              </w:rPr>
              <w:t>Value</w:t>
            </w:r>
          </w:p>
        </w:tc>
      </w:tr>
      <w:tr w:rsidR="00370F5A" w:rsidRPr="005B1C38" w14:paraId="05235272" w14:textId="77777777" w:rsidTr="0049042C">
        <w:tc>
          <w:tcPr>
            <w:tcW w:w="2705" w:type="dxa"/>
          </w:tcPr>
          <w:p w14:paraId="2095E747" w14:textId="29452891" w:rsidR="00370F5A" w:rsidRPr="001C3FD0" w:rsidRDefault="00370F5A" w:rsidP="0049042C">
            <w:pPr>
              <w:spacing w:before="60"/>
              <w:rPr>
                <w:szCs w:val="24"/>
              </w:rPr>
            </w:pPr>
            <w:r>
              <w:t>Security Policy Rules</w:t>
            </w:r>
          </w:p>
        </w:tc>
        <w:tc>
          <w:tcPr>
            <w:tcW w:w="6295" w:type="dxa"/>
          </w:tcPr>
          <w:p w14:paraId="29831123" w14:textId="65DA2772" w:rsidR="00370F5A" w:rsidRPr="007F7877" w:rsidRDefault="006D4FC5" w:rsidP="0049042C">
            <w:pPr>
              <w:spacing w:before="60"/>
              <w:rPr>
                <w:rFonts w:cs="Times New Roman"/>
                <w:b/>
              </w:rPr>
            </w:pPr>
            <w:r w:rsidRPr="007F7877">
              <w:rPr>
                <w:rFonts w:cs="Times New Roman"/>
                <w:b/>
              </w:rPr>
              <w:t>egress-outside</w:t>
            </w:r>
            <w:r w:rsidR="00370F5A" w:rsidRPr="007F7877">
              <w:rPr>
                <w:rFonts w:cs="Times New Roman"/>
                <w:b/>
              </w:rPr>
              <w:t>-as</w:t>
            </w:r>
          </w:p>
          <w:p w14:paraId="31D64BB6" w14:textId="17C1A501" w:rsidR="00370F5A" w:rsidRPr="000C4C73" w:rsidRDefault="006D4FC5" w:rsidP="0049042C">
            <w:pPr>
              <w:spacing w:before="60"/>
              <w:rPr>
                <w:rFonts w:ascii="Courier New" w:hAnsi="Courier New" w:cs="Courier New"/>
              </w:rPr>
            </w:pPr>
            <w:r w:rsidRPr="007F7877">
              <w:rPr>
                <w:rFonts w:cs="Times New Roman"/>
                <w:b/>
              </w:rPr>
              <w:t>egress-outside</w:t>
            </w:r>
            <w:r w:rsidR="00370F5A" w:rsidRPr="007F7877">
              <w:rPr>
                <w:rFonts w:cs="Times New Roman"/>
                <w:b/>
              </w:rPr>
              <w:t>-av</w:t>
            </w:r>
          </w:p>
        </w:tc>
      </w:tr>
    </w:tbl>
    <w:p w14:paraId="79B704A8" w14:textId="190F8A83" w:rsidR="0099469C" w:rsidRDefault="0099469C" w:rsidP="00410B05">
      <w:pPr>
        <w:pStyle w:val="ListParagraph"/>
        <w:numPr>
          <w:ilvl w:val="0"/>
          <w:numId w:val="99"/>
        </w:numPr>
      </w:pPr>
      <w:r w:rsidRPr="0053277E">
        <w:t xml:space="preserve">Click </w:t>
      </w:r>
      <w:r>
        <w:rPr>
          <w:noProof/>
        </w:rPr>
        <w:drawing>
          <wp:inline distT="0" distB="0" distL="0" distR="0" wp14:anchorId="6044D64C" wp14:editId="4BDE1539">
            <wp:extent cx="428625" cy="228600"/>
            <wp:effectExtent l="0" t="0" r="9525"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t xml:space="preserve"> </w:t>
      </w:r>
      <w:r w:rsidRPr="0053277E">
        <w:t>to define a</w:t>
      </w:r>
      <w:r w:rsidR="008D4D66">
        <w:t xml:space="preserve"> Security policy</w:t>
      </w:r>
      <w:r>
        <w:t xml:space="preserve"> rule.</w:t>
      </w:r>
    </w:p>
    <w:p w14:paraId="7D3AA341" w14:textId="77777777" w:rsidR="0099469C" w:rsidRDefault="0099469C" w:rsidP="00410B05">
      <w:pPr>
        <w:pStyle w:val="ListParagraph"/>
        <w:numPr>
          <w:ilvl w:val="0"/>
          <w:numId w:val="99"/>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99469C" w:rsidRPr="00733F7B" w14:paraId="00596AE7" w14:textId="77777777" w:rsidTr="0049042C">
        <w:trPr>
          <w:trHeight w:val="269"/>
          <w:tblHeader/>
        </w:trPr>
        <w:tc>
          <w:tcPr>
            <w:tcW w:w="2705" w:type="dxa"/>
            <w:shd w:val="pct15" w:color="auto" w:fill="auto"/>
          </w:tcPr>
          <w:p w14:paraId="4D95E920" w14:textId="77777777" w:rsidR="0099469C" w:rsidRPr="001C3FD0" w:rsidRDefault="0099469C" w:rsidP="0049042C">
            <w:pPr>
              <w:spacing w:before="60"/>
              <w:rPr>
                <w:b/>
                <w:szCs w:val="24"/>
              </w:rPr>
            </w:pPr>
            <w:r w:rsidRPr="001C3FD0">
              <w:rPr>
                <w:b/>
                <w:szCs w:val="24"/>
              </w:rPr>
              <w:t>Parameter</w:t>
            </w:r>
          </w:p>
        </w:tc>
        <w:tc>
          <w:tcPr>
            <w:tcW w:w="6295" w:type="dxa"/>
            <w:shd w:val="pct15" w:color="auto" w:fill="auto"/>
          </w:tcPr>
          <w:p w14:paraId="0B1D5BDA" w14:textId="77777777" w:rsidR="0099469C" w:rsidRPr="001C3FD0" w:rsidRDefault="0099469C" w:rsidP="0049042C">
            <w:pPr>
              <w:spacing w:before="60"/>
              <w:rPr>
                <w:rFonts w:asciiTheme="minorHAnsi" w:hAnsiTheme="minorHAnsi" w:cstheme="minorHAnsi"/>
                <w:b/>
                <w:szCs w:val="24"/>
              </w:rPr>
            </w:pPr>
            <w:r w:rsidRPr="001C3FD0">
              <w:rPr>
                <w:b/>
                <w:szCs w:val="24"/>
              </w:rPr>
              <w:t>Value</w:t>
            </w:r>
          </w:p>
        </w:tc>
      </w:tr>
      <w:tr w:rsidR="0099469C" w:rsidRPr="005B1C38" w14:paraId="305736D5" w14:textId="77777777" w:rsidTr="0049042C">
        <w:tc>
          <w:tcPr>
            <w:tcW w:w="2705" w:type="dxa"/>
          </w:tcPr>
          <w:p w14:paraId="0166D5F2" w14:textId="77777777" w:rsidR="0099469C" w:rsidRPr="001C3FD0" w:rsidRDefault="0099469C" w:rsidP="0049042C">
            <w:pPr>
              <w:spacing w:before="60"/>
              <w:rPr>
                <w:szCs w:val="24"/>
              </w:rPr>
            </w:pPr>
            <w:r>
              <w:rPr>
                <w:szCs w:val="24"/>
              </w:rPr>
              <w:t>Name</w:t>
            </w:r>
          </w:p>
        </w:tc>
        <w:tc>
          <w:tcPr>
            <w:tcW w:w="6295" w:type="dxa"/>
          </w:tcPr>
          <w:p w14:paraId="612A56F7" w14:textId="1FB815FB" w:rsidR="0099469C" w:rsidRPr="006D34E8" w:rsidRDefault="0099469C" w:rsidP="0099469C">
            <w:pPr>
              <w:spacing w:before="60"/>
              <w:rPr>
                <w:rFonts w:ascii="Courier New" w:hAnsi="Courier New" w:cs="Courier New"/>
                <w:szCs w:val="24"/>
              </w:rPr>
            </w:pPr>
            <w:r w:rsidRPr="006D34E8">
              <w:rPr>
                <w:rFonts w:ascii="Courier New" w:hAnsi="Courier New" w:cs="Courier New"/>
                <w:szCs w:val="24"/>
              </w:rPr>
              <w:t>egress-</w:t>
            </w:r>
            <w:r w:rsidR="00A54C48">
              <w:rPr>
                <w:rFonts w:ascii="Courier New" w:hAnsi="Courier New" w:cs="Courier New"/>
                <w:szCs w:val="24"/>
              </w:rPr>
              <w:t>outside</w:t>
            </w:r>
            <w:r>
              <w:rPr>
                <w:rFonts w:ascii="Courier New" w:hAnsi="Courier New" w:cs="Courier New"/>
                <w:szCs w:val="24"/>
              </w:rPr>
              <w:t>-content-id</w:t>
            </w:r>
          </w:p>
        </w:tc>
      </w:tr>
      <w:tr w:rsidR="0099469C" w:rsidRPr="005B1C38" w14:paraId="76F8A7D1" w14:textId="77777777" w:rsidTr="0049042C">
        <w:tc>
          <w:tcPr>
            <w:tcW w:w="2705" w:type="dxa"/>
          </w:tcPr>
          <w:p w14:paraId="1CDF5429" w14:textId="77777777" w:rsidR="0099469C" w:rsidRPr="001C3FD0" w:rsidRDefault="0099469C" w:rsidP="0049042C">
            <w:pPr>
              <w:spacing w:before="60"/>
              <w:rPr>
                <w:szCs w:val="24"/>
              </w:rPr>
            </w:pPr>
            <w:r>
              <w:rPr>
                <w:szCs w:val="24"/>
              </w:rPr>
              <w:t>Rule Type</w:t>
            </w:r>
          </w:p>
        </w:tc>
        <w:tc>
          <w:tcPr>
            <w:tcW w:w="6295" w:type="dxa"/>
          </w:tcPr>
          <w:p w14:paraId="3EAC6703" w14:textId="77777777" w:rsidR="0099469C" w:rsidRPr="008D4D66" w:rsidRDefault="0099469C" w:rsidP="0049042C">
            <w:pPr>
              <w:spacing w:before="60"/>
              <w:rPr>
                <w:rFonts w:cs="Times New Roman"/>
                <w:b/>
                <w:szCs w:val="24"/>
              </w:rPr>
            </w:pPr>
            <w:r w:rsidRPr="008D4D66">
              <w:rPr>
                <w:rFonts w:cs="Times New Roman"/>
                <w:b/>
                <w:szCs w:val="24"/>
              </w:rPr>
              <w:t>universal (default)</w:t>
            </w:r>
          </w:p>
        </w:tc>
      </w:tr>
      <w:tr w:rsidR="0099469C" w:rsidRPr="005B1C38" w14:paraId="74D04786" w14:textId="77777777" w:rsidTr="0049042C">
        <w:tc>
          <w:tcPr>
            <w:tcW w:w="2705" w:type="dxa"/>
          </w:tcPr>
          <w:p w14:paraId="3C4AF2F0" w14:textId="77777777" w:rsidR="0099469C" w:rsidRDefault="0099469C" w:rsidP="0049042C">
            <w:pPr>
              <w:spacing w:before="60"/>
              <w:rPr>
                <w:szCs w:val="24"/>
              </w:rPr>
            </w:pPr>
            <w:r>
              <w:rPr>
                <w:szCs w:val="24"/>
              </w:rPr>
              <w:t>Tags</w:t>
            </w:r>
          </w:p>
        </w:tc>
        <w:tc>
          <w:tcPr>
            <w:tcW w:w="6295" w:type="dxa"/>
          </w:tcPr>
          <w:p w14:paraId="2256BE53" w14:textId="77777777" w:rsidR="0099469C" w:rsidRPr="008D4D66" w:rsidRDefault="0099469C" w:rsidP="0049042C">
            <w:pPr>
              <w:spacing w:before="60"/>
              <w:rPr>
                <w:rFonts w:cs="Times New Roman"/>
                <w:b/>
                <w:szCs w:val="24"/>
              </w:rPr>
            </w:pPr>
            <w:r w:rsidRPr="008D4D66">
              <w:rPr>
                <w:rFonts w:cs="Times New Roman"/>
                <w:b/>
                <w:szCs w:val="24"/>
              </w:rPr>
              <w:t>egress</w:t>
            </w:r>
          </w:p>
        </w:tc>
      </w:tr>
    </w:tbl>
    <w:p w14:paraId="7554C38E" w14:textId="6E6133E0" w:rsidR="0099469C" w:rsidRDefault="0099469C" w:rsidP="00410B05">
      <w:pPr>
        <w:pStyle w:val="ListParagraph"/>
        <w:numPr>
          <w:ilvl w:val="0"/>
          <w:numId w:val="100"/>
        </w:numPr>
        <w:ind w:left="720"/>
      </w:pPr>
      <w:r>
        <w:t xml:space="preserve">Click the </w:t>
      </w:r>
      <w:r>
        <w:rPr>
          <w:b/>
        </w:rPr>
        <w:t xml:space="preserve">Source </w:t>
      </w:r>
      <w:r w:rsidR="008D4D66">
        <w:t>t</w:t>
      </w:r>
      <w:r w:rsidRPr="008D4D66">
        <w:t>ab</w:t>
      </w:r>
      <w:r w:rsidR="008D4D66">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9469C" w:rsidRPr="00733F7B" w14:paraId="1E9F0822" w14:textId="77777777" w:rsidTr="0049042C">
        <w:trPr>
          <w:trHeight w:val="269"/>
          <w:tblHeader/>
        </w:trPr>
        <w:tc>
          <w:tcPr>
            <w:tcW w:w="2705" w:type="dxa"/>
            <w:shd w:val="pct15" w:color="auto" w:fill="auto"/>
          </w:tcPr>
          <w:p w14:paraId="4FDF23BC" w14:textId="77777777" w:rsidR="0099469C" w:rsidRPr="001C3FD0" w:rsidRDefault="0099469C" w:rsidP="0049042C">
            <w:pPr>
              <w:spacing w:before="60"/>
              <w:rPr>
                <w:b/>
                <w:szCs w:val="24"/>
              </w:rPr>
            </w:pPr>
            <w:r w:rsidRPr="001C3FD0">
              <w:rPr>
                <w:b/>
                <w:szCs w:val="24"/>
              </w:rPr>
              <w:lastRenderedPageBreak/>
              <w:t>Parameter</w:t>
            </w:r>
          </w:p>
        </w:tc>
        <w:tc>
          <w:tcPr>
            <w:tcW w:w="6295" w:type="dxa"/>
            <w:shd w:val="pct15" w:color="auto" w:fill="auto"/>
          </w:tcPr>
          <w:p w14:paraId="3E6AB498" w14:textId="77777777" w:rsidR="0099469C" w:rsidRPr="001C3FD0" w:rsidRDefault="0099469C" w:rsidP="0049042C">
            <w:pPr>
              <w:spacing w:before="60"/>
              <w:rPr>
                <w:rFonts w:asciiTheme="minorHAnsi" w:hAnsiTheme="minorHAnsi" w:cstheme="minorHAnsi"/>
                <w:b/>
                <w:szCs w:val="24"/>
              </w:rPr>
            </w:pPr>
            <w:r w:rsidRPr="001C3FD0">
              <w:rPr>
                <w:b/>
                <w:szCs w:val="24"/>
              </w:rPr>
              <w:t>Value</w:t>
            </w:r>
          </w:p>
        </w:tc>
      </w:tr>
      <w:tr w:rsidR="0099469C" w:rsidRPr="005B1C38" w14:paraId="11D1E536" w14:textId="77777777" w:rsidTr="0049042C">
        <w:tc>
          <w:tcPr>
            <w:tcW w:w="2705" w:type="dxa"/>
            <w:tcBorders>
              <w:bottom w:val="single" w:sz="4" w:space="0" w:color="000000" w:themeColor="text1"/>
            </w:tcBorders>
          </w:tcPr>
          <w:p w14:paraId="5607BCD1" w14:textId="77777777" w:rsidR="0099469C" w:rsidRPr="001C3FD0" w:rsidRDefault="0099469C" w:rsidP="0049042C">
            <w:pPr>
              <w:spacing w:before="60"/>
              <w:rPr>
                <w:szCs w:val="24"/>
              </w:rPr>
            </w:pPr>
            <w:r>
              <w:rPr>
                <w:szCs w:val="24"/>
              </w:rPr>
              <w:t>Source Zone</w:t>
            </w:r>
          </w:p>
        </w:tc>
        <w:tc>
          <w:tcPr>
            <w:tcW w:w="6295" w:type="dxa"/>
            <w:tcBorders>
              <w:bottom w:val="single" w:sz="4" w:space="0" w:color="000000" w:themeColor="text1"/>
            </w:tcBorders>
          </w:tcPr>
          <w:p w14:paraId="01E38E2C" w14:textId="29812C3C" w:rsidR="0099469C" w:rsidRPr="008D4D66" w:rsidRDefault="00A54C48" w:rsidP="0049042C">
            <w:pPr>
              <w:spacing w:before="60"/>
              <w:rPr>
                <w:rFonts w:cs="Times New Roman"/>
                <w:b/>
                <w:szCs w:val="24"/>
              </w:rPr>
            </w:pPr>
            <w:r>
              <w:rPr>
                <w:rFonts w:cs="Times New Roman"/>
                <w:b/>
                <w:szCs w:val="24"/>
              </w:rPr>
              <w:t>inside</w:t>
            </w:r>
          </w:p>
        </w:tc>
      </w:tr>
      <w:tr w:rsidR="0099469C" w:rsidRPr="005B1C38" w14:paraId="2C06F557" w14:textId="77777777" w:rsidTr="0049042C">
        <w:tc>
          <w:tcPr>
            <w:tcW w:w="2705" w:type="dxa"/>
            <w:tcBorders>
              <w:bottom w:val="single" w:sz="4" w:space="0" w:color="000000" w:themeColor="text1"/>
            </w:tcBorders>
          </w:tcPr>
          <w:p w14:paraId="3C52F713" w14:textId="77777777" w:rsidR="0099469C" w:rsidRPr="001C3FD0" w:rsidRDefault="0099469C" w:rsidP="0049042C">
            <w:pPr>
              <w:spacing w:before="60"/>
              <w:rPr>
                <w:szCs w:val="24"/>
              </w:rPr>
            </w:pPr>
            <w:r>
              <w:rPr>
                <w:szCs w:val="24"/>
              </w:rPr>
              <w:t>Source Address</w:t>
            </w:r>
          </w:p>
        </w:tc>
        <w:tc>
          <w:tcPr>
            <w:tcW w:w="6295" w:type="dxa"/>
            <w:tcBorders>
              <w:bottom w:val="single" w:sz="4" w:space="0" w:color="000000" w:themeColor="text1"/>
            </w:tcBorders>
          </w:tcPr>
          <w:p w14:paraId="55DD760F" w14:textId="355C17DA" w:rsidR="0099469C" w:rsidRPr="008D4D66" w:rsidRDefault="008D4D66" w:rsidP="0049042C">
            <w:pPr>
              <w:spacing w:before="60"/>
              <w:rPr>
                <w:rFonts w:cs="Times New Roman"/>
                <w:b/>
                <w:szCs w:val="24"/>
              </w:rPr>
            </w:pPr>
            <w:r>
              <w:rPr>
                <w:rFonts w:cs="Times New Roman"/>
                <w:b/>
                <w:szCs w:val="24"/>
              </w:rPr>
              <w:t>A</w:t>
            </w:r>
            <w:r w:rsidR="0099469C" w:rsidRPr="008D4D66">
              <w:rPr>
                <w:rFonts w:cs="Times New Roman"/>
                <w:b/>
                <w:szCs w:val="24"/>
              </w:rPr>
              <w:t>ny</w:t>
            </w:r>
          </w:p>
        </w:tc>
      </w:tr>
    </w:tbl>
    <w:p w14:paraId="21FEE6EB" w14:textId="0C462848" w:rsidR="0099469C" w:rsidRDefault="0099469C" w:rsidP="00410B05">
      <w:pPr>
        <w:pStyle w:val="ListParagraph"/>
        <w:numPr>
          <w:ilvl w:val="0"/>
          <w:numId w:val="100"/>
        </w:numPr>
        <w:ind w:left="720"/>
      </w:pPr>
      <w:r>
        <w:t xml:space="preserve">Click the </w:t>
      </w:r>
      <w:r>
        <w:rPr>
          <w:b/>
        </w:rPr>
        <w:t>Destination</w:t>
      </w:r>
      <w:r w:rsidR="008D4D66">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9469C" w:rsidRPr="00733F7B" w14:paraId="316D1885" w14:textId="77777777" w:rsidTr="0049042C">
        <w:trPr>
          <w:trHeight w:val="269"/>
          <w:tblHeader/>
        </w:trPr>
        <w:tc>
          <w:tcPr>
            <w:tcW w:w="2705" w:type="dxa"/>
            <w:shd w:val="pct15" w:color="auto" w:fill="auto"/>
          </w:tcPr>
          <w:p w14:paraId="4AED96D1" w14:textId="77777777" w:rsidR="0099469C" w:rsidRPr="001C3FD0" w:rsidRDefault="0099469C" w:rsidP="0049042C">
            <w:pPr>
              <w:spacing w:before="60"/>
              <w:rPr>
                <w:b/>
                <w:szCs w:val="24"/>
              </w:rPr>
            </w:pPr>
            <w:r w:rsidRPr="001C3FD0">
              <w:rPr>
                <w:b/>
                <w:szCs w:val="24"/>
              </w:rPr>
              <w:t>Parameter</w:t>
            </w:r>
          </w:p>
        </w:tc>
        <w:tc>
          <w:tcPr>
            <w:tcW w:w="6295" w:type="dxa"/>
            <w:shd w:val="pct15" w:color="auto" w:fill="auto"/>
          </w:tcPr>
          <w:p w14:paraId="17BFBAC7" w14:textId="77777777" w:rsidR="0099469C" w:rsidRPr="001C3FD0" w:rsidRDefault="0099469C" w:rsidP="0049042C">
            <w:pPr>
              <w:spacing w:before="60"/>
              <w:rPr>
                <w:rFonts w:asciiTheme="minorHAnsi" w:hAnsiTheme="minorHAnsi" w:cstheme="minorHAnsi"/>
                <w:b/>
                <w:szCs w:val="24"/>
              </w:rPr>
            </w:pPr>
            <w:r w:rsidRPr="001C3FD0">
              <w:rPr>
                <w:b/>
                <w:szCs w:val="24"/>
              </w:rPr>
              <w:t>Value</w:t>
            </w:r>
          </w:p>
        </w:tc>
      </w:tr>
      <w:tr w:rsidR="0099469C" w:rsidRPr="005B1C38" w14:paraId="7C3ABC79" w14:textId="77777777" w:rsidTr="0049042C">
        <w:tc>
          <w:tcPr>
            <w:tcW w:w="2705" w:type="dxa"/>
          </w:tcPr>
          <w:p w14:paraId="415270F2" w14:textId="77777777" w:rsidR="0099469C" w:rsidRPr="001C3FD0" w:rsidRDefault="0099469C" w:rsidP="0049042C">
            <w:pPr>
              <w:spacing w:before="60"/>
              <w:rPr>
                <w:szCs w:val="24"/>
              </w:rPr>
            </w:pPr>
            <w:r>
              <w:rPr>
                <w:szCs w:val="24"/>
              </w:rPr>
              <w:t>Destination Zone</w:t>
            </w:r>
          </w:p>
        </w:tc>
        <w:tc>
          <w:tcPr>
            <w:tcW w:w="6295" w:type="dxa"/>
          </w:tcPr>
          <w:p w14:paraId="12C3CA76" w14:textId="22BAF949" w:rsidR="0099469C" w:rsidRPr="008D4D66" w:rsidRDefault="00A54C48" w:rsidP="0049042C">
            <w:pPr>
              <w:spacing w:before="60"/>
              <w:rPr>
                <w:rFonts w:cs="Times New Roman"/>
                <w:b/>
                <w:szCs w:val="24"/>
              </w:rPr>
            </w:pPr>
            <w:r>
              <w:rPr>
                <w:rFonts w:cs="Times New Roman"/>
                <w:b/>
                <w:szCs w:val="24"/>
              </w:rPr>
              <w:t>outside</w:t>
            </w:r>
          </w:p>
        </w:tc>
      </w:tr>
      <w:tr w:rsidR="0099469C" w:rsidRPr="005B1C38" w14:paraId="46F5CBF9" w14:textId="77777777" w:rsidTr="0049042C">
        <w:tc>
          <w:tcPr>
            <w:tcW w:w="2705" w:type="dxa"/>
            <w:tcBorders>
              <w:bottom w:val="single" w:sz="4" w:space="0" w:color="000000" w:themeColor="text1"/>
            </w:tcBorders>
          </w:tcPr>
          <w:p w14:paraId="745D6338" w14:textId="77777777" w:rsidR="0099469C" w:rsidRPr="001C3FD0" w:rsidRDefault="0099469C" w:rsidP="0049042C">
            <w:pPr>
              <w:spacing w:before="60"/>
              <w:rPr>
                <w:szCs w:val="24"/>
              </w:rPr>
            </w:pPr>
            <w:r>
              <w:rPr>
                <w:szCs w:val="24"/>
              </w:rPr>
              <w:t>Destination Address</w:t>
            </w:r>
          </w:p>
        </w:tc>
        <w:tc>
          <w:tcPr>
            <w:tcW w:w="6295" w:type="dxa"/>
            <w:tcBorders>
              <w:bottom w:val="single" w:sz="4" w:space="0" w:color="000000" w:themeColor="text1"/>
            </w:tcBorders>
          </w:tcPr>
          <w:p w14:paraId="3DB43F86" w14:textId="4BD023AD" w:rsidR="0099469C" w:rsidRPr="008D4D66" w:rsidRDefault="008D4D66" w:rsidP="0049042C">
            <w:pPr>
              <w:spacing w:before="60"/>
              <w:rPr>
                <w:rFonts w:cs="Times New Roman"/>
                <w:b/>
                <w:szCs w:val="24"/>
              </w:rPr>
            </w:pPr>
            <w:r>
              <w:rPr>
                <w:rFonts w:cs="Times New Roman"/>
                <w:b/>
                <w:szCs w:val="24"/>
              </w:rPr>
              <w:t>A</w:t>
            </w:r>
            <w:r w:rsidR="0099469C" w:rsidRPr="008D4D66">
              <w:rPr>
                <w:rFonts w:cs="Times New Roman"/>
                <w:b/>
                <w:szCs w:val="24"/>
              </w:rPr>
              <w:t>ny</w:t>
            </w:r>
          </w:p>
        </w:tc>
      </w:tr>
    </w:tbl>
    <w:p w14:paraId="5E9EF68F" w14:textId="26EB5D36" w:rsidR="0099469C" w:rsidRDefault="0099469C" w:rsidP="00410B05">
      <w:pPr>
        <w:pStyle w:val="ListParagraph"/>
        <w:numPr>
          <w:ilvl w:val="0"/>
          <w:numId w:val="100"/>
        </w:numPr>
        <w:ind w:left="720"/>
      </w:pPr>
      <w:r>
        <w:t xml:space="preserve">Click the </w:t>
      </w:r>
      <w:r>
        <w:rPr>
          <w:b/>
        </w:rPr>
        <w:t>Application</w:t>
      </w:r>
      <w:r w:rsidR="008D4D66">
        <w:t xml:space="preserve"> tab and</w:t>
      </w:r>
      <w:r>
        <w:t xml:space="preserve"> verify that </w:t>
      </w:r>
      <w:r>
        <w:rPr>
          <w:noProof/>
        </w:rPr>
        <w:drawing>
          <wp:inline distT="0" distB="0" distL="0" distR="0" wp14:anchorId="21E10FF7" wp14:editId="522E2B8E">
            <wp:extent cx="371475" cy="190500"/>
            <wp:effectExtent l="0" t="0" r="952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 cy="190500"/>
                    </a:xfrm>
                    <a:prstGeom prst="rect">
                      <a:avLst/>
                    </a:prstGeom>
                  </pic:spPr>
                </pic:pic>
              </a:graphicData>
            </a:graphic>
          </wp:inline>
        </w:drawing>
      </w:r>
      <w:r>
        <w:t xml:space="preserve"> is checked.</w:t>
      </w:r>
    </w:p>
    <w:p w14:paraId="1365A365" w14:textId="33A3433A" w:rsidR="0099469C" w:rsidRDefault="0099469C" w:rsidP="00410B05">
      <w:pPr>
        <w:pStyle w:val="ListParagraph"/>
        <w:numPr>
          <w:ilvl w:val="0"/>
          <w:numId w:val="100"/>
        </w:numPr>
        <w:ind w:left="720"/>
      </w:pPr>
      <w:r>
        <w:t xml:space="preserve">Click the </w:t>
      </w:r>
      <w:r>
        <w:rPr>
          <w:b/>
        </w:rPr>
        <w:t>Service/URL Category</w:t>
      </w:r>
      <w:r w:rsidR="008D4D66">
        <w:t xml:space="preserve"> tab and</w:t>
      </w:r>
      <w:r>
        <w:t xml:space="preserve"> verify that </w:t>
      </w:r>
      <w:r>
        <w:rPr>
          <w:noProof/>
        </w:rPr>
        <w:drawing>
          <wp:inline distT="0" distB="0" distL="0" distR="0" wp14:anchorId="5049C299" wp14:editId="38BB4385">
            <wp:extent cx="1419225" cy="247650"/>
            <wp:effectExtent l="0" t="0" r="952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19225" cy="247650"/>
                    </a:xfrm>
                    <a:prstGeom prst="rect">
                      <a:avLst/>
                    </a:prstGeom>
                  </pic:spPr>
                </pic:pic>
              </a:graphicData>
            </a:graphic>
          </wp:inline>
        </w:drawing>
      </w:r>
      <w:r w:rsidR="00E906D7">
        <w:t xml:space="preserve"> </w:t>
      </w:r>
      <w:r>
        <w:t>is selected.</w:t>
      </w:r>
    </w:p>
    <w:p w14:paraId="3D3A0C32" w14:textId="030B0C48" w:rsidR="0099469C" w:rsidRDefault="0099469C" w:rsidP="00410B05">
      <w:pPr>
        <w:pStyle w:val="ListParagraph"/>
        <w:numPr>
          <w:ilvl w:val="0"/>
          <w:numId w:val="100"/>
        </w:numPr>
        <w:ind w:left="720"/>
      </w:pPr>
      <w:r>
        <w:t xml:space="preserve">Click the </w:t>
      </w:r>
      <w:r>
        <w:rPr>
          <w:b/>
        </w:rPr>
        <w:t xml:space="preserve">Actions </w:t>
      </w:r>
      <w:r w:rsidR="008D4D66">
        <w:t>tab and</w:t>
      </w:r>
      <w:r>
        <w:t xml:space="preserve"> configure the following:</w:t>
      </w:r>
    </w:p>
    <w:tbl>
      <w:tblPr>
        <w:tblStyle w:val="TableGrid"/>
        <w:tblW w:w="9000" w:type="dxa"/>
        <w:tblInd w:w="355" w:type="dxa"/>
        <w:tblLook w:val="04A0" w:firstRow="1" w:lastRow="0" w:firstColumn="1" w:lastColumn="0" w:noHBand="0" w:noVBand="1"/>
      </w:tblPr>
      <w:tblGrid>
        <w:gridCol w:w="2694"/>
        <w:gridCol w:w="6306"/>
      </w:tblGrid>
      <w:tr w:rsidR="0099469C" w:rsidRPr="00733F7B" w14:paraId="162A02CF" w14:textId="77777777" w:rsidTr="0049042C">
        <w:trPr>
          <w:trHeight w:val="269"/>
          <w:tblHeader/>
        </w:trPr>
        <w:tc>
          <w:tcPr>
            <w:tcW w:w="2705" w:type="dxa"/>
            <w:shd w:val="pct15" w:color="auto" w:fill="auto"/>
          </w:tcPr>
          <w:p w14:paraId="76F29DF9" w14:textId="77777777" w:rsidR="0099469C" w:rsidRPr="001C3FD0" w:rsidRDefault="0099469C" w:rsidP="0049042C">
            <w:pPr>
              <w:spacing w:before="60"/>
              <w:rPr>
                <w:b/>
                <w:szCs w:val="24"/>
              </w:rPr>
            </w:pPr>
            <w:r w:rsidRPr="001C3FD0">
              <w:rPr>
                <w:b/>
                <w:szCs w:val="24"/>
              </w:rPr>
              <w:t>Parameter</w:t>
            </w:r>
          </w:p>
        </w:tc>
        <w:tc>
          <w:tcPr>
            <w:tcW w:w="6295" w:type="dxa"/>
            <w:shd w:val="pct15" w:color="auto" w:fill="auto"/>
          </w:tcPr>
          <w:p w14:paraId="54A3420E" w14:textId="77777777" w:rsidR="0099469C" w:rsidRPr="001C3FD0" w:rsidRDefault="0099469C" w:rsidP="0049042C">
            <w:pPr>
              <w:spacing w:before="60"/>
              <w:rPr>
                <w:rFonts w:asciiTheme="minorHAnsi" w:hAnsiTheme="minorHAnsi" w:cstheme="minorHAnsi"/>
                <w:b/>
                <w:szCs w:val="24"/>
              </w:rPr>
            </w:pPr>
            <w:r w:rsidRPr="001C3FD0">
              <w:rPr>
                <w:b/>
                <w:szCs w:val="24"/>
              </w:rPr>
              <w:t>Value</w:t>
            </w:r>
          </w:p>
        </w:tc>
      </w:tr>
      <w:tr w:rsidR="0099469C" w:rsidRPr="005B1C38" w14:paraId="2C7A7F70" w14:textId="77777777" w:rsidTr="0049042C">
        <w:tc>
          <w:tcPr>
            <w:tcW w:w="2705" w:type="dxa"/>
          </w:tcPr>
          <w:p w14:paraId="64BA6C01" w14:textId="77777777" w:rsidR="0099469C" w:rsidRPr="001C3FD0" w:rsidRDefault="0099469C" w:rsidP="0049042C">
            <w:pPr>
              <w:spacing w:before="60"/>
              <w:rPr>
                <w:szCs w:val="24"/>
              </w:rPr>
            </w:pPr>
            <w:r>
              <w:rPr>
                <w:szCs w:val="24"/>
              </w:rPr>
              <w:t>Action Setting</w:t>
            </w:r>
          </w:p>
        </w:tc>
        <w:tc>
          <w:tcPr>
            <w:tcW w:w="6295" w:type="dxa"/>
          </w:tcPr>
          <w:p w14:paraId="5ECE5407" w14:textId="77777777" w:rsidR="0099469C" w:rsidRPr="008D4D66" w:rsidRDefault="0099469C" w:rsidP="0049042C">
            <w:pPr>
              <w:spacing w:before="60"/>
              <w:rPr>
                <w:rFonts w:cs="Times New Roman"/>
                <w:b/>
                <w:szCs w:val="24"/>
              </w:rPr>
            </w:pPr>
            <w:r w:rsidRPr="008D4D66">
              <w:rPr>
                <w:rFonts w:cs="Times New Roman"/>
                <w:b/>
                <w:szCs w:val="24"/>
              </w:rPr>
              <w:t>Allow</w:t>
            </w:r>
          </w:p>
        </w:tc>
      </w:tr>
      <w:tr w:rsidR="0099469C" w:rsidRPr="005B1C38" w14:paraId="3D37E8A4" w14:textId="77777777" w:rsidTr="0049042C">
        <w:tc>
          <w:tcPr>
            <w:tcW w:w="2705" w:type="dxa"/>
          </w:tcPr>
          <w:p w14:paraId="7277BEEE" w14:textId="77777777" w:rsidR="0099469C" w:rsidRPr="001C3FD0" w:rsidRDefault="0099469C" w:rsidP="0049042C">
            <w:pPr>
              <w:spacing w:before="60"/>
              <w:rPr>
                <w:szCs w:val="24"/>
              </w:rPr>
            </w:pPr>
            <w:r>
              <w:rPr>
                <w:szCs w:val="24"/>
              </w:rPr>
              <w:t>Log Setting</w:t>
            </w:r>
          </w:p>
        </w:tc>
        <w:tc>
          <w:tcPr>
            <w:tcW w:w="6295" w:type="dxa"/>
          </w:tcPr>
          <w:p w14:paraId="76E4A918" w14:textId="77777777" w:rsidR="0099469C" w:rsidRPr="008D4D66" w:rsidRDefault="0099469C" w:rsidP="0049042C">
            <w:pPr>
              <w:spacing w:before="60"/>
              <w:rPr>
                <w:rFonts w:cs="Times New Roman"/>
                <w:b/>
                <w:szCs w:val="24"/>
              </w:rPr>
            </w:pPr>
            <w:r w:rsidRPr="008D4D66">
              <w:rPr>
                <w:rFonts w:cs="Times New Roman"/>
                <w:b/>
                <w:szCs w:val="24"/>
              </w:rPr>
              <w:t>Log at Session End</w:t>
            </w:r>
          </w:p>
        </w:tc>
      </w:tr>
      <w:tr w:rsidR="0099469C" w:rsidRPr="005B1C38" w14:paraId="16AEDF17" w14:textId="77777777" w:rsidTr="0049042C">
        <w:tc>
          <w:tcPr>
            <w:tcW w:w="2705" w:type="dxa"/>
          </w:tcPr>
          <w:p w14:paraId="0ED9C37F" w14:textId="75921C20" w:rsidR="0099469C" w:rsidRDefault="0099469C" w:rsidP="0049042C">
            <w:pPr>
              <w:spacing w:before="60"/>
              <w:rPr>
                <w:szCs w:val="24"/>
              </w:rPr>
            </w:pPr>
            <w:r>
              <w:rPr>
                <w:szCs w:val="24"/>
              </w:rPr>
              <w:t>Profile Setting</w:t>
            </w:r>
          </w:p>
        </w:tc>
        <w:tc>
          <w:tcPr>
            <w:tcW w:w="6295" w:type="dxa"/>
          </w:tcPr>
          <w:p w14:paraId="532D94B6" w14:textId="15C3CFFD" w:rsidR="0099469C" w:rsidRPr="006952E8" w:rsidRDefault="00525350" w:rsidP="0049042C">
            <w:pPr>
              <w:spacing w:before="60"/>
              <w:rPr>
                <w:rFonts w:ascii="Courier New" w:hAnsi="Courier New" w:cs="Courier New"/>
                <w:szCs w:val="24"/>
              </w:rPr>
            </w:pPr>
            <w:r>
              <w:rPr>
                <w:noProof/>
              </w:rPr>
              <w:drawing>
                <wp:inline distT="0" distB="0" distL="0" distR="0" wp14:anchorId="140ED290" wp14:editId="17B093E4">
                  <wp:extent cx="3867150" cy="93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7150" cy="933450"/>
                          </a:xfrm>
                          <a:prstGeom prst="rect">
                            <a:avLst/>
                          </a:prstGeom>
                        </pic:spPr>
                      </pic:pic>
                    </a:graphicData>
                  </a:graphic>
                </wp:inline>
              </w:drawing>
            </w:r>
          </w:p>
        </w:tc>
      </w:tr>
    </w:tbl>
    <w:p w14:paraId="209BE737" w14:textId="12D63CE0" w:rsidR="00CA2D34" w:rsidRDefault="0099469C" w:rsidP="00410B05">
      <w:pPr>
        <w:pStyle w:val="ListParagraph"/>
        <w:numPr>
          <w:ilvl w:val="0"/>
          <w:numId w:val="100"/>
        </w:numPr>
        <w:ind w:left="720"/>
      </w:pPr>
      <w:r>
        <w:t xml:space="preserve">Click </w:t>
      </w:r>
      <w:r w:rsidRPr="00A73E7F">
        <w:rPr>
          <w:b/>
        </w:rPr>
        <w:t>OK</w:t>
      </w:r>
      <w:r>
        <w:t xml:space="preserve"> to close the </w:t>
      </w:r>
      <w:r w:rsidRPr="008D4D66">
        <w:t>Security Policy Rule</w:t>
      </w:r>
      <w:r>
        <w:rPr>
          <w:b/>
        </w:rPr>
        <w:t xml:space="preserve"> </w:t>
      </w:r>
      <w:r w:rsidR="008D4D66">
        <w:t>c</w:t>
      </w:r>
      <w:r>
        <w:t>onfiguration window.</w:t>
      </w:r>
    </w:p>
    <w:p w14:paraId="5F1D6E50" w14:textId="34743540" w:rsidR="00033044" w:rsidRDefault="009866AB" w:rsidP="00033044">
      <w:pPr>
        <w:pStyle w:val="Heading2"/>
      </w:pPr>
      <w:bookmarkStart w:id="68" w:name="_Toc474939104"/>
      <w:r>
        <w:t>5.</w:t>
      </w:r>
      <w:r w:rsidR="00087626">
        <w:t>15</w:t>
      </w:r>
      <w:r w:rsidR="00033044">
        <w:t xml:space="preserve"> Create a File Blocking Profile</w:t>
      </w:r>
      <w:bookmarkEnd w:id="68"/>
    </w:p>
    <w:p w14:paraId="6D6FA46F" w14:textId="3C900AA6" w:rsidR="00A54C48" w:rsidRDefault="00A54C48" w:rsidP="00A54C48">
      <w:r w:rsidRPr="00A54C48">
        <w:t>A Security policy</w:t>
      </w:r>
      <w:r w:rsidR="00C917CE">
        <w:t xml:space="preserve"> rule</w:t>
      </w:r>
      <w:r w:rsidRPr="00A54C48">
        <w:t xml:space="preserve"> </w:t>
      </w:r>
      <w:r w:rsidR="00C917CE">
        <w:t>can include specification of a File B</w:t>
      </w:r>
      <w:r w:rsidRPr="00A54C48">
        <w:t xml:space="preserve">locking </w:t>
      </w:r>
      <w:r w:rsidR="00F10998">
        <w:t>Profile</w:t>
      </w:r>
      <w:r w:rsidRPr="00A54C48">
        <w:t xml:space="preserve"> that blocks selected file types from being uploaded or downloaded, or generates an alert when the specified file types are detected.</w:t>
      </w:r>
    </w:p>
    <w:p w14:paraId="071DCD21" w14:textId="047A9B9C" w:rsidR="00033044" w:rsidRDefault="0072468D" w:rsidP="00E82336">
      <w:pPr>
        <w:pStyle w:val="ListParagraph"/>
        <w:numPr>
          <w:ilvl w:val="0"/>
          <w:numId w:val="7"/>
        </w:numPr>
      </w:pPr>
      <w:r>
        <w:t xml:space="preserve">In the </w:t>
      </w:r>
      <w:r w:rsidR="006C64F5">
        <w:t>WebUI</w:t>
      </w:r>
      <w:r w:rsidR="00033044">
        <w:t xml:space="preserve"> select </w:t>
      </w:r>
      <w:r w:rsidR="00033044" w:rsidRPr="00022B05">
        <w:rPr>
          <w:b/>
        </w:rPr>
        <w:t>Objects &gt; Security Profiles &gt; File Blocking</w:t>
      </w:r>
      <w:r w:rsidR="00033044">
        <w:t xml:space="preserve">. </w:t>
      </w:r>
      <w:r w:rsidR="00033044">
        <w:rPr>
          <w:noProof/>
        </w:rPr>
        <w:drawing>
          <wp:inline distT="0" distB="0" distL="0" distR="0" wp14:anchorId="0DA2D152" wp14:editId="3A44DC24">
            <wp:extent cx="8001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00100" cy="209550"/>
                    </a:xfrm>
                    <a:prstGeom prst="rect">
                      <a:avLst/>
                    </a:prstGeom>
                  </pic:spPr>
                </pic:pic>
              </a:graphicData>
            </a:graphic>
          </wp:inline>
        </w:drawing>
      </w:r>
    </w:p>
    <w:p w14:paraId="1D532B34" w14:textId="77777777" w:rsidR="00033044" w:rsidRDefault="00033044" w:rsidP="00E82336">
      <w:pPr>
        <w:pStyle w:val="ListParagraph"/>
        <w:numPr>
          <w:ilvl w:val="0"/>
          <w:numId w:val="7"/>
        </w:numPr>
      </w:pPr>
      <w:r>
        <w:t xml:space="preserve">Click </w:t>
      </w:r>
      <w:r>
        <w:rPr>
          <w:noProof/>
        </w:rPr>
        <w:drawing>
          <wp:inline distT="0" distB="0" distL="0" distR="0" wp14:anchorId="7EBE2CC0" wp14:editId="60C7B7D6">
            <wp:extent cx="438150" cy="257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t xml:space="preserve"> to open the File Blocking Profile configuration window.</w:t>
      </w:r>
    </w:p>
    <w:p w14:paraId="1AAD36EB" w14:textId="77777777" w:rsidR="00033044" w:rsidRDefault="00033044" w:rsidP="00E82336">
      <w:pPr>
        <w:pStyle w:val="ListParagraph"/>
        <w:numPr>
          <w:ilvl w:val="0"/>
          <w:numId w:val="7"/>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1BA11396" w14:textId="77777777" w:rsidTr="000B2555">
        <w:trPr>
          <w:trHeight w:val="269"/>
          <w:tblHeader/>
        </w:trPr>
        <w:tc>
          <w:tcPr>
            <w:tcW w:w="2705" w:type="dxa"/>
            <w:shd w:val="pct15" w:color="auto" w:fill="auto"/>
          </w:tcPr>
          <w:p w14:paraId="0220A4B9"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395C0E65"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49823787" w14:textId="77777777" w:rsidTr="000B2555">
        <w:tc>
          <w:tcPr>
            <w:tcW w:w="2705" w:type="dxa"/>
          </w:tcPr>
          <w:p w14:paraId="0D791246" w14:textId="77777777" w:rsidR="00033044" w:rsidRPr="001C3FD0" w:rsidRDefault="00033044" w:rsidP="000B2555">
            <w:pPr>
              <w:spacing w:before="60"/>
              <w:rPr>
                <w:szCs w:val="24"/>
              </w:rPr>
            </w:pPr>
            <w:r>
              <w:t>Name</w:t>
            </w:r>
          </w:p>
        </w:tc>
        <w:tc>
          <w:tcPr>
            <w:tcW w:w="6295" w:type="dxa"/>
          </w:tcPr>
          <w:p w14:paraId="78BEC46B" w14:textId="77777777" w:rsidR="00033044" w:rsidRPr="001C3FD0" w:rsidRDefault="00033044" w:rsidP="000B2555">
            <w:pPr>
              <w:spacing w:before="60"/>
              <w:rPr>
                <w:b/>
                <w:szCs w:val="24"/>
              </w:rPr>
            </w:pPr>
            <w:r>
              <w:rPr>
                <w:rFonts w:ascii="Courier New" w:hAnsi="Courier New" w:cs="Courier New"/>
              </w:rPr>
              <w:t>lab</w:t>
            </w:r>
            <w:r w:rsidRPr="00E952FA">
              <w:rPr>
                <w:rFonts w:ascii="Courier New" w:hAnsi="Courier New" w:cs="Courier New"/>
              </w:rPr>
              <w:t>-file-blocking</w:t>
            </w:r>
          </w:p>
        </w:tc>
      </w:tr>
    </w:tbl>
    <w:p w14:paraId="23991D39" w14:textId="4F56CFA6" w:rsidR="00033044" w:rsidRDefault="00033044" w:rsidP="00E82336">
      <w:pPr>
        <w:pStyle w:val="ListParagraph"/>
        <w:numPr>
          <w:ilvl w:val="0"/>
          <w:numId w:val="7"/>
        </w:numPr>
      </w:pPr>
      <w:r>
        <w:t xml:space="preserve">Click </w:t>
      </w:r>
      <w:r>
        <w:rPr>
          <w:noProof/>
        </w:rPr>
        <w:drawing>
          <wp:inline distT="0" distB="0" distL="0" distR="0" wp14:anchorId="68E470C5" wp14:editId="1EC72237">
            <wp:extent cx="438150" cy="247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150" cy="247650"/>
                    </a:xfrm>
                    <a:prstGeom prst="rect">
                      <a:avLst/>
                    </a:prstGeom>
                  </pic:spPr>
                </pic:pic>
              </a:graphicData>
            </a:graphic>
          </wp:inline>
        </w:drawing>
      </w:r>
      <w:r w:rsidR="008D4D66">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16E8DF1C" w14:textId="77777777" w:rsidTr="000B2555">
        <w:trPr>
          <w:trHeight w:val="269"/>
          <w:tblHeader/>
        </w:trPr>
        <w:tc>
          <w:tcPr>
            <w:tcW w:w="2705" w:type="dxa"/>
            <w:shd w:val="pct15" w:color="auto" w:fill="auto"/>
          </w:tcPr>
          <w:p w14:paraId="4402CBC1" w14:textId="77777777" w:rsidR="00033044" w:rsidRPr="001C3FD0" w:rsidRDefault="00033044" w:rsidP="000B2555">
            <w:pPr>
              <w:spacing w:before="60"/>
              <w:rPr>
                <w:b/>
                <w:szCs w:val="24"/>
              </w:rPr>
            </w:pPr>
            <w:r w:rsidRPr="001C3FD0">
              <w:rPr>
                <w:b/>
                <w:szCs w:val="24"/>
              </w:rPr>
              <w:lastRenderedPageBreak/>
              <w:t>Parameter</w:t>
            </w:r>
          </w:p>
        </w:tc>
        <w:tc>
          <w:tcPr>
            <w:tcW w:w="6295" w:type="dxa"/>
            <w:shd w:val="pct15" w:color="auto" w:fill="auto"/>
          </w:tcPr>
          <w:p w14:paraId="3A4F7FDC"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0C0CD6" w14:paraId="6F84D0CF" w14:textId="77777777" w:rsidTr="000B2555">
        <w:tc>
          <w:tcPr>
            <w:tcW w:w="2705" w:type="dxa"/>
          </w:tcPr>
          <w:p w14:paraId="7EC3F3E2" w14:textId="77777777" w:rsidR="00033044" w:rsidRDefault="00033044" w:rsidP="000B2555">
            <w:pPr>
              <w:spacing w:before="60"/>
            </w:pPr>
            <w:r>
              <w:t>Name</w:t>
            </w:r>
          </w:p>
        </w:tc>
        <w:tc>
          <w:tcPr>
            <w:tcW w:w="6295" w:type="dxa"/>
          </w:tcPr>
          <w:p w14:paraId="3E702694" w14:textId="77777777" w:rsidR="00033044" w:rsidRPr="006F0591" w:rsidRDefault="00033044" w:rsidP="006F0591">
            <w:pPr>
              <w:spacing w:before="60"/>
              <w:rPr>
                <w:rFonts w:ascii="Courier New" w:hAnsi="Courier New" w:cs="Courier New"/>
              </w:rPr>
            </w:pPr>
            <w:r w:rsidRPr="000C0CD6">
              <w:rPr>
                <w:rFonts w:ascii="Courier New" w:hAnsi="Courier New" w:cs="Courier New"/>
              </w:rPr>
              <w:t>block-pdf</w:t>
            </w:r>
          </w:p>
        </w:tc>
      </w:tr>
      <w:tr w:rsidR="00033044" w:rsidRPr="000C0CD6" w14:paraId="4A593264" w14:textId="77777777" w:rsidTr="000B2555">
        <w:tc>
          <w:tcPr>
            <w:tcW w:w="2705" w:type="dxa"/>
          </w:tcPr>
          <w:p w14:paraId="554B7542" w14:textId="77777777" w:rsidR="00033044" w:rsidRDefault="00033044" w:rsidP="000B2555">
            <w:pPr>
              <w:spacing w:before="60"/>
            </w:pPr>
            <w:r>
              <w:t>Applications</w:t>
            </w:r>
          </w:p>
        </w:tc>
        <w:tc>
          <w:tcPr>
            <w:tcW w:w="6295" w:type="dxa"/>
          </w:tcPr>
          <w:p w14:paraId="4ADE39B8" w14:textId="77777777" w:rsidR="00033044" w:rsidRPr="000C0CD6" w:rsidRDefault="00033044" w:rsidP="006F0591">
            <w:pPr>
              <w:spacing w:before="60"/>
              <w:rPr>
                <w:b/>
              </w:rPr>
            </w:pPr>
            <w:r w:rsidRPr="000C0CD6">
              <w:rPr>
                <w:b/>
              </w:rPr>
              <w:t>any</w:t>
            </w:r>
          </w:p>
        </w:tc>
      </w:tr>
      <w:tr w:rsidR="00033044" w:rsidRPr="000C0CD6" w14:paraId="42F2793C" w14:textId="77777777" w:rsidTr="000B2555">
        <w:tc>
          <w:tcPr>
            <w:tcW w:w="2705" w:type="dxa"/>
          </w:tcPr>
          <w:p w14:paraId="5AEF0B68" w14:textId="77777777" w:rsidR="00033044" w:rsidRDefault="00033044" w:rsidP="000B2555">
            <w:pPr>
              <w:spacing w:before="60"/>
            </w:pPr>
            <w:r>
              <w:t>File Types</w:t>
            </w:r>
          </w:p>
        </w:tc>
        <w:tc>
          <w:tcPr>
            <w:tcW w:w="6295" w:type="dxa"/>
          </w:tcPr>
          <w:p w14:paraId="1F956FE5" w14:textId="77777777" w:rsidR="00033044" w:rsidRPr="000C0CD6" w:rsidRDefault="00033044" w:rsidP="006F0591">
            <w:pPr>
              <w:spacing w:before="60"/>
              <w:rPr>
                <w:rFonts w:ascii="Courier New" w:hAnsi="Courier New" w:cs="Courier New"/>
              </w:rPr>
            </w:pPr>
            <w:r w:rsidRPr="000C0CD6">
              <w:rPr>
                <w:rFonts w:ascii="Courier New" w:hAnsi="Courier New" w:cs="Courier New"/>
              </w:rPr>
              <w:t>pdf</w:t>
            </w:r>
          </w:p>
        </w:tc>
      </w:tr>
      <w:tr w:rsidR="00033044" w:rsidRPr="000C0CD6" w14:paraId="04E3E4DC" w14:textId="77777777" w:rsidTr="000B2555">
        <w:tc>
          <w:tcPr>
            <w:tcW w:w="2705" w:type="dxa"/>
          </w:tcPr>
          <w:p w14:paraId="6B21D2DA" w14:textId="77777777" w:rsidR="00033044" w:rsidRDefault="00033044" w:rsidP="000B2555">
            <w:pPr>
              <w:spacing w:before="60"/>
            </w:pPr>
            <w:r>
              <w:t>Direction</w:t>
            </w:r>
          </w:p>
        </w:tc>
        <w:tc>
          <w:tcPr>
            <w:tcW w:w="6295" w:type="dxa"/>
          </w:tcPr>
          <w:p w14:paraId="0BA2F028" w14:textId="77777777" w:rsidR="00033044" w:rsidRPr="000C0CD6" w:rsidRDefault="00033044" w:rsidP="006F0591">
            <w:pPr>
              <w:spacing w:before="60"/>
              <w:rPr>
                <w:b/>
              </w:rPr>
            </w:pPr>
            <w:r w:rsidRPr="000C0CD6">
              <w:rPr>
                <w:b/>
              </w:rPr>
              <w:t>both</w:t>
            </w:r>
          </w:p>
        </w:tc>
      </w:tr>
      <w:tr w:rsidR="00033044" w:rsidRPr="000C0CD6" w14:paraId="542C1D58" w14:textId="77777777" w:rsidTr="000B2555">
        <w:tc>
          <w:tcPr>
            <w:tcW w:w="2705" w:type="dxa"/>
          </w:tcPr>
          <w:p w14:paraId="35CF737C" w14:textId="77777777" w:rsidR="00033044" w:rsidRDefault="00033044" w:rsidP="000B2555">
            <w:pPr>
              <w:spacing w:before="60"/>
            </w:pPr>
            <w:r>
              <w:t>Action</w:t>
            </w:r>
          </w:p>
        </w:tc>
        <w:tc>
          <w:tcPr>
            <w:tcW w:w="6295" w:type="dxa"/>
          </w:tcPr>
          <w:p w14:paraId="728E3249" w14:textId="77777777" w:rsidR="00033044" w:rsidRPr="000C0CD6" w:rsidRDefault="00033044" w:rsidP="006F0591">
            <w:pPr>
              <w:spacing w:before="60"/>
              <w:rPr>
                <w:b/>
              </w:rPr>
            </w:pPr>
            <w:r w:rsidRPr="000C0CD6">
              <w:rPr>
                <w:b/>
              </w:rPr>
              <w:t>block</w:t>
            </w:r>
          </w:p>
        </w:tc>
      </w:tr>
    </w:tbl>
    <w:p w14:paraId="3B6E9881" w14:textId="1E3E4270" w:rsidR="00033044" w:rsidRDefault="00033044" w:rsidP="00E82336">
      <w:pPr>
        <w:pStyle w:val="ListParagraph"/>
        <w:numPr>
          <w:ilvl w:val="0"/>
          <w:numId w:val="7"/>
        </w:numPr>
      </w:pPr>
      <w:r>
        <w:t xml:space="preserve">Click </w:t>
      </w:r>
      <w:r w:rsidR="008D4D66" w:rsidRPr="008D4D66">
        <w:rPr>
          <w:b/>
          <w:noProof/>
        </w:rPr>
        <w:t>OK</w:t>
      </w:r>
      <w:r>
        <w:t xml:space="preserve"> to close the </w:t>
      </w:r>
      <w:r w:rsidRPr="008D4D66">
        <w:t>File Blocking Profile</w:t>
      </w:r>
      <w:r>
        <w:t xml:space="preserve"> configuration window.</w:t>
      </w:r>
    </w:p>
    <w:p w14:paraId="1CDD570B" w14:textId="06BFD9AB" w:rsidR="00033044" w:rsidRDefault="009866AB" w:rsidP="00033044">
      <w:pPr>
        <w:pStyle w:val="Heading2"/>
      </w:pPr>
      <w:bookmarkStart w:id="69" w:name="_Toc474939105"/>
      <w:r>
        <w:t>5.</w:t>
      </w:r>
      <w:r w:rsidR="00087626">
        <w:t>16</w:t>
      </w:r>
      <w:r w:rsidR="00033044">
        <w:t xml:space="preserve"> Modify Security Profile Group</w:t>
      </w:r>
      <w:bookmarkEnd w:id="69"/>
    </w:p>
    <w:p w14:paraId="72611417" w14:textId="210F2B49" w:rsidR="00033044" w:rsidRDefault="00033044" w:rsidP="00410B05">
      <w:pPr>
        <w:pStyle w:val="ListParagraph"/>
        <w:numPr>
          <w:ilvl w:val="0"/>
          <w:numId w:val="105"/>
        </w:numPr>
      </w:pPr>
      <w:r>
        <w:t xml:space="preserve">Select </w:t>
      </w:r>
      <w:r w:rsidRPr="00F60083">
        <w:rPr>
          <w:b/>
        </w:rPr>
        <w:t xml:space="preserve">Objects &gt; </w:t>
      </w:r>
      <w:r>
        <w:rPr>
          <w:b/>
        </w:rPr>
        <w:t>Security Profile Groups</w:t>
      </w:r>
      <w:r>
        <w:t>.</w:t>
      </w:r>
      <w:r w:rsidRPr="007117CC">
        <w:rPr>
          <w:noProof/>
        </w:rPr>
        <w:t xml:space="preserve"> </w:t>
      </w:r>
      <w:r>
        <w:rPr>
          <w:noProof/>
        </w:rPr>
        <w:drawing>
          <wp:inline distT="0" distB="0" distL="0" distR="0" wp14:anchorId="42A46B87" wp14:editId="38BDE439">
            <wp:extent cx="1323975" cy="190500"/>
            <wp:effectExtent l="0" t="0" r="952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23975" cy="190500"/>
                    </a:xfrm>
                    <a:prstGeom prst="rect">
                      <a:avLst/>
                    </a:prstGeom>
                  </pic:spPr>
                </pic:pic>
              </a:graphicData>
            </a:graphic>
          </wp:inline>
        </w:drawing>
      </w:r>
    </w:p>
    <w:p w14:paraId="114CA10E" w14:textId="38BA7483" w:rsidR="00033044" w:rsidRDefault="00033044" w:rsidP="00410B05">
      <w:pPr>
        <w:pStyle w:val="ListParagraph"/>
        <w:numPr>
          <w:ilvl w:val="0"/>
          <w:numId w:val="105"/>
        </w:numPr>
      </w:pPr>
      <w:r>
        <w:t xml:space="preserve">Click </w:t>
      </w:r>
      <w:r w:rsidR="008D4D66">
        <w:t>to</w:t>
      </w:r>
      <w:r>
        <w:t xml:space="preserve"> open</w:t>
      </w:r>
      <w:r w:rsidR="008D4D66">
        <w:t xml:space="preserve"> </w:t>
      </w:r>
      <w:r w:rsidR="008D4D66" w:rsidRPr="0072468D">
        <w:rPr>
          <w:rFonts w:cs="Times New Roman"/>
        </w:rPr>
        <w:t>the</w:t>
      </w:r>
      <w:r w:rsidRPr="0072468D">
        <w:rPr>
          <w:rFonts w:cs="Times New Roman"/>
        </w:rPr>
        <w:t xml:space="preserve"> </w:t>
      </w:r>
      <w:r w:rsidR="00A54C48">
        <w:rPr>
          <w:rFonts w:cs="Times New Roman"/>
          <w:b/>
        </w:rPr>
        <w:t>lab-spg</w:t>
      </w:r>
      <w:r w:rsidR="00C917CE">
        <w:rPr>
          <w:rFonts w:cs="Times New Roman"/>
        </w:rPr>
        <w:t xml:space="preserve"> Securit</w:t>
      </w:r>
      <w:r w:rsidRPr="0072468D">
        <w:rPr>
          <w:rFonts w:cs="Times New Roman"/>
        </w:rPr>
        <w:t>y</w:t>
      </w:r>
      <w:r w:rsidR="00C917CE">
        <w:t xml:space="preserve"> P</w:t>
      </w:r>
      <w:r>
        <w:t xml:space="preserve">rofile </w:t>
      </w:r>
      <w:r w:rsidR="003452E9">
        <w:t>G</w:t>
      </w:r>
      <w:r>
        <w:t>roup</w:t>
      </w:r>
      <w:r w:rsidR="0072468D">
        <w:t>.</w:t>
      </w:r>
    </w:p>
    <w:p w14:paraId="43CB62BD" w14:textId="4761EF6D" w:rsidR="00033044" w:rsidRDefault="00C917CE" w:rsidP="00410B05">
      <w:pPr>
        <w:pStyle w:val="ListParagraph"/>
        <w:numPr>
          <w:ilvl w:val="0"/>
          <w:numId w:val="105"/>
        </w:numPr>
      </w:pPr>
      <w:r>
        <w:t>Add the newly created File B</w:t>
      </w:r>
      <w:r w:rsidR="00033044">
        <w:t xml:space="preserve">locking </w:t>
      </w:r>
      <w:r w:rsidR="00F10998">
        <w:t>Profile</w:t>
      </w:r>
      <w:r w:rsidR="00033044">
        <w:t>:</w:t>
      </w:r>
    </w:p>
    <w:p w14:paraId="6C97BF87" w14:textId="7FE584A3" w:rsidR="00033044" w:rsidRDefault="00A54C48" w:rsidP="00033044">
      <w:pPr>
        <w:pStyle w:val="ListParagraph"/>
      </w:pPr>
      <w:r>
        <w:rPr>
          <w:noProof/>
        </w:rPr>
        <w:drawing>
          <wp:inline distT="0" distB="0" distL="0" distR="0" wp14:anchorId="231E6CA9" wp14:editId="613B4438">
            <wp:extent cx="4000500" cy="2990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0500" cy="2990850"/>
                    </a:xfrm>
                    <a:prstGeom prst="rect">
                      <a:avLst/>
                    </a:prstGeom>
                  </pic:spPr>
                </pic:pic>
              </a:graphicData>
            </a:graphic>
          </wp:inline>
        </w:drawing>
      </w:r>
    </w:p>
    <w:p w14:paraId="149B9A34" w14:textId="77777777" w:rsidR="00033044" w:rsidRDefault="00033044" w:rsidP="00410B05">
      <w:pPr>
        <w:pStyle w:val="ListParagraph"/>
        <w:numPr>
          <w:ilvl w:val="0"/>
          <w:numId w:val="105"/>
        </w:numPr>
      </w:pPr>
      <w:r>
        <w:t xml:space="preserve">Click </w:t>
      </w:r>
      <w:r>
        <w:rPr>
          <w:b/>
        </w:rPr>
        <w:t>OK</w:t>
      </w:r>
      <w:r>
        <w:t>.</w:t>
      </w:r>
    </w:p>
    <w:p w14:paraId="30776F9E" w14:textId="77777777" w:rsidR="00033044" w:rsidRDefault="00033044" w:rsidP="00410B05">
      <w:pPr>
        <w:pStyle w:val="ListParagraph"/>
        <w:numPr>
          <w:ilvl w:val="0"/>
          <w:numId w:val="105"/>
        </w:numPr>
      </w:pPr>
      <w:r>
        <w:rPr>
          <w:noProof/>
        </w:rPr>
        <w:drawing>
          <wp:inline distT="0" distB="0" distL="0" distR="0" wp14:anchorId="426414A3" wp14:editId="1478842A">
            <wp:extent cx="628650" cy="219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7101D91C" w14:textId="04747E14" w:rsidR="00033044" w:rsidRDefault="009866AB" w:rsidP="00033044">
      <w:pPr>
        <w:pStyle w:val="Heading2"/>
      </w:pPr>
      <w:bookmarkStart w:id="70" w:name="_Toc474939106"/>
      <w:r>
        <w:t>5.</w:t>
      </w:r>
      <w:r w:rsidR="00087626">
        <w:t>17</w:t>
      </w:r>
      <w:r w:rsidR="00033044">
        <w:t xml:space="preserve"> Test the File Blocking Profile</w:t>
      </w:r>
      <w:bookmarkEnd w:id="70"/>
      <w:r w:rsidR="00033044">
        <w:t xml:space="preserve"> </w:t>
      </w:r>
    </w:p>
    <w:p w14:paraId="6EF309C5" w14:textId="4A6296A3" w:rsidR="00033044" w:rsidRDefault="00033044" w:rsidP="00410B05">
      <w:pPr>
        <w:pStyle w:val="ListParagraph"/>
        <w:numPr>
          <w:ilvl w:val="0"/>
          <w:numId w:val="56"/>
        </w:numPr>
      </w:pPr>
      <w:r>
        <w:t>Open a new browser window in p</w:t>
      </w:r>
      <w:r w:rsidR="00DC2CE3">
        <w:t>rivate/incognito mode and browse</w:t>
      </w:r>
      <w:r w:rsidR="001420F1">
        <w:t xml:space="preserve"> to</w:t>
      </w:r>
      <w:r>
        <w:t xml:space="preserve"> </w:t>
      </w:r>
      <w:r w:rsidRPr="0036294D">
        <w:rPr>
          <w:rFonts w:ascii="Courier New" w:hAnsi="Courier New" w:cs="Courier New"/>
        </w:rPr>
        <w:t>http://www.panedufiles.com/</w:t>
      </w:r>
      <w:r>
        <w:t xml:space="preserve">. </w:t>
      </w:r>
    </w:p>
    <w:p w14:paraId="7CCABB7B" w14:textId="3EB8914B" w:rsidR="00033044" w:rsidRDefault="00033044" w:rsidP="00410B05">
      <w:pPr>
        <w:pStyle w:val="ListParagraph"/>
        <w:numPr>
          <w:ilvl w:val="0"/>
          <w:numId w:val="56"/>
        </w:numPr>
      </w:pPr>
      <w:r>
        <w:t xml:space="preserve">Click the </w:t>
      </w:r>
      <w:r w:rsidR="001420F1">
        <w:rPr>
          <w:b/>
        </w:rPr>
        <w:t>Panorama_AdminGuide</w:t>
      </w:r>
      <w:r w:rsidRPr="0036294D">
        <w:rPr>
          <w:b/>
        </w:rPr>
        <w:t>.pdf</w:t>
      </w:r>
      <w:r>
        <w:t xml:space="preserve"> link. The download fails.</w:t>
      </w:r>
    </w:p>
    <w:p w14:paraId="088753B3" w14:textId="77777777" w:rsidR="00033044" w:rsidRDefault="00033044" w:rsidP="00033044">
      <w:pPr>
        <w:pStyle w:val="ListParagraph"/>
      </w:pPr>
      <w:r>
        <w:rPr>
          <w:noProof/>
        </w:rPr>
        <w:lastRenderedPageBreak/>
        <w:drawing>
          <wp:inline distT="0" distB="0" distL="0" distR="0" wp14:anchorId="6E72F5A7" wp14:editId="4B4702ED">
            <wp:extent cx="5943600" cy="1906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906270"/>
                    </a:xfrm>
                    <a:prstGeom prst="rect">
                      <a:avLst/>
                    </a:prstGeom>
                  </pic:spPr>
                </pic:pic>
              </a:graphicData>
            </a:graphic>
          </wp:inline>
        </w:drawing>
      </w:r>
    </w:p>
    <w:p w14:paraId="4AA2B0CD" w14:textId="4B851133" w:rsidR="00033044" w:rsidRDefault="00033044" w:rsidP="00033044">
      <w:pPr>
        <w:pStyle w:val="ListParagraph"/>
      </w:pPr>
      <w:r w:rsidRPr="00226577">
        <w:rPr>
          <w:b/>
        </w:rPr>
        <w:t>Note:</w:t>
      </w:r>
      <w:r>
        <w:t xml:space="preserve"> If you get “failed to downl</w:t>
      </w:r>
      <w:r w:rsidR="001420F1">
        <w:t>oad pdf” and not the block page</w:t>
      </w:r>
      <w:r w:rsidR="003B0E18">
        <w:t>,</w:t>
      </w:r>
      <w:r w:rsidR="001420F1">
        <w:t xml:space="preserve"> then</w:t>
      </w:r>
      <w:r>
        <w:t xml:space="preserve"> refresh</w:t>
      </w:r>
      <w:r w:rsidR="001420F1">
        <w:t xml:space="preserve"> the browser window</w:t>
      </w:r>
      <w:r>
        <w:t>.</w:t>
      </w:r>
    </w:p>
    <w:p w14:paraId="5E6579D8" w14:textId="34C403E0" w:rsidR="00033044" w:rsidRDefault="00033044" w:rsidP="00410B05">
      <w:pPr>
        <w:pStyle w:val="ListParagraph"/>
        <w:numPr>
          <w:ilvl w:val="0"/>
          <w:numId w:val="56"/>
        </w:numPr>
      </w:pPr>
      <w:r>
        <w:t xml:space="preserve">Select </w:t>
      </w:r>
      <w:r w:rsidRPr="0036294D">
        <w:rPr>
          <w:b/>
        </w:rPr>
        <w:t>Monitor &gt; Logs &gt; Data Filtering</w:t>
      </w:r>
      <w:r w:rsidR="001420F1" w:rsidRPr="001420F1">
        <w:t>.</w:t>
      </w:r>
      <w:r w:rsidRPr="001420F1">
        <w:t xml:space="preserve"> </w:t>
      </w:r>
      <w:r>
        <w:rPr>
          <w:noProof/>
        </w:rPr>
        <w:drawing>
          <wp:inline distT="0" distB="0" distL="0" distR="0" wp14:anchorId="7E48104A" wp14:editId="2DA5F10D">
            <wp:extent cx="89535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95350" cy="190500"/>
                    </a:xfrm>
                    <a:prstGeom prst="rect">
                      <a:avLst/>
                    </a:prstGeom>
                  </pic:spPr>
                </pic:pic>
              </a:graphicData>
            </a:graphic>
          </wp:inline>
        </w:drawing>
      </w:r>
    </w:p>
    <w:p w14:paraId="76003758" w14:textId="3B58896A" w:rsidR="00033044" w:rsidRDefault="00033044" w:rsidP="00410B05">
      <w:pPr>
        <w:pStyle w:val="ListParagraph"/>
        <w:numPr>
          <w:ilvl w:val="0"/>
          <w:numId w:val="56"/>
        </w:numPr>
      </w:pPr>
      <w:r>
        <w:t xml:space="preserve">Find the </w:t>
      </w:r>
      <w:r w:rsidR="00A5360B">
        <w:t xml:space="preserve">log </w:t>
      </w:r>
      <w:r>
        <w:t>entry for the</w:t>
      </w:r>
      <w:r w:rsidR="003B0E18">
        <w:t xml:space="preserve"> PDF file that has been blocked:</w:t>
      </w:r>
    </w:p>
    <w:p w14:paraId="0158300C" w14:textId="77777777" w:rsidR="00033044" w:rsidRDefault="00033044" w:rsidP="00033044">
      <w:pPr>
        <w:pStyle w:val="ListParagraph"/>
      </w:pPr>
      <w:r>
        <w:rPr>
          <w:noProof/>
        </w:rPr>
        <w:drawing>
          <wp:inline distT="0" distB="0" distL="0" distR="0" wp14:anchorId="521D5777" wp14:editId="4AB13E9B">
            <wp:extent cx="5943600" cy="667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67385"/>
                    </a:xfrm>
                    <a:prstGeom prst="rect">
                      <a:avLst/>
                    </a:prstGeom>
                  </pic:spPr>
                </pic:pic>
              </a:graphicData>
            </a:graphic>
          </wp:inline>
        </w:drawing>
      </w:r>
    </w:p>
    <w:p w14:paraId="6A5CDC5F" w14:textId="1A238F4B" w:rsidR="00033044" w:rsidRPr="000452CE" w:rsidRDefault="00C917CE" w:rsidP="00033044">
      <w:pPr>
        <w:pStyle w:val="ListParagraph"/>
      </w:pPr>
      <w:r w:rsidRPr="00226577">
        <w:rPr>
          <w:b/>
        </w:rPr>
        <w:t>Note:</w:t>
      </w:r>
      <w:r>
        <w:t xml:space="preserve"> The A</w:t>
      </w:r>
      <w:r w:rsidR="00033044">
        <w:t>ction column is located on the far right. The column can be moved via drag-and-drop</w:t>
      </w:r>
      <w:r w:rsidR="00A5360B">
        <w:t xml:space="preserve"> using the mouse </w:t>
      </w:r>
      <w:r w:rsidR="001004AE">
        <w:t>cursor</w:t>
      </w:r>
      <w:r w:rsidR="00033044">
        <w:t>.</w:t>
      </w:r>
    </w:p>
    <w:p w14:paraId="1A1D2E46" w14:textId="78CABE0E" w:rsidR="00033044" w:rsidRDefault="009866AB" w:rsidP="00033044">
      <w:pPr>
        <w:pStyle w:val="Heading2"/>
      </w:pPr>
      <w:bookmarkStart w:id="71" w:name="_Toc474939107"/>
      <w:r>
        <w:t>5.</w:t>
      </w:r>
      <w:r w:rsidR="00087626">
        <w:t>18</w:t>
      </w:r>
      <w:r w:rsidR="00033044">
        <w:t xml:space="preserve"> Multi-Level-Encoding</w:t>
      </w:r>
      <w:bookmarkEnd w:id="71"/>
      <w:r w:rsidR="00033044">
        <w:t xml:space="preserve"> </w:t>
      </w:r>
    </w:p>
    <w:p w14:paraId="23CFE10F" w14:textId="315DD46A" w:rsidR="00AE3685" w:rsidRDefault="00AE3685" w:rsidP="00AE3685">
      <w:r w:rsidRPr="00AE3685">
        <w:t xml:space="preserve">Multi-Level-Encoding can be used to block content that is not inspected by the firewall </w:t>
      </w:r>
      <w:r w:rsidR="000C0CD6">
        <w:t>because of</w:t>
      </w:r>
      <w:r w:rsidRPr="00AE3685">
        <w:t xml:space="preserve"> </w:t>
      </w:r>
      <w:r w:rsidR="001004AE">
        <w:t xml:space="preserve">the file </w:t>
      </w:r>
      <w:r w:rsidRPr="00AE3685">
        <w:t>being encoded five or more times.</w:t>
      </w:r>
    </w:p>
    <w:p w14:paraId="6C84EC4C" w14:textId="6EB05F19" w:rsidR="00033044" w:rsidRDefault="0072468D" w:rsidP="00410B05">
      <w:pPr>
        <w:pStyle w:val="ListParagraph"/>
        <w:numPr>
          <w:ilvl w:val="0"/>
          <w:numId w:val="59"/>
        </w:numPr>
      </w:pPr>
      <w:r>
        <w:t xml:space="preserve">In the </w:t>
      </w:r>
      <w:r w:rsidR="006C64F5">
        <w:t>WebUI</w:t>
      </w:r>
      <w:r w:rsidR="00033044">
        <w:t xml:space="preserve"> select </w:t>
      </w:r>
      <w:r w:rsidR="00033044" w:rsidRPr="00022B05">
        <w:rPr>
          <w:b/>
        </w:rPr>
        <w:t>Objects &gt; Security Profiles &gt; File Blocking</w:t>
      </w:r>
      <w:r w:rsidR="00033044">
        <w:t xml:space="preserve">. </w:t>
      </w:r>
      <w:r w:rsidR="00033044">
        <w:rPr>
          <w:noProof/>
        </w:rPr>
        <w:drawing>
          <wp:inline distT="0" distB="0" distL="0" distR="0" wp14:anchorId="35DA5EEE" wp14:editId="15789D57">
            <wp:extent cx="800100" cy="209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00100" cy="209550"/>
                    </a:xfrm>
                    <a:prstGeom prst="rect">
                      <a:avLst/>
                    </a:prstGeom>
                  </pic:spPr>
                </pic:pic>
              </a:graphicData>
            </a:graphic>
          </wp:inline>
        </w:drawing>
      </w:r>
    </w:p>
    <w:p w14:paraId="426A1AA4" w14:textId="30C5DE4A" w:rsidR="00033044" w:rsidRDefault="00A5360B" w:rsidP="00410B05">
      <w:pPr>
        <w:pStyle w:val="ListParagraph"/>
        <w:numPr>
          <w:ilvl w:val="0"/>
          <w:numId w:val="59"/>
        </w:numPr>
      </w:pPr>
      <w:r>
        <w:t>Click to</w:t>
      </w:r>
      <w:r w:rsidR="00033044">
        <w:t xml:space="preserve"> open the </w:t>
      </w:r>
      <w:r w:rsidR="00033044" w:rsidRPr="00A5360B">
        <w:rPr>
          <w:rFonts w:cs="Times New Roman"/>
          <w:b/>
        </w:rPr>
        <w:t>lab-file-blocking</w:t>
      </w:r>
      <w:r w:rsidR="00C917CE">
        <w:t xml:space="preserve"> File B</w:t>
      </w:r>
      <w:r>
        <w:t xml:space="preserve">locking </w:t>
      </w:r>
      <w:r w:rsidR="00F10998">
        <w:t>Profile</w:t>
      </w:r>
      <w:r w:rsidR="00033044">
        <w:t>.</w:t>
      </w:r>
    </w:p>
    <w:p w14:paraId="7B8CE94E" w14:textId="1EDFAA33" w:rsidR="00033044" w:rsidRDefault="00033044" w:rsidP="00410B05">
      <w:pPr>
        <w:pStyle w:val="ListParagraph"/>
        <w:numPr>
          <w:ilvl w:val="0"/>
          <w:numId w:val="59"/>
        </w:numPr>
      </w:pPr>
      <w:r>
        <w:t xml:space="preserve">Click </w:t>
      </w:r>
      <w:r>
        <w:rPr>
          <w:noProof/>
        </w:rPr>
        <w:drawing>
          <wp:inline distT="0" distB="0" distL="0" distR="0" wp14:anchorId="4F38D404" wp14:editId="522A8D3F">
            <wp:extent cx="4381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150" cy="247650"/>
                    </a:xfrm>
                    <a:prstGeom prst="rect">
                      <a:avLst/>
                    </a:prstGeom>
                  </pic:spPr>
                </pic:pic>
              </a:graphicData>
            </a:graphic>
          </wp:inline>
        </w:drawing>
      </w:r>
      <w:r w:rsidR="00A5360B">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2B094B33" w14:textId="77777777" w:rsidTr="000B2555">
        <w:trPr>
          <w:trHeight w:val="269"/>
          <w:tblHeader/>
        </w:trPr>
        <w:tc>
          <w:tcPr>
            <w:tcW w:w="2705" w:type="dxa"/>
            <w:shd w:val="pct15" w:color="auto" w:fill="auto"/>
          </w:tcPr>
          <w:p w14:paraId="67DF4C78"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7C859099"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0C0CD6" w14:paraId="6934609A" w14:textId="77777777" w:rsidTr="000B2555">
        <w:tc>
          <w:tcPr>
            <w:tcW w:w="2705" w:type="dxa"/>
          </w:tcPr>
          <w:p w14:paraId="1E96A2B2" w14:textId="77777777" w:rsidR="00033044" w:rsidRDefault="00033044" w:rsidP="000B2555">
            <w:pPr>
              <w:spacing w:before="60"/>
            </w:pPr>
            <w:r>
              <w:t>Name</w:t>
            </w:r>
          </w:p>
        </w:tc>
        <w:tc>
          <w:tcPr>
            <w:tcW w:w="6295" w:type="dxa"/>
          </w:tcPr>
          <w:p w14:paraId="13EC3EDD" w14:textId="77777777" w:rsidR="00033044" w:rsidRPr="001004AE" w:rsidRDefault="00033044" w:rsidP="001004AE">
            <w:pPr>
              <w:spacing w:before="60"/>
              <w:rPr>
                <w:rFonts w:ascii="Courier New" w:hAnsi="Courier New" w:cs="Courier New"/>
              </w:rPr>
            </w:pPr>
            <w:r w:rsidRPr="000C0CD6">
              <w:rPr>
                <w:rFonts w:ascii="Courier New" w:hAnsi="Courier New" w:cs="Courier New"/>
              </w:rPr>
              <w:t>block-mle</w:t>
            </w:r>
          </w:p>
        </w:tc>
      </w:tr>
      <w:tr w:rsidR="00033044" w:rsidRPr="000C0CD6" w14:paraId="47A94256" w14:textId="77777777" w:rsidTr="000B2555">
        <w:tc>
          <w:tcPr>
            <w:tcW w:w="2705" w:type="dxa"/>
          </w:tcPr>
          <w:p w14:paraId="196AD641" w14:textId="77777777" w:rsidR="00033044" w:rsidRDefault="00033044" w:rsidP="000B2555">
            <w:pPr>
              <w:spacing w:before="60"/>
            </w:pPr>
            <w:r>
              <w:t>Applications</w:t>
            </w:r>
          </w:p>
        </w:tc>
        <w:tc>
          <w:tcPr>
            <w:tcW w:w="6295" w:type="dxa"/>
          </w:tcPr>
          <w:p w14:paraId="32AA3B14" w14:textId="77777777" w:rsidR="00033044" w:rsidRPr="000C0CD6" w:rsidRDefault="00033044" w:rsidP="001004AE">
            <w:pPr>
              <w:spacing w:before="60"/>
              <w:rPr>
                <w:b/>
              </w:rPr>
            </w:pPr>
            <w:r w:rsidRPr="000C0CD6">
              <w:rPr>
                <w:b/>
              </w:rPr>
              <w:t>any</w:t>
            </w:r>
          </w:p>
        </w:tc>
      </w:tr>
      <w:tr w:rsidR="00033044" w:rsidRPr="000C0CD6" w14:paraId="311D9C84" w14:textId="77777777" w:rsidTr="000B2555">
        <w:tc>
          <w:tcPr>
            <w:tcW w:w="2705" w:type="dxa"/>
          </w:tcPr>
          <w:p w14:paraId="4362AF70" w14:textId="77777777" w:rsidR="00033044" w:rsidRDefault="00033044" w:rsidP="000B2555">
            <w:pPr>
              <w:spacing w:before="60"/>
            </w:pPr>
            <w:r>
              <w:t>File Types</w:t>
            </w:r>
          </w:p>
        </w:tc>
        <w:tc>
          <w:tcPr>
            <w:tcW w:w="6295" w:type="dxa"/>
          </w:tcPr>
          <w:p w14:paraId="3BF13F7E" w14:textId="77777777" w:rsidR="00033044" w:rsidRPr="000C0CD6" w:rsidRDefault="00033044" w:rsidP="001004AE">
            <w:pPr>
              <w:spacing w:before="60"/>
              <w:rPr>
                <w:rFonts w:ascii="Courier New" w:hAnsi="Courier New" w:cs="Courier New"/>
              </w:rPr>
            </w:pPr>
            <w:r w:rsidRPr="000C0CD6">
              <w:rPr>
                <w:rFonts w:ascii="Courier New" w:hAnsi="Courier New" w:cs="Courier New"/>
              </w:rPr>
              <w:t>Multi-Level-Encoding</w:t>
            </w:r>
          </w:p>
        </w:tc>
      </w:tr>
      <w:tr w:rsidR="00033044" w:rsidRPr="000C0CD6" w14:paraId="2ABA36FE" w14:textId="77777777" w:rsidTr="000B2555">
        <w:tc>
          <w:tcPr>
            <w:tcW w:w="2705" w:type="dxa"/>
          </w:tcPr>
          <w:p w14:paraId="580A4254" w14:textId="77777777" w:rsidR="00033044" w:rsidRDefault="00033044" w:rsidP="000B2555">
            <w:pPr>
              <w:spacing w:before="60"/>
            </w:pPr>
            <w:r>
              <w:t>Direction</w:t>
            </w:r>
          </w:p>
        </w:tc>
        <w:tc>
          <w:tcPr>
            <w:tcW w:w="6295" w:type="dxa"/>
          </w:tcPr>
          <w:p w14:paraId="1C9F6A35" w14:textId="77777777" w:rsidR="00033044" w:rsidRPr="000C0CD6" w:rsidRDefault="00033044" w:rsidP="001004AE">
            <w:pPr>
              <w:spacing w:before="60"/>
              <w:rPr>
                <w:b/>
              </w:rPr>
            </w:pPr>
            <w:r w:rsidRPr="000C0CD6">
              <w:rPr>
                <w:b/>
              </w:rPr>
              <w:t>both</w:t>
            </w:r>
          </w:p>
        </w:tc>
      </w:tr>
      <w:tr w:rsidR="00033044" w:rsidRPr="000C0CD6" w14:paraId="15E31141" w14:textId="77777777" w:rsidTr="000B2555">
        <w:tc>
          <w:tcPr>
            <w:tcW w:w="2705" w:type="dxa"/>
          </w:tcPr>
          <w:p w14:paraId="44DC698B" w14:textId="77777777" w:rsidR="00033044" w:rsidRDefault="00033044" w:rsidP="000B2555">
            <w:pPr>
              <w:spacing w:before="60"/>
            </w:pPr>
            <w:r>
              <w:t>Action</w:t>
            </w:r>
          </w:p>
        </w:tc>
        <w:tc>
          <w:tcPr>
            <w:tcW w:w="6295" w:type="dxa"/>
          </w:tcPr>
          <w:p w14:paraId="56C9C6F9" w14:textId="77777777" w:rsidR="00033044" w:rsidRPr="000C0CD6" w:rsidRDefault="00033044" w:rsidP="001004AE">
            <w:pPr>
              <w:spacing w:before="60"/>
              <w:rPr>
                <w:b/>
              </w:rPr>
            </w:pPr>
            <w:r w:rsidRPr="000C0CD6">
              <w:rPr>
                <w:b/>
              </w:rPr>
              <w:t>block</w:t>
            </w:r>
          </w:p>
        </w:tc>
      </w:tr>
    </w:tbl>
    <w:p w14:paraId="4319B970" w14:textId="6C68902F" w:rsidR="00033044" w:rsidRDefault="00033044" w:rsidP="00410B05">
      <w:pPr>
        <w:pStyle w:val="ListParagraph"/>
        <w:numPr>
          <w:ilvl w:val="0"/>
          <w:numId w:val="59"/>
        </w:numPr>
      </w:pPr>
      <w:r>
        <w:t xml:space="preserve">Click </w:t>
      </w:r>
      <w:r w:rsidR="00A5360B" w:rsidRPr="00A5360B">
        <w:rPr>
          <w:b/>
          <w:noProof/>
        </w:rPr>
        <w:t>OK</w:t>
      </w:r>
      <w:r>
        <w:t xml:space="preserve"> to close the </w:t>
      </w:r>
      <w:r w:rsidRPr="00A5360B">
        <w:t xml:space="preserve">File Blocking Profile </w:t>
      </w:r>
      <w:r>
        <w:t>configuration window.</w:t>
      </w:r>
    </w:p>
    <w:p w14:paraId="4CEBDAD3" w14:textId="31048CC9" w:rsidR="00033044" w:rsidRDefault="009866AB" w:rsidP="00033044">
      <w:pPr>
        <w:pStyle w:val="Heading2"/>
      </w:pPr>
      <w:bookmarkStart w:id="72" w:name="_Toc474939108"/>
      <w:r>
        <w:lastRenderedPageBreak/>
        <w:t>5.</w:t>
      </w:r>
      <w:r w:rsidR="00087626">
        <w:t>19</w:t>
      </w:r>
      <w:r w:rsidR="00033044">
        <w:t xml:space="preserve"> Modify Security Policy Rule</w:t>
      </w:r>
      <w:bookmarkEnd w:id="72"/>
    </w:p>
    <w:p w14:paraId="0F36A207" w14:textId="7F3D4175" w:rsidR="00033044" w:rsidRDefault="00A5360B" w:rsidP="00410B05">
      <w:pPr>
        <w:pStyle w:val="ListParagraph"/>
        <w:numPr>
          <w:ilvl w:val="0"/>
          <w:numId w:val="61"/>
        </w:numPr>
      </w:pPr>
      <w:r>
        <w:t xml:space="preserve">In the </w:t>
      </w:r>
      <w:r w:rsidR="006C64F5">
        <w:t>WebUI</w:t>
      </w:r>
      <w:r w:rsidR="00033044">
        <w:t xml:space="preserve"> select </w:t>
      </w:r>
      <w:r w:rsidR="00033044" w:rsidRPr="00BA5C19">
        <w:rPr>
          <w:b/>
        </w:rPr>
        <w:t>Policies &gt; Security</w:t>
      </w:r>
      <w:r w:rsidR="00033044">
        <w:t>.</w:t>
      </w:r>
      <w:r w:rsidR="00033044" w:rsidRPr="0064022D">
        <w:rPr>
          <w:noProof/>
        </w:rPr>
        <w:t xml:space="preserve"> </w:t>
      </w:r>
      <w:r w:rsidR="00033044">
        <w:rPr>
          <w:noProof/>
        </w:rPr>
        <w:drawing>
          <wp:inline distT="0" distB="0" distL="0" distR="0" wp14:anchorId="3B5CF37A" wp14:editId="77F55F0A">
            <wp:extent cx="1158240" cy="180975"/>
            <wp:effectExtent l="0" t="0" r="381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3DF2A40F" w14:textId="5CA2BF9B" w:rsidR="00033044" w:rsidRDefault="00033044" w:rsidP="00410B05">
      <w:pPr>
        <w:pStyle w:val="ListParagraph"/>
        <w:numPr>
          <w:ilvl w:val="0"/>
          <w:numId w:val="61"/>
        </w:numPr>
      </w:pPr>
      <w:r>
        <w:t xml:space="preserve">Click </w:t>
      </w:r>
      <w:r w:rsidR="00A5360B">
        <w:t>to</w:t>
      </w:r>
      <w:r>
        <w:t xml:space="preserve"> open the </w:t>
      </w:r>
      <w:r w:rsidRPr="00A5360B">
        <w:rPr>
          <w:rFonts w:cs="Times New Roman"/>
          <w:b/>
        </w:rPr>
        <w:t>internal-</w:t>
      </w:r>
      <w:r w:rsidR="00A54C48">
        <w:rPr>
          <w:rFonts w:cs="Times New Roman"/>
          <w:b/>
        </w:rPr>
        <w:t>inside</w:t>
      </w:r>
      <w:r w:rsidRPr="00A5360B">
        <w:rPr>
          <w:rFonts w:cs="Times New Roman"/>
          <w:b/>
        </w:rPr>
        <w:t>-dmz</w:t>
      </w:r>
      <w:r w:rsidR="00A5360B">
        <w:t xml:space="preserve"> Security policy r</w:t>
      </w:r>
      <w:r>
        <w:t>ule.</w:t>
      </w:r>
    </w:p>
    <w:p w14:paraId="208CB229" w14:textId="40A46894" w:rsidR="00033044" w:rsidRDefault="00033044" w:rsidP="00410B05">
      <w:pPr>
        <w:pStyle w:val="ListParagraph"/>
        <w:numPr>
          <w:ilvl w:val="0"/>
          <w:numId w:val="61"/>
        </w:numPr>
      </w:pPr>
      <w:r>
        <w:t xml:space="preserve">Click the </w:t>
      </w:r>
      <w:r>
        <w:rPr>
          <w:b/>
        </w:rPr>
        <w:t>Actions</w:t>
      </w:r>
      <w:r w:rsidR="00F05C1E">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02ACCB3B" w14:textId="77777777" w:rsidTr="000B2555">
        <w:trPr>
          <w:trHeight w:val="269"/>
          <w:tblHeader/>
        </w:trPr>
        <w:tc>
          <w:tcPr>
            <w:tcW w:w="2705" w:type="dxa"/>
            <w:shd w:val="pct15" w:color="auto" w:fill="auto"/>
          </w:tcPr>
          <w:p w14:paraId="509B9926"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7C4F20DD"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54595F68" w14:textId="77777777" w:rsidTr="000B2555">
        <w:tc>
          <w:tcPr>
            <w:tcW w:w="2705" w:type="dxa"/>
          </w:tcPr>
          <w:p w14:paraId="39FD3D2C" w14:textId="77777777" w:rsidR="00033044" w:rsidRDefault="00033044" w:rsidP="000B2555">
            <w:pPr>
              <w:spacing w:before="60"/>
              <w:rPr>
                <w:szCs w:val="24"/>
              </w:rPr>
            </w:pPr>
            <w:r>
              <w:rPr>
                <w:szCs w:val="24"/>
              </w:rPr>
              <w:t>Profile Setting</w:t>
            </w:r>
          </w:p>
        </w:tc>
        <w:tc>
          <w:tcPr>
            <w:tcW w:w="6295" w:type="dxa"/>
          </w:tcPr>
          <w:p w14:paraId="4320974E" w14:textId="77777777" w:rsidR="00033044" w:rsidRPr="00CD33EF" w:rsidRDefault="00033044" w:rsidP="000B2555">
            <w:r>
              <w:rPr>
                <w:noProof/>
              </w:rPr>
              <w:drawing>
                <wp:inline distT="0" distB="0" distL="0" distR="0" wp14:anchorId="1B4C0D07" wp14:editId="4F9C8BE6">
                  <wp:extent cx="3114675" cy="2257425"/>
                  <wp:effectExtent l="0" t="0" r="9525" b="952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14675" cy="2257425"/>
                          </a:xfrm>
                          <a:prstGeom prst="rect">
                            <a:avLst/>
                          </a:prstGeom>
                        </pic:spPr>
                      </pic:pic>
                    </a:graphicData>
                  </a:graphic>
                </wp:inline>
              </w:drawing>
            </w:r>
          </w:p>
        </w:tc>
      </w:tr>
    </w:tbl>
    <w:p w14:paraId="03ADEAFB" w14:textId="17225BC7" w:rsidR="00033044" w:rsidRDefault="00033044" w:rsidP="00410B05">
      <w:pPr>
        <w:pStyle w:val="ListParagraph"/>
        <w:numPr>
          <w:ilvl w:val="0"/>
          <w:numId w:val="61"/>
        </w:numPr>
      </w:pPr>
      <w:r>
        <w:t xml:space="preserve">Click </w:t>
      </w:r>
      <w:r w:rsidRPr="00F1340A">
        <w:rPr>
          <w:b/>
        </w:rPr>
        <w:t>OK</w:t>
      </w:r>
      <w:r>
        <w:t xml:space="preserve"> to close the Security Policy </w:t>
      </w:r>
      <w:r w:rsidR="00F05C1E">
        <w:t>Rule configuration</w:t>
      </w:r>
      <w:r>
        <w:t xml:space="preserve"> window.</w:t>
      </w:r>
    </w:p>
    <w:p w14:paraId="421C5CA0" w14:textId="77777777" w:rsidR="00033044" w:rsidRDefault="00033044" w:rsidP="00410B05">
      <w:pPr>
        <w:pStyle w:val="ListParagraph"/>
        <w:numPr>
          <w:ilvl w:val="0"/>
          <w:numId w:val="61"/>
        </w:numPr>
      </w:pPr>
      <w:r>
        <w:rPr>
          <w:noProof/>
        </w:rPr>
        <w:drawing>
          <wp:inline distT="0" distB="0" distL="0" distR="0" wp14:anchorId="43AFE5E6" wp14:editId="4E137F3F">
            <wp:extent cx="628650" cy="21907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551A3DDD" w14:textId="0267D1CE" w:rsidR="00033044" w:rsidRDefault="009866AB" w:rsidP="00033044">
      <w:pPr>
        <w:pStyle w:val="Heading2"/>
      </w:pPr>
      <w:bookmarkStart w:id="73" w:name="_Toc474939109"/>
      <w:r>
        <w:t>5.</w:t>
      </w:r>
      <w:r w:rsidR="00087626">
        <w:t>20</w:t>
      </w:r>
      <w:r w:rsidR="00033044">
        <w:t xml:space="preserve"> Test the File Blocking Profile with Multi-Level-Encoding</w:t>
      </w:r>
      <w:bookmarkEnd w:id="73"/>
    </w:p>
    <w:p w14:paraId="6AC43C05" w14:textId="3148BE9E" w:rsidR="00033044" w:rsidRDefault="00033044" w:rsidP="00410B05">
      <w:pPr>
        <w:pStyle w:val="ListParagraph"/>
        <w:numPr>
          <w:ilvl w:val="0"/>
          <w:numId w:val="60"/>
        </w:numPr>
      </w:pPr>
      <w:r>
        <w:t>Open a new browser in p</w:t>
      </w:r>
      <w:r w:rsidR="008029A0">
        <w:t>rivate/incognito mod</w:t>
      </w:r>
      <w:r w:rsidR="00DC2CE3">
        <w:t>e and browse</w:t>
      </w:r>
      <w:r w:rsidR="008029A0">
        <w:t xml:space="preserve"> to</w:t>
      </w:r>
      <w:r>
        <w:t xml:space="preserve"> </w:t>
      </w:r>
      <w:r w:rsidRPr="008C7F60">
        <w:rPr>
          <w:rFonts w:ascii="Courier New" w:hAnsi="Courier New" w:cs="Courier New"/>
        </w:rPr>
        <w:t>http://192.168.50.10/mle.zip</w:t>
      </w:r>
      <w:r>
        <w:t xml:space="preserve">. </w:t>
      </w:r>
      <w:r w:rsidR="008029A0">
        <w:t>The URL links to a file that is compressed five</w:t>
      </w:r>
      <w:r>
        <w:t xml:space="preserve"> times.</w:t>
      </w:r>
    </w:p>
    <w:p w14:paraId="053F8BDF" w14:textId="69652531" w:rsidR="00033044" w:rsidRDefault="00033044" w:rsidP="00033044">
      <w:pPr>
        <w:pStyle w:val="ListParagraph"/>
      </w:pPr>
    </w:p>
    <w:p w14:paraId="476AE3CD" w14:textId="7E93A2CC" w:rsidR="005353DD" w:rsidRDefault="005353DD" w:rsidP="00033044">
      <w:pPr>
        <w:pStyle w:val="ListParagraph"/>
      </w:pPr>
      <w:r>
        <w:rPr>
          <w:noProof/>
        </w:rPr>
        <w:drawing>
          <wp:inline distT="0" distB="0" distL="0" distR="0" wp14:anchorId="00D956E3" wp14:editId="1BBEDCD5">
            <wp:extent cx="5943600" cy="1180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80465"/>
                    </a:xfrm>
                    <a:prstGeom prst="rect">
                      <a:avLst/>
                    </a:prstGeom>
                  </pic:spPr>
                </pic:pic>
              </a:graphicData>
            </a:graphic>
          </wp:inline>
        </w:drawing>
      </w:r>
    </w:p>
    <w:p w14:paraId="71E5ADD2" w14:textId="4813BE5C" w:rsidR="00033044" w:rsidRDefault="00033044" w:rsidP="00410B05">
      <w:pPr>
        <w:pStyle w:val="ListParagraph"/>
        <w:numPr>
          <w:ilvl w:val="0"/>
          <w:numId w:val="60"/>
        </w:numPr>
      </w:pPr>
      <w:r>
        <w:t>The file is bloc</w:t>
      </w:r>
      <w:r w:rsidR="008029A0">
        <w:t>ked in accordance with the new file b</w:t>
      </w:r>
      <w:r>
        <w:t>locking rule.</w:t>
      </w:r>
    </w:p>
    <w:p w14:paraId="134A39E4" w14:textId="6574BA44" w:rsidR="00033044" w:rsidRDefault="009866AB" w:rsidP="00033044">
      <w:pPr>
        <w:pStyle w:val="Heading2"/>
      </w:pPr>
      <w:bookmarkStart w:id="74" w:name="_Toc474939110"/>
      <w:r>
        <w:t>5.</w:t>
      </w:r>
      <w:r w:rsidR="00087626">
        <w:t>21</w:t>
      </w:r>
      <w:r w:rsidR="00033044">
        <w:t xml:space="preserve"> Modify Security Policy Rule</w:t>
      </w:r>
      <w:bookmarkEnd w:id="74"/>
      <w:r w:rsidR="00033044">
        <w:t xml:space="preserve"> </w:t>
      </w:r>
    </w:p>
    <w:p w14:paraId="219BA92F" w14:textId="6C051D9D" w:rsidR="00033044" w:rsidRDefault="008029A0" w:rsidP="00410B05">
      <w:pPr>
        <w:pStyle w:val="ListParagraph"/>
        <w:numPr>
          <w:ilvl w:val="0"/>
          <w:numId w:val="62"/>
        </w:numPr>
      </w:pPr>
      <w:r>
        <w:t xml:space="preserve">In the </w:t>
      </w:r>
      <w:r w:rsidR="006C64F5">
        <w:t>WebUI</w:t>
      </w:r>
      <w:r w:rsidR="00033044">
        <w:t xml:space="preserve"> select </w:t>
      </w:r>
      <w:r w:rsidR="00033044" w:rsidRPr="00022B05">
        <w:rPr>
          <w:b/>
        </w:rPr>
        <w:t>Objects &gt; Security Profiles &gt; File Blocking</w:t>
      </w:r>
      <w:r w:rsidR="00033044">
        <w:t xml:space="preserve">. </w:t>
      </w:r>
      <w:r w:rsidR="00033044">
        <w:rPr>
          <w:noProof/>
        </w:rPr>
        <w:drawing>
          <wp:inline distT="0" distB="0" distL="0" distR="0" wp14:anchorId="4527870E" wp14:editId="187510A9">
            <wp:extent cx="800100" cy="20955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00100" cy="209550"/>
                    </a:xfrm>
                    <a:prstGeom prst="rect">
                      <a:avLst/>
                    </a:prstGeom>
                  </pic:spPr>
                </pic:pic>
              </a:graphicData>
            </a:graphic>
          </wp:inline>
        </w:drawing>
      </w:r>
    </w:p>
    <w:p w14:paraId="6BB6433E" w14:textId="498197C9" w:rsidR="00033044" w:rsidRDefault="00033044" w:rsidP="00410B05">
      <w:pPr>
        <w:pStyle w:val="ListParagraph"/>
        <w:numPr>
          <w:ilvl w:val="0"/>
          <w:numId w:val="62"/>
        </w:numPr>
      </w:pPr>
      <w:r>
        <w:t xml:space="preserve">Click </w:t>
      </w:r>
      <w:r w:rsidR="008029A0">
        <w:t>to</w:t>
      </w:r>
      <w:r>
        <w:t xml:space="preserve"> open the </w:t>
      </w:r>
      <w:r w:rsidRPr="008029A0">
        <w:rPr>
          <w:rFonts w:cs="Times New Roman"/>
          <w:b/>
        </w:rPr>
        <w:t>lab-file-blocking</w:t>
      </w:r>
      <w:r w:rsidR="009E7F65">
        <w:t xml:space="preserve"> File B</w:t>
      </w:r>
      <w:r w:rsidR="008029A0">
        <w:t xml:space="preserve">locking </w:t>
      </w:r>
      <w:r w:rsidR="00F10998">
        <w:t>Profile</w:t>
      </w:r>
      <w:r>
        <w:t>.</w:t>
      </w:r>
    </w:p>
    <w:p w14:paraId="4A3E9330" w14:textId="1B4DF078" w:rsidR="00033044" w:rsidRDefault="00033044" w:rsidP="00410B05">
      <w:pPr>
        <w:pStyle w:val="ListParagraph"/>
        <w:numPr>
          <w:ilvl w:val="0"/>
          <w:numId w:val="62"/>
        </w:numPr>
      </w:pPr>
      <w:r>
        <w:t xml:space="preserve">Select </w:t>
      </w:r>
      <w:r w:rsidRPr="0072468D">
        <w:rPr>
          <w:rFonts w:cs="Times New Roman"/>
        </w:rPr>
        <w:t xml:space="preserve">the </w:t>
      </w:r>
      <w:r w:rsidRPr="0072468D">
        <w:rPr>
          <w:rFonts w:cs="Times New Roman"/>
          <w:b/>
        </w:rPr>
        <w:t>block-mle</w:t>
      </w:r>
      <w:r>
        <w:t xml:space="preserve"> rule</w:t>
      </w:r>
      <w:r w:rsidR="00FE4D63">
        <w:t>:</w:t>
      </w:r>
    </w:p>
    <w:p w14:paraId="5DA18768" w14:textId="77777777" w:rsidR="00033044" w:rsidRDefault="00033044" w:rsidP="00033044">
      <w:pPr>
        <w:pStyle w:val="ListParagraph"/>
      </w:pPr>
      <w:r>
        <w:rPr>
          <w:noProof/>
        </w:rPr>
        <w:lastRenderedPageBreak/>
        <w:drawing>
          <wp:inline distT="0" distB="0" distL="0" distR="0" wp14:anchorId="5E0CDE70" wp14:editId="2EBE4D9F">
            <wp:extent cx="1943100" cy="2381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3100" cy="238125"/>
                    </a:xfrm>
                    <a:prstGeom prst="rect">
                      <a:avLst/>
                    </a:prstGeom>
                  </pic:spPr>
                </pic:pic>
              </a:graphicData>
            </a:graphic>
          </wp:inline>
        </w:drawing>
      </w:r>
    </w:p>
    <w:p w14:paraId="18D47AFF" w14:textId="77777777" w:rsidR="00033044" w:rsidRDefault="00033044" w:rsidP="00410B05">
      <w:pPr>
        <w:pStyle w:val="ListParagraph"/>
        <w:numPr>
          <w:ilvl w:val="0"/>
          <w:numId w:val="62"/>
        </w:numPr>
      </w:pPr>
      <w:r>
        <w:t xml:space="preserve">Click </w:t>
      </w:r>
      <w:r>
        <w:rPr>
          <w:noProof/>
        </w:rPr>
        <w:drawing>
          <wp:inline distT="0" distB="0" distL="0" distR="0" wp14:anchorId="55B4ABEB" wp14:editId="0F344A70">
            <wp:extent cx="504825" cy="2190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825" cy="219075"/>
                    </a:xfrm>
                    <a:prstGeom prst="rect">
                      <a:avLst/>
                    </a:prstGeom>
                  </pic:spPr>
                </pic:pic>
              </a:graphicData>
            </a:graphic>
          </wp:inline>
        </w:drawing>
      </w:r>
      <w:r>
        <w:t>.</w:t>
      </w:r>
    </w:p>
    <w:p w14:paraId="2A7F56CA" w14:textId="0A69F17A" w:rsidR="00033044" w:rsidRDefault="00033044" w:rsidP="00410B05">
      <w:pPr>
        <w:pStyle w:val="ListParagraph"/>
        <w:numPr>
          <w:ilvl w:val="0"/>
          <w:numId w:val="62"/>
        </w:numPr>
      </w:pPr>
      <w:r>
        <w:t xml:space="preserve">Click </w:t>
      </w:r>
      <w:r w:rsidR="008029A0" w:rsidRPr="008029A0">
        <w:rPr>
          <w:b/>
          <w:noProof/>
        </w:rPr>
        <w:t>OK</w:t>
      </w:r>
      <w:r>
        <w:t xml:space="preserve"> to close the </w:t>
      </w:r>
      <w:r w:rsidRPr="008029A0">
        <w:t>File Blocking Profile</w:t>
      </w:r>
      <w:r>
        <w:t xml:space="preserve"> configuration window.</w:t>
      </w:r>
    </w:p>
    <w:p w14:paraId="7231482A" w14:textId="573A79D6" w:rsidR="00033044" w:rsidRDefault="00033044" w:rsidP="00410B05">
      <w:pPr>
        <w:pStyle w:val="ListParagraph"/>
        <w:numPr>
          <w:ilvl w:val="0"/>
          <w:numId w:val="62"/>
        </w:numPr>
      </w:pPr>
      <w:r>
        <w:rPr>
          <w:noProof/>
        </w:rPr>
        <w:drawing>
          <wp:inline distT="0" distB="0" distL="0" distR="0" wp14:anchorId="2EB403A0" wp14:editId="4AFBD7EF">
            <wp:extent cx="628650" cy="2190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7960E047" w14:textId="60516310" w:rsidR="00087626" w:rsidRDefault="00087626" w:rsidP="00087626">
      <w:pPr>
        <w:pStyle w:val="Heading2"/>
      </w:pPr>
      <w:bookmarkStart w:id="75" w:name="_Toc474939111"/>
      <w:r>
        <w:t>5.22 Test the File Blocking Profile with Multi-Level-Encoding</w:t>
      </w:r>
      <w:bookmarkEnd w:id="75"/>
    </w:p>
    <w:p w14:paraId="05326C9C" w14:textId="56066ABE" w:rsidR="00033044" w:rsidRDefault="00033044" w:rsidP="00410B05">
      <w:pPr>
        <w:pStyle w:val="ListParagraph"/>
        <w:numPr>
          <w:ilvl w:val="0"/>
          <w:numId w:val="63"/>
        </w:numPr>
      </w:pPr>
      <w:r>
        <w:t xml:space="preserve">Open a new browser </w:t>
      </w:r>
      <w:r w:rsidR="00DC2CE3">
        <w:t>in private/incognito mode and browse to</w:t>
      </w:r>
      <w:r>
        <w:t xml:space="preserve"> </w:t>
      </w:r>
      <w:r w:rsidRPr="008C7F60">
        <w:rPr>
          <w:rFonts w:ascii="Courier New" w:hAnsi="Courier New" w:cs="Courier New"/>
        </w:rPr>
        <w:t>http://192.168.50.10/mle.zip</w:t>
      </w:r>
      <w:r>
        <w:t xml:space="preserve">. </w:t>
      </w:r>
      <w:r w:rsidR="008029A0">
        <w:t>The URL</w:t>
      </w:r>
      <w:r>
        <w:t xml:space="preserve"> link</w:t>
      </w:r>
      <w:r w:rsidR="008029A0">
        <w:t>s to a file that is compressed five</w:t>
      </w:r>
      <w:r>
        <w:t xml:space="preserve"> times.</w:t>
      </w:r>
      <w:r w:rsidR="008029A0">
        <w:t xml:space="preserve"> </w:t>
      </w:r>
      <w:r>
        <w:t>The file is no longer blocked.</w:t>
      </w:r>
    </w:p>
    <w:p w14:paraId="7A7D5C6F" w14:textId="5C8355EE" w:rsidR="00033044" w:rsidRDefault="00033044" w:rsidP="00410B05">
      <w:pPr>
        <w:pStyle w:val="ListParagraph"/>
        <w:numPr>
          <w:ilvl w:val="0"/>
          <w:numId w:val="63"/>
        </w:numPr>
      </w:pPr>
      <w:r>
        <w:t>Save and ope</w:t>
      </w:r>
      <w:r w:rsidR="003B0E18">
        <w:t>n the file to exam the contents:</w:t>
      </w:r>
    </w:p>
    <w:p w14:paraId="364FFE45" w14:textId="77777777" w:rsidR="00033044" w:rsidRDefault="00033044" w:rsidP="00033044">
      <w:pPr>
        <w:pStyle w:val="ListParagraph"/>
      </w:pPr>
      <w:r>
        <w:rPr>
          <w:noProof/>
        </w:rPr>
        <w:drawing>
          <wp:inline distT="0" distB="0" distL="0" distR="0" wp14:anchorId="3A97B840" wp14:editId="69845394">
            <wp:extent cx="2266950" cy="150495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66950" cy="1504950"/>
                    </a:xfrm>
                    <a:prstGeom prst="rect">
                      <a:avLst/>
                    </a:prstGeom>
                  </pic:spPr>
                </pic:pic>
              </a:graphicData>
            </a:graphic>
          </wp:inline>
        </w:drawing>
      </w:r>
    </w:p>
    <w:p w14:paraId="0B3E10A0" w14:textId="2158A719" w:rsidR="00A00031" w:rsidRDefault="00826384" w:rsidP="00A00031">
      <w:pPr>
        <w:pStyle w:val="Heading2"/>
      </w:pPr>
      <w:bookmarkStart w:id="76" w:name="_Toc474939112"/>
      <w:r>
        <w:t>5.23</w:t>
      </w:r>
      <w:r w:rsidR="00A00031">
        <w:t xml:space="preserve"> Create Danger Security Policy Rule</w:t>
      </w:r>
      <w:bookmarkEnd w:id="76"/>
    </w:p>
    <w:p w14:paraId="67108312" w14:textId="47F30894" w:rsidR="00A00031" w:rsidRDefault="009E7F65" w:rsidP="00A00031">
      <w:r>
        <w:t>Creat</w:t>
      </w:r>
      <w:r w:rsidR="00FE4D63">
        <w:t>e</w:t>
      </w:r>
      <w:r>
        <w:t xml:space="preserve"> a Security policy r</w:t>
      </w:r>
      <w:r w:rsidR="00A00031">
        <w:t xml:space="preserve">ule that references the danger </w:t>
      </w:r>
      <w:r>
        <w:t xml:space="preserve">Security </w:t>
      </w:r>
      <w:r w:rsidR="00A00031">
        <w:t>zone for threat and traffic generation.</w:t>
      </w:r>
    </w:p>
    <w:p w14:paraId="7A384567" w14:textId="74E4A89D" w:rsidR="00A00031" w:rsidRDefault="00A00031" w:rsidP="00410B05">
      <w:pPr>
        <w:pStyle w:val="ListParagraph"/>
        <w:numPr>
          <w:ilvl w:val="0"/>
          <w:numId w:val="148"/>
        </w:numPr>
      </w:pPr>
      <w:r>
        <w:t xml:space="preserve">Select </w:t>
      </w:r>
      <w:r>
        <w:rPr>
          <w:b/>
        </w:rPr>
        <w:t>Policies</w:t>
      </w:r>
      <w:r w:rsidRPr="00C3437E">
        <w:rPr>
          <w:b/>
        </w:rPr>
        <w:t xml:space="preserve"> </w:t>
      </w:r>
      <w:r>
        <w:rPr>
          <w:b/>
        </w:rPr>
        <w:t>&gt; Security</w:t>
      </w:r>
      <w:r>
        <w:t>.</w:t>
      </w:r>
      <w:r w:rsidRPr="0047633A">
        <w:rPr>
          <w:noProof/>
        </w:rPr>
        <w:t xml:space="preserve"> </w:t>
      </w:r>
      <w:r>
        <w:rPr>
          <w:noProof/>
        </w:rPr>
        <w:drawing>
          <wp:inline distT="0" distB="0" distL="0" distR="0" wp14:anchorId="656F55EF" wp14:editId="7B40963A">
            <wp:extent cx="1158240" cy="180975"/>
            <wp:effectExtent l="0" t="0" r="381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1D10792D" w14:textId="1C2A5DDC" w:rsidR="00A00031" w:rsidRDefault="00A00031" w:rsidP="00410B05">
      <w:pPr>
        <w:pStyle w:val="ListParagraph"/>
        <w:numPr>
          <w:ilvl w:val="0"/>
          <w:numId w:val="148"/>
        </w:numPr>
      </w:pPr>
      <w:r>
        <w:t xml:space="preserve">Click </w:t>
      </w:r>
      <w:r>
        <w:rPr>
          <w:noProof/>
        </w:rPr>
        <w:drawing>
          <wp:inline distT="0" distB="0" distL="0" distR="0" wp14:anchorId="78CA744C" wp14:editId="09DC8126">
            <wp:extent cx="428625" cy="228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8625" cy="228600"/>
                    </a:xfrm>
                    <a:prstGeom prst="rect">
                      <a:avLst/>
                    </a:prstGeom>
                  </pic:spPr>
                </pic:pic>
              </a:graphicData>
            </a:graphic>
          </wp:inline>
        </w:drawing>
      </w:r>
      <w:r w:rsidR="009E7F65">
        <w:t xml:space="preserve"> and </w:t>
      </w:r>
      <w:r>
        <w:t>configure the following:</w:t>
      </w:r>
    </w:p>
    <w:tbl>
      <w:tblPr>
        <w:tblStyle w:val="TableGrid"/>
        <w:tblW w:w="9000" w:type="dxa"/>
        <w:tblInd w:w="355" w:type="dxa"/>
        <w:tblLook w:val="04A0" w:firstRow="1" w:lastRow="0" w:firstColumn="1" w:lastColumn="0" w:noHBand="0" w:noVBand="1"/>
      </w:tblPr>
      <w:tblGrid>
        <w:gridCol w:w="2705"/>
        <w:gridCol w:w="6295"/>
      </w:tblGrid>
      <w:tr w:rsidR="00A00031" w:rsidRPr="00733F7B" w14:paraId="3F0C4F96" w14:textId="77777777" w:rsidTr="00FF3010">
        <w:trPr>
          <w:trHeight w:val="269"/>
          <w:tblHeader/>
        </w:trPr>
        <w:tc>
          <w:tcPr>
            <w:tcW w:w="2705" w:type="dxa"/>
            <w:shd w:val="pct15" w:color="auto" w:fill="auto"/>
          </w:tcPr>
          <w:p w14:paraId="4DC78872" w14:textId="77777777" w:rsidR="00A00031" w:rsidRPr="001C3FD0" w:rsidRDefault="00A00031" w:rsidP="00A00031">
            <w:pPr>
              <w:spacing w:before="60"/>
              <w:rPr>
                <w:b/>
                <w:szCs w:val="24"/>
              </w:rPr>
            </w:pPr>
            <w:r w:rsidRPr="001C3FD0">
              <w:rPr>
                <w:b/>
                <w:szCs w:val="24"/>
              </w:rPr>
              <w:t>Parameter</w:t>
            </w:r>
          </w:p>
        </w:tc>
        <w:tc>
          <w:tcPr>
            <w:tcW w:w="6295" w:type="dxa"/>
            <w:shd w:val="pct15" w:color="auto" w:fill="auto"/>
          </w:tcPr>
          <w:p w14:paraId="7ACA542E" w14:textId="77777777" w:rsidR="00A00031" w:rsidRPr="001C3FD0" w:rsidRDefault="00A00031" w:rsidP="00A00031">
            <w:pPr>
              <w:spacing w:before="60"/>
              <w:rPr>
                <w:rFonts w:asciiTheme="minorHAnsi" w:hAnsiTheme="minorHAnsi" w:cstheme="minorHAnsi"/>
                <w:b/>
                <w:szCs w:val="24"/>
              </w:rPr>
            </w:pPr>
            <w:r w:rsidRPr="001C3FD0">
              <w:rPr>
                <w:b/>
                <w:szCs w:val="24"/>
              </w:rPr>
              <w:t>Value</w:t>
            </w:r>
          </w:p>
        </w:tc>
      </w:tr>
      <w:tr w:rsidR="00A00031" w:rsidRPr="005B1C38" w14:paraId="47C49D87" w14:textId="77777777" w:rsidTr="00FF3010">
        <w:tc>
          <w:tcPr>
            <w:tcW w:w="2705" w:type="dxa"/>
          </w:tcPr>
          <w:p w14:paraId="56561677" w14:textId="77777777" w:rsidR="00A00031" w:rsidRPr="001C3FD0" w:rsidRDefault="00A00031" w:rsidP="00A00031">
            <w:pPr>
              <w:spacing w:before="60"/>
              <w:rPr>
                <w:szCs w:val="24"/>
              </w:rPr>
            </w:pPr>
            <w:r>
              <w:t>Name</w:t>
            </w:r>
          </w:p>
        </w:tc>
        <w:tc>
          <w:tcPr>
            <w:tcW w:w="6295" w:type="dxa"/>
          </w:tcPr>
          <w:p w14:paraId="3FA8BF6D" w14:textId="191681A0" w:rsidR="00A00031" w:rsidRPr="00841470" w:rsidRDefault="00A00031" w:rsidP="00A00031">
            <w:pPr>
              <w:spacing w:before="60"/>
              <w:rPr>
                <w:rFonts w:ascii="Courier New" w:hAnsi="Courier New" w:cs="Courier New"/>
                <w:szCs w:val="24"/>
              </w:rPr>
            </w:pPr>
            <w:r>
              <w:rPr>
                <w:rFonts w:ascii="Courier New" w:hAnsi="Courier New" w:cs="Courier New"/>
                <w:szCs w:val="24"/>
              </w:rPr>
              <w:t>danger-simulated-traffic</w:t>
            </w:r>
          </w:p>
        </w:tc>
      </w:tr>
    </w:tbl>
    <w:p w14:paraId="29B76EC0" w14:textId="7C342866" w:rsidR="00A00031" w:rsidRDefault="00A00031" w:rsidP="00410B05">
      <w:pPr>
        <w:pStyle w:val="ListParagraph"/>
        <w:numPr>
          <w:ilvl w:val="0"/>
          <w:numId w:val="148"/>
        </w:numPr>
      </w:pPr>
      <w:r>
        <w:t xml:space="preserve">Click the </w:t>
      </w:r>
      <w:r>
        <w:rPr>
          <w:b/>
        </w:rPr>
        <w:t>Source</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A00031" w:rsidRPr="00733F7B" w14:paraId="59A0FF5D" w14:textId="77777777" w:rsidTr="00FF3010">
        <w:trPr>
          <w:trHeight w:val="269"/>
          <w:tblHeader/>
        </w:trPr>
        <w:tc>
          <w:tcPr>
            <w:tcW w:w="2705" w:type="dxa"/>
            <w:shd w:val="pct15" w:color="auto" w:fill="auto"/>
          </w:tcPr>
          <w:p w14:paraId="4F979313" w14:textId="77777777" w:rsidR="00A00031" w:rsidRPr="001C3FD0" w:rsidRDefault="00A00031" w:rsidP="00FF3010">
            <w:pPr>
              <w:spacing w:before="60"/>
              <w:rPr>
                <w:b/>
                <w:szCs w:val="24"/>
              </w:rPr>
            </w:pPr>
            <w:r w:rsidRPr="001C3FD0">
              <w:rPr>
                <w:b/>
                <w:szCs w:val="24"/>
              </w:rPr>
              <w:t>Parameter</w:t>
            </w:r>
          </w:p>
        </w:tc>
        <w:tc>
          <w:tcPr>
            <w:tcW w:w="6295" w:type="dxa"/>
            <w:shd w:val="pct15" w:color="auto" w:fill="auto"/>
          </w:tcPr>
          <w:p w14:paraId="04F22C7A" w14:textId="77777777" w:rsidR="00A00031" w:rsidRPr="001C3FD0" w:rsidRDefault="00A00031" w:rsidP="00FF3010">
            <w:pPr>
              <w:spacing w:before="60"/>
              <w:rPr>
                <w:rFonts w:asciiTheme="minorHAnsi" w:hAnsiTheme="minorHAnsi" w:cstheme="minorHAnsi"/>
                <w:b/>
                <w:szCs w:val="24"/>
              </w:rPr>
            </w:pPr>
            <w:r w:rsidRPr="001C3FD0">
              <w:rPr>
                <w:b/>
                <w:szCs w:val="24"/>
              </w:rPr>
              <w:t>Value</w:t>
            </w:r>
          </w:p>
        </w:tc>
      </w:tr>
      <w:tr w:rsidR="00A00031" w:rsidRPr="005B1C38" w14:paraId="72291710" w14:textId="77777777" w:rsidTr="00FF3010">
        <w:tc>
          <w:tcPr>
            <w:tcW w:w="2705" w:type="dxa"/>
          </w:tcPr>
          <w:p w14:paraId="107171B9" w14:textId="27E022AA" w:rsidR="00A00031" w:rsidRDefault="00A00031" w:rsidP="00FF3010">
            <w:pPr>
              <w:spacing w:before="60"/>
              <w:rPr>
                <w:szCs w:val="24"/>
              </w:rPr>
            </w:pPr>
            <w:r>
              <w:rPr>
                <w:szCs w:val="24"/>
              </w:rPr>
              <w:t>Source Zone</w:t>
            </w:r>
          </w:p>
        </w:tc>
        <w:tc>
          <w:tcPr>
            <w:tcW w:w="6295" w:type="dxa"/>
          </w:tcPr>
          <w:p w14:paraId="6B247F00" w14:textId="4BC09F9A" w:rsidR="00A00031" w:rsidRDefault="00A00031" w:rsidP="00FF3010">
            <w:pPr>
              <w:rPr>
                <w:rFonts w:ascii="Courier New" w:hAnsi="Courier New" w:cs="Courier New"/>
              </w:rPr>
            </w:pPr>
            <w:r>
              <w:rPr>
                <w:noProof/>
              </w:rPr>
              <w:drawing>
                <wp:inline distT="0" distB="0" distL="0" distR="0" wp14:anchorId="37B7A89E" wp14:editId="1BCC8ECA">
                  <wp:extent cx="857250" cy="2381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57250" cy="238125"/>
                          </a:xfrm>
                          <a:prstGeom prst="rect">
                            <a:avLst/>
                          </a:prstGeom>
                        </pic:spPr>
                      </pic:pic>
                    </a:graphicData>
                  </a:graphic>
                </wp:inline>
              </w:drawing>
            </w:r>
          </w:p>
        </w:tc>
      </w:tr>
    </w:tbl>
    <w:p w14:paraId="2D66A897" w14:textId="0ECD411C" w:rsidR="00A00031" w:rsidRDefault="00A00031" w:rsidP="00410B05">
      <w:pPr>
        <w:pStyle w:val="ListParagraph"/>
        <w:numPr>
          <w:ilvl w:val="0"/>
          <w:numId w:val="148"/>
        </w:numPr>
      </w:pPr>
      <w:r>
        <w:t xml:space="preserve">Click the </w:t>
      </w:r>
      <w:r>
        <w:rPr>
          <w:b/>
        </w:rPr>
        <w:t>Destination</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A00031" w:rsidRPr="00733F7B" w14:paraId="015E6879" w14:textId="77777777" w:rsidTr="00FF3010">
        <w:trPr>
          <w:trHeight w:val="269"/>
          <w:tblHeader/>
        </w:trPr>
        <w:tc>
          <w:tcPr>
            <w:tcW w:w="2705" w:type="dxa"/>
            <w:shd w:val="pct15" w:color="auto" w:fill="auto"/>
          </w:tcPr>
          <w:p w14:paraId="565E725C" w14:textId="77777777" w:rsidR="00A00031" w:rsidRPr="001C3FD0" w:rsidRDefault="00A00031" w:rsidP="00FF3010">
            <w:pPr>
              <w:spacing w:before="60"/>
              <w:rPr>
                <w:b/>
                <w:szCs w:val="24"/>
              </w:rPr>
            </w:pPr>
            <w:r w:rsidRPr="001C3FD0">
              <w:rPr>
                <w:b/>
                <w:szCs w:val="24"/>
              </w:rPr>
              <w:t>Parameter</w:t>
            </w:r>
          </w:p>
        </w:tc>
        <w:tc>
          <w:tcPr>
            <w:tcW w:w="6295" w:type="dxa"/>
            <w:shd w:val="pct15" w:color="auto" w:fill="auto"/>
          </w:tcPr>
          <w:p w14:paraId="00561488" w14:textId="77777777" w:rsidR="00A00031" w:rsidRPr="001C3FD0" w:rsidRDefault="00A00031" w:rsidP="00FF3010">
            <w:pPr>
              <w:spacing w:before="60"/>
              <w:rPr>
                <w:rFonts w:asciiTheme="minorHAnsi" w:hAnsiTheme="minorHAnsi" w:cstheme="minorHAnsi"/>
                <w:b/>
                <w:szCs w:val="24"/>
              </w:rPr>
            </w:pPr>
            <w:r w:rsidRPr="001C3FD0">
              <w:rPr>
                <w:b/>
                <w:szCs w:val="24"/>
              </w:rPr>
              <w:t>Value</w:t>
            </w:r>
          </w:p>
        </w:tc>
      </w:tr>
      <w:tr w:rsidR="00A00031" w:rsidRPr="005B1C38" w14:paraId="75E80F43" w14:textId="77777777" w:rsidTr="00FF3010">
        <w:tc>
          <w:tcPr>
            <w:tcW w:w="2705" w:type="dxa"/>
          </w:tcPr>
          <w:p w14:paraId="1DDA8CE1" w14:textId="06C645E5" w:rsidR="00A00031" w:rsidRDefault="00A00031" w:rsidP="00FF3010">
            <w:pPr>
              <w:spacing w:before="60"/>
              <w:rPr>
                <w:szCs w:val="24"/>
              </w:rPr>
            </w:pPr>
            <w:r>
              <w:rPr>
                <w:szCs w:val="24"/>
              </w:rPr>
              <w:t>Destination Zone</w:t>
            </w:r>
          </w:p>
        </w:tc>
        <w:tc>
          <w:tcPr>
            <w:tcW w:w="6295" w:type="dxa"/>
          </w:tcPr>
          <w:p w14:paraId="1CE41AE2" w14:textId="34B82662" w:rsidR="00A00031" w:rsidRPr="00C619FB" w:rsidRDefault="00A00031" w:rsidP="00FF3010">
            <w:pPr>
              <w:rPr>
                <w:rFonts w:ascii="Courier New" w:hAnsi="Courier New" w:cs="Courier New"/>
              </w:rPr>
            </w:pPr>
            <w:r>
              <w:rPr>
                <w:noProof/>
              </w:rPr>
              <w:drawing>
                <wp:inline distT="0" distB="0" distL="0" distR="0" wp14:anchorId="17A5550C" wp14:editId="3CBC5FDD">
                  <wp:extent cx="857250" cy="2381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57250" cy="238125"/>
                          </a:xfrm>
                          <a:prstGeom prst="rect">
                            <a:avLst/>
                          </a:prstGeom>
                        </pic:spPr>
                      </pic:pic>
                    </a:graphicData>
                  </a:graphic>
                </wp:inline>
              </w:drawing>
            </w:r>
          </w:p>
        </w:tc>
      </w:tr>
    </w:tbl>
    <w:p w14:paraId="5414B6CB" w14:textId="77777777" w:rsidR="00A00031" w:rsidRDefault="00A00031" w:rsidP="00410B05">
      <w:pPr>
        <w:pStyle w:val="ListParagraph"/>
        <w:numPr>
          <w:ilvl w:val="0"/>
          <w:numId w:val="148"/>
        </w:numPr>
      </w:pPr>
      <w:r>
        <w:lastRenderedPageBreak/>
        <w:t xml:space="preserve">Click the </w:t>
      </w:r>
      <w:r>
        <w:rPr>
          <w:b/>
        </w:rPr>
        <w:t>Actions</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A00031" w:rsidRPr="00733F7B" w14:paraId="348C8BE0" w14:textId="77777777" w:rsidTr="00FF3010">
        <w:trPr>
          <w:trHeight w:val="269"/>
          <w:tblHeader/>
        </w:trPr>
        <w:tc>
          <w:tcPr>
            <w:tcW w:w="2705" w:type="dxa"/>
            <w:shd w:val="pct15" w:color="auto" w:fill="auto"/>
          </w:tcPr>
          <w:p w14:paraId="39B5769E" w14:textId="77777777" w:rsidR="00A00031" w:rsidRPr="001C3FD0" w:rsidRDefault="00A00031" w:rsidP="00FF3010">
            <w:pPr>
              <w:spacing w:before="60"/>
              <w:rPr>
                <w:b/>
                <w:szCs w:val="24"/>
              </w:rPr>
            </w:pPr>
            <w:r w:rsidRPr="001C3FD0">
              <w:rPr>
                <w:b/>
                <w:szCs w:val="24"/>
              </w:rPr>
              <w:t>Parameter</w:t>
            </w:r>
          </w:p>
        </w:tc>
        <w:tc>
          <w:tcPr>
            <w:tcW w:w="6295" w:type="dxa"/>
            <w:shd w:val="pct15" w:color="auto" w:fill="auto"/>
          </w:tcPr>
          <w:p w14:paraId="01946252" w14:textId="77777777" w:rsidR="00A00031" w:rsidRPr="001C3FD0" w:rsidRDefault="00A00031" w:rsidP="00FF3010">
            <w:pPr>
              <w:spacing w:before="60"/>
              <w:rPr>
                <w:rFonts w:asciiTheme="minorHAnsi" w:hAnsiTheme="minorHAnsi" w:cstheme="minorHAnsi"/>
                <w:b/>
                <w:szCs w:val="24"/>
              </w:rPr>
            </w:pPr>
            <w:r w:rsidRPr="001C3FD0">
              <w:rPr>
                <w:b/>
                <w:szCs w:val="24"/>
              </w:rPr>
              <w:t>Value</w:t>
            </w:r>
          </w:p>
        </w:tc>
      </w:tr>
      <w:tr w:rsidR="00A00031" w:rsidRPr="005B1C38" w14:paraId="1C8EED42" w14:textId="77777777" w:rsidTr="00FF3010">
        <w:tc>
          <w:tcPr>
            <w:tcW w:w="2705" w:type="dxa"/>
          </w:tcPr>
          <w:p w14:paraId="0EDEF109" w14:textId="77777777" w:rsidR="00A00031" w:rsidRDefault="00A00031" w:rsidP="00FF3010">
            <w:pPr>
              <w:spacing w:before="60"/>
              <w:rPr>
                <w:szCs w:val="24"/>
              </w:rPr>
            </w:pPr>
            <w:r>
              <w:rPr>
                <w:szCs w:val="24"/>
              </w:rPr>
              <w:t>Profile Setting</w:t>
            </w:r>
          </w:p>
        </w:tc>
        <w:tc>
          <w:tcPr>
            <w:tcW w:w="6295" w:type="dxa"/>
          </w:tcPr>
          <w:p w14:paraId="19D1B163" w14:textId="03EB0321" w:rsidR="00A00031" w:rsidRPr="00CD33EF" w:rsidRDefault="00A00031" w:rsidP="00FF3010">
            <w:r>
              <w:rPr>
                <w:noProof/>
              </w:rPr>
              <w:drawing>
                <wp:inline distT="0" distB="0" distL="0" distR="0" wp14:anchorId="69E3BF75" wp14:editId="6134EDBA">
                  <wp:extent cx="3152775" cy="8382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52775" cy="838200"/>
                          </a:xfrm>
                          <a:prstGeom prst="rect">
                            <a:avLst/>
                          </a:prstGeom>
                        </pic:spPr>
                      </pic:pic>
                    </a:graphicData>
                  </a:graphic>
                </wp:inline>
              </w:drawing>
            </w:r>
          </w:p>
        </w:tc>
      </w:tr>
    </w:tbl>
    <w:p w14:paraId="3230C758" w14:textId="5D68612C" w:rsidR="00A00031" w:rsidRDefault="00A00031" w:rsidP="00410B05">
      <w:pPr>
        <w:pStyle w:val="ListParagraph"/>
        <w:numPr>
          <w:ilvl w:val="0"/>
          <w:numId w:val="148"/>
        </w:numPr>
      </w:pPr>
      <w:r>
        <w:t xml:space="preserve">Click </w:t>
      </w:r>
      <w:r w:rsidRPr="00F1340A">
        <w:rPr>
          <w:b/>
        </w:rPr>
        <w:t>OK</w:t>
      </w:r>
      <w:r>
        <w:t xml:space="preserve"> to close the Security Policy Rule configuration window.</w:t>
      </w:r>
    </w:p>
    <w:p w14:paraId="0864B5CC" w14:textId="3E1B75CE" w:rsidR="00A00031" w:rsidRDefault="00A00031" w:rsidP="00410B05">
      <w:pPr>
        <w:pStyle w:val="ListParagraph"/>
        <w:numPr>
          <w:ilvl w:val="0"/>
          <w:numId w:val="148"/>
        </w:numPr>
      </w:pPr>
      <w:r>
        <w:t xml:space="preserve">Hover </w:t>
      </w:r>
      <w:r w:rsidR="003B0E18">
        <w:t>over</w:t>
      </w:r>
      <w:r>
        <w:t xml:space="preserve"> the </w:t>
      </w:r>
      <w:r>
        <w:rPr>
          <w:b/>
        </w:rPr>
        <w:t>Name</w:t>
      </w:r>
      <w:r>
        <w:t xml:space="preserve"> column header </w:t>
      </w:r>
      <w:r w:rsidR="009E7F65">
        <w:t xml:space="preserve">and select </w:t>
      </w:r>
      <w:r w:rsidRPr="009E7F65">
        <w:rPr>
          <w:b/>
        </w:rPr>
        <w:t>Adjust Columns</w:t>
      </w:r>
      <w:r w:rsidR="009E7F65">
        <w:t xml:space="preserve"> from the drop-down </w:t>
      </w:r>
      <w:r w:rsidR="00D94117">
        <w:t>list:</w:t>
      </w:r>
    </w:p>
    <w:p w14:paraId="44A06102" w14:textId="68610E8A" w:rsidR="00826384" w:rsidRDefault="00826384" w:rsidP="00826384">
      <w:pPr>
        <w:pStyle w:val="ListParagraph"/>
      </w:pPr>
      <w:r>
        <w:rPr>
          <w:noProof/>
        </w:rPr>
        <w:drawing>
          <wp:inline distT="0" distB="0" distL="0" distR="0" wp14:anchorId="6E77AA55" wp14:editId="7FCE75C9">
            <wp:extent cx="2476500" cy="8667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866775"/>
                    </a:xfrm>
                    <a:prstGeom prst="rect">
                      <a:avLst/>
                    </a:prstGeom>
                  </pic:spPr>
                </pic:pic>
              </a:graphicData>
            </a:graphic>
          </wp:inline>
        </w:drawing>
      </w:r>
    </w:p>
    <w:p w14:paraId="3C6EF98A" w14:textId="7797CA9E" w:rsidR="00120460" w:rsidRDefault="00A00031" w:rsidP="00410B05">
      <w:pPr>
        <w:pStyle w:val="ListParagraph"/>
        <w:numPr>
          <w:ilvl w:val="0"/>
          <w:numId w:val="148"/>
        </w:numPr>
      </w:pPr>
      <w:r>
        <w:rPr>
          <w:noProof/>
        </w:rPr>
        <w:drawing>
          <wp:inline distT="0" distB="0" distL="0" distR="0" wp14:anchorId="42840CA1" wp14:editId="5EE55859">
            <wp:extent cx="628650" cy="219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2EA20F5B" w14:textId="48392A3A" w:rsidR="00D840C6" w:rsidRDefault="00D840C6" w:rsidP="00D840C6">
      <w:pPr>
        <w:pStyle w:val="Heading2"/>
      </w:pPr>
      <w:bookmarkStart w:id="77" w:name="_Toc474939113"/>
      <w:r>
        <w:t>5.24 Generate Threats</w:t>
      </w:r>
      <w:bookmarkEnd w:id="77"/>
    </w:p>
    <w:p w14:paraId="1A33D0CE" w14:textId="55568713" w:rsidR="00D840C6" w:rsidRDefault="00D840C6" w:rsidP="00410B05">
      <w:pPr>
        <w:pStyle w:val="ListParagraph"/>
        <w:numPr>
          <w:ilvl w:val="0"/>
          <w:numId w:val="149"/>
        </w:numPr>
      </w:pPr>
      <w:r>
        <w:t>On the Windows desktop</w:t>
      </w:r>
      <w:r w:rsidR="003B0E18">
        <w:t>,</w:t>
      </w:r>
      <w:r>
        <w:t xml:space="preserve"> open </w:t>
      </w:r>
      <w:r w:rsidRPr="003B0E18">
        <w:rPr>
          <w:b/>
        </w:rPr>
        <w:t>PuTTY</w:t>
      </w:r>
      <w:r>
        <w:t xml:space="preserve"> and double-click </w:t>
      </w:r>
      <w:r>
        <w:rPr>
          <w:b/>
        </w:rPr>
        <w:t>traffic-generator</w:t>
      </w:r>
      <w:r>
        <w:t>.</w:t>
      </w:r>
    </w:p>
    <w:p w14:paraId="50DE31E5" w14:textId="77777777" w:rsidR="00D840C6" w:rsidRDefault="00D840C6" w:rsidP="00410B05">
      <w:pPr>
        <w:pStyle w:val="ListParagraph"/>
        <w:numPr>
          <w:ilvl w:val="0"/>
          <w:numId w:val="149"/>
        </w:numPr>
      </w:pPr>
      <w:r>
        <w:rPr>
          <w:rFonts w:cs="Times New Roman"/>
        </w:rPr>
        <w:t>Enter the following information when prompted:</w:t>
      </w:r>
    </w:p>
    <w:tbl>
      <w:tblPr>
        <w:tblStyle w:val="TableGrid"/>
        <w:tblW w:w="9000" w:type="dxa"/>
        <w:tblInd w:w="355" w:type="dxa"/>
        <w:tblLook w:val="04A0" w:firstRow="1" w:lastRow="0" w:firstColumn="1" w:lastColumn="0" w:noHBand="0" w:noVBand="1"/>
      </w:tblPr>
      <w:tblGrid>
        <w:gridCol w:w="2705"/>
        <w:gridCol w:w="6295"/>
      </w:tblGrid>
      <w:tr w:rsidR="00D840C6" w14:paraId="2B43916A" w14:textId="77777777" w:rsidTr="00D840C6">
        <w:trPr>
          <w:trHeight w:val="269"/>
          <w:tblHeader/>
        </w:trPr>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772D0DD5" w14:textId="77777777" w:rsidR="00D840C6" w:rsidRDefault="00D840C6">
            <w:pPr>
              <w:spacing w:before="60"/>
              <w:rPr>
                <w:b/>
                <w:szCs w:val="24"/>
              </w:rPr>
            </w:pPr>
            <w:r>
              <w:rPr>
                <w:b/>
                <w:szCs w:val="24"/>
              </w:rPr>
              <w:t>Parameter</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167896F2" w14:textId="77777777" w:rsidR="00D840C6" w:rsidRDefault="00D840C6">
            <w:pPr>
              <w:spacing w:before="60"/>
              <w:rPr>
                <w:rFonts w:asciiTheme="minorHAnsi" w:hAnsiTheme="minorHAnsi" w:cstheme="minorHAnsi"/>
                <w:b/>
                <w:szCs w:val="24"/>
              </w:rPr>
            </w:pPr>
            <w:r>
              <w:rPr>
                <w:b/>
                <w:szCs w:val="24"/>
              </w:rPr>
              <w:t>Value</w:t>
            </w:r>
          </w:p>
        </w:tc>
      </w:tr>
      <w:tr w:rsidR="00D840C6" w14:paraId="320F78C8" w14:textId="77777777" w:rsidTr="00D840C6">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1D0559" w14:textId="77777777" w:rsidR="00D840C6" w:rsidRDefault="00D840C6">
            <w:pPr>
              <w:spacing w:before="60"/>
              <w:rPr>
                <w:szCs w:val="24"/>
              </w:rPr>
            </w:pPr>
            <w:r>
              <w:rPr>
                <w:szCs w:val="24"/>
              </w:rPr>
              <w:t>Password</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2D197" w14:textId="217B90D9" w:rsidR="00D840C6" w:rsidRPr="00C031C4" w:rsidRDefault="00D840C6">
            <w:pPr>
              <w:rPr>
                <w:rFonts w:ascii="Consolas" w:hAnsi="Consolas" w:cs="Consolas"/>
              </w:rPr>
            </w:pPr>
            <w:r w:rsidRPr="00C031C4">
              <w:rPr>
                <w:rFonts w:ascii="Consolas" w:hAnsi="Consolas" w:cs="Consolas"/>
              </w:rPr>
              <w:t>Pal0Alt0</w:t>
            </w:r>
          </w:p>
        </w:tc>
      </w:tr>
    </w:tbl>
    <w:p w14:paraId="11FFB0B5" w14:textId="5C5EAFF7" w:rsidR="00D840C6" w:rsidRDefault="00475D89" w:rsidP="00410B05">
      <w:pPr>
        <w:pStyle w:val="ListParagraph"/>
        <w:numPr>
          <w:ilvl w:val="0"/>
          <w:numId w:val="149"/>
        </w:numPr>
      </w:pPr>
      <w:r>
        <w:t>I</w:t>
      </w:r>
      <w:r w:rsidR="00D840C6">
        <w:t xml:space="preserve">n the </w:t>
      </w:r>
      <w:r>
        <w:t>PuTTY window</w:t>
      </w:r>
      <w:r w:rsidR="003B0E18">
        <w:t>,</w:t>
      </w:r>
      <w:r w:rsidR="00D840C6">
        <w:t xml:space="preserve"> </w:t>
      </w:r>
      <w:r>
        <w:t>type the command</w:t>
      </w:r>
      <w:r w:rsidR="00D840C6">
        <w:t xml:space="preserve"> </w:t>
      </w:r>
      <w:r w:rsidR="00D840C6" w:rsidRPr="00475D89">
        <w:rPr>
          <w:rFonts w:ascii="Courier New" w:hAnsi="Courier New" w:cs="Courier New"/>
        </w:rPr>
        <w:t xml:space="preserve">sh </w:t>
      </w:r>
      <w:r w:rsidR="007C5BF3">
        <w:rPr>
          <w:rFonts w:ascii="Courier New" w:hAnsi="Courier New" w:cs="Courier New"/>
        </w:rPr>
        <w:t>/tg/</w:t>
      </w:r>
      <w:r w:rsidR="00D840C6" w:rsidRPr="00475D89">
        <w:rPr>
          <w:rFonts w:ascii="Courier New" w:hAnsi="Courier New" w:cs="Courier New"/>
        </w:rPr>
        <w:t>malware.sh</w:t>
      </w:r>
      <w:r w:rsidRPr="00D71EFC">
        <w:rPr>
          <w:rFonts w:cs="Times New Roman"/>
        </w:rPr>
        <w:t>.</w:t>
      </w:r>
    </w:p>
    <w:p w14:paraId="192AC04F" w14:textId="3E72432D" w:rsidR="00D840C6" w:rsidRDefault="00FF3010" w:rsidP="00410B05">
      <w:pPr>
        <w:pStyle w:val="ListParagraph"/>
        <w:numPr>
          <w:ilvl w:val="0"/>
          <w:numId w:val="149"/>
        </w:numPr>
      </w:pPr>
      <w:r>
        <w:t>Select</w:t>
      </w:r>
      <w:r w:rsidR="00D840C6">
        <w:t xml:space="preserve"> </w:t>
      </w:r>
      <w:r w:rsidR="00D840C6">
        <w:rPr>
          <w:b/>
        </w:rPr>
        <w:t>Monitor &gt; Logs &gt; Threat</w:t>
      </w:r>
      <w:r w:rsidR="00D840C6">
        <w:t>.</w:t>
      </w:r>
      <w:r>
        <w:t xml:space="preserve"> </w:t>
      </w:r>
      <w:r>
        <w:rPr>
          <w:noProof/>
        </w:rPr>
        <w:drawing>
          <wp:inline distT="0" distB="0" distL="0" distR="0" wp14:anchorId="669DB08A" wp14:editId="4A8A7B6B">
            <wp:extent cx="704850" cy="1809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4850" cy="180975"/>
                    </a:xfrm>
                    <a:prstGeom prst="rect">
                      <a:avLst/>
                    </a:prstGeom>
                  </pic:spPr>
                </pic:pic>
              </a:graphicData>
            </a:graphic>
          </wp:inline>
        </w:drawing>
      </w:r>
    </w:p>
    <w:p w14:paraId="2AE6E31D" w14:textId="180EFCBE" w:rsidR="00FF3010" w:rsidRDefault="00101298" w:rsidP="00410B05">
      <w:pPr>
        <w:pStyle w:val="ListParagraph"/>
        <w:numPr>
          <w:ilvl w:val="0"/>
          <w:numId w:val="149"/>
        </w:numPr>
      </w:pPr>
      <w:r>
        <w:t>Type the following filte</w:t>
      </w:r>
      <w:r w:rsidR="003B0E18">
        <w:t xml:space="preserve">r </w:t>
      </w:r>
      <w:r w:rsidR="00FF3010" w:rsidRPr="00101298">
        <w:rPr>
          <w:rFonts w:ascii="Courier New" w:hAnsi="Courier New" w:cs="Courier New"/>
        </w:rPr>
        <w:t>(severity neq informational)</w:t>
      </w:r>
      <w:r w:rsidR="00757E9D">
        <w:t>.</w:t>
      </w:r>
    </w:p>
    <w:p w14:paraId="18206527" w14:textId="4B928EE7" w:rsidR="00D840C6" w:rsidRDefault="00D840C6" w:rsidP="00410B05">
      <w:pPr>
        <w:pStyle w:val="ListParagraph"/>
        <w:numPr>
          <w:ilvl w:val="0"/>
          <w:numId w:val="149"/>
        </w:numPr>
      </w:pPr>
      <w:r>
        <w:t>Notice the threats currently li</w:t>
      </w:r>
      <w:r w:rsidR="00FF3010">
        <w:t>sted from the generated traffic:</w:t>
      </w:r>
    </w:p>
    <w:p w14:paraId="508114CD" w14:textId="2F8D3482" w:rsidR="00FF3010" w:rsidRDefault="00A50DCD" w:rsidP="00FF3010">
      <w:pPr>
        <w:pStyle w:val="ListParagraph"/>
      </w:pPr>
      <w:r>
        <w:rPr>
          <w:noProof/>
        </w:rPr>
        <w:drawing>
          <wp:inline distT="0" distB="0" distL="0" distR="0" wp14:anchorId="57242090" wp14:editId="20021D24">
            <wp:extent cx="3590925" cy="819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90925" cy="819150"/>
                    </a:xfrm>
                    <a:prstGeom prst="rect">
                      <a:avLst/>
                    </a:prstGeom>
                  </pic:spPr>
                </pic:pic>
              </a:graphicData>
            </a:graphic>
          </wp:inline>
        </w:drawing>
      </w:r>
    </w:p>
    <w:p w14:paraId="759CB7C9" w14:textId="6E7C3E5A" w:rsidR="00FF3010" w:rsidRDefault="00FF3010" w:rsidP="00410B05">
      <w:pPr>
        <w:pStyle w:val="ListParagraph"/>
        <w:numPr>
          <w:ilvl w:val="0"/>
          <w:numId w:val="149"/>
        </w:numPr>
      </w:pPr>
      <w:r>
        <w:t xml:space="preserve">Select </w:t>
      </w:r>
      <w:r>
        <w:rPr>
          <w:b/>
        </w:rPr>
        <w:t>Monitor &gt; Logs &gt; Data Filtering</w:t>
      </w:r>
      <w:r>
        <w:t xml:space="preserve">. </w:t>
      </w:r>
      <w:r>
        <w:rPr>
          <w:noProof/>
        </w:rPr>
        <w:drawing>
          <wp:inline distT="0" distB="0" distL="0" distR="0" wp14:anchorId="2F70EB39" wp14:editId="19FCAC2C">
            <wp:extent cx="923925" cy="1905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23925" cy="190500"/>
                    </a:xfrm>
                    <a:prstGeom prst="rect">
                      <a:avLst/>
                    </a:prstGeom>
                  </pic:spPr>
                </pic:pic>
              </a:graphicData>
            </a:graphic>
          </wp:inline>
        </w:drawing>
      </w:r>
    </w:p>
    <w:p w14:paraId="3F0322F1" w14:textId="55E749A4" w:rsidR="00FF3010" w:rsidRDefault="00A50DCD" w:rsidP="00410B05">
      <w:pPr>
        <w:pStyle w:val="ListParagraph"/>
        <w:numPr>
          <w:ilvl w:val="0"/>
          <w:numId w:val="149"/>
        </w:numPr>
      </w:pPr>
      <w:r>
        <w:t>Notice the blocked files:</w:t>
      </w:r>
    </w:p>
    <w:p w14:paraId="450B3381" w14:textId="7BF19D08" w:rsidR="00FF3010" w:rsidRDefault="00A50DCD" w:rsidP="00FF3010">
      <w:pPr>
        <w:pStyle w:val="ListParagraph"/>
      </w:pPr>
      <w:r>
        <w:rPr>
          <w:noProof/>
        </w:rPr>
        <w:lastRenderedPageBreak/>
        <w:drawing>
          <wp:inline distT="0" distB="0" distL="0" distR="0" wp14:anchorId="7F22416D" wp14:editId="6034E6CF">
            <wp:extent cx="4772025" cy="15716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2025" cy="1571625"/>
                    </a:xfrm>
                    <a:prstGeom prst="rect">
                      <a:avLst/>
                    </a:prstGeom>
                  </pic:spPr>
                </pic:pic>
              </a:graphicData>
            </a:graphic>
          </wp:inline>
        </w:drawing>
      </w:r>
    </w:p>
    <w:p w14:paraId="022144E6" w14:textId="7C65CD66" w:rsidR="00FF3010" w:rsidRDefault="00FF3010" w:rsidP="00FF3010">
      <w:pPr>
        <w:pStyle w:val="Heading2"/>
      </w:pPr>
      <w:bookmarkStart w:id="78" w:name="_Toc474939114"/>
      <w:r>
        <w:t>5.25 Modify Security Profile Group</w:t>
      </w:r>
      <w:bookmarkEnd w:id="78"/>
    </w:p>
    <w:p w14:paraId="515CD18B" w14:textId="77777777" w:rsidR="00FF3010" w:rsidRDefault="00FF3010" w:rsidP="00410B05">
      <w:pPr>
        <w:pStyle w:val="ListParagraph"/>
        <w:numPr>
          <w:ilvl w:val="0"/>
          <w:numId w:val="150"/>
        </w:numPr>
      </w:pPr>
      <w:r>
        <w:t xml:space="preserve">Select </w:t>
      </w:r>
      <w:r w:rsidRPr="00F60083">
        <w:rPr>
          <w:b/>
        </w:rPr>
        <w:t xml:space="preserve">Objects &gt; </w:t>
      </w:r>
      <w:r>
        <w:rPr>
          <w:b/>
        </w:rPr>
        <w:t>Security Profile Groups</w:t>
      </w:r>
      <w:r>
        <w:t>.</w:t>
      </w:r>
      <w:r w:rsidRPr="007117CC">
        <w:rPr>
          <w:noProof/>
        </w:rPr>
        <w:t xml:space="preserve"> </w:t>
      </w:r>
      <w:r>
        <w:rPr>
          <w:noProof/>
        </w:rPr>
        <w:drawing>
          <wp:inline distT="0" distB="0" distL="0" distR="0" wp14:anchorId="3A8E7A82" wp14:editId="06FE972F">
            <wp:extent cx="1323975" cy="1905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23975" cy="190500"/>
                    </a:xfrm>
                    <a:prstGeom prst="rect">
                      <a:avLst/>
                    </a:prstGeom>
                  </pic:spPr>
                </pic:pic>
              </a:graphicData>
            </a:graphic>
          </wp:inline>
        </w:drawing>
      </w:r>
    </w:p>
    <w:p w14:paraId="70DF9EDB" w14:textId="474B8CF9" w:rsidR="00FF3010" w:rsidRDefault="00FF3010" w:rsidP="00410B05">
      <w:pPr>
        <w:pStyle w:val="ListParagraph"/>
        <w:numPr>
          <w:ilvl w:val="0"/>
          <w:numId w:val="150"/>
        </w:numPr>
      </w:pPr>
      <w:r>
        <w:t xml:space="preserve">Click to open </w:t>
      </w:r>
      <w:r w:rsidRPr="0072468D">
        <w:rPr>
          <w:rFonts w:cs="Times New Roman"/>
        </w:rPr>
        <w:t xml:space="preserve">the </w:t>
      </w:r>
      <w:r>
        <w:rPr>
          <w:rFonts w:cs="Times New Roman"/>
          <w:b/>
        </w:rPr>
        <w:t>lab-spg</w:t>
      </w:r>
      <w:r w:rsidR="00E65B96">
        <w:rPr>
          <w:rFonts w:cs="Times New Roman"/>
        </w:rPr>
        <w:t xml:space="preserve"> S</w:t>
      </w:r>
      <w:r w:rsidRPr="0072468D">
        <w:rPr>
          <w:rFonts w:cs="Times New Roman"/>
        </w:rPr>
        <w:t>ecurity</w:t>
      </w:r>
      <w:r w:rsidR="00E65B96">
        <w:t xml:space="preserve"> P</w:t>
      </w:r>
      <w:r>
        <w:t xml:space="preserve">rofile </w:t>
      </w:r>
      <w:r w:rsidR="003452E9">
        <w:t>G</w:t>
      </w:r>
      <w:r>
        <w:t>roup.</w:t>
      </w:r>
    </w:p>
    <w:p w14:paraId="4DDE34D7" w14:textId="348B43E6" w:rsidR="00FF3010" w:rsidRDefault="00E65B96" w:rsidP="00410B05">
      <w:pPr>
        <w:pStyle w:val="ListParagraph"/>
        <w:numPr>
          <w:ilvl w:val="0"/>
          <w:numId w:val="150"/>
        </w:numPr>
      </w:pPr>
      <w:r>
        <w:t>Remove the File B</w:t>
      </w:r>
      <w:r w:rsidR="00FF3010">
        <w:t xml:space="preserve">locking </w:t>
      </w:r>
      <w:r w:rsidR="00F10998">
        <w:t>Profile</w:t>
      </w:r>
      <w:r w:rsidR="00FF3010">
        <w:t>:</w:t>
      </w:r>
    </w:p>
    <w:p w14:paraId="609DEA8E" w14:textId="2C0DB1FB" w:rsidR="00FF3010" w:rsidRDefault="00FF3010" w:rsidP="00FF3010">
      <w:pPr>
        <w:pStyle w:val="ListParagraph"/>
      </w:pPr>
      <w:r>
        <w:rPr>
          <w:noProof/>
        </w:rPr>
        <w:drawing>
          <wp:inline distT="0" distB="0" distL="0" distR="0" wp14:anchorId="2471B5A3" wp14:editId="395204AF">
            <wp:extent cx="3952875" cy="29622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2875" cy="2962275"/>
                    </a:xfrm>
                    <a:prstGeom prst="rect">
                      <a:avLst/>
                    </a:prstGeom>
                  </pic:spPr>
                </pic:pic>
              </a:graphicData>
            </a:graphic>
          </wp:inline>
        </w:drawing>
      </w:r>
    </w:p>
    <w:p w14:paraId="253C2A3F" w14:textId="77777777" w:rsidR="00FF3010" w:rsidRDefault="00FF3010" w:rsidP="00410B05">
      <w:pPr>
        <w:pStyle w:val="ListParagraph"/>
        <w:numPr>
          <w:ilvl w:val="0"/>
          <w:numId w:val="150"/>
        </w:numPr>
      </w:pPr>
      <w:r>
        <w:t xml:space="preserve">Click </w:t>
      </w:r>
      <w:r>
        <w:rPr>
          <w:b/>
        </w:rPr>
        <w:t>OK</w:t>
      </w:r>
      <w:r>
        <w:t>.</w:t>
      </w:r>
    </w:p>
    <w:p w14:paraId="102D7281" w14:textId="46E596ED" w:rsidR="00FF3010" w:rsidRDefault="00FF3010" w:rsidP="00410B05">
      <w:pPr>
        <w:pStyle w:val="ListParagraph"/>
        <w:numPr>
          <w:ilvl w:val="0"/>
          <w:numId w:val="150"/>
        </w:numPr>
      </w:pPr>
      <w:r>
        <w:rPr>
          <w:noProof/>
        </w:rPr>
        <w:drawing>
          <wp:inline distT="0" distB="0" distL="0" distR="0" wp14:anchorId="2F7C5C06" wp14:editId="50E3104B">
            <wp:extent cx="628650" cy="2190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02F967C3" w14:textId="0C6BE4B4" w:rsidR="00FF3010" w:rsidRDefault="00D13B73" w:rsidP="00FF3010">
      <w:pPr>
        <w:pStyle w:val="Heading2"/>
      </w:pPr>
      <w:bookmarkStart w:id="79" w:name="_Toc474939115"/>
      <w:r>
        <w:t>5.26</w:t>
      </w:r>
      <w:r w:rsidR="00FF3010">
        <w:t xml:space="preserve"> Generate Threats</w:t>
      </w:r>
      <w:bookmarkEnd w:id="79"/>
    </w:p>
    <w:p w14:paraId="350E481B" w14:textId="6FFC5AB8" w:rsidR="00FF3010" w:rsidRDefault="00FF3010" w:rsidP="00410B05">
      <w:pPr>
        <w:pStyle w:val="ListParagraph"/>
        <w:numPr>
          <w:ilvl w:val="0"/>
          <w:numId w:val="151"/>
        </w:numPr>
      </w:pPr>
      <w:r>
        <w:t>On the Windows desktop</w:t>
      </w:r>
      <w:r w:rsidR="00D71EFC">
        <w:t>,</w:t>
      </w:r>
      <w:r>
        <w:t xml:space="preserve"> open </w:t>
      </w:r>
      <w:r w:rsidRPr="00D71EFC">
        <w:rPr>
          <w:b/>
        </w:rPr>
        <w:t>PuTTY</w:t>
      </w:r>
      <w:r>
        <w:t xml:space="preserve"> and double-click </w:t>
      </w:r>
      <w:r>
        <w:rPr>
          <w:b/>
        </w:rPr>
        <w:t>traffic-generator</w:t>
      </w:r>
      <w:r>
        <w:t>.</w:t>
      </w:r>
    </w:p>
    <w:p w14:paraId="7FF10A59" w14:textId="77777777" w:rsidR="00FF3010" w:rsidRDefault="00FF3010" w:rsidP="00410B05">
      <w:pPr>
        <w:pStyle w:val="ListParagraph"/>
        <w:numPr>
          <w:ilvl w:val="0"/>
          <w:numId w:val="151"/>
        </w:numPr>
      </w:pPr>
      <w:r>
        <w:rPr>
          <w:rFonts w:cs="Times New Roman"/>
        </w:rPr>
        <w:t>Enter the following information when prompted:</w:t>
      </w:r>
    </w:p>
    <w:tbl>
      <w:tblPr>
        <w:tblStyle w:val="TableGrid"/>
        <w:tblW w:w="9000" w:type="dxa"/>
        <w:tblInd w:w="355" w:type="dxa"/>
        <w:tblLook w:val="04A0" w:firstRow="1" w:lastRow="0" w:firstColumn="1" w:lastColumn="0" w:noHBand="0" w:noVBand="1"/>
      </w:tblPr>
      <w:tblGrid>
        <w:gridCol w:w="2705"/>
        <w:gridCol w:w="6295"/>
      </w:tblGrid>
      <w:tr w:rsidR="00FF3010" w14:paraId="5DB44339" w14:textId="77777777" w:rsidTr="00FF3010">
        <w:trPr>
          <w:trHeight w:val="269"/>
          <w:tblHeader/>
        </w:trPr>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5D2707AB" w14:textId="77777777" w:rsidR="00FF3010" w:rsidRDefault="00FF3010" w:rsidP="00FF3010">
            <w:pPr>
              <w:spacing w:before="60"/>
              <w:rPr>
                <w:b/>
                <w:szCs w:val="24"/>
              </w:rPr>
            </w:pPr>
            <w:r>
              <w:rPr>
                <w:b/>
                <w:szCs w:val="24"/>
              </w:rPr>
              <w:t>Parameter</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3D5E1765" w14:textId="77777777" w:rsidR="00FF3010" w:rsidRDefault="00FF3010" w:rsidP="00FF3010">
            <w:pPr>
              <w:spacing w:before="60"/>
              <w:rPr>
                <w:rFonts w:asciiTheme="minorHAnsi" w:hAnsiTheme="minorHAnsi" w:cstheme="minorHAnsi"/>
                <w:b/>
                <w:szCs w:val="24"/>
              </w:rPr>
            </w:pPr>
            <w:r>
              <w:rPr>
                <w:b/>
                <w:szCs w:val="24"/>
              </w:rPr>
              <w:t>Value</w:t>
            </w:r>
          </w:p>
        </w:tc>
      </w:tr>
      <w:tr w:rsidR="00FF3010" w14:paraId="16644A4F" w14:textId="77777777" w:rsidTr="00FF3010">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3D120" w14:textId="77777777" w:rsidR="00FF3010" w:rsidRDefault="00FF3010" w:rsidP="00FF3010">
            <w:pPr>
              <w:spacing w:before="60"/>
              <w:rPr>
                <w:szCs w:val="24"/>
              </w:rPr>
            </w:pPr>
            <w:r>
              <w:rPr>
                <w:szCs w:val="24"/>
              </w:rPr>
              <w:t>Password</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A9649" w14:textId="77777777" w:rsidR="00FF3010" w:rsidRPr="00DF7E6C" w:rsidRDefault="00FF3010" w:rsidP="00FF3010">
            <w:pPr>
              <w:rPr>
                <w:rFonts w:ascii="Consolas" w:hAnsi="Consolas" w:cs="Courier New"/>
              </w:rPr>
            </w:pPr>
            <w:r w:rsidRPr="00DF7E6C">
              <w:rPr>
                <w:rFonts w:ascii="Consolas" w:hAnsi="Consolas" w:cs="Courier New"/>
              </w:rPr>
              <w:t>Pal0Alt0</w:t>
            </w:r>
          </w:p>
        </w:tc>
      </w:tr>
    </w:tbl>
    <w:p w14:paraId="20837FBC" w14:textId="3A0101AF" w:rsidR="00FF3010" w:rsidRDefault="00475D89" w:rsidP="00410B05">
      <w:pPr>
        <w:pStyle w:val="ListParagraph"/>
        <w:numPr>
          <w:ilvl w:val="0"/>
          <w:numId w:val="151"/>
        </w:numPr>
      </w:pPr>
      <w:r>
        <w:t>I</w:t>
      </w:r>
      <w:r w:rsidR="00FF3010">
        <w:t xml:space="preserve">n the </w:t>
      </w:r>
      <w:r w:rsidR="00E65B96">
        <w:t>PuTTY window</w:t>
      </w:r>
      <w:r w:rsidR="00D71EFC">
        <w:t>,</w:t>
      </w:r>
      <w:r w:rsidR="00FF3010">
        <w:t xml:space="preserve"> </w:t>
      </w:r>
      <w:r>
        <w:t>type</w:t>
      </w:r>
      <w:r w:rsidR="00E65B96">
        <w:t xml:space="preserve"> the command</w:t>
      </w:r>
      <w:r w:rsidR="00FF3010">
        <w:t xml:space="preserve"> </w:t>
      </w:r>
      <w:r w:rsidR="00FF3010" w:rsidRPr="00E65B96">
        <w:rPr>
          <w:rFonts w:ascii="Courier New" w:hAnsi="Courier New" w:cs="Courier New"/>
        </w:rPr>
        <w:t xml:space="preserve">sh </w:t>
      </w:r>
      <w:r w:rsidR="007C5BF3">
        <w:rPr>
          <w:rFonts w:ascii="Courier New" w:hAnsi="Courier New" w:cs="Courier New"/>
        </w:rPr>
        <w:t>/tg/</w:t>
      </w:r>
      <w:r w:rsidR="00FF3010" w:rsidRPr="00E65B96">
        <w:rPr>
          <w:rFonts w:ascii="Courier New" w:hAnsi="Courier New" w:cs="Courier New"/>
        </w:rPr>
        <w:t>malware.sh</w:t>
      </w:r>
      <w:r w:rsidR="00E65B96" w:rsidRPr="00D71EFC">
        <w:rPr>
          <w:rFonts w:cs="Times New Roman"/>
        </w:rPr>
        <w:t>.</w:t>
      </w:r>
    </w:p>
    <w:p w14:paraId="6FC80A43" w14:textId="77777777" w:rsidR="00FF3010" w:rsidRDefault="00FF3010" w:rsidP="00410B05">
      <w:pPr>
        <w:pStyle w:val="ListParagraph"/>
        <w:numPr>
          <w:ilvl w:val="0"/>
          <w:numId w:val="151"/>
        </w:numPr>
      </w:pPr>
      <w:r>
        <w:lastRenderedPageBreak/>
        <w:t xml:space="preserve">Select </w:t>
      </w:r>
      <w:r>
        <w:rPr>
          <w:b/>
        </w:rPr>
        <w:t>Monitor &gt; Logs &gt; Threat</w:t>
      </w:r>
      <w:r>
        <w:t xml:space="preserve">. </w:t>
      </w:r>
      <w:r>
        <w:rPr>
          <w:noProof/>
        </w:rPr>
        <w:drawing>
          <wp:inline distT="0" distB="0" distL="0" distR="0" wp14:anchorId="4726458D" wp14:editId="22470D7D">
            <wp:extent cx="704850" cy="1809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4850" cy="180975"/>
                    </a:xfrm>
                    <a:prstGeom prst="rect">
                      <a:avLst/>
                    </a:prstGeom>
                  </pic:spPr>
                </pic:pic>
              </a:graphicData>
            </a:graphic>
          </wp:inline>
        </w:drawing>
      </w:r>
    </w:p>
    <w:p w14:paraId="683EAAAB" w14:textId="20E201AA" w:rsidR="00FF3010" w:rsidRDefault="001004AE" w:rsidP="00410B05">
      <w:pPr>
        <w:pStyle w:val="ListParagraph"/>
        <w:numPr>
          <w:ilvl w:val="0"/>
          <w:numId w:val="151"/>
        </w:numPr>
      </w:pPr>
      <w:r>
        <w:t>Input</w:t>
      </w:r>
      <w:r w:rsidR="00A46B01">
        <w:t xml:space="preserve"> the following filter</w:t>
      </w:r>
      <w:r w:rsidR="00FF3010">
        <w:t xml:space="preserve"> </w:t>
      </w:r>
      <w:r w:rsidR="00FF3010" w:rsidRPr="00A46B01">
        <w:rPr>
          <w:rFonts w:ascii="Courier New" w:hAnsi="Courier New" w:cs="Courier New"/>
        </w:rPr>
        <w:t>(severity neq informational)</w:t>
      </w:r>
      <w:r w:rsidR="00A46B01">
        <w:t>.</w:t>
      </w:r>
    </w:p>
    <w:p w14:paraId="1C1E043B" w14:textId="31E658FA" w:rsidR="00A50DCD" w:rsidRDefault="00A50DCD" w:rsidP="00410B05">
      <w:pPr>
        <w:pStyle w:val="ListParagraph"/>
        <w:numPr>
          <w:ilvl w:val="0"/>
          <w:numId w:val="151"/>
        </w:numPr>
      </w:pPr>
      <w:r>
        <w:t xml:space="preserve">Notice </w:t>
      </w:r>
      <w:r w:rsidR="00B2338E">
        <w:t xml:space="preserve">that </w:t>
      </w:r>
      <w:r>
        <w:t>the blocked files are now being detected as a virus</w:t>
      </w:r>
      <w:r w:rsidR="00B2338E">
        <w:t>:</w:t>
      </w:r>
    </w:p>
    <w:p w14:paraId="2C7297C1" w14:textId="3EFE471B" w:rsidR="00A50DCD" w:rsidRDefault="00A50DCD" w:rsidP="00A50DCD">
      <w:pPr>
        <w:pStyle w:val="ListParagraph"/>
      </w:pPr>
      <w:r>
        <w:rPr>
          <w:noProof/>
        </w:rPr>
        <w:drawing>
          <wp:inline distT="0" distB="0" distL="0" distR="0" wp14:anchorId="3BFAB991" wp14:editId="1CADB297">
            <wp:extent cx="3524250" cy="5334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24250" cy="533400"/>
                    </a:xfrm>
                    <a:prstGeom prst="rect">
                      <a:avLst/>
                    </a:prstGeom>
                  </pic:spPr>
                </pic:pic>
              </a:graphicData>
            </a:graphic>
          </wp:inline>
        </w:drawing>
      </w:r>
    </w:p>
    <w:p w14:paraId="70DBDCC2" w14:textId="77777777" w:rsidR="00FF3010" w:rsidRDefault="00FF3010" w:rsidP="00FF3010"/>
    <w:p w14:paraId="3B22B000" w14:textId="77777777" w:rsidR="00910FBA" w:rsidRDefault="00910FBA" w:rsidP="00910FBA">
      <w:pPr>
        <w:jc w:val="center"/>
      </w:pPr>
      <w:r w:rsidRPr="00C03BC8">
        <w:rPr>
          <w:noProof/>
        </w:rPr>
        <w:drawing>
          <wp:inline distT="0" distB="0" distL="0" distR="0" wp14:anchorId="2EF568E7" wp14:editId="17C633C5">
            <wp:extent cx="1352550" cy="1357468"/>
            <wp:effectExtent l="0" t="0" r="0" b="0"/>
            <wp:docPr id="15"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3CC6BAB4" w14:textId="0439D816" w:rsidR="00910FBA" w:rsidRDefault="00910FBA" w:rsidP="00910FBA">
      <w:pPr>
        <w:jc w:val="center"/>
      </w:pPr>
      <w:r>
        <w:t xml:space="preserve">Stop. This is the end of the Content-ID lab. </w:t>
      </w:r>
    </w:p>
    <w:p w14:paraId="4DF67C50" w14:textId="77777777" w:rsidR="004A7F44" w:rsidRDefault="004A7F44" w:rsidP="004A7F44"/>
    <w:p w14:paraId="0E267D20" w14:textId="77777777" w:rsidR="00022B05" w:rsidRDefault="00022B05" w:rsidP="00022B05"/>
    <w:p w14:paraId="6684D74F" w14:textId="07341853" w:rsidR="00033044" w:rsidRDefault="000C4C73" w:rsidP="0010279A">
      <w:pPr>
        <w:pStyle w:val="Heading1"/>
        <w:pageBreakBefore/>
      </w:pPr>
      <w:bookmarkStart w:id="80" w:name="_Toc474939116"/>
      <w:r>
        <w:lastRenderedPageBreak/>
        <w:t xml:space="preserve">6. </w:t>
      </w:r>
      <w:r w:rsidR="00033044">
        <w:t>Lab: URL Filtering</w:t>
      </w:r>
      <w:bookmarkEnd w:id="80"/>
    </w:p>
    <w:p w14:paraId="44345D55" w14:textId="754B8152" w:rsidR="0010279A" w:rsidRDefault="009423E9" w:rsidP="0010279A">
      <w:pPr>
        <w:pStyle w:val="Heading2"/>
      </w:pPr>
      <w:bookmarkStart w:id="81" w:name="_Toc474939117"/>
      <w:r>
        <w:rPr>
          <w:noProof/>
        </w:rPr>
        <w:drawing>
          <wp:inline distT="0" distB="0" distL="0" distR="0" wp14:anchorId="6CAD1C93" wp14:editId="0812CFAB">
            <wp:extent cx="5943600" cy="4811395"/>
            <wp:effectExtent l="0" t="0" r="0" b="82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811395"/>
                    </a:xfrm>
                    <a:prstGeom prst="rect">
                      <a:avLst/>
                    </a:prstGeom>
                  </pic:spPr>
                </pic:pic>
              </a:graphicData>
            </a:graphic>
          </wp:inline>
        </w:drawing>
      </w:r>
      <w:r w:rsidR="0010279A">
        <w:t>Lab Objectives</w:t>
      </w:r>
      <w:bookmarkEnd w:id="81"/>
    </w:p>
    <w:p w14:paraId="27ED53A8" w14:textId="2926EB6D" w:rsidR="0010279A" w:rsidRDefault="00291234" w:rsidP="00410B05">
      <w:pPr>
        <w:pStyle w:val="ListParagraph"/>
        <w:numPr>
          <w:ilvl w:val="0"/>
          <w:numId w:val="165"/>
        </w:numPr>
      </w:pPr>
      <w:r>
        <w:t>Create a c</w:t>
      </w:r>
      <w:r w:rsidR="0010279A">
        <w:t xml:space="preserve">ustom URL </w:t>
      </w:r>
      <w:r>
        <w:t xml:space="preserve">category and use </w:t>
      </w:r>
      <w:r w:rsidR="00B2338E">
        <w:t xml:space="preserve">it </w:t>
      </w:r>
      <w:r>
        <w:t>as a Security policy r</w:t>
      </w:r>
      <w:r w:rsidR="0010279A">
        <w:t>ule match</w:t>
      </w:r>
      <w:r>
        <w:t xml:space="preserve"> </w:t>
      </w:r>
      <w:r w:rsidR="001448C7">
        <w:t xml:space="preserve">criterion </w:t>
      </w:r>
      <w:r>
        <w:t>and as part of a URL F</w:t>
      </w:r>
      <w:r w:rsidR="0010279A">
        <w:t xml:space="preserve">iltering </w:t>
      </w:r>
      <w:r w:rsidR="00F10998">
        <w:t>Profile</w:t>
      </w:r>
      <w:r w:rsidR="0010279A">
        <w:t>.</w:t>
      </w:r>
    </w:p>
    <w:p w14:paraId="56AF1C56" w14:textId="023A22D5" w:rsidR="0010279A" w:rsidRDefault="0010279A" w:rsidP="00410B05">
      <w:pPr>
        <w:pStyle w:val="ListParagraph"/>
        <w:numPr>
          <w:ilvl w:val="0"/>
          <w:numId w:val="165"/>
        </w:numPr>
      </w:pPr>
      <w:r>
        <w:t>Configure and use an External Dynamic List as a URL block list.</w:t>
      </w:r>
    </w:p>
    <w:p w14:paraId="0B570093" w14:textId="1087DA7D" w:rsidR="0010279A" w:rsidRDefault="00291234" w:rsidP="00410B05">
      <w:pPr>
        <w:pStyle w:val="ListParagraph"/>
        <w:numPr>
          <w:ilvl w:val="0"/>
          <w:numId w:val="165"/>
        </w:numPr>
      </w:pPr>
      <w:r>
        <w:t xml:space="preserve">Create </w:t>
      </w:r>
      <w:r w:rsidR="00AB5E7B">
        <w:t xml:space="preserve">a </w:t>
      </w:r>
      <w:r>
        <w:t>URL F</w:t>
      </w:r>
      <w:r w:rsidR="0010279A">
        <w:t xml:space="preserve">iltering </w:t>
      </w:r>
      <w:r w:rsidR="00F10998">
        <w:t>Profile</w:t>
      </w:r>
      <w:r w:rsidR="0010279A">
        <w:t xml:space="preserve"> and observe the difference between using url-c</w:t>
      </w:r>
      <w:r w:rsidR="00AB5E7B">
        <w:t xml:space="preserve">ategories in </w:t>
      </w:r>
      <w:r w:rsidR="00CB737F">
        <w:t>a Security p</w:t>
      </w:r>
      <w:r w:rsidR="00AB5E7B">
        <w:t>olicy versus a profile</w:t>
      </w:r>
      <w:r w:rsidR="0010279A">
        <w:t>.</w:t>
      </w:r>
    </w:p>
    <w:p w14:paraId="16DEF3F3" w14:textId="0B2B6409" w:rsidR="0010279A" w:rsidRDefault="00CB737F" w:rsidP="00410B05">
      <w:pPr>
        <w:pStyle w:val="ListParagraph"/>
        <w:numPr>
          <w:ilvl w:val="0"/>
          <w:numId w:val="165"/>
        </w:numPr>
      </w:pPr>
      <w:r>
        <w:t>Review firewall l</w:t>
      </w:r>
      <w:r w:rsidR="0010279A">
        <w:t>og</w:t>
      </w:r>
      <w:r>
        <w:t xml:space="preserve"> entrie</w:t>
      </w:r>
      <w:r w:rsidR="0010279A">
        <w:t>s to identify all actions and changes.</w:t>
      </w:r>
    </w:p>
    <w:p w14:paraId="4612F7AA" w14:textId="5258AD26" w:rsidR="000C4C73" w:rsidRDefault="000C4C73" w:rsidP="000C4C73">
      <w:pPr>
        <w:pStyle w:val="Heading2"/>
      </w:pPr>
      <w:bookmarkStart w:id="82" w:name="_Toc474939118"/>
      <w:r>
        <w:t>6.0 Load Lab Configuration</w:t>
      </w:r>
      <w:bookmarkEnd w:id="82"/>
    </w:p>
    <w:p w14:paraId="60B3FFE9" w14:textId="1202D400" w:rsidR="000C4C73" w:rsidRDefault="000C4C73" w:rsidP="00410B05">
      <w:pPr>
        <w:pStyle w:val="ListParagraph"/>
        <w:numPr>
          <w:ilvl w:val="0"/>
          <w:numId w:val="129"/>
        </w:numPr>
      </w:pPr>
      <w:r>
        <w:t xml:space="preserve">In the WebUI select </w:t>
      </w:r>
      <w:r w:rsidRPr="000C55B6">
        <w:rPr>
          <w:b/>
        </w:rPr>
        <w:t>Device &gt; Setup &gt; Operations</w:t>
      </w:r>
      <w:r>
        <w:t>.</w:t>
      </w:r>
    </w:p>
    <w:p w14:paraId="746D6E99" w14:textId="1E1355E9" w:rsidR="000C4C73" w:rsidRDefault="000C4C73" w:rsidP="00410B05">
      <w:pPr>
        <w:pStyle w:val="ListParagraph"/>
        <w:numPr>
          <w:ilvl w:val="0"/>
          <w:numId w:val="129"/>
        </w:numPr>
      </w:pPr>
      <w:r>
        <w:t xml:space="preserve">Click </w:t>
      </w:r>
      <w:r>
        <w:rPr>
          <w:b/>
        </w:rPr>
        <w:t>Load</w:t>
      </w:r>
      <w:r w:rsidRPr="000C55B6">
        <w:rPr>
          <w:b/>
        </w:rPr>
        <w:t xml:space="preserve"> named configuration snapshot</w:t>
      </w:r>
      <w:r w:rsidR="00B2338E">
        <w:t>:</w:t>
      </w:r>
    </w:p>
    <w:p w14:paraId="2538E56F" w14:textId="77777777" w:rsidR="000C4C73" w:rsidRDefault="000C4C73" w:rsidP="000C4C73">
      <w:pPr>
        <w:pStyle w:val="ListParagraph"/>
      </w:pPr>
      <w:r>
        <w:rPr>
          <w:noProof/>
        </w:rPr>
        <w:lastRenderedPageBreak/>
        <w:drawing>
          <wp:inline distT="0" distB="0" distL="0" distR="0" wp14:anchorId="322AF71E" wp14:editId="35570966">
            <wp:extent cx="2276475" cy="866775"/>
            <wp:effectExtent l="0" t="0" r="9525"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12C6A4ED" w14:textId="17197A11" w:rsidR="000C4C73" w:rsidRDefault="000C4C73" w:rsidP="00410B05">
      <w:pPr>
        <w:pStyle w:val="ListParagraph"/>
        <w:numPr>
          <w:ilvl w:val="0"/>
          <w:numId w:val="129"/>
        </w:numPr>
      </w:pPr>
      <w:r>
        <w:t xml:space="preserve">Select </w:t>
      </w:r>
      <w:r w:rsidRPr="00B61D8E">
        <w:rPr>
          <w:rFonts w:cs="Times New Roman"/>
          <w:b/>
        </w:rPr>
        <w:t>edu-210-lab-06</w:t>
      </w:r>
      <w:r>
        <w:t xml:space="preserve"> and click </w:t>
      </w:r>
      <w:r w:rsidRPr="000C55B6">
        <w:rPr>
          <w:b/>
        </w:rPr>
        <w:t>OK</w:t>
      </w:r>
      <w:r>
        <w:t>.</w:t>
      </w:r>
    </w:p>
    <w:p w14:paraId="69B1C427" w14:textId="64F9701A" w:rsidR="000C4C73" w:rsidRDefault="000C4C73" w:rsidP="00410B05">
      <w:pPr>
        <w:pStyle w:val="ListParagraph"/>
        <w:numPr>
          <w:ilvl w:val="0"/>
          <w:numId w:val="129"/>
        </w:numPr>
      </w:pPr>
      <w:r>
        <w:t xml:space="preserve">Click </w:t>
      </w:r>
      <w:r w:rsidR="00A8213B">
        <w:rPr>
          <w:b/>
        </w:rPr>
        <w:t>Close</w:t>
      </w:r>
      <w:r>
        <w:t>.</w:t>
      </w:r>
    </w:p>
    <w:p w14:paraId="4A931DF5" w14:textId="0B59B7A4" w:rsidR="000C4C73" w:rsidRDefault="000C4C73" w:rsidP="00410B05">
      <w:pPr>
        <w:pStyle w:val="ListParagraph"/>
        <w:numPr>
          <w:ilvl w:val="0"/>
          <w:numId w:val="129"/>
        </w:numPr>
      </w:pPr>
      <w:r>
        <w:rPr>
          <w:noProof/>
        </w:rPr>
        <w:drawing>
          <wp:inline distT="0" distB="0" distL="0" distR="0" wp14:anchorId="67105D2D" wp14:editId="79D3805B">
            <wp:extent cx="628650" cy="219075"/>
            <wp:effectExtent l="0" t="0" r="0" b="952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0BE6C38E" w14:textId="3DF7B70A" w:rsidR="00F20388" w:rsidRDefault="00F20388" w:rsidP="00F20388">
      <w:pPr>
        <w:pStyle w:val="Heading2"/>
      </w:pPr>
      <w:bookmarkStart w:id="83" w:name="_Toc474939119"/>
      <w:r>
        <w:t xml:space="preserve">6.1 Create </w:t>
      </w:r>
      <w:r w:rsidR="00751807">
        <w:t xml:space="preserve">a </w:t>
      </w:r>
      <w:r>
        <w:t xml:space="preserve">Security Policy Rule with </w:t>
      </w:r>
      <w:r w:rsidR="00B2338E">
        <w:t xml:space="preserve">a </w:t>
      </w:r>
      <w:r>
        <w:t>Custom URL Category</w:t>
      </w:r>
      <w:bookmarkEnd w:id="83"/>
    </w:p>
    <w:p w14:paraId="5EC516C7" w14:textId="029342F7" w:rsidR="00EE1ECF" w:rsidRDefault="00EE1ECF" w:rsidP="00EE1ECF">
      <w:r w:rsidRPr="00EE1ECF">
        <w:t xml:space="preserve">Use </w:t>
      </w:r>
      <w:r w:rsidR="00751807">
        <w:t>a</w:t>
      </w:r>
      <w:r w:rsidRPr="00EE1ECF">
        <w:t xml:space="preserve"> custom U</w:t>
      </w:r>
      <w:r w:rsidR="00751807">
        <w:t>RL C</w:t>
      </w:r>
      <w:r w:rsidRPr="00EE1ECF">
        <w:t xml:space="preserve">ategory </w:t>
      </w:r>
      <w:r>
        <w:t>object</w:t>
      </w:r>
      <w:r w:rsidRPr="00EE1ECF">
        <w:t xml:space="preserve"> to create your custom li</w:t>
      </w:r>
      <w:r w:rsidR="00751807">
        <w:t>st of URLs and use it in a URL F</w:t>
      </w:r>
      <w:r w:rsidRPr="00EE1ECF">
        <w:t xml:space="preserve">iltering </w:t>
      </w:r>
      <w:r w:rsidR="00F10998">
        <w:t>Profile</w:t>
      </w:r>
      <w:r w:rsidRPr="00EE1ECF">
        <w:t xml:space="preserve"> or as match criteria in </w:t>
      </w:r>
      <w:r w:rsidR="00751807">
        <w:t>Security policy rules. In a custom URL C</w:t>
      </w:r>
      <w:r w:rsidRPr="00EE1ECF">
        <w:t>ategory, you can add URL entries individually, or import a text file that contains a list of URLs.</w:t>
      </w:r>
    </w:p>
    <w:p w14:paraId="5E77F03A" w14:textId="7CA84E10" w:rsidR="00033044" w:rsidRDefault="00EE1ECF" w:rsidP="00E82336">
      <w:pPr>
        <w:pStyle w:val="ListParagraph"/>
        <w:numPr>
          <w:ilvl w:val="0"/>
          <w:numId w:val="4"/>
        </w:numPr>
      </w:pPr>
      <w:r>
        <w:t>Select</w:t>
      </w:r>
      <w:r w:rsidR="00033044">
        <w:t xml:space="preserve"> </w:t>
      </w:r>
      <w:r w:rsidR="00033044" w:rsidRPr="00C3437E">
        <w:rPr>
          <w:b/>
        </w:rPr>
        <w:t>Objects &gt; Custom Objects &gt; URL Category</w:t>
      </w:r>
      <w:r w:rsidR="00033044">
        <w:t>.</w:t>
      </w:r>
      <w:r w:rsidR="00033044" w:rsidRPr="00470517">
        <w:rPr>
          <w:noProof/>
        </w:rPr>
        <w:t xml:space="preserve"> </w:t>
      </w:r>
      <w:r w:rsidR="00033044">
        <w:rPr>
          <w:noProof/>
        </w:rPr>
        <w:drawing>
          <wp:inline distT="0" distB="0" distL="0" distR="0" wp14:anchorId="734E78B4" wp14:editId="2479981D">
            <wp:extent cx="895350" cy="1905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95350" cy="190500"/>
                    </a:xfrm>
                    <a:prstGeom prst="rect">
                      <a:avLst/>
                    </a:prstGeom>
                  </pic:spPr>
                </pic:pic>
              </a:graphicData>
            </a:graphic>
          </wp:inline>
        </w:drawing>
      </w:r>
    </w:p>
    <w:p w14:paraId="3A47B9C9" w14:textId="6143EA6C" w:rsidR="00033044" w:rsidRDefault="00033044" w:rsidP="00E82336">
      <w:pPr>
        <w:pStyle w:val="ListParagraph"/>
        <w:numPr>
          <w:ilvl w:val="0"/>
          <w:numId w:val="4"/>
        </w:numPr>
      </w:pPr>
      <w:r>
        <w:t xml:space="preserve">Click </w:t>
      </w:r>
      <w:r>
        <w:rPr>
          <w:noProof/>
        </w:rPr>
        <w:drawing>
          <wp:inline distT="0" distB="0" distL="0" distR="0" wp14:anchorId="67CD5AC9" wp14:editId="4C20D172">
            <wp:extent cx="428625" cy="2286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751807">
        <w:t xml:space="preserve"> to create a custom URL C</w:t>
      </w:r>
      <w:r>
        <w:t xml:space="preserve">ategory. </w:t>
      </w:r>
    </w:p>
    <w:p w14:paraId="6CAF3041" w14:textId="77777777" w:rsidR="00033044" w:rsidRDefault="00033044" w:rsidP="00E82336">
      <w:pPr>
        <w:pStyle w:val="ListParagraph"/>
        <w:numPr>
          <w:ilvl w:val="0"/>
          <w:numId w:val="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5750C720" w14:textId="77777777" w:rsidTr="000B2555">
        <w:trPr>
          <w:trHeight w:val="269"/>
          <w:tblHeader/>
        </w:trPr>
        <w:tc>
          <w:tcPr>
            <w:tcW w:w="2705" w:type="dxa"/>
            <w:shd w:val="pct15" w:color="auto" w:fill="auto"/>
          </w:tcPr>
          <w:p w14:paraId="17DB1E75"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4C2C3742"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3156F669" w14:textId="77777777" w:rsidTr="000B2555">
        <w:tc>
          <w:tcPr>
            <w:tcW w:w="2705" w:type="dxa"/>
          </w:tcPr>
          <w:p w14:paraId="50F402E5" w14:textId="77777777" w:rsidR="00033044" w:rsidRPr="001C3FD0" w:rsidRDefault="00033044" w:rsidP="000B2555">
            <w:pPr>
              <w:spacing w:before="60"/>
              <w:rPr>
                <w:szCs w:val="24"/>
              </w:rPr>
            </w:pPr>
            <w:r>
              <w:t>Name</w:t>
            </w:r>
          </w:p>
        </w:tc>
        <w:tc>
          <w:tcPr>
            <w:tcW w:w="6295" w:type="dxa"/>
          </w:tcPr>
          <w:p w14:paraId="3C1FF717" w14:textId="77777777" w:rsidR="00033044" w:rsidRPr="001C3FD0" w:rsidRDefault="00033044" w:rsidP="000B2555">
            <w:pPr>
              <w:spacing w:before="60"/>
              <w:rPr>
                <w:b/>
                <w:szCs w:val="24"/>
              </w:rPr>
            </w:pPr>
            <w:r>
              <w:rPr>
                <w:rFonts w:ascii="Courier New" w:hAnsi="Courier New" w:cs="Courier New"/>
              </w:rPr>
              <w:t>tech-sites</w:t>
            </w:r>
          </w:p>
        </w:tc>
      </w:tr>
      <w:tr w:rsidR="00033044" w:rsidRPr="005B1C38" w14:paraId="6957AB0F" w14:textId="77777777" w:rsidTr="000B2555">
        <w:tc>
          <w:tcPr>
            <w:tcW w:w="2705" w:type="dxa"/>
          </w:tcPr>
          <w:p w14:paraId="7037F7CD" w14:textId="77777777" w:rsidR="00033044" w:rsidRDefault="00033044" w:rsidP="000B2555">
            <w:pPr>
              <w:spacing w:before="60"/>
            </w:pPr>
            <w:r>
              <w:t>Sites</w:t>
            </w:r>
          </w:p>
        </w:tc>
        <w:tc>
          <w:tcPr>
            <w:tcW w:w="6295" w:type="dxa"/>
          </w:tcPr>
          <w:p w14:paraId="2E2A75A0" w14:textId="7CA0D59C" w:rsidR="00033044" w:rsidRPr="001D6258" w:rsidRDefault="00033044" w:rsidP="000B2555">
            <w:pPr>
              <w:spacing w:before="60"/>
              <w:rPr>
                <w:rFonts w:ascii="Courier New" w:hAnsi="Courier New" w:cs="Courier New"/>
              </w:rPr>
            </w:pPr>
            <w:r w:rsidRPr="001D6258">
              <w:rPr>
                <w:rFonts w:ascii="Courier New" w:hAnsi="Courier New" w:cs="Courier New"/>
              </w:rPr>
              <w:t>newegg.com</w:t>
            </w:r>
          </w:p>
          <w:p w14:paraId="2DEF423C" w14:textId="08E3ED72" w:rsidR="00033044" w:rsidRPr="001D6258" w:rsidRDefault="00033044" w:rsidP="000B2555">
            <w:pPr>
              <w:spacing w:before="60"/>
              <w:rPr>
                <w:rFonts w:ascii="Courier New" w:hAnsi="Courier New" w:cs="Courier New"/>
              </w:rPr>
            </w:pPr>
            <w:r>
              <w:rPr>
                <w:rFonts w:ascii="Courier New" w:hAnsi="Courier New" w:cs="Courier New"/>
              </w:rPr>
              <w:t>engadget</w:t>
            </w:r>
            <w:r w:rsidRPr="001D6258">
              <w:rPr>
                <w:rFonts w:ascii="Courier New" w:hAnsi="Courier New" w:cs="Courier New"/>
              </w:rPr>
              <w:t>.com</w:t>
            </w:r>
          </w:p>
          <w:p w14:paraId="4ECCB9BC" w14:textId="2002FD46" w:rsidR="00033044" w:rsidRDefault="00033044" w:rsidP="000B2555">
            <w:pPr>
              <w:spacing w:before="60"/>
              <w:rPr>
                <w:rFonts w:ascii="Courier New" w:hAnsi="Courier New" w:cs="Courier New"/>
              </w:rPr>
            </w:pPr>
            <w:r w:rsidRPr="00DE2FF7">
              <w:rPr>
                <w:rFonts w:ascii="Courier New" w:hAnsi="Courier New" w:cs="Courier New"/>
              </w:rPr>
              <w:t>techradar.com</w:t>
            </w:r>
          </w:p>
          <w:p w14:paraId="1EFE3525" w14:textId="77777777" w:rsidR="00033044" w:rsidRDefault="00033044" w:rsidP="000B2555">
            <w:pPr>
              <w:spacing w:before="60"/>
              <w:rPr>
                <w:rFonts w:ascii="Courier New" w:hAnsi="Courier New" w:cs="Courier New"/>
              </w:rPr>
            </w:pPr>
            <w:r>
              <w:rPr>
                <w:rFonts w:ascii="Courier New" w:hAnsi="Courier New" w:cs="Courier New"/>
              </w:rPr>
              <w:t>*.newegg.com</w:t>
            </w:r>
          </w:p>
          <w:p w14:paraId="194989BC" w14:textId="77777777" w:rsidR="00033044" w:rsidRDefault="00033044" w:rsidP="000B2555">
            <w:pPr>
              <w:spacing w:before="60"/>
              <w:rPr>
                <w:rFonts w:ascii="Courier New" w:hAnsi="Courier New" w:cs="Courier New"/>
              </w:rPr>
            </w:pPr>
            <w:r>
              <w:rPr>
                <w:rFonts w:ascii="Courier New" w:hAnsi="Courier New" w:cs="Courier New"/>
              </w:rPr>
              <w:t>*.engadget.com</w:t>
            </w:r>
          </w:p>
          <w:p w14:paraId="3535BB1A" w14:textId="77777777" w:rsidR="00033044" w:rsidRPr="001D6258" w:rsidRDefault="00033044" w:rsidP="000B2555">
            <w:pPr>
              <w:spacing w:before="60"/>
              <w:rPr>
                <w:szCs w:val="24"/>
              </w:rPr>
            </w:pPr>
            <w:r>
              <w:rPr>
                <w:rFonts w:ascii="Courier New" w:hAnsi="Courier New" w:cs="Courier New"/>
              </w:rPr>
              <w:t>*.techradar.com</w:t>
            </w:r>
          </w:p>
        </w:tc>
      </w:tr>
    </w:tbl>
    <w:p w14:paraId="634A5DC0" w14:textId="3BCE377D" w:rsidR="00033044" w:rsidRDefault="00033044" w:rsidP="00E82336">
      <w:pPr>
        <w:pStyle w:val="ListParagraph"/>
        <w:numPr>
          <w:ilvl w:val="0"/>
          <w:numId w:val="4"/>
        </w:numPr>
      </w:pPr>
      <w:r>
        <w:t xml:space="preserve">Click </w:t>
      </w:r>
      <w:r w:rsidRPr="00C3437E">
        <w:rPr>
          <w:b/>
        </w:rPr>
        <w:t>OK</w:t>
      </w:r>
      <w:r>
        <w:t xml:space="preserve"> to close the </w:t>
      </w:r>
      <w:r w:rsidRPr="00A8213B">
        <w:t>Custom URL Category</w:t>
      </w:r>
      <w:r>
        <w:t xml:space="preserve"> </w:t>
      </w:r>
      <w:r w:rsidR="00A8213B">
        <w:t xml:space="preserve">configuration </w:t>
      </w:r>
      <w:r>
        <w:t>window.</w:t>
      </w:r>
    </w:p>
    <w:p w14:paraId="36FB7FE5" w14:textId="5943CA56" w:rsidR="00033044" w:rsidRDefault="00A8213B" w:rsidP="00E82336">
      <w:pPr>
        <w:pStyle w:val="ListParagraph"/>
        <w:numPr>
          <w:ilvl w:val="0"/>
          <w:numId w:val="18"/>
        </w:numPr>
      </w:pPr>
      <w:r>
        <w:t>Select</w:t>
      </w:r>
      <w:r w:rsidR="00033044">
        <w:t xml:space="preserve"> </w:t>
      </w:r>
      <w:r w:rsidR="00033044" w:rsidRPr="00BA5C19">
        <w:rPr>
          <w:b/>
        </w:rPr>
        <w:t>Policies &gt; Security</w:t>
      </w:r>
      <w:r w:rsidR="00033044">
        <w:t>.</w:t>
      </w:r>
      <w:r w:rsidR="00033044" w:rsidRPr="00470517">
        <w:rPr>
          <w:noProof/>
        </w:rPr>
        <w:t xml:space="preserve"> </w:t>
      </w:r>
      <w:r w:rsidR="00033044">
        <w:rPr>
          <w:noProof/>
        </w:rPr>
        <w:drawing>
          <wp:inline distT="0" distB="0" distL="0" distR="0" wp14:anchorId="220FE8FE" wp14:editId="576A254C">
            <wp:extent cx="1158240" cy="180975"/>
            <wp:effectExtent l="0" t="0" r="381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6966324E" w14:textId="118BC8B6" w:rsidR="00033044" w:rsidRDefault="00033044" w:rsidP="00E82336">
      <w:pPr>
        <w:pStyle w:val="ListParagraph"/>
        <w:numPr>
          <w:ilvl w:val="0"/>
          <w:numId w:val="18"/>
        </w:numPr>
      </w:pPr>
      <w:r>
        <w:t xml:space="preserve">Select the </w:t>
      </w:r>
      <w:r w:rsidR="00751807">
        <w:rPr>
          <w:rFonts w:cs="Times New Roman"/>
          <w:b/>
        </w:rPr>
        <w:t>egress-outside</w:t>
      </w:r>
      <w:r w:rsidRPr="00A8213B">
        <w:rPr>
          <w:rFonts w:cs="Times New Roman"/>
          <w:b/>
        </w:rPr>
        <w:t>-</w:t>
      </w:r>
      <w:r w:rsidR="000C4C73" w:rsidRPr="00A8213B">
        <w:rPr>
          <w:rFonts w:cs="Times New Roman"/>
          <w:b/>
        </w:rPr>
        <w:t>content</w:t>
      </w:r>
      <w:r w:rsidRPr="00A8213B">
        <w:rPr>
          <w:rFonts w:cs="Times New Roman"/>
          <w:b/>
        </w:rPr>
        <w:t>-id</w:t>
      </w:r>
      <w:r w:rsidR="00A8213B">
        <w:t xml:space="preserve"> Security policy r</w:t>
      </w:r>
      <w:r>
        <w:t>ule without opening it</w:t>
      </w:r>
      <w:r w:rsidR="001448C7">
        <w:t>:</w:t>
      </w:r>
      <w:r w:rsidRPr="00470517">
        <w:rPr>
          <w:noProof/>
        </w:rPr>
        <w:t xml:space="preserve"> </w:t>
      </w:r>
      <w:r w:rsidR="000C4C73">
        <w:rPr>
          <w:noProof/>
        </w:rPr>
        <w:drawing>
          <wp:inline distT="0" distB="0" distL="0" distR="0" wp14:anchorId="4ED4614E" wp14:editId="44A5DDE1">
            <wp:extent cx="2105025" cy="23812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05025" cy="238125"/>
                    </a:xfrm>
                    <a:prstGeom prst="rect">
                      <a:avLst/>
                    </a:prstGeom>
                  </pic:spPr>
                </pic:pic>
              </a:graphicData>
            </a:graphic>
          </wp:inline>
        </w:drawing>
      </w:r>
    </w:p>
    <w:p w14:paraId="7394AC9E" w14:textId="33368CC3" w:rsidR="00A8213B" w:rsidRDefault="00033044" w:rsidP="00E82336">
      <w:pPr>
        <w:pStyle w:val="ListParagraph"/>
        <w:numPr>
          <w:ilvl w:val="0"/>
          <w:numId w:val="18"/>
        </w:numPr>
      </w:pPr>
      <w:r>
        <w:t xml:space="preserve">Click </w:t>
      </w:r>
      <w:r>
        <w:rPr>
          <w:noProof/>
        </w:rPr>
        <w:drawing>
          <wp:inline distT="0" distB="0" distL="0" distR="0" wp14:anchorId="78544B7E" wp14:editId="54E10746">
            <wp:extent cx="485775" cy="23812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75" cy="238125"/>
                    </a:xfrm>
                    <a:prstGeom prst="rect">
                      <a:avLst/>
                    </a:prstGeom>
                  </pic:spPr>
                </pic:pic>
              </a:graphicData>
            </a:graphic>
          </wp:inline>
        </w:drawing>
      </w:r>
      <w:r>
        <w:t>.</w:t>
      </w:r>
      <w:r w:rsidR="00A8213B">
        <w:t xml:space="preserve"> </w:t>
      </w:r>
      <w:r>
        <w:t xml:space="preserve">The </w:t>
      </w:r>
      <w:r w:rsidRPr="00A8213B">
        <w:t>Clone</w:t>
      </w:r>
      <w:r>
        <w:t xml:space="preserve"> conf</w:t>
      </w:r>
      <w:r w:rsidR="00A8213B">
        <w:t>iguration window opens.</w:t>
      </w:r>
      <w:r>
        <w:t xml:space="preserve"> </w:t>
      </w:r>
    </w:p>
    <w:p w14:paraId="1CF6AD9D" w14:textId="54268DED" w:rsidR="00033044" w:rsidRDefault="00A8213B" w:rsidP="00E82336">
      <w:pPr>
        <w:pStyle w:val="ListParagraph"/>
        <w:numPr>
          <w:ilvl w:val="0"/>
          <w:numId w:val="18"/>
        </w:numPr>
      </w:pPr>
      <w:r>
        <w:t xml:space="preserve">Select </w:t>
      </w:r>
      <w:r w:rsidRPr="00A8213B">
        <w:rPr>
          <w:b/>
        </w:rPr>
        <w:t>Move top</w:t>
      </w:r>
      <w:r>
        <w:t xml:space="preserve"> from the</w:t>
      </w:r>
      <w:r w:rsidR="00033044">
        <w:t xml:space="preserve"> </w:t>
      </w:r>
      <w:r w:rsidR="00033044" w:rsidRPr="00B2338E">
        <w:t>Rule Order</w:t>
      </w:r>
      <w:r>
        <w:t xml:space="preserve"> drop-down</w:t>
      </w:r>
      <w:r w:rsidR="00D94117">
        <w:t xml:space="preserve"> list</w:t>
      </w:r>
      <w:r w:rsidR="00033044">
        <w:t>.</w:t>
      </w:r>
    </w:p>
    <w:p w14:paraId="3E6F16BC" w14:textId="77777777" w:rsidR="00033044" w:rsidRPr="007118F8" w:rsidRDefault="00033044" w:rsidP="00E82336">
      <w:pPr>
        <w:pStyle w:val="ListParagraph"/>
        <w:numPr>
          <w:ilvl w:val="0"/>
          <w:numId w:val="18"/>
        </w:numPr>
      </w:pPr>
      <w:r w:rsidRPr="007118F8">
        <w:t xml:space="preserve">Click </w:t>
      </w:r>
      <w:r w:rsidRPr="007118F8">
        <w:rPr>
          <w:b/>
        </w:rPr>
        <w:t>OK</w:t>
      </w:r>
      <w:r w:rsidRPr="007118F8">
        <w:t xml:space="preserve"> to close the Clone configuration window.</w:t>
      </w:r>
    </w:p>
    <w:p w14:paraId="46C7F4B3" w14:textId="73BCA3D3" w:rsidR="00033044" w:rsidRPr="00470517" w:rsidRDefault="00033044" w:rsidP="00E82336">
      <w:pPr>
        <w:pStyle w:val="ListParagraph"/>
        <w:numPr>
          <w:ilvl w:val="0"/>
          <w:numId w:val="18"/>
        </w:numPr>
      </w:pPr>
      <w:r>
        <w:t xml:space="preserve">With the original </w:t>
      </w:r>
      <w:r w:rsidRPr="007118F8">
        <w:rPr>
          <w:rFonts w:cs="Times New Roman"/>
        </w:rPr>
        <w:t>egress-</w:t>
      </w:r>
      <w:r w:rsidR="00EE1ECF">
        <w:rPr>
          <w:rFonts w:cs="Times New Roman"/>
        </w:rPr>
        <w:t>outside</w:t>
      </w:r>
      <w:r w:rsidRPr="007118F8">
        <w:rPr>
          <w:rFonts w:cs="Times New Roman"/>
        </w:rPr>
        <w:t>-</w:t>
      </w:r>
      <w:r w:rsidR="000C4C73" w:rsidRPr="007118F8">
        <w:rPr>
          <w:rFonts w:cs="Times New Roman"/>
        </w:rPr>
        <w:t>content</w:t>
      </w:r>
      <w:r w:rsidRPr="007118F8">
        <w:rPr>
          <w:rFonts w:cs="Times New Roman"/>
        </w:rPr>
        <w:t>-id</w:t>
      </w:r>
      <w:r w:rsidRPr="007118F8">
        <w:rPr>
          <w:rFonts w:cs="Times New Roman"/>
          <w:b/>
        </w:rPr>
        <w:t xml:space="preserve"> </w:t>
      </w:r>
      <w:r w:rsidR="007118F8" w:rsidRPr="007118F8">
        <w:rPr>
          <w:rFonts w:cs="Times New Roman"/>
        </w:rPr>
        <w:t>Security policy rule</w:t>
      </w:r>
      <w:r w:rsidR="007118F8">
        <w:rPr>
          <w:rFonts w:cs="Times New Roman"/>
          <w:b/>
        </w:rPr>
        <w:t xml:space="preserve"> </w:t>
      </w:r>
      <w:r w:rsidRPr="007118F8">
        <w:rPr>
          <w:rFonts w:cs="Times New Roman"/>
        </w:rPr>
        <w:t>still</w:t>
      </w:r>
      <w:r w:rsidR="007118F8">
        <w:rPr>
          <w:rFonts w:cs="Times New Roman"/>
        </w:rPr>
        <w:t xml:space="preserve"> selected,</w:t>
      </w:r>
      <w:r>
        <w:rPr>
          <w:rFonts w:cs="Times New Roman"/>
        </w:rPr>
        <w:t xml:space="preserve"> click </w:t>
      </w:r>
      <w:r>
        <w:rPr>
          <w:noProof/>
        </w:rPr>
        <w:drawing>
          <wp:inline distT="0" distB="0" distL="0" distR="0" wp14:anchorId="57E0F4DA" wp14:editId="6C1E22AA">
            <wp:extent cx="571500" cy="20955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 cy="209550"/>
                    </a:xfrm>
                    <a:prstGeom prst="rect">
                      <a:avLst/>
                    </a:prstGeom>
                  </pic:spPr>
                </pic:pic>
              </a:graphicData>
            </a:graphic>
          </wp:inline>
        </w:drawing>
      </w:r>
      <w:r w:rsidRPr="001004AE">
        <w:rPr>
          <w:rFonts w:cs="Times New Roman"/>
        </w:rPr>
        <w:t>.</w:t>
      </w:r>
    </w:p>
    <w:p w14:paraId="00035F08" w14:textId="3A9FB73F" w:rsidR="00033044" w:rsidRDefault="00033044" w:rsidP="00E82336">
      <w:pPr>
        <w:pStyle w:val="ListParagraph"/>
        <w:numPr>
          <w:ilvl w:val="0"/>
          <w:numId w:val="18"/>
        </w:numPr>
      </w:pPr>
      <w:r>
        <w:rPr>
          <w:rFonts w:cs="Times New Roman"/>
        </w:rPr>
        <w:t>Notice</w:t>
      </w:r>
      <w:r w:rsidR="00B2338E">
        <w:rPr>
          <w:rFonts w:cs="Times New Roman"/>
        </w:rPr>
        <w:t xml:space="preserve"> that</w:t>
      </w:r>
      <w:r>
        <w:rPr>
          <w:rFonts w:cs="Times New Roman"/>
        </w:rPr>
        <w:t xml:space="preserve"> the </w:t>
      </w:r>
      <w:r w:rsidRPr="007118F8">
        <w:rPr>
          <w:rFonts w:cs="Times New Roman"/>
        </w:rPr>
        <w:t>egress-</w:t>
      </w:r>
      <w:r w:rsidR="00EE1ECF">
        <w:rPr>
          <w:rFonts w:cs="Times New Roman"/>
        </w:rPr>
        <w:t>outside</w:t>
      </w:r>
      <w:r w:rsidRPr="007118F8">
        <w:rPr>
          <w:rFonts w:cs="Times New Roman"/>
        </w:rPr>
        <w:t>-</w:t>
      </w:r>
      <w:r w:rsidR="000C4C73" w:rsidRPr="007118F8">
        <w:rPr>
          <w:rFonts w:cs="Times New Roman"/>
        </w:rPr>
        <w:t>content</w:t>
      </w:r>
      <w:r w:rsidRPr="007118F8">
        <w:rPr>
          <w:rFonts w:cs="Times New Roman"/>
        </w:rPr>
        <w:t>-id</w:t>
      </w:r>
      <w:r>
        <w:rPr>
          <w:rFonts w:cs="Times New Roman"/>
        </w:rPr>
        <w:t xml:space="preserve"> i</w:t>
      </w:r>
      <w:r w:rsidR="00B2338E">
        <w:rPr>
          <w:rFonts w:cs="Times New Roman"/>
        </w:rPr>
        <w:t>s now gra</w:t>
      </w:r>
      <w:r w:rsidR="007118F8">
        <w:rPr>
          <w:rFonts w:cs="Times New Roman"/>
        </w:rPr>
        <w:t>yed</w:t>
      </w:r>
      <w:r w:rsidR="00B2338E">
        <w:rPr>
          <w:rFonts w:cs="Times New Roman"/>
        </w:rPr>
        <w:t xml:space="preserve"> </w:t>
      </w:r>
      <w:r w:rsidR="007118F8">
        <w:rPr>
          <w:rFonts w:cs="Times New Roman"/>
        </w:rPr>
        <w:t>out and in italic</w:t>
      </w:r>
      <w:r w:rsidR="00751807">
        <w:rPr>
          <w:rFonts w:cs="Times New Roman"/>
        </w:rPr>
        <w:t xml:space="preserve"> font</w:t>
      </w:r>
      <w:r w:rsidR="00B2338E">
        <w:rPr>
          <w:rFonts w:cs="Times New Roman"/>
        </w:rPr>
        <w:t>:</w:t>
      </w:r>
    </w:p>
    <w:p w14:paraId="4D67AE8F" w14:textId="0D176D80" w:rsidR="000C4C73" w:rsidRDefault="00EE1ECF" w:rsidP="000C4C73">
      <w:pPr>
        <w:pStyle w:val="ListParagraph"/>
      </w:pPr>
      <w:r>
        <w:rPr>
          <w:noProof/>
        </w:rPr>
        <w:lastRenderedPageBreak/>
        <w:drawing>
          <wp:inline distT="0" distB="0" distL="0" distR="0" wp14:anchorId="56D07488" wp14:editId="1613659E">
            <wp:extent cx="1943100" cy="238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43100" cy="238125"/>
                    </a:xfrm>
                    <a:prstGeom prst="rect">
                      <a:avLst/>
                    </a:prstGeom>
                  </pic:spPr>
                </pic:pic>
              </a:graphicData>
            </a:graphic>
          </wp:inline>
        </w:drawing>
      </w:r>
    </w:p>
    <w:p w14:paraId="1C616DE1" w14:textId="5B79E899" w:rsidR="00033044" w:rsidRDefault="007118F8" w:rsidP="00E82336">
      <w:pPr>
        <w:pStyle w:val="ListParagraph"/>
        <w:numPr>
          <w:ilvl w:val="0"/>
          <w:numId w:val="18"/>
        </w:numPr>
      </w:pPr>
      <w:r>
        <w:t>Click to open the cloned Security policy rule named</w:t>
      </w:r>
      <w:r w:rsidR="00033044">
        <w:t xml:space="preserve"> </w:t>
      </w:r>
      <w:r w:rsidR="00033044" w:rsidRPr="007118F8">
        <w:rPr>
          <w:rFonts w:cs="Times New Roman"/>
          <w:b/>
        </w:rPr>
        <w:t>egress-</w:t>
      </w:r>
      <w:r w:rsidR="00EE1ECF">
        <w:rPr>
          <w:rFonts w:cs="Times New Roman"/>
          <w:b/>
        </w:rPr>
        <w:t>outside</w:t>
      </w:r>
      <w:r w:rsidR="00033044" w:rsidRPr="007118F8">
        <w:rPr>
          <w:rFonts w:cs="Times New Roman"/>
          <w:b/>
        </w:rPr>
        <w:t>-</w:t>
      </w:r>
      <w:r w:rsidR="00F20388">
        <w:rPr>
          <w:rFonts w:cs="Times New Roman"/>
          <w:b/>
        </w:rPr>
        <w:t>content</w:t>
      </w:r>
      <w:r w:rsidR="00033044" w:rsidRPr="007118F8">
        <w:rPr>
          <w:rFonts w:cs="Times New Roman"/>
          <w:b/>
        </w:rPr>
        <w:t>-id-1</w:t>
      </w:r>
      <w:r w:rsidR="00033044" w:rsidRPr="007118F8">
        <w:rPr>
          <w:rFonts w:cs="Times New Roman"/>
        </w:rPr>
        <w:t>.</w:t>
      </w:r>
    </w:p>
    <w:p w14:paraId="60C11E83" w14:textId="77777777" w:rsidR="00033044" w:rsidRDefault="00033044" w:rsidP="00E82336">
      <w:pPr>
        <w:pStyle w:val="ListParagraph"/>
        <w:numPr>
          <w:ilvl w:val="0"/>
          <w:numId w:val="1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11F220E4" w14:textId="77777777" w:rsidTr="000B2555">
        <w:trPr>
          <w:trHeight w:val="269"/>
          <w:tblHeader/>
        </w:trPr>
        <w:tc>
          <w:tcPr>
            <w:tcW w:w="2705" w:type="dxa"/>
            <w:shd w:val="pct15" w:color="auto" w:fill="auto"/>
          </w:tcPr>
          <w:p w14:paraId="6BBC8415"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3A23FEC8"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691B04CA" w14:textId="77777777" w:rsidTr="000B2555">
        <w:tc>
          <w:tcPr>
            <w:tcW w:w="2705" w:type="dxa"/>
          </w:tcPr>
          <w:p w14:paraId="10E48354" w14:textId="77777777" w:rsidR="00033044" w:rsidRPr="001C3FD0" w:rsidRDefault="00033044" w:rsidP="000B2555">
            <w:pPr>
              <w:spacing w:before="60"/>
              <w:rPr>
                <w:szCs w:val="24"/>
              </w:rPr>
            </w:pPr>
            <w:r>
              <w:t>Name</w:t>
            </w:r>
          </w:p>
        </w:tc>
        <w:tc>
          <w:tcPr>
            <w:tcW w:w="6295" w:type="dxa"/>
          </w:tcPr>
          <w:p w14:paraId="298EDF58" w14:textId="2E626A30" w:rsidR="00033044" w:rsidRPr="00841470" w:rsidRDefault="00033044" w:rsidP="000B2555">
            <w:pPr>
              <w:spacing w:before="60"/>
              <w:rPr>
                <w:rFonts w:ascii="Courier New" w:hAnsi="Courier New" w:cs="Courier New"/>
                <w:szCs w:val="24"/>
              </w:rPr>
            </w:pPr>
            <w:r>
              <w:rPr>
                <w:rFonts w:ascii="Courier New" w:hAnsi="Courier New" w:cs="Courier New"/>
                <w:szCs w:val="24"/>
              </w:rPr>
              <w:t>egress-</w:t>
            </w:r>
            <w:r w:rsidR="00EE1ECF">
              <w:rPr>
                <w:rFonts w:ascii="Courier New" w:hAnsi="Courier New" w:cs="Courier New"/>
                <w:szCs w:val="24"/>
              </w:rPr>
              <w:t>outside</w:t>
            </w:r>
            <w:r>
              <w:rPr>
                <w:rFonts w:ascii="Courier New" w:hAnsi="Courier New" w:cs="Courier New"/>
                <w:szCs w:val="24"/>
              </w:rPr>
              <w:t>-url</w:t>
            </w:r>
          </w:p>
        </w:tc>
      </w:tr>
    </w:tbl>
    <w:p w14:paraId="4C93A0B5" w14:textId="295555D8" w:rsidR="00033044" w:rsidRDefault="00033044" w:rsidP="00410B05">
      <w:pPr>
        <w:pStyle w:val="ListParagraph"/>
        <w:numPr>
          <w:ilvl w:val="0"/>
          <w:numId w:val="156"/>
        </w:numPr>
      </w:pPr>
      <w:r>
        <w:t xml:space="preserve">Click the </w:t>
      </w:r>
      <w:r>
        <w:rPr>
          <w:b/>
        </w:rPr>
        <w:t>Application</w:t>
      </w:r>
      <w:r w:rsidR="007118F8">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75B70835" w14:textId="77777777" w:rsidTr="000B2555">
        <w:trPr>
          <w:trHeight w:val="269"/>
          <w:tblHeader/>
        </w:trPr>
        <w:tc>
          <w:tcPr>
            <w:tcW w:w="2705" w:type="dxa"/>
            <w:shd w:val="pct15" w:color="auto" w:fill="auto"/>
          </w:tcPr>
          <w:p w14:paraId="56892C19"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676DADF2"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0111B47D" w14:textId="77777777" w:rsidTr="000B2555">
        <w:tc>
          <w:tcPr>
            <w:tcW w:w="2705" w:type="dxa"/>
          </w:tcPr>
          <w:p w14:paraId="09C2DDA8" w14:textId="77777777" w:rsidR="00033044" w:rsidRDefault="00033044" w:rsidP="000B2555">
            <w:pPr>
              <w:spacing w:before="60"/>
              <w:rPr>
                <w:szCs w:val="24"/>
              </w:rPr>
            </w:pPr>
            <w:r>
              <w:rPr>
                <w:szCs w:val="24"/>
              </w:rPr>
              <w:t>Applications</w:t>
            </w:r>
          </w:p>
        </w:tc>
        <w:tc>
          <w:tcPr>
            <w:tcW w:w="6295" w:type="dxa"/>
          </w:tcPr>
          <w:p w14:paraId="13BE2803" w14:textId="77777777" w:rsidR="00033044" w:rsidRPr="00CD33EF" w:rsidRDefault="00033044" w:rsidP="000B2555">
            <w:r>
              <w:rPr>
                <w:noProof/>
              </w:rPr>
              <w:drawing>
                <wp:inline distT="0" distB="0" distL="0" distR="0" wp14:anchorId="28EA4F6A" wp14:editId="3FF55592">
                  <wp:extent cx="438150" cy="1809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150" cy="180975"/>
                          </a:xfrm>
                          <a:prstGeom prst="rect">
                            <a:avLst/>
                          </a:prstGeom>
                        </pic:spPr>
                      </pic:pic>
                    </a:graphicData>
                  </a:graphic>
                </wp:inline>
              </w:drawing>
            </w:r>
          </w:p>
        </w:tc>
      </w:tr>
    </w:tbl>
    <w:p w14:paraId="1F45D822" w14:textId="06364FFC" w:rsidR="00033044" w:rsidRDefault="00033044" w:rsidP="00410B05">
      <w:pPr>
        <w:pStyle w:val="ListParagraph"/>
        <w:numPr>
          <w:ilvl w:val="0"/>
          <w:numId w:val="156"/>
        </w:numPr>
      </w:pPr>
      <w:r>
        <w:t xml:space="preserve">Click the </w:t>
      </w:r>
      <w:r>
        <w:rPr>
          <w:b/>
        </w:rPr>
        <w:t>Service/URL Category</w:t>
      </w:r>
      <w:r w:rsidR="007118F8">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5CFBDC69" w14:textId="77777777" w:rsidTr="000B2555">
        <w:trPr>
          <w:trHeight w:val="269"/>
          <w:tblHeader/>
        </w:trPr>
        <w:tc>
          <w:tcPr>
            <w:tcW w:w="2705" w:type="dxa"/>
            <w:shd w:val="pct15" w:color="auto" w:fill="auto"/>
          </w:tcPr>
          <w:p w14:paraId="55815716"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5DF6B7F3"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4BAFE678" w14:textId="77777777" w:rsidTr="000B2555">
        <w:tc>
          <w:tcPr>
            <w:tcW w:w="2705" w:type="dxa"/>
          </w:tcPr>
          <w:p w14:paraId="4543A101" w14:textId="77777777" w:rsidR="00033044" w:rsidRDefault="00033044" w:rsidP="000B2555">
            <w:pPr>
              <w:spacing w:before="60"/>
              <w:rPr>
                <w:szCs w:val="24"/>
              </w:rPr>
            </w:pPr>
            <w:r>
              <w:rPr>
                <w:szCs w:val="24"/>
              </w:rPr>
              <w:t>URL Category</w:t>
            </w:r>
          </w:p>
        </w:tc>
        <w:tc>
          <w:tcPr>
            <w:tcW w:w="6295" w:type="dxa"/>
          </w:tcPr>
          <w:p w14:paraId="4E847CAD" w14:textId="77777777" w:rsidR="00033044" w:rsidRPr="00CD33EF" w:rsidRDefault="00033044" w:rsidP="000B2555">
            <w:r>
              <w:rPr>
                <w:noProof/>
              </w:rPr>
              <w:drawing>
                <wp:inline distT="0" distB="0" distL="0" distR="0" wp14:anchorId="41E0A77E" wp14:editId="6286645D">
                  <wp:extent cx="895350" cy="22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95350" cy="228600"/>
                          </a:xfrm>
                          <a:prstGeom prst="rect">
                            <a:avLst/>
                          </a:prstGeom>
                        </pic:spPr>
                      </pic:pic>
                    </a:graphicData>
                  </a:graphic>
                </wp:inline>
              </w:drawing>
            </w:r>
          </w:p>
        </w:tc>
      </w:tr>
    </w:tbl>
    <w:p w14:paraId="36295978" w14:textId="20407861" w:rsidR="00033044" w:rsidRDefault="00033044" w:rsidP="00410B05">
      <w:pPr>
        <w:pStyle w:val="ListParagraph"/>
        <w:numPr>
          <w:ilvl w:val="0"/>
          <w:numId w:val="156"/>
        </w:numPr>
      </w:pPr>
      <w:r>
        <w:t xml:space="preserve">Click the </w:t>
      </w:r>
      <w:r>
        <w:rPr>
          <w:b/>
        </w:rPr>
        <w:t>Actions</w:t>
      </w:r>
      <w:r w:rsidR="007118F8">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2C8239CD" w14:textId="77777777" w:rsidTr="000B2555">
        <w:trPr>
          <w:trHeight w:val="269"/>
          <w:tblHeader/>
        </w:trPr>
        <w:tc>
          <w:tcPr>
            <w:tcW w:w="2705" w:type="dxa"/>
            <w:shd w:val="pct15" w:color="auto" w:fill="auto"/>
          </w:tcPr>
          <w:p w14:paraId="6B5A1C32"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7AF88E91"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2FD1836F" w14:textId="77777777" w:rsidTr="000B2555">
        <w:tc>
          <w:tcPr>
            <w:tcW w:w="2705" w:type="dxa"/>
          </w:tcPr>
          <w:p w14:paraId="1AF04152" w14:textId="77777777" w:rsidR="00033044" w:rsidRPr="001C3FD0" w:rsidRDefault="00033044" w:rsidP="000B2555">
            <w:pPr>
              <w:spacing w:before="60"/>
              <w:rPr>
                <w:szCs w:val="24"/>
              </w:rPr>
            </w:pPr>
            <w:r>
              <w:rPr>
                <w:szCs w:val="24"/>
              </w:rPr>
              <w:t>Action Setting</w:t>
            </w:r>
          </w:p>
        </w:tc>
        <w:tc>
          <w:tcPr>
            <w:tcW w:w="6295" w:type="dxa"/>
          </w:tcPr>
          <w:p w14:paraId="0E06A415" w14:textId="77777777" w:rsidR="00033044" w:rsidRPr="007118F8" w:rsidRDefault="00033044" w:rsidP="000B2555">
            <w:pPr>
              <w:spacing w:before="60"/>
              <w:rPr>
                <w:rFonts w:cs="Times New Roman"/>
                <w:b/>
                <w:szCs w:val="24"/>
              </w:rPr>
            </w:pPr>
            <w:r w:rsidRPr="007118F8">
              <w:rPr>
                <w:rFonts w:cs="Times New Roman"/>
                <w:b/>
                <w:szCs w:val="24"/>
              </w:rPr>
              <w:t>Reset both client and server</w:t>
            </w:r>
          </w:p>
        </w:tc>
      </w:tr>
      <w:tr w:rsidR="00033044" w:rsidRPr="005B1C38" w14:paraId="6A97D18D" w14:textId="77777777" w:rsidTr="000B2555">
        <w:tc>
          <w:tcPr>
            <w:tcW w:w="2705" w:type="dxa"/>
          </w:tcPr>
          <w:p w14:paraId="13AC0FF2" w14:textId="77777777" w:rsidR="00033044" w:rsidRPr="001C3FD0" w:rsidRDefault="00033044" w:rsidP="000B2555">
            <w:pPr>
              <w:spacing w:before="60"/>
              <w:rPr>
                <w:szCs w:val="24"/>
              </w:rPr>
            </w:pPr>
            <w:r>
              <w:rPr>
                <w:szCs w:val="24"/>
              </w:rPr>
              <w:t>Log Setting</w:t>
            </w:r>
          </w:p>
        </w:tc>
        <w:tc>
          <w:tcPr>
            <w:tcW w:w="6295" w:type="dxa"/>
          </w:tcPr>
          <w:p w14:paraId="4AEC697E" w14:textId="77777777" w:rsidR="00033044" w:rsidRPr="006952E8" w:rsidRDefault="00033044" w:rsidP="000B2555">
            <w:pPr>
              <w:spacing w:before="60"/>
              <w:rPr>
                <w:rFonts w:ascii="Courier New" w:hAnsi="Courier New" w:cs="Courier New"/>
                <w:b/>
                <w:szCs w:val="24"/>
              </w:rPr>
            </w:pPr>
            <w:r>
              <w:rPr>
                <w:noProof/>
              </w:rPr>
              <w:drawing>
                <wp:inline distT="0" distB="0" distL="0" distR="0" wp14:anchorId="58C52A96" wp14:editId="1EFF9E6D">
                  <wp:extent cx="1285875" cy="4857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85875" cy="485775"/>
                          </a:xfrm>
                          <a:prstGeom prst="rect">
                            <a:avLst/>
                          </a:prstGeom>
                        </pic:spPr>
                      </pic:pic>
                    </a:graphicData>
                  </a:graphic>
                </wp:inline>
              </w:drawing>
            </w:r>
          </w:p>
        </w:tc>
      </w:tr>
      <w:tr w:rsidR="000C4C73" w:rsidRPr="005B1C38" w14:paraId="7BFB644E" w14:textId="77777777" w:rsidTr="000B2555">
        <w:tc>
          <w:tcPr>
            <w:tcW w:w="2705" w:type="dxa"/>
          </w:tcPr>
          <w:p w14:paraId="7E2E0BAC" w14:textId="1710ED1C" w:rsidR="000C4C73" w:rsidRDefault="000C4C73" w:rsidP="000B2555">
            <w:pPr>
              <w:spacing w:before="60"/>
              <w:rPr>
                <w:szCs w:val="24"/>
              </w:rPr>
            </w:pPr>
            <w:r>
              <w:rPr>
                <w:szCs w:val="24"/>
              </w:rPr>
              <w:t>Profile Setting</w:t>
            </w:r>
          </w:p>
        </w:tc>
        <w:tc>
          <w:tcPr>
            <w:tcW w:w="6295" w:type="dxa"/>
          </w:tcPr>
          <w:p w14:paraId="4782B235" w14:textId="7AA9925B" w:rsidR="000C4C73" w:rsidRDefault="000C4C73" w:rsidP="000B2555">
            <w:pPr>
              <w:spacing w:before="60"/>
              <w:rPr>
                <w:noProof/>
              </w:rPr>
            </w:pPr>
            <w:r>
              <w:rPr>
                <w:noProof/>
              </w:rPr>
              <w:drawing>
                <wp:inline distT="0" distB="0" distL="0" distR="0" wp14:anchorId="5660A970" wp14:editId="55511B9B">
                  <wp:extent cx="3143250" cy="54292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43250" cy="542925"/>
                          </a:xfrm>
                          <a:prstGeom prst="rect">
                            <a:avLst/>
                          </a:prstGeom>
                        </pic:spPr>
                      </pic:pic>
                    </a:graphicData>
                  </a:graphic>
                </wp:inline>
              </w:drawing>
            </w:r>
          </w:p>
        </w:tc>
      </w:tr>
    </w:tbl>
    <w:p w14:paraId="5D4EF2B3" w14:textId="6E7A7979" w:rsidR="00033044" w:rsidRDefault="00033044" w:rsidP="00410B05">
      <w:pPr>
        <w:pStyle w:val="ListParagraph"/>
        <w:numPr>
          <w:ilvl w:val="0"/>
          <w:numId w:val="156"/>
        </w:numPr>
      </w:pPr>
      <w:r>
        <w:t xml:space="preserve">Click </w:t>
      </w:r>
      <w:r w:rsidRPr="00F1340A">
        <w:rPr>
          <w:b/>
        </w:rPr>
        <w:t>OK</w:t>
      </w:r>
      <w:r>
        <w:t xml:space="preserve"> to close the </w:t>
      </w:r>
      <w:r w:rsidRPr="007118F8">
        <w:t>Security Policy Rule</w:t>
      </w:r>
      <w:r w:rsidR="007118F8">
        <w:t xml:space="preserve"> c</w:t>
      </w:r>
      <w:r>
        <w:t>onfiguration window.</w:t>
      </w:r>
    </w:p>
    <w:p w14:paraId="38C1AD1F" w14:textId="62220B32" w:rsidR="00033044" w:rsidRPr="00D749E9" w:rsidRDefault="00033044" w:rsidP="00410B05">
      <w:pPr>
        <w:pStyle w:val="ListParagraph"/>
        <w:numPr>
          <w:ilvl w:val="0"/>
          <w:numId w:val="156"/>
        </w:numPr>
      </w:pPr>
      <w:r>
        <w:t xml:space="preserve">Hover over the </w:t>
      </w:r>
      <w:r>
        <w:rPr>
          <w:b/>
        </w:rPr>
        <w:t>Name</w:t>
      </w:r>
      <w:r>
        <w:t xml:space="preserve"> column and click the </w:t>
      </w:r>
      <w:r w:rsidR="000C7245">
        <w:rPr>
          <w:b/>
        </w:rPr>
        <w:t>down</w:t>
      </w:r>
      <w:r w:rsidR="00E7048D">
        <w:rPr>
          <w:b/>
        </w:rPr>
        <w:t>-</w:t>
      </w:r>
      <w:r w:rsidR="000C7245">
        <w:rPr>
          <w:b/>
        </w:rPr>
        <w:t>arrow</w:t>
      </w:r>
      <w:r w:rsidR="00AD29D0" w:rsidRPr="00AD29D0">
        <w:t>:</w:t>
      </w:r>
    </w:p>
    <w:p w14:paraId="791B4DE8" w14:textId="6FE18AD4" w:rsidR="00033044" w:rsidRDefault="00E86042" w:rsidP="00033044">
      <w:pPr>
        <w:pStyle w:val="ListParagraph"/>
      </w:pPr>
      <w:r>
        <w:rPr>
          <w:noProof/>
        </w:rPr>
        <w:drawing>
          <wp:inline distT="0" distB="0" distL="0" distR="0" wp14:anchorId="3A97D83C" wp14:editId="6E4F3AF4">
            <wp:extent cx="2390775" cy="8382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90775" cy="838200"/>
                    </a:xfrm>
                    <a:prstGeom prst="rect">
                      <a:avLst/>
                    </a:prstGeom>
                  </pic:spPr>
                </pic:pic>
              </a:graphicData>
            </a:graphic>
          </wp:inline>
        </w:drawing>
      </w:r>
    </w:p>
    <w:p w14:paraId="2788C0B5" w14:textId="1C45D085" w:rsidR="00033044" w:rsidRDefault="000C7245" w:rsidP="00410B05">
      <w:pPr>
        <w:pStyle w:val="ListParagraph"/>
        <w:numPr>
          <w:ilvl w:val="0"/>
          <w:numId w:val="156"/>
        </w:numPr>
      </w:pPr>
      <w:r>
        <w:t xml:space="preserve">Expand the </w:t>
      </w:r>
      <w:r w:rsidRPr="000C7245">
        <w:rPr>
          <w:b/>
        </w:rPr>
        <w:t>Columns</w:t>
      </w:r>
      <w:r>
        <w:t xml:space="preserve"> menu using the right</w:t>
      </w:r>
      <w:r w:rsidR="00E7048D">
        <w:t>-</w:t>
      </w:r>
      <w:r>
        <w:t>arrow and select</w:t>
      </w:r>
      <w:r w:rsidR="00033044">
        <w:rPr>
          <w:b/>
        </w:rPr>
        <w:t xml:space="preserve"> </w:t>
      </w:r>
      <w:r>
        <w:t>the</w:t>
      </w:r>
      <w:r w:rsidR="00033044">
        <w:t xml:space="preserve"> </w:t>
      </w:r>
      <w:r w:rsidR="00033044">
        <w:rPr>
          <w:b/>
        </w:rPr>
        <w:t>URL Category</w:t>
      </w:r>
      <w:r>
        <w:rPr>
          <w:b/>
        </w:rPr>
        <w:t xml:space="preserve"> </w:t>
      </w:r>
      <w:r w:rsidRPr="000C7245">
        <w:t>check box</w:t>
      </w:r>
      <w:r w:rsidR="00033044">
        <w:t xml:space="preserve">. The URL Category column </w:t>
      </w:r>
      <w:r>
        <w:t>is displayed</w:t>
      </w:r>
      <w:r w:rsidR="00033044">
        <w:t>.</w:t>
      </w:r>
    </w:p>
    <w:p w14:paraId="4455AA4F" w14:textId="40814C42" w:rsidR="00033044" w:rsidRDefault="000C7245" w:rsidP="00410B05">
      <w:pPr>
        <w:pStyle w:val="ListParagraph"/>
        <w:numPr>
          <w:ilvl w:val="0"/>
          <w:numId w:val="156"/>
        </w:numPr>
      </w:pPr>
      <w:r>
        <w:t>Enable the rule</w:t>
      </w:r>
      <w:r w:rsidR="00033044">
        <w:t xml:space="preserve"> </w:t>
      </w:r>
      <w:r w:rsidR="00033044" w:rsidRPr="000C7245">
        <w:rPr>
          <w:rFonts w:cs="Times New Roman"/>
          <w:b/>
        </w:rPr>
        <w:t>egress-</w:t>
      </w:r>
      <w:r w:rsidR="00EE1ECF">
        <w:rPr>
          <w:rFonts w:cs="Times New Roman"/>
          <w:b/>
        </w:rPr>
        <w:t>outside</w:t>
      </w:r>
      <w:r w:rsidR="00033044">
        <w:t>.</w:t>
      </w:r>
      <w:r w:rsidR="00033044" w:rsidRPr="009C48D1">
        <w:rPr>
          <w:noProof/>
        </w:rPr>
        <w:t xml:space="preserve"> </w:t>
      </w:r>
      <w:r w:rsidR="00EE1ECF">
        <w:rPr>
          <w:noProof/>
        </w:rPr>
        <w:drawing>
          <wp:inline distT="0" distB="0" distL="0" distR="0" wp14:anchorId="0B554E5D" wp14:editId="62AC0CAA">
            <wp:extent cx="2019300" cy="200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9300" cy="200025"/>
                    </a:xfrm>
                    <a:prstGeom prst="rect">
                      <a:avLst/>
                    </a:prstGeom>
                  </pic:spPr>
                </pic:pic>
              </a:graphicData>
            </a:graphic>
          </wp:inline>
        </w:drawing>
      </w:r>
    </w:p>
    <w:p w14:paraId="25736846" w14:textId="1128F915" w:rsidR="00033044" w:rsidRDefault="00033044" w:rsidP="00410B05">
      <w:pPr>
        <w:pStyle w:val="ListParagraph"/>
        <w:numPr>
          <w:ilvl w:val="0"/>
          <w:numId w:val="156"/>
        </w:numPr>
      </w:pPr>
      <w:r>
        <w:rPr>
          <w:noProof/>
        </w:rPr>
        <w:drawing>
          <wp:inline distT="0" distB="0" distL="0" distR="0" wp14:anchorId="104AC798" wp14:editId="1FD7D761">
            <wp:extent cx="628650" cy="219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6BE856DE" w14:textId="63B0F4F8" w:rsidR="00EE1ECF" w:rsidRDefault="00EE1ECF" w:rsidP="00EE1ECF">
      <w:pPr>
        <w:pStyle w:val="ListParagraph"/>
      </w:pPr>
      <w:r w:rsidRPr="006C539D">
        <w:rPr>
          <w:b/>
        </w:rPr>
        <w:t>Note:</w:t>
      </w:r>
      <w:r>
        <w:t xml:space="preserve"> Because </w:t>
      </w:r>
      <w:r w:rsidR="00751807">
        <w:t>you</w:t>
      </w:r>
      <w:r>
        <w:t xml:space="preserve"> created a rule that resets traffic</w:t>
      </w:r>
      <w:r w:rsidR="00AD29D0">
        <w:t>,</w:t>
      </w:r>
      <w:r>
        <w:t xml:space="preserve"> </w:t>
      </w:r>
      <w:r w:rsidR="00751807">
        <w:t>you</w:t>
      </w:r>
      <w:r w:rsidR="00E86042">
        <w:t xml:space="preserve"> need</w:t>
      </w:r>
      <w:r>
        <w:t xml:space="preserve"> to enable the egress-outside rule to allow everything else.</w:t>
      </w:r>
    </w:p>
    <w:p w14:paraId="57741B85" w14:textId="12D6D6ED" w:rsidR="00033044" w:rsidRDefault="000C4C73" w:rsidP="00033044">
      <w:pPr>
        <w:pStyle w:val="Heading2"/>
      </w:pPr>
      <w:bookmarkStart w:id="84" w:name="_Toc474939120"/>
      <w:r>
        <w:lastRenderedPageBreak/>
        <w:t>6.</w:t>
      </w:r>
      <w:r w:rsidR="00033044">
        <w:t>2 Test Security Policy Rule</w:t>
      </w:r>
      <w:bookmarkEnd w:id="84"/>
    </w:p>
    <w:p w14:paraId="1C50B235" w14:textId="63250326" w:rsidR="00033044" w:rsidRPr="009C48D1" w:rsidRDefault="00033044" w:rsidP="00E82336">
      <w:pPr>
        <w:pStyle w:val="ListParagraph"/>
        <w:numPr>
          <w:ilvl w:val="0"/>
          <w:numId w:val="42"/>
        </w:numPr>
      </w:pPr>
      <w:r>
        <w:t>Open a browser in priva</w:t>
      </w:r>
      <w:r w:rsidR="00AE4996">
        <w:t>te/incognito mode and browse to</w:t>
      </w:r>
      <w:r>
        <w:t xml:space="preserve"> </w:t>
      </w:r>
      <w:r>
        <w:rPr>
          <w:rFonts w:ascii="Courier New" w:hAnsi="Courier New" w:cs="Courier New"/>
        </w:rPr>
        <w:t>newegg.com</w:t>
      </w:r>
      <w:r w:rsidR="00AD29D0">
        <w:rPr>
          <w:rFonts w:cs="Times New Roman"/>
        </w:rPr>
        <w:t>:</w:t>
      </w:r>
    </w:p>
    <w:p w14:paraId="5ED15C84" w14:textId="77777777" w:rsidR="00033044" w:rsidRDefault="00033044" w:rsidP="00033044">
      <w:pPr>
        <w:pStyle w:val="ListParagraph"/>
      </w:pPr>
      <w:r>
        <w:rPr>
          <w:noProof/>
        </w:rPr>
        <w:drawing>
          <wp:inline distT="0" distB="0" distL="0" distR="0" wp14:anchorId="366E70D1" wp14:editId="45EACDD4">
            <wp:extent cx="5943600" cy="1847215"/>
            <wp:effectExtent l="0" t="0" r="0" b="63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847215"/>
                    </a:xfrm>
                    <a:prstGeom prst="rect">
                      <a:avLst/>
                    </a:prstGeom>
                  </pic:spPr>
                </pic:pic>
              </a:graphicData>
            </a:graphic>
          </wp:inline>
        </w:drawing>
      </w:r>
    </w:p>
    <w:p w14:paraId="20D715D0" w14:textId="06652B85" w:rsidR="00033044" w:rsidRPr="005B543B" w:rsidRDefault="00751807" w:rsidP="00751807">
      <w:pPr>
        <w:pStyle w:val="ListParagraph"/>
        <w:rPr>
          <w:rFonts w:cs="Times New Roman"/>
        </w:rPr>
      </w:pPr>
      <w:r>
        <w:t>The URL is blocked by the Security policy r</w:t>
      </w:r>
      <w:r w:rsidR="00033044">
        <w:t xml:space="preserve">ule </w:t>
      </w:r>
      <w:r>
        <w:rPr>
          <w:rFonts w:cs="Times New Roman"/>
        </w:rPr>
        <w:t>named</w:t>
      </w:r>
      <w:r w:rsidR="00033044" w:rsidRPr="005B543B">
        <w:rPr>
          <w:rFonts w:cs="Times New Roman"/>
        </w:rPr>
        <w:t xml:space="preserve"> egress-</w:t>
      </w:r>
      <w:r w:rsidR="0078513B">
        <w:rPr>
          <w:rFonts w:cs="Times New Roman"/>
        </w:rPr>
        <w:t>outside</w:t>
      </w:r>
      <w:r w:rsidR="00033044" w:rsidRPr="005B543B">
        <w:rPr>
          <w:rFonts w:cs="Times New Roman"/>
        </w:rPr>
        <w:t>-url.</w:t>
      </w:r>
    </w:p>
    <w:p w14:paraId="21419D40" w14:textId="3B558113" w:rsidR="007E39D7" w:rsidRPr="007E39D7" w:rsidRDefault="00033044" w:rsidP="00E82336">
      <w:pPr>
        <w:pStyle w:val="ListParagraph"/>
        <w:numPr>
          <w:ilvl w:val="0"/>
          <w:numId w:val="42"/>
        </w:numPr>
      </w:pPr>
      <w:r w:rsidRPr="005B543B">
        <w:rPr>
          <w:rFonts w:cs="Times New Roman"/>
        </w:rPr>
        <w:t>In the same browser</w:t>
      </w:r>
      <w:r w:rsidR="001004AE">
        <w:rPr>
          <w:rFonts w:cs="Times New Roman"/>
        </w:rPr>
        <w:t xml:space="preserve"> window</w:t>
      </w:r>
      <w:r w:rsidRPr="005B543B">
        <w:rPr>
          <w:rFonts w:cs="Times New Roman"/>
        </w:rPr>
        <w:t xml:space="preserve"> verify that techradar.com </w:t>
      </w:r>
      <w:r w:rsidR="007E39D7">
        <w:rPr>
          <w:rFonts w:cs="Times New Roman"/>
        </w:rPr>
        <w:t xml:space="preserve">is blocked. </w:t>
      </w:r>
    </w:p>
    <w:p w14:paraId="766C8894" w14:textId="36F81CFB" w:rsidR="00033044" w:rsidRDefault="007E39D7" w:rsidP="00E82336">
      <w:pPr>
        <w:pStyle w:val="ListParagraph"/>
        <w:numPr>
          <w:ilvl w:val="0"/>
          <w:numId w:val="42"/>
        </w:numPr>
      </w:pPr>
      <w:r>
        <w:rPr>
          <w:rFonts w:cs="Times New Roman"/>
        </w:rPr>
        <w:t>In the same browser window</w:t>
      </w:r>
      <w:r w:rsidR="00AD29D0">
        <w:rPr>
          <w:rFonts w:cs="Times New Roman"/>
        </w:rPr>
        <w:t>,</w:t>
      </w:r>
      <w:r>
        <w:rPr>
          <w:rFonts w:cs="Times New Roman"/>
        </w:rPr>
        <w:t xml:space="preserve"> check if</w:t>
      </w:r>
      <w:r w:rsidR="0078513B">
        <w:rPr>
          <w:rFonts w:cs="Times New Roman"/>
        </w:rPr>
        <w:t xml:space="preserve"> https://www.engadget.com also </w:t>
      </w:r>
      <w:r w:rsidR="00AD29D0">
        <w:rPr>
          <w:rFonts w:cs="Times New Roman"/>
        </w:rPr>
        <w:t xml:space="preserve">is </w:t>
      </w:r>
      <w:r w:rsidR="0078513B">
        <w:rPr>
          <w:rFonts w:cs="Times New Roman"/>
        </w:rPr>
        <w:t xml:space="preserve">blocked. </w:t>
      </w:r>
      <w:r>
        <w:rPr>
          <w:rFonts w:cs="Times New Roman"/>
        </w:rPr>
        <w:t xml:space="preserve">Note that this was an SSL connection. </w:t>
      </w:r>
      <w:r w:rsidR="00033044">
        <w:t xml:space="preserve">Because </w:t>
      </w:r>
      <w:r>
        <w:t>the firewall is</w:t>
      </w:r>
      <w:r w:rsidR="00033044">
        <w:t xml:space="preserve"> not decrypting traffic</w:t>
      </w:r>
      <w:r w:rsidR="00AD29D0">
        <w:t>,</w:t>
      </w:r>
      <w:r w:rsidR="00033044">
        <w:t xml:space="preserve"> the connection </w:t>
      </w:r>
      <w:r>
        <w:t>is</w:t>
      </w:r>
      <w:r w:rsidR="00033044">
        <w:t xml:space="preserve"> reset without a URL block page. If the firewall intercepted this connection and displayed the URL bloc</w:t>
      </w:r>
      <w:r w:rsidR="00AE4996">
        <w:t>k page</w:t>
      </w:r>
      <w:r w:rsidR="00AD29D0">
        <w:t>,</w:t>
      </w:r>
      <w:r w:rsidR="00AE4996">
        <w:t xml:space="preserve"> the browser would assume</w:t>
      </w:r>
      <w:r w:rsidR="00033044">
        <w:t xml:space="preserve"> </w:t>
      </w:r>
      <w:r>
        <w:t xml:space="preserve">a </w:t>
      </w:r>
      <w:r w:rsidR="00033044">
        <w:t>man-in-the-middle</w:t>
      </w:r>
      <w:r w:rsidR="00E245E6">
        <w:t xml:space="preserve"> attack might be in progress</w:t>
      </w:r>
      <w:r w:rsidR="00033044">
        <w:t>.</w:t>
      </w:r>
    </w:p>
    <w:p w14:paraId="08A8C22E" w14:textId="56E84A87" w:rsidR="00F53A36" w:rsidRDefault="00F53A36" w:rsidP="00F53A36">
      <w:pPr>
        <w:pStyle w:val="Heading2"/>
      </w:pPr>
      <w:bookmarkStart w:id="85" w:name="_Toc474939121"/>
      <w:r>
        <w:t>6.</w:t>
      </w:r>
      <w:r w:rsidR="00C1076B">
        <w:t>3</w:t>
      </w:r>
      <w:r>
        <w:t xml:space="preserve"> Review Logs</w:t>
      </w:r>
      <w:bookmarkEnd w:id="85"/>
    </w:p>
    <w:p w14:paraId="628D42E9" w14:textId="3D5D2F9F" w:rsidR="00033044" w:rsidRDefault="00033044" w:rsidP="00E82336">
      <w:pPr>
        <w:pStyle w:val="ListParagraph"/>
        <w:numPr>
          <w:ilvl w:val="0"/>
          <w:numId w:val="43"/>
        </w:numPr>
      </w:pPr>
      <w:r>
        <w:t xml:space="preserve">Hover over the </w:t>
      </w:r>
      <w:r w:rsidRPr="005E3757">
        <w:rPr>
          <w:rFonts w:cs="Times New Roman"/>
          <w:b/>
        </w:rPr>
        <w:t>egress-</w:t>
      </w:r>
      <w:r w:rsidR="0078513B">
        <w:rPr>
          <w:rFonts w:cs="Times New Roman"/>
          <w:b/>
        </w:rPr>
        <w:t>outside</w:t>
      </w:r>
      <w:r w:rsidRPr="005E3757">
        <w:rPr>
          <w:rFonts w:cs="Times New Roman"/>
          <w:b/>
        </w:rPr>
        <w:t>-url</w:t>
      </w:r>
      <w:r>
        <w:t xml:space="preserve"> </w:t>
      </w:r>
      <w:r w:rsidR="005E3757">
        <w:t>Security policy r</w:t>
      </w:r>
      <w:r w:rsidRPr="005E3757">
        <w:t>ule</w:t>
      </w:r>
      <w:r w:rsidR="007E39D7">
        <w:t>, click the down</w:t>
      </w:r>
      <w:r w:rsidR="00E7048D">
        <w:t>-</w:t>
      </w:r>
      <w:r w:rsidR="007E39D7">
        <w:t>arrow, and s</w:t>
      </w:r>
      <w:r>
        <w:t xml:space="preserve">elect </w:t>
      </w:r>
      <w:r w:rsidRPr="007E39D7">
        <w:rPr>
          <w:b/>
        </w:rPr>
        <w:t>Log Viewer</w:t>
      </w:r>
      <w:r w:rsidR="00AD29D0">
        <w:t xml:space="preserve"> to open the Traffic log:</w:t>
      </w:r>
    </w:p>
    <w:p w14:paraId="604CC4ED" w14:textId="33F58A34" w:rsidR="00033044" w:rsidRPr="0087352B" w:rsidRDefault="00E86042" w:rsidP="00033044">
      <w:pPr>
        <w:pStyle w:val="ListParagraph"/>
      </w:pPr>
      <w:r>
        <w:rPr>
          <w:noProof/>
        </w:rPr>
        <w:drawing>
          <wp:inline distT="0" distB="0" distL="0" distR="0" wp14:anchorId="6DC3CC1F" wp14:editId="0B7ABC4C">
            <wp:extent cx="2152650" cy="5238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52650" cy="523875"/>
                    </a:xfrm>
                    <a:prstGeom prst="rect">
                      <a:avLst/>
                    </a:prstGeom>
                  </pic:spPr>
                </pic:pic>
              </a:graphicData>
            </a:graphic>
          </wp:inline>
        </w:drawing>
      </w:r>
    </w:p>
    <w:p w14:paraId="7C2BA198" w14:textId="47427E7B" w:rsidR="00033044" w:rsidRDefault="005E3757" w:rsidP="00E82336">
      <w:pPr>
        <w:pStyle w:val="ListParagraph"/>
        <w:numPr>
          <w:ilvl w:val="0"/>
          <w:numId w:val="43"/>
        </w:numPr>
      </w:pPr>
      <w:r>
        <w:t xml:space="preserve">Notice </w:t>
      </w:r>
      <w:r w:rsidR="007E39D7">
        <w:t xml:space="preserve">that </w:t>
      </w:r>
      <w:r>
        <w:t>the firewall adds</w:t>
      </w:r>
      <w:r w:rsidR="00882B56">
        <w:t xml:space="preserve"> </w:t>
      </w:r>
      <w:r w:rsidR="00033044" w:rsidRPr="003F6291">
        <w:rPr>
          <w:rFonts w:ascii="Courier New" w:hAnsi="Courier New" w:cs="Courier New"/>
        </w:rPr>
        <w:t xml:space="preserve">( </w:t>
      </w:r>
      <w:r w:rsidR="00033044">
        <w:rPr>
          <w:rFonts w:ascii="Courier New" w:hAnsi="Courier New" w:cs="Courier New"/>
        </w:rPr>
        <w:t>rule</w:t>
      </w:r>
      <w:r w:rsidR="00033044" w:rsidRPr="003F6291">
        <w:rPr>
          <w:rFonts w:ascii="Courier New" w:hAnsi="Courier New" w:cs="Courier New"/>
        </w:rPr>
        <w:t xml:space="preserve"> eq </w:t>
      </w:r>
      <w:r w:rsidR="007E39D7">
        <w:rPr>
          <w:rFonts w:ascii="Courier New" w:hAnsi="Courier New" w:cs="Courier New"/>
        </w:rPr>
        <w:t>‘egress-outside</w:t>
      </w:r>
      <w:r w:rsidR="00033044">
        <w:rPr>
          <w:rFonts w:ascii="Courier New" w:hAnsi="Courier New" w:cs="Courier New"/>
        </w:rPr>
        <w:t>-url’</w:t>
      </w:r>
      <w:r w:rsidR="00033044" w:rsidRPr="003F6291">
        <w:rPr>
          <w:rFonts w:ascii="Courier New" w:hAnsi="Courier New" w:cs="Courier New"/>
        </w:rPr>
        <w:t xml:space="preserve"> )</w:t>
      </w:r>
      <w:r w:rsidR="00033044">
        <w:t xml:space="preserve"> </w:t>
      </w:r>
      <w:r>
        <w:t>to</w:t>
      </w:r>
      <w:r w:rsidR="00033044">
        <w:t xml:space="preserve"> the</w:t>
      </w:r>
      <w:r>
        <w:t xml:space="preserve"> </w:t>
      </w:r>
      <w:r w:rsidR="00F948ED">
        <w:t xml:space="preserve">Traffic </w:t>
      </w:r>
      <w:r>
        <w:t>log</w:t>
      </w:r>
      <w:r w:rsidR="00033044">
        <w:t xml:space="preserve"> filter text box</w:t>
      </w:r>
      <w:r w:rsidR="001448C7">
        <w:t>:</w:t>
      </w:r>
    </w:p>
    <w:p w14:paraId="30E33AD5" w14:textId="4C76D845" w:rsidR="00033044" w:rsidRDefault="00E86042" w:rsidP="00033044">
      <w:pPr>
        <w:pStyle w:val="ListParagraph"/>
      </w:pPr>
      <w:r>
        <w:rPr>
          <w:noProof/>
        </w:rPr>
        <w:drawing>
          <wp:inline distT="0" distB="0" distL="0" distR="0" wp14:anchorId="0653BE57" wp14:editId="2C4727A3">
            <wp:extent cx="5943600" cy="9715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971550"/>
                    </a:xfrm>
                    <a:prstGeom prst="rect">
                      <a:avLst/>
                    </a:prstGeom>
                  </pic:spPr>
                </pic:pic>
              </a:graphicData>
            </a:graphic>
          </wp:inline>
        </w:drawing>
      </w:r>
    </w:p>
    <w:p w14:paraId="1854C58A" w14:textId="13318EA0" w:rsidR="00033044" w:rsidRDefault="00033044" w:rsidP="00E82336">
      <w:pPr>
        <w:pStyle w:val="ListParagraph"/>
        <w:numPr>
          <w:ilvl w:val="0"/>
          <w:numId w:val="43"/>
        </w:numPr>
      </w:pPr>
      <w:r>
        <w:t xml:space="preserve">The </w:t>
      </w:r>
      <w:r>
        <w:rPr>
          <w:b/>
        </w:rPr>
        <w:t>URL Category</w:t>
      </w:r>
      <w:r>
        <w:t xml:space="preserve"> column can be added to the </w:t>
      </w:r>
      <w:r w:rsidR="00F948ED">
        <w:t>Traffic</w:t>
      </w:r>
      <w:r>
        <w:t xml:space="preserve"> log </w:t>
      </w:r>
      <w:r w:rsidR="00F948ED">
        <w:t>to provide</w:t>
      </w:r>
      <w:r>
        <w:t xml:space="preserve"> </w:t>
      </w:r>
      <w:r w:rsidR="00F948ED">
        <w:t>additional</w:t>
      </w:r>
      <w:r>
        <w:t xml:space="preserve"> </w:t>
      </w:r>
      <w:r w:rsidR="00F948ED">
        <w:t>information</w:t>
      </w:r>
      <w:r>
        <w:t>.</w:t>
      </w:r>
    </w:p>
    <w:p w14:paraId="072AEF8A" w14:textId="77777777" w:rsidR="00033044" w:rsidRDefault="00033044" w:rsidP="00E82336">
      <w:pPr>
        <w:pStyle w:val="ListParagraph"/>
        <w:numPr>
          <w:ilvl w:val="0"/>
          <w:numId w:val="43"/>
        </w:numPr>
      </w:pPr>
      <w:r>
        <w:t xml:space="preserve">Select the </w:t>
      </w:r>
      <w:r w:rsidRPr="00B9596F">
        <w:rPr>
          <w:b/>
        </w:rPr>
        <w:t>URL Filtering</w:t>
      </w:r>
      <w:r>
        <w:t xml:space="preserve"> log.</w:t>
      </w:r>
      <w:r w:rsidRPr="00B9596F">
        <w:rPr>
          <w:noProof/>
        </w:rPr>
        <w:t xml:space="preserve"> </w:t>
      </w:r>
      <w:r>
        <w:rPr>
          <w:noProof/>
        </w:rPr>
        <w:drawing>
          <wp:inline distT="0" distB="0" distL="0" distR="0" wp14:anchorId="1A18BCDD" wp14:editId="421221A8">
            <wp:extent cx="904875" cy="20955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04875" cy="209550"/>
                    </a:xfrm>
                    <a:prstGeom prst="rect">
                      <a:avLst/>
                    </a:prstGeom>
                  </pic:spPr>
                </pic:pic>
              </a:graphicData>
            </a:graphic>
          </wp:inline>
        </w:drawing>
      </w:r>
    </w:p>
    <w:p w14:paraId="153441A6" w14:textId="3B1BDC86" w:rsidR="00033044" w:rsidRDefault="00033044" w:rsidP="00E82336">
      <w:pPr>
        <w:pStyle w:val="ListParagraph"/>
        <w:numPr>
          <w:ilvl w:val="0"/>
          <w:numId w:val="43"/>
        </w:numPr>
      </w:pPr>
      <w:r>
        <w:t xml:space="preserve">Notice </w:t>
      </w:r>
      <w:r w:rsidR="00F948ED">
        <w:t xml:space="preserve">that URL Filtering log includes </w:t>
      </w:r>
      <w:r>
        <w:t xml:space="preserve">the </w:t>
      </w:r>
      <w:r w:rsidRPr="00B61B47">
        <w:rPr>
          <w:b/>
        </w:rPr>
        <w:t>Category</w:t>
      </w:r>
      <w:r>
        <w:t xml:space="preserve"> and </w:t>
      </w:r>
      <w:r w:rsidRPr="00B61B47">
        <w:rPr>
          <w:b/>
        </w:rPr>
        <w:t>URL</w:t>
      </w:r>
      <w:r>
        <w:t xml:space="preserve"> column</w:t>
      </w:r>
      <w:r w:rsidR="00F948ED">
        <w:t>s</w:t>
      </w:r>
      <w:r w:rsidR="00AD29D0">
        <w:t xml:space="preserve"> by default:</w:t>
      </w:r>
    </w:p>
    <w:p w14:paraId="10C73FD8" w14:textId="1B0AD840" w:rsidR="00033044" w:rsidRDefault="00E86042" w:rsidP="00033044">
      <w:pPr>
        <w:pStyle w:val="ListParagraph"/>
      </w:pPr>
      <w:r>
        <w:rPr>
          <w:noProof/>
        </w:rPr>
        <w:lastRenderedPageBreak/>
        <w:drawing>
          <wp:inline distT="0" distB="0" distL="0" distR="0" wp14:anchorId="0A16BE15" wp14:editId="0E8DF5AD">
            <wp:extent cx="5943600" cy="1057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057275"/>
                    </a:xfrm>
                    <a:prstGeom prst="rect">
                      <a:avLst/>
                    </a:prstGeom>
                  </pic:spPr>
                </pic:pic>
              </a:graphicData>
            </a:graphic>
          </wp:inline>
        </w:drawing>
      </w:r>
    </w:p>
    <w:p w14:paraId="1DE38F43" w14:textId="052A75E3" w:rsidR="00033044" w:rsidRDefault="000C4C73" w:rsidP="00033044">
      <w:pPr>
        <w:pStyle w:val="Heading2"/>
      </w:pPr>
      <w:bookmarkStart w:id="86" w:name="_Toc474939122"/>
      <w:r>
        <w:t>6.</w:t>
      </w:r>
      <w:r w:rsidR="005773E7">
        <w:t>4</w:t>
      </w:r>
      <w:r w:rsidR="00033044">
        <w:t xml:space="preserve"> Configure </w:t>
      </w:r>
      <w:r w:rsidR="007E39D7">
        <w:t xml:space="preserve">an </w:t>
      </w:r>
      <w:r w:rsidR="00033044">
        <w:t>External Dynamic List</w:t>
      </w:r>
      <w:bookmarkEnd w:id="86"/>
    </w:p>
    <w:p w14:paraId="4CD6729E" w14:textId="5D6999C7" w:rsidR="0078513B" w:rsidRDefault="009535F9" w:rsidP="0078513B">
      <w:r>
        <w:t>An External Dynamic L</w:t>
      </w:r>
      <w:r w:rsidR="0078513B" w:rsidRPr="0078513B">
        <w:t xml:space="preserve">ist is an object </w:t>
      </w:r>
      <w:r>
        <w:t>that references an external</w:t>
      </w:r>
      <w:r w:rsidR="0078513B" w:rsidRPr="0078513B">
        <w:t xml:space="preserve"> list of IP addresses, URLs, or domain names that can be used in policy rules</w:t>
      </w:r>
      <w:r w:rsidR="001448C7">
        <w:t>.</w:t>
      </w:r>
    </w:p>
    <w:p w14:paraId="3DFBBA7B" w14:textId="7C15010E" w:rsidR="00033044" w:rsidRDefault="00033044" w:rsidP="00E82336">
      <w:pPr>
        <w:pStyle w:val="ListParagraph"/>
        <w:numPr>
          <w:ilvl w:val="0"/>
          <w:numId w:val="44"/>
        </w:numPr>
      </w:pPr>
      <w:r>
        <w:t xml:space="preserve">Open WinSCP on the </w:t>
      </w:r>
      <w:r w:rsidR="00F948ED">
        <w:t xml:space="preserve">Windows </w:t>
      </w:r>
      <w:r>
        <w:t>desktop.</w:t>
      </w:r>
    </w:p>
    <w:p w14:paraId="7D2DE2E9" w14:textId="232BBD06" w:rsidR="00033044" w:rsidRDefault="00F948ED" w:rsidP="00E82336">
      <w:pPr>
        <w:pStyle w:val="ListParagraph"/>
        <w:numPr>
          <w:ilvl w:val="0"/>
          <w:numId w:val="44"/>
        </w:numPr>
      </w:pPr>
      <w:r>
        <w:t>Double-c</w:t>
      </w:r>
      <w:r w:rsidR="00033044">
        <w:t xml:space="preserve">lick the list </w:t>
      </w:r>
      <w:r w:rsidR="00033044" w:rsidRPr="005B543B">
        <w:rPr>
          <w:rFonts w:cs="Times New Roman"/>
        </w:rPr>
        <w:t xml:space="preserve">item </w:t>
      </w:r>
      <w:r w:rsidR="00033044" w:rsidRPr="005B543B">
        <w:rPr>
          <w:rFonts w:cs="Times New Roman"/>
          <w:b/>
        </w:rPr>
        <w:t>edl-webserver</w:t>
      </w:r>
      <w:r w:rsidR="00033044" w:rsidRPr="005B543B">
        <w:rPr>
          <w:rFonts w:cs="Times New Roman"/>
        </w:rPr>
        <w:t>.</w:t>
      </w:r>
      <w:r w:rsidR="00033044">
        <w:rPr>
          <w:rFonts w:ascii="Courier New" w:hAnsi="Courier New" w:cs="Courier New"/>
        </w:rPr>
        <w:t xml:space="preserve"> </w:t>
      </w:r>
      <w:r w:rsidR="00033044">
        <w:rPr>
          <w:noProof/>
        </w:rPr>
        <w:drawing>
          <wp:inline distT="0" distB="0" distL="0" distR="0" wp14:anchorId="65B0334C" wp14:editId="33ACCF77">
            <wp:extent cx="1504950" cy="64770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04950" cy="647700"/>
                    </a:xfrm>
                    <a:prstGeom prst="rect">
                      <a:avLst/>
                    </a:prstGeom>
                  </pic:spPr>
                </pic:pic>
              </a:graphicData>
            </a:graphic>
          </wp:inline>
        </w:drawing>
      </w:r>
    </w:p>
    <w:p w14:paraId="646709DD" w14:textId="149DAD22" w:rsidR="00033044" w:rsidRDefault="00033044" w:rsidP="00E82336">
      <w:pPr>
        <w:pStyle w:val="ListParagraph"/>
        <w:numPr>
          <w:ilvl w:val="0"/>
          <w:numId w:val="44"/>
        </w:numPr>
      </w:pPr>
      <w:r>
        <w:t>Locate the text file</w:t>
      </w:r>
      <w:r w:rsidR="00F948ED">
        <w:t xml:space="preserve"> in the right window pane named</w:t>
      </w:r>
      <w:r>
        <w:t xml:space="preserve"> </w:t>
      </w:r>
      <w:r w:rsidRPr="001004AE">
        <w:rPr>
          <w:rFonts w:cs="Times New Roman"/>
          <w:b/>
        </w:rPr>
        <w:t>block-list.txt</w:t>
      </w:r>
      <w:r w:rsidR="005B543B">
        <w:rPr>
          <w:rFonts w:cs="Times New Roman"/>
        </w:rPr>
        <w:t>.</w:t>
      </w:r>
      <w:r w:rsidR="00F948ED">
        <w:rPr>
          <w:rFonts w:ascii="Courier New" w:hAnsi="Courier New" w:cs="Courier New"/>
        </w:rPr>
        <w:t xml:space="preserve"> </w:t>
      </w:r>
      <w:r w:rsidR="00F948ED">
        <w:rPr>
          <w:noProof/>
        </w:rPr>
        <w:drawing>
          <wp:inline distT="0" distB="0" distL="0" distR="0" wp14:anchorId="6DCC9BDE" wp14:editId="5D848B02">
            <wp:extent cx="1133475" cy="247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33475" cy="247650"/>
                    </a:xfrm>
                    <a:prstGeom prst="rect">
                      <a:avLst/>
                    </a:prstGeom>
                  </pic:spPr>
                </pic:pic>
              </a:graphicData>
            </a:graphic>
          </wp:inline>
        </w:drawing>
      </w:r>
    </w:p>
    <w:p w14:paraId="5FF261FD" w14:textId="7C0229D9" w:rsidR="00033044" w:rsidRDefault="00493A01" w:rsidP="00E82336">
      <w:pPr>
        <w:pStyle w:val="ListParagraph"/>
        <w:numPr>
          <w:ilvl w:val="0"/>
          <w:numId w:val="44"/>
        </w:numPr>
      </w:pPr>
      <w:r>
        <w:t>Right-c</w:t>
      </w:r>
      <w:r w:rsidR="00033044">
        <w:t xml:space="preserve">lick </w:t>
      </w:r>
      <w:r w:rsidR="00033044" w:rsidRPr="005B543B">
        <w:rPr>
          <w:rFonts w:cs="Times New Roman"/>
        </w:rPr>
        <w:t xml:space="preserve">the </w:t>
      </w:r>
      <w:r w:rsidR="00033044" w:rsidRPr="005B543B">
        <w:rPr>
          <w:rFonts w:cs="Times New Roman"/>
          <w:b/>
        </w:rPr>
        <w:t>block-list.txt</w:t>
      </w:r>
      <w:r w:rsidRPr="005B543B">
        <w:rPr>
          <w:rFonts w:cs="Times New Roman"/>
        </w:rPr>
        <w:t xml:space="preserve"> file</w:t>
      </w:r>
      <w:r>
        <w:t xml:space="preserve"> and</w:t>
      </w:r>
      <w:r w:rsidR="00033044">
        <w:t xml:space="preserve"> select </w:t>
      </w:r>
      <w:r w:rsidR="00033044">
        <w:rPr>
          <w:b/>
        </w:rPr>
        <w:t>E</w:t>
      </w:r>
      <w:r w:rsidR="00033044" w:rsidRPr="009B1E88">
        <w:rPr>
          <w:b/>
        </w:rPr>
        <w:t>dit</w:t>
      </w:r>
      <w:r w:rsidR="00033044">
        <w:t>.</w:t>
      </w:r>
    </w:p>
    <w:p w14:paraId="70A606AA" w14:textId="33281D14" w:rsidR="00033044" w:rsidRDefault="003D1139" w:rsidP="00E82336">
      <w:pPr>
        <w:pStyle w:val="ListParagraph"/>
        <w:numPr>
          <w:ilvl w:val="0"/>
          <w:numId w:val="44"/>
        </w:numPr>
      </w:pPr>
      <w:r>
        <w:t>Verify that</w:t>
      </w:r>
      <w:r w:rsidR="00033044">
        <w:t xml:space="preserve"> the following URLs </w:t>
      </w:r>
      <w:r>
        <w:t xml:space="preserve">exist, </w:t>
      </w:r>
      <w:r w:rsidR="00033044">
        <w:t xml:space="preserve">each </w:t>
      </w:r>
      <w:r>
        <w:t>followed by</w:t>
      </w:r>
      <w:r w:rsidR="00033044">
        <w:t xml:space="preserve"> a line</w:t>
      </w:r>
      <w:r w:rsidR="00AD29D0">
        <w:t xml:space="preserve"> </w:t>
      </w:r>
      <w:r w:rsidR="00033044">
        <w:t>break:</w:t>
      </w:r>
    </w:p>
    <w:p w14:paraId="2C5AAD35" w14:textId="77777777" w:rsidR="00033044" w:rsidRPr="00ED652F" w:rsidRDefault="00033044" w:rsidP="00033044">
      <w:pPr>
        <w:pStyle w:val="ListParagraph"/>
        <w:rPr>
          <w:rFonts w:ascii="Courier New" w:hAnsi="Courier New" w:cs="Courier New"/>
        </w:rPr>
      </w:pPr>
      <w:r w:rsidRPr="00ED652F">
        <w:rPr>
          <w:rFonts w:ascii="Courier New" w:hAnsi="Courier New" w:cs="Courier New"/>
        </w:rPr>
        <w:t>gizmodo.com</w:t>
      </w:r>
    </w:p>
    <w:p w14:paraId="2DB39110" w14:textId="77777777" w:rsidR="00033044" w:rsidRPr="00ED652F" w:rsidRDefault="00033044" w:rsidP="00033044">
      <w:pPr>
        <w:pStyle w:val="ListParagraph"/>
        <w:rPr>
          <w:rFonts w:ascii="Courier New" w:hAnsi="Courier New" w:cs="Courier New"/>
        </w:rPr>
      </w:pPr>
      <w:r w:rsidRPr="00ED652F">
        <w:rPr>
          <w:rFonts w:ascii="Courier New" w:hAnsi="Courier New" w:cs="Courier New"/>
        </w:rPr>
        <w:t>lifehacker.com</w:t>
      </w:r>
    </w:p>
    <w:p w14:paraId="5CD0DF3D" w14:textId="77777777" w:rsidR="00033044" w:rsidRDefault="00033044" w:rsidP="00033044">
      <w:pPr>
        <w:pStyle w:val="ListParagraph"/>
        <w:rPr>
          <w:rFonts w:ascii="Courier New" w:hAnsi="Courier New" w:cs="Courier New"/>
        </w:rPr>
      </w:pPr>
      <w:r w:rsidRPr="00ED652F">
        <w:rPr>
          <w:rFonts w:ascii="Courier New" w:hAnsi="Courier New" w:cs="Courier New"/>
        </w:rPr>
        <w:t>avsforum.com</w:t>
      </w:r>
      <w:r>
        <w:rPr>
          <w:rFonts w:ascii="Courier New" w:hAnsi="Courier New" w:cs="Courier New"/>
        </w:rPr>
        <w:br/>
        <w:t>reddit.com</w:t>
      </w:r>
    </w:p>
    <w:p w14:paraId="54110B7D" w14:textId="77777777" w:rsidR="00033044" w:rsidRPr="00ED652F" w:rsidRDefault="00033044" w:rsidP="00033044">
      <w:pPr>
        <w:pStyle w:val="ListParagraph"/>
        <w:rPr>
          <w:rFonts w:ascii="Courier New" w:hAnsi="Courier New" w:cs="Courier New"/>
        </w:rPr>
      </w:pPr>
      <w:r>
        <w:rPr>
          <w:noProof/>
        </w:rPr>
        <w:drawing>
          <wp:inline distT="0" distB="0" distL="0" distR="0" wp14:anchorId="079FCE71" wp14:editId="18BF8019">
            <wp:extent cx="2143125" cy="1666875"/>
            <wp:effectExtent l="0" t="0" r="9525"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43125" cy="1666875"/>
                    </a:xfrm>
                    <a:prstGeom prst="rect">
                      <a:avLst/>
                    </a:prstGeom>
                  </pic:spPr>
                </pic:pic>
              </a:graphicData>
            </a:graphic>
          </wp:inline>
        </w:drawing>
      </w:r>
    </w:p>
    <w:p w14:paraId="2CF29C91" w14:textId="66D5DFED" w:rsidR="00033044" w:rsidRDefault="00033044" w:rsidP="00E82336">
      <w:pPr>
        <w:pStyle w:val="ListParagraph"/>
        <w:numPr>
          <w:ilvl w:val="0"/>
          <w:numId w:val="44"/>
        </w:numPr>
      </w:pPr>
      <w:r w:rsidRPr="00252D98">
        <w:rPr>
          <w:b/>
        </w:rPr>
        <w:t>Save</w:t>
      </w:r>
      <w:r>
        <w:rPr>
          <w:b/>
        </w:rPr>
        <w:t xml:space="preserve"> </w:t>
      </w:r>
      <w:r>
        <w:rPr>
          <w:noProof/>
        </w:rPr>
        <w:drawing>
          <wp:inline distT="0" distB="0" distL="0" distR="0" wp14:anchorId="05A1F7A8" wp14:editId="31A6A0D4">
            <wp:extent cx="238125" cy="247650"/>
            <wp:effectExtent l="0" t="0" r="9525"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25" cy="247650"/>
                    </a:xfrm>
                    <a:prstGeom prst="rect">
                      <a:avLst/>
                    </a:prstGeom>
                  </pic:spPr>
                </pic:pic>
              </a:graphicData>
            </a:graphic>
          </wp:inline>
        </w:drawing>
      </w:r>
      <w:r w:rsidR="001004AE">
        <w:t xml:space="preserve"> </w:t>
      </w:r>
      <w:r>
        <w:t xml:space="preserve">and </w:t>
      </w:r>
      <w:r w:rsidRPr="00252D98">
        <w:rPr>
          <w:b/>
        </w:rPr>
        <w:t>Close</w:t>
      </w:r>
      <w:r>
        <w:t xml:space="preserve"> </w:t>
      </w:r>
      <w:r>
        <w:rPr>
          <w:noProof/>
        </w:rPr>
        <w:drawing>
          <wp:inline distT="0" distB="0" distL="0" distR="0" wp14:anchorId="6074B2B7" wp14:editId="77F8FE2E">
            <wp:extent cx="457200" cy="238125"/>
            <wp:effectExtent l="0" t="0" r="0"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7200" cy="238125"/>
                    </a:xfrm>
                    <a:prstGeom prst="rect">
                      <a:avLst/>
                    </a:prstGeom>
                  </pic:spPr>
                </pic:pic>
              </a:graphicData>
            </a:graphic>
          </wp:inline>
        </w:drawing>
      </w:r>
      <w:r>
        <w:t xml:space="preserve"> the file.</w:t>
      </w:r>
    </w:p>
    <w:p w14:paraId="77AA65FB" w14:textId="7E6ACFE8" w:rsidR="003D1139" w:rsidRPr="003D1139" w:rsidRDefault="003D1139" w:rsidP="00E82336">
      <w:pPr>
        <w:pStyle w:val="ListParagraph"/>
        <w:numPr>
          <w:ilvl w:val="0"/>
          <w:numId w:val="44"/>
        </w:numPr>
      </w:pPr>
      <w:r w:rsidRPr="003D1139">
        <w:t>Close the WinSCP window.</w:t>
      </w:r>
    </w:p>
    <w:p w14:paraId="726D3E90" w14:textId="713E856E" w:rsidR="00033044" w:rsidRDefault="006A2C10" w:rsidP="00E82336">
      <w:pPr>
        <w:pStyle w:val="ListParagraph"/>
        <w:numPr>
          <w:ilvl w:val="0"/>
          <w:numId w:val="44"/>
        </w:numPr>
      </w:pPr>
      <w:r>
        <w:t>In</w:t>
      </w:r>
      <w:r w:rsidR="00033044">
        <w:t xml:space="preserve"> the WebUI select </w:t>
      </w:r>
      <w:r w:rsidR="00033044">
        <w:rPr>
          <w:b/>
        </w:rPr>
        <w:t>Objects</w:t>
      </w:r>
      <w:r w:rsidR="00033044" w:rsidRPr="00BA5C19">
        <w:rPr>
          <w:b/>
        </w:rPr>
        <w:t xml:space="preserve"> &gt; </w:t>
      </w:r>
      <w:r w:rsidR="00033044">
        <w:rPr>
          <w:b/>
        </w:rPr>
        <w:t>External Dynamic Lists</w:t>
      </w:r>
      <w:r w:rsidR="00033044">
        <w:t>.</w:t>
      </w:r>
      <w:r w:rsidR="00033044" w:rsidRPr="005B4228">
        <w:rPr>
          <w:noProof/>
        </w:rPr>
        <w:t xml:space="preserve"> </w:t>
      </w:r>
      <w:r w:rsidR="00033044">
        <w:rPr>
          <w:noProof/>
        </w:rPr>
        <w:drawing>
          <wp:inline distT="0" distB="0" distL="0" distR="0" wp14:anchorId="263C138A" wp14:editId="69C64D1A">
            <wp:extent cx="1238250" cy="18097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38250" cy="180975"/>
                    </a:xfrm>
                    <a:prstGeom prst="rect">
                      <a:avLst/>
                    </a:prstGeom>
                  </pic:spPr>
                </pic:pic>
              </a:graphicData>
            </a:graphic>
          </wp:inline>
        </w:drawing>
      </w:r>
    </w:p>
    <w:p w14:paraId="64061CFC" w14:textId="078C43AB" w:rsidR="00033044" w:rsidRDefault="00033044" w:rsidP="00E82336">
      <w:pPr>
        <w:pStyle w:val="ListParagraph"/>
        <w:numPr>
          <w:ilvl w:val="0"/>
          <w:numId w:val="44"/>
        </w:numPr>
      </w:pPr>
      <w:r>
        <w:t xml:space="preserve">Click </w:t>
      </w:r>
      <w:r>
        <w:rPr>
          <w:noProof/>
        </w:rPr>
        <w:drawing>
          <wp:inline distT="0" distB="0" distL="0" distR="0" wp14:anchorId="7788D295" wp14:editId="57038CCC">
            <wp:extent cx="428625" cy="22860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D33687">
        <w:t xml:space="preserve"> to configure a new External Dynamic L</w:t>
      </w:r>
      <w:r>
        <w:t>ist.</w:t>
      </w:r>
    </w:p>
    <w:p w14:paraId="5992E75B" w14:textId="77777777" w:rsidR="00033044" w:rsidRDefault="00033044" w:rsidP="00E82336">
      <w:pPr>
        <w:pStyle w:val="ListParagraph"/>
        <w:numPr>
          <w:ilvl w:val="0"/>
          <w:numId w:val="4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0B36D3B8" w14:textId="77777777" w:rsidTr="000B2555">
        <w:trPr>
          <w:trHeight w:val="269"/>
          <w:tblHeader/>
        </w:trPr>
        <w:tc>
          <w:tcPr>
            <w:tcW w:w="2705" w:type="dxa"/>
            <w:shd w:val="pct15" w:color="auto" w:fill="auto"/>
          </w:tcPr>
          <w:p w14:paraId="73C278E7"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06A536E0"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06F0B0E7" w14:textId="77777777" w:rsidTr="000B2555">
        <w:tc>
          <w:tcPr>
            <w:tcW w:w="2705" w:type="dxa"/>
          </w:tcPr>
          <w:p w14:paraId="5164F0FE" w14:textId="77777777" w:rsidR="00033044" w:rsidRPr="001C3FD0" w:rsidRDefault="00033044" w:rsidP="000B2555">
            <w:pPr>
              <w:spacing w:before="60"/>
              <w:rPr>
                <w:szCs w:val="24"/>
              </w:rPr>
            </w:pPr>
            <w:r>
              <w:rPr>
                <w:szCs w:val="24"/>
              </w:rPr>
              <w:t>Name</w:t>
            </w:r>
          </w:p>
        </w:tc>
        <w:tc>
          <w:tcPr>
            <w:tcW w:w="6295" w:type="dxa"/>
          </w:tcPr>
          <w:p w14:paraId="287E0E20" w14:textId="77777777" w:rsidR="00033044" w:rsidRPr="006952E8" w:rsidRDefault="00033044" w:rsidP="000B2555">
            <w:pPr>
              <w:spacing w:before="60"/>
              <w:rPr>
                <w:rFonts w:ascii="Courier New" w:hAnsi="Courier New" w:cs="Courier New"/>
                <w:szCs w:val="24"/>
              </w:rPr>
            </w:pPr>
            <w:r>
              <w:rPr>
                <w:rFonts w:ascii="Courier New" w:hAnsi="Courier New" w:cs="Courier New"/>
                <w:szCs w:val="24"/>
              </w:rPr>
              <w:t>url-block-list</w:t>
            </w:r>
          </w:p>
        </w:tc>
      </w:tr>
      <w:tr w:rsidR="00033044" w:rsidRPr="005B1C38" w14:paraId="5162B055" w14:textId="77777777" w:rsidTr="000B2555">
        <w:tc>
          <w:tcPr>
            <w:tcW w:w="2705" w:type="dxa"/>
          </w:tcPr>
          <w:p w14:paraId="5ABF4823" w14:textId="77777777" w:rsidR="00033044" w:rsidRPr="001C3FD0" w:rsidRDefault="00033044" w:rsidP="000B2555">
            <w:pPr>
              <w:spacing w:before="60"/>
              <w:rPr>
                <w:szCs w:val="24"/>
              </w:rPr>
            </w:pPr>
            <w:r>
              <w:rPr>
                <w:szCs w:val="24"/>
              </w:rPr>
              <w:lastRenderedPageBreak/>
              <w:t>Type</w:t>
            </w:r>
          </w:p>
        </w:tc>
        <w:tc>
          <w:tcPr>
            <w:tcW w:w="6295" w:type="dxa"/>
          </w:tcPr>
          <w:p w14:paraId="773F45B9" w14:textId="77777777" w:rsidR="00033044" w:rsidRPr="006A2C10" w:rsidRDefault="00033044" w:rsidP="000B2555">
            <w:pPr>
              <w:spacing w:before="60"/>
              <w:rPr>
                <w:rFonts w:cs="Times New Roman"/>
                <w:b/>
                <w:szCs w:val="24"/>
              </w:rPr>
            </w:pPr>
            <w:r w:rsidRPr="006A2C10">
              <w:rPr>
                <w:rFonts w:cs="Times New Roman"/>
                <w:b/>
                <w:szCs w:val="24"/>
              </w:rPr>
              <w:t>URL List</w:t>
            </w:r>
          </w:p>
        </w:tc>
      </w:tr>
      <w:tr w:rsidR="00033044" w:rsidRPr="005B1C38" w14:paraId="4E519AFA" w14:textId="77777777" w:rsidTr="000B2555">
        <w:tc>
          <w:tcPr>
            <w:tcW w:w="2705" w:type="dxa"/>
          </w:tcPr>
          <w:p w14:paraId="52139CE5" w14:textId="77777777" w:rsidR="00033044" w:rsidRDefault="00033044" w:rsidP="000B2555">
            <w:pPr>
              <w:spacing w:before="60"/>
              <w:rPr>
                <w:szCs w:val="24"/>
              </w:rPr>
            </w:pPr>
            <w:r>
              <w:rPr>
                <w:szCs w:val="24"/>
              </w:rPr>
              <w:t>Source</w:t>
            </w:r>
          </w:p>
        </w:tc>
        <w:tc>
          <w:tcPr>
            <w:tcW w:w="6295" w:type="dxa"/>
          </w:tcPr>
          <w:p w14:paraId="5576EC3C" w14:textId="77777777" w:rsidR="00033044" w:rsidRDefault="00033044" w:rsidP="000B2555">
            <w:pPr>
              <w:spacing w:before="60"/>
              <w:rPr>
                <w:rFonts w:ascii="Courier New" w:hAnsi="Courier New" w:cs="Courier New"/>
                <w:szCs w:val="24"/>
              </w:rPr>
            </w:pPr>
            <w:r>
              <w:rPr>
                <w:rFonts w:ascii="Courier New" w:hAnsi="Courier New" w:cs="Courier New"/>
                <w:szCs w:val="24"/>
              </w:rPr>
              <w:t>http://192.168.50.10/block-list.txt</w:t>
            </w:r>
          </w:p>
        </w:tc>
      </w:tr>
      <w:tr w:rsidR="00033044" w:rsidRPr="005B1C38" w14:paraId="2FAC29A8" w14:textId="77777777" w:rsidTr="000B2555">
        <w:tc>
          <w:tcPr>
            <w:tcW w:w="2705" w:type="dxa"/>
          </w:tcPr>
          <w:p w14:paraId="2BB35937" w14:textId="77777777" w:rsidR="00033044" w:rsidRDefault="00033044" w:rsidP="000B2555">
            <w:pPr>
              <w:spacing w:before="60"/>
              <w:rPr>
                <w:szCs w:val="24"/>
              </w:rPr>
            </w:pPr>
            <w:r>
              <w:rPr>
                <w:szCs w:val="24"/>
              </w:rPr>
              <w:t>Repeat</w:t>
            </w:r>
          </w:p>
        </w:tc>
        <w:tc>
          <w:tcPr>
            <w:tcW w:w="6295" w:type="dxa"/>
          </w:tcPr>
          <w:p w14:paraId="1A725824" w14:textId="77777777" w:rsidR="00033044" w:rsidRPr="006A2C10" w:rsidRDefault="00033044" w:rsidP="000B2555">
            <w:pPr>
              <w:spacing w:before="60"/>
              <w:rPr>
                <w:rFonts w:cs="Times New Roman"/>
                <w:b/>
                <w:szCs w:val="24"/>
              </w:rPr>
            </w:pPr>
            <w:r w:rsidRPr="006A2C10">
              <w:rPr>
                <w:rFonts w:cs="Times New Roman"/>
                <w:b/>
                <w:szCs w:val="24"/>
              </w:rPr>
              <w:t>Five Minute</w:t>
            </w:r>
          </w:p>
        </w:tc>
      </w:tr>
    </w:tbl>
    <w:p w14:paraId="7AC6DDEE" w14:textId="77777777" w:rsidR="00033044" w:rsidRDefault="00033044" w:rsidP="00033044">
      <w:pPr>
        <w:pStyle w:val="ListParagraph"/>
      </w:pPr>
    </w:p>
    <w:p w14:paraId="1BB0C93E" w14:textId="77777777" w:rsidR="00033044" w:rsidRDefault="00033044" w:rsidP="00E82336">
      <w:pPr>
        <w:pStyle w:val="ListParagraph"/>
        <w:numPr>
          <w:ilvl w:val="0"/>
          <w:numId w:val="44"/>
        </w:numPr>
      </w:pPr>
      <w:r>
        <w:t xml:space="preserve">Click </w:t>
      </w:r>
      <w:r>
        <w:rPr>
          <w:b/>
        </w:rPr>
        <w:t>OK</w:t>
      </w:r>
      <w:r>
        <w:t xml:space="preserve"> to close the External Dynamic Lists configuration window.</w:t>
      </w:r>
    </w:p>
    <w:p w14:paraId="68251E1F" w14:textId="3D737BAB" w:rsidR="00033044" w:rsidRPr="000A55BC" w:rsidRDefault="00033044" w:rsidP="00E82336">
      <w:pPr>
        <w:pStyle w:val="ListParagraph"/>
        <w:numPr>
          <w:ilvl w:val="0"/>
          <w:numId w:val="44"/>
        </w:numPr>
      </w:pPr>
      <w:r>
        <w:t xml:space="preserve">Go to </w:t>
      </w:r>
      <w:r>
        <w:rPr>
          <w:b/>
        </w:rPr>
        <w:t>Policies</w:t>
      </w:r>
      <w:r w:rsidR="006A2C10">
        <w:rPr>
          <w:b/>
        </w:rPr>
        <w:t xml:space="preserve"> </w:t>
      </w:r>
      <w:r>
        <w:rPr>
          <w:b/>
        </w:rPr>
        <w:t>&gt;</w:t>
      </w:r>
      <w:r w:rsidR="006A2C10">
        <w:rPr>
          <w:b/>
        </w:rPr>
        <w:t xml:space="preserve"> </w:t>
      </w:r>
      <w:r>
        <w:rPr>
          <w:b/>
        </w:rPr>
        <w:t>Security</w:t>
      </w:r>
      <w:r w:rsidRPr="006A2C10">
        <w:t>.</w:t>
      </w:r>
      <w:r w:rsidRPr="003A27EF">
        <w:rPr>
          <w:noProof/>
        </w:rPr>
        <w:t xml:space="preserve"> </w:t>
      </w:r>
      <w:r>
        <w:rPr>
          <w:noProof/>
        </w:rPr>
        <w:drawing>
          <wp:inline distT="0" distB="0" distL="0" distR="0" wp14:anchorId="1FE9A4F6" wp14:editId="616A2D4F">
            <wp:extent cx="1158240" cy="180975"/>
            <wp:effectExtent l="0" t="0" r="381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730179DA" w14:textId="0254B1B5" w:rsidR="00033044" w:rsidRPr="006A2C10" w:rsidRDefault="006A2C10" w:rsidP="00E82336">
      <w:pPr>
        <w:pStyle w:val="ListParagraph"/>
        <w:numPr>
          <w:ilvl w:val="0"/>
          <w:numId w:val="44"/>
        </w:numPr>
        <w:rPr>
          <w:rFonts w:cs="Times New Roman"/>
        </w:rPr>
      </w:pPr>
      <w:r>
        <w:t>Click to open the Security p</w:t>
      </w:r>
      <w:r w:rsidR="00033044">
        <w:t>olic</w:t>
      </w:r>
      <w:r>
        <w:t>y rule named</w:t>
      </w:r>
      <w:r w:rsidR="00033044">
        <w:t xml:space="preserve"> </w:t>
      </w:r>
      <w:r w:rsidR="00033044" w:rsidRPr="006A2C10">
        <w:rPr>
          <w:rFonts w:cs="Times New Roman"/>
          <w:b/>
        </w:rPr>
        <w:t>egress-</w:t>
      </w:r>
      <w:r w:rsidR="0078513B">
        <w:rPr>
          <w:rFonts w:cs="Times New Roman"/>
          <w:b/>
        </w:rPr>
        <w:t>outside</w:t>
      </w:r>
      <w:r w:rsidR="00033044" w:rsidRPr="006A2C10">
        <w:rPr>
          <w:rFonts w:cs="Times New Roman"/>
          <w:b/>
        </w:rPr>
        <w:t>-url</w:t>
      </w:r>
      <w:r w:rsidR="00033044" w:rsidRPr="006A2C10">
        <w:rPr>
          <w:rFonts w:cs="Times New Roman"/>
        </w:rPr>
        <w:t>.</w:t>
      </w:r>
    </w:p>
    <w:p w14:paraId="1AACA44C" w14:textId="77777777" w:rsidR="00033044" w:rsidRPr="000A55BC" w:rsidRDefault="00033044" w:rsidP="00E82336">
      <w:pPr>
        <w:pStyle w:val="ListParagraph"/>
        <w:numPr>
          <w:ilvl w:val="0"/>
          <w:numId w:val="44"/>
        </w:numPr>
      </w:pPr>
      <w:r>
        <w:rPr>
          <w:rFonts w:cs="Times New Roman"/>
        </w:rPr>
        <w:t>Click the S</w:t>
      </w:r>
      <w:r>
        <w:rPr>
          <w:rFonts w:cs="Times New Roman"/>
          <w:b/>
        </w:rPr>
        <w:t>ervice/URL Category</w:t>
      </w:r>
      <w:r>
        <w:rPr>
          <w:rFonts w:cs="Times New Roman"/>
        </w:rPr>
        <w:t xml:space="preserve"> tab.</w:t>
      </w:r>
    </w:p>
    <w:p w14:paraId="6C27B413" w14:textId="650760AD" w:rsidR="00033044" w:rsidRDefault="00974C62" w:rsidP="00E82336">
      <w:pPr>
        <w:pStyle w:val="ListParagraph"/>
        <w:numPr>
          <w:ilvl w:val="0"/>
          <w:numId w:val="44"/>
        </w:numPr>
      </w:pPr>
      <w:r>
        <w:t>Add the newly created External Dynamic L</w:t>
      </w:r>
      <w:r w:rsidR="00033044">
        <w:t xml:space="preserve">ist to the </w:t>
      </w:r>
      <w:r w:rsidR="00033044">
        <w:rPr>
          <w:b/>
        </w:rPr>
        <w:t>URL Category</w:t>
      </w:r>
      <w:r w:rsidR="00AD29D0">
        <w:t xml:space="preserve"> list:</w:t>
      </w:r>
    </w:p>
    <w:p w14:paraId="4A342D25" w14:textId="77777777" w:rsidR="00033044" w:rsidRDefault="00033044" w:rsidP="00033044">
      <w:pPr>
        <w:pStyle w:val="ListParagraph"/>
      </w:pPr>
      <w:r>
        <w:rPr>
          <w:noProof/>
        </w:rPr>
        <w:drawing>
          <wp:inline distT="0" distB="0" distL="0" distR="0" wp14:anchorId="415923EA" wp14:editId="13C39749">
            <wp:extent cx="1028700" cy="3810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28700" cy="381000"/>
                    </a:xfrm>
                    <a:prstGeom prst="rect">
                      <a:avLst/>
                    </a:prstGeom>
                  </pic:spPr>
                </pic:pic>
              </a:graphicData>
            </a:graphic>
          </wp:inline>
        </w:drawing>
      </w:r>
    </w:p>
    <w:p w14:paraId="2980172C" w14:textId="4C753FF1" w:rsidR="00974C62" w:rsidRDefault="00974C62" w:rsidP="00E82336">
      <w:pPr>
        <w:pStyle w:val="ListParagraph"/>
        <w:numPr>
          <w:ilvl w:val="0"/>
          <w:numId w:val="44"/>
        </w:numPr>
      </w:pPr>
      <w:r>
        <w:t xml:space="preserve">Click </w:t>
      </w:r>
      <w:r w:rsidRPr="00974C62">
        <w:rPr>
          <w:b/>
        </w:rPr>
        <w:t>OK</w:t>
      </w:r>
      <w:r>
        <w:t xml:space="preserve"> to close the Security Policy Rule configuration window.</w:t>
      </w:r>
    </w:p>
    <w:p w14:paraId="4EB4C22D" w14:textId="3D741616" w:rsidR="00033044" w:rsidRDefault="00033044" w:rsidP="00E82336">
      <w:pPr>
        <w:pStyle w:val="ListParagraph"/>
        <w:numPr>
          <w:ilvl w:val="0"/>
          <w:numId w:val="44"/>
        </w:numPr>
      </w:pPr>
      <w:r>
        <w:rPr>
          <w:noProof/>
        </w:rPr>
        <w:drawing>
          <wp:inline distT="0" distB="0" distL="0" distR="0" wp14:anchorId="518F85BD" wp14:editId="0A0A82AC">
            <wp:extent cx="628650" cy="2190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078A1B1B" w14:textId="05E22F59" w:rsidR="00033044" w:rsidRDefault="000C4C73" w:rsidP="00033044">
      <w:pPr>
        <w:pStyle w:val="Heading2"/>
      </w:pPr>
      <w:bookmarkStart w:id="87" w:name="_Toc474939123"/>
      <w:r>
        <w:t>6.</w:t>
      </w:r>
      <w:r w:rsidR="005773E7">
        <w:t>5</w:t>
      </w:r>
      <w:r w:rsidR="00033044">
        <w:t xml:space="preserve"> Test Security Policy Rule</w:t>
      </w:r>
      <w:bookmarkEnd w:id="87"/>
    </w:p>
    <w:p w14:paraId="583E9DB8" w14:textId="005B86A3" w:rsidR="00033044" w:rsidRPr="00C3630D" w:rsidRDefault="00033044" w:rsidP="00E82336">
      <w:pPr>
        <w:pStyle w:val="ListParagraph"/>
        <w:numPr>
          <w:ilvl w:val="0"/>
          <w:numId w:val="41"/>
        </w:numPr>
      </w:pPr>
      <w:r>
        <w:t>Open a browser in priva</w:t>
      </w:r>
      <w:r w:rsidR="00AE6F61">
        <w:t>te/incognito mode and browse to</w:t>
      </w:r>
      <w:r>
        <w:t xml:space="preserve"> </w:t>
      </w:r>
      <w:r w:rsidRPr="00207222">
        <w:rPr>
          <w:rFonts w:ascii="Courier New" w:hAnsi="Courier New" w:cs="Courier New"/>
        </w:rPr>
        <w:t>avsforum.com</w:t>
      </w:r>
      <w:r w:rsidR="00AD29D0" w:rsidRPr="00AD29D0">
        <w:rPr>
          <w:rFonts w:cs="Times New Roman"/>
        </w:rPr>
        <w:t>:</w:t>
      </w:r>
    </w:p>
    <w:p w14:paraId="75357D8C" w14:textId="77777777" w:rsidR="00033044" w:rsidRPr="00207222" w:rsidRDefault="00033044" w:rsidP="00033044">
      <w:pPr>
        <w:pStyle w:val="ListParagraph"/>
      </w:pPr>
      <w:r>
        <w:rPr>
          <w:noProof/>
        </w:rPr>
        <w:drawing>
          <wp:inline distT="0" distB="0" distL="0" distR="0" wp14:anchorId="5043C03F" wp14:editId="523320D4">
            <wp:extent cx="5943600" cy="2140585"/>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140585"/>
                    </a:xfrm>
                    <a:prstGeom prst="rect">
                      <a:avLst/>
                    </a:prstGeom>
                  </pic:spPr>
                </pic:pic>
              </a:graphicData>
            </a:graphic>
          </wp:inline>
        </w:drawing>
      </w:r>
    </w:p>
    <w:p w14:paraId="201E5EAB" w14:textId="69FC4961" w:rsidR="00033044" w:rsidRDefault="002754D9" w:rsidP="002754D9">
      <w:pPr>
        <w:pStyle w:val="ListParagraph"/>
      </w:pPr>
      <w:r>
        <w:t>The URL is blocked by the Security policy r</w:t>
      </w:r>
      <w:r w:rsidR="006A2C10">
        <w:t>ule named</w:t>
      </w:r>
      <w:r w:rsidR="00033044">
        <w:t xml:space="preserve"> </w:t>
      </w:r>
      <w:r>
        <w:rPr>
          <w:rFonts w:cs="Times New Roman"/>
        </w:rPr>
        <w:t>egress-outside</w:t>
      </w:r>
      <w:r w:rsidR="00033044" w:rsidRPr="006A2C10">
        <w:rPr>
          <w:rFonts w:cs="Times New Roman"/>
        </w:rPr>
        <w:t>-url</w:t>
      </w:r>
      <w:r w:rsidR="00033044">
        <w:t>.</w:t>
      </w:r>
    </w:p>
    <w:p w14:paraId="482294DF" w14:textId="4EA8C0D3" w:rsidR="00033044" w:rsidRDefault="00033044" w:rsidP="00E82336">
      <w:pPr>
        <w:pStyle w:val="ListParagraph"/>
        <w:numPr>
          <w:ilvl w:val="0"/>
          <w:numId w:val="41"/>
        </w:numPr>
      </w:pPr>
      <w:r>
        <w:t>In the same browser</w:t>
      </w:r>
      <w:r w:rsidR="001004AE">
        <w:t xml:space="preserve"> window</w:t>
      </w:r>
      <w:r>
        <w:t xml:space="preserve"> verify </w:t>
      </w:r>
      <w:r w:rsidRPr="0064510C">
        <w:rPr>
          <w:rFonts w:cs="Times New Roman"/>
        </w:rPr>
        <w:t>that gizmodo.com and lifehacker.com</w:t>
      </w:r>
      <w:r>
        <w:t xml:space="preserve"> also </w:t>
      </w:r>
      <w:r w:rsidR="00AD29D0">
        <w:t xml:space="preserve">are </w:t>
      </w:r>
      <w:r>
        <w:t>blocked.</w:t>
      </w:r>
    </w:p>
    <w:p w14:paraId="71B6052D" w14:textId="2E95C699" w:rsidR="00033044" w:rsidRDefault="000C4C73" w:rsidP="00033044">
      <w:pPr>
        <w:pStyle w:val="Heading2"/>
      </w:pPr>
      <w:bookmarkStart w:id="88" w:name="_Toc474939124"/>
      <w:r>
        <w:t>6.</w:t>
      </w:r>
      <w:r w:rsidR="005773E7">
        <w:t>6</w:t>
      </w:r>
      <w:r w:rsidR="00AD29D0">
        <w:t xml:space="preserve"> Review L</w:t>
      </w:r>
      <w:r w:rsidR="00033044">
        <w:t>ogs</w:t>
      </w:r>
      <w:bookmarkEnd w:id="88"/>
    </w:p>
    <w:p w14:paraId="6EF18B34" w14:textId="2BE3F3AA" w:rsidR="00033044" w:rsidRDefault="0098500C" w:rsidP="00410B05">
      <w:pPr>
        <w:pStyle w:val="ListParagraph"/>
        <w:numPr>
          <w:ilvl w:val="0"/>
          <w:numId w:val="86"/>
        </w:numPr>
      </w:pPr>
      <w:r>
        <w:t>In the WebUI select</w:t>
      </w:r>
      <w:r w:rsidR="00033044">
        <w:t xml:space="preserve"> </w:t>
      </w:r>
      <w:r w:rsidR="00033044">
        <w:rPr>
          <w:b/>
        </w:rPr>
        <w:t>Monitor &gt; Logs &gt;</w:t>
      </w:r>
      <w:r w:rsidR="00033044">
        <w:t xml:space="preserve"> </w:t>
      </w:r>
      <w:r w:rsidR="00033044" w:rsidRPr="00B9596F">
        <w:rPr>
          <w:b/>
        </w:rPr>
        <w:t>URL Filtering</w:t>
      </w:r>
      <w:r w:rsidR="00033044">
        <w:t>.</w:t>
      </w:r>
      <w:r w:rsidR="00033044" w:rsidRPr="00B9596F">
        <w:rPr>
          <w:noProof/>
        </w:rPr>
        <w:t xml:space="preserve"> </w:t>
      </w:r>
      <w:r w:rsidR="00033044">
        <w:rPr>
          <w:noProof/>
        </w:rPr>
        <w:drawing>
          <wp:inline distT="0" distB="0" distL="0" distR="0" wp14:anchorId="0E7F4D18" wp14:editId="44BD50A9">
            <wp:extent cx="904875" cy="209550"/>
            <wp:effectExtent l="0" t="0" r="952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04875" cy="209550"/>
                    </a:xfrm>
                    <a:prstGeom prst="rect">
                      <a:avLst/>
                    </a:prstGeom>
                  </pic:spPr>
                </pic:pic>
              </a:graphicData>
            </a:graphic>
          </wp:inline>
        </w:drawing>
      </w:r>
    </w:p>
    <w:p w14:paraId="43762D78" w14:textId="6B730C61" w:rsidR="00033044" w:rsidRDefault="00033044" w:rsidP="00410B05">
      <w:pPr>
        <w:pStyle w:val="ListParagraph"/>
        <w:numPr>
          <w:ilvl w:val="0"/>
          <w:numId w:val="86"/>
        </w:numPr>
      </w:pPr>
      <w:r>
        <w:t>Not</w:t>
      </w:r>
      <w:r w:rsidR="00AD29D0">
        <w:t>ice the new category and action:</w:t>
      </w:r>
    </w:p>
    <w:p w14:paraId="27BB3DDF" w14:textId="7CDDBA96" w:rsidR="00033044" w:rsidRDefault="00F97601" w:rsidP="00033044">
      <w:pPr>
        <w:pStyle w:val="ListParagraph"/>
      </w:pPr>
      <w:r>
        <w:rPr>
          <w:noProof/>
        </w:rPr>
        <w:lastRenderedPageBreak/>
        <w:drawing>
          <wp:inline distT="0" distB="0" distL="0" distR="0" wp14:anchorId="614BF876" wp14:editId="4D6F7497">
            <wp:extent cx="5943600" cy="6667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66750"/>
                    </a:xfrm>
                    <a:prstGeom prst="rect">
                      <a:avLst/>
                    </a:prstGeom>
                  </pic:spPr>
                </pic:pic>
              </a:graphicData>
            </a:graphic>
          </wp:inline>
        </w:drawing>
      </w:r>
    </w:p>
    <w:p w14:paraId="55414F5B" w14:textId="124C9882" w:rsidR="00033044" w:rsidRDefault="000C4C73" w:rsidP="00033044">
      <w:pPr>
        <w:pStyle w:val="Heading2"/>
      </w:pPr>
      <w:bookmarkStart w:id="89" w:name="_Toc474939125"/>
      <w:r>
        <w:t>6.</w:t>
      </w:r>
      <w:r w:rsidR="005773E7">
        <w:t>7</w:t>
      </w:r>
      <w:r w:rsidR="00033044">
        <w:t xml:space="preserve"> Create </w:t>
      </w:r>
      <w:r w:rsidR="002754D9">
        <w:t xml:space="preserve">a </w:t>
      </w:r>
      <w:r w:rsidR="00033044">
        <w:t>Security Policy Rule with URL Filtering Profile</w:t>
      </w:r>
      <w:bookmarkEnd w:id="89"/>
    </w:p>
    <w:p w14:paraId="458E2A81" w14:textId="0A973EE9" w:rsidR="00033044" w:rsidRDefault="0078513B" w:rsidP="00E82336">
      <w:pPr>
        <w:pStyle w:val="ListParagraph"/>
        <w:numPr>
          <w:ilvl w:val="0"/>
          <w:numId w:val="17"/>
        </w:numPr>
      </w:pPr>
      <w:r>
        <w:t>S</w:t>
      </w:r>
      <w:r w:rsidR="00033044">
        <w:t xml:space="preserve">elect </w:t>
      </w:r>
      <w:r w:rsidR="00033044" w:rsidRPr="00C3437E">
        <w:rPr>
          <w:b/>
        </w:rPr>
        <w:t>Objects &gt; Security Profiles &gt; URL Filtering</w:t>
      </w:r>
      <w:r w:rsidR="00033044" w:rsidRPr="001004AE">
        <w:t>.</w:t>
      </w:r>
      <w:r w:rsidR="00033044" w:rsidRPr="00411F50">
        <w:rPr>
          <w:noProof/>
        </w:rPr>
        <w:t xml:space="preserve"> </w:t>
      </w:r>
      <w:r w:rsidR="00033044">
        <w:rPr>
          <w:noProof/>
        </w:rPr>
        <w:drawing>
          <wp:inline distT="0" distB="0" distL="0" distR="0" wp14:anchorId="64C09499" wp14:editId="4B11A1F9">
            <wp:extent cx="876300" cy="1714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76300" cy="171450"/>
                    </a:xfrm>
                    <a:prstGeom prst="rect">
                      <a:avLst/>
                    </a:prstGeom>
                  </pic:spPr>
                </pic:pic>
              </a:graphicData>
            </a:graphic>
          </wp:inline>
        </w:drawing>
      </w:r>
    </w:p>
    <w:p w14:paraId="7A016589" w14:textId="5DDC5144" w:rsidR="00033044" w:rsidRDefault="00033044" w:rsidP="00E82336">
      <w:pPr>
        <w:pStyle w:val="ListParagraph"/>
        <w:numPr>
          <w:ilvl w:val="0"/>
          <w:numId w:val="17"/>
        </w:numPr>
      </w:pPr>
      <w:r>
        <w:t xml:space="preserve">Click </w:t>
      </w:r>
      <w:r>
        <w:rPr>
          <w:noProof/>
        </w:rPr>
        <w:drawing>
          <wp:inline distT="0" distB="0" distL="0" distR="0" wp14:anchorId="7E7FB8FA" wp14:editId="04E841C4">
            <wp:extent cx="428625" cy="22860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2754D9">
        <w:t xml:space="preserve"> to define a URL F</w:t>
      </w:r>
      <w:r w:rsidR="008168C4">
        <w:t xml:space="preserve">iltering </w:t>
      </w:r>
      <w:r w:rsidR="00F10998">
        <w:t>Profile</w:t>
      </w:r>
      <w:r>
        <w:t>.</w:t>
      </w:r>
    </w:p>
    <w:p w14:paraId="22A12E56" w14:textId="77777777" w:rsidR="00033044" w:rsidRDefault="00033044" w:rsidP="00E82336">
      <w:pPr>
        <w:pStyle w:val="ListParagraph"/>
        <w:numPr>
          <w:ilvl w:val="0"/>
          <w:numId w:val="17"/>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3302CD90" w14:textId="77777777" w:rsidTr="000B2555">
        <w:trPr>
          <w:trHeight w:val="269"/>
          <w:tblHeader/>
        </w:trPr>
        <w:tc>
          <w:tcPr>
            <w:tcW w:w="2705" w:type="dxa"/>
            <w:shd w:val="pct15" w:color="auto" w:fill="auto"/>
          </w:tcPr>
          <w:p w14:paraId="1C7B4C92" w14:textId="77777777" w:rsidR="00033044" w:rsidRPr="001C3FD0" w:rsidRDefault="00033044" w:rsidP="000B2555">
            <w:pPr>
              <w:spacing w:before="60"/>
              <w:rPr>
                <w:b/>
                <w:szCs w:val="24"/>
              </w:rPr>
            </w:pPr>
            <w:r w:rsidRPr="001C3FD0">
              <w:rPr>
                <w:b/>
                <w:szCs w:val="24"/>
              </w:rPr>
              <w:t>Parameter</w:t>
            </w:r>
          </w:p>
        </w:tc>
        <w:tc>
          <w:tcPr>
            <w:tcW w:w="6295" w:type="dxa"/>
            <w:shd w:val="pct15" w:color="auto" w:fill="auto"/>
          </w:tcPr>
          <w:p w14:paraId="413540C6"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141C958A" w14:textId="77777777" w:rsidTr="000B2555">
        <w:tc>
          <w:tcPr>
            <w:tcW w:w="2705" w:type="dxa"/>
          </w:tcPr>
          <w:p w14:paraId="0D94DACB" w14:textId="77777777" w:rsidR="00033044" w:rsidRPr="001C3FD0" w:rsidRDefault="00033044" w:rsidP="000B2555">
            <w:pPr>
              <w:spacing w:before="60"/>
              <w:rPr>
                <w:szCs w:val="24"/>
              </w:rPr>
            </w:pPr>
            <w:r>
              <w:t>Name</w:t>
            </w:r>
          </w:p>
        </w:tc>
        <w:tc>
          <w:tcPr>
            <w:tcW w:w="6295" w:type="dxa"/>
          </w:tcPr>
          <w:p w14:paraId="229A4A2E" w14:textId="77777777" w:rsidR="00033044" w:rsidRPr="001C3FD0" w:rsidRDefault="00033044" w:rsidP="000B2555">
            <w:pPr>
              <w:spacing w:before="60"/>
              <w:rPr>
                <w:b/>
                <w:szCs w:val="24"/>
              </w:rPr>
            </w:pPr>
            <w:r>
              <w:rPr>
                <w:rFonts w:ascii="Courier New" w:hAnsi="Courier New" w:cs="Courier New"/>
              </w:rPr>
              <w:t>lab</w:t>
            </w:r>
            <w:r w:rsidRPr="007A23EF">
              <w:rPr>
                <w:rFonts w:ascii="Courier New" w:hAnsi="Courier New" w:cs="Courier New"/>
              </w:rPr>
              <w:t>-url-filtering</w:t>
            </w:r>
          </w:p>
        </w:tc>
      </w:tr>
    </w:tbl>
    <w:p w14:paraId="27A185E8" w14:textId="77777777" w:rsidR="00033044" w:rsidRDefault="00033044" w:rsidP="00E82336">
      <w:pPr>
        <w:pStyle w:val="ListParagraph"/>
        <w:numPr>
          <w:ilvl w:val="0"/>
          <w:numId w:val="17"/>
        </w:numPr>
      </w:pPr>
      <w:r>
        <w:t xml:space="preserve">Click the </w:t>
      </w:r>
      <w:r>
        <w:rPr>
          <w:b/>
        </w:rPr>
        <w:t>Categories</w:t>
      </w:r>
      <w:r>
        <w:t xml:space="preserve"> tab.</w:t>
      </w:r>
    </w:p>
    <w:p w14:paraId="7A9AE6A6" w14:textId="4A73A1DE" w:rsidR="00033044" w:rsidRPr="00B65645" w:rsidRDefault="00033044" w:rsidP="00E82336">
      <w:pPr>
        <w:pStyle w:val="ListParagraph"/>
        <w:numPr>
          <w:ilvl w:val="0"/>
          <w:numId w:val="17"/>
        </w:numPr>
      </w:pPr>
      <w:r w:rsidRPr="00FE5B6B">
        <w:rPr>
          <w:szCs w:val="24"/>
        </w:rPr>
        <w:t xml:space="preserve">Search the Category field for </w:t>
      </w:r>
      <w:r>
        <w:rPr>
          <w:szCs w:val="24"/>
        </w:rPr>
        <w:t>the following</w:t>
      </w:r>
      <w:r w:rsidRPr="00FE5B6B">
        <w:rPr>
          <w:szCs w:val="24"/>
        </w:rPr>
        <w:t xml:space="preserve"> </w:t>
      </w:r>
      <w:r w:rsidR="00E629A9">
        <w:rPr>
          <w:szCs w:val="24"/>
        </w:rPr>
        <w:t>three</w:t>
      </w:r>
      <w:r w:rsidRPr="00FE5B6B">
        <w:rPr>
          <w:szCs w:val="24"/>
        </w:rPr>
        <w:t xml:space="preserve"> categories and set the </w:t>
      </w:r>
      <w:r w:rsidR="008168C4">
        <w:rPr>
          <w:b/>
          <w:szCs w:val="24"/>
        </w:rPr>
        <w:t>Site Access</w:t>
      </w:r>
      <w:r w:rsidRPr="00FE5B6B">
        <w:rPr>
          <w:szCs w:val="24"/>
        </w:rPr>
        <w:t xml:space="preserve"> to </w:t>
      </w:r>
      <w:r w:rsidRPr="00FE5B6B">
        <w:rPr>
          <w:b/>
          <w:szCs w:val="24"/>
        </w:rPr>
        <w:t>block</w:t>
      </w:r>
      <w:r w:rsidR="008168C4">
        <w:rPr>
          <w:szCs w:val="24"/>
        </w:rPr>
        <w:t>:</w:t>
      </w:r>
    </w:p>
    <w:p w14:paraId="238F788D" w14:textId="77777777" w:rsidR="00033044" w:rsidRPr="001C5E62" w:rsidRDefault="00033044" w:rsidP="00033044">
      <w:pPr>
        <w:pStyle w:val="ListParagraph"/>
      </w:pPr>
      <w:r>
        <w:rPr>
          <w:noProof/>
        </w:rPr>
        <w:drawing>
          <wp:inline distT="0" distB="0" distL="0" distR="0" wp14:anchorId="5D2FA1E4" wp14:editId="07628FAF">
            <wp:extent cx="1581150" cy="3143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81150" cy="314325"/>
                    </a:xfrm>
                    <a:prstGeom prst="rect">
                      <a:avLst/>
                    </a:prstGeom>
                  </pic:spPr>
                </pic:pic>
              </a:graphicData>
            </a:graphic>
          </wp:inline>
        </w:drawing>
      </w:r>
    </w:p>
    <w:p w14:paraId="521071A5" w14:textId="77777777" w:rsidR="00033044" w:rsidRPr="001C5E62" w:rsidRDefault="00033044" w:rsidP="00033044">
      <w:pPr>
        <w:spacing w:before="60"/>
        <w:ind w:left="720"/>
        <w:rPr>
          <w:rFonts w:ascii="Courier New" w:hAnsi="Courier New" w:cs="Courier New"/>
          <w:szCs w:val="24"/>
        </w:rPr>
      </w:pPr>
      <w:r>
        <w:rPr>
          <w:rFonts w:ascii="Courier New" w:hAnsi="Courier New" w:cs="Courier New"/>
          <w:szCs w:val="24"/>
        </w:rPr>
        <w:t>shopping</w:t>
      </w:r>
    </w:p>
    <w:p w14:paraId="5BE4982A" w14:textId="77777777" w:rsidR="00033044" w:rsidRPr="001C5E62" w:rsidRDefault="00033044" w:rsidP="00033044">
      <w:pPr>
        <w:spacing w:before="60"/>
        <w:ind w:left="720"/>
        <w:rPr>
          <w:rFonts w:ascii="Courier New" w:hAnsi="Courier New" w:cs="Courier New"/>
          <w:szCs w:val="24"/>
        </w:rPr>
      </w:pPr>
      <w:r w:rsidRPr="001C5E62">
        <w:rPr>
          <w:rFonts w:ascii="Courier New" w:hAnsi="Courier New" w:cs="Courier New"/>
          <w:szCs w:val="24"/>
        </w:rPr>
        <w:t>government</w:t>
      </w:r>
    </w:p>
    <w:p w14:paraId="6BAE5933" w14:textId="77777777" w:rsidR="00033044" w:rsidRPr="001C5E62" w:rsidRDefault="00033044" w:rsidP="00033044">
      <w:pPr>
        <w:spacing w:before="60"/>
        <w:ind w:left="720"/>
        <w:rPr>
          <w:rFonts w:ascii="Courier New" w:hAnsi="Courier New" w:cs="Courier New"/>
          <w:szCs w:val="24"/>
        </w:rPr>
      </w:pPr>
      <w:r w:rsidRPr="001C5E62">
        <w:rPr>
          <w:rFonts w:ascii="Courier New" w:hAnsi="Courier New" w:cs="Courier New"/>
          <w:szCs w:val="24"/>
        </w:rPr>
        <w:t>hacking</w:t>
      </w:r>
    </w:p>
    <w:p w14:paraId="1AA0E07B" w14:textId="79EFBAC1" w:rsidR="00033044" w:rsidRDefault="00F92008" w:rsidP="00E82336">
      <w:pPr>
        <w:pStyle w:val="ListParagraph"/>
        <w:numPr>
          <w:ilvl w:val="0"/>
          <w:numId w:val="17"/>
        </w:numPr>
      </w:pPr>
      <w:r>
        <w:t>Search for</w:t>
      </w:r>
      <w:r w:rsidR="0078513B">
        <w:t xml:space="preserve"> url-block-list and tech-sites. </w:t>
      </w:r>
      <w:r w:rsidR="00033044">
        <w:t xml:space="preserve">Notice </w:t>
      </w:r>
      <w:r w:rsidR="00E629A9">
        <w:t xml:space="preserve">that </w:t>
      </w:r>
      <w:r w:rsidR="00033044">
        <w:t xml:space="preserve">your custom </w:t>
      </w:r>
      <w:r w:rsidR="00E629A9">
        <w:t xml:space="preserve">URL </w:t>
      </w:r>
      <w:r w:rsidR="00033044">
        <w:t>categories are also listed and they are set to</w:t>
      </w:r>
      <w:r w:rsidR="00E629A9">
        <w:t xml:space="preserve"> a Site Access of</w:t>
      </w:r>
      <w:r w:rsidR="00033044">
        <w:t xml:space="preserve"> </w:t>
      </w:r>
      <w:r w:rsidR="001448C7">
        <w:t>“</w:t>
      </w:r>
      <w:r w:rsidR="00E629A9">
        <w:t>a</w:t>
      </w:r>
      <w:r w:rsidR="00033044" w:rsidRPr="00E629A9">
        <w:t>llow</w:t>
      </w:r>
      <w:r w:rsidR="00033044">
        <w:t>.</w:t>
      </w:r>
      <w:r w:rsidR="001448C7">
        <w:t>”</w:t>
      </w:r>
      <w:r w:rsidR="0078513B">
        <w:t xml:space="preserve"> Leave them set to </w:t>
      </w:r>
      <w:r w:rsidR="001448C7">
        <w:t>“</w:t>
      </w:r>
      <w:r w:rsidR="0078513B">
        <w:t>allow.</w:t>
      </w:r>
      <w:r w:rsidR="001448C7">
        <w:t>”</w:t>
      </w:r>
    </w:p>
    <w:p w14:paraId="28D09857" w14:textId="77777777" w:rsidR="00033044" w:rsidRDefault="00033044" w:rsidP="00E82336">
      <w:pPr>
        <w:pStyle w:val="ListParagraph"/>
        <w:numPr>
          <w:ilvl w:val="0"/>
          <w:numId w:val="17"/>
        </w:numPr>
      </w:pPr>
      <w:r>
        <w:t xml:space="preserve">Click </w:t>
      </w:r>
      <w:r w:rsidRPr="00B10442">
        <w:rPr>
          <w:b/>
        </w:rPr>
        <w:t>OK</w:t>
      </w:r>
      <w:r>
        <w:t xml:space="preserve"> to close the URL Filtering Profile window.</w:t>
      </w:r>
    </w:p>
    <w:p w14:paraId="65710A49" w14:textId="77777777" w:rsidR="00033044" w:rsidRDefault="00033044" w:rsidP="00E82336">
      <w:pPr>
        <w:pStyle w:val="ListParagraph"/>
        <w:numPr>
          <w:ilvl w:val="0"/>
          <w:numId w:val="17"/>
        </w:numPr>
      </w:pPr>
      <w:r>
        <w:t xml:space="preserve">Select </w:t>
      </w:r>
      <w:r w:rsidRPr="00FD25A0">
        <w:rPr>
          <w:b/>
        </w:rPr>
        <w:t>Device &gt; Licenses</w:t>
      </w:r>
      <w:r>
        <w:t>.</w:t>
      </w:r>
      <w:r w:rsidRPr="00411F50">
        <w:rPr>
          <w:noProof/>
        </w:rPr>
        <w:t xml:space="preserve"> </w:t>
      </w:r>
      <w:r>
        <w:rPr>
          <w:noProof/>
        </w:rPr>
        <w:drawing>
          <wp:inline distT="0" distB="0" distL="0" distR="0" wp14:anchorId="6B2ED69B" wp14:editId="7EEBF4B0">
            <wp:extent cx="800100" cy="1905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00100" cy="190500"/>
                    </a:xfrm>
                    <a:prstGeom prst="rect">
                      <a:avLst/>
                    </a:prstGeom>
                  </pic:spPr>
                </pic:pic>
              </a:graphicData>
            </a:graphic>
          </wp:inline>
        </w:drawing>
      </w:r>
    </w:p>
    <w:p w14:paraId="3CA473B4" w14:textId="7E2F78EC" w:rsidR="00033044" w:rsidRDefault="00033044" w:rsidP="00E82336">
      <w:pPr>
        <w:pStyle w:val="ListParagraph"/>
        <w:numPr>
          <w:ilvl w:val="0"/>
          <w:numId w:val="17"/>
        </w:numPr>
      </w:pPr>
      <w:r>
        <w:t xml:space="preserve">Under the PAN-DB URL Filtering header, click </w:t>
      </w:r>
      <w:r w:rsidRPr="00FD25A0">
        <w:rPr>
          <w:b/>
        </w:rPr>
        <w:t>Download Now</w:t>
      </w:r>
      <w:r>
        <w:t xml:space="preserve"> (or </w:t>
      </w:r>
      <w:r w:rsidRPr="00FD25A0">
        <w:rPr>
          <w:b/>
        </w:rPr>
        <w:t>Re-Download</w:t>
      </w:r>
      <w:r w:rsidR="00AD29D0">
        <w:t>). A warning might appear</w:t>
      </w:r>
      <w:r w:rsidR="001004AE">
        <w:t xml:space="preserve">; </w:t>
      </w:r>
      <w:r w:rsidR="00E629A9">
        <w:t>c</w:t>
      </w:r>
      <w:r>
        <w:t xml:space="preserve">lick </w:t>
      </w:r>
      <w:r>
        <w:rPr>
          <w:b/>
        </w:rPr>
        <w:t>Yes</w:t>
      </w:r>
      <w:r>
        <w:t>.</w:t>
      </w:r>
    </w:p>
    <w:p w14:paraId="0BF78A6C" w14:textId="1856E5B5" w:rsidR="00033044" w:rsidRDefault="00033044" w:rsidP="00E82336">
      <w:pPr>
        <w:pStyle w:val="ListParagraph"/>
        <w:numPr>
          <w:ilvl w:val="0"/>
          <w:numId w:val="17"/>
        </w:numPr>
      </w:pPr>
      <w:r>
        <w:t>Select the region neares</w:t>
      </w:r>
      <w:r w:rsidR="00F92008">
        <w:t xml:space="preserve">t the location of your firewall and click </w:t>
      </w:r>
      <w:r w:rsidR="00F92008" w:rsidRPr="00F92008">
        <w:rPr>
          <w:b/>
        </w:rPr>
        <w:t>OK</w:t>
      </w:r>
      <w:r w:rsidR="00F92008">
        <w:t>.</w:t>
      </w:r>
    </w:p>
    <w:p w14:paraId="32861665" w14:textId="57E98F56" w:rsidR="00033044" w:rsidRDefault="00AD29D0" w:rsidP="00F92008">
      <w:pPr>
        <w:pStyle w:val="ListParagraph"/>
      </w:pPr>
      <w:r>
        <w:t>After</w:t>
      </w:r>
      <w:r w:rsidR="00033044">
        <w:t xml:space="preserve"> the download completes, a Download Successful window appears.</w:t>
      </w:r>
    </w:p>
    <w:p w14:paraId="5D15ED44" w14:textId="134349EC" w:rsidR="00033044" w:rsidRDefault="00033044" w:rsidP="00E82336">
      <w:pPr>
        <w:pStyle w:val="ListParagraph"/>
        <w:numPr>
          <w:ilvl w:val="0"/>
          <w:numId w:val="17"/>
        </w:numPr>
      </w:pPr>
      <w:r>
        <w:t xml:space="preserve">Click </w:t>
      </w:r>
      <w:r>
        <w:rPr>
          <w:b/>
        </w:rPr>
        <w:t>Close</w:t>
      </w:r>
      <w:r>
        <w:t xml:space="preserve"> to close the </w:t>
      </w:r>
      <w:r w:rsidR="00E629A9">
        <w:t>download status window</w:t>
      </w:r>
      <w:r>
        <w:t>.</w:t>
      </w:r>
      <w:r w:rsidR="004D2BA2">
        <w:t xml:space="preserve"> The WebUI should now show a message similar to the following:</w:t>
      </w:r>
    </w:p>
    <w:p w14:paraId="2D3C3BF8" w14:textId="77777777" w:rsidR="00033044" w:rsidRDefault="00033044" w:rsidP="00033044">
      <w:pPr>
        <w:pStyle w:val="ListParagraph"/>
      </w:pPr>
      <w:r>
        <w:rPr>
          <w:noProof/>
        </w:rPr>
        <w:drawing>
          <wp:inline distT="0" distB="0" distL="0" distR="0" wp14:anchorId="3D16F1DC" wp14:editId="34494A62">
            <wp:extent cx="4514850" cy="1905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14850" cy="190500"/>
                    </a:xfrm>
                    <a:prstGeom prst="rect">
                      <a:avLst/>
                    </a:prstGeom>
                  </pic:spPr>
                </pic:pic>
              </a:graphicData>
            </a:graphic>
          </wp:inline>
        </w:drawing>
      </w:r>
    </w:p>
    <w:p w14:paraId="7AD57301" w14:textId="6A75BDCA" w:rsidR="00033044" w:rsidRPr="000A55BC" w:rsidRDefault="0064510C" w:rsidP="00E82336">
      <w:pPr>
        <w:pStyle w:val="ListParagraph"/>
        <w:numPr>
          <w:ilvl w:val="0"/>
          <w:numId w:val="17"/>
        </w:numPr>
      </w:pPr>
      <w:r>
        <w:t>Select</w:t>
      </w:r>
      <w:r w:rsidR="00033044">
        <w:t xml:space="preserve"> </w:t>
      </w:r>
      <w:r w:rsidR="00033044">
        <w:rPr>
          <w:b/>
        </w:rPr>
        <w:t>Policies</w:t>
      </w:r>
      <w:r w:rsidR="00E629A9">
        <w:rPr>
          <w:b/>
        </w:rPr>
        <w:t xml:space="preserve"> </w:t>
      </w:r>
      <w:r w:rsidR="00033044">
        <w:rPr>
          <w:b/>
        </w:rPr>
        <w:t>&gt;</w:t>
      </w:r>
      <w:r w:rsidR="00E629A9">
        <w:rPr>
          <w:b/>
        </w:rPr>
        <w:t xml:space="preserve"> </w:t>
      </w:r>
      <w:r w:rsidR="00033044">
        <w:rPr>
          <w:b/>
        </w:rPr>
        <w:t>Security</w:t>
      </w:r>
      <w:r w:rsidR="00033044" w:rsidRPr="001004AE">
        <w:t>.</w:t>
      </w:r>
      <w:r w:rsidR="00033044" w:rsidRPr="00D30ACB">
        <w:rPr>
          <w:noProof/>
        </w:rPr>
        <w:t xml:space="preserve"> </w:t>
      </w:r>
      <w:r w:rsidR="00033044">
        <w:rPr>
          <w:noProof/>
        </w:rPr>
        <w:drawing>
          <wp:inline distT="0" distB="0" distL="0" distR="0" wp14:anchorId="7AB753AF" wp14:editId="661268B8">
            <wp:extent cx="1158240" cy="180975"/>
            <wp:effectExtent l="0" t="0" r="381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69A9EC5D" w14:textId="73F2F4A0" w:rsidR="00033044" w:rsidRPr="00E629A9" w:rsidRDefault="00E629A9" w:rsidP="00E82336">
      <w:pPr>
        <w:pStyle w:val="ListParagraph"/>
        <w:numPr>
          <w:ilvl w:val="0"/>
          <w:numId w:val="17"/>
        </w:numPr>
      </w:pPr>
      <w:r>
        <w:t>Click to open the Security policy rule named</w:t>
      </w:r>
      <w:r w:rsidR="00033044">
        <w:t xml:space="preserve"> </w:t>
      </w:r>
      <w:r w:rsidR="00033044" w:rsidRPr="00E629A9">
        <w:rPr>
          <w:rFonts w:cs="Times New Roman"/>
          <w:b/>
        </w:rPr>
        <w:t>egress-</w:t>
      </w:r>
      <w:r w:rsidR="006A65D5">
        <w:rPr>
          <w:rFonts w:cs="Times New Roman"/>
          <w:b/>
        </w:rPr>
        <w:t>outside</w:t>
      </w:r>
      <w:r w:rsidR="00033044" w:rsidRPr="00E629A9">
        <w:rPr>
          <w:rFonts w:cs="Times New Roman"/>
          <w:b/>
        </w:rPr>
        <w:t>-url</w:t>
      </w:r>
      <w:r w:rsidR="00033044" w:rsidRPr="00E629A9">
        <w:rPr>
          <w:rFonts w:cs="Times New Roman"/>
        </w:rPr>
        <w:t>.</w:t>
      </w:r>
    </w:p>
    <w:p w14:paraId="36DDA77E" w14:textId="77777777" w:rsidR="00033044" w:rsidRPr="000A55BC" w:rsidRDefault="00033044" w:rsidP="00E82336">
      <w:pPr>
        <w:pStyle w:val="ListParagraph"/>
        <w:numPr>
          <w:ilvl w:val="0"/>
          <w:numId w:val="17"/>
        </w:numPr>
      </w:pPr>
      <w:r>
        <w:rPr>
          <w:rFonts w:cs="Times New Roman"/>
        </w:rPr>
        <w:t>Click the S</w:t>
      </w:r>
      <w:r>
        <w:rPr>
          <w:rFonts w:cs="Times New Roman"/>
          <w:b/>
        </w:rPr>
        <w:t>ervice/URL Category</w:t>
      </w:r>
      <w:r>
        <w:rPr>
          <w:rFonts w:cs="Times New Roman"/>
        </w:rPr>
        <w:t xml:space="preserve"> tab.</w:t>
      </w:r>
    </w:p>
    <w:p w14:paraId="706F6257" w14:textId="62B26234" w:rsidR="00033044" w:rsidRDefault="0064510C" w:rsidP="00E82336">
      <w:pPr>
        <w:pStyle w:val="ListParagraph"/>
        <w:numPr>
          <w:ilvl w:val="0"/>
          <w:numId w:val="17"/>
        </w:numPr>
      </w:pPr>
      <w:r>
        <w:t>Select</w:t>
      </w:r>
      <w:r w:rsidR="00033044">
        <w:t xml:space="preserve"> </w:t>
      </w:r>
      <w:r w:rsidR="00033044">
        <w:rPr>
          <w:noProof/>
        </w:rPr>
        <w:drawing>
          <wp:inline distT="0" distB="0" distL="0" distR="0" wp14:anchorId="6B483654" wp14:editId="4C592C67">
            <wp:extent cx="409575" cy="2000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9575" cy="200025"/>
                    </a:xfrm>
                    <a:prstGeom prst="rect">
                      <a:avLst/>
                    </a:prstGeom>
                  </pic:spPr>
                </pic:pic>
              </a:graphicData>
            </a:graphic>
          </wp:inline>
        </w:drawing>
      </w:r>
      <w:r w:rsidR="00033044">
        <w:t xml:space="preserve"> above the </w:t>
      </w:r>
      <w:r w:rsidR="00033044">
        <w:rPr>
          <w:b/>
        </w:rPr>
        <w:t xml:space="preserve">URL Category </w:t>
      </w:r>
      <w:r w:rsidR="00033044">
        <w:t>list.</w:t>
      </w:r>
    </w:p>
    <w:p w14:paraId="7C1C8E13" w14:textId="41122EB6" w:rsidR="00033044" w:rsidRDefault="00033044" w:rsidP="00E82336">
      <w:pPr>
        <w:pStyle w:val="ListParagraph"/>
        <w:numPr>
          <w:ilvl w:val="0"/>
          <w:numId w:val="17"/>
        </w:numPr>
      </w:pPr>
      <w:r>
        <w:t xml:space="preserve">Click the </w:t>
      </w:r>
      <w:r>
        <w:rPr>
          <w:b/>
        </w:rPr>
        <w:t>Actions</w:t>
      </w:r>
      <w:r w:rsidR="00E629A9">
        <w:t xml:space="preserve"> tab and</w:t>
      </w:r>
      <w:r>
        <w:t xml:space="preserve"> configure the fol</w:t>
      </w:r>
      <w:r w:rsidR="00E629A9">
        <w:t>lowing:</w:t>
      </w:r>
    </w:p>
    <w:tbl>
      <w:tblPr>
        <w:tblStyle w:val="TableGrid"/>
        <w:tblW w:w="9000" w:type="dxa"/>
        <w:tblInd w:w="355" w:type="dxa"/>
        <w:tblLook w:val="04A0" w:firstRow="1" w:lastRow="0" w:firstColumn="1" w:lastColumn="0" w:noHBand="0" w:noVBand="1"/>
      </w:tblPr>
      <w:tblGrid>
        <w:gridCol w:w="2705"/>
        <w:gridCol w:w="6295"/>
      </w:tblGrid>
      <w:tr w:rsidR="00033044" w:rsidRPr="00733F7B" w14:paraId="0C2995AE" w14:textId="77777777" w:rsidTr="000B2555">
        <w:trPr>
          <w:trHeight w:val="269"/>
          <w:tblHeader/>
        </w:trPr>
        <w:tc>
          <w:tcPr>
            <w:tcW w:w="2705" w:type="dxa"/>
            <w:shd w:val="pct15" w:color="auto" w:fill="auto"/>
          </w:tcPr>
          <w:p w14:paraId="6E837373" w14:textId="77777777" w:rsidR="00033044" w:rsidRPr="001C3FD0" w:rsidRDefault="00033044" w:rsidP="000B2555">
            <w:pPr>
              <w:spacing w:before="60"/>
              <w:rPr>
                <w:b/>
                <w:szCs w:val="24"/>
              </w:rPr>
            </w:pPr>
            <w:r w:rsidRPr="001C3FD0">
              <w:rPr>
                <w:b/>
                <w:szCs w:val="24"/>
              </w:rPr>
              <w:lastRenderedPageBreak/>
              <w:t>Parameter</w:t>
            </w:r>
          </w:p>
        </w:tc>
        <w:tc>
          <w:tcPr>
            <w:tcW w:w="6295" w:type="dxa"/>
            <w:shd w:val="pct15" w:color="auto" w:fill="auto"/>
          </w:tcPr>
          <w:p w14:paraId="43F0E90E" w14:textId="77777777" w:rsidR="00033044" w:rsidRPr="001C3FD0" w:rsidRDefault="00033044" w:rsidP="000B2555">
            <w:pPr>
              <w:spacing w:before="60"/>
              <w:rPr>
                <w:rFonts w:asciiTheme="minorHAnsi" w:hAnsiTheme="minorHAnsi" w:cstheme="minorHAnsi"/>
                <w:b/>
                <w:szCs w:val="24"/>
              </w:rPr>
            </w:pPr>
            <w:r w:rsidRPr="001C3FD0">
              <w:rPr>
                <w:b/>
                <w:szCs w:val="24"/>
              </w:rPr>
              <w:t>Value</w:t>
            </w:r>
          </w:p>
        </w:tc>
      </w:tr>
      <w:tr w:rsidR="00033044" w:rsidRPr="005B1C38" w14:paraId="0313F526" w14:textId="77777777" w:rsidTr="000B2555">
        <w:tc>
          <w:tcPr>
            <w:tcW w:w="2705" w:type="dxa"/>
          </w:tcPr>
          <w:p w14:paraId="325FF4A7" w14:textId="77777777" w:rsidR="00033044" w:rsidRDefault="00033044" w:rsidP="000B2555">
            <w:pPr>
              <w:spacing w:before="60"/>
            </w:pPr>
            <w:r>
              <w:t>Action</w:t>
            </w:r>
          </w:p>
        </w:tc>
        <w:tc>
          <w:tcPr>
            <w:tcW w:w="6295" w:type="dxa"/>
          </w:tcPr>
          <w:p w14:paraId="2639663D" w14:textId="77777777" w:rsidR="00033044" w:rsidRPr="00E629A9" w:rsidRDefault="00033044" w:rsidP="000B2555">
            <w:pPr>
              <w:spacing w:before="60"/>
              <w:rPr>
                <w:rFonts w:cs="Times New Roman"/>
                <w:b/>
              </w:rPr>
            </w:pPr>
            <w:r w:rsidRPr="00E629A9">
              <w:rPr>
                <w:rFonts w:cs="Times New Roman"/>
                <w:b/>
              </w:rPr>
              <w:t>Allow</w:t>
            </w:r>
          </w:p>
        </w:tc>
      </w:tr>
      <w:tr w:rsidR="00033044" w:rsidRPr="005B1C38" w14:paraId="050600C3" w14:textId="77777777" w:rsidTr="000B2555">
        <w:tc>
          <w:tcPr>
            <w:tcW w:w="2705" w:type="dxa"/>
          </w:tcPr>
          <w:p w14:paraId="2FB0751E" w14:textId="77777777" w:rsidR="00033044" w:rsidRPr="001C3FD0" w:rsidRDefault="00033044" w:rsidP="000B2555">
            <w:pPr>
              <w:spacing w:before="60"/>
              <w:rPr>
                <w:szCs w:val="24"/>
              </w:rPr>
            </w:pPr>
            <w:r>
              <w:t>Profile Setting</w:t>
            </w:r>
          </w:p>
        </w:tc>
        <w:tc>
          <w:tcPr>
            <w:tcW w:w="6295" w:type="dxa"/>
          </w:tcPr>
          <w:p w14:paraId="1F89D03A" w14:textId="77777777" w:rsidR="00033044" w:rsidRPr="001C3FD0" w:rsidRDefault="00033044" w:rsidP="000B2555">
            <w:pPr>
              <w:spacing w:before="60"/>
              <w:rPr>
                <w:b/>
                <w:szCs w:val="24"/>
              </w:rPr>
            </w:pPr>
            <w:r>
              <w:rPr>
                <w:noProof/>
              </w:rPr>
              <w:drawing>
                <wp:inline distT="0" distB="0" distL="0" distR="0" wp14:anchorId="140936E0" wp14:editId="408ADF7B">
                  <wp:extent cx="3095625" cy="15144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95625" cy="1514475"/>
                          </a:xfrm>
                          <a:prstGeom prst="rect">
                            <a:avLst/>
                          </a:prstGeom>
                        </pic:spPr>
                      </pic:pic>
                    </a:graphicData>
                  </a:graphic>
                </wp:inline>
              </w:drawing>
            </w:r>
          </w:p>
        </w:tc>
      </w:tr>
    </w:tbl>
    <w:p w14:paraId="5257FB73" w14:textId="77777777" w:rsidR="00033044" w:rsidRDefault="00033044" w:rsidP="00033044">
      <w:pPr>
        <w:pStyle w:val="ListParagraph"/>
      </w:pPr>
    </w:p>
    <w:p w14:paraId="145656FA" w14:textId="397679C3" w:rsidR="00033044" w:rsidRDefault="00033044" w:rsidP="00E82336">
      <w:pPr>
        <w:pStyle w:val="ListParagraph"/>
        <w:numPr>
          <w:ilvl w:val="0"/>
          <w:numId w:val="17"/>
        </w:numPr>
      </w:pPr>
      <w:r>
        <w:t xml:space="preserve">Click </w:t>
      </w:r>
      <w:r>
        <w:rPr>
          <w:b/>
        </w:rPr>
        <w:t>OK</w:t>
      </w:r>
      <w:r w:rsidR="00E629A9">
        <w:rPr>
          <w:b/>
        </w:rPr>
        <w:t xml:space="preserve"> </w:t>
      </w:r>
      <w:r w:rsidR="00E629A9" w:rsidRPr="00E629A9">
        <w:t>to close the Security Policy Rule configuration window</w:t>
      </w:r>
      <w:r>
        <w:t>.</w:t>
      </w:r>
    </w:p>
    <w:p w14:paraId="4F537363" w14:textId="72F6C696" w:rsidR="00033044" w:rsidRDefault="00033044" w:rsidP="00E82336">
      <w:pPr>
        <w:pStyle w:val="ListParagraph"/>
        <w:numPr>
          <w:ilvl w:val="0"/>
          <w:numId w:val="17"/>
        </w:numPr>
      </w:pPr>
      <w:r>
        <w:rPr>
          <w:noProof/>
        </w:rPr>
        <w:drawing>
          <wp:inline distT="0" distB="0" distL="0" distR="0" wp14:anchorId="2AAC3CB0" wp14:editId="2CA0FEF6">
            <wp:extent cx="581025" cy="209550"/>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1025" cy="209550"/>
                    </a:xfrm>
                    <a:prstGeom prst="rect">
                      <a:avLst/>
                    </a:prstGeom>
                  </pic:spPr>
                </pic:pic>
              </a:graphicData>
            </a:graphic>
          </wp:inline>
        </w:drawing>
      </w:r>
      <w:r>
        <w:t xml:space="preserve"> the </w:t>
      </w:r>
      <w:r w:rsidRPr="00512AAE">
        <w:rPr>
          <w:rFonts w:cs="Times New Roman"/>
        </w:rPr>
        <w:t>egress-</w:t>
      </w:r>
      <w:r w:rsidR="006A65D5">
        <w:rPr>
          <w:rFonts w:cs="Times New Roman"/>
        </w:rPr>
        <w:t>outside</w:t>
      </w:r>
      <w:r>
        <w:t xml:space="preserve"> rule.</w:t>
      </w:r>
      <w:r w:rsidRPr="00D45452">
        <w:rPr>
          <w:noProof/>
        </w:rPr>
        <w:t xml:space="preserve"> </w:t>
      </w:r>
      <w:r w:rsidR="006A65D5">
        <w:rPr>
          <w:noProof/>
        </w:rPr>
        <w:drawing>
          <wp:inline distT="0" distB="0" distL="0" distR="0" wp14:anchorId="0B6F9F2A" wp14:editId="5439C721">
            <wp:extent cx="1876425" cy="209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76425" cy="209550"/>
                    </a:xfrm>
                    <a:prstGeom prst="rect">
                      <a:avLst/>
                    </a:prstGeom>
                  </pic:spPr>
                </pic:pic>
              </a:graphicData>
            </a:graphic>
          </wp:inline>
        </w:drawing>
      </w:r>
    </w:p>
    <w:p w14:paraId="002D54B1" w14:textId="4F7B3E7C" w:rsidR="004D2BA2" w:rsidRDefault="004D2BA2" w:rsidP="004D2BA2">
      <w:pPr>
        <w:pStyle w:val="ListParagraph"/>
      </w:pPr>
      <w:r w:rsidRPr="006C539D">
        <w:rPr>
          <w:b/>
        </w:rPr>
        <w:t>Note:</w:t>
      </w:r>
      <w:r>
        <w:t xml:space="preserve"> You can disable the egress-outside rule because the URL Filtering </w:t>
      </w:r>
      <w:r w:rsidR="00F10998">
        <w:t>Profile</w:t>
      </w:r>
      <w:r>
        <w:t xml:space="preserve"> is being used and the egress-outside-url Security policy rule now allows traffic.</w:t>
      </w:r>
    </w:p>
    <w:p w14:paraId="4F7E6A24" w14:textId="77777777" w:rsidR="00033044" w:rsidRDefault="00033044" w:rsidP="00E82336">
      <w:pPr>
        <w:pStyle w:val="ListParagraph"/>
        <w:numPr>
          <w:ilvl w:val="0"/>
          <w:numId w:val="17"/>
        </w:numPr>
      </w:pPr>
      <w:r>
        <w:rPr>
          <w:noProof/>
        </w:rPr>
        <w:drawing>
          <wp:inline distT="0" distB="0" distL="0" distR="0" wp14:anchorId="6CBA4E08" wp14:editId="42508896">
            <wp:extent cx="628650" cy="2190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71386932" w14:textId="26CEDC09" w:rsidR="00FF50D7" w:rsidRDefault="00FF50D7" w:rsidP="00FF50D7">
      <w:pPr>
        <w:pStyle w:val="Heading2"/>
      </w:pPr>
      <w:bookmarkStart w:id="90" w:name="_Toc474939126"/>
      <w:r>
        <w:t>6.</w:t>
      </w:r>
      <w:r w:rsidR="005773E7">
        <w:t>8</w:t>
      </w:r>
      <w:r>
        <w:t xml:space="preserve"> Test Security Policy Rule with URL Filtering Profile</w:t>
      </w:r>
      <w:bookmarkEnd w:id="90"/>
    </w:p>
    <w:p w14:paraId="1733EE67" w14:textId="32CEA383" w:rsidR="00033044" w:rsidRDefault="00033044" w:rsidP="00E82336">
      <w:pPr>
        <w:pStyle w:val="ListParagraph"/>
        <w:numPr>
          <w:ilvl w:val="0"/>
          <w:numId w:val="45"/>
        </w:numPr>
      </w:pPr>
      <w:r>
        <w:t>Open a different browser (not a new tab) in priva</w:t>
      </w:r>
      <w:r w:rsidR="00940577">
        <w:t>te/incognito mode and browse to</w:t>
      </w:r>
      <w:r>
        <w:t xml:space="preserve"> </w:t>
      </w:r>
      <w:r w:rsidR="00A5442B" w:rsidRPr="004D2BA2">
        <w:rPr>
          <w:rFonts w:ascii="Courier New" w:hAnsi="Courier New" w:cs="Courier New"/>
        </w:rPr>
        <w:t>www.</w:t>
      </w:r>
      <w:r w:rsidR="00A5442B" w:rsidRPr="00A5442B">
        <w:rPr>
          <w:rFonts w:ascii="Courier New" w:hAnsi="Courier New" w:cs="Courier New"/>
        </w:rPr>
        <w:t>newegg.com</w:t>
      </w:r>
      <w:r w:rsidRPr="00A5442B">
        <w:rPr>
          <w:rFonts w:cs="Times New Roman"/>
        </w:rPr>
        <w:t>.</w:t>
      </w:r>
      <w:r w:rsidR="00A5442B">
        <w:rPr>
          <w:rFonts w:cs="Times New Roman"/>
        </w:rPr>
        <w:t xml:space="preserve"> The URL </w:t>
      </w:r>
      <w:r w:rsidRPr="004D2BA2">
        <w:rPr>
          <w:rFonts w:cs="Times New Roman"/>
        </w:rPr>
        <w:t>www.newegg.com</w:t>
      </w:r>
      <w:r w:rsidRPr="00A5442B">
        <w:rPr>
          <w:rFonts w:cs="Times New Roman"/>
        </w:rPr>
        <w:t xml:space="preserve"> </w:t>
      </w:r>
      <w:r w:rsidRPr="00D476F8">
        <w:t xml:space="preserve">belongs to the </w:t>
      </w:r>
      <w:r w:rsidRPr="00A5442B">
        <w:rPr>
          <w:rFonts w:cs="Times New Roman"/>
        </w:rPr>
        <w:t xml:space="preserve">shopping </w:t>
      </w:r>
      <w:r w:rsidR="00940577">
        <w:t>URL</w:t>
      </w:r>
      <w:r w:rsidRPr="00D476F8">
        <w:t xml:space="preserve"> category.</w:t>
      </w:r>
      <w:r w:rsidR="00A5442B">
        <w:t xml:space="preserve"> </w:t>
      </w:r>
      <w:r w:rsidR="00940577">
        <w:t>Based on the Security policy rule named</w:t>
      </w:r>
      <w:r>
        <w:t xml:space="preserve"> </w:t>
      </w:r>
      <w:r w:rsidR="004D2BA2">
        <w:rPr>
          <w:rFonts w:cs="Times New Roman"/>
        </w:rPr>
        <w:t>egress-outside</w:t>
      </w:r>
      <w:r w:rsidRPr="00A5442B">
        <w:rPr>
          <w:rFonts w:cs="Times New Roman"/>
        </w:rPr>
        <w:t>-url</w:t>
      </w:r>
      <w:r w:rsidR="004D2BA2">
        <w:rPr>
          <w:rFonts w:cs="Times New Roman"/>
        </w:rPr>
        <w:t>,</w:t>
      </w:r>
      <w:r>
        <w:t xml:space="preserve"> the URL is now allowed even though you chose to block </w:t>
      </w:r>
      <w:r w:rsidR="00940577">
        <w:t xml:space="preserve">the </w:t>
      </w:r>
      <w:r w:rsidRPr="00A5442B">
        <w:rPr>
          <w:rFonts w:cs="Times New Roman"/>
        </w:rPr>
        <w:t>shopping</w:t>
      </w:r>
      <w:r w:rsidR="00940577" w:rsidRPr="00A5442B">
        <w:rPr>
          <w:rFonts w:cs="Times New Roman"/>
        </w:rPr>
        <w:t xml:space="preserve"> category</w:t>
      </w:r>
      <w:r w:rsidR="00940577">
        <w:t xml:space="preserve"> because</w:t>
      </w:r>
      <w:r>
        <w:t xml:space="preserve"> your custom </w:t>
      </w:r>
      <w:r w:rsidR="00940577">
        <w:t xml:space="preserve">URL </w:t>
      </w:r>
      <w:r>
        <w:t xml:space="preserve">category </w:t>
      </w:r>
      <w:r w:rsidRPr="00A5442B">
        <w:rPr>
          <w:rFonts w:cs="Times New Roman"/>
        </w:rPr>
        <w:t>has newegg.com</w:t>
      </w:r>
      <w:r w:rsidR="00940577">
        <w:t xml:space="preserve"> listed and is</w:t>
      </w:r>
      <w:r>
        <w:t xml:space="preserve"> set to </w:t>
      </w:r>
      <w:r w:rsidR="001902C9">
        <w:t>“</w:t>
      </w:r>
      <w:r>
        <w:t>allow,</w:t>
      </w:r>
      <w:r w:rsidR="001902C9">
        <w:t>”</w:t>
      </w:r>
      <w:r>
        <w:t xml:space="preserve"> and </w:t>
      </w:r>
      <w:r w:rsidR="00940577">
        <w:t>your custom category</w:t>
      </w:r>
      <w:r>
        <w:t xml:space="preserve"> is evaluated before the Palo Alto Networks </w:t>
      </w:r>
      <w:r w:rsidR="00940577">
        <w:t xml:space="preserve">URL </w:t>
      </w:r>
      <w:r>
        <w:t>categories.</w:t>
      </w:r>
    </w:p>
    <w:p w14:paraId="3E4D9227" w14:textId="3D1C31A4" w:rsidR="00033044" w:rsidRDefault="00033044" w:rsidP="00E82336">
      <w:pPr>
        <w:pStyle w:val="ListParagraph"/>
        <w:numPr>
          <w:ilvl w:val="0"/>
          <w:numId w:val="45"/>
        </w:numPr>
      </w:pPr>
      <w:r>
        <w:t>In the same browser</w:t>
      </w:r>
      <w:r w:rsidR="001004AE">
        <w:t xml:space="preserve"> window</w:t>
      </w:r>
      <w:r>
        <w:t xml:space="preserve"> verify </w:t>
      </w:r>
      <w:r w:rsidRPr="00A5442B">
        <w:rPr>
          <w:rFonts w:cs="Times New Roman"/>
        </w:rPr>
        <w:t xml:space="preserve">that </w:t>
      </w:r>
      <w:r w:rsidRPr="004D2BA2">
        <w:rPr>
          <w:rFonts w:ascii="Courier New" w:hAnsi="Courier New" w:cs="Courier New"/>
        </w:rPr>
        <w:t>http://www.transportation.gov</w:t>
      </w:r>
      <w:r w:rsidRPr="00A5442B">
        <w:rPr>
          <w:rFonts w:cs="Times New Roman"/>
        </w:rPr>
        <w:t xml:space="preserve"> (government), </w:t>
      </w:r>
      <w:r w:rsidRPr="004D2BA2">
        <w:rPr>
          <w:rFonts w:ascii="Courier New" w:hAnsi="Courier New" w:cs="Courier New"/>
        </w:rPr>
        <w:t>http://www.amazon.com</w:t>
      </w:r>
      <w:r w:rsidRPr="00A5442B">
        <w:rPr>
          <w:rFonts w:cs="Times New Roman"/>
        </w:rPr>
        <w:t xml:space="preserve"> (Shopping), and </w:t>
      </w:r>
      <w:r w:rsidRPr="004D2BA2">
        <w:rPr>
          <w:rFonts w:ascii="Courier New" w:hAnsi="Courier New" w:cs="Courier New"/>
        </w:rPr>
        <w:t>http://www.2600.org</w:t>
      </w:r>
      <w:r w:rsidRPr="00A5442B">
        <w:rPr>
          <w:rFonts w:cs="Times New Roman"/>
        </w:rPr>
        <w:t xml:space="preserve"> (hacking</w:t>
      </w:r>
      <w:r w:rsidRPr="00940577">
        <w:rPr>
          <w:rFonts w:cs="Times New Roman"/>
        </w:rPr>
        <w:t>)</w:t>
      </w:r>
      <w:r>
        <w:t xml:space="preserve"> are blocked.</w:t>
      </w:r>
    </w:p>
    <w:p w14:paraId="40ECA681" w14:textId="77777777" w:rsidR="00033044" w:rsidRDefault="00033044" w:rsidP="00E82336">
      <w:pPr>
        <w:pStyle w:val="ListParagraph"/>
        <w:numPr>
          <w:ilvl w:val="0"/>
          <w:numId w:val="45"/>
        </w:numPr>
      </w:pPr>
      <w:r>
        <w:t>Close all browser windows except for the firewall WebUI.</w:t>
      </w:r>
    </w:p>
    <w:p w14:paraId="51BC6F84" w14:textId="7586DBD8" w:rsidR="00033044" w:rsidRPr="00E24F66" w:rsidRDefault="000C4C73" w:rsidP="00033044">
      <w:pPr>
        <w:pStyle w:val="Heading2"/>
      </w:pPr>
      <w:bookmarkStart w:id="91" w:name="_Toc474939127"/>
      <w:r>
        <w:t>6.</w:t>
      </w:r>
      <w:r w:rsidR="005773E7">
        <w:t>9</w:t>
      </w:r>
      <w:r w:rsidR="00033044">
        <w:t xml:space="preserve"> Review Logs</w:t>
      </w:r>
      <w:bookmarkEnd w:id="91"/>
    </w:p>
    <w:p w14:paraId="450EEDD3" w14:textId="77777777" w:rsidR="00033044" w:rsidRDefault="00033044" w:rsidP="00E82336">
      <w:pPr>
        <w:pStyle w:val="ListParagraph"/>
        <w:numPr>
          <w:ilvl w:val="0"/>
          <w:numId w:val="46"/>
        </w:numPr>
      </w:pPr>
      <w:r>
        <w:t xml:space="preserve">Select </w:t>
      </w:r>
      <w:r w:rsidRPr="003F6291">
        <w:rPr>
          <w:b/>
        </w:rPr>
        <w:t xml:space="preserve">Monitor &gt; Logs &gt; </w:t>
      </w:r>
      <w:r>
        <w:rPr>
          <w:b/>
        </w:rPr>
        <w:t>URL Filtering</w:t>
      </w:r>
      <w:r w:rsidRPr="00AD29D0">
        <w:t>.</w:t>
      </w:r>
      <w:r w:rsidRPr="004A58AC">
        <w:rPr>
          <w:noProof/>
        </w:rPr>
        <w:t xml:space="preserve"> </w:t>
      </w:r>
      <w:r>
        <w:rPr>
          <w:noProof/>
        </w:rPr>
        <w:drawing>
          <wp:inline distT="0" distB="0" distL="0" distR="0" wp14:anchorId="2694A9C0" wp14:editId="3040FAA0">
            <wp:extent cx="904875" cy="20955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04875" cy="209550"/>
                    </a:xfrm>
                    <a:prstGeom prst="rect">
                      <a:avLst/>
                    </a:prstGeom>
                  </pic:spPr>
                </pic:pic>
              </a:graphicData>
            </a:graphic>
          </wp:inline>
        </w:drawing>
      </w:r>
    </w:p>
    <w:p w14:paraId="68C68D71" w14:textId="77777777" w:rsidR="00033044" w:rsidRDefault="00033044" w:rsidP="00E82336">
      <w:pPr>
        <w:pStyle w:val="ListParagraph"/>
        <w:numPr>
          <w:ilvl w:val="0"/>
          <w:numId w:val="46"/>
        </w:numPr>
      </w:pPr>
      <w:r>
        <w:t>Review the actions taken on the following entries:</w:t>
      </w:r>
    </w:p>
    <w:p w14:paraId="03E796F0" w14:textId="1F14154B" w:rsidR="00033044" w:rsidRDefault="00F97601" w:rsidP="00033044">
      <w:pPr>
        <w:pStyle w:val="ListParagraph"/>
      </w:pPr>
      <w:r>
        <w:rPr>
          <w:noProof/>
        </w:rPr>
        <w:drawing>
          <wp:inline distT="0" distB="0" distL="0" distR="0" wp14:anchorId="60819B9C" wp14:editId="624CC270">
            <wp:extent cx="5943600" cy="9810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981075"/>
                    </a:xfrm>
                    <a:prstGeom prst="rect">
                      <a:avLst/>
                    </a:prstGeom>
                  </pic:spPr>
                </pic:pic>
              </a:graphicData>
            </a:graphic>
          </wp:inline>
        </w:drawing>
      </w:r>
    </w:p>
    <w:p w14:paraId="7D3DD73A" w14:textId="3B5E30CE" w:rsidR="000C4C73" w:rsidRDefault="000C4C73" w:rsidP="000C4C73">
      <w:pPr>
        <w:pStyle w:val="Heading2"/>
      </w:pPr>
      <w:bookmarkStart w:id="92" w:name="_Toc474939128"/>
      <w:r>
        <w:lastRenderedPageBreak/>
        <w:t>6.1</w:t>
      </w:r>
      <w:r w:rsidR="005773E7">
        <w:t>0</w:t>
      </w:r>
      <w:r>
        <w:t xml:space="preserve"> Modify Security Profile Group</w:t>
      </w:r>
      <w:bookmarkEnd w:id="92"/>
    </w:p>
    <w:p w14:paraId="4876D2A4" w14:textId="0691B6B0" w:rsidR="000C4C73" w:rsidRDefault="00A5442B" w:rsidP="00410B05">
      <w:pPr>
        <w:pStyle w:val="ListParagraph"/>
        <w:numPr>
          <w:ilvl w:val="0"/>
          <w:numId w:val="136"/>
        </w:numPr>
      </w:pPr>
      <w:r>
        <w:t>In the WebUI</w:t>
      </w:r>
      <w:r w:rsidR="00DB715B">
        <w:t xml:space="preserve"> s</w:t>
      </w:r>
      <w:r w:rsidR="000C4C73">
        <w:t xml:space="preserve">elect </w:t>
      </w:r>
      <w:r w:rsidR="00DB715B">
        <w:rPr>
          <w:b/>
        </w:rPr>
        <w:t>Objects &gt;</w:t>
      </w:r>
      <w:r w:rsidR="000C4C73" w:rsidRPr="00F60083">
        <w:rPr>
          <w:b/>
        </w:rPr>
        <w:t xml:space="preserve"> </w:t>
      </w:r>
      <w:r w:rsidR="000C4C73">
        <w:rPr>
          <w:b/>
        </w:rPr>
        <w:t>Security Profile Groups</w:t>
      </w:r>
      <w:r w:rsidR="000C4C73">
        <w:t>.</w:t>
      </w:r>
      <w:r w:rsidR="000C4C73" w:rsidRPr="007117CC">
        <w:rPr>
          <w:noProof/>
        </w:rPr>
        <w:t xml:space="preserve"> </w:t>
      </w:r>
      <w:r w:rsidR="000C4C73">
        <w:rPr>
          <w:noProof/>
        </w:rPr>
        <w:drawing>
          <wp:inline distT="0" distB="0" distL="0" distR="0" wp14:anchorId="0BA7A837" wp14:editId="39ECF39D">
            <wp:extent cx="1323975" cy="190500"/>
            <wp:effectExtent l="0" t="0" r="952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23975" cy="190500"/>
                    </a:xfrm>
                    <a:prstGeom prst="rect">
                      <a:avLst/>
                    </a:prstGeom>
                  </pic:spPr>
                </pic:pic>
              </a:graphicData>
            </a:graphic>
          </wp:inline>
        </w:drawing>
      </w:r>
    </w:p>
    <w:p w14:paraId="117BC01D" w14:textId="2B63E2FE" w:rsidR="000C4C73" w:rsidRDefault="000C4C73" w:rsidP="00410B05">
      <w:pPr>
        <w:pStyle w:val="ListParagraph"/>
        <w:numPr>
          <w:ilvl w:val="0"/>
          <w:numId w:val="136"/>
        </w:numPr>
      </w:pPr>
      <w:r>
        <w:t xml:space="preserve">Click </w:t>
      </w:r>
      <w:r w:rsidR="00C71C74">
        <w:t>to</w:t>
      </w:r>
      <w:r>
        <w:t xml:space="preserve"> </w:t>
      </w:r>
      <w:r w:rsidRPr="00C71C74">
        <w:rPr>
          <w:rFonts w:cs="Times New Roman"/>
        </w:rPr>
        <w:t>open</w:t>
      </w:r>
      <w:r w:rsidR="00C71C74">
        <w:rPr>
          <w:rFonts w:cs="Times New Roman"/>
        </w:rPr>
        <w:t xml:space="preserve"> the</w:t>
      </w:r>
      <w:r w:rsidRPr="00C71C74">
        <w:rPr>
          <w:rFonts w:cs="Times New Roman"/>
        </w:rPr>
        <w:t xml:space="preserve"> </w:t>
      </w:r>
      <w:r w:rsidRPr="00C71C74">
        <w:rPr>
          <w:rFonts w:cs="Times New Roman"/>
          <w:b/>
        </w:rPr>
        <w:t>lab-spg</w:t>
      </w:r>
      <w:r w:rsidR="004C7ECF">
        <w:rPr>
          <w:rFonts w:cs="Times New Roman"/>
        </w:rPr>
        <w:t xml:space="preserve"> S</w:t>
      </w:r>
      <w:r w:rsidRPr="00C71C74">
        <w:rPr>
          <w:rFonts w:cs="Times New Roman"/>
        </w:rPr>
        <w:t>ecurity</w:t>
      </w:r>
      <w:r w:rsidR="004C7ECF">
        <w:t xml:space="preserve"> P</w:t>
      </w:r>
      <w:r>
        <w:t xml:space="preserve">rofile </w:t>
      </w:r>
      <w:r w:rsidR="003452E9">
        <w:t>G</w:t>
      </w:r>
      <w:r>
        <w:t>roup</w:t>
      </w:r>
      <w:r w:rsidR="00C71C74">
        <w:t>.</w:t>
      </w:r>
    </w:p>
    <w:p w14:paraId="5385C68A" w14:textId="2183E0F3" w:rsidR="000C4C73" w:rsidRDefault="000C4C73" w:rsidP="00410B05">
      <w:pPr>
        <w:pStyle w:val="ListParagraph"/>
        <w:numPr>
          <w:ilvl w:val="0"/>
          <w:numId w:val="136"/>
        </w:numPr>
      </w:pPr>
      <w:r>
        <w:t>Add t</w:t>
      </w:r>
      <w:r w:rsidR="004C7ECF">
        <w:t xml:space="preserve">he newly created URL Filtering </w:t>
      </w:r>
      <w:r w:rsidR="00F10998">
        <w:t>Profile</w:t>
      </w:r>
      <w:r>
        <w:t>:</w:t>
      </w:r>
    </w:p>
    <w:p w14:paraId="4E1E8A34" w14:textId="74EEA738" w:rsidR="000C4C73" w:rsidRDefault="006A65D5" w:rsidP="000C4C73">
      <w:pPr>
        <w:pStyle w:val="ListParagraph"/>
      </w:pPr>
      <w:r>
        <w:rPr>
          <w:noProof/>
        </w:rPr>
        <w:drawing>
          <wp:inline distT="0" distB="0" distL="0" distR="0" wp14:anchorId="0291F2C7" wp14:editId="341B7145">
            <wp:extent cx="3952875" cy="2962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2875" cy="2962275"/>
                    </a:xfrm>
                    <a:prstGeom prst="rect">
                      <a:avLst/>
                    </a:prstGeom>
                  </pic:spPr>
                </pic:pic>
              </a:graphicData>
            </a:graphic>
          </wp:inline>
        </w:drawing>
      </w:r>
    </w:p>
    <w:p w14:paraId="04A8C037" w14:textId="3304D459" w:rsidR="000C4C73" w:rsidRDefault="000C4C73" w:rsidP="00410B05">
      <w:pPr>
        <w:pStyle w:val="ListParagraph"/>
        <w:numPr>
          <w:ilvl w:val="0"/>
          <w:numId w:val="136"/>
        </w:numPr>
      </w:pPr>
      <w:r>
        <w:t xml:space="preserve">Click </w:t>
      </w:r>
      <w:r>
        <w:rPr>
          <w:b/>
        </w:rPr>
        <w:t>OK</w:t>
      </w:r>
      <w:r>
        <w:t>.</w:t>
      </w:r>
    </w:p>
    <w:p w14:paraId="0A3E984A" w14:textId="5E37F023" w:rsidR="000C4C73" w:rsidRDefault="00C71C74" w:rsidP="00410B05">
      <w:pPr>
        <w:pStyle w:val="ListParagraph"/>
        <w:numPr>
          <w:ilvl w:val="0"/>
          <w:numId w:val="136"/>
        </w:numPr>
      </w:pPr>
      <w:r>
        <w:t>Select</w:t>
      </w:r>
      <w:r w:rsidR="000C4C73">
        <w:t xml:space="preserve"> </w:t>
      </w:r>
      <w:r w:rsidR="000C4C73" w:rsidRPr="00BA5C19">
        <w:rPr>
          <w:b/>
        </w:rPr>
        <w:t>Policies &gt; Security</w:t>
      </w:r>
      <w:r w:rsidR="000C4C73">
        <w:t>.</w:t>
      </w:r>
      <w:r w:rsidR="000C4C73" w:rsidRPr="00470517">
        <w:rPr>
          <w:noProof/>
        </w:rPr>
        <w:t xml:space="preserve"> </w:t>
      </w:r>
      <w:r w:rsidR="000C4C73">
        <w:rPr>
          <w:noProof/>
        </w:rPr>
        <w:drawing>
          <wp:inline distT="0" distB="0" distL="0" distR="0" wp14:anchorId="237FFBF3" wp14:editId="7FF166E6">
            <wp:extent cx="1158240" cy="180975"/>
            <wp:effectExtent l="0" t="0" r="381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5B533691" w14:textId="3725EE21" w:rsidR="000C4C73" w:rsidRDefault="000C4C73" w:rsidP="00410B05">
      <w:pPr>
        <w:pStyle w:val="ListParagraph"/>
        <w:numPr>
          <w:ilvl w:val="0"/>
          <w:numId w:val="136"/>
        </w:numPr>
      </w:pPr>
      <w:r>
        <w:t xml:space="preserve">Select the </w:t>
      </w:r>
      <w:r w:rsidRPr="00C71C74">
        <w:rPr>
          <w:rFonts w:cs="Times New Roman"/>
          <w:b/>
        </w:rPr>
        <w:t>egress-</w:t>
      </w:r>
      <w:r w:rsidR="006A65D5">
        <w:rPr>
          <w:rFonts w:cs="Times New Roman"/>
          <w:b/>
        </w:rPr>
        <w:t>outside</w:t>
      </w:r>
      <w:r w:rsidRPr="00C71C74">
        <w:rPr>
          <w:rFonts w:cs="Times New Roman"/>
          <w:b/>
        </w:rPr>
        <w:t>-content-id</w:t>
      </w:r>
      <w:r w:rsidR="00C71C74">
        <w:t xml:space="preserve"> Security policy r</w:t>
      </w:r>
      <w:r>
        <w:t>ule without opening it.</w:t>
      </w:r>
    </w:p>
    <w:p w14:paraId="225C5F1F" w14:textId="0A582EC8" w:rsidR="000C4C73" w:rsidRDefault="000C4C73" w:rsidP="00410B05">
      <w:pPr>
        <w:pStyle w:val="ListParagraph"/>
        <w:numPr>
          <w:ilvl w:val="0"/>
          <w:numId w:val="136"/>
        </w:numPr>
      </w:pPr>
      <w:r>
        <w:t xml:space="preserve">Click </w:t>
      </w:r>
      <w:r>
        <w:rPr>
          <w:noProof/>
        </w:rPr>
        <w:drawing>
          <wp:inline distT="0" distB="0" distL="0" distR="0" wp14:anchorId="56E4CEC1" wp14:editId="22DCB654">
            <wp:extent cx="485775" cy="20002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5775" cy="200025"/>
                    </a:xfrm>
                    <a:prstGeom prst="rect">
                      <a:avLst/>
                    </a:prstGeom>
                  </pic:spPr>
                </pic:pic>
              </a:graphicData>
            </a:graphic>
          </wp:inline>
        </w:drawing>
      </w:r>
      <w:r w:rsidR="00C71C74">
        <w:t>.</w:t>
      </w:r>
    </w:p>
    <w:p w14:paraId="3AD20F2C" w14:textId="1C63729F" w:rsidR="000C4C73" w:rsidRDefault="000C4C73" w:rsidP="00410B05">
      <w:pPr>
        <w:pStyle w:val="ListParagraph"/>
        <w:numPr>
          <w:ilvl w:val="0"/>
          <w:numId w:val="136"/>
        </w:numPr>
      </w:pPr>
      <w:r>
        <w:t xml:space="preserve">Select the </w:t>
      </w:r>
      <w:r w:rsidRPr="00C71C74">
        <w:rPr>
          <w:rFonts w:cs="Times New Roman"/>
          <w:b/>
        </w:rPr>
        <w:t>egress-</w:t>
      </w:r>
      <w:r w:rsidR="006A65D5">
        <w:rPr>
          <w:rFonts w:cs="Times New Roman"/>
          <w:b/>
        </w:rPr>
        <w:t>outside</w:t>
      </w:r>
      <w:r w:rsidRPr="00C71C74">
        <w:rPr>
          <w:rFonts w:cs="Times New Roman"/>
          <w:b/>
        </w:rPr>
        <w:t>-url</w:t>
      </w:r>
      <w:r w:rsidR="00C71C74">
        <w:t xml:space="preserve"> Security policy r</w:t>
      </w:r>
      <w:r>
        <w:t>ule without opening it.</w:t>
      </w:r>
    </w:p>
    <w:p w14:paraId="279CD1B8" w14:textId="633EB1EA" w:rsidR="000C4C73" w:rsidRDefault="000C4C73" w:rsidP="00410B05">
      <w:pPr>
        <w:pStyle w:val="ListParagraph"/>
        <w:numPr>
          <w:ilvl w:val="0"/>
          <w:numId w:val="136"/>
        </w:numPr>
      </w:pPr>
      <w:r>
        <w:t xml:space="preserve">Click </w:t>
      </w:r>
      <w:r>
        <w:rPr>
          <w:noProof/>
        </w:rPr>
        <w:drawing>
          <wp:inline distT="0" distB="0" distL="0" distR="0" wp14:anchorId="58E35FC5" wp14:editId="25DDFAAF">
            <wp:extent cx="533400" cy="20955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00" cy="209550"/>
                    </a:xfrm>
                    <a:prstGeom prst="rect">
                      <a:avLst/>
                    </a:prstGeom>
                  </pic:spPr>
                </pic:pic>
              </a:graphicData>
            </a:graphic>
          </wp:inline>
        </w:drawing>
      </w:r>
      <w:r w:rsidR="00C71C74">
        <w:t>.</w:t>
      </w:r>
    </w:p>
    <w:p w14:paraId="58E2B0DB" w14:textId="77777777" w:rsidR="000C4C73" w:rsidRDefault="000C4C73" w:rsidP="00410B05">
      <w:pPr>
        <w:pStyle w:val="ListParagraph"/>
        <w:numPr>
          <w:ilvl w:val="0"/>
          <w:numId w:val="136"/>
        </w:numPr>
      </w:pPr>
      <w:r>
        <w:rPr>
          <w:noProof/>
        </w:rPr>
        <w:drawing>
          <wp:inline distT="0" distB="0" distL="0" distR="0" wp14:anchorId="30E01312" wp14:editId="1F486B70">
            <wp:extent cx="628650" cy="219075"/>
            <wp:effectExtent l="0" t="0" r="0"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21E8CD11" w14:textId="77777777" w:rsidR="000C4C73" w:rsidRPr="00033044" w:rsidRDefault="000C4C73" w:rsidP="000C4C73"/>
    <w:p w14:paraId="22E4E671" w14:textId="4ACD6FCB" w:rsidR="00AB7B25" w:rsidRPr="000B79C6" w:rsidRDefault="00AB7B25" w:rsidP="000B79C6">
      <w:pPr>
        <w:spacing w:before="0" w:after="160" w:line="259" w:lineRule="auto"/>
        <w:rPr>
          <w:rFonts w:ascii="Arial" w:eastAsiaTheme="majorEastAsia" w:hAnsi="Arial"/>
          <w:b/>
          <w:color w:val="5B9BD5" w:themeColor="accent1"/>
          <w:sz w:val="40"/>
          <w:szCs w:val="32"/>
        </w:rPr>
      </w:pPr>
    </w:p>
    <w:p w14:paraId="426943DC" w14:textId="77777777" w:rsidR="00AB7B25" w:rsidRDefault="00AB7B25" w:rsidP="00AB7B25">
      <w:pPr>
        <w:jc w:val="center"/>
      </w:pPr>
      <w:r w:rsidRPr="00C03BC8">
        <w:rPr>
          <w:noProof/>
        </w:rPr>
        <w:drawing>
          <wp:inline distT="0" distB="0" distL="0" distR="0" wp14:anchorId="55344B1D" wp14:editId="523273EC">
            <wp:extent cx="1352550" cy="1357468"/>
            <wp:effectExtent l="0" t="0" r="0" b="0"/>
            <wp:docPr id="23"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5B5D1B59" w14:textId="065271E2" w:rsidR="00AB7B25" w:rsidRDefault="00AB7B25" w:rsidP="00AB7B25">
      <w:pPr>
        <w:jc w:val="center"/>
      </w:pPr>
      <w:r>
        <w:t xml:space="preserve">Stop. This is the end of the URL Filtering lab. </w:t>
      </w:r>
    </w:p>
    <w:p w14:paraId="1DEF09AA" w14:textId="77777777" w:rsidR="00AB7B25" w:rsidRDefault="00AB7B25" w:rsidP="00AB7B25"/>
    <w:p w14:paraId="76527A8C" w14:textId="77777777" w:rsidR="00AB7B25" w:rsidRDefault="00AB7B25" w:rsidP="00AB7B25"/>
    <w:p w14:paraId="6F587FAF" w14:textId="77777777" w:rsidR="00AB7B25" w:rsidRDefault="00AB7B25">
      <w:pPr>
        <w:spacing w:before="0" w:after="160" w:line="259" w:lineRule="auto"/>
        <w:rPr>
          <w:rFonts w:ascii="Arial" w:eastAsiaTheme="majorEastAsia" w:hAnsi="Arial"/>
          <w:b/>
          <w:color w:val="5B9BD5" w:themeColor="accent1"/>
          <w:sz w:val="40"/>
          <w:szCs w:val="32"/>
        </w:rPr>
      </w:pPr>
      <w:r>
        <w:br w:type="page"/>
      </w:r>
    </w:p>
    <w:p w14:paraId="64791F29" w14:textId="19B48ED8" w:rsidR="003F2BA7" w:rsidRDefault="000C4C73" w:rsidP="0099469C">
      <w:pPr>
        <w:pStyle w:val="Heading1"/>
        <w:pageBreakBefore/>
      </w:pPr>
      <w:bookmarkStart w:id="93" w:name="_Toc474939129"/>
      <w:r>
        <w:lastRenderedPageBreak/>
        <w:t>7.</w:t>
      </w:r>
      <w:r w:rsidR="00117616">
        <w:t xml:space="preserve"> Lab</w:t>
      </w:r>
      <w:r w:rsidR="004A2092">
        <w:t xml:space="preserve">: </w:t>
      </w:r>
      <w:r w:rsidR="00D835EC">
        <w:t>Decryption</w:t>
      </w:r>
      <w:bookmarkEnd w:id="93"/>
    </w:p>
    <w:p w14:paraId="06B4029E" w14:textId="30FB9DD4" w:rsidR="00867F7C" w:rsidRDefault="007C0A75" w:rsidP="00867F7C">
      <w:pPr>
        <w:pStyle w:val="Heading2"/>
      </w:pPr>
      <w:bookmarkStart w:id="94" w:name="_Toc474939130"/>
      <w:r>
        <w:rPr>
          <w:noProof/>
        </w:rPr>
        <w:drawing>
          <wp:inline distT="0" distB="0" distL="0" distR="0" wp14:anchorId="69DAE773" wp14:editId="6C78856A">
            <wp:extent cx="5943600" cy="3921125"/>
            <wp:effectExtent l="0" t="0" r="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921125"/>
                    </a:xfrm>
                    <a:prstGeom prst="rect">
                      <a:avLst/>
                    </a:prstGeom>
                  </pic:spPr>
                </pic:pic>
              </a:graphicData>
            </a:graphic>
          </wp:inline>
        </w:drawing>
      </w:r>
      <w:r w:rsidR="00867F7C">
        <w:t>Lab Objectives</w:t>
      </w:r>
      <w:bookmarkEnd w:id="94"/>
    </w:p>
    <w:p w14:paraId="42D51B66" w14:textId="36A30652" w:rsidR="00867F7C" w:rsidRDefault="00867F7C" w:rsidP="00410B05">
      <w:pPr>
        <w:pStyle w:val="ListParagraph"/>
        <w:numPr>
          <w:ilvl w:val="0"/>
          <w:numId w:val="166"/>
        </w:numPr>
      </w:pPr>
      <w:r>
        <w:t>Observe firewall behavior without decryption.</w:t>
      </w:r>
    </w:p>
    <w:p w14:paraId="0488F425" w14:textId="7C512CA8" w:rsidR="00867F7C" w:rsidRDefault="00867F7C" w:rsidP="00410B05">
      <w:pPr>
        <w:pStyle w:val="ListParagraph"/>
        <w:numPr>
          <w:ilvl w:val="0"/>
          <w:numId w:val="166"/>
        </w:numPr>
      </w:pPr>
      <w:r>
        <w:t>Create Forward Trust and Untrust certificates.</w:t>
      </w:r>
    </w:p>
    <w:p w14:paraId="150AEBFD" w14:textId="5A8100F1" w:rsidR="00867F7C" w:rsidRDefault="00867F7C" w:rsidP="00410B05">
      <w:pPr>
        <w:pStyle w:val="ListParagraph"/>
        <w:numPr>
          <w:ilvl w:val="0"/>
          <w:numId w:val="166"/>
        </w:numPr>
      </w:pPr>
      <w:r>
        <w:t>Create a custom decryption category.</w:t>
      </w:r>
    </w:p>
    <w:p w14:paraId="776739CC" w14:textId="0D262067" w:rsidR="00867F7C" w:rsidRDefault="00867F7C" w:rsidP="00410B05">
      <w:pPr>
        <w:pStyle w:val="ListParagraph"/>
        <w:numPr>
          <w:ilvl w:val="0"/>
          <w:numId w:val="166"/>
        </w:numPr>
      </w:pPr>
      <w:r>
        <w:t xml:space="preserve">Create a Decryption </w:t>
      </w:r>
      <w:r w:rsidR="003D01D3">
        <w:t>p</w:t>
      </w:r>
      <w:r>
        <w:t>olicy.</w:t>
      </w:r>
    </w:p>
    <w:p w14:paraId="5DD8EF56" w14:textId="5560CF0D" w:rsidR="00867F7C" w:rsidRDefault="00867F7C" w:rsidP="00410B05">
      <w:pPr>
        <w:pStyle w:val="ListParagraph"/>
        <w:numPr>
          <w:ilvl w:val="0"/>
          <w:numId w:val="166"/>
        </w:numPr>
      </w:pPr>
      <w:r>
        <w:t>Observe firewall behavior after decryption is enabled.</w:t>
      </w:r>
    </w:p>
    <w:p w14:paraId="7DF3F824" w14:textId="0C6C64FF" w:rsidR="00867F7C" w:rsidRDefault="00867F7C" w:rsidP="00410B05">
      <w:pPr>
        <w:pStyle w:val="ListParagraph"/>
        <w:numPr>
          <w:ilvl w:val="0"/>
          <w:numId w:val="166"/>
        </w:numPr>
      </w:pPr>
      <w:r>
        <w:t>Review logs.</w:t>
      </w:r>
    </w:p>
    <w:p w14:paraId="6220E141" w14:textId="6FE9CCEB" w:rsidR="007D665B" w:rsidRDefault="000C4C73" w:rsidP="007D665B">
      <w:pPr>
        <w:pStyle w:val="Heading2"/>
      </w:pPr>
      <w:bookmarkStart w:id="95" w:name="_Toc474939131"/>
      <w:r>
        <w:t>7.</w:t>
      </w:r>
      <w:r w:rsidR="007D665B">
        <w:t>0 Load Lab Configuration</w:t>
      </w:r>
      <w:bookmarkEnd w:id="95"/>
    </w:p>
    <w:p w14:paraId="226E6FCE" w14:textId="1F1A3CCE" w:rsidR="007D665B" w:rsidRDefault="00DE10AD" w:rsidP="00410B05">
      <w:pPr>
        <w:pStyle w:val="ListParagraph"/>
        <w:numPr>
          <w:ilvl w:val="0"/>
          <w:numId w:val="143"/>
        </w:numPr>
      </w:pPr>
      <w:r>
        <w:t>In the WebUI</w:t>
      </w:r>
      <w:r w:rsidR="007D665B">
        <w:t xml:space="preserve"> select </w:t>
      </w:r>
      <w:r w:rsidR="007D665B" w:rsidRPr="000C55B6">
        <w:rPr>
          <w:b/>
        </w:rPr>
        <w:t>Device &gt; Setup &gt; Operations</w:t>
      </w:r>
      <w:r w:rsidR="007D665B">
        <w:t>.</w:t>
      </w:r>
    </w:p>
    <w:p w14:paraId="01C3E89D" w14:textId="081FAC92" w:rsidR="007D665B" w:rsidRDefault="007D665B" w:rsidP="00410B05">
      <w:pPr>
        <w:pStyle w:val="ListParagraph"/>
        <w:numPr>
          <w:ilvl w:val="0"/>
          <w:numId w:val="143"/>
        </w:numPr>
      </w:pPr>
      <w:r>
        <w:t xml:space="preserve">Click </w:t>
      </w:r>
      <w:r>
        <w:rPr>
          <w:b/>
        </w:rPr>
        <w:t>Load</w:t>
      </w:r>
      <w:r w:rsidRPr="000C55B6">
        <w:rPr>
          <w:b/>
        </w:rPr>
        <w:t xml:space="preserve"> named configuration snapshot</w:t>
      </w:r>
      <w:r w:rsidR="003D01D3">
        <w:t>:</w:t>
      </w:r>
      <w:r>
        <w:t xml:space="preserve"> </w:t>
      </w:r>
    </w:p>
    <w:p w14:paraId="53BF7A0B" w14:textId="77777777" w:rsidR="007D665B" w:rsidRDefault="007D665B" w:rsidP="007D665B">
      <w:pPr>
        <w:pStyle w:val="ListParagraph"/>
      </w:pPr>
      <w:r>
        <w:rPr>
          <w:noProof/>
        </w:rPr>
        <w:drawing>
          <wp:inline distT="0" distB="0" distL="0" distR="0" wp14:anchorId="38855C41" wp14:editId="6F310BFE">
            <wp:extent cx="2276475" cy="866775"/>
            <wp:effectExtent l="0" t="0" r="952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73B9DBE0" w14:textId="1F099761" w:rsidR="007D665B" w:rsidRDefault="007D665B" w:rsidP="00410B05">
      <w:pPr>
        <w:pStyle w:val="ListParagraph"/>
        <w:numPr>
          <w:ilvl w:val="0"/>
          <w:numId w:val="143"/>
        </w:numPr>
      </w:pPr>
      <w:r>
        <w:t xml:space="preserve">Select </w:t>
      </w:r>
      <w:r w:rsidRPr="00B61D8E">
        <w:rPr>
          <w:rFonts w:cs="Times New Roman"/>
          <w:b/>
        </w:rPr>
        <w:t>edu-210-lab-0</w:t>
      </w:r>
      <w:r w:rsidR="000C4C73" w:rsidRPr="00B61D8E">
        <w:rPr>
          <w:rFonts w:cs="Times New Roman"/>
          <w:b/>
        </w:rPr>
        <w:t>7</w:t>
      </w:r>
      <w:r>
        <w:t xml:space="preserve"> and click </w:t>
      </w:r>
      <w:r w:rsidRPr="000C55B6">
        <w:rPr>
          <w:b/>
        </w:rPr>
        <w:t>OK</w:t>
      </w:r>
      <w:r>
        <w:t>.</w:t>
      </w:r>
    </w:p>
    <w:p w14:paraId="3C351617" w14:textId="7AFC7DDF" w:rsidR="007D665B" w:rsidRDefault="007D665B" w:rsidP="00410B05">
      <w:pPr>
        <w:pStyle w:val="ListParagraph"/>
        <w:numPr>
          <w:ilvl w:val="0"/>
          <w:numId w:val="143"/>
        </w:numPr>
      </w:pPr>
      <w:r>
        <w:t xml:space="preserve">Click </w:t>
      </w:r>
      <w:r w:rsidR="00DE10AD">
        <w:rPr>
          <w:b/>
        </w:rPr>
        <w:t>Close</w:t>
      </w:r>
      <w:r>
        <w:t>.</w:t>
      </w:r>
    </w:p>
    <w:p w14:paraId="67CC30B1" w14:textId="3A7CFCF9" w:rsidR="007D665B" w:rsidRDefault="007D665B" w:rsidP="00410B05">
      <w:pPr>
        <w:pStyle w:val="ListParagraph"/>
        <w:numPr>
          <w:ilvl w:val="0"/>
          <w:numId w:val="143"/>
        </w:numPr>
      </w:pPr>
      <w:r>
        <w:rPr>
          <w:noProof/>
        </w:rPr>
        <w:lastRenderedPageBreak/>
        <w:drawing>
          <wp:inline distT="0" distB="0" distL="0" distR="0" wp14:anchorId="47A5FC12" wp14:editId="45C40E7D">
            <wp:extent cx="628650" cy="219075"/>
            <wp:effectExtent l="0" t="0" r="0"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2402CE58" w14:textId="1CDBE493" w:rsidR="0010533F" w:rsidRDefault="000C4C73" w:rsidP="0010533F">
      <w:pPr>
        <w:pStyle w:val="Heading2"/>
      </w:pPr>
      <w:bookmarkStart w:id="96" w:name="_Toc474939132"/>
      <w:r>
        <w:t>7.</w:t>
      </w:r>
      <w:r w:rsidR="00117616">
        <w:t xml:space="preserve">1 </w:t>
      </w:r>
      <w:r w:rsidR="00514FA2">
        <w:t>Test</w:t>
      </w:r>
      <w:r w:rsidR="0010533F">
        <w:t xml:space="preserve"> Firewall Behavior Without Decryption</w:t>
      </w:r>
      <w:bookmarkEnd w:id="96"/>
    </w:p>
    <w:p w14:paraId="1AB2BB05" w14:textId="3015FCB5" w:rsidR="0010533F" w:rsidRDefault="0010533F" w:rsidP="0010533F">
      <w:r>
        <w:t>For this lab, you will use the Internet Explorer browser. Chrome has</w:t>
      </w:r>
      <w:r w:rsidR="00104648">
        <w:t xml:space="preserve"> its own virus detection system</w:t>
      </w:r>
      <w:r>
        <w:t xml:space="preserve"> and Firefox has its own certificate repository. </w:t>
      </w:r>
    </w:p>
    <w:p w14:paraId="25B8BC36" w14:textId="6FD618D6" w:rsidR="00117616" w:rsidRPr="000A55BC" w:rsidRDefault="005E3288" w:rsidP="00E82336">
      <w:pPr>
        <w:pStyle w:val="ListParagraph"/>
        <w:numPr>
          <w:ilvl w:val="0"/>
          <w:numId w:val="8"/>
        </w:numPr>
      </w:pPr>
      <w:r>
        <w:t>Select</w:t>
      </w:r>
      <w:r w:rsidR="00117616">
        <w:t xml:space="preserve"> </w:t>
      </w:r>
      <w:r w:rsidR="00117616">
        <w:rPr>
          <w:b/>
        </w:rPr>
        <w:t>Policies</w:t>
      </w:r>
      <w:r w:rsidR="00104648">
        <w:rPr>
          <w:b/>
        </w:rPr>
        <w:t xml:space="preserve"> </w:t>
      </w:r>
      <w:r w:rsidR="00117616">
        <w:rPr>
          <w:b/>
        </w:rPr>
        <w:t>&gt;</w:t>
      </w:r>
      <w:r w:rsidR="00104648">
        <w:rPr>
          <w:b/>
        </w:rPr>
        <w:t xml:space="preserve"> </w:t>
      </w:r>
      <w:r w:rsidR="00117616">
        <w:rPr>
          <w:b/>
        </w:rPr>
        <w:t>Security</w:t>
      </w:r>
      <w:r w:rsidR="00117616" w:rsidRPr="001004AE">
        <w:t>.</w:t>
      </w:r>
      <w:r w:rsidR="00117616" w:rsidRPr="003A27EF">
        <w:rPr>
          <w:noProof/>
        </w:rPr>
        <w:t xml:space="preserve"> </w:t>
      </w:r>
      <w:r w:rsidR="00117616">
        <w:rPr>
          <w:noProof/>
        </w:rPr>
        <w:drawing>
          <wp:inline distT="0" distB="0" distL="0" distR="0" wp14:anchorId="4CC8A331" wp14:editId="48296EDC">
            <wp:extent cx="1158240" cy="180975"/>
            <wp:effectExtent l="0" t="0" r="381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530CDBF0" w14:textId="79511799" w:rsidR="00C52965" w:rsidRDefault="00C52965" w:rsidP="003D01D3">
      <w:pPr>
        <w:pStyle w:val="ListParagraph"/>
        <w:numPr>
          <w:ilvl w:val="0"/>
          <w:numId w:val="8"/>
        </w:numPr>
      </w:pPr>
      <w:r>
        <w:t xml:space="preserve">Click </w:t>
      </w:r>
      <w:r w:rsidR="005E3288" w:rsidRPr="001004AE">
        <w:rPr>
          <w:b/>
          <w:noProof/>
        </w:rPr>
        <w:t>application-default</w:t>
      </w:r>
      <w:r>
        <w:t xml:space="preserve"> </w:t>
      </w:r>
      <w:r w:rsidR="00EB6342">
        <w:t xml:space="preserve">in the Service column </w:t>
      </w:r>
      <w:r>
        <w:t xml:space="preserve">in the </w:t>
      </w:r>
      <w:r w:rsidRPr="00EB6342">
        <w:rPr>
          <w:rFonts w:cs="Times New Roman"/>
        </w:rPr>
        <w:t>egress-</w:t>
      </w:r>
      <w:r w:rsidR="005E3288">
        <w:rPr>
          <w:rFonts w:cs="Times New Roman"/>
        </w:rPr>
        <w:t>outside</w:t>
      </w:r>
      <w:r w:rsidRPr="00EB6342">
        <w:rPr>
          <w:rFonts w:cs="Times New Roman"/>
        </w:rPr>
        <w:t>-</w:t>
      </w:r>
      <w:r w:rsidR="00CA2D34" w:rsidRPr="00EB6342">
        <w:rPr>
          <w:rFonts w:cs="Times New Roman"/>
        </w:rPr>
        <w:t>content-id</w:t>
      </w:r>
      <w:r w:rsidR="00EB6342">
        <w:t xml:space="preserve"> Security policy r</w:t>
      </w:r>
      <w:r>
        <w:t>ule.</w:t>
      </w:r>
      <w:r w:rsidR="005E3288" w:rsidRPr="005E3288">
        <w:rPr>
          <w:noProof/>
        </w:rPr>
        <w:t xml:space="preserve"> </w:t>
      </w:r>
      <w:r w:rsidR="005E3288">
        <w:rPr>
          <w:noProof/>
        </w:rPr>
        <w:drawing>
          <wp:inline distT="0" distB="0" distL="0" distR="0" wp14:anchorId="00330905" wp14:editId="40EDAEA0">
            <wp:extent cx="3038475" cy="21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8475" cy="219075"/>
                    </a:xfrm>
                    <a:prstGeom prst="rect">
                      <a:avLst/>
                    </a:prstGeom>
                  </pic:spPr>
                </pic:pic>
              </a:graphicData>
            </a:graphic>
          </wp:inline>
        </w:drawing>
      </w:r>
    </w:p>
    <w:p w14:paraId="2227CB4E" w14:textId="55BA6A44" w:rsidR="00C52965" w:rsidRDefault="00EB6342" w:rsidP="003D01D3">
      <w:pPr>
        <w:pStyle w:val="ListParagraph"/>
        <w:numPr>
          <w:ilvl w:val="0"/>
          <w:numId w:val="8"/>
        </w:numPr>
      </w:pPr>
      <w:r>
        <w:t>In the Service window</w:t>
      </w:r>
      <w:r w:rsidR="003D01D3">
        <w:t>,</w:t>
      </w:r>
      <w:r w:rsidR="00CA2D34">
        <w:t xml:space="preserve"> c</w:t>
      </w:r>
      <w:r w:rsidR="00C52965">
        <w:t xml:space="preserve">hange </w:t>
      </w:r>
      <w:r w:rsidR="00C52965" w:rsidRPr="00EB6342">
        <w:rPr>
          <w:rFonts w:cs="Times New Roman"/>
        </w:rPr>
        <w:t>application-default</w:t>
      </w:r>
      <w:r w:rsidR="00C52965">
        <w:t xml:space="preserve"> to </w:t>
      </w:r>
      <w:r w:rsidR="00C52965">
        <w:rPr>
          <w:noProof/>
        </w:rPr>
        <w:drawing>
          <wp:inline distT="0" distB="0" distL="0" distR="0" wp14:anchorId="32B9AC39" wp14:editId="1810DBD4">
            <wp:extent cx="1343025" cy="285750"/>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343025" cy="285750"/>
                    </a:xfrm>
                    <a:prstGeom prst="rect">
                      <a:avLst/>
                    </a:prstGeom>
                  </pic:spPr>
                </pic:pic>
              </a:graphicData>
            </a:graphic>
          </wp:inline>
        </w:drawing>
      </w:r>
      <w:r>
        <w:t>.</w:t>
      </w:r>
    </w:p>
    <w:p w14:paraId="36617B37" w14:textId="053479D3" w:rsidR="00C52965" w:rsidRDefault="00EF0649" w:rsidP="003D01D3">
      <w:pPr>
        <w:pStyle w:val="ListParagraph"/>
        <w:numPr>
          <w:ilvl w:val="0"/>
          <w:numId w:val="8"/>
        </w:numPr>
      </w:pPr>
      <w:r>
        <w:t>Cli</w:t>
      </w:r>
      <w:r w:rsidR="00C52965">
        <w:t xml:space="preserve">ck </w:t>
      </w:r>
      <w:r w:rsidR="00C52965">
        <w:rPr>
          <w:b/>
        </w:rPr>
        <w:t xml:space="preserve">OK </w:t>
      </w:r>
      <w:r>
        <w:t>in</w:t>
      </w:r>
      <w:r w:rsidR="00C52965">
        <w:t xml:space="preserve"> the </w:t>
      </w:r>
      <w:r w:rsidR="00C52965" w:rsidRPr="00EF0649">
        <w:t>Service</w:t>
      </w:r>
      <w:r w:rsidR="00C52965">
        <w:t xml:space="preserve"> configuration window.</w:t>
      </w:r>
    </w:p>
    <w:p w14:paraId="7656EB1E" w14:textId="500B0D5F" w:rsidR="003B41A4" w:rsidRDefault="003B41A4" w:rsidP="003D01D3">
      <w:pPr>
        <w:pStyle w:val="ListParagraph"/>
        <w:numPr>
          <w:ilvl w:val="0"/>
          <w:numId w:val="8"/>
        </w:numPr>
      </w:pPr>
      <w:r>
        <w:rPr>
          <w:noProof/>
        </w:rPr>
        <w:drawing>
          <wp:inline distT="0" distB="0" distL="0" distR="0" wp14:anchorId="7F86CB24" wp14:editId="712C1DFC">
            <wp:extent cx="628650" cy="2190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3190E81C" w14:textId="1A610202" w:rsidR="003B41A4" w:rsidRDefault="00EF0649" w:rsidP="003D01D3">
      <w:pPr>
        <w:pStyle w:val="ListParagraph"/>
        <w:numPr>
          <w:ilvl w:val="0"/>
          <w:numId w:val="8"/>
        </w:numPr>
      </w:pPr>
      <w:r>
        <w:t>On the Windows</w:t>
      </w:r>
      <w:r w:rsidR="003B41A4">
        <w:t xml:space="preserve"> desktop, open a browser in priva</w:t>
      </w:r>
      <w:r>
        <w:t>te/incognito mode and browse to</w:t>
      </w:r>
      <w:r w:rsidR="003B41A4">
        <w:t xml:space="preserve"> </w:t>
      </w:r>
      <w:r w:rsidR="003B41A4" w:rsidRPr="00184895">
        <w:rPr>
          <w:rFonts w:ascii="Courier New" w:hAnsi="Courier New" w:cs="Courier New"/>
        </w:rPr>
        <w:t>http://www.eicar.org</w:t>
      </w:r>
      <w:r w:rsidR="003B41A4">
        <w:t>.</w:t>
      </w:r>
    </w:p>
    <w:p w14:paraId="1F25586F" w14:textId="65217337" w:rsidR="003B41A4" w:rsidRDefault="003B41A4" w:rsidP="003D01D3">
      <w:pPr>
        <w:pStyle w:val="ListParagraph"/>
        <w:numPr>
          <w:ilvl w:val="0"/>
          <w:numId w:val="8"/>
        </w:numPr>
      </w:pPr>
      <w:r>
        <w:t xml:space="preserve">Click the </w:t>
      </w:r>
      <w:r>
        <w:rPr>
          <w:b/>
        </w:rPr>
        <w:t>DOWNLOAD ANTIMALWARE TESTFILE</w:t>
      </w:r>
      <w:r w:rsidR="00EF0649">
        <w:t xml:space="preserve"> image in the top-</w:t>
      </w:r>
      <w:r>
        <w:t>right</w:t>
      </w:r>
      <w:r w:rsidR="00EF0649">
        <w:t xml:space="preserve"> corner</w:t>
      </w:r>
      <w:r w:rsidR="003D01D3">
        <w:t>:</w:t>
      </w:r>
    </w:p>
    <w:p w14:paraId="76BE6121" w14:textId="77777777" w:rsidR="003B41A4" w:rsidRDefault="003B41A4" w:rsidP="00CF2227">
      <w:pPr>
        <w:pStyle w:val="ListParagraph"/>
      </w:pPr>
      <w:r>
        <w:rPr>
          <w:noProof/>
        </w:rPr>
        <w:drawing>
          <wp:inline distT="0" distB="0" distL="0" distR="0" wp14:anchorId="1063F9A6" wp14:editId="666D191D">
            <wp:extent cx="2819400" cy="6858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9400" cy="685800"/>
                    </a:xfrm>
                    <a:prstGeom prst="rect">
                      <a:avLst/>
                    </a:prstGeom>
                  </pic:spPr>
                </pic:pic>
              </a:graphicData>
            </a:graphic>
          </wp:inline>
        </w:drawing>
      </w:r>
    </w:p>
    <w:p w14:paraId="00A121C8" w14:textId="6A2D9E5B" w:rsidR="003B41A4" w:rsidRDefault="003B41A4" w:rsidP="003D01D3">
      <w:pPr>
        <w:pStyle w:val="ListParagraph"/>
        <w:numPr>
          <w:ilvl w:val="0"/>
          <w:numId w:val="8"/>
        </w:numPr>
      </w:pPr>
      <w:r>
        <w:t xml:space="preserve">Click the </w:t>
      </w:r>
      <w:r w:rsidRPr="00184895">
        <w:rPr>
          <w:b/>
        </w:rPr>
        <w:t>Download</w:t>
      </w:r>
      <w:r>
        <w:t xml:space="preserve"> li</w:t>
      </w:r>
      <w:r w:rsidR="003D01D3">
        <w:t>nk on the left of the web page:</w:t>
      </w:r>
    </w:p>
    <w:p w14:paraId="4099B39F" w14:textId="77777777" w:rsidR="003B41A4" w:rsidRDefault="003B41A4" w:rsidP="003B41A4">
      <w:pPr>
        <w:pStyle w:val="ListParagraph"/>
      </w:pPr>
      <w:r>
        <w:rPr>
          <w:noProof/>
        </w:rPr>
        <w:drawing>
          <wp:inline distT="0" distB="0" distL="0" distR="0" wp14:anchorId="02695624" wp14:editId="1E1A4612">
            <wp:extent cx="2762250" cy="12192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2250" cy="1219200"/>
                    </a:xfrm>
                    <a:prstGeom prst="rect">
                      <a:avLst/>
                    </a:prstGeom>
                  </pic:spPr>
                </pic:pic>
              </a:graphicData>
            </a:graphic>
          </wp:inline>
        </w:drawing>
      </w:r>
    </w:p>
    <w:p w14:paraId="638CBCEB" w14:textId="7F4ED046" w:rsidR="003B41A4" w:rsidRDefault="003B41A4" w:rsidP="003D01D3">
      <w:pPr>
        <w:pStyle w:val="ListParagraph"/>
        <w:numPr>
          <w:ilvl w:val="0"/>
          <w:numId w:val="8"/>
        </w:numPr>
      </w:pPr>
      <w:r>
        <w:t xml:space="preserve">Within the Download area at the bottom of the page, click either the </w:t>
      </w:r>
      <w:r w:rsidRPr="00184895">
        <w:rPr>
          <w:b/>
        </w:rPr>
        <w:t>eicar.com</w:t>
      </w:r>
      <w:r>
        <w:t xml:space="preserve"> or the </w:t>
      </w:r>
      <w:r w:rsidRPr="00184895">
        <w:rPr>
          <w:b/>
        </w:rPr>
        <w:t>eicar.com.txt</w:t>
      </w:r>
      <w:r>
        <w:t xml:space="preserve"> file to download the file using the standard</w:t>
      </w:r>
      <w:r w:rsidR="00CF2227">
        <w:t xml:space="preserve"> HTTP protocol and</w:t>
      </w:r>
      <w:r>
        <w:t xml:space="preserve"> </w:t>
      </w:r>
      <w:r w:rsidRPr="009E2580">
        <w:rPr>
          <w:i/>
        </w:rPr>
        <w:t>not</w:t>
      </w:r>
      <w:r>
        <w:t xml:space="preserve"> the SSL-encrypted </w:t>
      </w:r>
      <w:r w:rsidR="00CF2227">
        <w:t>HTTPS protocol</w:t>
      </w:r>
      <w:r>
        <w:t xml:space="preserve">. The firewall will not be able to detect the viruses in an </w:t>
      </w:r>
      <w:r w:rsidR="00810B9D">
        <w:t>HTTPS</w:t>
      </w:r>
      <w:r>
        <w:t xml:space="preserve"> connection </w:t>
      </w:r>
      <w:r w:rsidR="00CF2227">
        <w:t>until decryption is configured.</w:t>
      </w:r>
    </w:p>
    <w:p w14:paraId="293866BA" w14:textId="77777777" w:rsidR="003B41A4" w:rsidRDefault="003B41A4" w:rsidP="003B41A4">
      <w:pPr>
        <w:pStyle w:val="ListParagraph"/>
      </w:pPr>
      <w:r>
        <w:rPr>
          <w:noProof/>
        </w:rPr>
        <w:drawing>
          <wp:inline distT="0" distB="0" distL="0" distR="0" wp14:anchorId="70FEF3B6" wp14:editId="7FD86F6B">
            <wp:extent cx="5943600" cy="1308100"/>
            <wp:effectExtent l="0" t="0" r="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308100"/>
                    </a:xfrm>
                    <a:prstGeom prst="rect">
                      <a:avLst/>
                    </a:prstGeom>
                  </pic:spPr>
                </pic:pic>
              </a:graphicData>
            </a:graphic>
          </wp:inline>
        </w:drawing>
      </w:r>
    </w:p>
    <w:p w14:paraId="73C9C1DD" w14:textId="77777777" w:rsidR="003B41A4" w:rsidRDefault="003B41A4" w:rsidP="003D01D3">
      <w:pPr>
        <w:pStyle w:val="ListParagraph"/>
        <w:numPr>
          <w:ilvl w:val="0"/>
          <w:numId w:val="8"/>
        </w:numPr>
      </w:pPr>
      <w:r>
        <w:t xml:space="preserve">If prompted, </w:t>
      </w:r>
      <w:r w:rsidRPr="00184895">
        <w:rPr>
          <w:b/>
        </w:rPr>
        <w:t>Save</w:t>
      </w:r>
      <w:r>
        <w:t xml:space="preserve"> the file. Do </w:t>
      </w:r>
      <w:r w:rsidRPr="009E2580">
        <w:rPr>
          <w:i/>
        </w:rPr>
        <w:t>not</w:t>
      </w:r>
      <w:r>
        <w:t xml:space="preserve"> open or run the file.</w:t>
      </w:r>
    </w:p>
    <w:p w14:paraId="1E1F2264" w14:textId="77777777" w:rsidR="003B41A4" w:rsidRDefault="003B41A4" w:rsidP="003B41A4">
      <w:pPr>
        <w:pStyle w:val="ListParagraph"/>
      </w:pPr>
      <w:r>
        <w:rPr>
          <w:noProof/>
        </w:rPr>
        <w:lastRenderedPageBreak/>
        <w:drawing>
          <wp:inline distT="0" distB="0" distL="0" distR="0" wp14:anchorId="2D376810" wp14:editId="41A001F5">
            <wp:extent cx="5943600" cy="177609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76095"/>
                    </a:xfrm>
                    <a:prstGeom prst="rect">
                      <a:avLst/>
                    </a:prstGeom>
                  </pic:spPr>
                </pic:pic>
              </a:graphicData>
            </a:graphic>
          </wp:inline>
        </w:drawing>
      </w:r>
    </w:p>
    <w:p w14:paraId="2B770768" w14:textId="725BA0F6" w:rsidR="003B41A4" w:rsidRPr="003B41A4" w:rsidRDefault="00810B9D" w:rsidP="003D01D3">
      <w:pPr>
        <w:pStyle w:val="ListParagraph"/>
        <w:numPr>
          <w:ilvl w:val="0"/>
          <w:numId w:val="8"/>
        </w:numPr>
      </w:pPr>
      <w:r>
        <w:t>Go back in the browser</w:t>
      </w:r>
      <w:r w:rsidR="003B41A4">
        <w:t xml:space="preserve"> and download</w:t>
      </w:r>
      <w:r w:rsidR="00E245E6">
        <w:t xml:space="preserve"> </w:t>
      </w:r>
      <w:r>
        <w:t>on</w:t>
      </w:r>
      <w:r w:rsidR="003D01D3">
        <w:t>e of the test files using HTTPS:</w:t>
      </w:r>
    </w:p>
    <w:p w14:paraId="21AA3B6A" w14:textId="15E41116" w:rsidR="003B41A4" w:rsidRDefault="003B41A4" w:rsidP="003B41A4">
      <w:pPr>
        <w:pStyle w:val="ListParagraph"/>
      </w:pPr>
      <w:r>
        <w:rPr>
          <w:noProof/>
        </w:rPr>
        <w:drawing>
          <wp:inline distT="0" distB="0" distL="0" distR="0" wp14:anchorId="697035AF" wp14:editId="11145F22">
            <wp:extent cx="5943600" cy="1313180"/>
            <wp:effectExtent l="0" t="0" r="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313180"/>
                    </a:xfrm>
                    <a:prstGeom prst="rect">
                      <a:avLst/>
                    </a:prstGeom>
                  </pic:spPr>
                </pic:pic>
              </a:graphicData>
            </a:graphic>
          </wp:inline>
        </w:drawing>
      </w:r>
    </w:p>
    <w:p w14:paraId="180BC180" w14:textId="16A23EA6" w:rsidR="003B41A4" w:rsidRDefault="003063CF" w:rsidP="003D01D3">
      <w:pPr>
        <w:pStyle w:val="ListParagraph"/>
        <w:numPr>
          <w:ilvl w:val="0"/>
          <w:numId w:val="8"/>
        </w:numPr>
      </w:pPr>
      <w:r>
        <w:t>Notic</w:t>
      </w:r>
      <w:r w:rsidR="00790DCA">
        <w:t xml:space="preserve">e </w:t>
      </w:r>
      <w:r w:rsidR="003D01D3">
        <w:t xml:space="preserve">that </w:t>
      </w:r>
      <w:r w:rsidR="00790DCA">
        <w:t>the download is not blocked because t</w:t>
      </w:r>
      <w:r>
        <w:t>he connection is encrypted</w:t>
      </w:r>
      <w:r w:rsidR="00790DCA">
        <w:t xml:space="preserve"> and the virus is hidden</w:t>
      </w:r>
      <w:r>
        <w:t>.</w:t>
      </w:r>
    </w:p>
    <w:p w14:paraId="1190B5E4" w14:textId="04D82C2C" w:rsidR="003063CF" w:rsidRDefault="003063CF" w:rsidP="003D01D3">
      <w:pPr>
        <w:pStyle w:val="ListParagraph"/>
        <w:numPr>
          <w:ilvl w:val="0"/>
          <w:numId w:val="8"/>
        </w:numPr>
      </w:pPr>
      <w:r>
        <w:t>Close all browser windows except for the firewall WebUI.</w:t>
      </w:r>
    </w:p>
    <w:p w14:paraId="42E0D894" w14:textId="4B0C7F04" w:rsidR="0010533F" w:rsidRDefault="000C4C73" w:rsidP="0010533F">
      <w:pPr>
        <w:pStyle w:val="Heading2"/>
      </w:pPr>
      <w:bookmarkStart w:id="97" w:name="_Toc474939133"/>
      <w:r>
        <w:t>7.</w:t>
      </w:r>
      <w:r w:rsidR="008D40A5">
        <w:t>2 C</w:t>
      </w:r>
      <w:r w:rsidR="0010533F">
        <w:t>reate Two Self-Signed Certificates</w:t>
      </w:r>
      <w:bookmarkEnd w:id="97"/>
    </w:p>
    <w:p w14:paraId="050FC7CE" w14:textId="41E60B67" w:rsidR="005E3288" w:rsidRDefault="005E3288" w:rsidP="005E3288">
      <w:r>
        <w:t>Certificates need to be generated so that the firewall can decrypt traffic.</w:t>
      </w:r>
    </w:p>
    <w:p w14:paraId="46E187B2" w14:textId="5637DEFC" w:rsidR="0010533F" w:rsidRDefault="00864CDC" w:rsidP="00410B05">
      <w:pPr>
        <w:pStyle w:val="ListParagraph"/>
        <w:numPr>
          <w:ilvl w:val="0"/>
          <w:numId w:val="101"/>
        </w:numPr>
      </w:pPr>
      <w:r>
        <w:t>In the WebUI</w:t>
      </w:r>
      <w:r w:rsidR="0010533F">
        <w:t xml:space="preserve"> select </w:t>
      </w:r>
      <w:r w:rsidR="0010533F" w:rsidRPr="0010533F">
        <w:rPr>
          <w:b/>
        </w:rPr>
        <w:t>Device &gt; Certificate Management &gt; Certificates</w:t>
      </w:r>
      <w:r w:rsidR="003D01D3">
        <w:t>:</w:t>
      </w:r>
      <w:r w:rsidR="003063CF">
        <w:rPr>
          <w:noProof/>
        </w:rPr>
        <w:drawing>
          <wp:inline distT="0" distB="0" distL="0" distR="0" wp14:anchorId="00A6D4D9" wp14:editId="1B403352">
            <wp:extent cx="1495425" cy="3714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5425" cy="371475"/>
                    </a:xfrm>
                    <a:prstGeom prst="rect">
                      <a:avLst/>
                    </a:prstGeom>
                  </pic:spPr>
                </pic:pic>
              </a:graphicData>
            </a:graphic>
          </wp:inline>
        </w:drawing>
      </w:r>
    </w:p>
    <w:p w14:paraId="551FA103" w14:textId="0CA8CD58" w:rsidR="0010533F" w:rsidRDefault="0010533F" w:rsidP="00410B05">
      <w:pPr>
        <w:pStyle w:val="ListParagraph"/>
        <w:numPr>
          <w:ilvl w:val="0"/>
          <w:numId w:val="101"/>
        </w:numPr>
      </w:pPr>
      <w:r>
        <w:t xml:space="preserve">Click </w:t>
      </w:r>
      <w:r w:rsidR="003063CF">
        <w:rPr>
          <w:noProof/>
        </w:rPr>
        <w:drawing>
          <wp:inline distT="0" distB="0" distL="0" distR="0" wp14:anchorId="2A54F6C8" wp14:editId="188C2B7A">
            <wp:extent cx="657225" cy="238125"/>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225" cy="238125"/>
                    </a:xfrm>
                    <a:prstGeom prst="rect">
                      <a:avLst/>
                    </a:prstGeom>
                  </pic:spPr>
                </pic:pic>
              </a:graphicData>
            </a:graphic>
          </wp:inline>
        </w:drawing>
      </w:r>
      <w:r w:rsidR="003063CF">
        <w:t xml:space="preserve"> </w:t>
      </w:r>
      <w:r>
        <w:t>at the bottom of the page</w:t>
      </w:r>
      <w:r w:rsidR="0032267A">
        <w:t xml:space="preserve"> to create a new CA certificate.</w:t>
      </w:r>
    </w:p>
    <w:p w14:paraId="42DA6031" w14:textId="3B994D27" w:rsidR="0032267A" w:rsidRDefault="0032267A" w:rsidP="00410B05">
      <w:pPr>
        <w:pStyle w:val="ListParagraph"/>
        <w:numPr>
          <w:ilvl w:val="0"/>
          <w:numId w:val="101"/>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10533F" w:rsidRPr="00733F7B" w14:paraId="46903B04" w14:textId="77777777" w:rsidTr="0010533F">
        <w:trPr>
          <w:trHeight w:val="269"/>
          <w:tblHeader/>
        </w:trPr>
        <w:tc>
          <w:tcPr>
            <w:tcW w:w="2705" w:type="dxa"/>
            <w:shd w:val="pct15" w:color="auto" w:fill="auto"/>
          </w:tcPr>
          <w:p w14:paraId="714996D3" w14:textId="77777777" w:rsidR="0010533F" w:rsidRPr="001C3FD0" w:rsidRDefault="0010533F" w:rsidP="00F62858">
            <w:pPr>
              <w:spacing w:before="60"/>
              <w:rPr>
                <w:b/>
                <w:szCs w:val="22"/>
              </w:rPr>
            </w:pPr>
            <w:r w:rsidRPr="001C3FD0">
              <w:rPr>
                <w:b/>
                <w:szCs w:val="22"/>
              </w:rPr>
              <w:t>Parameter</w:t>
            </w:r>
          </w:p>
        </w:tc>
        <w:tc>
          <w:tcPr>
            <w:tcW w:w="6295" w:type="dxa"/>
            <w:shd w:val="pct15" w:color="auto" w:fill="auto"/>
          </w:tcPr>
          <w:p w14:paraId="2F2C0388" w14:textId="77777777" w:rsidR="0010533F" w:rsidRPr="001C3FD0" w:rsidRDefault="0010533F" w:rsidP="00F62858">
            <w:pPr>
              <w:spacing w:before="60"/>
              <w:rPr>
                <w:rFonts w:asciiTheme="minorHAnsi" w:hAnsiTheme="minorHAnsi" w:cstheme="minorHAnsi"/>
                <w:b/>
                <w:szCs w:val="22"/>
              </w:rPr>
            </w:pPr>
            <w:r w:rsidRPr="001C3FD0">
              <w:rPr>
                <w:b/>
              </w:rPr>
              <w:t>Value</w:t>
            </w:r>
          </w:p>
        </w:tc>
      </w:tr>
      <w:tr w:rsidR="0010533F" w:rsidRPr="005B61D3" w14:paraId="19F5679B" w14:textId="77777777" w:rsidTr="00FC5896">
        <w:tc>
          <w:tcPr>
            <w:tcW w:w="2705" w:type="dxa"/>
          </w:tcPr>
          <w:p w14:paraId="0FFF8B7F" w14:textId="169484BB" w:rsidR="0010533F" w:rsidRPr="001C3FD0" w:rsidRDefault="0010533F" w:rsidP="00FC5896">
            <w:pPr>
              <w:spacing w:before="60"/>
              <w:rPr>
                <w:szCs w:val="22"/>
              </w:rPr>
            </w:pPr>
            <w:r>
              <w:t>Certificate Name</w:t>
            </w:r>
          </w:p>
        </w:tc>
        <w:tc>
          <w:tcPr>
            <w:tcW w:w="6295" w:type="dxa"/>
          </w:tcPr>
          <w:p w14:paraId="59973C69" w14:textId="0D3C44DD" w:rsidR="0010533F" w:rsidRPr="001C3FD0" w:rsidRDefault="0032267A" w:rsidP="00FC5896">
            <w:pPr>
              <w:spacing w:before="60"/>
              <w:rPr>
                <w:rFonts w:asciiTheme="minorHAnsi" w:hAnsiTheme="minorHAnsi" w:cstheme="minorHAnsi"/>
                <w:szCs w:val="22"/>
              </w:rPr>
            </w:pPr>
            <w:r>
              <w:rPr>
                <w:rFonts w:ascii="Courier New" w:hAnsi="Courier New" w:cs="Courier New"/>
              </w:rPr>
              <w:t>trusted-ca</w:t>
            </w:r>
          </w:p>
        </w:tc>
      </w:tr>
      <w:tr w:rsidR="0010533F" w:rsidRPr="005B61D3" w14:paraId="36C3EFF9" w14:textId="77777777" w:rsidTr="0010533F">
        <w:tc>
          <w:tcPr>
            <w:tcW w:w="2705" w:type="dxa"/>
          </w:tcPr>
          <w:p w14:paraId="2634F4A7" w14:textId="0BE5A450" w:rsidR="0010533F" w:rsidRPr="001C3FD0" w:rsidRDefault="0010533F" w:rsidP="00F62858">
            <w:pPr>
              <w:spacing w:before="60"/>
              <w:rPr>
                <w:szCs w:val="22"/>
              </w:rPr>
            </w:pPr>
            <w:r>
              <w:t>Common Name</w:t>
            </w:r>
          </w:p>
        </w:tc>
        <w:tc>
          <w:tcPr>
            <w:tcW w:w="6295" w:type="dxa"/>
          </w:tcPr>
          <w:p w14:paraId="589A693B" w14:textId="7C1FCA7E" w:rsidR="0010533F" w:rsidRPr="001C3FD0" w:rsidRDefault="00CA2D34" w:rsidP="00F62858">
            <w:pPr>
              <w:spacing w:before="60"/>
              <w:rPr>
                <w:rFonts w:asciiTheme="minorHAnsi" w:hAnsiTheme="minorHAnsi" w:cstheme="minorHAnsi"/>
                <w:szCs w:val="22"/>
              </w:rPr>
            </w:pPr>
            <w:r>
              <w:rPr>
                <w:rFonts w:ascii="Courier New" w:hAnsi="Courier New" w:cs="Courier New"/>
              </w:rPr>
              <w:t>192.168.1.1</w:t>
            </w:r>
          </w:p>
        </w:tc>
      </w:tr>
      <w:tr w:rsidR="0010533F" w:rsidRPr="005B61D3" w14:paraId="36589084" w14:textId="77777777" w:rsidTr="0010533F">
        <w:tc>
          <w:tcPr>
            <w:tcW w:w="2705" w:type="dxa"/>
            <w:tcBorders>
              <w:bottom w:val="single" w:sz="4" w:space="0" w:color="000000" w:themeColor="text1"/>
            </w:tcBorders>
          </w:tcPr>
          <w:p w14:paraId="15DA00BF" w14:textId="5E398391" w:rsidR="0010533F" w:rsidRPr="001C3FD0" w:rsidRDefault="0010533F" w:rsidP="00F62858">
            <w:pPr>
              <w:spacing w:before="60"/>
              <w:rPr>
                <w:szCs w:val="22"/>
              </w:rPr>
            </w:pPr>
            <w:r>
              <w:t>Certificate Authority</w:t>
            </w:r>
          </w:p>
        </w:tc>
        <w:tc>
          <w:tcPr>
            <w:tcW w:w="6295" w:type="dxa"/>
            <w:tcBorders>
              <w:bottom w:val="single" w:sz="4" w:space="0" w:color="000000" w:themeColor="text1"/>
            </w:tcBorders>
          </w:tcPr>
          <w:p w14:paraId="675B5855" w14:textId="7E1A3065" w:rsidR="0010533F" w:rsidRPr="001C3FD0" w:rsidRDefault="0032267A" w:rsidP="00F62858">
            <w:pPr>
              <w:spacing w:before="60"/>
              <w:rPr>
                <w:rFonts w:asciiTheme="minorHAnsi" w:hAnsiTheme="minorHAnsi" w:cstheme="minorHAnsi"/>
                <w:szCs w:val="22"/>
              </w:rPr>
            </w:pPr>
            <w:r>
              <w:rPr>
                <w:noProof/>
              </w:rPr>
              <w:drawing>
                <wp:inline distT="0" distB="0" distL="0" distR="0" wp14:anchorId="4DBF846F" wp14:editId="474865F9">
                  <wp:extent cx="1171575" cy="18097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71575" cy="180975"/>
                          </a:xfrm>
                          <a:prstGeom prst="rect">
                            <a:avLst/>
                          </a:prstGeom>
                        </pic:spPr>
                      </pic:pic>
                    </a:graphicData>
                  </a:graphic>
                </wp:inline>
              </w:drawing>
            </w:r>
          </w:p>
        </w:tc>
      </w:tr>
    </w:tbl>
    <w:p w14:paraId="37532566" w14:textId="77777777" w:rsidR="0010533F" w:rsidRDefault="0010533F" w:rsidP="00410B05">
      <w:pPr>
        <w:pStyle w:val="ListParagraph"/>
        <w:numPr>
          <w:ilvl w:val="0"/>
          <w:numId w:val="101"/>
        </w:numPr>
      </w:pPr>
      <w:r>
        <w:t xml:space="preserve">Click </w:t>
      </w:r>
      <w:r w:rsidRPr="0010533F">
        <w:rPr>
          <w:b/>
        </w:rPr>
        <w:t>Generate</w:t>
      </w:r>
      <w:r>
        <w:t xml:space="preserve"> to create the certificate. </w:t>
      </w:r>
    </w:p>
    <w:p w14:paraId="0BCE7F11" w14:textId="1EB0005B" w:rsidR="0010533F" w:rsidRDefault="0010533F" w:rsidP="00410B05">
      <w:pPr>
        <w:pStyle w:val="ListParagraph"/>
        <w:numPr>
          <w:ilvl w:val="0"/>
          <w:numId w:val="101"/>
        </w:numPr>
      </w:pPr>
      <w:r>
        <w:t xml:space="preserve">Click </w:t>
      </w:r>
      <w:r w:rsidRPr="003B3FCA">
        <w:rPr>
          <w:b/>
        </w:rPr>
        <w:t>OK</w:t>
      </w:r>
      <w:r>
        <w:t xml:space="preserve"> to </w:t>
      </w:r>
      <w:r w:rsidR="00864CDC">
        <w:t>close the Generate Certificate s</w:t>
      </w:r>
      <w:r>
        <w:t>uccess window.</w:t>
      </w:r>
    </w:p>
    <w:p w14:paraId="0BED6DD2" w14:textId="04A9CE87" w:rsidR="0010533F" w:rsidRDefault="0010533F" w:rsidP="00410B05">
      <w:pPr>
        <w:pStyle w:val="ListParagraph"/>
        <w:numPr>
          <w:ilvl w:val="0"/>
          <w:numId w:val="101"/>
        </w:numPr>
      </w:pPr>
      <w:r>
        <w:t xml:space="preserve">Click </w:t>
      </w:r>
      <w:r w:rsidR="0032267A">
        <w:rPr>
          <w:noProof/>
        </w:rPr>
        <w:drawing>
          <wp:inline distT="0" distB="0" distL="0" distR="0" wp14:anchorId="526BEB63" wp14:editId="11321ED7">
            <wp:extent cx="657225" cy="238125"/>
            <wp:effectExtent l="0" t="0" r="9525"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225" cy="238125"/>
                    </a:xfrm>
                    <a:prstGeom prst="rect">
                      <a:avLst/>
                    </a:prstGeom>
                  </pic:spPr>
                </pic:pic>
              </a:graphicData>
            </a:graphic>
          </wp:inline>
        </w:drawing>
      </w:r>
      <w:r w:rsidR="0032267A">
        <w:t xml:space="preserve"> </w:t>
      </w:r>
      <w:r>
        <w:t xml:space="preserve">at the bottom of the page to create </w:t>
      </w:r>
      <w:r w:rsidR="0032267A">
        <w:t>another CA certificate.</w:t>
      </w:r>
    </w:p>
    <w:p w14:paraId="0164BCCE" w14:textId="114845E2" w:rsidR="0032267A" w:rsidRDefault="0032267A" w:rsidP="00410B05">
      <w:pPr>
        <w:pStyle w:val="ListParagraph"/>
        <w:numPr>
          <w:ilvl w:val="0"/>
          <w:numId w:val="101"/>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4855EF" w:rsidRPr="00733F7B" w14:paraId="170DEF08" w14:textId="77777777" w:rsidTr="00FC5896">
        <w:trPr>
          <w:trHeight w:val="269"/>
          <w:tblHeader/>
        </w:trPr>
        <w:tc>
          <w:tcPr>
            <w:tcW w:w="2705" w:type="dxa"/>
            <w:shd w:val="pct15" w:color="auto" w:fill="auto"/>
          </w:tcPr>
          <w:p w14:paraId="0AC9D005" w14:textId="77777777" w:rsidR="004855EF" w:rsidRPr="001C3FD0" w:rsidRDefault="004855EF" w:rsidP="00FC5896">
            <w:pPr>
              <w:spacing w:before="60"/>
              <w:rPr>
                <w:b/>
                <w:szCs w:val="22"/>
              </w:rPr>
            </w:pPr>
            <w:r w:rsidRPr="001C3FD0">
              <w:rPr>
                <w:b/>
                <w:szCs w:val="22"/>
              </w:rPr>
              <w:lastRenderedPageBreak/>
              <w:t>Parameter</w:t>
            </w:r>
          </w:p>
        </w:tc>
        <w:tc>
          <w:tcPr>
            <w:tcW w:w="6295" w:type="dxa"/>
            <w:shd w:val="pct15" w:color="auto" w:fill="auto"/>
          </w:tcPr>
          <w:p w14:paraId="7B3E108D" w14:textId="77777777" w:rsidR="004855EF" w:rsidRPr="001C3FD0" w:rsidRDefault="004855EF" w:rsidP="00FC5896">
            <w:pPr>
              <w:spacing w:before="60"/>
              <w:rPr>
                <w:rFonts w:asciiTheme="minorHAnsi" w:hAnsiTheme="minorHAnsi" w:cstheme="minorHAnsi"/>
                <w:b/>
                <w:szCs w:val="22"/>
              </w:rPr>
            </w:pPr>
            <w:r w:rsidRPr="001C3FD0">
              <w:rPr>
                <w:b/>
              </w:rPr>
              <w:t>Value</w:t>
            </w:r>
          </w:p>
        </w:tc>
      </w:tr>
      <w:tr w:rsidR="004855EF" w:rsidRPr="005B61D3" w14:paraId="4BA37E21" w14:textId="77777777" w:rsidTr="00FC5896">
        <w:tc>
          <w:tcPr>
            <w:tcW w:w="2705" w:type="dxa"/>
          </w:tcPr>
          <w:p w14:paraId="0C97B87C" w14:textId="77777777" w:rsidR="004855EF" w:rsidRPr="001C3FD0" w:rsidRDefault="004855EF" w:rsidP="00FC5896">
            <w:pPr>
              <w:spacing w:before="60"/>
              <w:rPr>
                <w:szCs w:val="22"/>
              </w:rPr>
            </w:pPr>
            <w:r>
              <w:t>Certificate Name</w:t>
            </w:r>
          </w:p>
        </w:tc>
        <w:tc>
          <w:tcPr>
            <w:tcW w:w="6295" w:type="dxa"/>
          </w:tcPr>
          <w:p w14:paraId="338D37D4" w14:textId="613601E3" w:rsidR="004855EF" w:rsidRPr="001C3FD0" w:rsidRDefault="0032267A" w:rsidP="00FC5896">
            <w:pPr>
              <w:spacing w:before="60"/>
              <w:rPr>
                <w:rFonts w:asciiTheme="minorHAnsi" w:hAnsiTheme="minorHAnsi" w:cstheme="minorHAnsi"/>
                <w:szCs w:val="22"/>
              </w:rPr>
            </w:pPr>
            <w:r>
              <w:rPr>
                <w:rFonts w:ascii="Courier New" w:hAnsi="Courier New" w:cs="Courier New"/>
              </w:rPr>
              <w:t>u</w:t>
            </w:r>
            <w:r w:rsidR="004855EF">
              <w:rPr>
                <w:rFonts w:ascii="Courier New" w:hAnsi="Courier New" w:cs="Courier New"/>
              </w:rPr>
              <w:t>nt</w:t>
            </w:r>
            <w:r w:rsidR="004855EF" w:rsidRPr="004855EF">
              <w:rPr>
                <w:rFonts w:ascii="Courier New" w:hAnsi="Courier New" w:cs="Courier New"/>
              </w:rPr>
              <w:t>rust</w:t>
            </w:r>
            <w:r>
              <w:rPr>
                <w:rFonts w:ascii="Courier New" w:hAnsi="Courier New" w:cs="Courier New"/>
              </w:rPr>
              <w:t>ed-ca</w:t>
            </w:r>
          </w:p>
        </w:tc>
      </w:tr>
      <w:tr w:rsidR="004855EF" w:rsidRPr="005B61D3" w14:paraId="6FC769DA" w14:textId="77777777" w:rsidTr="00FC5896">
        <w:tc>
          <w:tcPr>
            <w:tcW w:w="2705" w:type="dxa"/>
          </w:tcPr>
          <w:p w14:paraId="5A2AA814" w14:textId="77777777" w:rsidR="004855EF" w:rsidRPr="001C3FD0" w:rsidRDefault="004855EF" w:rsidP="00FC5896">
            <w:pPr>
              <w:spacing w:before="60"/>
              <w:rPr>
                <w:szCs w:val="22"/>
              </w:rPr>
            </w:pPr>
            <w:r>
              <w:t>Common Name</w:t>
            </w:r>
          </w:p>
        </w:tc>
        <w:tc>
          <w:tcPr>
            <w:tcW w:w="6295" w:type="dxa"/>
          </w:tcPr>
          <w:p w14:paraId="317EFD47" w14:textId="3221947C" w:rsidR="004855EF" w:rsidRPr="001C3FD0" w:rsidRDefault="005E3288" w:rsidP="00FC5896">
            <w:pPr>
              <w:spacing w:before="60"/>
              <w:rPr>
                <w:rFonts w:asciiTheme="minorHAnsi" w:hAnsiTheme="minorHAnsi" w:cstheme="minorHAnsi"/>
                <w:szCs w:val="22"/>
              </w:rPr>
            </w:pPr>
            <w:r>
              <w:rPr>
                <w:rFonts w:ascii="Courier New" w:hAnsi="Courier New" w:cs="Courier New"/>
              </w:rPr>
              <w:t>u</w:t>
            </w:r>
            <w:r w:rsidR="00CA2D34">
              <w:rPr>
                <w:rFonts w:ascii="Courier New" w:hAnsi="Courier New" w:cs="Courier New"/>
              </w:rPr>
              <w:t>ntrusted</w:t>
            </w:r>
          </w:p>
        </w:tc>
      </w:tr>
      <w:tr w:rsidR="004855EF" w:rsidRPr="005B61D3" w14:paraId="0A9B255B" w14:textId="77777777" w:rsidTr="00FC5896">
        <w:tc>
          <w:tcPr>
            <w:tcW w:w="2705" w:type="dxa"/>
            <w:tcBorders>
              <w:bottom w:val="single" w:sz="4" w:space="0" w:color="000000" w:themeColor="text1"/>
            </w:tcBorders>
          </w:tcPr>
          <w:p w14:paraId="5034C0F6" w14:textId="77777777" w:rsidR="004855EF" w:rsidRPr="001C3FD0" w:rsidRDefault="004855EF" w:rsidP="00FC5896">
            <w:pPr>
              <w:spacing w:before="60"/>
              <w:rPr>
                <w:szCs w:val="22"/>
              </w:rPr>
            </w:pPr>
            <w:r>
              <w:t>Certificate Authority</w:t>
            </w:r>
          </w:p>
        </w:tc>
        <w:tc>
          <w:tcPr>
            <w:tcW w:w="6295" w:type="dxa"/>
            <w:tcBorders>
              <w:bottom w:val="single" w:sz="4" w:space="0" w:color="000000" w:themeColor="text1"/>
            </w:tcBorders>
          </w:tcPr>
          <w:p w14:paraId="12DB8572" w14:textId="4EF928FC" w:rsidR="004855EF" w:rsidRPr="001C3FD0" w:rsidRDefault="0032267A" w:rsidP="00FC5896">
            <w:pPr>
              <w:spacing w:before="60"/>
              <w:rPr>
                <w:rFonts w:asciiTheme="minorHAnsi" w:hAnsiTheme="minorHAnsi" w:cstheme="minorHAnsi"/>
                <w:szCs w:val="22"/>
              </w:rPr>
            </w:pPr>
            <w:r>
              <w:rPr>
                <w:noProof/>
              </w:rPr>
              <w:drawing>
                <wp:inline distT="0" distB="0" distL="0" distR="0" wp14:anchorId="47A62144" wp14:editId="4B56FFC0">
                  <wp:extent cx="1171575" cy="18097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71575" cy="180975"/>
                          </a:xfrm>
                          <a:prstGeom prst="rect">
                            <a:avLst/>
                          </a:prstGeom>
                        </pic:spPr>
                      </pic:pic>
                    </a:graphicData>
                  </a:graphic>
                </wp:inline>
              </w:drawing>
            </w:r>
          </w:p>
        </w:tc>
      </w:tr>
    </w:tbl>
    <w:p w14:paraId="0BD06406" w14:textId="77777777" w:rsidR="0010533F" w:rsidRDefault="0010533F" w:rsidP="00410B05">
      <w:pPr>
        <w:pStyle w:val="ListParagraph"/>
        <w:numPr>
          <w:ilvl w:val="0"/>
          <w:numId w:val="101"/>
        </w:numPr>
      </w:pPr>
      <w:r>
        <w:t xml:space="preserve">Click </w:t>
      </w:r>
      <w:r w:rsidRPr="003B3FCA">
        <w:rPr>
          <w:b/>
        </w:rPr>
        <w:t>Generate</w:t>
      </w:r>
      <w:r>
        <w:t xml:space="preserve"> to create the certificate. </w:t>
      </w:r>
    </w:p>
    <w:p w14:paraId="5499EA2C" w14:textId="66627D60" w:rsidR="0010533F" w:rsidRDefault="0010533F" w:rsidP="00410B05">
      <w:pPr>
        <w:pStyle w:val="ListParagraph"/>
        <w:numPr>
          <w:ilvl w:val="0"/>
          <w:numId w:val="101"/>
        </w:numPr>
      </w:pPr>
      <w:r>
        <w:t xml:space="preserve">Click </w:t>
      </w:r>
      <w:r w:rsidRPr="003B3FCA">
        <w:rPr>
          <w:b/>
        </w:rPr>
        <w:t>OK</w:t>
      </w:r>
      <w:r>
        <w:t xml:space="preserve"> to di</w:t>
      </w:r>
      <w:r w:rsidR="00FA2250">
        <w:t>smiss the Generate Certificate s</w:t>
      </w:r>
      <w:r>
        <w:t>uccess window.</w:t>
      </w:r>
    </w:p>
    <w:p w14:paraId="2FB96DB8" w14:textId="19174A5B" w:rsidR="0010533F" w:rsidRDefault="0010533F" w:rsidP="00410B05">
      <w:pPr>
        <w:pStyle w:val="ListParagraph"/>
        <w:numPr>
          <w:ilvl w:val="0"/>
          <w:numId w:val="101"/>
        </w:numPr>
      </w:pPr>
      <w:r>
        <w:t xml:space="preserve">Click </w:t>
      </w:r>
      <w:r w:rsidR="008D40A5">
        <w:rPr>
          <w:b/>
        </w:rPr>
        <w:t>trusted-ca</w:t>
      </w:r>
      <w:r>
        <w:t xml:space="preserve"> in the li</w:t>
      </w:r>
      <w:r w:rsidR="00FA2250">
        <w:t>st of certificates to edit the certificate i</w:t>
      </w:r>
      <w:r>
        <w:t>nformation.</w:t>
      </w:r>
    </w:p>
    <w:p w14:paraId="77B2F1D3" w14:textId="38F8D3C7" w:rsidR="0010533F" w:rsidRDefault="00FA2250" w:rsidP="00410B05">
      <w:pPr>
        <w:pStyle w:val="ListParagraph"/>
        <w:numPr>
          <w:ilvl w:val="0"/>
          <w:numId w:val="101"/>
        </w:numPr>
      </w:pPr>
      <w:r>
        <w:t>Select the</w:t>
      </w:r>
      <w:r w:rsidR="0010533F">
        <w:t xml:space="preserve"> </w:t>
      </w:r>
      <w:r w:rsidR="0010533F" w:rsidRPr="004855EF">
        <w:rPr>
          <w:b/>
        </w:rPr>
        <w:t>Forward Trust Certificate</w:t>
      </w:r>
      <w:r>
        <w:rPr>
          <w:b/>
        </w:rPr>
        <w:t xml:space="preserve"> </w:t>
      </w:r>
      <w:r w:rsidRPr="00FA2250">
        <w:t>check box</w:t>
      </w:r>
      <w:r>
        <w:t xml:space="preserve"> and c</w:t>
      </w:r>
      <w:r w:rsidR="0010533F">
        <w:t xml:space="preserve">lick </w:t>
      </w:r>
      <w:r w:rsidR="0010533F" w:rsidRPr="004855EF">
        <w:rPr>
          <w:b/>
        </w:rPr>
        <w:t>OK</w:t>
      </w:r>
      <w:r w:rsidR="003D01D3">
        <w:t>:</w:t>
      </w:r>
    </w:p>
    <w:p w14:paraId="61CF2D5D" w14:textId="33A52050" w:rsidR="00A9431F" w:rsidRDefault="00CA2D34" w:rsidP="00A9431F">
      <w:pPr>
        <w:pStyle w:val="ListParagraph"/>
      </w:pPr>
      <w:r>
        <w:rPr>
          <w:noProof/>
        </w:rPr>
        <w:drawing>
          <wp:inline distT="0" distB="0" distL="0" distR="0" wp14:anchorId="60D57567" wp14:editId="7805D02C">
            <wp:extent cx="2419350" cy="1038225"/>
            <wp:effectExtent l="0" t="0" r="0"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19350" cy="1038225"/>
                    </a:xfrm>
                    <a:prstGeom prst="rect">
                      <a:avLst/>
                    </a:prstGeom>
                  </pic:spPr>
                </pic:pic>
              </a:graphicData>
            </a:graphic>
          </wp:inline>
        </w:drawing>
      </w:r>
    </w:p>
    <w:p w14:paraId="26F41E85" w14:textId="6D7E3C01" w:rsidR="0010533F" w:rsidRDefault="0010533F" w:rsidP="00410B05">
      <w:pPr>
        <w:pStyle w:val="ListParagraph"/>
        <w:numPr>
          <w:ilvl w:val="0"/>
          <w:numId w:val="101"/>
        </w:numPr>
      </w:pPr>
      <w:r>
        <w:t xml:space="preserve">Click </w:t>
      </w:r>
      <w:r w:rsidR="008D40A5">
        <w:rPr>
          <w:b/>
        </w:rPr>
        <w:t>untrusted-ca</w:t>
      </w:r>
      <w:r>
        <w:t xml:space="preserve"> in the li</w:t>
      </w:r>
      <w:r w:rsidR="00FA2250">
        <w:t>st of certificates to edit the certificate i</w:t>
      </w:r>
      <w:r>
        <w:t>nformation.</w:t>
      </w:r>
    </w:p>
    <w:p w14:paraId="7E439952" w14:textId="4C9B6D86" w:rsidR="0010533F" w:rsidRDefault="00FA2250" w:rsidP="00410B05">
      <w:pPr>
        <w:pStyle w:val="ListParagraph"/>
        <w:numPr>
          <w:ilvl w:val="0"/>
          <w:numId w:val="101"/>
        </w:numPr>
      </w:pPr>
      <w:r>
        <w:t>Select the</w:t>
      </w:r>
      <w:r w:rsidR="0010533F">
        <w:t xml:space="preserve"> </w:t>
      </w:r>
      <w:r w:rsidR="00A9431F">
        <w:rPr>
          <w:b/>
        </w:rPr>
        <w:t xml:space="preserve">Forward Untrust </w:t>
      </w:r>
      <w:r w:rsidR="00A9431F" w:rsidRPr="00CA2D34">
        <w:rPr>
          <w:b/>
        </w:rPr>
        <w:t>Certificate</w:t>
      </w:r>
      <w:r>
        <w:t xml:space="preserve"> check box and c</w:t>
      </w:r>
      <w:r w:rsidR="0010533F" w:rsidRPr="00A9431F">
        <w:t>lick</w:t>
      </w:r>
      <w:r w:rsidR="0010533F">
        <w:t xml:space="preserve"> </w:t>
      </w:r>
      <w:r w:rsidR="0010533F" w:rsidRPr="004855EF">
        <w:rPr>
          <w:b/>
        </w:rPr>
        <w:t>OK</w:t>
      </w:r>
      <w:r w:rsidR="001902C9">
        <w:t>:</w:t>
      </w:r>
    </w:p>
    <w:p w14:paraId="3AB8222D" w14:textId="2CC5AA8D" w:rsidR="00A9431F" w:rsidRDefault="00CA2D34" w:rsidP="00A9431F">
      <w:pPr>
        <w:pStyle w:val="ListParagraph"/>
      </w:pPr>
      <w:r>
        <w:rPr>
          <w:noProof/>
        </w:rPr>
        <w:drawing>
          <wp:inline distT="0" distB="0" distL="0" distR="0" wp14:anchorId="362C9B92" wp14:editId="6858FA4A">
            <wp:extent cx="1638300" cy="9906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38300" cy="990600"/>
                    </a:xfrm>
                    <a:prstGeom prst="rect">
                      <a:avLst/>
                    </a:prstGeom>
                  </pic:spPr>
                </pic:pic>
              </a:graphicData>
            </a:graphic>
          </wp:inline>
        </w:drawing>
      </w:r>
    </w:p>
    <w:p w14:paraId="0F8A4FB9" w14:textId="4E2E476F" w:rsidR="00614DC0" w:rsidRDefault="000C4C73" w:rsidP="00614DC0">
      <w:pPr>
        <w:pStyle w:val="Heading2"/>
      </w:pPr>
      <w:bookmarkStart w:id="98" w:name="_Toc474939134"/>
      <w:r>
        <w:t>7.</w:t>
      </w:r>
      <w:r w:rsidR="00614DC0">
        <w:t>3 Create Custom Decryption URL Category</w:t>
      </w:r>
      <w:bookmarkEnd w:id="98"/>
    </w:p>
    <w:p w14:paraId="26625FB9" w14:textId="48ED0DB2" w:rsidR="00F97601" w:rsidRDefault="00F97601" w:rsidP="00F97601">
      <w:r>
        <w:t>Create a custom URL Category to ensure we are only decrypting intended traffic.</w:t>
      </w:r>
    </w:p>
    <w:p w14:paraId="341B8FAE" w14:textId="4ACFF121" w:rsidR="00614DC0" w:rsidRDefault="00C91A61" w:rsidP="00410B05">
      <w:pPr>
        <w:pStyle w:val="ListParagraph"/>
        <w:numPr>
          <w:ilvl w:val="0"/>
          <w:numId w:val="50"/>
        </w:numPr>
      </w:pPr>
      <w:r>
        <w:t>In the WebUI</w:t>
      </w:r>
      <w:r w:rsidR="00614DC0">
        <w:t xml:space="preserve"> select </w:t>
      </w:r>
      <w:r w:rsidR="00614DC0">
        <w:rPr>
          <w:b/>
        </w:rPr>
        <w:t>Objects</w:t>
      </w:r>
      <w:r w:rsidR="00614DC0" w:rsidRPr="00CC7380">
        <w:rPr>
          <w:b/>
        </w:rPr>
        <w:t xml:space="preserve"> &gt; </w:t>
      </w:r>
      <w:r w:rsidR="00614DC0">
        <w:rPr>
          <w:b/>
        </w:rPr>
        <w:t>Custom Objects &gt; URL Category</w:t>
      </w:r>
      <w:r w:rsidR="00614DC0">
        <w:t xml:space="preserve">. </w:t>
      </w:r>
      <w:r w:rsidR="00614DC0">
        <w:rPr>
          <w:noProof/>
        </w:rPr>
        <w:drawing>
          <wp:inline distT="0" distB="0" distL="0" distR="0" wp14:anchorId="79358BBB" wp14:editId="163E7DCC">
            <wp:extent cx="923925" cy="2000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23925" cy="200025"/>
                    </a:xfrm>
                    <a:prstGeom prst="rect">
                      <a:avLst/>
                    </a:prstGeom>
                  </pic:spPr>
                </pic:pic>
              </a:graphicData>
            </a:graphic>
          </wp:inline>
        </w:drawing>
      </w:r>
    </w:p>
    <w:p w14:paraId="18C45469" w14:textId="474BC619" w:rsidR="00614DC0" w:rsidRDefault="00614DC0" w:rsidP="00410B05">
      <w:pPr>
        <w:pStyle w:val="ListParagraph"/>
        <w:numPr>
          <w:ilvl w:val="0"/>
          <w:numId w:val="50"/>
        </w:numPr>
      </w:pPr>
      <w:r>
        <w:t xml:space="preserve">Click </w:t>
      </w:r>
      <w:r>
        <w:rPr>
          <w:noProof/>
        </w:rPr>
        <w:drawing>
          <wp:inline distT="0" distB="0" distL="0" distR="0" wp14:anchorId="3EE6F8A4" wp14:editId="3DDD83C5">
            <wp:extent cx="457200" cy="21907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00" cy="219075"/>
                    </a:xfrm>
                    <a:prstGeom prst="rect">
                      <a:avLst/>
                    </a:prstGeom>
                  </pic:spPr>
                </pic:pic>
              </a:graphicData>
            </a:graphic>
          </wp:inline>
        </w:drawing>
      </w:r>
      <w:r>
        <w:t xml:space="preserve"> to open the </w:t>
      </w:r>
      <w:r w:rsidRPr="00C91A61">
        <w:t>Custom URL Category</w:t>
      </w:r>
      <w:r>
        <w:t xml:space="preserve"> configuration window.</w:t>
      </w:r>
    </w:p>
    <w:p w14:paraId="48EB2E57" w14:textId="5FDD2B8D" w:rsidR="00614DC0" w:rsidRDefault="00614DC0" w:rsidP="00410B05">
      <w:pPr>
        <w:pStyle w:val="ListParagraph"/>
        <w:numPr>
          <w:ilvl w:val="0"/>
          <w:numId w:val="5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614DC0" w:rsidRPr="00733F7B" w14:paraId="4A21962B" w14:textId="77777777" w:rsidTr="00335FE4">
        <w:trPr>
          <w:trHeight w:val="269"/>
          <w:tblHeader/>
        </w:trPr>
        <w:tc>
          <w:tcPr>
            <w:tcW w:w="2705" w:type="dxa"/>
            <w:shd w:val="pct15" w:color="auto" w:fill="auto"/>
          </w:tcPr>
          <w:p w14:paraId="2B6D12C4" w14:textId="77777777" w:rsidR="00614DC0" w:rsidRPr="001C3FD0" w:rsidRDefault="00614DC0" w:rsidP="00335FE4">
            <w:pPr>
              <w:spacing w:before="60"/>
              <w:rPr>
                <w:b/>
                <w:szCs w:val="24"/>
              </w:rPr>
            </w:pPr>
            <w:r w:rsidRPr="001C3FD0">
              <w:rPr>
                <w:b/>
                <w:szCs w:val="24"/>
              </w:rPr>
              <w:t>Parameter</w:t>
            </w:r>
          </w:p>
        </w:tc>
        <w:tc>
          <w:tcPr>
            <w:tcW w:w="6295" w:type="dxa"/>
            <w:shd w:val="pct15" w:color="auto" w:fill="auto"/>
          </w:tcPr>
          <w:p w14:paraId="1275BEB3" w14:textId="77777777" w:rsidR="00614DC0" w:rsidRPr="001C3FD0" w:rsidRDefault="00614DC0" w:rsidP="00335FE4">
            <w:pPr>
              <w:spacing w:before="60"/>
              <w:rPr>
                <w:rFonts w:asciiTheme="minorHAnsi" w:hAnsiTheme="minorHAnsi" w:cstheme="minorHAnsi"/>
                <w:b/>
                <w:szCs w:val="24"/>
              </w:rPr>
            </w:pPr>
            <w:r w:rsidRPr="001C3FD0">
              <w:rPr>
                <w:b/>
                <w:szCs w:val="24"/>
              </w:rPr>
              <w:t>Value</w:t>
            </w:r>
          </w:p>
        </w:tc>
      </w:tr>
      <w:tr w:rsidR="00614DC0" w:rsidRPr="005B1C38" w14:paraId="02612C48" w14:textId="77777777" w:rsidTr="00335FE4">
        <w:tc>
          <w:tcPr>
            <w:tcW w:w="2705" w:type="dxa"/>
          </w:tcPr>
          <w:p w14:paraId="058AD1DB" w14:textId="77777777" w:rsidR="00614DC0" w:rsidRPr="001C3FD0" w:rsidRDefault="00614DC0" w:rsidP="00335FE4">
            <w:pPr>
              <w:spacing w:before="60"/>
              <w:rPr>
                <w:szCs w:val="24"/>
              </w:rPr>
            </w:pPr>
            <w:r>
              <w:t>Name</w:t>
            </w:r>
          </w:p>
        </w:tc>
        <w:tc>
          <w:tcPr>
            <w:tcW w:w="6295" w:type="dxa"/>
          </w:tcPr>
          <w:p w14:paraId="39A1770E" w14:textId="238A1F07" w:rsidR="00614DC0" w:rsidRPr="00614DC0" w:rsidRDefault="00614DC0" w:rsidP="00335FE4">
            <w:pPr>
              <w:spacing w:before="60"/>
              <w:rPr>
                <w:rFonts w:ascii="Courier New" w:hAnsi="Courier New" w:cs="Courier New"/>
                <w:szCs w:val="24"/>
              </w:rPr>
            </w:pPr>
            <w:r w:rsidRPr="00614DC0">
              <w:rPr>
                <w:rFonts w:ascii="Courier New" w:hAnsi="Courier New" w:cs="Courier New"/>
              </w:rPr>
              <w:t>lab-decryption</w:t>
            </w:r>
          </w:p>
        </w:tc>
      </w:tr>
      <w:tr w:rsidR="00614DC0" w:rsidRPr="005B1C38" w14:paraId="0DE3CB8C" w14:textId="77777777" w:rsidTr="00335FE4">
        <w:tc>
          <w:tcPr>
            <w:tcW w:w="2705" w:type="dxa"/>
          </w:tcPr>
          <w:p w14:paraId="3FF4558E" w14:textId="6389B3F3" w:rsidR="00614DC0" w:rsidRDefault="00614DC0" w:rsidP="00335FE4">
            <w:pPr>
              <w:spacing w:before="60"/>
            </w:pPr>
            <w:r>
              <w:t>Sites</w:t>
            </w:r>
          </w:p>
        </w:tc>
        <w:tc>
          <w:tcPr>
            <w:tcW w:w="6295" w:type="dxa"/>
          </w:tcPr>
          <w:p w14:paraId="1B830F04" w14:textId="74DF65DC" w:rsidR="00614DC0" w:rsidRPr="00614DC0" w:rsidRDefault="00B96953" w:rsidP="00335FE4">
            <w:pPr>
              <w:spacing w:before="60"/>
              <w:rPr>
                <w:rFonts w:ascii="Courier New" w:hAnsi="Courier New" w:cs="Courier New"/>
              </w:rPr>
            </w:pPr>
            <w:r>
              <w:rPr>
                <w:noProof/>
              </w:rPr>
              <w:drawing>
                <wp:inline distT="0" distB="0" distL="0" distR="0" wp14:anchorId="39538EE6" wp14:editId="559DEFA3">
                  <wp:extent cx="1533525" cy="11144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33525" cy="1114425"/>
                          </a:xfrm>
                          <a:prstGeom prst="rect">
                            <a:avLst/>
                          </a:prstGeom>
                        </pic:spPr>
                      </pic:pic>
                    </a:graphicData>
                  </a:graphic>
                </wp:inline>
              </w:drawing>
            </w:r>
          </w:p>
        </w:tc>
      </w:tr>
    </w:tbl>
    <w:p w14:paraId="02196838" w14:textId="1AF4600F" w:rsidR="00614DC0" w:rsidRDefault="00C91A61" w:rsidP="00410B05">
      <w:pPr>
        <w:pStyle w:val="ListParagraph"/>
        <w:numPr>
          <w:ilvl w:val="0"/>
          <w:numId w:val="50"/>
        </w:numPr>
      </w:pPr>
      <w:r>
        <w:t>Cli</w:t>
      </w:r>
      <w:r w:rsidR="00614DC0">
        <w:t xml:space="preserve">ck </w:t>
      </w:r>
      <w:r w:rsidR="00614DC0">
        <w:rPr>
          <w:b/>
        </w:rPr>
        <w:t>OK</w:t>
      </w:r>
      <w:r w:rsidR="00614DC0">
        <w:t xml:space="preserve"> to close the </w:t>
      </w:r>
      <w:r w:rsidR="00614DC0" w:rsidRPr="00C91A61">
        <w:t>Custom URL Category</w:t>
      </w:r>
      <w:r w:rsidR="00614DC0">
        <w:t xml:space="preserve"> configuration window.</w:t>
      </w:r>
    </w:p>
    <w:p w14:paraId="03A7CA05" w14:textId="01F211A1" w:rsidR="0010533F" w:rsidRDefault="000C4C73" w:rsidP="0010533F">
      <w:pPr>
        <w:pStyle w:val="Heading2"/>
      </w:pPr>
      <w:bookmarkStart w:id="99" w:name="_Toc474939135"/>
      <w:r>
        <w:lastRenderedPageBreak/>
        <w:t>7.</w:t>
      </w:r>
      <w:r w:rsidR="00614DC0">
        <w:t>4</w:t>
      </w:r>
      <w:r w:rsidR="008D40A5">
        <w:t xml:space="preserve"> C</w:t>
      </w:r>
      <w:r w:rsidR="0010533F">
        <w:t>reate Decryption Polic</w:t>
      </w:r>
      <w:r w:rsidR="00AD0C13">
        <w:t>y</w:t>
      </w:r>
      <w:bookmarkEnd w:id="99"/>
    </w:p>
    <w:p w14:paraId="56FDCBC6" w14:textId="6BCCF776" w:rsidR="0010533F" w:rsidRDefault="00C91A61" w:rsidP="00410B05">
      <w:pPr>
        <w:pStyle w:val="ListParagraph"/>
        <w:numPr>
          <w:ilvl w:val="0"/>
          <w:numId w:val="102"/>
        </w:numPr>
      </w:pPr>
      <w:r>
        <w:t>In the WebUI</w:t>
      </w:r>
      <w:r w:rsidR="0010533F">
        <w:t xml:space="preserve"> select </w:t>
      </w:r>
      <w:r w:rsidR="0010533F" w:rsidRPr="00CC7380">
        <w:rPr>
          <w:b/>
        </w:rPr>
        <w:t>Policies &gt; Decryption</w:t>
      </w:r>
      <w:r w:rsidR="0010533F">
        <w:t xml:space="preserve">. </w:t>
      </w:r>
      <w:r w:rsidR="000C1DD9">
        <w:rPr>
          <w:noProof/>
        </w:rPr>
        <w:drawing>
          <wp:inline distT="0" distB="0" distL="0" distR="0" wp14:anchorId="23DD187C" wp14:editId="7401053E">
            <wp:extent cx="904875" cy="19050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04875" cy="190500"/>
                    </a:xfrm>
                    <a:prstGeom prst="rect">
                      <a:avLst/>
                    </a:prstGeom>
                  </pic:spPr>
                </pic:pic>
              </a:graphicData>
            </a:graphic>
          </wp:inline>
        </w:drawing>
      </w:r>
    </w:p>
    <w:p w14:paraId="617F6057" w14:textId="3DAF68BC" w:rsidR="0010533F" w:rsidRDefault="0010533F" w:rsidP="00410B05">
      <w:pPr>
        <w:pStyle w:val="ListParagraph"/>
        <w:numPr>
          <w:ilvl w:val="0"/>
          <w:numId w:val="102"/>
        </w:numPr>
      </w:pPr>
      <w:r>
        <w:t xml:space="preserve">Click </w:t>
      </w:r>
      <w:r w:rsidR="000C1DD9">
        <w:rPr>
          <w:noProof/>
        </w:rPr>
        <w:drawing>
          <wp:inline distT="0" distB="0" distL="0" distR="0" wp14:anchorId="7706C3E4" wp14:editId="5995E7F4">
            <wp:extent cx="457200" cy="21907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00" cy="219075"/>
                    </a:xfrm>
                    <a:prstGeom prst="rect">
                      <a:avLst/>
                    </a:prstGeom>
                  </pic:spPr>
                </pic:pic>
              </a:graphicData>
            </a:graphic>
          </wp:inline>
        </w:drawing>
      </w:r>
      <w:r w:rsidR="000C1DD9">
        <w:t xml:space="preserve"> to create a </w:t>
      </w:r>
      <w:r w:rsidR="00C91A61">
        <w:t>Decryption policy r</w:t>
      </w:r>
      <w:r w:rsidR="000C1DD9" w:rsidRPr="00C91A61">
        <w:t>ule</w:t>
      </w:r>
      <w:r w:rsidR="000C1DD9">
        <w:t>.</w:t>
      </w:r>
    </w:p>
    <w:p w14:paraId="0AD26FCA" w14:textId="0ACD2ECC" w:rsidR="000C1DD9" w:rsidRDefault="000C1DD9" w:rsidP="00410B05">
      <w:pPr>
        <w:pStyle w:val="ListParagraph"/>
        <w:numPr>
          <w:ilvl w:val="0"/>
          <w:numId w:val="10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CC7380" w:rsidRPr="00733F7B" w14:paraId="036E40A6" w14:textId="77777777" w:rsidTr="00CC7380">
        <w:trPr>
          <w:trHeight w:val="269"/>
          <w:tblHeader/>
        </w:trPr>
        <w:tc>
          <w:tcPr>
            <w:tcW w:w="2705" w:type="dxa"/>
            <w:shd w:val="pct15" w:color="auto" w:fill="auto"/>
          </w:tcPr>
          <w:p w14:paraId="059A9491" w14:textId="77777777" w:rsidR="00CC7380" w:rsidRPr="001C3FD0" w:rsidRDefault="00CC7380" w:rsidP="00F62858">
            <w:pPr>
              <w:spacing w:before="60"/>
              <w:rPr>
                <w:b/>
                <w:szCs w:val="24"/>
              </w:rPr>
            </w:pPr>
            <w:r w:rsidRPr="001C3FD0">
              <w:rPr>
                <w:b/>
                <w:szCs w:val="24"/>
              </w:rPr>
              <w:t>Parameter</w:t>
            </w:r>
          </w:p>
        </w:tc>
        <w:tc>
          <w:tcPr>
            <w:tcW w:w="6295" w:type="dxa"/>
            <w:shd w:val="pct15" w:color="auto" w:fill="auto"/>
          </w:tcPr>
          <w:p w14:paraId="16422ABD" w14:textId="77777777" w:rsidR="00CC7380" w:rsidRPr="001C3FD0" w:rsidRDefault="00CC7380" w:rsidP="00F62858">
            <w:pPr>
              <w:spacing w:before="60"/>
              <w:rPr>
                <w:rFonts w:asciiTheme="minorHAnsi" w:hAnsiTheme="minorHAnsi" w:cstheme="minorHAnsi"/>
                <w:b/>
                <w:szCs w:val="24"/>
              </w:rPr>
            </w:pPr>
            <w:r w:rsidRPr="001C3FD0">
              <w:rPr>
                <w:b/>
                <w:szCs w:val="24"/>
              </w:rPr>
              <w:t>Value</w:t>
            </w:r>
          </w:p>
        </w:tc>
      </w:tr>
      <w:tr w:rsidR="00CC7380" w:rsidRPr="005B1C38" w14:paraId="5EB9A801" w14:textId="77777777" w:rsidTr="00CC7380">
        <w:tc>
          <w:tcPr>
            <w:tcW w:w="2705" w:type="dxa"/>
          </w:tcPr>
          <w:p w14:paraId="37B2C552" w14:textId="47020810" w:rsidR="00CC7380" w:rsidRPr="001C3FD0" w:rsidRDefault="00CC7380" w:rsidP="00F62858">
            <w:pPr>
              <w:spacing w:before="60"/>
              <w:rPr>
                <w:szCs w:val="24"/>
              </w:rPr>
            </w:pPr>
            <w:r>
              <w:t>Name</w:t>
            </w:r>
          </w:p>
        </w:tc>
        <w:tc>
          <w:tcPr>
            <w:tcW w:w="6295" w:type="dxa"/>
          </w:tcPr>
          <w:p w14:paraId="6048AA49" w14:textId="221BA3B3" w:rsidR="00CC7380" w:rsidRPr="00C91A61" w:rsidRDefault="00514FA2" w:rsidP="00CC7380">
            <w:pPr>
              <w:spacing w:before="60"/>
              <w:rPr>
                <w:rFonts w:ascii="Courier New" w:hAnsi="Courier New" w:cs="Courier New"/>
                <w:szCs w:val="24"/>
              </w:rPr>
            </w:pPr>
            <w:r w:rsidRPr="00C91A61">
              <w:rPr>
                <w:rFonts w:ascii="Courier New" w:hAnsi="Courier New" w:cs="Courier New"/>
              </w:rPr>
              <w:t>decrypt-</w:t>
            </w:r>
            <w:r w:rsidR="0094055B" w:rsidRPr="00C91A61">
              <w:rPr>
                <w:rFonts w:ascii="Courier New" w:hAnsi="Courier New" w:cs="Courier New"/>
              </w:rPr>
              <w:t>url-cat</w:t>
            </w:r>
          </w:p>
        </w:tc>
      </w:tr>
    </w:tbl>
    <w:p w14:paraId="0CB7E4B2" w14:textId="3D9F7F61" w:rsidR="0094055B" w:rsidRDefault="0094055B" w:rsidP="00410B05">
      <w:pPr>
        <w:pStyle w:val="ListParagraph"/>
        <w:numPr>
          <w:ilvl w:val="0"/>
          <w:numId w:val="102"/>
        </w:numPr>
      </w:pPr>
      <w:r>
        <w:t xml:space="preserve">Click the </w:t>
      </w:r>
      <w:r>
        <w:rPr>
          <w:b/>
        </w:rPr>
        <w:t xml:space="preserve">Source </w:t>
      </w:r>
      <w:r w:rsidR="00C91A61">
        <w:t>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4055B" w:rsidRPr="00733F7B" w14:paraId="09B90BA5" w14:textId="77777777" w:rsidTr="00335FE4">
        <w:trPr>
          <w:trHeight w:val="269"/>
          <w:tblHeader/>
        </w:trPr>
        <w:tc>
          <w:tcPr>
            <w:tcW w:w="2705" w:type="dxa"/>
            <w:shd w:val="pct15" w:color="auto" w:fill="auto"/>
          </w:tcPr>
          <w:p w14:paraId="75B6FA06" w14:textId="77777777" w:rsidR="0094055B" w:rsidRPr="001C3FD0" w:rsidRDefault="0094055B" w:rsidP="00335FE4">
            <w:pPr>
              <w:spacing w:before="60"/>
              <w:rPr>
                <w:b/>
                <w:szCs w:val="24"/>
              </w:rPr>
            </w:pPr>
            <w:r w:rsidRPr="001C3FD0">
              <w:rPr>
                <w:b/>
                <w:szCs w:val="24"/>
              </w:rPr>
              <w:t>Parameter</w:t>
            </w:r>
          </w:p>
        </w:tc>
        <w:tc>
          <w:tcPr>
            <w:tcW w:w="6295" w:type="dxa"/>
            <w:shd w:val="pct15" w:color="auto" w:fill="auto"/>
          </w:tcPr>
          <w:p w14:paraId="07A2C054" w14:textId="77777777" w:rsidR="0094055B" w:rsidRPr="001C3FD0" w:rsidRDefault="0094055B" w:rsidP="00335FE4">
            <w:pPr>
              <w:spacing w:before="60"/>
              <w:rPr>
                <w:rFonts w:asciiTheme="minorHAnsi" w:hAnsiTheme="minorHAnsi" w:cstheme="minorHAnsi"/>
                <w:b/>
                <w:szCs w:val="24"/>
              </w:rPr>
            </w:pPr>
            <w:r w:rsidRPr="001C3FD0">
              <w:rPr>
                <w:b/>
                <w:szCs w:val="24"/>
              </w:rPr>
              <w:t>Value</w:t>
            </w:r>
          </w:p>
        </w:tc>
      </w:tr>
      <w:tr w:rsidR="0094055B" w:rsidRPr="005B1C38" w14:paraId="61685F63" w14:textId="77777777" w:rsidTr="00335FE4">
        <w:tc>
          <w:tcPr>
            <w:tcW w:w="2705" w:type="dxa"/>
          </w:tcPr>
          <w:p w14:paraId="172DBEC1" w14:textId="77777777" w:rsidR="0094055B" w:rsidRPr="001C3FD0" w:rsidRDefault="0094055B" w:rsidP="00335FE4">
            <w:pPr>
              <w:spacing w:before="60"/>
              <w:rPr>
                <w:szCs w:val="24"/>
              </w:rPr>
            </w:pPr>
            <w:r>
              <w:t>Source Zone</w:t>
            </w:r>
          </w:p>
        </w:tc>
        <w:tc>
          <w:tcPr>
            <w:tcW w:w="6295" w:type="dxa"/>
          </w:tcPr>
          <w:p w14:paraId="50FBA7FC" w14:textId="08580C45" w:rsidR="0094055B" w:rsidRPr="00C91A61" w:rsidRDefault="005E3288" w:rsidP="00335FE4">
            <w:pPr>
              <w:spacing w:before="60"/>
              <w:rPr>
                <w:rFonts w:cs="Times New Roman"/>
                <w:b/>
                <w:szCs w:val="24"/>
              </w:rPr>
            </w:pPr>
            <w:r>
              <w:rPr>
                <w:rFonts w:cs="Times New Roman"/>
                <w:b/>
                <w:szCs w:val="24"/>
              </w:rPr>
              <w:t>inside</w:t>
            </w:r>
          </w:p>
        </w:tc>
      </w:tr>
    </w:tbl>
    <w:p w14:paraId="423A6988" w14:textId="7E98A72E" w:rsidR="0094055B" w:rsidRDefault="0094055B" w:rsidP="00410B05">
      <w:pPr>
        <w:pStyle w:val="ListParagraph"/>
        <w:numPr>
          <w:ilvl w:val="0"/>
          <w:numId w:val="102"/>
        </w:numPr>
      </w:pPr>
      <w:r>
        <w:t xml:space="preserve">Click the </w:t>
      </w:r>
      <w:r>
        <w:rPr>
          <w:b/>
        </w:rPr>
        <w:t xml:space="preserve">Destination </w:t>
      </w:r>
      <w:r w:rsidR="00C91A61">
        <w:t>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4055B" w:rsidRPr="00733F7B" w14:paraId="66D0C086" w14:textId="77777777" w:rsidTr="00335FE4">
        <w:trPr>
          <w:trHeight w:val="269"/>
          <w:tblHeader/>
        </w:trPr>
        <w:tc>
          <w:tcPr>
            <w:tcW w:w="2705" w:type="dxa"/>
            <w:shd w:val="pct15" w:color="auto" w:fill="auto"/>
          </w:tcPr>
          <w:p w14:paraId="2A1D4EE6" w14:textId="77777777" w:rsidR="0094055B" w:rsidRPr="001C3FD0" w:rsidRDefault="0094055B" w:rsidP="00335FE4">
            <w:pPr>
              <w:spacing w:before="60"/>
              <w:rPr>
                <w:b/>
                <w:szCs w:val="24"/>
              </w:rPr>
            </w:pPr>
            <w:r w:rsidRPr="001C3FD0">
              <w:rPr>
                <w:b/>
                <w:szCs w:val="24"/>
              </w:rPr>
              <w:t>Parameter</w:t>
            </w:r>
          </w:p>
        </w:tc>
        <w:tc>
          <w:tcPr>
            <w:tcW w:w="6295" w:type="dxa"/>
            <w:shd w:val="pct15" w:color="auto" w:fill="auto"/>
          </w:tcPr>
          <w:p w14:paraId="4168A6B8" w14:textId="77777777" w:rsidR="0094055B" w:rsidRPr="001C3FD0" w:rsidRDefault="0094055B" w:rsidP="00335FE4">
            <w:pPr>
              <w:spacing w:before="60"/>
              <w:rPr>
                <w:rFonts w:asciiTheme="minorHAnsi" w:hAnsiTheme="minorHAnsi" w:cstheme="minorHAnsi"/>
                <w:b/>
                <w:szCs w:val="24"/>
              </w:rPr>
            </w:pPr>
            <w:r w:rsidRPr="001C3FD0">
              <w:rPr>
                <w:b/>
                <w:szCs w:val="24"/>
              </w:rPr>
              <w:t>Value</w:t>
            </w:r>
          </w:p>
        </w:tc>
      </w:tr>
      <w:tr w:rsidR="0094055B" w:rsidRPr="005B1C38" w14:paraId="723B1F8D" w14:textId="77777777" w:rsidTr="00335FE4">
        <w:tc>
          <w:tcPr>
            <w:tcW w:w="2705" w:type="dxa"/>
            <w:tcBorders>
              <w:bottom w:val="single" w:sz="4" w:space="0" w:color="000000" w:themeColor="text1"/>
            </w:tcBorders>
          </w:tcPr>
          <w:p w14:paraId="64D21CF2" w14:textId="77777777" w:rsidR="0094055B" w:rsidRPr="001C3FD0" w:rsidRDefault="0094055B" w:rsidP="00335FE4">
            <w:pPr>
              <w:spacing w:before="60"/>
              <w:rPr>
                <w:szCs w:val="24"/>
              </w:rPr>
            </w:pPr>
            <w:r>
              <w:t>Destination Zone</w:t>
            </w:r>
          </w:p>
        </w:tc>
        <w:tc>
          <w:tcPr>
            <w:tcW w:w="6295" w:type="dxa"/>
            <w:tcBorders>
              <w:bottom w:val="single" w:sz="4" w:space="0" w:color="000000" w:themeColor="text1"/>
            </w:tcBorders>
          </w:tcPr>
          <w:p w14:paraId="6BAD4BA0" w14:textId="3E8FC35B" w:rsidR="0094055B" w:rsidRPr="00C91A61" w:rsidRDefault="005E3288" w:rsidP="00335FE4">
            <w:pPr>
              <w:spacing w:before="60"/>
              <w:rPr>
                <w:rFonts w:cs="Times New Roman"/>
                <w:b/>
                <w:szCs w:val="24"/>
              </w:rPr>
            </w:pPr>
            <w:r>
              <w:rPr>
                <w:rFonts w:cs="Times New Roman"/>
                <w:b/>
                <w:szCs w:val="24"/>
              </w:rPr>
              <w:t>outside</w:t>
            </w:r>
          </w:p>
        </w:tc>
      </w:tr>
    </w:tbl>
    <w:p w14:paraId="64A249FB" w14:textId="6B0F7049" w:rsidR="00614DC0" w:rsidRDefault="00614DC0" w:rsidP="00410B05">
      <w:pPr>
        <w:pStyle w:val="ListParagraph"/>
        <w:numPr>
          <w:ilvl w:val="0"/>
          <w:numId w:val="102"/>
        </w:numPr>
      </w:pPr>
      <w:r>
        <w:t xml:space="preserve">Click the </w:t>
      </w:r>
      <w:r>
        <w:rPr>
          <w:b/>
        </w:rPr>
        <w:t xml:space="preserve">Service/URL Category </w:t>
      </w:r>
      <w:r w:rsidR="00C91A61">
        <w:t>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614DC0" w:rsidRPr="00733F7B" w14:paraId="203D717E" w14:textId="77777777" w:rsidTr="00335FE4">
        <w:trPr>
          <w:trHeight w:val="269"/>
          <w:tblHeader/>
        </w:trPr>
        <w:tc>
          <w:tcPr>
            <w:tcW w:w="2705" w:type="dxa"/>
            <w:shd w:val="pct15" w:color="auto" w:fill="auto"/>
          </w:tcPr>
          <w:p w14:paraId="5B9AD280" w14:textId="77777777" w:rsidR="00614DC0" w:rsidRPr="001C3FD0" w:rsidRDefault="00614DC0" w:rsidP="00335FE4">
            <w:pPr>
              <w:spacing w:before="60"/>
              <w:rPr>
                <w:b/>
                <w:szCs w:val="24"/>
              </w:rPr>
            </w:pPr>
            <w:r w:rsidRPr="001C3FD0">
              <w:rPr>
                <w:b/>
                <w:szCs w:val="24"/>
              </w:rPr>
              <w:t>Parameter</w:t>
            </w:r>
          </w:p>
        </w:tc>
        <w:tc>
          <w:tcPr>
            <w:tcW w:w="6295" w:type="dxa"/>
            <w:shd w:val="pct15" w:color="auto" w:fill="auto"/>
          </w:tcPr>
          <w:p w14:paraId="5D8A5DCD" w14:textId="77777777" w:rsidR="00614DC0" w:rsidRPr="001C3FD0" w:rsidRDefault="00614DC0" w:rsidP="00335FE4">
            <w:pPr>
              <w:spacing w:before="60"/>
              <w:rPr>
                <w:rFonts w:asciiTheme="minorHAnsi" w:hAnsiTheme="minorHAnsi" w:cstheme="minorHAnsi"/>
                <w:b/>
                <w:szCs w:val="24"/>
              </w:rPr>
            </w:pPr>
            <w:r w:rsidRPr="001C3FD0">
              <w:rPr>
                <w:b/>
                <w:szCs w:val="24"/>
              </w:rPr>
              <w:t>Value</w:t>
            </w:r>
          </w:p>
        </w:tc>
      </w:tr>
      <w:tr w:rsidR="00614DC0" w:rsidRPr="005B1C38" w14:paraId="39E34042" w14:textId="77777777" w:rsidTr="00335FE4">
        <w:tc>
          <w:tcPr>
            <w:tcW w:w="2705" w:type="dxa"/>
          </w:tcPr>
          <w:p w14:paraId="7037B774" w14:textId="136D1FAA" w:rsidR="00614DC0" w:rsidRPr="001C3FD0" w:rsidRDefault="00614DC0" w:rsidP="00335FE4">
            <w:pPr>
              <w:spacing w:before="60"/>
              <w:rPr>
                <w:szCs w:val="24"/>
              </w:rPr>
            </w:pPr>
            <w:r>
              <w:t>URL Category</w:t>
            </w:r>
          </w:p>
        </w:tc>
        <w:tc>
          <w:tcPr>
            <w:tcW w:w="6295" w:type="dxa"/>
          </w:tcPr>
          <w:p w14:paraId="2485BE53" w14:textId="3E290A01" w:rsidR="00614DC0" w:rsidRPr="0094055B" w:rsidRDefault="00614DC0" w:rsidP="00335FE4">
            <w:pPr>
              <w:spacing w:before="60"/>
              <w:rPr>
                <w:rFonts w:ascii="Courier New" w:hAnsi="Courier New" w:cs="Courier New"/>
                <w:b/>
                <w:szCs w:val="24"/>
              </w:rPr>
            </w:pPr>
            <w:r>
              <w:rPr>
                <w:noProof/>
              </w:rPr>
              <w:drawing>
                <wp:inline distT="0" distB="0" distL="0" distR="0" wp14:anchorId="47719E61" wp14:editId="6CD5DD28">
                  <wp:extent cx="1076325" cy="228600"/>
                  <wp:effectExtent l="0" t="0" r="952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76325" cy="228600"/>
                          </a:xfrm>
                          <a:prstGeom prst="rect">
                            <a:avLst/>
                          </a:prstGeom>
                        </pic:spPr>
                      </pic:pic>
                    </a:graphicData>
                  </a:graphic>
                </wp:inline>
              </w:drawing>
            </w:r>
          </w:p>
        </w:tc>
      </w:tr>
    </w:tbl>
    <w:p w14:paraId="56565FD0" w14:textId="10D941FC" w:rsidR="00614DC0" w:rsidRDefault="00614DC0" w:rsidP="00410B05">
      <w:pPr>
        <w:pStyle w:val="ListParagraph"/>
        <w:numPr>
          <w:ilvl w:val="0"/>
          <w:numId w:val="102"/>
        </w:numPr>
      </w:pPr>
      <w:r>
        <w:t xml:space="preserve">Click the </w:t>
      </w:r>
      <w:r>
        <w:rPr>
          <w:b/>
        </w:rPr>
        <w:t>Options</w:t>
      </w:r>
      <w:r w:rsidR="00C91A61">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614DC0" w:rsidRPr="00733F7B" w14:paraId="1C343A52" w14:textId="77777777" w:rsidTr="00335FE4">
        <w:trPr>
          <w:trHeight w:val="269"/>
          <w:tblHeader/>
        </w:trPr>
        <w:tc>
          <w:tcPr>
            <w:tcW w:w="2705" w:type="dxa"/>
            <w:shd w:val="pct15" w:color="auto" w:fill="auto"/>
          </w:tcPr>
          <w:p w14:paraId="1F5D21EB" w14:textId="77777777" w:rsidR="00614DC0" w:rsidRPr="001C3FD0" w:rsidRDefault="00614DC0" w:rsidP="00335FE4">
            <w:pPr>
              <w:spacing w:before="60"/>
              <w:rPr>
                <w:b/>
                <w:szCs w:val="24"/>
              </w:rPr>
            </w:pPr>
            <w:r w:rsidRPr="001C3FD0">
              <w:rPr>
                <w:b/>
                <w:szCs w:val="24"/>
              </w:rPr>
              <w:t>Parameter</w:t>
            </w:r>
          </w:p>
        </w:tc>
        <w:tc>
          <w:tcPr>
            <w:tcW w:w="6295" w:type="dxa"/>
            <w:shd w:val="pct15" w:color="auto" w:fill="auto"/>
          </w:tcPr>
          <w:p w14:paraId="52EAFE8D" w14:textId="77777777" w:rsidR="00614DC0" w:rsidRPr="001C3FD0" w:rsidRDefault="00614DC0" w:rsidP="00335FE4">
            <w:pPr>
              <w:spacing w:before="60"/>
              <w:rPr>
                <w:rFonts w:asciiTheme="minorHAnsi" w:hAnsiTheme="minorHAnsi" w:cstheme="minorHAnsi"/>
                <w:b/>
                <w:szCs w:val="24"/>
              </w:rPr>
            </w:pPr>
            <w:r w:rsidRPr="001C3FD0">
              <w:rPr>
                <w:b/>
                <w:szCs w:val="24"/>
              </w:rPr>
              <w:t>Value</w:t>
            </w:r>
          </w:p>
        </w:tc>
      </w:tr>
      <w:tr w:rsidR="00614DC0" w:rsidRPr="005B1C38" w14:paraId="6D62CEA9" w14:textId="77777777" w:rsidTr="00335FE4">
        <w:tc>
          <w:tcPr>
            <w:tcW w:w="2705" w:type="dxa"/>
          </w:tcPr>
          <w:p w14:paraId="1AAE2020" w14:textId="22456338" w:rsidR="00614DC0" w:rsidRPr="001C3FD0" w:rsidRDefault="00614DC0" w:rsidP="00335FE4">
            <w:pPr>
              <w:spacing w:before="60"/>
              <w:rPr>
                <w:szCs w:val="24"/>
              </w:rPr>
            </w:pPr>
            <w:r>
              <w:t>Action</w:t>
            </w:r>
          </w:p>
        </w:tc>
        <w:tc>
          <w:tcPr>
            <w:tcW w:w="6295" w:type="dxa"/>
          </w:tcPr>
          <w:p w14:paraId="25133847" w14:textId="67EFFD2A" w:rsidR="00614DC0" w:rsidRPr="0094055B" w:rsidRDefault="00614DC0" w:rsidP="00335FE4">
            <w:pPr>
              <w:spacing w:before="60"/>
              <w:rPr>
                <w:rFonts w:ascii="Courier New" w:hAnsi="Courier New" w:cs="Courier New"/>
                <w:b/>
                <w:szCs w:val="24"/>
              </w:rPr>
            </w:pPr>
            <w:r>
              <w:rPr>
                <w:noProof/>
              </w:rPr>
              <w:drawing>
                <wp:inline distT="0" distB="0" distL="0" distR="0" wp14:anchorId="7CD016EF" wp14:editId="560CD77E">
                  <wp:extent cx="1809750" cy="2571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09750" cy="257175"/>
                          </a:xfrm>
                          <a:prstGeom prst="rect">
                            <a:avLst/>
                          </a:prstGeom>
                        </pic:spPr>
                      </pic:pic>
                    </a:graphicData>
                  </a:graphic>
                </wp:inline>
              </w:drawing>
            </w:r>
          </w:p>
        </w:tc>
      </w:tr>
      <w:tr w:rsidR="00614DC0" w:rsidRPr="005B1C38" w14:paraId="23FB649C" w14:textId="77777777" w:rsidTr="00335FE4">
        <w:tc>
          <w:tcPr>
            <w:tcW w:w="2705" w:type="dxa"/>
          </w:tcPr>
          <w:p w14:paraId="1654F5BE" w14:textId="4161901E" w:rsidR="00614DC0" w:rsidRDefault="00614DC0" w:rsidP="00335FE4">
            <w:pPr>
              <w:spacing w:before="60"/>
            </w:pPr>
            <w:r>
              <w:t>Type</w:t>
            </w:r>
          </w:p>
        </w:tc>
        <w:tc>
          <w:tcPr>
            <w:tcW w:w="6295" w:type="dxa"/>
          </w:tcPr>
          <w:p w14:paraId="54643969" w14:textId="7FEBFA1A" w:rsidR="00614DC0" w:rsidRDefault="00614DC0" w:rsidP="00335FE4">
            <w:pPr>
              <w:spacing w:before="60"/>
              <w:rPr>
                <w:noProof/>
              </w:rPr>
            </w:pPr>
            <w:r>
              <w:rPr>
                <w:noProof/>
              </w:rPr>
              <w:drawing>
                <wp:inline distT="0" distB="0" distL="0" distR="0" wp14:anchorId="1AE6C570" wp14:editId="22311542">
                  <wp:extent cx="1438275" cy="23812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38275" cy="238125"/>
                          </a:xfrm>
                          <a:prstGeom prst="rect">
                            <a:avLst/>
                          </a:prstGeom>
                        </pic:spPr>
                      </pic:pic>
                    </a:graphicData>
                  </a:graphic>
                </wp:inline>
              </w:drawing>
            </w:r>
          </w:p>
        </w:tc>
      </w:tr>
    </w:tbl>
    <w:p w14:paraId="4769FB2A" w14:textId="1240B6BA" w:rsidR="0010533F" w:rsidRDefault="0010533F" w:rsidP="00410B05">
      <w:pPr>
        <w:pStyle w:val="ListParagraph"/>
        <w:numPr>
          <w:ilvl w:val="0"/>
          <w:numId w:val="102"/>
        </w:numPr>
      </w:pPr>
      <w:r>
        <w:t xml:space="preserve">Click </w:t>
      </w:r>
      <w:r w:rsidRPr="00B0371C">
        <w:rPr>
          <w:b/>
        </w:rPr>
        <w:t>OK</w:t>
      </w:r>
      <w:r>
        <w:t xml:space="preserve"> to close the Decryption Policy Rule window.</w:t>
      </w:r>
    </w:p>
    <w:p w14:paraId="57AEC4C0" w14:textId="247188BF" w:rsidR="00AD0C13" w:rsidRDefault="00AD0C13" w:rsidP="00410B05">
      <w:pPr>
        <w:pStyle w:val="ListParagraph"/>
        <w:numPr>
          <w:ilvl w:val="0"/>
          <w:numId w:val="102"/>
        </w:numPr>
      </w:pPr>
      <w:r>
        <w:rPr>
          <w:noProof/>
        </w:rPr>
        <w:drawing>
          <wp:inline distT="0" distB="0" distL="0" distR="0" wp14:anchorId="6D65C906" wp14:editId="74DDE011">
            <wp:extent cx="628650" cy="21907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1FD72D60" w14:textId="533F6D3B" w:rsidR="0010533F" w:rsidRDefault="000C4C73" w:rsidP="0010533F">
      <w:pPr>
        <w:pStyle w:val="Heading2"/>
      </w:pPr>
      <w:bookmarkStart w:id="100" w:name="_Toc474939136"/>
      <w:r>
        <w:t>7.</w:t>
      </w:r>
      <w:r w:rsidR="00AD0C13">
        <w:t>5 T</w:t>
      </w:r>
      <w:r w:rsidR="0010533F">
        <w:t xml:space="preserve">est </w:t>
      </w:r>
      <w:r w:rsidR="00CF2227">
        <w:t>AV</w:t>
      </w:r>
      <w:r w:rsidR="0069623E">
        <w:t xml:space="preserve"> Security Profile with </w:t>
      </w:r>
      <w:r w:rsidR="0010533F">
        <w:t>the Decryption Policy</w:t>
      </w:r>
      <w:bookmarkEnd w:id="100"/>
    </w:p>
    <w:p w14:paraId="3D914BE7" w14:textId="085ABCC3" w:rsidR="00AD0C13" w:rsidRDefault="00AD0C13" w:rsidP="00410B05">
      <w:pPr>
        <w:pStyle w:val="ListParagraph"/>
        <w:numPr>
          <w:ilvl w:val="0"/>
          <w:numId w:val="51"/>
        </w:numPr>
      </w:pPr>
      <w:r>
        <w:t xml:space="preserve">On </w:t>
      </w:r>
      <w:r w:rsidR="00C91A61">
        <w:t>the Windows</w:t>
      </w:r>
      <w:r>
        <w:t xml:space="preserve"> desktop, open a browser in priva</w:t>
      </w:r>
      <w:r w:rsidR="00C91A61">
        <w:t>te/incognito mode and browse to</w:t>
      </w:r>
      <w:r>
        <w:t xml:space="preserve"> </w:t>
      </w:r>
      <w:r w:rsidRPr="00184895">
        <w:rPr>
          <w:rFonts w:ascii="Courier New" w:hAnsi="Courier New" w:cs="Courier New"/>
        </w:rPr>
        <w:t>http://www.eicar.org</w:t>
      </w:r>
      <w:r>
        <w:t>.</w:t>
      </w:r>
    </w:p>
    <w:p w14:paraId="0A19BC01" w14:textId="624D3E5D" w:rsidR="00AD0C13" w:rsidRDefault="00AD0C13" w:rsidP="00410B05">
      <w:pPr>
        <w:pStyle w:val="ListParagraph"/>
        <w:numPr>
          <w:ilvl w:val="0"/>
          <w:numId w:val="51"/>
        </w:numPr>
      </w:pPr>
      <w:r>
        <w:t xml:space="preserve">Click the </w:t>
      </w:r>
      <w:r>
        <w:rPr>
          <w:b/>
        </w:rPr>
        <w:t>DOWNLOAD ANTIMALWARE TESTFILE</w:t>
      </w:r>
      <w:r>
        <w:t xml:space="preserve"> image in the top-right</w:t>
      </w:r>
      <w:r w:rsidR="00EF0649">
        <w:t xml:space="preserve"> corner</w:t>
      </w:r>
      <w:r w:rsidR="003D01D3">
        <w:t>:</w:t>
      </w:r>
    </w:p>
    <w:p w14:paraId="184E3919" w14:textId="77777777" w:rsidR="00AD0C13" w:rsidRDefault="00AD0C13" w:rsidP="006B70CA">
      <w:pPr>
        <w:pStyle w:val="ListParagraph"/>
      </w:pPr>
      <w:r>
        <w:rPr>
          <w:noProof/>
        </w:rPr>
        <w:drawing>
          <wp:inline distT="0" distB="0" distL="0" distR="0" wp14:anchorId="2124B2F7" wp14:editId="17F2742A">
            <wp:extent cx="2819400" cy="685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9400" cy="685800"/>
                    </a:xfrm>
                    <a:prstGeom prst="rect">
                      <a:avLst/>
                    </a:prstGeom>
                  </pic:spPr>
                </pic:pic>
              </a:graphicData>
            </a:graphic>
          </wp:inline>
        </w:drawing>
      </w:r>
    </w:p>
    <w:p w14:paraId="0BF1398B" w14:textId="166AE598" w:rsidR="00AD0C13" w:rsidRDefault="00AD0C13" w:rsidP="00410B05">
      <w:pPr>
        <w:pStyle w:val="ListParagraph"/>
        <w:numPr>
          <w:ilvl w:val="0"/>
          <w:numId w:val="51"/>
        </w:numPr>
      </w:pPr>
      <w:r>
        <w:lastRenderedPageBreak/>
        <w:t xml:space="preserve">Click the </w:t>
      </w:r>
      <w:r w:rsidRPr="00184895">
        <w:rPr>
          <w:b/>
        </w:rPr>
        <w:t>Download</w:t>
      </w:r>
      <w:r>
        <w:t xml:space="preserve"> link on the left of the web page</w:t>
      </w:r>
      <w:r w:rsidR="003D01D3">
        <w:t>:</w:t>
      </w:r>
      <w:r>
        <w:t xml:space="preserve"> </w:t>
      </w:r>
    </w:p>
    <w:p w14:paraId="40394B95" w14:textId="77777777" w:rsidR="00AD0C13" w:rsidRDefault="00AD0C13" w:rsidP="00AD0C13">
      <w:pPr>
        <w:pStyle w:val="ListParagraph"/>
      </w:pPr>
      <w:r>
        <w:rPr>
          <w:noProof/>
        </w:rPr>
        <w:drawing>
          <wp:inline distT="0" distB="0" distL="0" distR="0" wp14:anchorId="4B5F3F35" wp14:editId="2008A6D4">
            <wp:extent cx="2762250" cy="1219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2250" cy="1219200"/>
                    </a:xfrm>
                    <a:prstGeom prst="rect">
                      <a:avLst/>
                    </a:prstGeom>
                  </pic:spPr>
                </pic:pic>
              </a:graphicData>
            </a:graphic>
          </wp:inline>
        </w:drawing>
      </w:r>
    </w:p>
    <w:p w14:paraId="711574E8" w14:textId="6B11BEBA" w:rsidR="00AD0C13" w:rsidRDefault="00AD0C13" w:rsidP="00410B05">
      <w:pPr>
        <w:pStyle w:val="ListParagraph"/>
        <w:numPr>
          <w:ilvl w:val="0"/>
          <w:numId w:val="51"/>
        </w:numPr>
      </w:pPr>
      <w:r>
        <w:t xml:space="preserve">Within the Download area at the bottom of the page, click either the </w:t>
      </w:r>
      <w:r w:rsidRPr="00184895">
        <w:rPr>
          <w:b/>
        </w:rPr>
        <w:t>eicar.com</w:t>
      </w:r>
      <w:r>
        <w:t xml:space="preserve"> or the </w:t>
      </w:r>
      <w:r w:rsidRPr="00184895">
        <w:rPr>
          <w:b/>
        </w:rPr>
        <w:t>eicar.com.txt</w:t>
      </w:r>
      <w:r>
        <w:t xml:space="preserve"> file to download the file using </w:t>
      </w:r>
      <w:r w:rsidR="00C91A61" w:rsidRPr="00C91A61">
        <w:rPr>
          <w:rFonts w:cs="Times New Roman"/>
        </w:rPr>
        <w:t>HTTPS</w:t>
      </w:r>
      <w:r w:rsidR="003D01D3">
        <w:t>:</w:t>
      </w:r>
    </w:p>
    <w:p w14:paraId="5F32EA0E" w14:textId="7ED8C2F1" w:rsidR="00AD0C13" w:rsidRDefault="00AD0C13" w:rsidP="00AD0C13">
      <w:pPr>
        <w:pStyle w:val="ListParagraph"/>
      </w:pPr>
      <w:r>
        <w:rPr>
          <w:noProof/>
        </w:rPr>
        <w:drawing>
          <wp:inline distT="0" distB="0" distL="0" distR="0" wp14:anchorId="5CBB90B5" wp14:editId="546715C8">
            <wp:extent cx="5943600" cy="131318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313180"/>
                    </a:xfrm>
                    <a:prstGeom prst="rect">
                      <a:avLst/>
                    </a:prstGeom>
                  </pic:spPr>
                </pic:pic>
              </a:graphicData>
            </a:graphic>
          </wp:inline>
        </w:drawing>
      </w:r>
    </w:p>
    <w:p w14:paraId="0908A207" w14:textId="67775634" w:rsidR="00AD0C13" w:rsidRDefault="00AD0C13" w:rsidP="001004AE">
      <w:pPr>
        <w:ind w:left="360"/>
      </w:pPr>
      <w:r>
        <w:t>A certificate issue is presented:</w:t>
      </w:r>
    </w:p>
    <w:p w14:paraId="16BB51F1" w14:textId="4F40C88B" w:rsidR="00AD0C13" w:rsidRDefault="005E3288" w:rsidP="00AD0C13">
      <w:pPr>
        <w:pStyle w:val="ListParagraph"/>
      </w:pPr>
      <w:r>
        <w:rPr>
          <w:noProof/>
        </w:rPr>
        <w:drawing>
          <wp:inline distT="0" distB="0" distL="0" distR="0" wp14:anchorId="035A5391" wp14:editId="46524441">
            <wp:extent cx="5943600" cy="1010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010285"/>
                    </a:xfrm>
                    <a:prstGeom prst="rect">
                      <a:avLst/>
                    </a:prstGeom>
                  </pic:spPr>
                </pic:pic>
              </a:graphicData>
            </a:graphic>
          </wp:inline>
        </w:drawing>
      </w:r>
    </w:p>
    <w:p w14:paraId="6A33ACEB" w14:textId="3127F872" w:rsidR="00AD0C13" w:rsidRDefault="00AD0C13" w:rsidP="00AD0C13">
      <w:pPr>
        <w:pStyle w:val="ListParagraph"/>
      </w:pPr>
      <w:r w:rsidRPr="006C539D">
        <w:rPr>
          <w:b/>
        </w:rPr>
        <w:t>Note:</w:t>
      </w:r>
      <w:r>
        <w:t xml:space="preserve"> The endpoint (</w:t>
      </w:r>
      <w:r w:rsidR="00C91A61">
        <w:t xml:space="preserve">Windows </w:t>
      </w:r>
      <w:r>
        <w:t>desktop) does not trust the certificate generated by the firewall.</w:t>
      </w:r>
    </w:p>
    <w:p w14:paraId="05D03F9A" w14:textId="34F83E72" w:rsidR="00AD0C13" w:rsidRDefault="00AD0C13" w:rsidP="00410B05">
      <w:pPr>
        <w:pStyle w:val="ListParagraph"/>
        <w:numPr>
          <w:ilvl w:val="0"/>
          <w:numId w:val="51"/>
        </w:numPr>
      </w:pPr>
      <w:r>
        <w:t>Close all browser windows except for the firewall WebUI.</w:t>
      </w:r>
    </w:p>
    <w:p w14:paraId="512A01CA" w14:textId="68B5B30A" w:rsidR="00775122" w:rsidRDefault="000C4C73" w:rsidP="00775122">
      <w:pPr>
        <w:pStyle w:val="Heading2"/>
      </w:pPr>
      <w:bookmarkStart w:id="101" w:name="_Toc474939137"/>
      <w:r>
        <w:t>7.</w:t>
      </w:r>
      <w:r w:rsidR="00775122">
        <w:t>6 Export the Firewall Certificate</w:t>
      </w:r>
      <w:bookmarkEnd w:id="101"/>
    </w:p>
    <w:p w14:paraId="73015185" w14:textId="61ADABFE" w:rsidR="00775122" w:rsidRDefault="00537C74" w:rsidP="00410B05">
      <w:pPr>
        <w:pStyle w:val="ListParagraph"/>
        <w:numPr>
          <w:ilvl w:val="0"/>
          <w:numId w:val="52"/>
        </w:numPr>
      </w:pPr>
      <w:r>
        <w:t>In the WebUI</w:t>
      </w:r>
      <w:r w:rsidR="00775122">
        <w:t xml:space="preserve"> select </w:t>
      </w:r>
      <w:r w:rsidR="00775122">
        <w:rPr>
          <w:b/>
        </w:rPr>
        <w:t>Device</w:t>
      </w:r>
      <w:r w:rsidR="00775122" w:rsidRPr="00CC7380">
        <w:rPr>
          <w:b/>
        </w:rPr>
        <w:t xml:space="preserve"> &gt; </w:t>
      </w:r>
      <w:r w:rsidR="00775122">
        <w:rPr>
          <w:b/>
        </w:rPr>
        <w:t>Certificate Management &gt; Certificates</w:t>
      </w:r>
      <w:r w:rsidR="00775122">
        <w:t xml:space="preserve">. </w:t>
      </w:r>
      <w:r w:rsidR="00775122">
        <w:rPr>
          <w:noProof/>
        </w:rPr>
        <w:drawing>
          <wp:inline distT="0" distB="0" distL="0" distR="0" wp14:anchorId="0E8D8442" wp14:editId="66178D40">
            <wp:extent cx="1495425" cy="3714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5425" cy="371475"/>
                    </a:xfrm>
                    <a:prstGeom prst="rect">
                      <a:avLst/>
                    </a:prstGeom>
                  </pic:spPr>
                </pic:pic>
              </a:graphicData>
            </a:graphic>
          </wp:inline>
        </w:drawing>
      </w:r>
    </w:p>
    <w:p w14:paraId="5A53DC6C" w14:textId="5D5E4861" w:rsidR="00775122" w:rsidRDefault="00751C60" w:rsidP="00410B05">
      <w:pPr>
        <w:pStyle w:val="ListParagraph"/>
        <w:numPr>
          <w:ilvl w:val="0"/>
          <w:numId w:val="52"/>
        </w:numPr>
      </w:pPr>
      <w:r>
        <w:t xml:space="preserve">Select but do not open </w:t>
      </w:r>
      <w:r w:rsidRPr="00D9385C">
        <w:rPr>
          <w:rFonts w:cs="Times New Roman"/>
          <w:b/>
        </w:rPr>
        <w:t>trusted-ca</w:t>
      </w:r>
      <w:r w:rsidRPr="001004AE">
        <w:rPr>
          <w:rFonts w:cs="Times New Roman"/>
        </w:rPr>
        <w:t>.</w:t>
      </w:r>
      <w:r w:rsidRPr="00751C60">
        <w:rPr>
          <w:noProof/>
        </w:rPr>
        <w:t xml:space="preserve"> </w:t>
      </w:r>
      <w:r>
        <w:rPr>
          <w:noProof/>
        </w:rPr>
        <w:drawing>
          <wp:inline distT="0" distB="0" distL="0" distR="0" wp14:anchorId="6073C5FC" wp14:editId="547F48E9">
            <wp:extent cx="1228725" cy="2857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28725" cy="285750"/>
                    </a:xfrm>
                    <a:prstGeom prst="rect">
                      <a:avLst/>
                    </a:prstGeom>
                  </pic:spPr>
                </pic:pic>
              </a:graphicData>
            </a:graphic>
          </wp:inline>
        </w:drawing>
      </w:r>
    </w:p>
    <w:p w14:paraId="050B9C51" w14:textId="552C6039" w:rsidR="00751C60" w:rsidRDefault="00751C60" w:rsidP="00410B05">
      <w:pPr>
        <w:pStyle w:val="ListParagraph"/>
        <w:numPr>
          <w:ilvl w:val="0"/>
          <w:numId w:val="52"/>
        </w:numPr>
      </w:pPr>
      <w:r>
        <w:rPr>
          <w:noProof/>
        </w:rPr>
        <w:t xml:space="preserve">Click </w:t>
      </w:r>
      <w:r>
        <w:rPr>
          <w:noProof/>
        </w:rPr>
        <w:drawing>
          <wp:inline distT="0" distB="0" distL="0" distR="0" wp14:anchorId="6E197298" wp14:editId="614E2A73">
            <wp:extent cx="552450" cy="25717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2450" cy="257175"/>
                    </a:xfrm>
                    <a:prstGeom prst="rect">
                      <a:avLst/>
                    </a:prstGeom>
                  </pic:spPr>
                </pic:pic>
              </a:graphicData>
            </a:graphic>
          </wp:inline>
        </w:drawing>
      </w:r>
      <w:r>
        <w:rPr>
          <w:noProof/>
        </w:rPr>
        <w:t xml:space="preserve"> to open the </w:t>
      </w:r>
      <w:r w:rsidRPr="00D9385C">
        <w:rPr>
          <w:noProof/>
        </w:rPr>
        <w:t>Export Certificate</w:t>
      </w:r>
      <w:r>
        <w:rPr>
          <w:noProof/>
        </w:rPr>
        <w:t xml:space="preserve"> configuration window.</w:t>
      </w:r>
    </w:p>
    <w:p w14:paraId="22744752" w14:textId="25F2E0B7" w:rsidR="00751C60" w:rsidRDefault="00751C60" w:rsidP="00410B05">
      <w:pPr>
        <w:pStyle w:val="ListParagraph"/>
        <w:numPr>
          <w:ilvl w:val="0"/>
          <w:numId w:val="52"/>
        </w:numPr>
      </w:pPr>
      <w:r>
        <w:rPr>
          <w:noProof/>
        </w:rPr>
        <w:t xml:space="preserve">Click </w:t>
      </w:r>
      <w:r>
        <w:rPr>
          <w:b/>
          <w:noProof/>
        </w:rPr>
        <w:t>OK</w:t>
      </w:r>
      <w:r>
        <w:rPr>
          <w:noProof/>
        </w:rPr>
        <w:t xml:space="preserve"> to export the </w:t>
      </w:r>
      <w:r w:rsidRPr="00D9385C">
        <w:rPr>
          <w:rFonts w:cs="Times New Roman"/>
          <w:noProof/>
        </w:rPr>
        <w:t>trust-ca</w:t>
      </w:r>
      <w:r>
        <w:rPr>
          <w:noProof/>
        </w:rPr>
        <w:t xml:space="preserve"> certificate.</w:t>
      </w:r>
    </w:p>
    <w:p w14:paraId="0796EF1B" w14:textId="503AB150" w:rsidR="00AD0C13" w:rsidRDefault="000C4C73" w:rsidP="00AD0C13">
      <w:pPr>
        <w:pStyle w:val="Heading2"/>
      </w:pPr>
      <w:bookmarkStart w:id="102" w:name="_Toc474939138"/>
      <w:r>
        <w:lastRenderedPageBreak/>
        <w:t>7.</w:t>
      </w:r>
      <w:r w:rsidR="00775122">
        <w:t>7</w:t>
      </w:r>
      <w:r w:rsidR="00AD0C13">
        <w:t xml:space="preserve"> Import the Firewall Certificate</w:t>
      </w:r>
      <w:bookmarkEnd w:id="102"/>
    </w:p>
    <w:p w14:paraId="445F8625" w14:textId="193721D3" w:rsidR="00AD0C13" w:rsidRDefault="00AD0C13" w:rsidP="00410B05">
      <w:pPr>
        <w:pStyle w:val="ListParagraph"/>
        <w:numPr>
          <w:ilvl w:val="0"/>
          <w:numId w:val="103"/>
        </w:numPr>
      </w:pPr>
      <w:r>
        <w:t xml:space="preserve">On your desktop, </w:t>
      </w:r>
      <w:r w:rsidR="0049042C">
        <w:t xml:space="preserve">double-click the </w:t>
      </w:r>
      <w:r w:rsidR="0049042C">
        <w:rPr>
          <w:noProof/>
        </w:rPr>
        <w:drawing>
          <wp:inline distT="0" distB="0" distL="0" distR="0" wp14:anchorId="018D16B7" wp14:editId="1CAD1B1D">
            <wp:extent cx="514350" cy="5429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4350" cy="542925"/>
                    </a:xfrm>
                    <a:prstGeom prst="rect">
                      <a:avLst/>
                    </a:prstGeom>
                  </pic:spPr>
                </pic:pic>
              </a:graphicData>
            </a:graphic>
          </wp:inline>
        </w:drawing>
      </w:r>
      <w:r w:rsidR="0049042C">
        <w:t xml:space="preserve"> certificates icon</w:t>
      </w:r>
      <w:r>
        <w:t>.</w:t>
      </w:r>
    </w:p>
    <w:p w14:paraId="271BCD32" w14:textId="367C99AD" w:rsidR="00751C60" w:rsidRDefault="004378A7" w:rsidP="00410B05">
      <w:pPr>
        <w:pStyle w:val="ListParagraph"/>
        <w:numPr>
          <w:ilvl w:val="0"/>
          <w:numId w:val="103"/>
        </w:numPr>
      </w:pPr>
      <w:r>
        <w:t>Under Certificates (Local Computer), e</w:t>
      </w:r>
      <w:r w:rsidR="00751C60">
        <w:t xml:space="preserve">xpand </w:t>
      </w:r>
      <w:r w:rsidR="004A503F">
        <w:rPr>
          <w:b/>
        </w:rPr>
        <w:t>Trusted Root Certification</w:t>
      </w:r>
      <w:r w:rsidR="00751C60">
        <w:rPr>
          <w:b/>
        </w:rPr>
        <w:t xml:space="preserve"> Authorities</w:t>
      </w:r>
      <w:r>
        <w:t xml:space="preserve"> and</w:t>
      </w:r>
      <w:r w:rsidR="00751C60">
        <w:t xml:space="preserve"> select</w:t>
      </w:r>
      <w:r>
        <w:t xml:space="preserve"> the</w:t>
      </w:r>
      <w:r w:rsidR="00751C60">
        <w:t xml:space="preserve"> </w:t>
      </w:r>
      <w:r w:rsidR="00751C60">
        <w:rPr>
          <w:b/>
        </w:rPr>
        <w:t>Certificates</w:t>
      </w:r>
      <w:r>
        <w:rPr>
          <w:b/>
        </w:rPr>
        <w:t xml:space="preserve"> </w:t>
      </w:r>
      <w:r w:rsidRPr="004378A7">
        <w:t>folder</w:t>
      </w:r>
      <w:r w:rsidR="003D01D3">
        <w:t>:</w:t>
      </w:r>
    </w:p>
    <w:p w14:paraId="02853A00" w14:textId="602BCF64" w:rsidR="00751C60" w:rsidRDefault="00751C60" w:rsidP="00751C60">
      <w:pPr>
        <w:pStyle w:val="ListParagraph"/>
      </w:pPr>
      <w:r>
        <w:rPr>
          <w:noProof/>
        </w:rPr>
        <w:drawing>
          <wp:inline distT="0" distB="0" distL="0" distR="0" wp14:anchorId="0BC00892" wp14:editId="61158953">
            <wp:extent cx="2276475" cy="60960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76475" cy="609600"/>
                    </a:xfrm>
                    <a:prstGeom prst="rect">
                      <a:avLst/>
                    </a:prstGeom>
                  </pic:spPr>
                </pic:pic>
              </a:graphicData>
            </a:graphic>
          </wp:inline>
        </w:drawing>
      </w:r>
    </w:p>
    <w:p w14:paraId="5D477780" w14:textId="2A41BD5A" w:rsidR="00751C60" w:rsidRDefault="00AF04A0" w:rsidP="00410B05">
      <w:pPr>
        <w:pStyle w:val="ListParagraph"/>
        <w:numPr>
          <w:ilvl w:val="0"/>
          <w:numId w:val="103"/>
        </w:numPr>
      </w:pPr>
      <w:r>
        <w:t>Select</w:t>
      </w:r>
      <w:r w:rsidR="00751C60">
        <w:t xml:space="preserve"> </w:t>
      </w:r>
      <w:r w:rsidR="00380F05">
        <w:rPr>
          <w:b/>
        </w:rPr>
        <w:t xml:space="preserve">Action &gt; All Tasks </w:t>
      </w:r>
      <w:r w:rsidR="00751C60">
        <w:rPr>
          <w:b/>
        </w:rPr>
        <w:t>&gt; Import</w:t>
      </w:r>
      <w:r w:rsidR="00751C60">
        <w:t xml:space="preserve">. </w:t>
      </w:r>
      <w:r w:rsidR="00751C60">
        <w:rPr>
          <w:noProof/>
        </w:rPr>
        <w:drawing>
          <wp:inline distT="0" distB="0" distL="0" distR="0" wp14:anchorId="01F519CB" wp14:editId="32EB40D0">
            <wp:extent cx="2343150" cy="9715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43150" cy="971550"/>
                    </a:xfrm>
                    <a:prstGeom prst="rect">
                      <a:avLst/>
                    </a:prstGeom>
                  </pic:spPr>
                </pic:pic>
              </a:graphicData>
            </a:graphic>
          </wp:inline>
        </w:drawing>
      </w:r>
    </w:p>
    <w:p w14:paraId="582D1C5B" w14:textId="06E32517" w:rsidR="005E3288" w:rsidRPr="005E3288" w:rsidRDefault="00751C60" w:rsidP="001004AE">
      <w:pPr>
        <w:pStyle w:val="ListParagraph"/>
        <w:numPr>
          <w:ilvl w:val="0"/>
          <w:numId w:val="174"/>
        </w:numPr>
        <w:ind w:left="720"/>
      </w:pPr>
      <w:r>
        <w:t xml:space="preserve">The </w:t>
      </w:r>
      <w:r w:rsidR="00AF04A0" w:rsidRPr="00380F05">
        <w:t>Certificate Import W</w:t>
      </w:r>
      <w:r w:rsidRPr="00380F05">
        <w:t>izard</w:t>
      </w:r>
      <w:r>
        <w:rPr>
          <w:b/>
        </w:rPr>
        <w:t xml:space="preserve"> </w:t>
      </w:r>
      <w:r w:rsidR="00AF04A0">
        <w:t>opens</w:t>
      </w:r>
      <w:r w:rsidR="001902C9">
        <w:t>. C</w:t>
      </w:r>
      <w:r w:rsidR="005E3288">
        <w:t xml:space="preserve">lick </w:t>
      </w:r>
      <w:r w:rsidR="005E3288" w:rsidRPr="003D01D3">
        <w:rPr>
          <w:b/>
        </w:rPr>
        <w:t>Next</w:t>
      </w:r>
      <w:r w:rsidR="005E3288">
        <w:t>.</w:t>
      </w:r>
    </w:p>
    <w:p w14:paraId="27ABE8AB" w14:textId="434937C6" w:rsidR="00751C60" w:rsidRDefault="00751C60" w:rsidP="001004AE">
      <w:pPr>
        <w:pStyle w:val="ListParagraph"/>
        <w:numPr>
          <w:ilvl w:val="0"/>
          <w:numId w:val="175"/>
        </w:numPr>
      </w:pPr>
      <w:r w:rsidRPr="00537C74">
        <w:rPr>
          <w:b/>
        </w:rPr>
        <w:t>Browse</w:t>
      </w:r>
      <w:r>
        <w:t xml:space="preserve"> for the </w:t>
      </w:r>
      <w:r w:rsidR="00481478" w:rsidRPr="00537C74">
        <w:rPr>
          <w:rFonts w:cs="Times New Roman"/>
        </w:rPr>
        <w:t xml:space="preserve">exported </w:t>
      </w:r>
      <w:r w:rsidRPr="00537C74">
        <w:rPr>
          <w:rFonts w:cs="Times New Roman"/>
        </w:rPr>
        <w:t xml:space="preserve">trusted-ca </w:t>
      </w:r>
      <w:r>
        <w:t>certificate</w:t>
      </w:r>
      <w:r w:rsidR="001902C9">
        <w:t>:</w:t>
      </w:r>
    </w:p>
    <w:p w14:paraId="078F2F49" w14:textId="1E17EDA2" w:rsidR="00481478" w:rsidRDefault="00481478" w:rsidP="00481478">
      <w:pPr>
        <w:pStyle w:val="ListParagraph"/>
      </w:pPr>
      <w:r>
        <w:rPr>
          <w:noProof/>
        </w:rPr>
        <w:drawing>
          <wp:inline distT="0" distB="0" distL="0" distR="0" wp14:anchorId="5AE004B9" wp14:editId="5F2204B9">
            <wp:extent cx="2371725" cy="295275"/>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71725" cy="295275"/>
                    </a:xfrm>
                    <a:prstGeom prst="rect">
                      <a:avLst/>
                    </a:prstGeom>
                  </pic:spPr>
                </pic:pic>
              </a:graphicData>
            </a:graphic>
          </wp:inline>
        </w:drawing>
      </w:r>
    </w:p>
    <w:p w14:paraId="6D46FEE4" w14:textId="768A7DE6" w:rsidR="0010533F" w:rsidRDefault="00481478" w:rsidP="001004AE">
      <w:pPr>
        <w:pStyle w:val="ListParagraph"/>
        <w:numPr>
          <w:ilvl w:val="0"/>
          <w:numId w:val="175"/>
        </w:numPr>
      </w:pPr>
      <w:r>
        <w:t xml:space="preserve">Click </w:t>
      </w:r>
      <w:r>
        <w:rPr>
          <w:b/>
        </w:rPr>
        <w:t>Next</w:t>
      </w:r>
      <w:r>
        <w:t>.</w:t>
      </w:r>
    </w:p>
    <w:p w14:paraId="3A0CCDCD" w14:textId="41F803A7" w:rsidR="00481478" w:rsidRDefault="00481478" w:rsidP="001004AE">
      <w:pPr>
        <w:pStyle w:val="ListParagraph"/>
        <w:numPr>
          <w:ilvl w:val="0"/>
          <w:numId w:val="175"/>
        </w:numPr>
      </w:pPr>
      <w:r>
        <w:t>Verify</w:t>
      </w:r>
      <w:r w:rsidR="00537C74">
        <w:t xml:space="preserve"> that</w:t>
      </w:r>
      <w:r>
        <w:t xml:space="preserve"> the following is configured:</w:t>
      </w:r>
    </w:p>
    <w:p w14:paraId="37C14C57" w14:textId="40F2481F" w:rsidR="00481478" w:rsidRDefault="00481478" w:rsidP="00481478">
      <w:pPr>
        <w:pStyle w:val="ListParagraph"/>
      </w:pPr>
      <w:r>
        <w:rPr>
          <w:noProof/>
        </w:rPr>
        <w:drawing>
          <wp:inline distT="0" distB="0" distL="0" distR="0" wp14:anchorId="6690844D" wp14:editId="51305F4E">
            <wp:extent cx="3876675" cy="685800"/>
            <wp:effectExtent l="0" t="0" r="952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76675" cy="685800"/>
                    </a:xfrm>
                    <a:prstGeom prst="rect">
                      <a:avLst/>
                    </a:prstGeom>
                  </pic:spPr>
                </pic:pic>
              </a:graphicData>
            </a:graphic>
          </wp:inline>
        </w:drawing>
      </w:r>
    </w:p>
    <w:p w14:paraId="280A5F8C" w14:textId="5FEE0576" w:rsidR="00481478" w:rsidRDefault="00481478" w:rsidP="001004AE">
      <w:pPr>
        <w:pStyle w:val="ListParagraph"/>
        <w:numPr>
          <w:ilvl w:val="0"/>
          <w:numId w:val="175"/>
        </w:numPr>
      </w:pPr>
      <w:r>
        <w:t xml:space="preserve">Click </w:t>
      </w:r>
      <w:r>
        <w:rPr>
          <w:b/>
        </w:rPr>
        <w:t>Next</w:t>
      </w:r>
      <w:r w:rsidR="00AF04A0">
        <w:t>, c</w:t>
      </w:r>
      <w:r>
        <w:t xml:space="preserve">lick </w:t>
      </w:r>
      <w:r w:rsidR="00AF04A0">
        <w:rPr>
          <w:b/>
        </w:rPr>
        <w:t>Finish</w:t>
      </w:r>
      <w:r w:rsidR="00B813A9" w:rsidRPr="00B813A9">
        <w:t>, and then click</w:t>
      </w:r>
      <w:r w:rsidR="00B813A9">
        <w:rPr>
          <w:b/>
        </w:rPr>
        <w:t xml:space="preserve"> OK </w:t>
      </w:r>
      <w:r w:rsidR="00B813A9" w:rsidRPr="00B813A9">
        <w:t>in the status window</w:t>
      </w:r>
      <w:r>
        <w:t>.</w:t>
      </w:r>
    </w:p>
    <w:p w14:paraId="5AC71C1B" w14:textId="1677FD12" w:rsidR="00481478" w:rsidRDefault="00481478" w:rsidP="001004AE">
      <w:pPr>
        <w:pStyle w:val="ListParagraph"/>
        <w:numPr>
          <w:ilvl w:val="0"/>
          <w:numId w:val="175"/>
        </w:numPr>
      </w:pPr>
      <w:r>
        <w:t>Notice</w:t>
      </w:r>
      <w:r w:rsidR="00537C74">
        <w:t xml:space="preserve"> that</w:t>
      </w:r>
      <w:r>
        <w:t xml:space="preserve"> the trusted</w:t>
      </w:r>
      <w:r w:rsidR="00BD1396">
        <w:t>-ca certificate is now imported:</w:t>
      </w:r>
    </w:p>
    <w:p w14:paraId="22C4405D" w14:textId="3A678C85" w:rsidR="00481478" w:rsidRDefault="0049042C" w:rsidP="00481478">
      <w:pPr>
        <w:pStyle w:val="ListParagraph"/>
      </w:pPr>
      <w:r>
        <w:rPr>
          <w:noProof/>
        </w:rPr>
        <w:drawing>
          <wp:inline distT="0" distB="0" distL="0" distR="0" wp14:anchorId="3186A01C" wp14:editId="14B92B31">
            <wp:extent cx="5495925" cy="609600"/>
            <wp:effectExtent l="0" t="0" r="952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95925" cy="609600"/>
                    </a:xfrm>
                    <a:prstGeom prst="rect">
                      <a:avLst/>
                    </a:prstGeom>
                  </pic:spPr>
                </pic:pic>
              </a:graphicData>
            </a:graphic>
          </wp:inline>
        </w:drawing>
      </w:r>
    </w:p>
    <w:p w14:paraId="6054B807" w14:textId="74489D31" w:rsidR="00481478" w:rsidRDefault="00481478" w:rsidP="001004AE">
      <w:pPr>
        <w:pStyle w:val="ListParagraph"/>
        <w:numPr>
          <w:ilvl w:val="0"/>
          <w:numId w:val="175"/>
        </w:numPr>
      </w:pPr>
      <w:r>
        <w:t xml:space="preserve">Close the </w:t>
      </w:r>
      <w:r w:rsidRPr="00B813A9">
        <w:t>Microsoft Management Console</w:t>
      </w:r>
      <w:r w:rsidR="00B813A9">
        <w:t>.</w:t>
      </w:r>
      <w:r>
        <w:t xml:space="preserve"> Click </w:t>
      </w:r>
      <w:r w:rsidR="00B813A9">
        <w:rPr>
          <w:b/>
        </w:rPr>
        <w:t xml:space="preserve">No </w:t>
      </w:r>
      <w:r w:rsidR="00B813A9" w:rsidRPr="00B813A9">
        <w:t>when asked to save console settings</w:t>
      </w:r>
      <w:r>
        <w:t>.</w:t>
      </w:r>
    </w:p>
    <w:p w14:paraId="04B38A7A" w14:textId="20E18281" w:rsidR="00481478" w:rsidRDefault="000C4C73" w:rsidP="00481478">
      <w:pPr>
        <w:pStyle w:val="Heading2"/>
      </w:pPr>
      <w:bookmarkStart w:id="103" w:name="_Toc474939139"/>
      <w:r>
        <w:t>7.</w:t>
      </w:r>
      <w:r w:rsidR="00481478">
        <w:t>8 Test the Decryption Policy</w:t>
      </w:r>
      <w:bookmarkEnd w:id="103"/>
    </w:p>
    <w:p w14:paraId="76D41A7F" w14:textId="3E0AD548" w:rsidR="00481478" w:rsidRDefault="00481478" w:rsidP="00410B05">
      <w:pPr>
        <w:pStyle w:val="ListParagraph"/>
        <w:numPr>
          <w:ilvl w:val="0"/>
          <w:numId w:val="53"/>
        </w:numPr>
      </w:pPr>
      <w:r>
        <w:t xml:space="preserve">On </w:t>
      </w:r>
      <w:r w:rsidR="00ED2317">
        <w:t>the Windows</w:t>
      </w:r>
      <w:r>
        <w:t xml:space="preserve"> desktop, open a browser </w:t>
      </w:r>
      <w:r w:rsidR="00ED2317">
        <w:t>(not F</w:t>
      </w:r>
      <w:r w:rsidR="00704EF5">
        <w:t xml:space="preserve">irefox) </w:t>
      </w:r>
      <w:r>
        <w:t>in priva</w:t>
      </w:r>
      <w:r w:rsidR="00ED2317">
        <w:t>te/incognito mode and browse to</w:t>
      </w:r>
      <w:r>
        <w:t xml:space="preserve"> </w:t>
      </w:r>
      <w:r w:rsidRPr="00184895">
        <w:rPr>
          <w:rFonts w:ascii="Courier New" w:hAnsi="Courier New" w:cs="Courier New"/>
        </w:rPr>
        <w:t>http://www.eicar.org</w:t>
      </w:r>
      <w:r>
        <w:t>.</w:t>
      </w:r>
    </w:p>
    <w:p w14:paraId="42097279" w14:textId="6653DFE6" w:rsidR="00481478" w:rsidRDefault="00481478" w:rsidP="00410B05">
      <w:pPr>
        <w:pStyle w:val="ListParagraph"/>
        <w:numPr>
          <w:ilvl w:val="0"/>
          <w:numId w:val="53"/>
        </w:numPr>
      </w:pPr>
      <w:r>
        <w:t xml:space="preserve">Click the </w:t>
      </w:r>
      <w:r>
        <w:rPr>
          <w:b/>
        </w:rPr>
        <w:t>DOWNLOAD ANTIMALWARE TESTFILE</w:t>
      </w:r>
      <w:r>
        <w:t xml:space="preserve"> image in the top-right</w:t>
      </w:r>
      <w:r w:rsidR="00EF0649">
        <w:t xml:space="preserve"> corner</w:t>
      </w:r>
      <w:r>
        <w:t>.</w:t>
      </w:r>
    </w:p>
    <w:p w14:paraId="7F795B01" w14:textId="77777777" w:rsidR="00481478" w:rsidRDefault="00481478" w:rsidP="001004AE">
      <w:pPr>
        <w:ind w:left="360"/>
      </w:pPr>
      <w:r>
        <w:rPr>
          <w:noProof/>
        </w:rPr>
        <w:drawing>
          <wp:inline distT="0" distB="0" distL="0" distR="0" wp14:anchorId="5A2FE1E1" wp14:editId="79F959D0">
            <wp:extent cx="2819400" cy="6858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9400" cy="685800"/>
                    </a:xfrm>
                    <a:prstGeom prst="rect">
                      <a:avLst/>
                    </a:prstGeom>
                  </pic:spPr>
                </pic:pic>
              </a:graphicData>
            </a:graphic>
          </wp:inline>
        </w:drawing>
      </w:r>
    </w:p>
    <w:p w14:paraId="6DA52767" w14:textId="77777777" w:rsidR="00481478" w:rsidRDefault="00481478" w:rsidP="00410B05">
      <w:pPr>
        <w:pStyle w:val="ListParagraph"/>
        <w:numPr>
          <w:ilvl w:val="0"/>
          <w:numId w:val="53"/>
        </w:numPr>
      </w:pPr>
      <w:r>
        <w:lastRenderedPageBreak/>
        <w:t xml:space="preserve">Click the </w:t>
      </w:r>
      <w:r w:rsidRPr="00184895">
        <w:rPr>
          <w:b/>
        </w:rPr>
        <w:t>Download</w:t>
      </w:r>
      <w:r>
        <w:t xml:space="preserve"> link on the left of the web page. </w:t>
      </w:r>
    </w:p>
    <w:p w14:paraId="73E585F0" w14:textId="77777777" w:rsidR="00481478" w:rsidRDefault="00481478" w:rsidP="00481478">
      <w:pPr>
        <w:pStyle w:val="ListParagraph"/>
      </w:pPr>
      <w:r>
        <w:rPr>
          <w:noProof/>
        </w:rPr>
        <w:drawing>
          <wp:inline distT="0" distB="0" distL="0" distR="0" wp14:anchorId="6DF78209" wp14:editId="4B448EAD">
            <wp:extent cx="2762250" cy="12192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2250" cy="1219200"/>
                    </a:xfrm>
                    <a:prstGeom prst="rect">
                      <a:avLst/>
                    </a:prstGeom>
                  </pic:spPr>
                </pic:pic>
              </a:graphicData>
            </a:graphic>
          </wp:inline>
        </w:drawing>
      </w:r>
    </w:p>
    <w:p w14:paraId="47503B34" w14:textId="2C37D75F" w:rsidR="00481478" w:rsidRDefault="00481478" w:rsidP="00410B05">
      <w:pPr>
        <w:pStyle w:val="ListParagraph"/>
        <w:numPr>
          <w:ilvl w:val="0"/>
          <w:numId w:val="53"/>
        </w:numPr>
      </w:pPr>
      <w:r>
        <w:t xml:space="preserve">Within the Download area at the bottom of the page, click either the </w:t>
      </w:r>
      <w:r w:rsidRPr="00184895">
        <w:rPr>
          <w:b/>
        </w:rPr>
        <w:t>eicar.com</w:t>
      </w:r>
      <w:r>
        <w:t xml:space="preserve"> or the </w:t>
      </w:r>
      <w:r w:rsidRPr="00184895">
        <w:rPr>
          <w:b/>
        </w:rPr>
        <w:t>eicar.com.txt</w:t>
      </w:r>
      <w:r>
        <w:t xml:space="preserve"> file to download the file using </w:t>
      </w:r>
      <w:r w:rsidR="008F5AE0">
        <w:rPr>
          <w:rFonts w:cs="Times New Roman"/>
        </w:rPr>
        <w:t>HTTPS</w:t>
      </w:r>
      <w:r w:rsidR="00BD1396">
        <w:t>:</w:t>
      </w:r>
    </w:p>
    <w:p w14:paraId="6BFC0CD5" w14:textId="77777777" w:rsidR="00481478" w:rsidRDefault="00481478" w:rsidP="00481478">
      <w:pPr>
        <w:pStyle w:val="ListParagraph"/>
      </w:pPr>
      <w:r>
        <w:rPr>
          <w:noProof/>
        </w:rPr>
        <w:drawing>
          <wp:inline distT="0" distB="0" distL="0" distR="0" wp14:anchorId="202262FC" wp14:editId="623C12BF">
            <wp:extent cx="5943600" cy="1313180"/>
            <wp:effectExtent l="0" t="0" r="0" b="127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313180"/>
                    </a:xfrm>
                    <a:prstGeom prst="rect">
                      <a:avLst/>
                    </a:prstGeom>
                  </pic:spPr>
                </pic:pic>
              </a:graphicData>
            </a:graphic>
          </wp:inline>
        </w:drawing>
      </w:r>
    </w:p>
    <w:p w14:paraId="3F854A81" w14:textId="0FAC1FDB" w:rsidR="00481478" w:rsidRDefault="00704EF5" w:rsidP="008F5AE0">
      <w:pPr>
        <w:pStyle w:val="ListParagraph"/>
      </w:pPr>
      <w:r>
        <w:t xml:space="preserve">The </w:t>
      </w:r>
      <w:r w:rsidRPr="008F5AE0">
        <w:t>Eicar Test File</w:t>
      </w:r>
      <w:r>
        <w:t xml:space="preserve"> </w:t>
      </w:r>
      <w:r w:rsidR="008F5AE0">
        <w:t>is</w:t>
      </w:r>
      <w:r>
        <w:t xml:space="preserve"> detected and t</w:t>
      </w:r>
      <w:r w:rsidRPr="00704EF5">
        <w:t>he</w:t>
      </w:r>
      <w:r>
        <w:t xml:space="preserve"> connection gets </w:t>
      </w:r>
      <w:r w:rsidR="008F5AE0">
        <w:t>reset.</w:t>
      </w:r>
    </w:p>
    <w:p w14:paraId="77880BE7" w14:textId="4D1CC376" w:rsidR="00481478" w:rsidRDefault="00B96953" w:rsidP="00481478">
      <w:pPr>
        <w:pStyle w:val="ListParagraph"/>
      </w:pPr>
      <w:r>
        <w:rPr>
          <w:noProof/>
        </w:rPr>
        <w:drawing>
          <wp:inline distT="0" distB="0" distL="0" distR="0" wp14:anchorId="6383677F" wp14:editId="39F5A113">
            <wp:extent cx="5848350" cy="175260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48350" cy="1752600"/>
                    </a:xfrm>
                    <a:prstGeom prst="rect">
                      <a:avLst/>
                    </a:prstGeom>
                    <a:ln w="19050" cmpd="sng">
                      <a:solidFill>
                        <a:schemeClr val="accent1"/>
                      </a:solidFill>
                    </a:ln>
                  </pic:spPr>
                </pic:pic>
              </a:graphicData>
            </a:graphic>
          </wp:inline>
        </w:drawing>
      </w:r>
    </w:p>
    <w:p w14:paraId="23FBE2AD" w14:textId="44F4A8C1" w:rsidR="00704EF5" w:rsidRDefault="00DC2CE3" w:rsidP="00410B05">
      <w:pPr>
        <w:pStyle w:val="ListParagraph"/>
        <w:numPr>
          <w:ilvl w:val="0"/>
          <w:numId w:val="53"/>
        </w:numPr>
      </w:pPr>
      <w:r>
        <w:t>In the same browser</w:t>
      </w:r>
      <w:r w:rsidR="00BD1396">
        <w:t>,</w:t>
      </w:r>
      <w:r>
        <w:t xml:space="preserve"> browse to</w:t>
      </w:r>
      <w:r w:rsidR="00704EF5">
        <w:t xml:space="preserve"> </w:t>
      </w:r>
      <w:r w:rsidR="00704EF5" w:rsidRPr="00704EF5">
        <w:rPr>
          <w:rFonts w:ascii="Courier New" w:hAnsi="Courier New" w:cs="Courier New"/>
        </w:rPr>
        <w:t>https://www.paloaltonetworks.com</w:t>
      </w:r>
      <w:r w:rsidR="00537C74" w:rsidRPr="00537C74">
        <w:rPr>
          <w:rFonts w:cs="Times New Roman"/>
        </w:rPr>
        <w:t>.</w:t>
      </w:r>
    </w:p>
    <w:p w14:paraId="14D60160" w14:textId="2E1F0F4E" w:rsidR="00704EF5" w:rsidRDefault="00704EF5" w:rsidP="001C3574">
      <w:pPr>
        <w:pStyle w:val="ListParagraph"/>
      </w:pPr>
      <w:r>
        <w:t>There is no certificate warning and the page is displayed correctly.</w:t>
      </w:r>
    </w:p>
    <w:p w14:paraId="789AE9B1" w14:textId="338E831E" w:rsidR="00704EF5" w:rsidRDefault="00704EF5" w:rsidP="00410B05">
      <w:pPr>
        <w:pStyle w:val="ListParagraph"/>
        <w:numPr>
          <w:ilvl w:val="0"/>
          <w:numId w:val="53"/>
        </w:numPr>
      </w:pPr>
      <w:r>
        <w:t>Click the</w:t>
      </w:r>
      <w:r w:rsidR="00B76069">
        <w:t xml:space="preserve"> </w:t>
      </w:r>
      <w:r w:rsidR="00B76069" w:rsidRPr="00BD1396">
        <w:rPr>
          <w:b/>
        </w:rPr>
        <w:t>lock</w:t>
      </w:r>
      <w:r>
        <w:t xml:space="preserve"> icon </w:t>
      </w:r>
      <w:r w:rsidR="0049042C">
        <w:t>next to</w:t>
      </w:r>
      <w:r>
        <w:t xml:space="preserve"> the URL in the browser (</w:t>
      </w:r>
      <w:r w:rsidR="00B96953">
        <w:t>Internet Explorer</w:t>
      </w:r>
      <w:r>
        <w:t>).</w:t>
      </w:r>
    </w:p>
    <w:p w14:paraId="08F2E70D" w14:textId="0FCAF31F" w:rsidR="00704EF5" w:rsidRDefault="00704EF5" w:rsidP="00410B05">
      <w:pPr>
        <w:pStyle w:val="ListParagraph"/>
        <w:numPr>
          <w:ilvl w:val="0"/>
          <w:numId w:val="53"/>
        </w:numPr>
      </w:pPr>
      <w:r>
        <w:t xml:space="preserve">Notice that the signer is the </w:t>
      </w:r>
      <w:r w:rsidR="00537C74">
        <w:rPr>
          <w:rFonts w:cs="Times New Roman"/>
        </w:rPr>
        <w:t>firewall</w:t>
      </w:r>
      <w:r w:rsidRPr="00537C74">
        <w:rPr>
          <w:rFonts w:cs="Times New Roman"/>
        </w:rPr>
        <w:t xml:space="preserve"> </w:t>
      </w:r>
      <w:r w:rsidR="0049042C" w:rsidRPr="00537C74">
        <w:rPr>
          <w:rFonts w:cs="Times New Roman"/>
        </w:rPr>
        <w:t>192.168.1.1</w:t>
      </w:r>
      <w:r w:rsidR="00BD1396">
        <w:t>:</w:t>
      </w:r>
    </w:p>
    <w:p w14:paraId="2BE23018" w14:textId="4F31BA91" w:rsidR="00704EF5" w:rsidRDefault="00B96953" w:rsidP="00704EF5">
      <w:pPr>
        <w:pStyle w:val="ListParagraph"/>
      </w:pPr>
      <w:r>
        <w:rPr>
          <w:noProof/>
        </w:rPr>
        <w:lastRenderedPageBreak/>
        <w:drawing>
          <wp:inline distT="0" distB="0" distL="0" distR="0" wp14:anchorId="41CF35BA" wp14:editId="454CED5F">
            <wp:extent cx="3076575" cy="23431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76575" cy="2343150"/>
                    </a:xfrm>
                    <a:prstGeom prst="rect">
                      <a:avLst/>
                    </a:prstGeom>
                  </pic:spPr>
                </pic:pic>
              </a:graphicData>
            </a:graphic>
          </wp:inline>
        </w:drawing>
      </w:r>
    </w:p>
    <w:p w14:paraId="0CB0155A" w14:textId="3F3D9431" w:rsidR="00481478" w:rsidRDefault="00481478" w:rsidP="00410B05">
      <w:pPr>
        <w:pStyle w:val="ListParagraph"/>
        <w:numPr>
          <w:ilvl w:val="0"/>
          <w:numId w:val="53"/>
        </w:numPr>
      </w:pPr>
      <w:r>
        <w:t>Close all browser windows except for the firewall WebUI.</w:t>
      </w:r>
    </w:p>
    <w:p w14:paraId="386AF26B" w14:textId="5FC76681" w:rsidR="00B96953" w:rsidRDefault="008C56CB" w:rsidP="00410B05">
      <w:pPr>
        <w:pStyle w:val="ListParagraph"/>
        <w:numPr>
          <w:ilvl w:val="0"/>
          <w:numId w:val="53"/>
        </w:numPr>
      </w:pPr>
      <w:r>
        <w:t>Open a new browser and b</w:t>
      </w:r>
      <w:r w:rsidR="001C3574">
        <w:t>rowse</w:t>
      </w:r>
      <w:r w:rsidR="00B96953">
        <w:t xml:space="preserve"> to </w:t>
      </w:r>
      <w:r w:rsidR="00B96953" w:rsidRPr="001C3574">
        <w:rPr>
          <w:rFonts w:ascii="Courier New" w:hAnsi="Courier New" w:cs="Courier New"/>
        </w:rPr>
        <w:t>https://www.badssl.com</w:t>
      </w:r>
      <w:r w:rsidR="001C3574">
        <w:t>.</w:t>
      </w:r>
    </w:p>
    <w:p w14:paraId="4E52D142" w14:textId="01C57A7C" w:rsidR="00B96953" w:rsidRDefault="00B96953" w:rsidP="00410B05">
      <w:pPr>
        <w:pStyle w:val="ListParagraph"/>
        <w:numPr>
          <w:ilvl w:val="0"/>
          <w:numId w:val="53"/>
        </w:numPr>
      </w:pPr>
      <w:r>
        <w:t xml:space="preserve">Click </w:t>
      </w:r>
      <w:r w:rsidR="008C56CB" w:rsidRPr="008C56CB">
        <w:rPr>
          <w:b/>
        </w:rPr>
        <w:t>untrusted-root</w:t>
      </w:r>
      <w:r w:rsidR="001902C9">
        <w:t>:</w:t>
      </w:r>
    </w:p>
    <w:p w14:paraId="403A5032" w14:textId="1D2A7146" w:rsidR="00B96953" w:rsidRDefault="00B96953" w:rsidP="00B96953">
      <w:pPr>
        <w:pStyle w:val="ListParagraph"/>
      </w:pPr>
      <w:r>
        <w:rPr>
          <w:noProof/>
        </w:rPr>
        <w:drawing>
          <wp:inline distT="0" distB="0" distL="0" distR="0" wp14:anchorId="00484793" wp14:editId="6FEE8E44">
            <wp:extent cx="3276600" cy="29241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76600" cy="2924175"/>
                    </a:xfrm>
                    <a:prstGeom prst="rect">
                      <a:avLst/>
                    </a:prstGeom>
                  </pic:spPr>
                </pic:pic>
              </a:graphicData>
            </a:graphic>
          </wp:inline>
        </w:drawing>
      </w:r>
    </w:p>
    <w:p w14:paraId="0FB19E84" w14:textId="2BA60FD7" w:rsidR="00B96953" w:rsidRDefault="00B96953" w:rsidP="00410B05">
      <w:pPr>
        <w:pStyle w:val="ListParagraph"/>
        <w:numPr>
          <w:ilvl w:val="0"/>
          <w:numId w:val="53"/>
        </w:numPr>
      </w:pPr>
      <w:r>
        <w:t xml:space="preserve">Notice </w:t>
      </w:r>
      <w:r w:rsidR="00BD1396">
        <w:t xml:space="preserve">that </w:t>
      </w:r>
      <w:r>
        <w:t>a certifi</w:t>
      </w:r>
      <w:r w:rsidR="002A5093">
        <w:t>cate warning is now displayed. Choose to c</w:t>
      </w:r>
      <w:r>
        <w:t>ontinue</w:t>
      </w:r>
      <w:r w:rsidR="002A5093">
        <w:t xml:space="preserve"> to the website</w:t>
      </w:r>
      <w:r>
        <w:t>.</w:t>
      </w:r>
    </w:p>
    <w:p w14:paraId="3C117825" w14:textId="0FF8A17F" w:rsidR="00B96953" w:rsidRDefault="00B96953" w:rsidP="00410B05">
      <w:pPr>
        <w:pStyle w:val="ListParagraph"/>
        <w:numPr>
          <w:ilvl w:val="0"/>
          <w:numId w:val="53"/>
        </w:numPr>
      </w:pPr>
      <w:r>
        <w:t xml:space="preserve">Click the </w:t>
      </w:r>
      <w:r>
        <w:rPr>
          <w:noProof/>
        </w:rPr>
        <w:drawing>
          <wp:inline distT="0" distB="0" distL="0" distR="0" wp14:anchorId="6DF88EF3" wp14:editId="73910306">
            <wp:extent cx="180975" cy="21907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975" cy="219075"/>
                    </a:xfrm>
                    <a:prstGeom prst="rect">
                      <a:avLst/>
                    </a:prstGeom>
                  </pic:spPr>
                </pic:pic>
              </a:graphicData>
            </a:graphic>
          </wp:inline>
        </w:drawing>
      </w:r>
      <w:r>
        <w:t xml:space="preserve"> icon near the URL and then click </w:t>
      </w:r>
      <w:r>
        <w:rPr>
          <w:b/>
        </w:rPr>
        <w:t>View Certificates</w:t>
      </w:r>
      <w:r w:rsidR="001902C9">
        <w:t>:</w:t>
      </w:r>
    </w:p>
    <w:p w14:paraId="6C3D2508" w14:textId="78C8A4CC" w:rsidR="00B96953" w:rsidRDefault="00B96953" w:rsidP="00B96953">
      <w:pPr>
        <w:pStyle w:val="ListParagraph"/>
      </w:pPr>
      <w:r>
        <w:rPr>
          <w:noProof/>
        </w:rPr>
        <w:lastRenderedPageBreak/>
        <w:drawing>
          <wp:inline distT="0" distB="0" distL="0" distR="0" wp14:anchorId="44670F9C" wp14:editId="40CEA3EC">
            <wp:extent cx="2505075" cy="24669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05075" cy="2466975"/>
                    </a:xfrm>
                    <a:prstGeom prst="rect">
                      <a:avLst/>
                    </a:prstGeom>
                  </pic:spPr>
                </pic:pic>
              </a:graphicData>
            </a:graphic>
          </wp:inline>
        </w:drawing>
      </w:r>
    </w:p>
    <w:p w14:paraId="64F666C3" w14:textId="33FB0381" w:rsidR="00B96953" w:rsidRDefault="00B96953" w:rsidP="007573B2">
      <w:pPr>
        <w:ind w:left="720" w:hanging="360"/>
      </w:pPr>
      <w:r>
        <w:t xml:space="preserve">Notice </w:t>
      </w:r>
      <w:r w:rsidR="00BD1396">
        <w:t xml:space="preserve">that </w:t>
      </w:r>
      <w:r>
        <w:t>the certificate is still signed by the firewall. However, it was signed with the untrusted certificate.</w:t>
      </w:r>
    </w:p>
    <w:p w14:paraId="3200C816" w14:textId="4E8F3BDF" w:rsidR="00704EF5" w:rsidRPr="00521FBC" w:rsidRDefault="000C4C73" w:rsidP="00704EF5">
      <w:pPr>
        <w:pStyle w:val="Heading2"/>
      </w:pPr>
      <w:bookmarkStart w:id="104" w:name="_Toc474939140"/>
      <w:r>
        <w:t>7.</w:t>
      </w:r>
      <w:r w:rsidR="00704EF5">
        <w:t>9 Review Logs</w:t>
      </w:r>
      <w:bookmarkEnd w:id="104"/>
    </w:p>
    <w:p w14:paraId="6308C97C" w14:textId="3895DFF9" w:rsidR="00704EF5" w:rsidRPr="00704EF5" w:rsidRDefault="00704EF5" w:rsidP="00410B05">
      <w:pPr>
        <w:pStyle w:val="ListParagraph"/>
        <w:numPr>
          <w:ilvl w:val="0"/>
          <w:numId w:val="54"/>
        </w:numPr>
      </w:pPr>
      <w:r>
        <w:rPr>
          <w:rFonts w:cs="Times New Roman"/>
        </w:rPr>
        <w:t xml:space="preserve">Select </w:t>
      </w:r>
      <w:r>
        <w:rPr>
          <w:rFonts w:cs="Times New Roman"/>
          <w:b/>
        </w:rPr>
        <w:t>Monitor &gt; Logs &gt; Threat</w:t>
      </w:r>
      <w:r>
        <w:rPr>
          <w:rFonts w:cs="Times New Roman"/>
        </w:rPr>
        <w:t xml:space="preserve">. </w:t>
      </w:r>
      <w:r>
        <w:rPr>
          <w:noProof/>
        </w:rPr>
        <w:drawing>
          <wp:inline distT="0" distB="0" distL="0" distR="0" wp14:anchorId="56AB6C74" wp14:editId="096C7D01">
            <wp:extent cx="685800" cy="2000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 cy="200025"/>
                    </a:xfrm>
                    <a:prstGeom prst="rect">
                      <a:avLst/>
                    </a:prstGeom>
                  </pic:spPr>
                </pic:pic>
              </a:graphicData>
            </a:graphic>
          </wp:inline>
        </w:drawing>
      </w:r>
    </w:p>
    <w:p w14:paraId="68BE202E" w14:textId="694FD06D" w:rsidR="00704EF5" w:rsidRDefault="00704EF5" w:rsidP="007573B2">
      <w:pPr>
        <w:ind w:left="360"/>
      </w:pPr>
      <w:r>
        <w:t xml:space="preserve">Notice </w:t>
      </w:r>
      <w:r w:rsidR="001902C9">
        <w:t xml:space="preserve">that </w:t>
      </w:r>
      <w:r>
        <w:t>there is an entry for when the conn</w:t>
      </w:r>
      <w:r w:rsidR="00BD1396">
        <w:t>ection was reset in the browser:</w:t>
      </w:r>
    </w:p>
    <w:p w14:paraId="56AF1E83" w14:textId="65F2816E" w:rsidR="00C52965" w:rsidRPr="00521FBC" w:rsidRDefault="00C52965" w:rsidP="00C52965">
      <w:pPr>
        <w:pStyle w:val="ListParagraph"/>
      </w:pPr>
      <w:r>
        <w:rPr>
          <w:noProof/>
        </w:rPr>
        <w:drawing>
          <wp:inline distT="0" distB="0" distL="0" distR="0" wp14:anchorId="235C484E" wp14:editId="264EAF08">
            <wp:extent cx="3248025" cy="476250"/>
            <wp:effectExtent l="0" t="0" r="952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48025" cy="476250"/>
                    </a:xfrm>
                    <a:prstGeom prst="rect">
                      <a:avLst/>
                    </a:prstGeom>
                  </pic:spPr>
                </pic:pic>
              </a:graphicData>
            </a:graphic>
          </wp:inline>
        </w:drawing>
      </w:r>
    </w:p>
    <w:p w14:paraId="47C0D477" w14:textId="335F2D85" w:rsidR="003B1D8D" w:rsidRPr="003B1D8D" w:rsidRDefault="003B1D8D" w:rsidP="007573B2">
      <w:pPr>
        <w:pStyle w:val="ListParagraph"/>
        <w:numPr>
          <w:ilvl w:val="0"/>
          <w:numId w:val="54"/>
        </w:numPr>
      </w:pPr>
      <w:r>
        <w:rPr>
          <w:rFonts w:cs="Times New Roman"/>
        </w:rPr>
        <w:t xml:space="preserve">Select </w:t>
      </w:r>
      <w:r>
        <w:rPr>
          <w:rFonts w:cs="Times New Roman"/>
          <w:b/>
        </w:rPr>
        <w:t>Monitor &gt; Logs &gt; Traffic</w:t>
      </w:r>
      <w:r>
        <w:rPr>
          <w:rFonts w:cs="Times New Roman"/>
        </w:rPr>
        <w:t xml:space="preserve">. </w:t>
      </w:r>
      <w:r>
        <w:rPr>
          <w:noProof/>
        </w:rPr>
        <w:drawing>
          <wp:inline distT="0" distB="0" distL="0" distR="0" wp14:anchorId="04DEB2F0" wp14:editId="6E83672B">
            <wp:extent cx="581025" cy="180975"/>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1025" cy="180975"/>
                    </a:xfrm>
                    <a:prstGeom prst="rect">
                      <a:avLst/>
                    </a:prstGeom>
                  </pic:spPr>
                </pic:pic>
              </a:graphicData>
            </a:graphic>
          </wp:inline>
        </w:drawing>
      </w:r>
    </w:p>
    <w:p w14:paraId="65620CD9" w14:textId="7833B76C" w:rsidR="003B1D8D" w:rsidRPr="003B1D8D" w:rsidRDefault="00B76069" w:rsidP="007573B2">
      <w:pPr>
        <w:pStyle w:val="ListParagraph"/>
        <w:numPr>
          <w:ilvl w:val="0"/>
          <w:numId w:val="54"/>
        </w:numPr>
      </w:pPr>
      <w:r>
        <w:rPr>
          <w:rFonts w:cs="Times New Roman"/>
        </w:rPr>
        <w:t xml:space="preserve">Type </w:t>
      </w:r>
      <w:r w:rsidRPr="00B76069">
        <w:rPr>
          <w:rFonts w:ascii="Courier New" w:hAnsi="Courier New" w:cs="Courier New"/>
        </w:rPr>
        <w:t>( flags has proxy )</w:t>
      </w:r>
      <w:r>
        <w:rPr>
          <w:rFonts w:cs="Times New Roman"/>
        </w:rPr>
        <w:t xml:space="preserve"> in the</w:t>
      </w:r>
      <w:r w:rsidR="003B1D8D">
        <w:rPr>
          <w:rFonts w:cs="Times New Roman"/>
        </w:rPr>
        <w:t xml:space="preserve"> filter text box. This filter flags only traffic entries that were decrypted.</w:t>
      </w:r>
    </w:p>
    <w:p w14:paraId="4AB713F5" w14:textId="4DE06C9C" w:rsidR="003B1D8D" w:rsidRPr="003B1D8D" w:rsidRDefault="00392E67" w:rsidP="003B1D8D">
      <w:pPr>
        <w:pStyle w:val="ListParagraph"/>
      </w:pPr>
      <w:r>
        <w:rPr>
          <w:noProof/>
        </w:rPr>
        <w:drawing>
          <wp:inline distT="0" distB="0" distL="0" distR="0" wp14:anchorId="35B36D4C" wp14:editId="571F4A56">
            <wp:extent cx="5943600" cy="7334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733425"/>
                    </a:xfrm>
                    <a:prstGeom prst="rect">
                      <a:avLst/>
                    </a:prstGeom>
                  </pic:spPr>
                </pic:pic>
              </a:graphicData>
            </a:graphic>
          </wp:inline>
        </w:drawing>
      </w:r>
    </w:p>
    <w:p w14:paraId="6F57677F" w14:textId="6C387F08" w:rsidR="003B1D8D" w:rsidRDefault="008D745C" w:rsidP="007573B2">
      <w:pPr>
        <w:pStyle w:val="ListParagraph"/>
        <w:numPr>
          <w:ilvl w:val="0"/>
          <w:numId w:val="54"/>
        </w:numPr>
      </w:pPr>
      <w:r>
        <w:t>Hover</w:t>
      </w:r>
      <w:r w:rsidR="000049D0">
        <w:t xml:space="preserve"> over </w:t>
      </w:r>
      <w:r w:rsidR="000049D0">
        <w:rPr>
          <w:b/>
        </w:rPr>
        <w:t>Receive Time</w:t>
      </w:r>
      <w:r w:rsidR="000049D0">
        <w:t xml:space="preserve"> and click the </w:t>
      </w:r>
      <w:r w:rsidR="002A5093">
        <w:rPr>
          <w:b/>
        </w:rPr>
        <w:t>down-</w:t>
      </w:r>
      <w:r w:rsidR="000049D0">
        <w:rPr>
          <w:b/>
        </w:rPr>
        <w:t>arrow</w:t>
      </w:r>
      <w:r w:rsidR="000049D0">
        <w:t xml:space="preserve">. </w:t>
      </w:r>
    </w:p>
    <w:p w14:paraId="1CA49321" w14:textId="55801ACC" w:rsidR="000049D0" w:rsidRDefault="000049D0" w:rsidP="007573B2">
      <w:pPr>
        <w:pStyle w:val="ListParagraph"/>
        <w:numPr>
          <w:ilvl w:val="0"/>
          <w:numId w:val="54"/>
        </w:numPr>
      </w:pPr>
      <w:r>
        <w:t xml:space="preserve">Add the </w:t>
      </w:r>
      <w:r>
        <w:rPr>
          <w:noProof/>
        </w:rPr>
        <w:drawing>
          <wp:inline distT="0" distB="0" distL="0" distR="0" wp14:anchorId="453D459F" wp14:editId="5AA4CC9C">
            <wp:extent cx="809625" cy="24765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09625" cy="247650"/>
                    </a:xfrm>
                    <a:prstGeom prst="rect">
                      <a:avLst/>
                    </a:prstGeom>
                  </pic:spPr>
                </pic:pic>
              </a:graphicData>
            </a:graphic>
          </wp:inline>
        </w:drawing>
      </w:r>
      <w:r>
        <w:t xml:space="preserve"> column.</w:t>
      </w:r>
    </w:p>
    <w:p w14:paraId="2E90E07F" w14:textId="62F96E21" w:rsidR="000049D0" w:rsidRDefault="000049D0" w:rsidP="007573B2">
      <w:pPr>
        <w:ind w:left="360"/>
      </w:pPr>
      <w:r>
        <w:t>Notice the newly added column:</w:t>
      </w:r>
    </w:p>
    <w:p w14:paraId="1602DCBB" w14:textId="548D89CC" w:rsidR="000049D0" w:rsidRDefault="000049D0" w:rsidP="000049D0">
      <w:pPr>
        <w:pStyle w:val="ListParagraph"/>
      </w:pPr>
      <w:r>
        <w:rPr>
          <w:noProof/>
        </w:rPr>
        <w:drawing>
          <wp:inline distT="0" distB="0" distL="0" distR="0" wp14:anchorId="793BC296" wp14:editId="04A4F094">
            <wp:extent cx="2390775" cy="80962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90775" cy="809625"/>
                    </a:xfrm>
                    <a:prstGeom prst="rect">
                      <a:avLst/>
                    </a:prstGeom>
                  </pic:spPr>
                </pic:pic>
              </a:graphicData>
            </a:graphic>
          </wp:inline>
        </w:drawing>
      </w:r>
    </w:p>
    <w:p w14:paraId="7F919F2B" w14:textId="25794E42" w:rsidR="0002347C" w:rsidRPr="00521FBC" w:rsidRDefault="000C4C73" w:rsidP="0002347C">
      <w:pPr>
        <w:pStyle w:val="Heading2"/>
      </w:pPr>
      <w:bookmarkStart w:id="105" w:name="_Toc474939141"/>
      <w:r>
        <w:lastRenderedPageBreak/>
        <w:t>7.</w:t>
      </w:r>
      <w:r w:rsidR="0002347C">
        <w:t>10 Test URL Filtering with Decryption</w:t>
      </w:r>
      <w:bookmarkEnd w:id="105"/>
    </w:p>
    <w:p w14:paraId="501DF655" w14:textId="278DE1D7" w:rsidR="0002347C" w:rsidRDefault="00376A1E" w:rsidP="00410B05">
      <w:pPr>
        <w:pStyle w:val="ListParagraph"/>
        <w:numPr>
          <w:ilvl w:val="0"/>
          <w:numId w:val="55"/>
        </w:numPr>
      </w:pPr>
      <w:r>
        <w:t>In the WebUI</w:t>
      </w:r>
      <w:r w:rsidR="0002347C">
        <w:t xml:space="preserve"> select </w:t>
      </w:r>
      <w:r w:rsidR="0002347C">
        <w:rPr>
          <w:b/>
        </w:rPr>
        <w:t>Objects</w:t>
      </w:r>
      <w:r w:rsidR="0002347C" w:rsidRPr="00CC7380">
        <w:rPr>
          <w:b/>
        </w:rPr>
        <w:t xml:space="preserve"> &gt; </w:t>
      </w:r>
      <w:r w:rsidR="008D745C">
        <w:rPr>
          <w:b/>
        </w:rPr>
        <w:t>Security Profiles</w:t>
      </w:r>
      <w:r w:rsidR="0002347C">
        <w:rPr>
          <w:b/>
        </w:rPr>
        <w:t xml:space="preserve"> &gt; </w:t>
      </w:r>
      <w:r w:rsidR="008D745C">
        <w:rPr>
          <w:b/>
        </w:rPr>
        <w:t>URL Filtering</w:t>
      </w:r>
      <w:r w:rsidR="0002347C">
        <w:t xml:space="preserve">. </w:t>
      </w:r>
      <w:r w:rsidR="008D745C">
        <w:rPr>
          <w:noProof/>
        </w:rPr>
        <w:drawing>
          <wp:inline distT="0" distB="0" distL="0" distR="0" wp14:anchorId="11CFFA15" wp14:editId="72B9BDAF">
            <wp:extent cx="781050" cy="19050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81050" cy="190500"/>
                    </a:xfrm>
                    <a:prstGeom prst="rect">
                      <a:avLst/>
                    </a:prstGeom>
                  </pic:spPr>
                </pic:pic>
              </a:graphicData>
            </a:graphic>
          </wp:inline>
        </w:drawing>
      </w:r>
    </w:p>
    <w:p w14:paraId="29E6B8E0" w14:textId="0158FA64" w:rsidR="0002347C" w:rsidRDefault="00376A1E" w:rsidP="00410B05">
      <w:pPr>
        <w:pStyle w:val="ListParagraph"/>
        <w:numPr>
          <w:ilvl w:val="0"/>
          <w:numId w:val="55"/>
        </w:numPr>
      </w:pPr>
      <w:r>
        <w:t>Click to o</w:t>
      </w:r>
      <w:r w:rsidR="00135332">
        <w:t xml:space="preserve">pen the </w:t>
      </w:r>
      <w:r w:rsidR="00135332" w:rsidRPr="00376A1E">
        <w:rPr>
          <w:rFonts w:cs="Times New Roman"/>
          <w:b/>
        </w:rPr>
        <w:t>lab-url-filtering</w:t>
      </w:r>
      <w:r w:rsidR="00135332">
        <w:t xml:space="preserve"> object.</w:t>
      </w:r>
    </w:p>
    <w:p w14:paraId="66CBBAB1" w14:textId="2E3E52F4" w:rsidR="00135332" w:rsidRDefault="00135332" w:rsidP="00410B05">
      <w:pPr>
        <w:pStyle w:val="ListParagraph"/>
        <w:numPr>
          <w:ilvl w:val="0"/>
          <w:numId w:val="55"/>
        </w:numPr>
      </w:pPr>
      <w:r>
        <w:t xml:space="preserve">Click the </w:t>
      </w:r>
      <w:r>
        <w:rPr>
          <w:b/>
        </w:rPr>
        <w:t>Categories</w:t>
      </w:r>
      <w:r>
        <w:t xml:space="preserve"> tab and</w:t>
      </w:r>
      <w:r w:rsidR="00D835EC">
        <w:t xml:space="preserve"> type a</w:t>
      </w:r>
      <w:r>
        <w:t xml:space="preserve"> search for </w:t>
      </w:r>
      <w:r w:rsidRPr="00135332">
        <w:rPr>
          <w:rFonts w:ascii="Courier New" w:hAnsi="Courier New" w:cs="Courier New"/>
        </w:rPr>
        <w:t>tech-sites</w:t>
      </w:r>
      <w:r>
        <w:t>.</w:t>
      </w:r>
    </w:p>
    <w:p w14:paraId="13C887D1" w14:textId="50582C53" w:rsidR="00135332" w:rsidRDefault="00135332" w:rsidP="00410B05">
      <w:pPr>
        <w:pStyle w:val="ListParagraph"/>
        <w:numPr>
          <w:ilvl w:val="0"/>
          <w:numId w:val="55"/>
        </w:numPr>
      </w:pPr>
      <w:r>
        <w:t xml:space="preserve">Change </w:t>
      </w:r>
      <w:r>
        <w:rPr>
          <w:b/>
        </w:rPr>
        <w:t>Site Access</w:t>
      </w:r>
      <w:r>
        <w:t xml:space="preserve"> to </w:t>
      </w:r>
      <w:r w:rsidRPr="00376A1E">
        <w:rPr>
          <w:rFonts w:cs="Times New Roman"/>
          <w:b/>
        </w:rPr>
        <w:t>block</w:t>
      </w:r>
      <w:r w:rsidR="001902C9">
        <w:t>:</w:t>
      </w:r>
    </w:p>
    <w:p w14:paraId="56DFD3DE" w14:textId="1F423DB7" w:rsidR="00135332" w:rsidRDefault="00135332" w:rsidP="00135332">
      <w:pPr>
        <w:pStyle w:val="ListParagraph"/>
      </w:pPr>
      <w:r>
        <w:rPr>
          <w:noProof/>
        </w:rPr>
        <w:drawing>
          <wp:inline distT="0" distB="0" distL="0" distR="0" wp14:anchorId="4B465E4F" wp14:editId="4E4035E1">
            <wp:extent cx="5943600" cy="86868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868680"/>
                    </a:xfrm>
                    <a:prstGeom prst="rect">
                      <a:avLst/>
                    </a:prstGeom>
                  </pic:spPr>
                </pic:pic>
              </a:graphicData>
            </a:graphic>
          </wp:inline>
        </w:drawing>
      </w:r>
    </w:p>
    <w:p w14:paraId="2C617C6F" w14:textId="5EEFF5A5" w:rsidR="00135332" w:rsidRDefault="00135332" w:rsidP="00410B05">
      <w:pPr>
        <w:pStyle w:val="ListParagraph"/>
        <w:numPr>
          <w:ilvl w:val="0"/>
          <w:numId w:val="55"/>
        </w:numPr>
      </w:pPr>
      <w:r>
        <w:t xml:space="preserve">Click </w:t>
      </w:r>
      <w:r>
        <w:rPr>
          <w:b/>
        </w:rPr>
        <w:t>OK</w:t>
      </w:r>
      <w:r>
        <w:t>.</w:t>
      </w:r>
    </w:p>
    <w:p w14:paraId="36AFA8DD" w14:textId="496A29A5" w:rsidR="00135332" w:rsidRDefault="00135332" w:rsidP="00410B05">
      <w:pPr>
        <w:pStyle w:val="ListParagraph"/>
        <w:numPr>
          <w:ilvl w:val="0"/>
          <w:numId w:val="55"/>
        </w:numPr>
      </w:pPr>
      <w:r>
        <w:rPr>
          <w:noProof/>
        </w:rPr>
        <w:drawing>
          <wp:inline distT="0" distB="0" distL="0" distR="0" wp14:anchorId="5C0D21A5" wp14:editId="7ED0ABFA">
            <wp:extent cx="628650" cy="219075"/>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08CC842C" w14:textId="6FB6CBE2" w:rsidR="00597568" w:rsidRPr="00597568" w:rsidRDefault="00597568" w:rsidP="00410B05">
      <w:pPr>
        <w:pStyle w:val="ListParagraph"/>
        <w:numPr>
          <w:ilvl w:val="0"/>
          <w:numId w:val="55"/>
        </w:numPr>
      </w:pPr>
      <w:r>
        <w:t>Open</w:t>
      </w:r>
      <w:r w:rsidR="00EB087B">
        <w:t xml:space="preserve"> Internet Explorer</w:t>
      </w:r>
      <w:r>
        <w:t xml:space="preserve"> in p</w:t>
      </w:r>
      <w:r w:rsidR="00DC2CE3">
        <w:t>rivate mode and browse</w:t>
      </w:r>
      <w:r w:rsidR="00D835EC">
        <w:t xml:space="preserve"> to</w:t>
      </w:r>
      <w:r>
        <w:t xml:space="preserve"> </w:t>
      </w:r>
      <w:r w:rsidRPr="00597568">
        <w:rPr>
          <w:rFonts w:ascii="Courier New" w:hAnsi="Courier New" w:cs="Courier New"/>
        </w:rPr>
        <w:t>https://engadget.com</w:t>
      </w:r>
      <w:r w:rsidR="00537C74" w:rsidRPr="00537C74">
        <w:rPr>
          <w:rFonts w:cs="Times New Roman"/>
        </w:rPr>
        <w:t>.</w:t>
      </w:r>
    </w:p>
    <w:p w14:paraId="15DE74B4" w14:textId="632DCD70" w:rsidR="00597568" w:rsidRPr="00BD1396" w:rsidRDefault="00366D4F" w:rsidP="00366D4F">
      <w:pPr>
        <w:ind w:left="360" w:firstLine="360"/>
        <w:rPr>
          <w:rFonts w:cs="Times New Roman"/>
        </w:rPr>
      </w:pPr>
      <w:r>
        <w:rPr>
          <w:rFonts w:cs="Times New Roman"/>
        </w:rPr>
        <w:t>Engadget is now blocked.</w:t>
      </w:r>
    </w:p>
    <w:p w14:paraId="230CA0D8" w14:textId="44FC73D2" w:rsidR="008D745C" w:rsidRDefault="008D745C" w:rsidP="00DF1992">
      <w:pPr>
        <w:jc w:val="center"/>
      </w:pPr>
      <w:r w:rsidRPr="00C03BC8">
        <w:rPr>
          <w:noProof/>
        </w:rPr>
        <w:drawing>
          <wp:inline distT="0" distB="0" distL="0" distR="0" wp14:anchorId="23F42053" wp14:editId="6788CC3E">
            <wp:extent cx="1352550" cy="1357468"/>
            <wp:effectExtent l="0" t="0" r="0" b="0"/>
            <wp:docPr id="904"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36A58668" w14:textId="1B3A34E9" w:rsidR="007F070A" w:rsidRDefault="007F070A" w:rsidP="00DF1992">
      <w:pPr>
        <w:jc w:val="center"/>
      </w:pPr>
      <w:r>
        <w:t xml:space="preserve">Stop. This is the end of the Decryption lab. </w:t>
      </w:r>
    </w:p>
    <w:p w14:paraId="085A5074" w14:textId="457678A6" w:rsidR="00423CC6" w:rsidRDefault="000C4C73" w:rsidP="00423CC6">
      <w:pPr>
        <w:pStyle w:val="Heading1"/>
        <w:pageBreakBefore/>
      </w:pPr>
      <w:bookmarkStart w:id="106" w:name="_Toc474939142"/>
      <w:r>
        <w:lastRenderedPageBreak/>
        <w:t>8.</w:t>
      </w:r>
      <w:r w:rsidR="00423CC6">
        <w:t xml:space="preserve"> Lab: </w:t>
      </w:r>
      <w:r w:rsidR="00033044">
        <w:t>WildFire</w:t>
      </w:r>
      <w:bookmarkEnd w:id="106"/>
    </w:p>
    <w:p w14:paraId="6E3AECC1" w14:textId="31D5EA66" w:rsidR="00E3547E" w:rsidRDefault="00B82236" w:rsidP="00E3547E">
      <w:pPr>
        <w:pStyle w:val="Heading2"/>
      </w:pPr>
      <w:bookmarkStart w:id="107" w:name="_Toc474939143"/>
      <w:r>
        <w:rPr>
          <w:noProof/>
        </w:rPr>
        <w:drawing>
          <wp:inline distT="0" distB="0" distL="0" distR="0" wp14:anchorId="768E10CF" wp14:editId="0E83EDB3">
            <wp:extent cx="5943600" cy="412813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128135"/>
                    </a:xfrm>
                    <a:prstGeom prst="rect">
                      <a:avLst/>
                    </a:prstGeom>
                  </pic:spPr>
                </pic:pic>
              </a:graphicData>
            </a:graphic>
          </wp:inline>
        </w:drawing>
      </w:r>
      <w:r w:rsidR="00E3547E">
        <w:t>Lab Objectives</w:t>
      </w:r>
      <w:bookmarkEnd w:id="107"/>
    </w:p>
    <w:p w14:paraId="65998FBD" w14:textId="61A95CEB" w:rsidR="00E3547E" w:rsidRDefault="00E3547E" w:rsidP="00410B05">
      <w:pPr>
        <w:pStyle w:val="ListParagraph"/>
        <w:numPr>
          <w:ilvl w:val="0"/>
          <w:numId w:val="145"/>
        </w:numPr>
      </w:pPr>
      <w:r>
        <w:t>Configure and t</w:t>
      </w:r>
      <w:r w:rsidR="008E5901">
        <w:t>est Wild</w:t>
      </w:r>
      <w:r w:rsidR="00434B62">
        <w:t>F</w:t>
      </w:r>
      <w:r w:rsidR="008E5901">
        <w:t xml:space="preserve">ire Analysis Security </w:t>
      </w:r>
      <w:r w:rsidR="00F10998">
        <w:t>Profile</w:t>
      </w:r>
      <w:r w:rsidR="00BD1396">
        <w:t>.</w:t>
      </w:r>
    </w:p>
    <w:p w14:paraId="6D76DADC" w14:textId="36C590D4" w:rsidR="007D665B" w:rsidRDefault="000C4C73" w:rsidP="007D665B">
      <w:pPr>
        <w:pStyle w:val="Heading2"/>
      </w:pPr>
      <w:bookmarkStart w:id="108" w:name="_Toc474939144"/>
      <w:r>
        <w:t>8.</w:t>
      </w:r>
      <w:r w:rsidR="007D665B">
        <w:t>0 Load Lab Configuration</w:t>
      </w:r>
      <w:bookmarkEnd w:id="108"/>
    </w:p>
    <w:p w14:paraId="03B7093C" w14:textId="5A87578D" w:rsidR="007D665B" w:rsidRDefault="002D6CEC" w:rsidP="00410B05">
      <w:pPr>
        <w:pStyle w:val="ListParagraph"/>
        <w:numPr>
          <w:ilvl w:val="0"/>
          <w:numId w:val="130"/>
        </w:numPr>
      </w:pPr>
      <w:r>
        <w:t>In the WebUI</w:t>
      </w:r>
      <w:r w:rsidR="007D665B">
        <w:t xml:space="preserve"> select </w:t>
      </w:r>
      <w:r w:rsidR="007D665B" w:rsidRPr="000C55B6">
        <w:rPr>
          <w:b/>
        </w:rPr>
        <w:t>Device &gt; Setup &gt; Operations</w:t>
      </w:r>
      <w:r w:rsidR="007D665B">
        <w:t>.</w:t>
      </w:r>
    </w:p>
    <w:p w14:paraId="1FE9F813" w14:textId="362D695D" w:rsidR="007D665B" w:rsidRDefault="007D665B" w:rsidP="00410B05">
      <w:pPr>
        <w:pStyle w:val="ListParagraph"/>
        <w:numPr>
          <w:ilvl w:val="0"/>
          <w:numId w:val="130"/>
        </w:numPr>
      </w:pPr>
      <w:r>
        <w:t xml:space="preserve">Click </w:t>
      </w:r>
      <w:r>
        <w:rPr>
          <w:b/>
        </w:rPr>
        <w:t>Load</w:t>
      </w:r>
      <w:r w:rsidRPr="000C55B6">
        <w:rPr>
          <w:b/>
        </w:rPr>
        <w:t xml:space="preserve"> named configuration snapshot</w:t>
      </w:r>
      <w:r w:rsidR="00BD1396">
        <w:t>:</w:t>
      </w:r>
    </w:p>
    <w:p w14:paraId="6DDEA9FF" w14:textId="77777777" w:rsidR="007D665B" w:rsidRDefault="007D665B" w:rsidP="007D665B">
      <w:pPr>
        <w:pStyle w:val="ListParagraph"/>
      </w:pPr>
      <w:r>
        <w:rPr>
          <w:noProof/>
        </w:rPr>
        <w:drawing>
          <wp:inline distT="0" distB="0" distL="0" distR="0" wp14:anchorId="1B410B75" wp14:editId="29614911">
            <wp:extent cx="2276475" cy="866775"/>
            <wp:effectExtent l="0" t="0" r="9525"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122C8537" w14:textId="02576C97" w:rsidR="007D665B" w:rsidRDefault="007D665B" w:rsidP="00410B05">
      <w:pPr>
        <w:pStyle w:val="ListParagraph"/>
        <w:numPr>
          <w:ilvl w:val="0"/>
          <w:numId w:val="130"/>
        </w:numPr>
      </w:pPr>
      <w:r>
        <w:t xml:space="preserve">Select </w:t>
      </w:r>
      <w:r w:rsidRPr="00B61D8E">
        <w:rPr>
          <w:rFonts w:cs="Times New Roman"/>
          <w:b/>
        </w:rPr>
        <w:t>edu-210-lab-0</w:t>
      </w:r>
      <w:r w:rsidR="000C4C73" w:rsidRPr="00B61D8E">
        <w:rPr>
          <w:rFonts w:cs="Times New Roman"/>
          <w:b/>
        </w:rPr>
        <w:t>8</w:t>
      </w:r>
      <w:r>
        <w:t xml:space="preserve"> and click </w:t>
      </w:r>
      <w:r w:rsidRPr="000C55B6">
        <w:rPr>
          <w:b/>
        </w:rPr>
        <w:t>OK</w:t>
      </w:r>
      <w:r>
        <w:t>.</w:t>
      </w:r>
    </w:p>
    <w:p w14:paraId="50FF3FE8" w14:textId="254EFB9E" w:rsidR="007D665B" w:rsidRDefault="007D665B" w:rsidP="00410B05">
      <w:pPr>
        <w:pStyle w:val="ListParagraph"/>
        <w:numPr>
          <w:ilvl w:val="0"/>
          <w:numId w:val="130"/>
        </w:numPr>
      </w:pPr>
      <w:r>
        <w:t xml:space="preserve">Click </w:t>
      </w:r>
      <w:r w:rsidR="002D6CEC">
        <w:rPr>
          <w:b/>
        </w:rPr>
        <w:t>Close</w:t>
      </w:r>
      <w:r>
        <w:t>.</w:t>
      </w:r>
    </w:p>
    <w:p w14:paraId="26D4B6DA" w14:textId="1DA32BFF" w:rsidR="007D665B" w:rsidRDefault="007D665B" w:rsidP="00410B05">
      <w:pPr>
        <w:pStyle w:val="ListParagraph"/>
        <w:numPr>
          <w:ilvl w:val="0"/>
          <w:numId w:val="130"/>
        </w:numPr>
      </w:pPr>
      <w:r>
        <w:rPr>
          <w:noProof/>
        </w:rPr>
        <w:drawing>
          <wp:inline distT="0" distB="0" distL="0" distR="0" wp14:anchorId="143CE88C" wp14:editId="7FB1EE64">
            <wp:extent cx="628650" cy="219075"/>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61A16EFB" w14:textId="3549A331" w:rsidR="00423CC6" w:rsidRDefault="000C4C73" w:rsidP="00423CC6">
      <w:pPr>
        <w:pStyle w:val="Heading2"/>
      </w:pPr>
      <w:bookmarkStart w:id="109" w:name="_Toc474939145"/>
      <w:r>
        <w:lastRenderedPageBreak/>
        <w:t>8.</w:t>
      </w:r>
      <w:r w:rsidR="00033044">
        <w:t>1</w:t>
      </w:r>
      <w:r w:rsidR="00F75CBB">
        <w:t xml:space="preserve"> C</w:t>
      </w:r>
      <w:r w:rsidR="00423CC6">
        <w:t xml:space="preserve">reate </w:t>
      </w:r>
      <w:r w:rsidR="00423CC6" w:rsidRPr="004B2731">
        <w:rPr>
          <w:rStyle w:val="Heading2Char"/>
        </w:rPr>
        <w:t>a</w:t>
      </w:r>
      <w:r w:rsidR="00423CC6">
        <w:t xml:space="preserve"> WildFire Analysis Profile</w:t>
      </w:r>
      <w:bookmarkEnd w:id="109"/>
    </w:p>
    <w:p w14:paraId="092B7DA9" w14:textId="368B3751" w:rsidR="00423CC6" w:rsidRDefault="002D6CEC" w:rsidP="00410B05">
      <w:pPr>
        <w:pStyle w:val="ListParagraph"/>
        <w:numPr>
          <w:ilvl w:val="0"/>
          <w:numId w:val="58"/>
        </w:numPr>
      </w:pPr>
      <w:r>
        <w:t>In the WebUI</w:t>
      </w:r>
      <w:r w:rsidR="00423CC6">
        <w:t xml:space="preserve"> select </w:t>
      </w:r>
      <w:r w:rsidR="00423CC6" w:rsidRPr="00E952FA">
        <w:rPr>
          <w:b/>
        </w:rPr>
        <w:t>Objects &gt; Security Profiles &gt; WildFire Analysis</w:t>
      </w:r>
      <w:r w:rsidR="00993110" w:rsidRPr="00993110">
        <w:t>.</w:t>
      </w:r>
      <w:r w:rsidR="008056B3" w:rsidRPr="00993110">
        <w:t xml:space="preserve"> </w:t>
      </w:r>
      <w:r w:rsidR="008056B3">
        <w:rPr>
          <w:noProof/>
        </w:rPr>
        <w:drawing>
          <wp:inline distT="0" distB="0" distL="0" distR="0" wp14:anchorId="5099BE7E" wp14:editId="352DCB81">
            <wp:extent cx="990600" cy="161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90600" cy="161925"/>
                    </a:xfrm>
                    <a:prstGeom prst="rect">
                      <a:avLst/>
                    </a:prstGeom>
                  </pic:spPr>
                </pic:pic>
              </a:graphicData>
            </a:graphic>
          </wp:inline>
        </w:drawing>
      </w:r>
    </w:p>
    <w:p w14:paraId="64807424" w14:textId="5A0000D4" w:rsidR="00423CC6" w:rsidRDefault="00423CC6" w:rsidP="00410B05">
      <w:pPr>
        <w:pStyle w:val="ListParagraph"/>
        <w:numPr>
          <w:ilvl w:val="0"/>
          <w:numId w:val="58"/>
        </w:numPr>
      </w:pPr>
      <w:r>
        <w:t xml:space="preserve">Click </w:t>
      </w:r>
      <w:r w:rsidR="008056B3">
        <w:rPr>
          <w:noProof/>
        </w:rPr>
        <w:drawing>
          <wp:inline distT="0" distB="0" distL="0" distR="0" wp14:anchorId="1BEA69C4" wp14:editId="0AE84EFC">
            <wp:extent cx="438150" cy="25717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rsidR="008056B3">
        <w:t xml:space="preserve"> to open the</w:t>
      </w:r>
      <w:r>
        <w:t xml:space="preserve"> </w:t>
      </w:r>
      <w:r w:rsidRPr="002D6CEC">
        <w:t xml:space="preserve">WildFire Analysis </w:t>
      </w:r>
      <w:r w:rsidR="008056B3" w:rsidRPr="002D6CEC">
        <w:t>P</w:t>
      </w:r>
      <w:r w:rsidRPr="002D6CEC">
        <w:t>rofile</w:t>
      </w:r>
      <w:r w:rsidR="008056B3">
        <w:t xml:space="preserve"> configuration window.</w:t>
      </w:r>
    </w:p>
    <w:p w14:paraId="6D5CD749" w14:textId="35D7AE9D" w:rsidR="008056B3" w:rsidRDefault="008056B3" w:rsidP="00410B05">
      <w:pPr>
        <w:pStyle w:val="ListParagraph"/>
        <w:numPr>
          <w:ilvl w:val="0"/>
          <w:numId w:val="58"/>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423CC6" w:rsidRPr="00733F7B" w14:paraId="08E07E84" w14:textId="77777777" w:rsidTr="00423CC6">
        <w:trPr>
          <w:trHeight w:val="269"/>
          <w:tblHeader/>
        </w:trPr>
        <w:tc>
          <w:tcPr>
            <w:tcW w:w="2705" w:type="dxa"/>
            <w:shd w:val="pct15" w:color="auto" w:fill="auto"/>
          </w:tcPr>
          <w:p w14:paraId="2EF46850" w14:textId="77777777" w:rsidR="00423CC6" w:rsidRPr="001C3FD0" w:rsidRDefault="00423CC6" w:rsidP="00423CC6">
            <w:pPr>
              <w:spacing w:before="60"/>
              <w:rPr>
                <w:b/>
                <w:szCs w:val="24"/>
              </w:rPr>
            </w:pPr>
            <w:r w:rsidRPr="001C3FD0">
              <w:rPr>
                <w:b/>
                <w:szCs w:val="24"/>
              </w:rPr>
              <w:t>Parameter</w:t>
            </w:r>
          </w:p>
        </w:tc>
        <w:tc>
          <w:tcPr>
            <w:tcW w:w="6295" w:type="dxa"/>
            <w:shd w:val="pct15" w:color="auto" w:fill="auto"/>
          </w:tcPr>
          <w:p w14:paraId="715299BB" w14:textId="77777777" w:rsidR="00423CC6" w:rsidRPr="001C3FD0" w:rsidRDefault="00423CC6" w:rsidP="00423CC6">
            <w:pPr>
              <w:spacing w:before="60"/>
              <w:rPr>
                <w:rFonts w:asciiTheme="minorHAnsi" w:hAnsiTheme="minorHAnsi" w:cstheme="minorHAnsi"/>
                <w:b/>
                <w:szCs w:val="24"/>
              </w:rPr>
            </w:pPr>
            <w:r w:rsidRPr="001C3FD0">
              <w:rPr>
                <w:b/>
                <w:szCs w:val="24"/>
              </w:rPr>
              <w:t>Value</w:t>
            </w:r>
          </w:p>
        </w:tc>
      </w:tr>
      <w:tr w:rsidR="00423CC6" w:rsidRPr="005B1C38" w14:paraId="000357B9" w14:textId="77777777" w:rsidTr="00423CC6">
        <w:tc>
          <w:tcPr>
            <w:tcW w:w="2705" w:type="dxa"/>
          </w:tcPr>
          <w:p w14:paraId="276250DE" w14:textId="77777777" w:rsidR="00423CC6" w:rsidRPr="001C3FD0" w:rsidRDefault="00423CC6" w:rsidP="00423CC6">
            <w:pPr>
              <w:spacing w:before="60"/>
              <w:rPr>
                <w:szCs w:val="24"/>
              </w:rPr>
            </w:pPr>
            <w:r>
              <w:t>Name</w:t>
            </w:r>
          </w:p>
        </w:tc>
        <w:tc>
          <w:tcPr>
            <w:tcW w:w="6295" w:type="dxa"/>
          </w:tcPr>
          <w:p w14:paraId="01C50FFF" w14:textId="3B384100" w:rsidR="00423CC6" w:rsidRPr="001C3FD0" w:rsidRDefault="009E453D" w:rsidP="009E453D">
            <w:pPr>
              <w:spacing w:before="60"/>
              <w:rPr>
                <w:b/>
                <w:szCs w:val="24"/>
              </w:rPr>
            </w:pPr>
            <w:r>
              <w:rPr>
                <w:rFonts w:ascii="Courier New" w:hAnsi="Courier New" w:cs="Courier New"/>
              </w:rPr>
              <w:t>lab</w:t>
            </w:r>
            <w:r w:rsidR="00423CC6" w:rsidRPr="00E952FA">
              <w:rPr>
                <w:rFonts w:ascii="Courier New" w:hAnsi="Courier New" w:cs="Courier New"/>
              </w:rPr>
              <w:t>-wildfire</w:t>
            </w:r>
          </w:p>
        </w:tc>
      </w:tr>
    </w:tbl>
    <w:p w14:paraId="29EE48CA" w14:textId="75848986" w:rsidR="008056B3" w:rsidRDefault="008056B3" w:rsidP="00410B05">
      <w:pPr>
        <w:pStyle w:val="ListParagraph"/>
        <w:numPr>
          <w:ilvl w:val="0"/>
          <w:numId w:val="58"/>
        </w:numPr>
      </w:pPr>
      <w:r>
        <w:t xml:space="preserve">Click </w:t>
      </w:r>
      <w:r>
        <w:rPr>
          <w:noProof/>
        </w:rPr>
        <w:drawing>
          <wp:inline distT="0" distB="0" distL="0" distR="0" wp14:anchorId="5D523011" wp14:editId="350AD74A">
            <wp:extent cx="438150" cy="247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150" cy="247650"/>
                    </a:xfrm>
                    <a:prstGeom prst="rect">
                      <a:avLst/>
                    </a:prstGeom>
                  </pic:spPr>
                </pic:pic>
              </a:graphicData>
            </a:graphic>
          </wp:inline>
        </w:drawing>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8056B3" w:rsidRPr="00733F7B" w14:paraId="7CF903B1" w14:textId="77777777" w:rsidTr="00856F40">
        <w:trPr>
          <w:trHeight w:val="269"/>
          <w:tblHeader/>
        </w:trPr>
        <w:tc>
          <w:tcPr>
            <w:tcW w:w="2705" w:type="dxa"/>
            <w:shd w:val="pct15" w:color="auto" w:fill="auto"/>
          </w:tcPr>
          <w:p w14:paraId="61BF0D1D" w14:textId="77777777" w:rsidR="008056B3" w:rsidRPr="001C3FD0" w:rsidRDefault="008056B3" w:rsidP="00856F40">
            <w:pPr>
              <w:spacing w:before="60"/>
              <w:rPr>
                <w:b/>
                <w:szCs w:val="24"/>
              </w:rPr>
            </w:pPr>
            <w:r w:rsidRPr="001C3FD0">
              <w:rPr>
                <w:b/>
                <w:szCs w:val="24"/>
              </w:rPr>
              <w:t>Parameter</w:t>
            </w:r>
          </w:p>
        </w:tc>
        <w:tc>
          <w:tcPr>
            <w:tcW w:w="6295" w:type="dxa"/>
            <w:shd w:val="pct15" w:color="auto" w:fill="auto"/>
          </w:tcPr>
          <w:p w14:paraId="7966EF58" w14:textId="77777777" w:rsidR="008056B3" w:rsidRPr="001C3FD0" w:rsidRDefault="008056B3" w:rsidP="00856F40">
            <w:pPr>
              <w:spacing w:before="60"/>
              <w:rPr>
                <w:rFonts w:asciiTheme="minorHAnsi" w:hAnsiTheme="minorHAnsi" w:cstheme="minorHAnsi"/>
                <w:b/>
                <w:szCs w:val="24"/>
              </w:rPr>
            </w:pPr>
            <w:r w:rsidRPr="001C3FD0">
              <w:rPr>
                <w:b/>
                <w:szCs w:val="24"/>
              </w:rPr>
              <w:t>Value</w:t>
            </w:r>
          </w:p>
        </w:tc>
      </w:tr>
      <w:tr w:rsidR="008056B3" w:rsidRPr="00912C95" w14:paraId="5BEC46DC" w14:textId="77777777" w:rsidTr="00856F40">
        <w:tc>
          <w:tcPr>
            <w:tcW w:w="2705" w:type="dxa"/>
          </w:tcPr>
          <w:p w14:paraId="01BC0A3E" w14:textId="2145AE9E" w:rsidR="008056B3" w:rsidRDefault="008056B3" w:rsidP="00856F40">
            <w:pPr>
              <w:spacing w:before="60"/>
            </w:pPr>
            <w:r>
              <w:t>Name</w:t>
            </w:r>
          </w:p>
        </w:tc>
        <w:tc>
          <w:tcPr>
            <w:tcW w:w="6295" w:type="dxa"/>
          </w:tcPr>
          <w:p w14:paraId="25E1A10D" w14:textId="1F92A733" w:rsidR="008056B3" w:rsidRPr="00912C95" w:rsidRDefault="008056B3" w:rsidP="007573B2">
            <w:pPr>
              <w:spacing w:before="60"/>
              <w:rPr>
                <w:rFonts w:ascii="Courier New" w:hAnsi="Courier New" w:cs="Courier New"/>
              </w:rPr>
            </w:pPr>
            <w:r w:rsidRPr="00912C95">
              <w:rPr>
                <w:rFonts w:ascii="Courier New" w:hAnsi="Courier New" w:cs="Courier New"/>
              </w:rPr>
              <w:t>pe</w:t>
            </w:r>
          </w:p>
        </w:tc>
      </w:tr>
      <w:tr w:rsidR="008056B3" w:rsidRPr="00912C95" w14:paraId="7D21765F" w14:textId="77777777" w:rsidTr="00856F40">
        <w:tc>
          <w:tcPr>
            <w:tcW w:w="2705" w:type="dxa"/>
          </w:tcPr>
          <w:p w14:paraId="2B63861C" w14:textId="468D858E" w:rsidR="008056B3" w:rsidRDefault="008056B3" w:rsidP="00856F40">
            <w:pPr>
              <w:spacing w:before="60"/>
            </w:pPr>
            <w:r>
              <w:t>Applications</w:t>
            </w:r>
          </w:p>
        </w:tc>
        <w:tc>
          <w:tcPr>
            <w:tcW w:w="6295" w:type="dxa"/>
          </w:tcPr>
          <w:p w14:paraId="241CBA3D" w14:textId="5309D247" w:rsidR="008056B3" w:rsidRPr="00912C95" w:rsidRDefault="008056B3" w:rsidP="007573B2">
            <w:pPr>
              <w:spacing w:before="60"/>
              <w:rPr>
                <w:b/>
              </w:rPr>
            </w:pPr>
            <w:r w:rsidRPr="00912C95">
              <w:rPr>
                <w:b/>
              </w:rPr>
              <w:t>any</w:t>
            </w:r>
          </w:p>
        </w:tc>
      </w:tr>
      <w:tr w:rsidR="008056B3" w:rsidRPr="00912C95" w14:paraId="5426C7A0" w14:textId="77777777" w:rsidTr="00856F40">
        <w:tc>
          <w:tcPr>
            <w:tcW w:w="2705" w:type="dxa"/>
          </w:tcPr>
          <w:p w14:paraId="4114D18A" w14:textId="1ED4D461" w:rsidR="008056B3" w:rsidRDefault="008056B3" w:rsidP="00856F40">
            <w:pPr>
              <w:spacing w:before="60"/>
            </w:pPr>
            <w:r>
              <w:t>File Types</w:t>
            </w:r>
          </w:p>
        </w:tc>
        <w:tc>
          <w:tcPr>
            <w:tcW w:w="6295" w:type="dxa"/>
          </w:tcPr>
          <w:p w14:paraId="56B76190" w14:textId="77C1773B" w:rsidR="008056B3" w:rsidRPr="00912C95" w:rsidRDefault="008056B3" w:rsidP="007573B2">
            <w:pPr>
              <w:spacing w:before="60"/>
              <w:rPr>
                <w:b/>
              </w:rPr>
            </w:pPr>
            <w:r w:rsidRPr="00912C95">
              <w:rPr>
                <w:b/>
              </w:rPr>
              <w:t>pe</w:t>
            </w:r>
          </w:p>
        </w:tc>
      </w:tr>
      <w:tr w:rsidR="008056B3" w:rsidRPr="00912C95" w14:paraId="74C22799" w14:textId="77777777" w:rsidTr="00856F40">
        <w:tc>
          <w:tcPr>
            <w:tcW w:w="2705" w:type="dxa"/>
          </w:tcPr>
          <w:p w14:paraId="6280A8F2" w14:textId="00D65247" w:rsidR="008056B3" w:rsidRDefault="008056B3" w:rsidP="00856F40">
            <w:pPr>
              <w:spacing w:before="60"/>
            </w:pPr>
            <w:r>
              <w:t>Direction</w:t>
            </w:r>
          </w:p>
        </w:tc>
        <w:tc>
          <w:tcPr>
            <w:tcW w:w="6295" w:type="dxa"/>
          </w:tcPr>
          <w:p w14:paraId="7CDE3C74" w14:textId="73799527" w:rsidR="008056B3" w:rsidRPr="00912C95" w:rsidRDefault="008056B3" w:rsidP="007573B2">
            <w:pPr>
              <w:spacing w:before="60"/>
              <w:rPr>
                <w:b/>
              </w:rPr>
            </w:pPr>
            <w:r w:rsidRPr="00912C95">
              <w:rPr>
                <w:b/>
              </w:rPr>
              <w:t>both</w:t>
            </w:r>
          </w:p>
        </w:tc>
      </w:tr>
      <w:tr w:rsidR="008056B3" w:rsidRPr="00912C95" w14:paraId="2CF678DB" w14:textId="77777777" w:rsidTr="00856F40">
        <w:tc>
          <w:tcPr>
            <w:tcW w:w="2705" w:type="dxa"/>
          </w:tcPr>
          <w:p w14:paraId="21A015CD" w14:textId="786D5976" w:rsidR="008056B3" w:rsidRDefault="008056B3" w:rsidP="00856F40">
            <w:pPr>
              <w:spacing w:before="60"/>
            </w:pPr>
            <w:r>
              <w:t>Analysis</w:t>
            </w:r>
          </w:p>
        </w:tc>
        <w:tc>
          <w:tcPr>
            <w:tcW w:w="6295" w:type="dxa"/>
          </w:tcPr>
          <w:p w14:paraId="15710C6D" w14:textId="495C3B23" w:rsidR="008056B3" w:rsidRPr="00912C95" w:rsidRDefault="008056B3" w:rsidP="007573B2">
            <w:pPr>
              <w:spacing w:before="60"/>
              <w:rPr>
                <w:b/>
              </w:rPr>
            </w:pPr>
            <w:r w:rsidRPr="00912C95">
              <w:rPr>
                <w:b/>
              </w:rPr>
              <w:t>public-cloud</w:t>
            </w:r>
          </w:p>
        </w:tc>
      </w:tr>
    </w:tbl>
    <w:p w14:paraId="6181A8D3" w14:textId="59157C29" w:rsidR="0013770A" w:rsidRDefault="0013770A" w:rsidP="0013770A">
      <w:pPr>
        <w:pStyle w:val="ListParagraph"/>
      </w:pPr>
      <w:r w:rsidRPr="006C539D">
        <w:rPr>
          <w:b/>
        </w:rPr>
        <w:t>Note:</w:t>
      </w:r>
      <w:r>
        <w:t xml:space="preserve"> </w:t>
      </w:r>
      <w:r w:rsidR="008F67D3">
        <w:t xml:space="preserve">The file type pe includes both .exe and .dll file </w:t>
      </w:r>
      <w:r>
        <w:t>types.</w:t>
      </w:r>
    </w:p>
    <w:p w14:paraId="0C5D6F52" w14:textId="0CC66AA7" w:rsidR="00423CC6" w:rsidRDefault="00423CC6" w:rsidP="00410B05">
      <w:pPr>
        <w:pStyle w:val="ListParagraph"/>
        <w:numPr>
          <w:ilvl w:val="0"/>
          <w:numId w:val="58"/>
        </w:numPr>
      </w:pPr>
      <w:r>
        <w:t xml:space="preserve">Click </w:t>
      </w:r>
      <w:r w:rsidR="008F67D3" w:rsidRPr="008F67D3">
        <w:rPr>
          <w:b/>
          <w:noProof/>
        </w:rPr>
        <w:t>OK</w:t>
      </w:r>
      <w:r w:rsidR="008F67D3">
        <w:t xml:space="preserve"> to close the WildFire Analysis Profile configuration window</w:t>
      </w:r>
      <w:r>
        <w:t>.</w:t>
      </w:r>
    </w:p>
    <w:p w14:paraId="45E1E674" w14:textId="288A3048" w:rsidR="00D91B9C" w:rsidRDefault="000C4C73" w:rsidP="00D91B9C">
      <w:pPr>
        <w:pStyle w:val="Heading2"/>
      </w:pPr>
      <w:bookmarkStart w:id="110" w:name="_Toc474939146"/>
      <w:r>
        <w:t>8.</w:t>
      </w:r>
      <w:r w:rsidR="00033044">
        <w:t>2</w:t>
      </w:r>
      <w:r w:rsidR="00D91B9C">
        <w:t xml:space="preserve"> Modify Security Profile Group</w:t>
      </w:r>
      <w:bookmarkEnd w:id="110"/>
    </w:p>
    <w:p w14:paraId="0652D692" w14:textId="5E50F6C6" w:rsidR="00D91B9C" w:rsidRDefault="008E113A" w:rsidP="00410B05">
      <w:pPr>
        <w:pStyle w:val="ListParagraph"/>
        <w:numPr>
          <w:ilvl w:val="0"/>
          <w:numId w:val="106"/>
        </w:numPr>
      </w:pPr>
      <w:r>
        <w:t>In the WebUI s</w:t>
      </w:r>
      <w:r w:rsidR="00D91B9C">
        <w:t xml:space="preserve">elect </w:t>
      </w:r>
      <w:r>
        <w:rPr>
          <w:b/>
        </w:rPr>
        <w:t>Objects &gt;</w:t>
      </w:r>
      <w:r w:rsidR="00D91B9C" w:rsidRPr="00F60083">
        <w:rPr>
          <w:b/>
        </w:rPr>
        <w:t xml:space="preserve"> </w:t>
      </w:r>
      <w:r w:rsidR="00D91B9C">
        <w:rPr>
          <w:b/>
        </w:rPr>
        <w:t>Security Profile Groups</w:t>
      </w:r>
      <w:r w:rsidR="00D91B9C">
        <w:t>.</w:t>
      </w:r>
      <w:r w:rsidR="00D91B9C" w:rsidRPr="007117CC">
        <w:rPr>
          <w:noProof/>
        </w:rPr>
        <w:t xml:space="preserve"> </w:t>
      </w:r>
      <w:r w:rsidR="00D91B9C">
        <w:rPr>
          <w:noProof/>
        </w:rPr>
        <w:drawing>
          <wp:inline distT="0" distB="0" distL="0" distR="0" wp14:anchorId="4709CBB5" wp14:editId="5DD8AF13">
            <wp:extent cx="1323975" cy="190500"/>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23975" cy="190500"/>
                    </a:xfrm>
                    <a:prstGeom prst="rect">
                      <a:avLst/>
                    </a:prstGeom>
                  </pic:spPr>
                </pic:pic>
              </a:graphicData>
            </a:graphic>
          </wp:inline>
        </w:drawing>
      </w:r>
    </w:p>
    <w:p w14:paraId="32FE5E21" w14:textId="34209E3C" w:rsidR="00D91B9C" w:rsidRDefault="00D91B9C" w:rsidP="00410B05">
      <w:pPr>
        <w:pStyle w:val="ListParagraph"/>
        <w:numPr>
          <w:ilvl w:val="0"/>
          <w:numId w:val="106"/>
        </w:numPr>
      </w:pPr>
      <w:r>
        <w:t xml:space="preserve">Click </w:t>
      </w:r>
      <w:r w:rsidR="008E113A">
        <w:t>to</w:t>
      </w:r>
      <w:r>
        <w:t xml:space="preserve"> </w:t>
      </w:r>
      <w:r w:rsidRPr="008E113A">
        <w:rPr>
          <w:rFonts w:cs="Times New Roman"/>
        </w:rPr>
        <w:t>open</w:t>
      </w:r>
      <w:r w:rsidR="00327F5F">
        <w:rPr>
          <w:rFonts w:cs="Times New Roman"/>
        </w:rPr>
        <w:t xml:space="preserve"> the</w:t>
      </w:r>
      <w:r w:rsidRPr="008E113A">
        <w:rPr>
          <w:rFonts w:cs="Times New Roman"/>
        </w:rPr>
        <w:t xml:space="preserve"> </w:t>
      </w:r>
      <w:r w:rsidRPr="008E113A">
        <w:rPr>
          <w:rFonts w:cs="Times New Roman"/>
          <w:b/>
        </w:rPr>
        <w:t>lab-spg</w:t>
      </w:r>
      <w:r w:rsidR="00327F5F">
        <w:rPr>
          <w:rFonts w:cs="Times New Roman"/>
        </w:rPr>
        <w:t xml:space="preserve"> S</w:t>
      </w:r>
      <w:r w:rsidRPr="008E113A">
        <w:rPr>
          <w:rFonts w:cs="Times New Roman"/>
        </w:rPr>
        <w:t>ecurity</w:t>
      </w:r>
      <w:r w:rsidR="00327F5F">
        <w:t xml:space="preserve"> P</w:t>
      </w:r>
      <w:r>
        <w:t xml:space="preserve">rofile </w:t>
      </w:r>
      <w:r w:rsidR="003452E9">
        <w:t>G</w:t>
      </w:r>
      <w:r>
        <w:t>roup</w:t>
      </w:r>
      <w:r w:rsidR="008E113A">
        <w:t>.</w:t>
      </w:r>
    </w:p>
    <w:p w14:paraId="636DEF94" w14:textId="5A74C588" w:rsidR="00D91B9C" w:rsidRDefault="00D91B9C" w:rsidP="00410B05">
      <w:pPr>
        <w:pStyle w:val="ListParagraph"/>
        <w:numPr>
          <w:ilvl w:val="0"/>
          <w:numId w:val="106"/>
        </w:numPr>
      </w:pPr>
      <w:r>
        <w:t xml:space="preserve">Add the newly created </w:t>
      </w:r>
      <w:r w:rsidR="008E113A" w:rsidRPr="007573B2">
        <w:rPr>
          <w:b/>
        </w:rPr>
        <w:t>lab-wildfire</w:t>
      </w:r>
      <w:r w:rsidR="008E113A">
        <w:t xml:space="preserve"> </w:t>
      </w:r>
      <w:r w:rsidR="0049218D">
        <w:t>WildF</w:t>
      </w:r>
      <w:r w:rsidR="00327F5F">
        <w:t>ire A</w:t>
      </w:r>
      <w:r>
        <w:t xml:space="preserve">nalysis </w:t>
      </w:r>
      <w:r w:rsidR="00F10998">
        <w:t>Profile</w:t>
      </w:r>
      <w:r>
        <w:t>:</w:t>
      </w:r>
    </w:p>
    <w:p w14:paraId="0B8CE792" w14:textId="5EB9A51B" w:rsidR="00D91B9C" w:rsidRDefault="00E3547E" w:rsidP="00D91B9C">
      <w:pPr>
        <w:pStyle w:val="ListParagraph"/>
      </w:pPr>
      <w:r>
        <w:rPr>
          <w:noProof/>
        </w:rPr>
        <w:lastRenderedPageBreak/>
        <w:drawing>
          <wp:inline distT="0" distB="0" distL="0" distR="0" wp14:anchorId="12FFE809" wp14:editId="7E7551F8">
            <wp:extent cx="3952875" cy="29527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52875" cy="2952750"/>
                    </a:xfrm>
                    <a:prstGeom prst="rect">
                      <a:avLst/>
                    </a:prstGeom>
                  </pic:spPr>
                </pic:pic>
              </a:graphicData>
            </a:graphic>
          </wp:inline>
        </w:drawing>
      </w:r>
    </w:p>
    <w:p w14:paraId="379C879C" w14:textId="77777777" w:rsidR="00D91B9C" w:rsidRDefault="00D91B9C" w:rsidP="00410B05">
      <w:pPr>
        <w:pStyle w:val="ListParagraph"/>
        <w:numPr>
          <w:ilvl w:val="0"/>
          <w:numId w:val="106"/>
        </w:numPr>
      </w:pPr>
      <w:r>
        <w:t xml:space="preserve">Click </w:t>
      </w:r>
      <w:r>
        <w:rPr>
          <w:b/>
        </w:rPr>
        <w:t>OK</w:t>
      </w:r>
      <w:r>
        <w:t>.</w:t>
      </w:r>
    </w:p>
    <w:p w14:paraId="0B0B2EA9" w14:textId="77777777" w:rsidR="00D91B9C" w:rsidRDefault="00D91B9C" w:rsidP="00410B05">
      <w:pPr>
        <w:pStyle w:val="ListParagraph"/>
        <w:numPr>
          <w:ilvl w:val="0"/>
          <w:numId w:val="106"/>
        </w:numPr>
      </w:pPr>
      <w:r>
        <w:rPr>
          <w:noProof/>
        </w:rPr>
        <w:drawing>
          <wp:inline distT="0" distB="0" distL="0" distR="0" wp14:anchorId="1E0BCCD2" wp14:editId="45BD52EE">
            <wp:extent cx="628650" cy="219075"/>
            <wp:effectExtent l="0" t="0" r="0" b="952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00BC8C89" w14:textId="26EA1A42" w:rsidR="0013770A" w:rsidRDefault="000C4C73" w:rsidP="0013770A">
      <w:pPr>
        <w:pStyle w:val="Heading2"/>
      </w:pPr>
      <w:bookmarkStart w:id="111" w:name="_Toc474939147"/>
      <w:r>
        <w:t>8.</w:t>
      </w:r>
      <w:r w:rsidR="00033044">
        <w:t>3</w:t>
      </w:r>
      <w:r w:rsidR="0013770A">
        <w:t xml:space="preserve"> Test the WildFire Analysis Profile</w:t>
      </w:r>
      <w:bookmarkEnd w:id="111"/>
      <w:r w:rsidR="0013770A">
        <w:t xml:space="preserve"> </w:t>
      </w:r>
    </w:p>
    <w:p w14:paraId="5C681080" w14:textId="792E26D5" w:rsidR="0013770A" w:rsidRDefault="0013770A" w:rsidP="00410B05">
      <w:pPr>
        <w:pStyle w:val="ListParagraph"/>
        <w:numPr>
          <w:ilvl w:val="0"/>
          <w:numId w:val="57"/>
        </w:numPr>
      </w:pPr>
      <w:r>
        <w:t>Open a new browser in p</w:t>
      </w:r>
      <w:r w:rsidR="00DC2CE3">
        <w:t>rivate/incognito mode and browse</w:t>
      </w:r>
      <w:r w:rsidR="008E113A">
        <w:t xml:space="preserve"> to</w:t>
      </w:r>
      <w:r>
        <w:t xml:space="preserve"> </w:t>
      </w:r>
      <w:r w:rsidRPr="00206319">
        <w:rPr>
          <w:rFonts w:ascii="Courier New" w:hAnsi="Courier New" w:cs="Courier New"/>
        </w:rPr>
        <w:t>http://wildfire.paloaltonetworks.com/publicapi/test/pe</w:t>
      </w:r>
      <w:r>
        <w:t>. This site generates an attack file with a unique signature, which simulates a zero-day attack.</w:t>
      </w:r>
    </w:p>
    <w:p w14:paraId="1F4DE934" w14:textId="74B5D749" w:rsidR="0013770A" w:rsidRDefault="00E15FF7" w:rsidP="00410B05">
      <w:pPr>
        <w:pStyle w:val="ListParagraph"/>
        <w:numPr>
          <w:ilvl w:val="0"/>
          <w:numId w:val="57"/>
        </w:numPr>
      </w:pPr>
      <w:r>
        <w:t>Without opening the file,</w:t>
      </w:r>
      <w:r w:rsidR="00537C74">
        <w:t xml:space="preserve"> s</w:t>
      </w:r>
      <w:r w:rsidR="0013770A">
        <w:t>a</w:t>
      </w:r>
      <w:r>
        <w:t>ve it</w:t>
      </w:r>
      <w:r w:rsidR="0013770A">
        <w:t xml:space="preserve"> to the </w:t>
      </w:r>
      <w:r w:rsidR="0013770A" w:rsidRPr="007573B2">
        <w:rPr>
          <w:b/>
        </w:rPr>
        <w:t>Downloads</w:t>
      </w:r>
      <w:r w:rsidR="0013770A">
        <w:t xml:space="preserve"> directory. </w:t>
      </w:r>
    </w:p>
    <w:p w14:paraId="0AF821A6" w14:textId="427FC6A0" w:rsidR="0013770A" w:rsidRDefault="0013770A" w:rsidP="00410B05">
      <w:pPr>
        <w:pStyle w:val="ListParagraph"/>
        <w:numPr>
          <w:ilvl w:val="0"/>
          <w:numId w:val="57"/>
        </w:numPr>
      </w:pPr>
      <w:r>
        <w:t>To verify tha</w:t>
      </w:r>
      <w:r w:rsidR="00327F5F">
        <w:t>t the file was uploaded to the public WildFire c</w:t>
      </w:r>
      <w:r>
        <w:t xml:space="preserve">loud, </w:t>
      </w:r>
      <w:r w:rsidR="008E113A">
        <w:t xml:space="preserve">open </w:t>
      </w:r>
      <w:r w:rsidR="008E113A" w:rsidRPr="00BD1396">
        <w:rPr>
          <w:b/>
        </w:rPr>
        <w:t>PuTTY</w:t>
      </w:r>
      <w:r w:rsidR="008E113A">
        <w:t xml:space="preserve"> and </w:t>
      </w:r>
      <w:r w:rsidR="00327F5F">
        <w:t>double-</w:t>
      </w:r>
      <w:r w:rsidR="008E113A">
        <w:t xml:space="preserve">click </w:t>
      </w:r>
      <w:r w:rsidR="00D91B9C" w:rsidRPr="00D91B9C">
        <w:rPr>
          <w:b/>
        </w:rPr>
        <w:t>firewall-management</w:t>
      </w:r>
      <w:r w:rsidR="00327F5F">
        <w:t xml:space="preserve"> to log in to the firewall</w:t>
      </w:r>
      <w:r w:rsidR="00366D4F">
        <w:t xml:space="preserve"> with admin/admin</w:t>
      </w:r>
      <w:r w:rsidR="00327F5F">
        <w:t>.</w:t>
      </w:r>
    </w:p>
    <w:p w14:paraId="6C2F81CB" w14:textId="633B4A43" w:rsidR="0013770A" w:rsidRDefault="00327F5F" w:rsidP="00410B05">
      <w:pPr>
        <w:pStyle w:val="ListParagraph"/>
        <w:numPr>
          <w:ilvl w:val="0"/>
          <w:numId w:val="57"/>
        </w:numPr>
      </w:pPr>
      <w:r>
        <w:t>When you are logged in</w:t>
      </w:r>
      <w:r w:rsidR="0013770A">
        <w:t xml:space="preserve">, enter the </w:t>
      </w:r>
      <w:r w:rsidR="0013770A" w:rsidRPr="00206319">
        <w:rPr>
          <w:rFonts w:ascii="Courier New" w:hAnsi="Courier New" w:cs="Courier New"/>
        </w:rPr>
        <w:t>debug wildfire upload-log show</w:t>
      </w:r>
      <w:r w:rsidR="0049218D">
        <w:t xml:space="preserve"> command to display the output</w:t>
      </w:r>
      <w:r w:rsidR="00FB28F1">
        <w:t xml:space="preserve"> </w:t>
      </w:r>
      <w:r w:rsidR="0013770A" w:rsidRPr="00FB28F1">
        <w:rPr>
          <w:rFonts w:ascii="Courier New" w:hAnsi="Courier New" w:cs="Courier New"/>
        </w:rPr>
        <w:t>log: 0, filename: wild</w:t>
      </w:r>
      <w:r w:rsidR="009D293D">
        <w:rPr>
          <w:rFonts w:ascii="Courier New" w:hAnsi="Courier New" w:cs="Courier New"/>
        </w:rPr>
        <w:t>f</w:t>
      </w:r>
      <w:r w:rsidR="00FB28F1">
        <w:rPr>
          <w:rFonts w:ascii="Courier New" w:hAnsi="Courier New" w:cs="Courier New"/>
        </w:rPr>
        <w:t>ire-test-pe-file.exe processed…</w:t>
      </w:r>
      <w:r w:rsidR="0013770A">
        <w:t>. This output verifies that the fil</w:t>
      </w:r>
      <w:r w:rsidR="0049218D">
        <w:t>e was uploaded to the WildFire public c</w:t>
      </w:r>
      <w:r w:rsidR="0013770A">
        <w:t>loud. The message</w:t>
      </w:r>
      <w:r w:rsidR="0049218D">
        <w:t xml:space="preserve"> might</w:t>
      </w:r>
      <w:r w:rsidR="0013770A">
        <w:t xml:space="preserve"> take </w:t>
      </w:r>
      <w:r w:rsidR="00FB28F1">
        <w:t>a minute or two</w:t>
      </w:r>
      <w:r w:rsidR="0013770A">
        <w:t xml:space="preserve"> to appear</w:t>
      </w:r>
      <w:r w:rsidR="00912C95">
        <w:t>:</w:t>
      </w:r>
    </w:p>
    <w:p w14:paraId="75933431" w14:textId="77777777" w:rsidR="0013770A" w:rsidRDefault="0013770A" w:rsidP="0013770A">
      <w:pPr>
        <w:ind w:firstLine="60"/>
        <w:jc w:val="center"/>
      </w:pPr>
      <w:r w:rsidRPr="000B1E5E">
        <w:rPr>
          <w:noProof/>
        </w:rPr>
        <w:lastRenderedPageBreak/>
        <w:drawing>
          <wp:inline distT="0" distB="0" distL="0" distR="0" wp14:anchorId="46B3215E" wp14:editId="6113EA23">
            <wp:extent cx="5044440" cy="21488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044440" cy="2148840"/>
                    </a:xfrm>
                    <a:prstGeom prst="rect">
                      <a:avLst/>
                    </a:prstGeom>
                  </pic:spPr>
                </pic:pic>
              </a:graphicData>
            </a:graphic>
          </wp:inline>
        </w:drawing>
      </w:r>
    </w:p>
    <w:p w14:paraId="2B4627ED" w14:textId="13D8A0E8" w:rsidR="0013770A" w:rsidRDefault="0013770A" w:rsidP="00410B05">
      <w:pPr>
        <w:pStyle w:val="ListParagraph"/>
        <w:numPr>
          <w:ilvl w:val="0"/>
          <w:numId w:val="57"/>
        </w:numPr>
      </w:pPr>
      <w:r>
        <w:t xml:space="preserve">Select </w:t>
      </w:r>
      <w:r w:rsidRPr="003E5F39">
        <w:rPr>
          <w:b/>
        </w:rPr>
        <w:t>Monitor &gt; Logs &gt; WildFire Submissions</w:t>
      </w:r>
      <w:r>
        <w:t>. Aft</w:t>
      </w:r>
      <w:r w:rsidR="0049218D">
        <w:t xml:space="preserve">er five minutes </w:t>
      </w:r>
      <w:r w:rsidR="00912C95">
        <w:t xml:space="preserve">have </w:t>
      </w:r>
      <w:r w:rsidR="0049218D">
        <w:t>passed</w:t>
      </w:r>
      <w:r>
        <w:t xml:space="preserve">, find the entry for </w:t>
      </w:r>
      <w:r w:rsidRPr="007573B2">
        <w:rPr>
          <w:b/>
        </w:rPr>
        <w:t>wildfire-test-pe-file.exe</w:t>
      </w:r>
      <w:r>
        <w:t xml:space="preserve"> that has been submitted to WildFire and identified as malicious.</w:t>
      </w:r>
    </w:p>
    <w:p w14:paraId="3D7666C5" w14:textId="4F26261C" w:rsidR="0013770A" w:rsidRDefault="0013770A" w:rsidP="00410B05">
      <w:pPr>
        <w:pStyle w:val="ListParagraph"/>
        <w:numPr>
          <w:ilvl w:val="0"/>
          <w:numId w:val="57"/>
        </w:numPr>
      </w:pPr>
      <w:r>
        <w:t xml:space="preserve">Click the </w:t>
      </w:r>
      <w:r w:rsidRPr="003E5F39">
        <w:rPr>
          <w:b/>
        </w:rPr>
        <w:t>magnifying glass</w:t>
      </w:r>
      <w:r>
        <w:t xml:space="preserve"> icon next to the entry to see the Detailed Log View of the WildFire entry:</w:t>
      </w:r>
    </w:p>
    <w:p w14:paraId="02516BD6" w14:textId="77777777" w:rsidR="0013770A" w:rsidRDefault="0013770A" w:rsidP="0013770A">
      <w:pPr>
        <w:ind w:firstLine="60"/>
        <w:jc w:val="center"/>
      </w:pPr>
      <w:r w:rsidRPr="000B1E5E">
        <w:rPr>
          <w:noProof/>
        </w:rPr>
        <w:drawing>
          <wp:inline distT="0" distB="0" distL="0" distR="0" wp14:anchorId="540A3C7F" wp14:editId="27BFB0AD">
            <wp:extent cx="4400550" cy="255100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407069" cy="2554781"/>
                    </a:xfrm>
                    <a:prstGeom prst="rect">
                      <a:avLst/>
                    </a:prstGeom>
                  </pic:spPr>
                </pic:pic>
              </a:graphicData>
            </a:graphic>
          </wp:inline>
        </w:drawing>
      </w:r>
    </w:p>
    <w:p w14:paraId="08A2A32C" w14:textId="34298E1F" w:rsidR="0013770A" w:rsidRDefault="0013770A" w:rsidP="00410B05">
      <w:pPr>
        <w:pStyle w:val="ListParagraph"/>
        <w:numPr>
          <w:ilvl w:val="0"/>
          <w:numId w:val="57"/>
        </w:numPr>
      </w:pPr>
      <w:r>
        <w:t xml:space="preserve">On the </w:t>
      </w:r>
      <w:r w:rsidRPr="00D92C6A">
        <w:rPr>
          <w:b/>
        </w:rPr>
        <w:t>Log Info</w:t>
      </w:r>
      <w:r>
        <w:t xml:space="preserve"> tab, check the information within the </w:t>
      </w:r>
      <w:r w:rsidRPr="00A71987">
        <w:rPr>
          <w:b/>
        </w:rPr>
        <w:t>General</w:t>
      </w:r>
      <w:r>
        <w:t xml:space="preserve">, </w:t>
      </w:r>
      <w:r w:rsidRPr="00A71987">
        <w:rPr>
          <w:b/>
        </w:rPr>
        <w:t>Details</w:t>
      </w:r>
      <w:r>
        <w:t xml:space="preserve">, and </w:t>
      </w:r>
      <w:r w:rsidRPr="00A71987">
        <w:rPr>
          <w:b/>
        </w:rPr>
        <w:t>Destination</w:t>
      </w:r>
      <w:r>
        <w:t xml:space="preserve"> panels. Then look at the information in the </w:t>
      </w:r>
      <w:r w:rsidRPr="003E5F39">
        <w:rPr>
          <w:b/>
        </w:rPr>
        <w:t>WildFire Analysis Report</w:t>
      </w:r>
      <w:r w:rsidR="00E3547E">
        <w:t xml:space="preserve"> tab.</w:t>
      </w:r>
    </w:p>
    <w:p w14:paraId="099851CA" w14:textId="7A022535" w:rsidR="0013770A" w:rsidRDefault="0013770A" w:rsidP="00410B05">
      <w:pPr>
        <w:pStyle w:val="ListParagraph"/>
        <w:numPr>
          <w:ilvl w:val="0"/>
          <w:numId w:val="57"/>
        </w:numPr>
      </w:pPr>
      <w:r>
        <w:t>Log</w:t>
      </w:r>
      <w:r w:rsidR="00FB28F1">
        <w:t xml:space="preserve"> out and close the </w:t>
      </w:r>
      <w:r w:rsidR="00FB28F1" w:rsidRPr="00BD1396">
        <w:rPr>
          <w:b/>
        </w:rPr>
        <w:t>PuTTY</w:t>
      </w:r>
      <w:r>
        <w:t xml:space="preserve"> session. </w:t>
      </w:r>
    </w:p>
    <w:p w14:paraId="6F02D4E4" w14:textId="617AD7CE" w:rsidR="00356F60" w:rsidRDefault="000C4C73" w:rsidP="00356F60">
      <w:pPr>
        <w:pStyle w:val="Heading2"/>
      </w:pPr>
      <w:bookmarkStart w:id="112" w:name="_Toc474939148"/>
      <w:r>
        <w:t>8.</w:t>
      </w:r>
      <w:r w:rsidR="00033044">
        <w:t>4</w:t>
      </w:r>
      <w:r w:rsidR="00356F60">
        <w:t xml:space="preserve"> Disable Security Policy Rule</w:t>
      </w:r>
      <w:bookmarkEnd w:id="112"/>
    </w:p>
    <w:p w14:paraId="7A8EB705" w14:textId="22B6D6F3" w:rsidR="00356F60" w:rsidRPr="000A55BC" w:rsidRDefault="00537C74" w:rsidP="00410B05">
      <w:pPr>
        <w:pStyle w:val="ListParagraph"/>
        <w:numPr>
          <w:ilvl w:val="0"/>
          <w:numId w:val="94"/>
        </w:numPr>
      </w:pPr>
      <w:r>
        <w:t>Select</w:t>
      </w:r>
      <w:r w:rsidR="00356F60">
        <w:t xml:space="preserve"> </w:t>
      </w:r>
      <w:r w:rsidR="00356F60">
        <w:rPr>
          <w:b/>
        </w:rPr>
        <w:t>Policies</w:t>
      </w:r>
      <w:r w:rsidR="00D92C6A">
        <w:rPr>
          <w:b/>
        </w:rPr>
        <w:t xml:space="preserve"> </w:t>
      </w:r>
      <w:r w:rsidR="00356F60">
        <w:rPr>
          <w:b/>
        </w:rPr>
        <w:t>&gt;</w:t>
      </w:r>
      <w:r w:rsidR="00D92C6A">
        <w:rPr>
          <w:b/>
        </w:rPr>
        <w:t xml:space="preserve"> </w:t>
      </w:r>
      <w:r w:rsidR="00356F60">
        <w:rPr>
          <w:b/>
        </w:rPr>
        <w:t>Security</w:t>
      </w:r>
      <w:r w:rsidR="00356F60" w:rsidRPr="00BD1396">
        <w:t>.</w:t>
      </w:r>
      <w:r w:rsidR="00356F60" w:rsidRPr="00D30ACB">
        <w:rPr>
          <w:noProof/>
        </w:rPr>
        <w:t xml:space="preserve"> </w:t>
      </w:r>
      <w:r w:rsidR="00356F60">
        <w:rPr>
          <w:noProof/>
        </w:rPr>
        <w:drawing>
          <wp:inline distT="0" distB="0" distL="0" distR="0" wp14:anchorId="558E03F6" wp14:editId="443AD4CD">
            <wp:extent cx="1158240" cy="180975"/>
            <wp:effectExtent l="0" t="0" r="3810"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501034E0" w14:textId="6CC86FBF" w:rsidR="00356F60" w:rsidRPr="000A55BC" w:rsidRDefault="00D92C6A" w:rsidP="00410B05">
      <w:pPr>
        <w:pStyle w:val="ListParagraph"/>
        <w:numPr>
          <w:ilvl w:val="0"/>
          <w:numId w:val="94"/>
        </w:numPr>
      </w:pPr>
      <w:r>
        <w:t>Select but do not open</w:t>
      </w:r>
      <w:r w:rsidR="00356F60">
        <w:t xml:space="preserve"> </w:t>
      </w:r>
      <w:r w:rsidR="00356F60" w:rsidRPr="00D92C6A">
        <w:rPr>
          <w:rFonts w:cs="Times New Roman"/>
          <w:b/>
        </w:rPr>
        <w:t>egress-</w:t>
      </w:r>
      <w:r w:rsidR="00E3547E">
        <w:rPr>
          <w:rFonts w:cs="Times New Roman"/>
          <w:b/>
        </w:rPr>
        <w:t>outside</w:t>
      </w:r>
      <w:r w:rsidR="00356F60" w:rsidRPr="00D92C6A">
        <w:rPr>
          <w:rFonts w:cs="Times New Roman"/>
          <w:b/>
        </w:rPr>
        <w:t>-content-id</w:t>
      </w:r>
      <w:r w:rsidR="00356F60" w:rsidRPr="00D92C6A">
        <w:rPr>
          <w:rFonts w:cs="Times New Roman"/>
        </w:rPr>
        <w:t>.</w:t>
      </w:r>
    </w:p>
    <w:p w14:paraId="18C94B2C" w14:textId="29805030" w:rsidR="00356F60" w:rsidRPr="00356F60" w:rsidRDefault="00356F60" w:rsidP="00410B05">
      <w:pPr>
        <w:pStyle w:val="ListParagraph"/>
        <w:numPr>
          <w:ilvl w:val="0"/>
          <w:numId w:val="94"/>
        </w:numPr>
      </w:pPr>
      <w:r>
        <w:rPr>
          <w:rFonts w:cs="Times New Roman"/>
        </w:rPr>
        <w:t xml:space="preserve">Click </w:t>
      </w:r>
      <w:r>
        <w:rPr>
          <w:noProof/>
        </w:rPr>
        <w:drawing>
          <wp:inline distT="0" distB="0" distL="0" distR="0" wp14:anchorId="5B0840E1" wp14:editId="66ADCB6E">
            <wp:extent cx="552450" cy="219075"/>
            <wp:effectExtent l="0" t="0" r="0"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2450" cy="219075"/>
                    </a:xfrm>
                    <a:prstGeom prst="rect">
                      <a:avLst/>
                    </a:prstGeom>
                  </pic:spPr>
                </pic:pic>
              </a:graphicData>
            </a:graphic>
          </wp:inline>
        </w:drawing>
      </w:r>
      <w:r>
        <w:rPr>
          <w:rFonts w:cs="Times New Roman"/>
        </w:rPr>
        <w:t>.</w:t>
      </w:r>
    </w:p>
    <w:p w14:paraId="309A03A3" w14:textId="3121A78F" w:rsidR="00356F60" w:rsidRPr="000A55BC" w:rsidRDefault="00D92C6A" w:rsidP="00410B05">
      <w:pPr>
        <w:pStyle w:val="ListParagraph"/>
        <w:numPr>
          <w:ilvl w:val="0"/>
          <w:numId w:val="94"/>
        </w:numPr>
      </w:pPr>
      <w:r>
        <w:t>Select but do not open</w:t>
      </w:r>
      <w:r w:rsidR="00356F60">
        <w:t xml:space="preserve"> </w:t>
      </w:r>
      <w:r w:rsidR="00356F60" w:rsidRPr="00D92C6A">
        <w:rPr>
          <w:rFonts w:cs="Times New Roman"/>
          <w:b/>
        </w:rPr>
        <w:t>egress-</w:t>
      </w:r>
      <w:r w:rsidR="00E3547E">
        <w:rPr>
          <w:rFonts w:cs="Times New Roman"/>
          <w:b/>
        </w:rPr>
        <w:t>outside</w:t>
      </w:r>
      <w:r w:rsidR="00356F60" w:rsidRPr="00D92C6A">
        <w:rPr>
          <w:rFonts w:cs="Times New Roman"/>
        </w:rPr>
        <w:t>.</w:t>
      </w:r>
    </w:p>
    <w:p w14:paraId="7D5589A2" w14:textId="355AE82D" w:rsidR="00356F60" w:rsidRDefault="002572B9" w:rsidP="00410B05">
      <w:pPr>
        <w:pStyle w:val="ListParagraph"/>
        <w:numPr>
          <w:ilvl w:val="0"/>
          <w:numId w:val="94"/>
        </w:numPr>
      </w:pPr>
      <w:r>
        <w:lastRenderedPageBreak/>
        <w:t xml:space="preserve">Click </w:t>
      </w:r>
      <w:r>
        <w:rPr>
          <w:noProof/>
        </w:rPr>
        <w:drawing>
          <wp:inline distT="0" distB="0" distL="0" distR="0" wp14:anchorId="2DD59511" wp14:editId="75C48B5C">
            <wp:extent cx="523875" cy="200025"/>
            <wp:effectExtent l="0" t="0" r="9525" b="95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3875" cy="200025"/>
                    </a:xfrm>
                    <a:prstGeom prst="rect">
                      <a:avLst/>
                    </a:prstGeom>
                  </pic:spPr>
                </pic:pic>
              </a:graphicData>
            </a:graphic>
          </wp:inline>
        </w:drawing>
      </w:r>
      <w:r>
        <w:t>.</w:t>
      </w:r>
    </w:p>
    <w:p w14:paraId="7B89CD9A" w14:textId="64FEF191" w:rsidR="002572B9" w:rsidRDefault="002572B9" w:rsidP="00410B05">
      <w:pPr>
        <w:pStyle w:val="ListParagraph"/>
        <w:numPr>
          <w:ilvl w:val="0"/>
          <w:numId w:val="94"/>
        </w:numPr>
      </w:pPr>
      <w:r>
        <w:rPr>
          <w:noProof/>
        </w:rPr>
        <w:drawing>
          <wp:inline distT="0" distB="0" distL="0" distR="0" wp14:anchorId="1DF045D7" wp14:editId="25B40187">
            <wp:extent cx="628650" cy="219075"/>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612CEE0B" w14:textId="77777777" w:rsidR="00FB0593" w:rsidRDefault="00FB0593" w:rsidP="00FB0593">
      <w:pPr>
        <w:ind w:left="360"/>
      </w:pPr>
    </w:p>
    <w:p w14:paraId="25C2499E" w14:textId="77777777" w:rsidR="00423CC6" w:rsidRDefault="00423CC6" w:rsidP="00423CC6">
      <w:pPr>
        <w:jc w:val="center"/>
      </w:pPr>
      <w:r w:rsidRPr="00C03BC8">
        <w:rPr>
          <w:noProof/>
        </w:rPr>
        <w:drawing>
          <wp:inline distT="0" distB="0" distL="0" distR="0" wp14:anchorId="0EE4825C" wp14:editId="6F69C1C2">
            <wp:extent cx="1352550" cy="1357468"/>
            <wp:effectExtent l="0" t="0" r="0" b="0"/>
            <wp:docPr id="6"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298EE919" w14:textId="501D7B7C" w:rsidR="00423CC6" w:rsidRDefault="00423CC6" w:rsidP="00423CC6">
      <w:pPr>
        <w:jc w:val="center"/>
      </w:pPr>
      <w:r>
        <w:t xml:space="preserve">Stop. This is the end of </w:t>
      </w:r>
      <w:r w:rsidR="00430299">
        <w:t xml:space="preserve">the </w:t>
      </w:r>
      <w:r w:rsidR="000C4C73">
        <w:t>WildFire lab.</w:t>
      </w:r>
      <w:r>
        <w:t xml:space="preserve"> </w:t>
      </w:r>
    </w:p>
    <w:p w14:paraId="77E54A83" w14:textId="200F39DC" w:rsidR="00E9016A" w:rsidRDefault="000C4C73" w:rsidP="00E9016A">
      <w:pPr>
        <w:pStyle w:val="Heading1"/>
        <w:pageBreakBefore/>
      </w:pPr>
      <w:bookmarkStart w:id="113" w:name="_Toc474939149"/>
      <w:r>
        <w:lastRenderedPageBreak/>
        <w:t>9.</w:t>
      </w:r>
      <w:r w:rsidR="00F974CF">
        <w:t xml:space="preserve"> L</w:t>
      </w:r>
      <w:r w:rsidR="00E9016A">
        <w:t>ab: User-ID</w:t>
      </w:r>
      <w:bookmarkEnd w:id="113"/>
    </w:p>
    <w:p w14:paraId="5E80D68C" w14:textId="155EE95C" w:rsidR="00411AF5" w:rsidRDefault="00FD36ED" w:rsidP="00411AF5">
      <w:pPr>
        <w:pStyle w:val="Heading2"/>
      </w:pPr>
      <w:bookmarkStart w:id="114" w:name="_Toc474939150"/>
      <w:r>
        <w:rPr>
          <w:noProof/>
        </w:rPr>
        <w:drawing>
          <wp:inline distT="0" distB="0" distL="0" distR="0" wp14:anchorId="08EA7A7A" wp14:editId="797E56E7">
            <wp:extent cx="5943600" cy="38087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808730"/>
                    </a:xfrm>
                    <a:prstGeom prst="rect">
                      <a:avLst/>
                    </a:prstGeom>
                  </pic:spPr>
                </pic:pic>
              </a:graphicData>
            </a:graphic>
          </wp:inline>
        </w:drawing>
      </w:r>
      <w:r w:rsidR="00411AF5">
        <w:t>Lab Objectives</w:t>
      </w:r>
      <w:bookmarkEnd w:id="114"/>
    </w:p>
    <w:p w14:paraId="723EF024" w14:textId="415C7A7E" w:rsidR="00411AF5" w:rsidRDefault="00411AF5" w:rsidP="00410B05">
      <w:pPr>
        <w:pStyle w:val="ListParagraph"/>
        <w:numPr>
          <w:ilvl w:val="0"/>
          <w:numId w:val="167"/>
        </w:numPr>
      </w:pPr>
      <w:r>
        <w:t xml:space="preserve">Enable User-ID </w:t>
      </w:r>
      <w:r w:rsidR="00CF16F2">
        <w:t xml:space="preserve">technology </w:t>
      </w:r>
      <w:r>
        <w:t>on the inside zone.</w:t>
      </w:r>
    </w:p>
    <w:p w14:paraId="5DE5E960" w14:textId="697A2831" w:rsidR="00411AF5" w:rsidRDefault="00411AF5" w:rsidP="00410B05">
      <w:pPr>
        <w:pStyle w:val="ListParagraph"/>
        <w:numPr>
          <w:ilvl w:val="0"/>
          <w:numId w:val="167"/>
        </w:numPr>
      </w:pPr>
      <w:r>
        <w:t xml:space="preserve">Configure the LDAP </w:t>
      </w:r>
      <w:r w:rsidR="00BD1396">
        <w:t>S</w:t>
      </w:r>
      <w:r>
        <w:t xml:space="preserve">erver </w:t>
      </w:r>
      <w:r w:rsidR="00BD1396">
        <w:t>P</w:t>
      </w:r>
      <w:r>
        <w:t>rofile to be used in group mapping.</w:t>
      </w:r>
    </w:p>
    <w:p w14:paraId="12FA7382" w14:textId="232B44C2" w:rsidR="00411AF5" w:rsidRDefault="00057A6B" w:rsidP="00410B05">
      <w:pPr>
        <w:pStyle w:val="ListParagraph"/>
        <w:numPr>
          <w:ilvl w:val="0"/>
          <w:numId w:val="167"/>
        </w:numPr>
      </w:pPr>
      <w:r>
        <w:t>Configure group m</w:t>
      </w:r>
      <w:r w:rsidR="00411AF5">
        <w:t>apping for User-ID.</w:t>
      </w:r>
    </w:p>
    <w:p w14:paraId="62EC4830" w14:textId="7C392004" w:rsidR="00411AF5" w:rsidRDefault="00411AF5" w:rsidP="00410B05">
      <w:pPr>
        <w:pStyle w:val="ListParagraph"/>
        <w:numPr>
          <w:ilvl w:val="0"/>
          <w:numId w:val="167"/>
        </w:numPr>
      </w:pPr>
      <w:r>
        <w:t xml:space="preserve">Configure and test the </w:t>
      </w:r>
      <w:r w:rsidR="00057A6B">
        <w:t>PAN-OS</w:t>
      </w:r>
      <w:r w:rsidR="00057A6B" w:rsidRPr="00057A6B">
        <w:rPr>
          <w:vertAlign w:val="superscript"/>
        </w:rPr>
        <w:t>®</w:t>
      </w:r>
      <w:r w:rsidR="00057A6B">
        <w:t xml:space="preserve"> </w:t>
      </w:r>
      <w:r>
        <w:t>integrated User-ID agent.</w:t>
      </w:r>
    </w:p>
    <w:p w14:paraId="1435279F" w14:textId="6E535CEE" w:rsidR="00411AF5" w:rsidRDefault="00411AF5" w:rsidP="00410B05">
      <w:pPr>
        <w:pStyle w:val="ListParagraph"/>
        <w:numPr>
          <w:ilvl w:val="0"/>
          <w:numId w:val="167"/>
        </w:numPr>
      </w:pPr>
      <w:r>
        <w:t>Leverage Use</w:t>
      </w:r>
      <w:r w:rsidR="00057A6B">
        <w:t>r-ID information in a Security policy r</w:t>
      </w:r>
      <w:r>
        <w:t>ule.</w:t>
      </w:r>
    </w:p>
    <w:p w14:paraId="7798D30C" w14:textId="4CE11712" w:rsidR="00951B1E" w:rsidRDefault="000C4C73" w:rsidP="00951B1E">
      <w:pPr>
        <w:pStyle w:val="Heading2"/>
      </w:pPr>
      <w:bookmarkStart w:id="115" w:name="_Toc474939151"/>
      <w:r>
        <w:t>9.</w:t>
      </w:r>
      <w:r w:rsidR="00951B1E">
        <w:t>0 Load Lab Configuration</w:t>
      </w:r>
      <w:bookmarkEnd w:id="115"/>
    </w:p>
    <w:p w14:paraId="3CE55F7B" w14:textId="7126A739" w:rsidR="00951B1E" w:rsidRDefault="00B61D8E" w:rsidP="00410B05">
      <w:pPr>
        <w:pStyle w:val="ListParagraph"/>
        <w:numPr>
          <w:ilvl w:val="0"/>
          <w:numId w:val="138"/>
        </w:numPr>
      </w:pPr>
      <w:r>
        <w:t>In the WebUI</w:t>
      </w:r>
      <w:r w:rsidR="00951B1E">
        <w:t xml:space="preserve"> select </w:t>
      </w:r>
      <w:r w:rsidR="00951B1E" w:rsidRPr="000C55B6">
        <w:rPr>
          <w:b/>
        </w:rPr>
        <w:t>Device &gt; Setup &gt; Operations</w:t>
      </w:r>
      <w:r w:rsidR="00951B1E">
        <w:t>.</w:t>
      </w:r>
    </w:p>
    <w:p w14:paraId="468CCFB8" w14:textId="73575979" w:rsidR="00951B1E" w:rsidRDefault="00951B1E" w:rsidP="00410B05">
      <w:pPr>
        <w:pStyle w:val="ListParagraph"/>
        <w:numPr>
          <w:ilvl w:val="0"/>
          <w:numId w:val="138"/>
        </w:numPr>
      </w:pPr>
      <w:r>
        <w:t xml:space="preserve">Click </w:t>
      </w:r>
      <w:r>
        <w:rPr>
          <w:b/>
        </w:rPr>
        <w:t>Load</w:t>
      </w:r>
      <w:r w:rsidRPr="000C55B6">
        <w:rPr>
          <w:b/>
        </w:rPr>
        <w:t xml:space="preserve"> named configuration snapshot</w:t>
      </w:r>
      <w:r w:rsidR="00BD1396">
        <w:t>:</w:t>
      </w:r>
    </w:p>
    <w:p w14:paraId="23099E1D" w14:textId="77777777" w:rsidR="00951B1E" w:rsidRDefault="00951B1E" w:rsidP="00951B1E">
      <w:pPr>
        <w:pStyle w:val="ListParagraph"/>
      </w:pPr>
      <w:r>
        <w:rPr>
          <w:noProof/>
        </w:rPr>
        <w:drawing>
          <wp:inline distT="0" distB="0" distL="0" distR="0" wp14:anchorId="449D6AE5" wp14:editId="661AB0DA">
            <wp:extent cx="2276475" cy="866775"/>
            <wp:effectExtent l="0" t="0" r="9525"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430370F6" w14:textId="27DA8F9E" w:rsidR="00951B1E" w:rsidRDefault="00951B1E" w:rsidP="00410B05">
      <w:pPr>
        <w:pStyle w:val="ListParagraph"/>
        <w:numPr>
          <w:ilvl w:val="0"/>
          <w:numId w:val="138"/>
        </w:numPr>
      </w:pPr>
      <w:r>
        <w:t xml:space="preserve">Select </w:t>
      </w:r>
      <w:r w:rsidR="000C4C73" w:rsidRPr="00B61D8E">
        <w:rPr>
          <w:rFonts w:cs="Times New Roman"/>
          <w:b/>
        </w:rPr>
        <w:t>edu-210-lab-09</w:t>
      </w:r>
      <w:r>
        <w:t xml:space="preserve"> and click </w:t>
      </w:r>
      <w:r w:rsidRPr="000C55B6">
        <w:rPr>
          <w:b/>
        </w:rPr>
        <w:t>OK</w:t>
      </w:r>
      <w:r>
        <w:t>.</w:t>
      </w:r>
    </w:p>
    <w:p w14:paraId="76117092" w14:textId="48741A67" w:rsidR="00951B1E" w:rsidRDefault="00951B1E" w:rsidP="00410B05">
      <w:pPr>
        <w:pStyle w:val="ListParagraph"/>
        <w:numPr>
          <w:ilvl w:val="0"/>
          <w:numId w:val="138"/>
        </w:numPr>
      </w:pPr>
      <w:r>
        <w:t xml:space="preserve">Click </w:t>
      </w:r>
      <w:r w:rsidR="00B61D8E">
        <w:rPr>
          <w:b/>
        </w:rPr>
        <w:t>Close</w:t>
      </w:r>
      <w:r>
        <w:t>.</w:t>
      </w:r>
    </w:p>
    <w:p w14:paraId="0E99A6F7" w14:textId="27830A52" w:rsidR="00951B1E" w:rsidRDefault="00951B1E" w:rsidP="00410B05">
      <w:pPr>
        <w:pStyle w:val="ListParagraph"/>
        <w:numPr>
          <w:ilvl w:val="0"/>
          <w:numId w:val="138"/>
        </w:numPr>
      </w:pPr>
      <w:r>
        <w:rPr>
          <w:noProof/>
        </w:rPr>
        <w:drawing>
          <wp:inline distT="0" distB="0" distL="0" distR="0" wp14:anchorId="28FF76FC" wp14:editId="6B846894">
            <wp:extent cx="628650" cy="219075"/>
            <wp:effectExtent l="0" t="0" r="0"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5CC6AF99" w14:textId="19206F1C" w:rsidR="007F070A" w:rsidRDefault="000C4C73" w:rsidP="001A39FC">
      <w:pPr>
        <w:pStyle w:val="Heading2"/>
      </w:pPr>
      <w:bookmarkStart w:id="116" w:name="_Toc474939152"/>
      <w:r>
        <w:lastRenderedPageBreak/>
        <w:t>9.</w:t>
      </w:r>
      <w:r w:rsidR="005773E7">
        <w:t>1</w:t>
      </w:r>
      <w:r w:rsidR="00892C0E">
        <w:t xml:space="preserve"> E</w:t>
      </w:r>
      <w:r w:rsidR="001A39FC" w:rsidRPr="001A39FC">
        <w:t xml:space="preserve">nable User-ID on </w:t>
      </w:r>
      <w:r w:rsidR="00BD1396">
        <w:t xml:space="preserve">the </w:t>
      </w:r>
      <w:r w:rsidR="00411AF5">
        <w:t>Inside</w:t>
      </w:r>
      <w:r w:rsidR="001A39FC" w:rsidRPr="001A39FC">
        <w:t xml:space="preserve"> Zone</w:t>
      </w:r>
      <w:bookmarkEnd w:id="116"/>
    </w:p>
    <w:p w14:paraId="0939C81B" w14:textId="31DAEDFC" w:rsidR="001A39FC" w:rsidRDefault="00F04BEF" w:rsidP="00410B05">
      <w:pPr>
        <w:pStyle w:val="ListParagraph"/>
        <w:numPr>
          <w:ilvl w:val="0"/>
          <w:numId w:val="107"/>
        </w:numPr>
      </w:pPr>
      <w:r>
        <w:t>In</w:t>
      </w:r>
      <w:r w:rsidR="001A39FC">
        <w:t xml:space="preserve"> the WebUI select </w:t>
      </w:r>
      <w:r w:rsidR="001A39FC" w:rsidRPr="001A09B6">
        <w:rPr>
          <w:b/>
        </w:rPr>
        <w:t>Network &gt; Zones</w:t>
      </w:r>
      <w:r w:rsidR="001A39FC">
        <w:t xml:space="preserve">. </w:t>
      </w:r>
      <w:r w:rsidR="00892C0E">
        <w:rPr>
          <w:noProof/>
        </w:rPr>
        <w:drawing>
          <wp:inline distT="0" distB="0" distL="0" distR="0" wp14:anchorId="334EB877" wp14:editId="6E077F6D">
            <wp:extent cx="552450" cy="18097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2450" cy="180975"/>
                    </a:xfrm>
                    <a:prstGeom prst="rect">
                      <a:avLst/>
                    </a:prstGeom>
                  </pic:spPr>
                </pic:pic>
              </a:graphicData>
            </a:graphic>
          </wp:inline>
        </w:drawing>
      </w:r>
    </w:p>
    <w:p w14:paraId="08BE5DFF" w14:textId="490632F6" w:rsidR="001A39FC" w:rsidRDefault="00F04BEF" w:rsidP="00410B05">
      <w:pPr>
        <w:pStyle w:val="ListParagraph"/>
        <w:numPr>
          <w:ilvl w:val="0"/>
          <w:numId w:val="107"/>
        </w:numPr>
      </w:pPr>
      <w:r>
        <w:t>Click to o</w:t>
      </w:r>
      <w:r w:rsidR="001A39FC">
        <w:t xml:space="preserve">pen the </w:t>
      </w:r>
      <w:r w:rsidR="00E3547E">
        <w:rPr>
          <w:b/>
        </w:rPr>
        <w:t>inside</w:t>
      </w:r>
      <w:r w:rsidR="00E729BE">
        <w:t xml:space="preserve"> </w:t>
      </w:r>
      <w:r w:rsidR="001A39FC">
        <w:t xml:space="preserve">zone. </w:t>
      </w:r>
    </w:p>
    <w:p w14:paraId="0A28BD3B" w14:textId="59B9F8B6" w:rsidR="001A39FC" w:rsidRDefault="001A39FC" w:rsidP="00410B05">
      <w:pPr>
        <w:pStyle w:val="ListParagraph"/>
        <w:numPr>
          <w:ilvl w:val="0"/>
          <w:numId w:val="107"/>
        </w:numPr>
      </w:pPr>
      <w:r>
        <w:t xml:space="preserve">Enable User-ID by </w:t>
      </w:r>
      <w:r w:rsidR="00F04BEF">
        <w:t>selecting</w:t>
      </w:r>
      <w:r>
        <w:t xml:space="preserve"> the </w:t>
      </w:r>
      <w:r w:rsidRPr="001A09B6">
        <w:rPr>
          <w:b/>
        </w:rPr>
        <w:t>Enable User Identification</w:t>
      </w:r>
      <w:r>
        <w:t xml:space="preserve"> check box</w:t>
      </w:r>
      <w:r w:rsidR="00BD1396">
        <w:t>:</w:t>
      </w:r>
    </w:p>
    <w:p w14:paraId="3C009555" w14:textId="64102CFA" w:rsidR="00892C0E" w:rsidRDefault="00892C0E" w:rsidP="00892C0E">
      <w:pPr>
        <w:pStyle w:val="ListParagraph"/>
      </w:pPr>
      <w:r>
        <w:rPr>
          <w:noProof/>
        </w:rPr>
        <w:drawing>
          <wp:inline distT="0" distB="0" distL="0" distR="0" wp14:anchorId="5B9A5008" wp14:editId="49FD1B3F">
            <wp:extent cx="3152775" cy="49530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52775" cy="495300"/>
                    </a:xfrm>
                    <a:prstGeom prst="rect">
                      <a:avLst/>
                    </a:prstGeom>
                  </pic:spPr>
                </pic:pic>
              </a:graphicData>
            </a:graphic>
          </wp:inline>
        </w:drawing>
      </w:r>
    </w:p>
    <w:p w14:paraId="4D82570A" w14:textId="20E8A878" w:rsidR="00892C0E" w:rsidRDefault="00892C0E" w:rsidP="00410B05">
      <w:pPr>
        <w:pStyle w:val="ListParagraph"/>
        <w:numPr>
          <w:ilvl w:val="0"/>
          <w:numId w:val="107"/>
        </w:numPr>
      </w:pPr>
      <w:r>
        <w:t xml:space="preserve">Click </w:t>
      </w:r>
      <w:r w:rsidR="00F04BEF" w:rsidRPr="00F04BEF">
        <w:rPr>
          <w:b/>
          <w:noProof/>
        </w:rPr>
        <w:t>OK</w:t>
      </w:r>
      <w:r>
        <w:t>.</w:t>
      </w:r>
    </w:p>
    <w:p w14:paraId="57F03FBF" w14:textId="5A2469F4" w:rsidR="001A39FC" w:rsidRDefault="000C4C73" w:rsidP="001A39FC">
      <w:pPr>
        <w:pStyle w:val="Heading2"/>
      </w:pPr>
      <w:bookmarkStart w:id="117" w:name="_Toc474939153"/>
      <w:r>
        <w:t>9.</w:t>
      </w:r>
      <w:r w:rsidR="005773E7">
        <w:t>2</w:t>
      </w:r>
      <w:r w:rsidR="00892C0E">
        <w:t xml:space="preserve"> C</w:t>
      </w:r>
      <w:r w:rsidR="001A39FC">
        <w:t>onfigure the LDAP Server Profile</w:t>
      </w:r>
      <w:bookmarkEnd w:id="117"/>
    </w:p>
    <w:p w14:paraId="0D1FF40D" w14:textId="7B1599D8" w:rsidR="003874B1" w:rsidRDefault="0047502D" w:rsidP="003874B1">
      <w:r>
        <w:t xml:space="preserve">Create a </w:t>
      </w:r>
      <w:r w:rsidR="00912C95">
        <w:t xml:space="preserve">Server </w:t>
      </w:r>
      <w:r>
        <w:t>p</w:t>
      </w:r>
      <w:r w:rsidR="003874B1">
        <w:t xml:space="preserve">rofile so that </w:t>
      </w:r>
      <w:r>
        <w:t>the firewall can pull group and user information</w:t>
      </w:r>
      <w:r w:rsidR="003874B1">
        <w:t xml:space="preserve"> from Active Directory.</w:t>
      </w:r>
    </w:p>
    <w:p w14:paraId="36CA6EE2" w14:textId="5E520F40" w:rsidR="001A39FC" w:rsidRDefault="00E37C0B" w:rsidP="00410B05">
      <w:pPr>
        <w:pStyle w:val="ListParagraph"/>
        <w:numPr>
          <w:ilvl w:val="0"/>
          <w:numId w:val="64"/>
        </w:numPr>
      </w:pPr>
      <w:r>
        <w:t>In the WebUI</w:t>
      </w:r>
      <w:r w:rsidR="001A39FC">
        <w:t xml:space="preserve"> select </w:t>
      </w:r>
      <w:r w:rsidR="001A39FC" w:rsidRPr="005A3688">
        <w:rPr>
          <w:b/>
        </w:rPr>
        <w:t>Device &gt; Server Profiles &gt; LDAP</w:t>
      </w:r>
      <w:r w:rsidR="001A39FC">
        <w:t xml:space="preserve">. </w:t>
      </w:r>
      <w:r w:rsidR="00B65A17">
        <w:rPr>
          <w:noProof/>
        </w:rPr>
        <w:drawing>
          <wp:inline distT="0" distB="0" distL="0" distR="0" wp14:anchorId="13B920EF" wp14:editId="4031281F">
            <wp:extent cx="476250" cy="1619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6250" cy="161925"/>
                    </a:xfrm>
                    <a:prstGeom prst="rect">
                      <a:avLst/>
                    </a:prstGeom>
                  </pic:spPr>
                </pic:pic>
              </a:graphicData>
            </a:graphic>
          </wp:inline>
        </w:drawing>
      </w:r>
    </w:p>
    <w:p w14:paraId="0F0CAE8B" w14:textId="312901A5" w:rsidR="001A39FC" w:rsidRDefault="00E729BE" w:rsidP="00410B05">
      <w:pPr>
        <w:pStyle w:val="ListParagraph"/>
        <w:numPr>
          <w:ilvl w:val="0"/>
          <w:numId w:val="64"/>
        </w:numPr>
      </w:pPr>
      <w:r>
        <w:t>Click</w:t>
      </w:r>
      <w:r w:rsidR="001A39FC">
        <w:t xml:space="preserve"> </w:t>
      </w:r>
      <w:r w:rsidR="00B65A17">
        <w:rPr>
          <w:noProof/>
        </w:rPr>
        <w:drawing>
          <wp:inline distT="0" distB="0" distL="0" distR="0" wp14:anchorId="6E1B0AD3" wp14:editId="1E7B2309">
            <wp:extent cx="409575" cy="2381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9575" cy="238125"/>
                    </a:xfrm>
                    <a:prstGeom prst="rect">
                      <a:avLst/>
                    </a:prstGeom>
                  </pic:spPr>
                </pic:pic>
              </a:graphicData>
            </a:graphic>
          </wp:inline>
        </w:drawing>
      </w:r>
      <w:r w:rsidR="00E37C0B">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5A3688" w:rsidRPr="00733F7B" w14:paraId="5F5C7EAF" w14:textId="77777777" w:rsidTr="00B428C9">
        <w:trPr>
          <w:trHeight w:val="269"/>
          <w:tblHeader/>
        </w:trPr>
        <w:tc>
          <w:tcPr>
            <w:tcW w:w="2705" w:type="dxa"/>
            <w:shd w:val="pct15" w:color="auto" w:fill="auto"/>
          </w:tcPr>
          <w:p w14:paraId="73DBA0F6" w14:textId="77777777" w:rsidR="005A3688" w:rsidRPr="001C3FD0" w:rsidRDefault="005A3688" w:rsidP="001C3FD0">
            <w:pPr>
              <w:spacing w:before="60"/>
              <w:rPr>
                <w:b/>
                <w:szCs w:val="24"/>
              </w:rPr>
            </w:pPr>
            <w:r w:rsidRPr="001C3FD0">
              <w:rPr>
                <w:b/>
                <w:szCs w:val="24"/>
              </w:rPr>
              <w:t>Parameter</w:t>
            </w:r>
          </w:p>
        </w:tc>
        <w:tc>
          <w:tcPr>
            <w:tcW w:w="6295" w:type="dxa"/>
            <w:shd w:val="pct15" w:color="auto" w:fill="auto"/>
          </w:tcPr>
          <w:p w14:paraId="4BBAFBD9" w14:textId="77777777" w:rsidR="005A3688" w:rsidRPr="001C3FD0" w:rsidRDefault="005A3688" w:rsidP="001C3FD0">
            <w:pPr>
              <w:spacing w:before="60"/>
              <w:rPr>
                <w:rFonts w:asciiTheme="minorHAnsi" w:hAnsiTheme="minorHAnsi" w:cstheme="minorHAnsi"/>
                <w:b/>
                <w:szCs w:val="24"/>
              </w:rPr>
            </w:pPr>
            <w:r w:rsidRPr="001C3FD0">
              <w:rPr>
                <w:b/>
                <w:szCs w:val="24"/>
              </w:rPr>
              <w:t>Value</w:t>
            </w:r>
          </w:p>
        </w:tc>
      </w:tr>
      <w:tr w:rsidR="005A3688" w:rsidRPr="005B1C38" w14:paraId="42CFB77B" w14:textId="77777777" w:rsidTr="00B428C9">
        <w:tc>
          <w:tcPr>
            <w:tcW w:w="2705" w:type="dxa"/>
          </w:tcPr>
          <w:p w14:paraId="7A74EB05" w14:textId="4538808C" w:rsidR="005A3688" w:rsidRPr="005A3688" w:rsidRDefault="005A3688" w:rsidP="00207E34">
            <w:r>
              <w:t>Profile Name</w:t>
            </w:r>
          </w:p>
        </w:tc>
        <w:tc>
          <w:tcPr>
            <w:tcW w:w="6295" w:type="dxa"/>
          </w:tcPr>
          <w:p w14:paraId="72690AC9" w14:textId="2A485FF8" w:rsidR="005A3688" w:rsidRPr="005A3688" w:rsidRDefault="00E729BE" w:rsidP="00207E34">
            <w:pPr>
              <w:rPr>
                <w:rFonts w:ascii="Courier New" w:hAnsi="Courier New" w:cs="Courier New"/>
                <w:szCs w:val="24"/>
              </w:rPr>
            </w:pPr>
            <w:r>
              <w:rPr>
                <w:rFonts w:ascii="Courier New" w:hAnsi="Courier New" w:cs="Courier New"/>
              </w:rPr>
              <w:t>lab-active-directory</w:t>
            </w:r>
          </w:p>
        </w:tc>
      </w:tr>
    </w:tbl>
    <w:p w14:paraId="16B969C4" w14:textId="20FB07AA" w:rsidR="00E729BE" w:rsidRDefault="00E729BE" w:rsidP="00410B05">
      <w:pPr>
        <w:pStyle w:val="ListParagraph"/>
        <w:numPr>
          <w:ilvl w:val="0"/>
          <w:numId w:val="64"/>
        </w:numPr>
      </w:pPr>
      <w:r>
        <w:t>Locate the server list</w:t>
      </w:r>
      <w:r w:rsidR="009E553A">
        <w:t xml:space="preserve"> on the left</w:t>
      </w:r>
      <w:r w:rsidR="00BD1396">
        <w:t xml:space="preserve"> </w:t>
      </w:r>
      <w:r w:rsidR="00CE2E34">
        <w:t>side of the window</w:t>
      </w:r>
      <w:r w:rsidR="00E37C0B">
        <w:t xml:space="preserve"> and</w:t>
      </w:r>
      <w:r>
        <w:t xml:space="preserve"> click</w:t>
      </w:r>
      <w:r>
        <w:rPr>
          <w:b/>
        </w:rPr>
        <w:t xml:space="preserve"> </w:t>
      </w:r>
      <w:r>
        <w:rPr>
          <w:noProof/>
        </w:rPr>
        <w:drawing>
          <wp:inline distT="0" distB="0" distL="0" distR="0" wp14:anchorId="292A2D26" wp14:editId="5212CE9D">
            <wp:extent cx="428625" cy="228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5F3DEC" w:rsidRPr="00BD1396">
        <w:t>.</w:t>
      </w:r>
    </w:p>
    <w:p w14:paraId="12DEFC18" w14:textId="3F358E11" w:rsidR="00E729BE" w:rsidRDefault="00E729BE" w:rsidP="00410B05">
      <w:pPr>
        <w:pStyle w:val="ListParagraph"/>
        <w:numPr>
          <w:ilvl w:val="0"/>
          <w:numId w:val="6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E729BE" w:rsidRPr="00733F7B" w14:paraId="1B693A00" w14:textId="77777777" w:rsidTr="00300610">
        <w:trPr>
          <w:trHeight w:val="269"/>
          <w:tblHeader/>
        </w:trPr>
        <w:tc>
          <w:tcPr>
            <w:tcW w:w="2705" w:type="dxa"/>
            <w:shd w:val="pct15" w:color="auto" w:fill="auto"/>
          </w:tcPr>
          <w:p w14:paraId="0C74C046" w14:textId="77777777" w:rsidR="00E729BE" w:rsidRPr="001C3FD0" w:rsidRDefault="00E729BE" w:rsidP="00300610">
            <w:pPr>
              <w:spacing w:before="60"/>
              <w:rPr>
                <w:b/>
                <w:szCs w:val="24"/>
              </w:rPr>
            </w:pPr>
            <w:r w:rsidRPr="001C3FD0">
              <w:rPr>
                <w:b/>
                <w:szCs w:val="24"/>
              </w:rPr>
              <w:t>Parameter</w:t>
            </w:r>
          </w:p>
        </w:tc>
        <w:tc>
          <w:tcPr>
            <w:tcW w:w="6295" w:type="dxa"/>
            <w:shd w:val="pct15" w:color="auto" w:fill="auto"/>
          </w:tcPr>
          <w:p w14:paraId="7600E54A" w14:textId="77777777" w:rsidR="00E729BE" w:rsidRPr="001C3FD0" w:rsidRDefault="00E729BE" w:rsidP="00300610">
            <w:pPr>
              <w:spacing w:before="60"/>
              <w:rPr>
                <w:rFonts w:asciiTheme="minorHAnsi" w:hAnsiTheme="minorHAnsi" w:cstheme="minorHAnsi"/>
                <w:b/>
                <w:szCs w:val="24"/>
              </w:rPr>
            </w:pPr>
            <w:r w:rsidRPr="001C3FD0">
              <w:rPr>
                <w:b/>
                <w:szCs w:val="24"/>
              </w:rPr>
              <w:t>Value</w:t>
            </w:r>
          </w:p>
        </w:tc>
      </w:tr>
      <w:tr w:rsidR="00E729BE" w:rsidRPr="005B1C38" w14:paraId="041A857F" w14:textId="77777777" w:rsidTr="00300610">
        <w:tc>
          <w:tcPr>
            <w:tcW w:w="2705" w:type="dxa"/>
          </w:tcPr>
          <w:p w14:paraId="48EC220A" w14:textId="77777777" w:rsidR="00E729BE" w:rsidRPr="001C3FD0" w:rsidRDefault="00E729BE" w:rsidP="00300610">
            <w:pPr>
              <w:rPr>
                <w:szCs w:val="24"/>
              </w:rPr>
            </w:pPr>
            <w:r>
              <w:t>Name</w:t>
            </w:r>
          </w:p>
        </w:tc>
        <w:tc>
          <w:tcPr>
            <w:tcW w:w="6295" w:type="dxa"/>
          </w:tcPr>
          <w:p w14:paraId="25E2AD2E" w14:textId="1E4C6A29" w:rsidR="00E729BE" w:rsidRPr="005A3688" w:rsidRDefault="00E729BE" w:rsidP="00B65A17">
            <w:pPr>
              <w:rPr>
                <w:rFonts w:ascii="Courier New" w:hAnsi="Courier New" w:cs="Courier New"/>
                <w:b/>
                <w:szCs w:val="24"/>
              </w:rPr>
            </w:pPr>
            <w:r>
              <w:rPr>
                <w:rFonts w:ascii="Courier New" w:hAnsi="Courier New" w:cs="Courier New"/>
              </w:rPr>
              <w:t>lab-</w:t>
            </w:r>
            <w:r w:rsidR="00B65A17">
              <w:rPr>
                <w:rFonts w:ascii="Courier New" w:hAnsi="Courier New" w:cs="Courier New"/>
              </w:rPr>
              <w:t>client</w:t>
            </w:r>
          </w:p>
        </w:tc>
      </w:tr>
      <w:tr w:rsidR="00E729BE" w:rsidRPr="005B1C38" w14:paraId="1B77D87D" w14:textId="77777777" w:rsidTr="00300610">
        <w:tc>
          <w:tcPr>
            <w:tcW w:w="2705" w:type="dxa"/>
            <w:tcBorders>
              <w:bottom w:val="single" w:sz="4" w:space="0" w:color="000000" w:themeColor="text1"/>
            </w:tcBorders>
          </w:tcPr>
          <w:p w14:paraId="08800D11" w14:textId="77777777" w:rsidR="00E729BE" w:rsidRPr="001C3FD0" w:rsidRDefault="00E729BE" w:rsidP="00300610">
            <w:pPr>
              <w:rPr>
                <w:szCs w:val="24"/>
              </w:rPr>
            </w:pPr>
            <w:r>
              <w:t>LDAP Server</w:t>
            </w:r>
          </w:p>
        </w:tc>
        <w:tc>
          <w:tcPr>
            <w:tcW w:w="6295" w:type="dxa"/>
            <w:tcBorders>
              <w:bottom w:val="single" w:sz="4" w:space="0" w:color="000000" w:themeColor="text1"/>
            </w:tcBorders>
          </w:tcPr>
          <w:p w14:paraId="3381F3EF" w14:textId="2A6823DF" w:rsidR="00E729BE" w:rsidRPr="005A3688" w:rsidRDefault="00CD3630" w:rsidP="00300610">
            <w:pPr>
              <w:rPr>
                <w:rFonts w:ascii="Courier New" w:hAnsi="Courier New" w:cs="Courier New"/>
                <w:b/>
                <w:szCs w:val="24"/>
              </w:rPr>
            </w:pPr>
            <w:r>
              <w:rPr>
                <w:rFonts w:ascii="Courier New" w:hAnsi="Courier New" w:cs="Courier New"/>
              </w:rPr>
              <w:t>192.168.1.20</w:t>
            </w:r>
          </w:p>
        </w:tc>
      </w:tr>
      <w:tr w:rsidR="00E729BE" w:rsidRPr="005B1C38" w14:paraId="67467FCA" w14:textId="77777777" w:rsidTr="00300610">
        <w:tc>
          <w:tcPr>
            <w:tcW w:w="2705" w:type="dxa"/>
            <w:tcBorders>
              <w:bottom w:val="single" w:sz="4" w:space="0" w:color="000000" w:themeColor="text1"/>
            </w:tcBorders>
          </w:tcPr>
          <w:p w14:paraId="5FB903E2" w14:textId="77777777" w:rsidR="00E729BE" w:rsidRPr="001C3FD0" w:rsidRDefault="00E729BE" w:rsidP="00300610">
            <w:pPr>
              <w:rPr>
                <w:szCs w:val="24"/>
              </w:rPr>
            </w:pPr>
            <w:r>
              <w:t>Port</w:t>
            </w:r>
          </w:p>
        </w:tc>
        <w:tc>
          <w:tcPr>
            <w:tcW w:w="6295" w:type="dxa"/>
            <w:tcBorders>
              <w:bottom w:val="single" w:sz="4" w:space="0" w:color="000000" w:themeColor="text1"/>
            </w:tcBorders>
          </w:tcPr>
          <w:p w14:paraId="57D6D216" w14:textId="1B3F6857" w:rsidR="00E729BE" w:rsidRPr="005A3688" w:rsidRDefault="00CD3630" w:rsidP="00300610">
            <w:pPr>
              <w:rPr>
                <w:rFonts w:ascii="Courier New" w:hAnsi="Courier New" w:cs="Courier New"/>
                <w:b/>
                <w:szCs w:val="24"/>
              </w:rPr>
            </w:pPr>
            <w:r>
              <w:rPr>
                <w:rFonts w:ascii="Courier New" w:hAnsi="Courier New" w:cs="Courier New"/>
              </w:rPr>
              <w:t>389</w:t>
            </w:r>
          </w:p>
        </w:tc>
      </w:tr>
    </w:tbl>
    <w:p w14:paraId="43CB9D0E" w14:textId="2D51E7D4" w:rsidR="00CD3630" w:rsidRDefault="00CD3630" w:rsidP="00410B05">
      <w:pPr>
        <w:pStyle w:val="ListParagraph"/>
        <w:numPr>
          <w:ilvl w:val="0"/>
          <w:numId w:val="64"/>
        </w:numPr>
      </w:pPr>
      <w:r>
        <w:t xml:space="preserve">Locate </w:t>
      </w:r>
      <w:r w:rsidRPr="007573B2">
        <w:rPr>
          <w:b/>
        </w:rPr>
        <w:t>Server Settings</w:t>
      </w:r>
      <w:r>
        <w:t xml:space="preserve"> on the right</w:t>
      </w:r>
      <w:r w:rsidR="00BD1396">
        <w:t xml:space="preserve"> </w:t>
      </w:r>
      <w:r w:rsidR="00CE2E34">
        <w:t>side of the window</w:t>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CD3630" w:rsidRPr="00733F7B" w14:paraId="54AE708E" w14:textId="77777777" w:rsidTr="00856F40">
        <w:trPr>
          <w:trHeight w:val="269"/>
          <w:tblHeader/>
        </w:trPr>
        <w:tc>
          <w:tcPr>
            <w:tcW w:w="2705" w:type="dxa"/>
            <w:shd w:val="pct15" w:color="auto" w:fill="auto"/>
          </w:tcPr>
          <w:p w14:paraId="1CA947E1" w14:textId="77777777" w:rsidR="00CD3630" w:rsidRPr="001C3FD0" w:rsidRDefault="00CD3630" w:rsidP="00856F40">
            <w:pPr>
              <w:spacing w:before="60"/>
              <w:rPr>
                <w:b/>
                <w:szCs w:val="24"/>
              </w:rPr>
            </w:pPr>
            <w:r w:rsidRPr="001C3FD0">
              <w:rPr>
                <w:b/>
                <w:szCs w:val="24"/>
              </w:rPr>
              <w:t>Parameter</w:t>
            </w:r>
          </w:p>
        </w:tc>
        <w:tc>
          <w:tcPr>
            <w:tcW w:w="6295" w:type="dxa"/>
            <w:shd w:val="pct15" w:color="auto" w:fill="auto"/>
          </w:tcPr>
          <w:p w14:paraId="25374713" w14:textId="77777777" w:rsidR="00CD3630" w:rsidRPr="001C3FD0" w:rsidRDefault="00CD3630" w:rsidP="00856F40">
            <w:pPr>
              <w:spacing w:before="60"/>
              <w:rPr>
                <w:rFonts w:asciiTheme="minorHAnsi" w:hAnsiTheme="minorHAnsi" w:cstheme="minorHAnsi"/>
                <w:b/>
                <w:szCs w:val="24"/>
              </w:rPr>
            </w:pPr>
            <w:r w:rsidRPr="001C3FD0">
              <w:rPr>
                <w:b/>
                <w:szCs w:val="24"/>
              </w:rPr>
              <w:t>Value</w:t>
            </w:r>
          </w:p>
        </w:tc>
      </w:tr>
      <w:tr w:rsidR="00E3547E" w:rsidRPr="005B1C38" w14:paraId="407FC66C" w14:textId="77777777" w:rsidTr="0015665D">
        <w:tc>
          <w:tcPr>
            <w:tcW w:w="2705" w:type="dxa"/>
          </w:tcPr>
          <w:p w14:paraId="20FA5E19" w14:textId="537862DE" w:rsidR="00E3547E" w:rsidRPr="001C3FD0" w:rsidRDefault="00E3547E" w:rsidP="0015665D">
            <w:pPr>
              <w:rPr>
                <w:szCs w:val="24"/>
              </w:rPr>
            </w:pPr>
            <w:r>
              <w:t>Require SSL/TLS secured connection (</w:t>
            </w:r>
            <w:r w:rsidRPr="00E3547E">
              <w:rPr>
                <w:i/>
              </w:rPr>
              <w:t>make sure to do this first</w:t>
            </w:r>
            <w:r>
              <w:t>)</w:t>
            </w:r>
          </w:p>
        </w:tc>
        <w:tc>
          <w:tcPr>
            <w:tcW w:w="6295" w:type="dxa"/>
          </w:tcPr>
          <w:p w14:paraId="3FF8A286" w14:textId="77777777" w:rsidR="00E3547E" w:rsidRPr="009B60E9" w:rsidRDefault="00E3547E" w:rsidP="0015665D">
            <w:pPr>
              <w:rPr>
                <w:rFonts w:cs="Times New Roman"/>
              </w:rPr>
            </w:pPr>
            <w:r w:rsidRPr="009B60E9">
              <w:rPr>
                <w:rFonts w:cs="Times New Roman"/>
              </w:rPr>
              <w:t>Deselect the check box</w:t>
            </w:r>
          </w:p>
        </w:tc>
      </w:tr>
      <w:tr w:rsidR="00CD3630" w:rsidRPr="005B1C38" w14:paraId="1DF6D802" w14:textId="77777777" w:rsidTr="00856F40">
        <w:tc>
          <w:tcPr>
            <w:tcW w:w="2705" w:type="dxa"/>
            <w:tcBorders>
              <w:bottom w:val="single" w:sz="4" w:space="0" w:color="000000" w:themeColor="text1"/>
            </w:tcBorders>
          </w:tcPr>
          <w:p w14:paraId="02B5F066" w14:textId="77777777" w:rsidR="00CD3630" w:rsidRPr="001C3FD0" w:rsidRDefault="00CD3630" w:rsidP="00856F40">
            <w:pPr>
              <w:rPr>
                <w:szCs w:val="24"/>
              </w:rPr>
            </w:pPr>
            <w:r>
              <w:t>Type</w:t>
            </w:r>
          </w:p>
        </w:tc>
        <w:tc>
          <w:tcPr>
            <w:tcW w:w="6295" w:type="dxa"/>
            <w:tcBorders>
              <w:bottom w:val="single" w:sz="4" w:space="0" w:color="000000" w:themeColor="text1"/>
            </w:tcBorders>
          </w:tcPr>
          <w:p w14:paraId="18D4275D" w14:textId="77777777" w:rsidR="00CD3630" w:rsidRPr="00E37C0B" w:rsidRDefault="00CD3630" w:rsidP="00856F40">
            <w:pPr>
              <w:spacing w:after="0"/>
              <w:rPr>
                <w:rFonts w:cs="Times New Roman"/>
                <w:b/>
              </w:rPr>
            </w:pPr>
            <w:r w:rsidRPr="00E37C0B">
              <w:rPr>
                <w:rFonts w:cs="Times New Roman"/>
                <w:b/>
              </w:rPr>
              <w:t>active-directory</w:t>
            </w:r>
          </w:p>
        </w:tc>
      </w:tr>
      <w:tr w:rsidR="00E37C0B" w:rsidRPr="005B1C38" w14:paraId="4BCBA74B" w14:textId="77777777" w:rsidTr="00856F40">
        <w:tc>
          <w:tcPr>
            <w:tcW w:w="2705" w:type="dxa"/>
            <w:tcBorders>
              <w:bottom w:val="single" w:sz="4" w:space="0" w:color="000000" w:themeColor="text1"/>
            </w:tcBorders>
          </w:tcPr>
          <w:p w14:paraId="3ABC75F1" w14:textId="569E6C1F" w:rsidR="00E37C0B" w:rsidRDefault="00E37C0B" w:rsidP="00E37C0B">
            <w:r>
              <w:t>Base DN</w:t>
            </w:r>
            <w:r w:rsidRPr="001C3FD0">
              <w:rPr>
                <w:b/>
                <w:szCs w:val="24"/>
              </w:rPr>
              <w:t xml:space="preserve"> </w:t>
            </w:r>
          </w:p>
        </w:tc>
        <w:tc>
          <w:tcPr>
            <w:tcW w:w="6295" w:type="dxa"/>
            <w:tcBorders>
              <w:bottom w:val="single" w:sz="4" w:space="0" w:color="000000" w:themeColor="text1"/>
            </w:tcBorders>
          </w:tcPr>
          <w:p w14:paraId="6B0577A3" w14:textId="16A6D81A" w:rsidR="00E37C0B" w:rsidRPr="00E37C0B" w:rsidRDefault="00E37C0B" w:rsidP="00E37C0B">
            <w:pPr>
              <w:spacing w:after="0"/>
              <w:rPr>
                <w:rFonts w:cs="Times New Roman"/>
                <w:b/>
              </w:rPr>
            </w:pPr>
            <w:r>
              <w:rPr>
                <w:rFonts w:ascii="Courier New" w:hAnsi="Courier New" w:cs="Courier New"/>
              </w:rPr>
              <w:t>DC=lab,DC=local</w:t>
            </w:r>
          </w:p>
        </w:tc>
      </w:tr>
      <w:tr w:rsidR="00CD3630" w:rsidRPr="005B1C38" w14:paraId="007E6D26" w14:textId="77777777" w:rsidTr="00856F40">
        <w:tc>
          <w:tcPr>
            <w:tcW w:w="2705" w:type="dxa"/>
          </w:tcPr>
          <w:p w14:paraId="67E1349D" w14:textId="77777777" w:rsidR="00CD3630" w:rsidRPr="001C3FD0" w:rsidRDefault="00CD3630" w:rsidP="00856F40">
            <w:pPr>
              <w:rPr>
                <w:szCs w:val="24"/>
              </w:rPr>
            </w:pPr>
            <w:r>
              <w:lastRenderedPageBreak/>
              <w:t>Bind DN</w:t>
            </w:r>
          </w:p>
        </w:tc>
        <w:tc>
          <w:tcPr>
            <w:tcW w:w="6295" w:type="dxa"/>
          </w:tcPr>
          <w:p w14:paraId="45AC5D27" w14:textId="5364015C" w:rsidR="00CD3630" w:rsidRPr="00BC17FB" w:rsidRDefault="00E3547E" w:rsidP="00856F40">
            <w:pPr>
              <w:rPr>
                <w:rFonts w:ascii="Courier New" w:hAnsi="Courier New" w:cs="Courier New"/>
              </w:rPr>
            </w:pPr>
            <w:r>
              <w:rPr>
                <w:rFonts w:ascii="Courier New" w:hAnsi="Courier New" w:cs="Courier New"/>
              </w:rPr>
              <w:t>lab-user-id@lab.local</w:t>
            </w:r>
          </w:p>
        </w:tc>
      </w:tr>
      <w:tr w:rsidR="00CD3630" w:rsidRPr="005B1C38" w14:paraId="413F48A1" w14:textId="77777777" w:rsidTr="00856F40">
        <w:tc>
          <w:tcPr>
            <w:tcW w:w="2705" w:type="dxa"/>
          </w:tcPr>
          <w:p w14:paraId="0D2E0554" w14:textId="77777777" w:rsidR="00CD3630" w:rsidRPr="001C3FD0" w:rsidRDefault="00CD3630" w:rsidP="00856F40">
            <w:pPr>
              <w:rPr>
                <w:szCs w:val="24"/>
              </w:rPr>
            </w:pPr>
            <w:r>
              <w:t>Password</w:t>
            </w:r>
          </w:p>
        </w:tc>
        <w:tc>
          <w:tcPr>
            <w:tcW w:w="6295" w:type="dxa"/>
          </w:tcPr>
          <w:p w14:paraId="398F15AC" w14:textId="54677D7D" w:rsidR="00CD3630" w:rsidRPr="00CE2E34" w:rsidRDefault="00BC17FB" w:rsidP="00856F40">
            <w:pPr>
              <w:rPr>
                <w:rFonts w:ascii="Consolas" w:hAnsi="Consolas" w:cs="Consolas"/>
              </w:rPr>
            </w:pPr>
            <w:r w:rsidRPr="00CE2E34">
              <w:rPr>
                <w:rFonts w:ascii="Consolas" w:hAnsi="Consolas" w:cs="Consolas"/>
              </w:rPr>
              <w:t>Pal0Alt0</w:t>
            </w:r>
          </w:p>
        </w:tc>
      </w:tr>
    </w:tbl>
    <w:p w14:paraId="50FA8221" w14:textId="505ADBFA" w:rsidR="00BC17FB" w:rsidRDefault="003874B1" w:rsidP="00BC17FB">
      <w:pPr>
        <w:pStyle w:val="ListParagraph"/>
      </w:pPr>
      <w:r>
        <w:rPr>
          <w:noProof/>
        </w:rPr>
        <w:drawing>
          <wp:inline distT="0" distB="0" distL="0" distR="0" wp14:anchorId="48B5E9A0" wp14:editId="3CFCCABF">
            <wp:extent cx="5943600" cy="313309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33090"/>
                    </a:xfrm>
                    <a:prstGeom prst="rect">
                      <a:avLst/>
                    </a:prstGeom>
                  </pic:spPr>
                </pic:pic>
              </a:graphicData>
            </a:graphic>
          </wp:inline>
        </w:drawing>
      </w:r>
    </w:p>
    <w:p w14:paraId="09859469" w14:textId="34BB6C8E" w:rsidR="001A39FC" w:rsidRDefault="00BC17FB" w:rsidP="00410B05">
      <w:pPr>
        <w:pStyle w:val="ListParagraph"/>
        <w:numPr>
          <w:ilvl w:val="0"/>
          <w:numId w:val="64"/>
        </w:numPr>
      </w:pPr>
      <w:r>
        <w:t xml:space="preserve">Click </w:t>
      </w:r>
      <w:r w:rsidR="002F4FAD" w:rsidRPr="002F4FAD">
        <w:rPr>
          <w:b/>
          <w:noProof/>
        </w:rPr>
        <w:t>OK</w:t>
      </w:r>
      <w:r>
        <w:t xml:space="preserve"> to c</w:t>
      </w:r>
      <w:r w:rsidR="001A39FC">
        <w:t xml:space="preserve">lose the </w:t>
      </w:r>
      <w:r w:rsidR="001A39FC" w:rsidRPr="00CE2E34">
        <w:t>LDAP Server Profile</w:t>
      </w:r>
      <w:r w:rsidR="001A39FC">
        <w:t xml:space="preserve"> </w:t>
      </w:r>
      <w:r>
        <w:t xml:space="preserve">configuration </w:t>
      </w:r>
      <w:r w:rsidR="001A39FC">
        <w:t>window.</w:t>
      </w:r>
    </w:p>
    <w:p w14:paraId="649B2755" w14:textId="7DFA2938" w:rsidR="001A39FC" w:rsidRDefault="000C4C73" w:rsidP="001A39FC">
      <w:pPr>
        <w:pStyle w:val="Heading2"/>
      </w:pPr>
      <w:bookmarkStart w:id="118" w:name="_Toc474939154"/>
      <w:r>
        <w:t>9.</w:t>
      </w:r>
      <w:r w:rsidR="005773E7">
        <w:t>3</w:t>
      </w:r>
      <w:r w:rsidR="00892C0E">
        <w:t xml:space="preserve"> C</w:t>
      </w:r>
      <w:r w:rsidR="001A39FC">
        <w:t>onfigure User-ID Group Mapping</w:t>
      </w:r>
      <w:bookmarkEnd w:id="118"/>
    </w:p>
    <w:p w14:paraId="19B33ED6" w14:textId="07D0D093" w:rsidR="00EC7A23" w:rsidRPr="00EC7A23" w:rsidRDefault="00CE2E34" w:rsidP="00EC7A23">
      <w:r>
        <w:t xml:space="preserve">Define which users and </w:t>
      </w:r>
      <w:r w:rsidR="00EC7A23">
        <w:t xml:space="preserve">groups will be </w:t>
      </w:r>
      <w:r>
        <w:t>available when creating policy rules</w:t>
      </w:r>
      <w:r w:rsidR="00EC7A23">
        <w:t>.</w:t>
      </w:r>
    </w:p>
    <w:p w14:paraId="2F40C1A5" w14:textId="4480CBD3" w:rsidR="001A39FC" w:rsidRDefault="002F4FAD" w:rsidP="00E82336">
      <w:pPr>
        <w:pStyle w:val="ListParagraph"/>
        <w:numPr>
          <w:ilvl w:val="0"/>
          <w:numId w:val="20"/>
        </w:numPr>
      </w:pPr>
      <w:r>
        <w:t>In the WebUI</w:t>
      </w:r>
      <w:r w:rsidR="001A39FC">
        <w:t xml:space="preserve"> select </w:t>
      </w:r>
      <w:r w:rsidR="001A39FC" w:rsidRPr="00B428C9">
        <w:rPr>
          <w:b/>
        </w:rPr>
        <w:t>Device &gt; User Identification &gt; Group Mapping Settings</w:t>
      </w:r>
      <w:r w:rsidR="001A39FC">
        <w:t>.</w:t>
      </w:r>
    </w:p>
    <w:p w14:paraId="6251A1A5" w14:textId="41977D40" w:rsidR="001A39FC" w:rsidRDefault="001A39FC" w:rsidP="00E82336">
      <w:pPr>
        <w:pStyle w:val="ListParagraph"/>
        <w:numPr>
          <w:ilvl w:val="0"/>
          <w:numId w:val="20"/>
        </w:numPr>
      </w:pPr>
      <w:r>
        <w:t xml:space="preserve">Click </w:t>
      </w:r>
      <w:r w:rsidR="005875C6">
        <w:rPr>
          <w:noProof/>
        </w:rPr>
        <w:drawing>
          <wp:inline distT="0" distB="0" distL="0" distR="0" wp14:anchorId="4174C98A" wp14:editId="38649D02">
            <wp:extent cx="476250" cy="238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5875C6">
        <w:t xml:space="preserve"> to open the Group Mapping configuration window.</w:t>
      </w:r>
    </w:p>
    <w:p w14:paraId="0C1D2057" w14:textId="696D36BC" w:rsidR="005875C6" w:rsidRDefault="005875C6" w:rsidP="00E82336">
      <w:pPr>
        <w:pStyle w:val="ListParagraph"/>
        <w:numPr>
          <w:ilvl w:val="0"/>
          <w:numId w:val="2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B428C9" w:rsidRPr="00733F7B" w14:paraId="5425FE03" w14:textId="77777777" w:rsidTr="00B428C9">
        <w:trPr>
          <w:trHeight w:val="269"/>
          <w:tblHeader/>
        </w:trPr>
        <w:tc>
          <w:tcPr>
            <w:tcW w:w="2705" w:type="dxa"/>
            <w:shd w:val="pct15" w:color="auto" w:fill="auto"/>
          </w:tcPr>
          <w:p w14:paraId="64F47078" w14:textId="77777777" w:rsidR="00B428C9" w:rsidRPr="001C3FD0" w:rsidRDefault="00B428C9" w:rsidP="00FC5896">
            <w:pPr>
              <w:spacing w:before="60"/>
              <w:rPr>
                <w:b/>
                <w:szCs w:val="24"/>
              </w:rPr>
            </w:pPr>
            <w:r w:rsidRPr="001C3FD0">
              <w:rPr>
                <w:b/>
                <w:szCs w:val="24"/>
              </w:rPr>
              <w:t>Parameter</w:t>
            </w:r>
          </w:p>
        </w:tc>
        <w:tc>
          <w:tcPr>
            <w:tcW w:w="6295" w:type="dxa"/>
            <w:shd w:val="pct15" w:color="auto" w:fill="auto"/>
          </w:tcPr>
          <w:p w14:paraId="108B897B" w14:textId="77777777" w:rsidR="00B428C9" w:rsidRPr="001C3FD0" w:rsidRDefault="00B428C9" w:rsidP="00FC5896">
            <w:pPr>
              <w:spacing w:before="60"/>
              <w:rPr>
                <w:rFonts w:asciiTheme="minorHAnsi" w:hAnsiTheme="minorHAnsi" w:cstheme="minorHAnsi"/>
                <w:b/>
                <w:szCs w:val="24"/>
              </w:rPr>
            </w:pPr>
            <w:r w:rsidRPr="001C3FD0">
              <w:rPr>
                <w:b/>
                <w:szCs w:val="24"/>
              </w:rPr>
              <w:t>Value</w:t>
            </w:r>
          </w:p>
        </w:tc>
      </w:tr>
      <w:tr w:rsidR="00B428C9" w:rsidRPr="005B1C38" w14:paraId="7839553E" w14:textId="77777777" w:rsidTr="00B428C9">
        <w:tc>
          <w:tcPr>
            <w:tcW w:w="2705" w:type="dxa"/>
          </w:tcPr>
          <w:p w14:paraId="508E9A1F" w14:textId="5B6D5263" w:rsidR="00B428C9" w:rsidRPr="005A3688" w:rsidRDefault="00B428C9" w:rsidP="00FC5896">
            <w:r>
              <w:t>Name</w:t>
            </w:r>
          </w:p>
        </w:tc>
        <w:tc>
          <w:tcPr>
            <w:tcW w:w="6295" w:type="dxa"/>
          </w:tcPr>
          <w:p w14:paraId="09BB79B9" w14:textId="7F89E92B" w:rsidR="00B428C9" w:rsidRPr="005A3688" w:rsidRDefault="005875C6" w:rsidP="001568BB">
            <w:pPr>
              <w:rPr>
                <w:rFonts w:ascii="Courier New" w:hAnsi="Courier New" w:cs="Courier New"/>
                <w:szCs w:val="24"/>
              </w:rPr>
            </w:pPr>
            <w:r>
              <w:rPr>
                <w:rFonts w:ascii="Courier New" w:hAnsi="Courier New" w:cs="Courier New"/>
              </w:rPr>
              <w:t>lab-group-mapping</w:t>
            </w:r>
          </w:p>
        </w:tc>
      </w:tr>
      <w:tr w:rsidR="00B428C9" w:rsidRPr="005B1C38" w14:paraId="175DDA5D" w14:textId="77777777" w:rsidTr="00B428C9">
        <w:tc>
          <w:tcPr>
            <w:tcW w:w="2705" w:type="dxa"/>
            <w:tcBorders>
              <w:bottom w:val="single" w:sz="4" w:space="0" w:color="000000" w:themeColor="text1"/>
            </w:tcBorders>
          </w:tcPr>
          <w:p w14:paraId="4A881DB7" w14:textId="1D993204" w:rsidR="00B428C9" w:rsidRPr="001C3FD0" w:rsidRDefault="00B428C9" w:rsidP="00207E34">
            <w:pPr>
              <w:rPr>
                <w:szCs w:val="24"/>
              </w:rPr>
            </w:pPr>
            <w:r>
              <w:rPr>
                <w:szCs w:val="24"/>
              </w:rPr>
              <w:t>Server Profile</w:t>
            </w:r>
          </w:p>
        </w:tc>
        <w:tc>
          <w:tcPr>
            <w:tcW w:w="6295" w:type="dxa"/>
            <w:tcBorders>
              <w:bottom w:val="single" w:sz="4" w:space="0" w:color="000000" w:themeColor="text1"/>
            </w:tcBorders>
          </w:tcPr>
          <w:p w14:paraId="49CFDA40" w14:textId="77777777" w:rsidR="00352073" w:rsidRPr="00352073" w:rsidRDefault="005875C6" w:rsidP="00207E34">
            <w:pPr>
              <w:rPr>
                <w:rFonts w:cs="Times New Roman"/>
                <w:b/>
              </w:rPr>
            </w:pPr>
            <w:r w:rsidRPr="00352073">
              <w:rPr>
                <w:rFonts w:cs="Times New Roman"/>
                <w:b/>
              </w:rPr>
              <w:t xml:space="preserve">lab-active-directory </w:t>
            </w:r>
          </w:p>
          <w:p w14:paraId="62E8C86D" w14:textId="06BBE79D" w:rsidR="00B428C9" w:rsidRPr="005875C6" w:rsidRDefault="00BD1396" w:rsidP="00207E34">
            <w:pPr>
              <w:rPr>
                <w:rFonts w:ascii="Courier New" w:hAnsi="Courier New" w:cs="Courier New"/>
                <w:szCs w:val="24"/>
              </w:rPr>
            </w:pPr>
            <w:r>
              <w:rPr>
                <w:rFonts w:cs="Times New Roman"/>
              </w:rPr>
              <w:t>(all other fields will auto</w:t>
            </w:r>
            <w:r w:rsidR="005875C6" w:rsidRPr="005875C6">
              <w:rPr>
                <w:rFonts w:cs="Times New Roman"/>
              </w:rPr>
              <w:t>populate)</w:t>
            </w:r>
          </w:p>
        </w:tc>
      </w:tr>
    </w:tbl>
    <w:p w14:paraId="6491BF5E" w14:textId="66182F09" w:rsidR="00B428C9" w:rsidRDefault="005875C6" w:rsidP="00B428C9">
      <w:pPr>
        <w:jc w:val="center"/>
      </w:pPr>
      <w:r>
        <w:rPr>
          <w:noProof/>
        </w:rPr>
        <w:lastRenderedPageBreak/>
        <w:drawing>
          <wp:inline distT="0" distB="0" distL="0" distR="0" wp14:anchorId="48D14CB4" wp14:editId="6D955AFD">
            <wp:extent cx="5457825" cy="11067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90162" cy="1113283"/>
                    </a:xfrm>
                    <a:prstGeom prst="rect">
                      <a:avLst/>
                    </a:prstGeom>
                  </pic:spPr>
                </pic:pic>
              </a:graphicData>
            </a:graphic>
          </wp:inline>
        </w:drawing>
      </w:r>
    </w:p>
    <w:p w14:paraId="374F2E82" w14:textId="0F85FB0B" w:rsidR="00B428C9" w:rsidRDefault="00B428C9" w:rsidP="00B428C9">
      <w:pPr>
        <w:jc w:val="center"/>
      </w:pPr>
    </w:p>
    <w:p w14:paraId="6FEE01AA" w14:textId="11517D38" w:rsidR="005875C6" w:rsidRDefault="005875C6" w:rsidP="00E82336">
      <w:pPr>
        <w:pStyle w:val="ListParagraph"/>
        <w:numPr>
          <w:ilvl w:val="0"/>
          <w:numId w:val="20"/>
        </w:numPr>
      </w:pPr>
      <w:r>
        <w:t xml:space="preserve">Click the </w:t>
      </w:r>
      <w:r>
        <w:rPr>
          <w:b/>
        </w:rPr>
        <w:t>Group Include List</w:t>
      </w:r>
      <w:r w:rsidR="00AB3519">
        <w:t xml:space="preserve"> tab and</w:t>
      </w:r>
      <w:r w:rsidR="008941EA">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8941EA" w:rsidRPr="00733F7B" w14:paraId="3BA40C80" w14:textId="77777777" w:rsidTr="00300610">
        <w:trPr>
          <w:trHeight w:val="269"/>
          <w:tblHeader/>
        </w:trPr>
        <w:tc>
          <w:tcPr>
            <w:tcW w:w="2705" w:type="dxa"/>
            <w:shd w:val="pct15" w:color="auto" w:fill="auto"/>
          </w:tcPr>
          <w:p w14:paraId="10B2C831" w14:textId="77777777" w:rsidR="008941EA" w:rsidRPr="001C3FD0" w:rsidRDefault="008941EA" w:rsidP="00300610">
            <w:pPr>
              <w:spacing w:before="60"/>
              <w:rPr>
                <w:b/>
                <w:szCs w:val="24"/>
              </w:rPr>
            </w:pPr>
            <w:r w:rsidRPr="001C3FD0">
              <w:rPr>
                <w:b/>
                <w:szCs w:val="24"/>
              </w:rPr>
              <w:t>Parameter</w:t>
            </w:r>
          </w:p>
        </w:tc>
        <w:tc>
          <w:tcPr>
            <w:tcW w:w="6295" w:type="dxa"/>
            <w:shd w:val="pct15" w:color="auto" w:fill="auto"/>
          </w:tcPr>
          <w:p w14:paraId="35B6A9FD" w14:textId="77777777" w:rsidR="008941EA" w:rsidRPr="001C3FD0" w:rsidRDefault="008941EA" w:rsidP="00300610">
            <w:pPr>
              <w:spacing w:before="60"/>
              <w:rPr>
                <w:rFonts w:asciiTheme="minorHAnsi" w:hAnsiTheme="minorHAnsi" w:cstheme="minorHAnsi"/>
                <w:b/>
                <w:szCs w:val="24"/>
              </w:rPr>
            </w:pPr>
            <w:r w:rsidRPr="001C3FD0">
              <w:rPr>
                <w:b/>
                <w:szCs w:val="24"/>
              </w:rPr>
              <w:t>Value</w:t>
            </w:r>
          </w:p>
        </w:tc>
      </w:tr>
      <w:tr w:rsidR="008941EA" w:rsidRPr="005B1C38" w14:paraId="477A3A74" w14:textId="77777777" w:rsidTr="00300610">
        <w:tc>
          <w:tcPr>
            <w:tcW w:w="2705" w:type="dxa"/>
            <w:tcBorders>
              <w:bottom w:val="single" w:sz="4" w:space="0" w:color="000000" w:themeColor="text1"/>
            </w:tcBorders>
          </w:tcPr>
          <w:p w14:paraId="2CA28F09" w14:textId="1BE68DA0" w:rsidR="008941EA" w:rsidRPr="001C3FD0" w:rsidRDefault="004543A0" w:rsidP="00300610">
            <w:pPr>
              <w:rPr>
                <w:szCs w:val="24"/>
              </w:rPr>
            </w:pPr>
            <w:r>
              <w:t>Search box</w:t>
            </w:r>
          </w:p>
        </w:tc>
        <w:tc>
          <w:tcPr>
            <w:tcW w:w="6295" w:type="dxa"/>
            <w:tcBorders>
              <w:bottom w:val="single" w:sz="4" w:space="0" w:color="000000" w:themeColor="text1"/>
            </w:tcBorders>
          </w:tcPr>
          <w:p w14:paraId="73560E94" w14:textId="69D5B1E7" w:rsidR="008941EA" w:rsidRPr="006353CD" w:rsidRDefault="006353CD" w:rsidP="00300610">
            <w:pPr>
              <w:rPr>
                <w:rFonts w:ascii="Courier New" w:hAnsi="Courier New" w:cs="Courier New"/>
              </w:rPr>
            </w:pPr>
            <w:r>
              <w:rPr>
                <w:rFonts w:ascii="Courier New" w:hAnsi="Courier New" w:cs="Courier New"/>
              </w:rPr>
              <w:t>l</w:t>
            </w:r>
            <w:r w:rsidR="00DF7488" w:rsidRPr="006353CD">
              <w:rPr>
                <w:rFonts w:ascii="Courier New" w:hAnsi="Courier New" w:cs="Courier New"/>
              </w:rPr>
              <w:t>ab users</w:t>
            </w:r>
          </w:p>
        </w:tc>
      </w:tr>
    </w:tbl>
    <w:p w14:paraId="13C725E8" w14:textId="00CFF78E" w:rsidR="008941EA" w:rsidRDefault="004543A0" w:rsidP="008941EA">
      <w:pPr>
        <w:pStyle w:val="ListParagraph"/>
      </w:pPr>
      <w:r>
        <w:rPr>
          <w:noProof/>
        </w:rPr>
        <w:drawing>
          <wp:inline distT="0" distB="0" distL="0" distR="0" wp14:anchorId="4558C0DA" wp14:editId="78EB42DC">
            <wp:extent cx="485775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57750" cy="1838325"/>
                    </a:xfrm>
                    <a:prstGeom prst="rect">
                      <a:avLst/>
                    </a:prstGeom>
                  </pic:spPr>
                </pic:pic>
              </a:graphicData>
            </a:graphic>
          </wp:inline>
        </w:drawing>
      </w:r>
    </w:p>
    <w:p w14:paraId="61700A83" w14:textId="77777777" w:rsidR="00AB3519" w:rsidRDefault="00AB3519" w:rsidP="008941EA">
      <w:pPr>
        <w:pStyle w:val="ListParagraph"/>
      </w:pPr>
    </w:p>
    <w:p w14:paraId="6D34A1F3" w14:textId="576FDA0E" w:rsidR="001A39FC" w:rsidRDefault="001A39FC" w:rsidP="00E82336">
      <w:pPr>
        <w:pStyle w:val="ListParagraph"/>
        <w:numPr>
          <w:ilvl w:val="0"/>
          <w:numId w:val="20"/>
        </w:numPr>
      </w:pPr>
      <w:r>
        <w:t xml:space="preserve">Click </w:t>
      </w:r>
      <w:r w:rsidR="00AB3519" w:rsidRPr="00AB3519">
        <w:rPr>
          <w:b/>
          <w:noProof/>
        </w:rPr>
        <w:t>OK</w:t>
      </w:r>
      <w:r>
        <w:t>.</w:t>
      </w:r>
    </w:p>
    <w:p w14:paraId="404AF4AE" w14:textId="306A97F8" w:rsidR="00892C0E" w:rsidRDefault="000C4C73" w:rsidP="00892C0E">
      <w:pPr>
        <w:pStyle w:val="Heading2"/>
      </w:pPr>
      <w:bookmarkStart w:id="119" w:name="_Toc474939155"/>
      <w:r>
        <w:t>9.</w:t>
      </w:r>
      <w:r w:rsidR="005773E7">
        <w:t>4</w:t>
      </w:r>
      <w:r w:rsidR="00892C0E">
        <w:t xml:space="preserve"> Configure Integrated Firewall Agent</w:t>
      </w:r>
      <w:bookmarkEnd w:id="119"/>
      <w:r w:rsidR="00892C0E">
        <w:t xml:space="preserve"> </w:t>
      </w:r>
    </w:p>
    <w:p w14:paraId="1699945A" w14:textId="06BE15C8" w:rsidR="00892C0E" w:rsidRDefault="003874B1" w:rsidP="00410B05">
      <w:pPr>
        <w:pStyle w:val="ListParagraph"/>
        <w:numPr>
          <w:ilvl w:val="0"/>
          <w:numId w:val="65"/>
        </w:numPr>
      </w:pPr>
      <w:r>
        <w:t>S</w:t>
      </w:r>
      <w:r w:rsidR="00892C0E">
        <w:t xml:space="preserve">elect </w:t>
      </w:r>
      <w:r w:rsidR="00892C0E" w:rsidRPr="005A3688">
        <w:rPr>
          <w:b/>
        </w:rPr>
        <w:t xml:space="preserve">Device &gt; </w:t>
      </w:r>
      <w:r w:rsidR="00892C0E">
        <w:rPr>
          <w:b/>
        </w:rPr>
        <w:t>User Identification &gt; User Mapping</w:t>
      </w:r>
      <w:r w:rsidR="00892C0E">
        <w:t xml:space="preserve">. </w:t>
      </w:r>
    </w:p>
    <w:p w14:paraId="5DA6E324" w14:textId="03C666BD" w:rsidR="00892C0E" w:rsidRDefault="00892C0E" w:rsidP="00410B05">
      <w:pPr>
        <w:pStyle w:val="ListParagraph"/>
        <w:numPr>
          <w:ilvl w:val="0"/>
          <w:numId w:val="65"/>
        </w:numPr>
      </w:pPr>
      <w:r>
        <w:t xml:space="preserve">Click </w:t>
      </w:r>
      <w:r>
        <w:rPr>
          <w:noProof/>
        </w:rPr>
        <w:t xml:space="preserve">the </w:t>
      </w:r>
      <w:r>
        <w:rPr>
          <w:noProof/>
        </w:rPr>
        <w:drawing>
          <wp:inline distT="0" distB="0" distL="0" distR="0" wp14:anchorId="3778A6FD" wp14:editId="2AAB0AEF">
            <wp:extent cx="190500" cy="1905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0500" cy="190500"/>
                    </a:xfrm>
                    <a:prstGeom prst="rect">
                      <a:avLst/>
                    </a:prstGeom>
                  </pic:spPr>
                </pic:pic>
              </a:graphicData>
            </a:graphic>
          </wp:inline>
        </w:drawing>
      </w:r>
      <w:r>
        <w:rPr>
          <w:noProof/>
        </w:rPr>
        <w:t xml:space="preserve"> icon in the top-left of the </w:t>
      </w:r>
      <w:r>
        <w:rPr>
          <w:b/>
          <w:noProof/>
        </w:rPr>
        <w:t>Palo Alto Networks User-ID Agent Setup</w:t>
      </w:r>
      <w:r w:rsidR="007358FD">
        <w:rPr>
          <w:b/>
          <w:noProof/>
        </w:rPr>
        <w:t xml:space="preserve"> </w:t>
      </w:r>
      <w:r w:rsidR="007358FD" w:rsidRPr="007358FD">
        <w:rPr>
          <w:noProof/>
        </w:rPr>
        <w:t>pane</w:t>
      </w:r>
      <w:r w:rsidRPr="00892C0E">
        <w:rPr>
          <w:noProof/>
        </w:rPr>
        <w:t>.</w:t>
      </w:r>
    </w:p>
    <w:p w14:paraId="2C5DC111" w14:textId="066ADD24" w:rsidR="00892C0E" w:rsidRDefault="00892C0E" w:rsidP="00410B05">
      <w:pPr>
        <w:pStyle w:val="ListParagraph"/>
        <w:numPr>
          <w:ilvl w:val="0"/>
          <w:numId w:val="65"/>
        </w:numPr>
      </w:pPr>
      <w:r>
        <w:rPr>
          <w:noProof/>
        </w:rPr>
        <w:t>Configure the following:</w:t>
      </w:r>
    </w:p>
    <w:tbl>
      <w:tblPr>
        <w:tblStyle w:val="TableGrid"/>
        <w:tblW w:w="9000" w:type="dxa"/>
        <w:tblInd w:w="355" w:type="dxa"/>
        <w:tblLook w:val="04A0" w:firstRow="1" w:lastRow="0" w:firstColumn="1" w:lastColumn="0" w:noHBand="0" w:noVBand="1"/>
      </w:tblPr>
      <w:tblGrid>
        <w:gridCol w:w="2705"/>
        <w:gridCol w:w="6295"/>
      </w:tblGrid>
      <w:tr w:rsidR="00892C0E" w:rsidRPr="00733F7B" w14:paraId="61008873" w14:textId="77777777" w:rsidTr="00856F40">
        <w:trPr>
          <w:trHeight w:val="269"/>
          <w:tblHeader/>
        </w:trPr>
        <w:tc>
          <w:tcPr>
            <w:tcW w:w="2705" w:type="dxa"/>
            <w:shd w:val="pct15" w:color="auto" w:fill="auto"/>
          </w:tcPr>
          <w:p w14:paraId="576A2799" w14:textId="77777777" w:rsidR="00892C0E" w:rsidRPr="001C3FD0" w:rsidRDefault="00892C0E" w:rsidP="00856F40">
            <w:pPr>
              <w:spacing w:before="60"/>
              <w:rPr>
                <w:b/>
                <w:szCs w:val="24"/>
              </w:rPr>
            </w:pPr>
            <w:r w:rsidRPr="001C3FD0">
              <w:rPr>
                <w:b/>
                <w:szCs w:val="24"/>
              </w:rPr>
              <w:t>Parameter</w:t>
            </w:r>
          </w:p>
        </w:tc>
        <w:tc>
          <w:tcPr>
            <w:tcW w:w="6295" w:type="dxa"/>
            <w:shd w:val="pct15" w:color="auto" w:fill="auto"/>
          </w:tcPr>
          <w:p w14:paraId="1E7DF3D9" w14:textId="77777777" w:rsidR="00892C0E" w:rsidRPr="001C3FD0" w:rsidRDefault="00892C0E" w:rsidP="00856F40">
            <w:pPr>
              <w:spacing w:before="60"/>
              <w:rPr>
                <w:rFonts w:asciiTheme="minorHAnsi" w:hAnsiTheme="minorHAnsi" w:cstheme="minorHAnsi"/>
                <w:b/>
                <w:szCs w:val="24"/>
              </w:rPr>
            </w:pPr>
            <w:r w:rsidRPr="001C3FD0">
              <w:rPr>
                <w:b/>
                <w:szCs w:val="24"/>
              </w:rPr>
              <w:t>Value</w:t>
            </w:r>
          </w:p>
        </w:tc>
      </w:tr>
      <w:tr w:rsidR="00892C0E" w:rsidRPr="005B1C38" w14:paraId="5320A8F4" w14:textId="77777777" w:rsidTr="00892C0E">
        <w:tc>
          <w:tcPr>
            <w:tcW w:w="2705" w:type="dxa"/>
          </w:tcPr>
          <w:p w14:paraId="6C7F7B97" w14:textId="68A4F4CF" w:rsidR="00892C0E" w:rsidRPr="001C3FD0" w:rsidRDefault="00892C0E" w:rsidP="00856F40">
            <w:pPr>
              <w:rPr>
                <w:szCs w:val="24"/>
              </w:rPr>
            </w:pPr>
            <w:r>
              <w:t>User Name</w:t>
            </w:r>
          </w:p>
        </w:tc>
        <w:tc>
          <w:tcPr>
            <w:tcW w:w="6295" w:type="dxa"/>
          </w:tcPr>
          <w:p w14:paraId="71B54B8F" w14:textId="311D9D26" w:rsidR="00892C0E" w:rsidRPr="006353CD" w:rsidRDefault="00892C0E" w:rsidP="00856F40">
            <w:pPr>
              <w:rPr>
                <w:rFonts w:ascii="Courier New" w:hAnsi="Courier New" w:cs="Courier New"/>
              </w:rPr>
            </w:pPr>
            <w:r>
              <w:rPr>
                <w:rFonts w:ascii="Courier New" w:hAnsi="Courier New" w:cs="Courier New"/>
              </w:rPr>
              <w:t>lab.local\lab-user-id</w:t>
            </w:r>
          </w:p>
        </w:tc>
      </w:tr>
      <w:tr w:rsidR="00892C0E" w:rsidRPr="005B1C38" w14:paraId="55DA9D31" w14:textId="77777777" w:rsidTr="00856F40">
        <w:tc>
          <w:tcPr>
            <w:tcW w:w="2705" w:type="dxa"/>
            <w:tcBorders>
              <w:bottom w:val="single" w:sz="4" w:space="0" w:color="000000" w:themeColor="text1"/>
            </w:tcBorders>
          </w:tcPr>
          <w:p w14:paraId="47BDEC27" w14:textId="466F4791" w:rsidR="00892C0E" w:rsidRDefault="00892C0E" w:rsidP="00856F40">
            <w:r>
              <w:t>Password</w:t>
            </w:r>
          </w:p>
        </w:tc>
        <w:tc>
          <w:tcPr>
            <w:tcW w:w="6295" w:type="dxa"/>
            <w:tcBorders>
              <w:bottom w:val="single" w:sz="4" w:space="0" w:color="000000" w:themeColor="text1"/>
            </w:tcBorders>
          </w:tcPr>
          <w:p w14:paraId="5C1968E9" w14:textId="04810888" w:rsidR="00892C0E" w:rsidRPr="003874B1" w:rsidRDefault="00892C0E" w:rsidP="00856F40">
            <w:pPr>
              <w:rPr>
                <w:rFonts w:ascii="Consolas" w:hAnsi="Consolas" w:cs="Courier New"/>
              </w:rPr>
            </w:pPr>
            <w:r w:rsidRPr="003874B1">
              <w:rPr>
                <w:rFonts w:ascii="Consolas" w:hAnsi="Consolas" w:cs="Courier New"/>
              </w:rPr>
              <w:t>Pal0Alt0</w:t>
            </w:r>
          </w:p>
        </w:tc>
      </w:tr>
    </w:tbl>
    <w:p w14:paraId="063E16A1" w14:textId="4686F188" w:rsidR="001A39FC" w:rsidRDefault="00892C0E" w:rsidP="00410B05">
      <w:pPr>
        <w:pStyle w:val="ListParagraph"/>
        <w:numPr>
          <w:ilvl w:val="0"/>
          <w:numId w:val="108"/>
        </w:numPr>
      </w:pPr>
      <w:r>
        <w:t xml:space="preserve">Click the </w:t>
      </w:r>
      <w:r>
        <w:rPr>
          <w:b/>
        </w:rPr>
        <w:t xml:space="preserve">Server Monitor </w:t>
      </w:r>
      <w:r w:rsidR="00457979">
        <w:t xml:space="preserve">tab and </w:t>
      </w:r>
      <w:r w:rsidR="00EB2664">
        <w:t>verify</w:t>
      </w:r>
      <w:r w:rsidR="00457979">
        <w:t xml:space="preserve"> the following:</w:t>
      </w:r>
    </w:p>
    <w:tbl>
      <w:tblPr>
        <w:tblStyle w:val="TableGrid"/>
        <w:tblW w:w="9000" w:type="dxa"/>
        <w:tblInd w:w="355" w:type="dxa"/>
        <w:tblLook w:val="04A0" w:firstRow="1" w:lastRow="0" w:firstColumn="1" w:lastColumn="0" w:noHBand="0" w:noVBand="1"/>
      </w:tblPr>
      <w:tblGrid>
        <w:gridCol w:w="2705"/>
        <w:gridCol w:w="6295"/>
      </w:tblGrid>
      <w:tr w:rsidR="00457979" w:rsidRPr="00733F7B" w14:paraId="250997D0" w14:textId="77777777" w:rsidTr="00856F40">
        <w:trPr>
          <w:trHeight w:val="269"/>
          <w:tblHeader/>
        </w:trPr>
        <w:tc>
          <w:tcPr>
            <w:tcW w:w="2705" w:type="dxa"/>
            <w:shd w:val="pct15" w:color="auto" w:fill="auto"/>
          </w:tcPr>
          <w:p w14:paraId="62EB6664" w14:textId="77777777" w:rsidR="00457979" w:rsidRPr="001C3FD0" w:rsidRDefault="00457979" w:rsidP="00856F40">
            <w:pPr>
              <w:spacing w:before="60"/>
              <w:rPr>
                <w:b/>
                <w:szCs w:val="24"/>
              </w:rPr>
            </w:pPr>
            <w:r w:rsidRPr="001C3FD0">
              <w:rPr>
                <w:b/>
                <w:szCs w:val="24"/>
              </w:rPr>
              <w:lastRenderedPageBreak/>
              <w:t>Parameter</w:t>
            </w:r>
          </w:p>
        </w:tc>
        <w:tc>
          <w:tcPr>
            <w:tcW w:w="6295" w:type="dxa"/>
            <w:shd w:val="pct15" w:color="auto" w:fill="auto"/>
          </w:tcPr>
          <w:p w14:paraId="7BC3E3DD" w14:textId="77777777" w:rsidR="00457979" w:rsidRPr="001C3FD0" w:rsidRDefault="00457979" w:rsidP="00856F40">
            <w:pPr>
              <w:spacing w:before="60"/>
              <w:rPr>
                <w:rFonts w:asciiTheme="minorHAnsi" w:hAnsiTheme="minorHAnsi" w:cstheme="minorHAnsi"/>
                <w:b/>
                <w:szCs w:val="24"/>
              </w:rPr>
            </w:pPr>
            <w:r w:rsidRPr="001C3FD0">
              <w:rPr>
                <w:b/>
                <w:szCs w:val="24"/>
              </w:rPr>
              <w:t>Value</w:t>
            </w:r>
          </w:p>
        </w:tc>
      </w:tr>
      <w:tr w:rsidR="00457979" w:rsidRPr="005B1C38" w14:paraId="60F85942" w14:textId="77777777" w:rsidTr="00856F40">
        <w:tc>
          <w:tcPr>
            <w:tcW w:w="2705" w:type="dxa"/>
            <w:tcBorders>
              <w:bottom w:val="single" w:sz="4" w:space="0" w:color="000000" w:themeColor="text1"/>
            </w:tcBorders>
          </w:tcPr>
          <w:p w14:paraId="7C11CA38" w14:textId="728813DF" w:rsidR="00457979" w:rsidRPr="001C3FD0" w:rsidRDefault="00457979" w:rsidP="00856F40">
            <w:pPr>
              <w:rPr>
                <w:szCs w:val="24"/>
              </w:rPr>
            </w:pPr>
            <w:r>
              <w:t>Windows Server Monitoring</w:t>
            </w:r>
          </w:p>
        </w:tc>
        <w:tc>
          <w:tcPr>
            <w:tcW w:w="6295" w:type="dxa"/>
            <w:tcBorders>
              <w:bottom w:val="single" w:sz="4" w:space="0" w:color="000000" w:themeColor="text1"/>
            </w:tcBorders>
          </w:tcPr>
          <w:p w14:paraId="5187C75F" w14:textId="29F7952F" w:rsidR="00457979" w:rsidRPr="006353CD" w:rsidRDefault="00457979" w:rsidP="00457979">
            <w:pPr>
              <w:rPr>
                <w:rFonts w:ascii="Courier New" w:hAnsi="Courier New" w:cs="Courier New"/>
              </w:rPr>
            </w:pPr>
            <w:r>
              <w:rPr>
                <w:noProof/>
              </w:rPr>
              <w:drawing>
                <wp:inline distT="0" distB="0" distL="0" distR="0" wp14:anchorId="1A22F4C2" wp14:editId="4A14714C">
                  <wp:extent cx="3038475" cy="100012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8475" cy="1000125"/>
                          </a:xfrm>
                          <a:prstGeom prst="rect">
                            <a:avLst/>
                          </a:prstGeom>
                        </pic:spPr>
                      </pic:pic>
                    </a:graphicData>
                  </a:graphic>
                </wp:inline>
              </w:drawing>
            </w:r>
          </w:p>
        </w:tc>
      </w:tr>
    </w:tbl>
    <w:p w14:paraId="5DE3F9D6" w14:textId="6BBE1B79" w:rsidR="00FE2D2C" w:rsidRDefault="00457979" w:rsidP="00410B05">
      <w:pPr>
        <w:pStyle w:val="ListParagraph"/>
        <w:numPr>
          <w:ilvl w:val="0"/>
          <w:numId w:val="108"/>
        </w:numPr>
      </w:pPr>
      <w:r>
        <w:t xml:space="preserve">Click the </w:t>
      </w:r>
      <w:r>
        <w:rPr>
          <w:b/>
        </w:rPr>
        <w:t>Client Probing</w:t>
      </w:r>
      <w:r>
        <w:t xml:space="preserve"> tab.</w:t>
      </w:r>
    </w:p>
    <w:p w14:paraId="62E56277" w14:textId="48601692" w:rsidR="00457979" w:rsidRDefault="00457979" w:rsidP="00410B05">
      <w:pPr>
        <w:pStyle w:val="ListParagraph"/>
        <w:numPr>
          <w:ilvl w:val="0"/>
          <w:numId w:val="108"/>
        </w:numPr>
      </w:pPr>
      <w:r>
        <w:t xml:space="preserve">Verify that </w:t>
      </w:r>
      <w:r w:rsidR="007358FD">
        <w:t xml:space="preserve">the </w:t>
      </w:r>
      <w:r>
        <w:rPr>
          <w:b/>
        </w:rPr>
        <w:t>Enable Probing</w:t>
      </w:r>
      <w:r w:rsidR="007358FD">
        <w:t xml:space="preserve"> check box is deselected</w:t>
      </w:r>
      <w:r>
        <w:t>.</w:t>
      </w:r>
    </w:p>
    <w:p w14:paraId="55500F8E" w14:textId="36E9BAB2" w:rsidR="00457979" w:rsidRDefault="00457979" w:rsidP="00410B05">
      <w:pPr>
        <w:pStyle w:val="ListParagraph"/>
        <w:numPr>
          <w:ilvl w:val="0"/>
          <w:numId w:val="108"/>
        </w:numPr>
      </w:pPr>
      <w:r>
        <w:t xml:space="preserve">Click the </w:t>
      </w:r>
      <w:r>
        <w:rPr>
          <w:b/>
        </w:rPr>
        <w:t>Cache</w:t>
      </w:r>
      <w:r w:rsidR="005C2545">
        <w:t xml:space="preserve"> tab and c</w:t>
      </w:r>
      <w:r>
        <w:t>onfigure the following:</w:t>
      </w:r>
    </w:p>
    <w:tbl>
      <w:tblPr>
        <w:tblStyle w:val="TableGrid"/>
        <w:tblW w:w="9000" w:type="dxa"/>
        <w:tblInd w:w="355" w:type="dxa"/>
        <w:tblLook w:val="04A0" w:firstRow="1" w:lastRow="0" w:firstColumn="1" w:lastColumn="0" w:noHBand="0" w:noVBand="1"/>
      </w:tblPr>
      <w:tblGrid>
        <w:gridCol w:w="2705"/>
        <w:gridCol w:w="6295"/>
      </w:tblGrid>
      <w:tr w:rsidR="00457979" w:rsidRPr="00733F7B" w14:paraId="0A5E6C47" w14:textId="77777777" w:rsidTr="00856F40">
        <w:trPr>
          <w:trHeight w:val="269"/>
          <w:tblHeader/>
        </w:trPr>
        <w:tc>
          <w:tcPr>
            <w:tcW w:w="2705" w:type="dxa"/>
            <w:shd w:val="pct15" w:color="auto" w:fill="auto"/>
          </w:tcPr>
          <w:p w14:paraId="78156964" w14:textId="77777777" w:rsidR="00457979" w:rsidRPr="001C3FD0" w:rsidRDefault="00457979" w:rsidP="00856F40">
            <w:pPr>
              <w:spacing w:before="60"/>
              <w:rPr>
                <w:b/>
                <w:szCs w:val="24"/>
              </w:rPr>
            </w:pPr>
            <w:r w:rsidRPr="001C3FD0">
              <w:rPr>
                <w:b/>
                <w:szCs w:val="24"/>
              </w:rPr>
              <w:t>Parameter</w:t>
            </w:r>
          </w:p>
        </w:tc>
        <w:tc>
          <w:tcPr>
            <w:tcW w:w="6295" w:type="dxa"/>
            <w:shd w:val="pct15" w:color="auto" w:fill="auto"/>
          </w:tcPr>
          <w:p w14:paraId="687923C7" w14:textId="77777777" w:rsidR="00457979" w:rsidRPr="001C3FD0" w:rsidRDefault="00457979" w:rsidP="00856F40">
            <w:pPr>
              <w:spacing w:before="60"/>
              <w:rPr>
                <w:rFonts w:asciiTheme="minorHAnsi" w:hAnsiTheme="minorHAnsi" w:cstheme="minorHAnsi"/>
                <w:b/>
                <w:szCs w:val="24"/>
              </w:rPr>
            </w:pPr>
            <w:r w:rsidRPr="001C3FD0">
              <w:rPr>
                <w:b/>
                <w:szCs w:val="24"/>
              </w:rPr>
              <w:t>Value</w:t>
            </w:r>
          </w:p>
        </w:tc>
      </w:tr>
      <w:tr w:rsidR="00457979" w:rsidRPr="005B1C38" w14:paraId="26DBF401" w14:textId="77777777" w:rsidTr="00856F40">
        <w:tc>
          <w:tcPr>
            <w:tcW w:w="2705" w:type="dxa"/>
            <w:tcBorders>
              <w:bottom w:val="single" w:sz="4" w:space="0" w:color="000000" w:themeColor="text1"/>
            </w:tcBorders>
          </w:tcPr>
          <w:p w14:paraId="636C913E" w14:textId="6FF684E8" w:rsidR="00457979" w:rsidRPr="001C3FD0" w:rsidRDefault="00457979" w:rsidP="00856F40">
            <w:pPr>
              <w:rPr>
                <w:szCs w:val="24"/>
              </w:rPr>
            </w:pPr>
            <w:r>
              <w:t>Enable User Identification Timeout</w:t>
            </w:r>
          </w:p>
        </w:tc>
        <w:tc>
          <w:tcPr>
            <w:tcW w:w="6295" w:type="dxa"/>
            <w:tcBorders>
              <w:bottom w:val="single" w:sz="4" w:space="0" w:color="000000" w:themeColor="text1"/>
            </w:tcBorders>
          </w:tcPr>
          <w:p w14:paraId="570CF33B" w14:textId="6AAECBB6" w:rsidR="00457979" w:rsidRPr="006353CD" w:rsidRDefault="00457979" w:rsidP="00856F40">
            <w:pPr>
              <w:rPr>
                <w:rFonts w:ascii="Courier New" w:hAnsi="Courier New" w:cs="Courier New"/>
              </w:rPr>
            </w:pPr>
            <w:r>
              <w:rPr>
                <w:noProof/>
              </w:rPr>
              <w:drawing>
                <wp:inline distT="0" distB="0" distL="0" distR="0" wp14:anchorId="4EC9F12A" wp14:editId="3435AF40">
                  <wp:extent cx="2295525" cy="542925"/>
                  <wp:effectExtent l="0" t="0" r="9525"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95525" cy="542925"/>
                          </a:xfrm>
                          <a:prstGeom prst="rect">
                            <a:avLst/>
                          </a:prstGeom>
                        </pic:spPr>
                      </pic:pic>
                    </a:graphicData>
                  </a:graphic>
                </wp:inline>
              </w:drawing>
            </w:r>
          </w:p>
        </w:tc>
      </w:tr>
    </w:tbl>
    <w:p w14:paraId="5ED19BBE" w14:textId="7ED8D0AD" w:rsidR="00457979" w:rsidRPr="00457979" w:rsidRDefault="005F3DEC" w:rsidP="00457979">
      <w:pPr>
        <w:pStyle w:val="ListParagraph"/>
      </w:pPr>
      <w:r w:rsidRPr="006C539D">
        <w:rPr>
          <w:b/>
        </w:rPr>
        <w:t>Note:</w:t>
      </w:r>
      <w:r>
        <w:t xml:space="preserve"> Ens</w:t>
      </w:r>
      <w:r w:rsidR="00457979">
        <w:t>ure</w:t>
      </w:r>
      <w:r>
        <w:t xml:space="preserve"> that</w:t>
      </w:r>
      <w:r w:rsidR="00457979">
        <w:t xml:space="preserve"> </w:t>
      </w:r>
      <w:r>
        <w:t>the timeout</w:t>
      </w:r>
      <w:r w:rsidR="00457979">
        <w:t xml:space="preserve"> option is </w:t>
      </w:r>
      <w:r w:rsidR="00457979" w:rsidRPr="005F3DEC">
        <w:rPr>
          <w:i/>
        </w:rPr>
        <w:t>not</w:t>
      </w:r>
      <w:r w:rsidR="00457979">
        <w:t xml:space="preserve"> enabled. </w:t>
      </w:r>
      <w:r w:rsidR="00611658">
        <w:t>You</w:t>
      </w:r>
      <w:r w:rsidR="003D2888">
        <w:t xml:space="preserve"> do not need to time</w:t>
      </w:r>
      <w:r w:rsidR="00611658">
        <w:t xml:space="preserve"> </w:t>
      </w:r>
      <w:r w:rsidR="003D2888">
        <w:t>out the IP</w:t>
      </w:r>
      <w:r w:rsidR="00457979">
        <w:t xml:space="preserve"> addres</w:t>
      </w:r>
      <w:r w:rsidR="003D2888">
        <w:t xml:space="preserve">s </w:t>
      </w:r>
      <w:r w:rsidR="00AB46E6">
        <w:t>associated with</w:t>
      </w:r>
      <w:r w:rsidR="003D2888">
        <w:t xml:space="preserve"> the lab-user</w:t>
      </w:r>
      <w:r w:rsidR="00611658">
        <w:t>-id</w:t>
      </w:r>
      <w:r w:rsidR="003D2888">
        <w:t xml:space="preserve"> because the IP</w:t>
      </w:r>
      <w:r w:rsidR="00457979">
        <w:t xml:space="preserve"> never changes. In a production environment </w:t>
      </w:r>
      <w:r w:rsidR="00611658">
        <w:t>the timeout</w:t>
      </w:r>
      <w:r w:rsidR="00457979">
        <w:t xml:space="preserve"> is recommended to be half the DHCP lease time.</w:t>
      </w:r>
    </w:p>
    <w:p w14:paraId="10FE37AE" w14:textId="4D12C4FF" w:rsidR="00457979" w:rsidRDefault="00457979" w:rsidP="00410B05">
      <w:pPr>
        <w:pStyle w:val="ListParagraph"/>
        <w:numPr>
          <w:ilvl w:val="0"/>
          <w:numId w:val="108"/>
        </w:numPr>
      </w:pPr>
      <w:r>
        <w:t xml:space="preserve">Click the </w:t>
      </w:r>
      <w:r>
        <w:rPr>
          <w:b/>
        </w:rPr>
        <w:t>Ignore User List</w:t>
      </w:r>
      <w:r>
        <w:t xml:space="preserve"> tab.</w:t>
      </w:r>
      <w:r w:rsidR="002A4800" w:rsidRPr="002A4800">
        <w:rPr>
          <w:noProof/>
        </w:rPr>
        <w:t xml:space="preserve"> </w:t>
      </w:r>
    </w:p>
    <w:p w14:paraId="7F7751C4" w14:textId="05235272" w:rsidR="00457979" w:rsidRDefault="00457979" w:rsidP="00410B05">
      <w:pPr>
        <w:pStyle w:val="ListParagraph"/>
        <w:numPr>
          <w:ilvl w:val="0"/>
          <w:numId w:val="108"/>
        </w:numPr>
      </w:pPr>
      <w:r>
        <w:t xml:space="preserve">Click </w:t>
      </w:r>
      <w:r>
        <w:rPr>
          <w:noProof/>
        </w:rPr>
        <w:drawing>
          <wp:inline distT="0" distB="0" distL="0" distR="0" wp14:anchorId="7DF490EC" wp14:editId="2A68A300">
            <wp:extent cx="438150" cy="2095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8150" cy="209550"/>
                    </a:xfrm>
                    <a:prstGeom prst="rect">
                      <a:avLst/>
                    </a:prstGeom>
                  </pic:spPr>
                </pic:pic>
              </a:graphicData>
            </a:graphic>
          </wp:inline>
        </w:drawing>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2A4800" w:rsidRPr="00733F7B" w14:paraId="68EFB440" w14:textId="77777777" w:rsidTr="00856F40">
        <w:trPr>
          <w:trHeight w:val="269"/>
          <w:tblHeader/>
        </w:trPr>
        <w:tc>
          <w:tcPr>
            <w:tcW w:w="2705" w:type="dxa"/>
            <w:shd w:val="pct15" w:color="auto" w:fill="auto"/>
          </w:tcPr>
          <w:p w14:paraId="32612CDD" w14:textId="77777777" w:rsidR="002A4800" w:rsidRPr="001C3FD0" w:rsidRDefault="002A4800" w:rsidP="00856F40">
            <w:pPr>
              <w:spacing w:before="60"/>
              <w:rPr>
                <w:b/>
                <w:szCs w:val="24"/>
              </w:rPr>
            </w:pPr>
            <w:r w:rsidRPr="001C3FD0">
              <w:rPr>
                <w:b/>
                <w:szCs w:val="24"/>
              </w:rPr>
              <w:t>Parameter</w:t>
            </w:r>
          </w:p>
        </w:tc>
        <w:tc>
          <w:tcPr>
            <w:tcW w:w="6295" w:type="dxa"/>
            <w:shd w:val="pct15" w:color="auto" w:fill="auto"/>
          </w:tcPr>
          <w:p w14:paraId="5502D69A" w14:textId="77777777" w:rsidR="002A4800" w:rsidRPr="001C3FD0" w:rsidRDefault="002A4800" w:rsidP="00856F40">
            <w:pPr>
              <w:spacing w:before="60"/>
              <w:rPr>
                <w:rFonts w:asciiTheme="minorHAnsi" w:hAnsiTheme="minorHAnsi" w:cstheme="minorHAnsi"/>
                <w:b/>
                <w:szCs w:val="24"/>
              </w:rPr>
            </w:pPr>
            <w:r w:rsidRPr="001C3FD0">
              <w:rPr>
                <w:b/>
                <w:szCs w:val="24"/>
              </w:rPr>
              <w:t>Value</w:t>
            </w:r>
          </w:p>
        </w:tc>
      </w:tr>
      <w:tr w:rsidR="002A4800" w:rsidRPr="005B1C38" w14:paraId="186B0571" w14:textId="77777777" w:rsidTr="00856F40">
        <w:tc>
          <w:tcPr>
            <w:tcW w:w="2705" w:type="dxa"/>
            <w:tcBorders>
              <w:bottom w:val="single" w:sz="4" w:space="0" w:color="000000" w:themeColor="text1"/>
            </w:tcBorders>
          </w:tcPr>
          <w:p w14:paraId="4EE2E114" w14:textId="76467D1D" w:rsidR="002A4800" w:rsidRPr="001C3FD0" w:rsidRDefault="002A4800" w:rsidP="00856F40">
            <w:pPr>
              <w:rPr>
                <w:szCs w:val="24"/>
              </w:rPr>
            </w:pPr>
            <w:r>
              <w:t>Ignore User</w:t>
            </w:r>
          </w:p>
        </w:tc>
        <w:tc>
          <w:tcPr>
            <w:tcW w:w="6295" w:type="dxa"/>
            <w:tcBorders>
              <w:bottom w:val="single" w:sz="4" w:space="0" w:color="000000" w:themeColor="text1"/>
            </w:tcBorders>
          </w:tcPr>
          <w:p w14:paraId="2E1D64C2" w14:textId="77777777" w:rsidR="00BD1396" w:rsidRDefault="002A4800" w:rsidP="00856F40">
            <w:pPr>
              <w:rPr>
                <w:rFonts w:ascii="Courier New" w:hAnsi="Courier New" w:cs="Courier New"/>
              </w:rPr>
            </w:pPr>
            <w:r>
              <w:rPr>
                <w:noProof/>
              </w:rPr>
              <w:drawing>
                <wp:inline distT="0" distB="0" distL="0" distR="0" wp14:anchorId="730CFEF5" wp14:editId="549DE770">
                  <wp:extent cx="1333500" cy="54292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33500" cy="542925"/>
                          </a:xfrm>
                          <a:prstGeom prst="rect">
                            <a:avLst/>
                          </a:prstGeom>
                        </pic:spPr>
                      </pic:pic>
                    </a:graphicData>
                  </a:graphic>
                </wp:inline>
              </w:drawing>
            </w:r>
            <w:r w:rsidR="003874B1">
              <w:rPr>
                <w:rFonts w:ascii="Courier New" w:hAnsi="Courier New" w:cs="Courier New"/>
              </w:rPr>
              <w:t xml:space="preserve"> </w:t>
            </w:r>
          </w:p>
          <w:p w14:paraId="70E19055" w14:textId="0E87CDF5" w:rsidR="002A4800" w:rsidRPr="006353CD" w:rsidRDefault="003874B1" w:rsidP="007573B2">
            <w:pPr>
              <w:rPr>
                <w:rFonts w:ascii="Courier New" w:hAnsi="Courier New" w:cs="Courier New"/>
              </w:rPr>
            </w:pPr>
            <w:r w:rsidRPr="003874B1">
              <w:rPr>
                <w:rFonts w:cs="Times New Roman"/>
              </w:rPr>
              <w:t>Prevent</w:t>
            </w:r>
            <w:r w:rsidR="00AB46E6">
              <w:rPr>
                <w:rFonts w:cs="Times New Roman"/>
              </w:rPr>
              <w:t>s</w:t>
            </w:r>
            <w:r w:rsidRPr="003874B1">
              <w:rPr>
                <w:rFonts w:cs="Times New Roman"/>
              </w:rPr>
              <w:t xml:space="preserve"> the firewall from assuming </w:t>
            </w:r>
            <w:r w:rsidR="00912C95">
              <w:rPr>
                <w:rFonts w:cs="Times New Roman"/>
              </w:rPr>
              <w:t xml:space="preserve">that </w:t>
            </w:r>
            <w:r w:rsidRPr="003874B1">
              <w:rPr>
                <w:rFonts w:cs="Times New Roman"/>
              </w:rPr>
              <w:t>Admini</w:t>
            </w:r>
            <w:r w:rsidR="00AB46E6">
              <w:rPr>
                <w:rFonts w:cs="Times New Roman"/>
              </w:rPr>
              <w:t>strator is</w:t>
            </w:r>
            <w:r w:rsidR="007573B2">
              <w:rPr>
                <w:rFonts w:cs="Times New Roman"/>
              </w:rPr>
              <w:t xml:space="preserve"> associated with</w:t>
            </w:r>
            <w:r w:rsidR="00AB46E6">
              <w:rPr>
                <w:rFonts w:cs="Times New Roman"/>
              </w:rPr>
              <w:t xml:space="preserve"> 192.168.1.20</w:t>
            </w:r>
          </w:p>
        </w:tc>
      </w:tr>
    </w:tbl>
    <w:p w14:paraId="6778F085" w14:textId="2B2EAB4B" w:rsidR="002A4800" w:rsidRDefault="001B1B1D" w:rsidP="00410B05">
      <w:pPr>
        <w:pStyle w:val="ListParagraph"/>
        <w:numPr>
          <w:ilvl w:val="0"/>
          <w:numId w:val="108"/>
        </w:numPr>
      </w:pPr>
      <w:r>
        <w:t xml:space="preserve">Click </w:t>
      </w:r>
      <w:r w:rsidR="003D2888" w:rsidRPr="003D2888">
        <w:rPr>
          <w:b/>
          <w:noProof/>
        </w:rPr>
        <w:t>OK</w:t>
      </w:r>
      <w:r>
        <w:t>.</w:t>
      </w:r>
    </w:p>
    <w:p w14:paraId="38F516BF" w14:textId="61031CF3" w:rsidR="001B1B1D" w:rsidRDefault="00AB46E6" w:rsidP="00410B05">
      <w:pPr>
        <w:pStyle w:val="ListParagraph"/>
        <w:numPr>
          <w:ilvl w:val="0"/>
          <w:numId w:val="108"/>
        </w:numPr>
      </w:pPr>
      <w:r>
        <w:t>Scroll down to</w:t>
      </w:r>
      <w:r w:rsidR="001B1B1D">
        <w:t xml:space="preserve"> the </w:t>
      </w:r>
      <w:r w:rsidR="001B1B1D">
        <w:rPr>
          <w:b/>
        </w:rPr>
        <w:t>Server Monitoring</w:t>
      </w:r>
      <w:r w:rsidR="001B1B1D">
        <w:t xml:space="preserve"> pane.</w:t>
      </w:r>
    </w:p>
    <w:p w14:paraId="5D910287" w14:textId="5938DFA5" w:rsidR="001B1B1D" w:rsidRDefault="001B1B1D" w:rsidP="00410B05">
      <w:pPr>
        <w:pStyle w:val="ListParagraph"/>
        <w:numPr>
          <w:ilvl w:val="0"/>
          <w:numId w:val="108"/>
        </w:numPr>
      </w:pPr>
      <w:r>
        <w:t xml:space="preserve">Click </w:t>
      </w:r>
      <w:r>
        <w:rPr>
          <w:noProof/>
        </w:rPr>
        <w:drawing>
          <wp:inline distT="0" distB="0" distL="0" distR="0" wp14:anchorId="03B841D1" wp14:editId="4EC1AC7B">
            <wp:extent cx="438150" cy="238125"/>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8150" cy="238125"/>
                    </a:xfrm>
                    <a:prstGeom prst="rect">
                      <a:avLst/>
                    </a:prstGeom>
                  </pic:spPr>
                </pic:pic>
              </a:graphicData>
            </a:graphic>
          </wp:inline>
        </w:drawing>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1B1B1D" w:rsidRPr="00733F7B" w14:paraId="07846217" w14:textId="77777777" w:rsidTr="00856F40">
        <w:trPr>
          <w:trHeight w:val="269"/>
          <w:tblHeader/>
        </w:trPr>
        <w:tc>
          <w:tcPr>
            <w:tcW w:w="2705" w:type="dxa"/>
            <w:shd w:val="pct15" w:color="auto" w:fill="auto"/>
          </w:tcPr>
          <w:p w14:paraId="2D07F5BA" w14:textId="77777777" w:rsidR="001B1B1D" w:rsidRPr="001C3FD0" w:rsidRDefault="001B1B1D" w:rsidP="00856F40">
            <w:pPr>
              <w:spacing w:before="60"/>
              <w:rPr>
                <w:b/>
                <w:szCs w:val="24"/>
              </w:rPr>
            </w:pPr>
            <w:r w:rsidRPr="001C3FD0">
              <w:rPr>
                <w:b/>
                <w:szCs w:val="24"/>
              </w:rPr>
              <w:t>Parameter</w:t>
            </w:r>
          </w:p>
        </w:tc>
        <w:tc>
          <w:tcPr>
            <w:tcW w:w="6295" w:type="dxa"/>
            <w:shd w:val="pct15" w:color="auto" w:fill="auto"/>
          </w:tcPr>
          <w:p w14:paraId="256AA68E" w14:textId="77777777" w:rsidR="001B1B1D" w:rsidRPr="001C3FD0" w:rsidRDefault="001B1B1D" w:rsidP="00856F40">
            <w:pPr>
              <w:spacing w:before="60"/>
              <w:rPr>
                <w:rFonts w:asciiTheme="minorHAnsi" w:hAnsiTheme="minorHAnsi" w:cstheme="minorHAnsi"/>
                <w:b/>
                <w:szCs w:val="24"/>
              </w:rPr>
            </w:pPr>
            <w:r w:rsidRPr="001C3FD0">
              <w:rPr>
                <w:b/>
                <w:szCs w:val="24"/>
              </w:rPr>
              <w:t>Value</w:t>
            </w:r>
          </w:p>
        </w:tc>
      </w:tr>
      <w:tr w:rsidR="001B1B1D" w:rsidRPr="005B1C38" w14:paraId="1A97CCB7" w14:textId="77777777" w:rsidTr="001B1B1D">
        <w:tc>
          <w:tcPr>
            <w:tcW w:w="2705" w:type="dxa"/>
          </w:tcPr>
          <w:p w14:paraId="7CB3D149" w14:textId="6A1EACC9" w:rsidR="001B1B1D" w:rsidRPr="001C3FD0" w:rsidRDefault="001B1B1D" w:rsidP="00856F40">
            <w:pPr>
              <w:rPr>
                <w:szCs w:val="24"/>
              </w:rPr>
            </w:pPr>
            <w:r>
              <w:t>Name</w:t>
            </w:r>
          </w:p>
        </w:tc>
        <w:tc>
          <w:tcPr>
            <w:tcW w:w="6295" w:type="dxa"/>
          </w:tcPr>
          <w:p w14:paraId="1970E1EC" w14:textId="26EC9805" w:rsidR="001B1B1D" w:rsidRPr="001B1B1D" w:rsidRDefault="001B1B1D" w:rsidP="00856F40">
            <w:pPr>
              <w:rPr>
                <w:rFonts w:ascii="Courier New" w:hAnsi="Courier New" w:cs="Courier New"/>
              </w:rPr>
            </w:pPr>
            <w:r w:rsidRPr="001B1B1D">
              <w:rPr>
                <w:rFonts w:ascii="Courier New" w:hAnsi="Courier New" w:cs="Courier New"/>
                <w:noProof/>
              </w:rPr>
              <w:t>lab-client</w:t>
            </w:r>
          </w:p>
        </w:tc>
      </w:tr>
      <w:tr w:rsidR="001B1B1D" w:rsidRPr="005B1C38" w14:paraId="551D63D6" w14:textId="77777777" w:rsidTr="001B1B1D">
        <w:tc>
          <w:tcPr>
            <w:tcW w:w="2705" w:type="dxa"/>
          </w:tcPr>
          <w:p w14:paraId="0269FE53" w14:textId="1E37D502" w:rsidR="001B1B1D" w:rsidRDefault="001B1B1D" w:rsidP="00856F40">
            <w:r>
              <w:t>Enabled</w:t>
            </w:r>
          </w:p>
        </w:tc>
        <w:tc>
          <w:tcPr>
            <w:tcW w:w="6295" w:type="dxa"/>
          </w:tcPr>
          <w:p w14:paraId="374E6249" w14:textId="49CCE252" w:rsidR="001B1B1D" w:rsidRPr="001B1B1D" w:rsidRDefault="001B1B1D" w:rsidP="00856F40">
            <w:pPr>
              <w:rPr>
                <w:rFonts w:ascii="Courier New" w:hAnsi="Courier New" w:cs="Courier New"/>
                <w:noProof/>
              </w:rPr>
            </w:pPr>
            <w:r w:rsidRPr="001B1B1D">
              <w:rPr>
                <w:rFonts w:ascii="Courier New" w:hAnsi="Courier New" w:cs="Courier New"/>
                <w:noProof/>
              </w:rPr>
              <w:drawing>
                <wp:inline distT="0" distB="0" distL="0" distR="0" wp14:anchorId="54133B3B" wp14:editId="00D41F4D">
                  <wp:extent cx="628650" cy="2095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8650" cy="209550"/>
                          </a:xfrm>
                          <a:prstGeom prst="rect">
                            <a:avLst/>
                          </a:prstGeom>
                        </pic:spPr>
                      </pic:pic>
                    </a:graphicData>
                  </a:graphic>
                </wp:inline>
              </w:drawing>
            </w:r>
          </w:p>
        </w:tc>
      </w:tr>
      <w:tr w:rsidR="001B1B1D" w:rsidRPr="005B1C38" w14:paraId="04A93478" w14:textId="77777777" w:rsidTr="001B1B1D">
        <w:tc>
          <w:tcPr>
            <w:tcW w:w="2705" w:type="dxa"/>
          </w:tcPr>
          <w:p w14:paraId="091096AF" w14:textId="43C62AE2" w:rsidR="001B1B1D" w:rsidRDefault="001B1B1D" w:rsidP="00856F40">
            <w:r>
              <w:t>Type</w:t>
            </w:r>
          </w:p>
        </w:tc>
        <w:tc>
          <w:tcPr>
            <w:tcW w:w="6295" w:type="dxa"/>
          </w:tcPr>
          <w:p w14:paraId="5C716128" w14:textId="43122019" w:rsidR="001B1B1D" w:rsidRPr="003D2888" w:rsidRDefault="001B1B1D" w:rsidP="00856F40">
            <w:pPr>
              <w:rPr>
                <w:rFonts w:cs="Times New Roman"/>
                <w:b/>
                <w:noProof/>
              </w:rPr>
            </w:pPr>
            <w:r w:rsidRPr="003D2888">
              <w:rPr>
                <w:rFonts w:cs="Times New Roman"/>
                <w:b/>
                <w:noProof/>
              </w:rPr>
              <w:t>Microsoft Active Diretory</w:t>
            </w:r>
          </w:p>
        </w:tc>
      </w:tr>
      <w:tr w:rsidR="001B1B1D" w:rsidRPr="005B1C38" w14:paraId="7E7FF81C" w14:textId="77777777" w:rsidTr="00856F40">
        <w:tc>
          <w:tcPr>
            <w:tcW w:w="2705" w:type="dxa"/>
            <w:tcBorders>
              <w:bottom w:val="single" w:sz="4" w:space="0" w:color="000000" w:themeColor="text1"/>
            </w:tcBorders>
          </w:tcPr>
          <w:p w14:paraId="23687CFE" w14:textId="56A23041" w:rsidR="001B1B1D" w:rsidRDefault="001B1B1D" w:rsidP="00856F40">
            <w:r>
              <w:lastRenderedPageBreak/>
              <w:t>Network Address</w:t>
            </w:r>
          </w:p>
        </w:tc>
        <w:tc>
          <w:tcPr>
            <w:tcW w:w="6295" w:type="dxa"/>
            <w:tcBorders>
              <w:bottom w:val="single" w:sz="4" w:space="0" w:color="000000" w:themeColor="text1"/>
            </w:tcBorders>
          </w:tcPr>
          <w:p w14:paraId="7A8FECE5" w14:textId="73D3D129" w:rsidR="001B1B1D" w:rsidRPr="001B1B1D" w:rsidRDefault="001B1B1D" w:rsidP="00856F40">
            <w:pPr>
              <w:rPr>
                <w:rFonts w:ascii="Courier New" w:hAnsi="Courier New" w:cs="Courier New"/>
                <w:noProof/>
              </w:rPr>
            </w:pPr>
            <w:r w:rsidRPr="001B1B1D">
              <w:rPr>
                <w:rFonts w:ascii="Courier New" w:hAnsi="Courier New" w:cs="Courier New"/>
                <w:noProof/>
              </w:rPr>
              <w:t>192.168.1.20</w:t>
            </w:r>
          </w:p>
        </w:tc>
      </w:tr>
    </w:tbl>
    <w:p w14:paraId="49F08C05" w14:textId="4AA638DA" w:rsidR="001B1B1D" w:rsidRDefault="001B1B1D" w:rsidP="00410B05">
      <w:pPr>
        <w:pStyle w:val="ListParagraph"/>
        <w:numPr>
          <w:ilvl w:val="0"/>
          <w:numId w:val="108"/>
        </w:numPr>
      </w:pPr>
      <w:r>
        <w:t xml:space="preserve">Click </w:t>
      </w:r>
      <w:r w:rsidR="003D2888" w:rsidRPr="003D2888">
        <w:rPr>
          <w:b/>
          <w:noProof/>
        </w:rPr>
        <w:t>OK</w:t>
      </w:r>
      <w:r>
        <w:t>.</w:t>
      </w:r>
    </w:p>
    <w:p w14:paraId="0FB87C0C" w14:textId="7F23AC12" w:rsidR="001B1B1D" w:rsidRDefault="001B1B1D" w:rsidP="00410B05">
      <w:pPr>
        <w:pStyle w:val="ListParagraph"/>
        <w:numPr>
          <w:ilvl w:val="0"/>
          <w:numId w:val="108"/>
        </w:numPr>
      </w:pPr>
      <w:r>
        <w:rPr>
          <w:noProof/>
        </w:rPr>
        <w:drawing>
          <wp:inline distT="0" distB="0" distL="0" distR="0" wp14:anchorId="6B60F428" wp14:editId="01838165">
            <wp:extent cx="638175" cy="24765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8175" cy="247650"/>
                    </a:xfrm>
                    <a:prstGeom prst="rect">
                      <a:avLst/>
                    </a:prstGeom>
                  </pic:spPr>
                </pic:pic>
              </a:graphicData>
            </a:graphic>
          </wp:inline>
        </w:drawing>
      </w:r>
      <w:r>
        <w:t xml:space="preserve"> all changes.</w:t>
      </w:r>
    </w:p>
    <w:p w14:paraId="2C47AB34" w14:textId="1CD230C9" w:rsidR="001B1B1D" w:rsidRDefault="000C4C73" w:rsidP="001B1B1D">
      <w:pPr>
        <w:pStyle w:val="Heading2"/>
      </w:pPr>
      <w:bookmarkStart w:id="120" w:name="_Toc474939156"/>
      <w:r>
        <w:t>9.</w:t>
      </w:r>
      <w:r w:rsidR="005773E7">
        <w:t>5</w:t>
      </w:r>
      <w:r w:rsidR="001B1B1D">
        <w:t xml:space="preserve"> Verify User-ID Configuration</w:t>
      </w:r>
      <w:bookmarkEnd w:id="120"/>
    </w:p>
    <w:p w14:paraId="1C61F13B" w14:textId="5D9D7B31" w:rsidR="00144707" w:rsidRDefault="00144707" w:rsidP="00410B05">
      <w:pPr>
        <w:pStyle w:val="ListParagraph"/>
        <w:numPr>
          <w:ilvl w:val="0"/>
          <w:numId w:val="66"/>
        </w:numPr>
      </w:pPr>
      <w:r>
        <w:t xml:space="preserve">Under the </w:t>
      </w:r>
      <w:r>
        <w:rPr>
          <w:b/>
        </w:rPr>
        <w:t>Server Monitoring</w:t>
      </w:r>
      <w:r w:rsidR="005F5E2E">
        <w:t xml:space="preserve"> section, the status should </w:t>
      </w:r>
      <w:r w:rsidR="00AB46E6">
        <w:t>be</w:t>
      </w:r>
      <w:r w:rsidR="00BD1396">
        <w:t xml:space="preserve"> Connected:</w:t>
      </w:r>
    </w:p>
    <w:p w14:paraId="1172D123" w14:textId="6FE0A80B" w:rsidR="00144707" w:rsidRDefault="00144707" w:rsidP="00144707">
      <w:pPr>
        <w:pStyle w:val="ListParagraph"/>
      </w:pPr>
      <w:r>
        <w:rPr>
          <w:noProof/>
        </w:rPr>
        <w:drawing>
          <wp:inline distT="0" distB="0" distL="0" distR="0" wp14:anchorId="189B9E17" wp14:editId="714F2B13">
            <wp:extent cx="5943600" cy="461645"/>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61645"/>
                    </a:xfrm>
                    <a:prstGeom prst="rect">
                      <a:avLst/>
                    </a:prstGeom>
                  </pic:spPr>
                </pic:pic>
              </a:graphicData>
            </a:graphic>
          </wp:inline>
        </w:drawing>
      </w:r>
    </w:p>
    <w:p w14:paraId="1F74F886" w14:textId="291DC6D1" w:rsidR="005F3DEC" w:rsidRPr="005F3DEC" w:rsidRDefault="00B541D9" w:rsidP="00410B05">
      <w:pPr>
        <w:pStyle w:val="ListParagraph"/>
        <w:numPr>
          <w:ilvl w:val="0"/>
          <w:numId w:val="66"/>
        </w:numPr>
      </w:pPr>
      <w:r>
        <w:t xml:space="preserve">On the </w:t>
      </w:r>
      <w:r w:rsidR="005F5E2E">
        <w:t xml:space="preserve">Windows </w:t>
      </w:r>
      <w:r>
        <w:t>desktop</w:t>
      </w:r>
      <w:r w:rsidR="00144707">
        <w:t>,</w:t>
      </w:r>
      <w:r>
        <w:t xml:space="preserve"> </w:t>
      </w:r>
      <w:r w:rsidR="005F5E2E">
        <w:t xml:space="preserve">double-click </w:t>
      </w:r>
      <w:r w:rsidR="00144707">
        <w:t>the</w:t>
      </w:r>
      <w:r w:rsidR="005F5E2E">
        <w:t xml:space="preserve"> </w:t>
      </w:r>
      <w:r w:rsidR="005F5E2E" w:rsidRPr="005F5E2E">
        <w:rPr>
          <w:b/>
        </w:rPr>
        <w:t>lab</w:t>
      </w:r>
      <w:r w:rsidR="005F5E2E">
        <w:t xml:space="preserve"> folder</w:t>
      </w:r>
      <w:r w:rsidR="00144707">
        <w:t xml:space="preserve"> and then </w:t>
      </w:r>
      <w:r w:rsidR="005F5E2E">
        <w:t>double-click</w:t>
      </w:r>
      <w:r w:rsidR="00144707">
        <w:t xml:space="preserve"> </w:t>
      </w:r>
      <w:r w:rsidR="00144707" w:rsidRPr="005F5E2E">
        <w:rPr>
          <w:rFonts w:cs="Times New Roman"/>
        </w:rPr>
        <w:t xml:space="preserve">the </w:t>
      </w:r>
      <w:r w:rsidR="00144707" w:rsidRPr="005F5E2E">
        <w:rPr>
          <w:rFonts w:cs="Times New Roman"/>
          <w:b/>
        </w:rPr>
        <w:t>bat files</w:t>
      </w:r>
      <w:r w:rsidR="005F5E2E" w:rsidRPr="005F5E2E">
        <w:rPr>
          <w:rFonts w:cs="Times New Roman"/>
        </w:rPr>
        <w:t xml:space="preserve"> f</w:t>
      </w:r>
      <w:r w:rsidR="005F3DEC">
        <w:rPr>
          <w:rFonts w:cs="Times New Roman"/>
        </w:rPr>
        <w:t>older.</w:t>
      </w:r>
    </w:p>
    <w:p w14:paraId="2A85AF0E" w14:textId="25E7B69E" w:rsidR="00B541D9" w:rsidRDefault="005F3DEC" w:rsidP="00410B05">
      <w:pPr>
        <w:pStyle w:val="ListParagraph"/>
        <w:numPr>
          <w:ilvl w:val="0"/>
          <w:numId w:val="66"/>
        </w:numPr>
      </w:pPr>
      <w:r>
        <w:rPr>
          <w:rFonts w:cs="Times New Roman"/>
        </w:rPr>
        <w:t>D</w:t>
      </w:r>
      <w:r w:rsidR="00B541D9">
        <w:t xml:space="preserve">ouble-click the </w:t>
      </w:r>
      <w:r w:rsidR="00B541D9" w:rsidRPr="008413EC">
        <w:rPr>
          <w:b/>
        </w:rPr>
        <w:t>user-id</w:t>
      </w:r>
      <w:r w:rsidR="008413EC" w:rsidRPr="008413EC">
        <w:rPr>
          <w:b/>
        </w:rPr>
        <w:t>.bat</w:t>
      </w:r>
      <w:r w:rsidR="008413EC">
        <w:t xml:space="preserve"> file</w:t>
      </w:r>
      <w:r w:rsidR="00B541D9" w:rsidRPr="00B541D9">
        <w:rPr>
          <w:noProof/>
        </w:rPr>
        <w:t xml:space="preserve"> </w:t>
      </w:r>
      <w:r w:rsidR="00B541D9">
        <w:rPr>
          <w:noProof/>
        </w:rPr>
        <w:drawing>
          <wp:inline distT="0" distB="0" distL="0" distR="0" wp14:anchorId="4EB7DBB9" wp14:editId="654F4821">
            <wp:extent cx="323850" cy="26987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5645" cy="271371"/>
                    </a:xfrm>
                    <a:prstGeom prst="rect">
                      <a:avLst/>
                    </a:prstGeom>
                  </pic:spPr>
                </pic:pic>
              </a:graphicData>
            </a:graphic>
          </wp:inline>
        </w:drawing>
      </w:r>
      <w:r w:rsidR="00B541D9">
        <w:t xml:space="preserve"> icon.</w:t>
      </w:r>
    </w:p>
    <w:p w14:paraId="3F3225B4" w14:textId="142A7B96" w:rsidR="00B541D9" w:rsidRDefault="00AB46E6" w:rsidP="00CE3E40">
      <w:pPr>
        <w:pStyle w:val="ListParagraph"/>
      </w:pPr>
      <w:r w:rsidRPr="006C539D">
        <w:rPr>
          <w:b/>
        </w:rPr>
        <w:t>Note:</w:t>
      </w:r>
      <w:r>
        <w:t xml:space="preserve"> </w:t>
      </w:r>
      <w:r w:rsidR="006C539D">
        <w:t>T</w:t>
      </w:r>
      <w:r>
        <w:t xml:space="preserve">his </w:t>
      </w:r>
      <w:r w:rsidR="006C539D">
        <w:t xml:space="preserve">action </w:t>
      </w:r>
      <w:r>
        <w:t>will force a logi</w:t>
      </w:r>
      <w:r w:rsidR="00B541D9">
        <w:t>n event for the firewall to parse.</w:t>
      </w:r>
    </w:p>
    <w:p w14:paraId="0E5E1746" w14:textId="77777777" w:rsidR="00526D30" w:rsidRDefault="00526D30" w:rsidP="00CE3E40">
      <w:pPr>
        <w:pStyle w:val="ListParagraph"/>
      </w:pPr>
    </w:p>
    <w:p w14:paraId="547FA2AF" w14:textId="63B78325" w:rsidR="001B1B1D" w:rsidRDefault="008255BF" w:rsidP="00410B05">
      <w:pPr>
        <w:pStyle w:val="ListParagraph"/>
        <w:numPr>
          <w:ilvl w:val="0"/>
          <w:numId w:val="66"/>
        </w:numPr>
      </w:pPr>
      <w:r>
        <w:t xml:space="preserve">On the </w:t>
      </w:r>
      <w:r w:rsidR="005F3DEC">
        <w:t xml:space="preserve">Windows </w:t>
      </w:r>
      <w:r>
        <w:t>desktop</w:t>
      </w:r>
      <w:r w:rsidR="00BD1396">
        <w:t>,</w:t>
      </w:r>
      <w:r>
        <w:t xml:space="preserve"> double-click the </w:t>
      </w:r>
      <w:r w:rsidRPr="00BD1396">
        <w:rPr>
          <w:b/>
        </w:rPr>
        <w:t>PuTTY</w:t>
      </w:r>
      <w:r>
        <w:t xml:space="preserve"> </w:t>
      </w:r>
      <w:r>
        <w:rPr>
          <w:noProof/>
        </w:rPr>
        <w:drawing>
          <wp:inline distT="0" distB="0" distL="0" distR="0" wp14:anchorId="47796599" wp14:editId="74115E09">
            <wp:extent cx="261851" cy="266700"/>
            <wp:effectExtent l="0" t="0" r="508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6386" cy="271319"/>
                    </a:xfrm>
                    <a:prstGeom prst="rect">
                      <a:avLst/>
                    </a:prstGeom>
                  </pic:spPr>
                </pic:pic>
              </a:graphicData>
            </a:graphic>
          </wp:inline>
        </w:drawing>
      </w:r>
      <w:r>
        <w:t xml:space="preserve"> icon.</w:t>
      </w:r>
    </w:p>
    <w:p w14:paraId="452D712D" w14:textId="71B11420" w:rsidR="00132021" w:rsidRDefault="00132021" w:rsidP="00410B05">
      <w:pPr>
        <w:pStyle w:val="ListParagraph"/>
        <w:numPr>
          <w:ilvl w:val="0"/>
          <w:numId w:val="66"/>
        </w:numPr>
      </w:pPr>
      <w:r>
        <w:t xml:space="preserve">Double-click </w:t>
      </w:r>
      <w:r w:rsidRPr="00526D30">
        <w:rPr>
          <w:rFonts w:cs="Times New Roman"/>
          <w:b/>
        </w:rPr>
        <w:t>firewall-management</w:t>
      </w:r>
      <w:r w:rsidR="00912C95">
        <w:t>:</w:t>
      </w:r>
    </w:p>
    <w:p w14:paraId="502D6C7C" w14:textId="7465D6CA" w:rsidR="00132021" w:rsidRDefault="00132021" w:rsidP="00132021">
      <w:pPr>
        <w:pStyle w:val="ListParagraph"/>
      </w:pPr>
      <w:r>
        <w:rPr>
          <w:noProof/>
        </w:rPr>
        <w:drawing>
          <wp:inline distT="0" distB="0" distL="0" distR="0" wp14:anchorId="01EDF55A" wp14:editId="20EA3BD0">
            <wp:extent cx="2009775" cy="34290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9775" cy="342900"/>
                    </a:xfrm>
                    <a:prstGeom prst="rect">
                      <a:avLst/>
                    </a:prstGeom>
                  </pic:spPr>
                </pic:pic>
              </a:graphicData>
            </a:graphic>
          </wp:inline>
        </w:drawing>
      </w:r>
    </w:p>
    <w:p w14:paraId="61187029" w14:textId="70AB13CA" w:rsidR="00132021" w:rsidRDefault="00132021" w:rsidP="00410B05">
      <w:pPr>
        <w:pStyle w:val="ListParagraph"/>
        <w:numPr>
          <w:ilvl w:val="0"/>
          <w:numId w:val="66"/>
        </w:numPr>
      </w:pPr>
      <w:r>
        <w:t>Log in</w:t>
      </w:r>
      <w:r w:rsidR="00526D30">
        <w:t xml:space="preserve"> </w:t>
      </w:r>
      <w:r>
        <w:t>to the firewall</w:t>
      </w:r>
      <w:r w:rsidR="00366D4F">
        <w:t xml:space="preserve"> with admin/admin</w:t>
      </w:r>
      <w:r>
        <w:t>.</w:t>
      </w:r>
    </w:p>
    <w:p w14:paraId="146A6D30" w14:textId="2CE81686" w:rsidR="00132021" w:rsidRPr="00B541D9" w:rsidRDefault="005F3DEC" w:rsidP="00410B05">
      <w:pPr>
        <w:pStyle w:val="ListParagraph"/>
        <w:numPr>
          <w:ilvl w:val="0"/>
          <w:numId w:val="66"/>
        </w:numPr>
      </w:pPr>
      <w:r>
        <w:t>Type the CLI command</w:t>
      </w:r>
      <w:r w:rsidR="00132021">
        <w:t xml:space="preserve"> </w:t>
      </w:r>
      <w:r w:rsidR="00132021" w:rsidRPr="00132021">
        <w:rPr>
          <w:rFonts w:ascii="Courier New" w:hAnsi="Courier New" w:cs="Courier New"/>
        </w:rPr>
        <w:t>show user group-mapping state all</w:t>
      </w:r>
      <w:r w:rsidRPr="005F3DEC">
        <w:rPr>
          <w:rFonts w:cs="Times New Roman"/>
        </w:rPr>
        <w:t>.</w:t>
      </w:r>
    </w:p>
    <w:p w14:paraId="1A3DD2BA" w14:textId="65685515" w:rsidR="00B541D9" w:rsidRPr="00B541D9" w:rsidRDefault="00B541D9" w:rsidP="00AB46E6">
      <w:pPr>
        <w:pStyle w:val="ListParagraph"/>
        <w:rPr>
          <w:rFonts w:cs="Times New Roman"/>
        </w:rPr>
      </w:pPr>
      <w:r w:rsidRPr="00B541D9">
        <w:rPr>
          <w:rFonts w:cs="Times New Roman"/>
        </w:rPr>
        <w:t xml:space="preserve">The output should </w:t>
      </w:r>
      <w:r w:rsidR="00CE5342">
        <w:rPr>
          <w:rFonts w:cs="Times New Roman"/>
        </w:rPr>
        <w:t>be similar</w:t>
      </w:r>
      <w:r w:rsidR="00AB46E6">
        <w:rPr>
          <w:rFonts w:cs="Times New Roman"/>
        </w:rPr>
        <w:t xml:space="preserve"> to the following</w:t>
      </w:r>
      <w:r w:rsidRPr="00B541D9">
        <w:rPr>
          <w:rFonts w:cs="Times New Roman"/>
        </w:rPr>
        <w:t>:</w:t>
      </w:r>
    </w:p>
    <w:p w14:paraId="7CC9B2D0" w14:textId="7F5A6175" w:rsidR="00132021" w:rsidRDefault="00132021" w:rsidP="00132021">
      <w:pPr>
        <w:pStyle w:val="ListParagraph"/>
      </w:pPr>
      <w:r>
        <w:rPr>
          <w:noProof/>
        </w:rPr>
        <w:drawing>
          <wp:inline distT="0" distB="0" distL="0" distR="0" wp14:anchorId="4959CAF3" wp14:editId="7D91BE7F">
            <wp:extent cx="5943600" cy="213614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136140"/>
                    </a:xfrm>
                    <a:prstGeom prst="rect">
                      <a:avLst/>
                    </a:prstGeom>
                  </pic:spPr>
                </pic:pic>
              </a:graphicData>
            </a:graphic>
          </wp:inline>
        </w:drawing>
      </w:r>
    </w:p>
    <w:p w14:paraId="541CD61E" w14:textId="6261B4A9" w:rsidR="00B541D9" w:rsidRPr="00B541D9" w:rsidRDefault="00CE5342" w:rsidP="00410B05">
      <w:pPr>
        <w:pStyle w:val="ListParagraph"/>
        <w:numPr>
          <w:ilvl w:val="0"/>
          <w:numId w:val="66"/>
        </w:numPr>
      </w:pPr>
      <w:r>
        <w:t>Type the CLI command</w:t>
      </w:r>
      <w:r w:rsidR="00B541D9">
        <w:t xml:space="preserve"> </w:t>
      </w:r>
      <w:r w:rsidR="00B541D9" w:rsidRPr="00B541D9">
        <w:rPr>
          <w:rFonts w:ascii="Courier New" w:hAnsi="Courier New" w:cs="Courier New"/>
        </w:rPr>
        <w:t>show user ip-user-mapping all</w:t>
      </w:r>
      <w:r w:rsidRPr="00CE5342">
        <w:rPr>
          <w:rFonts w:cs="Times New Roman"/>
        </w:rPr>
        <w:t>.</w:t>
      </w:r>
    </w:p>
    <w:p w14:paraId="7F86863F" w14:textId="5E1690F2" w:rsidR="00B541D9" w:rsidRPr="00A323F9" w:rsidRDefault="00AB46E6" w:rsidP="00AB46E6">
      <w:pPr>
        <w:pStyle w:val="ListParagraph"/>
        <w:rPr>
          <w:rFonts w:cs="Times New Roman"/>
        </w:rPr>
      </w:pPr>
      <w:r>
        <w:rPr>
          <w:rFonts w:cs="Times New Roman"/>
        </w:rPr>
        <w:t>The output should be similar to the following</w:t>
      </w:r>
      <w:r w:rsidR="00B541D9" w:rsidRPr="00A323F9">
        <w:rPr>
          <w:rFonts w:cs="Times New Roman"/>
        </w:rPr>
        <w:t>:</w:t>
      </w:r>
    </w:p>
    <w:p w14:paraId="655F97C4" w14:textId="35571013" w:rsidR="00B541D9" w:rsidRDefault="00144707" w:rsidP="00B541D9">
      <w:pPr>
        <w:pStyle w:val="ListParagraph"/>
      </w:pPr>
      <w:r>
        <w:rPr>
          <w:noProof/>
        </w:rPr>
        <w:lastRenderedPageBreak/>
        <w:drawing>
          <wp:inline distT="0" distB="0" distL="0" distR="0" wp14:anchorId="68108703" wp14:editId="3AF971D9">
            <wp:extent cx="5943600" cy="1495425"/>
            <wp:effectExtent l="0" t="0" r="0" b="952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495425"/>
                    </a:xfrm>
                    <a:prstGeom prst="rect">
                      <a:avLst/>
                    </a:prstGeom>
                  </pic:spPr>
                </pic:pic>
              </a:graphicData>
            </a:graphic>
          </wp:inline>
        </w:drawing>
      </w:r>
    </w:p>
    <w:p w14:paraId="57EF8B3B" w14:textId="0999571E" w:rsidR="00583FDB" w:rsidRDefault="00B541D9" w:rsidP="00583FDB">
      <w:pPr>
        <w:pStyle w:val="ListParagraph"/>
      </w:pPr>
      <w:r w:rsidRPr="006C539D">
        <w:rPr>
          <w:b/>
        </w:rPr>
        <w:t>Note:</w:t>
      </w:r>
      <w:r>
        <w:t xml:space="preserve"> </w:t>
      </w:r>
      <w:r w:rsidRPr="00634B52">
        <w:rPr>
          <w:rFonts w:cs="Times New Roman"/>
        </w:rPr>
        <w:t>lab\lab-user</w:t>
      </w:r>
      <w:r w:rsidR="00526D30">
        <w:t xml:space="preserve"> </w:t>
      </w:r>
      <w:r w:rsidR="006C539D">
        <w:t>must have</w:t>
      </w:r>
      <w:r w:rsidR="00526D30">
        <w:t xml:space="preserve"> the IP</w:t>
      </w:r>
      <w:r w:rsidR="00634B52">
        <w:t xml:space="preserve"> address </w:t>
      </w:r>
      <w:r w:rsidR="00634B52" w:rsidRPr="00634B52">
        <w:rPr>
          <w:rFonts w:cs="Times New Roman"/>
        </w:rPr>
        <w:t>of</w:t>
      </w:r>
      <w:r w:rsidRPr="00634B52">
        <w:rPr>
          <w:rFonts w:cs="Times New Roman"/>
        </w:rPr>
        <w:t xml:space="preserve"> 192.168.1.20. </w:t>
      </w:r>
      <w:r w:rsidR="00526D30" w:rsidRPr="00634B52">
        <w:rPr>
          <w:rFonts w:cs="Times New Roman"/>
        </w:rPr>
        <w:t>If</w:t>
      </w:r>
      <w:r w:rsidR="00526D30">
        <w:t xml:space="preserve"> that IP</w:t>
      </w:r>
      <w:r w:rsidR="00A323F9">
        <w:t xml:space="preserve"> address is not listed, </w:t>
      </w:r>
      <w:r w:rsidR="00A323F9" w:rsidRPr="00634B52">
        <w:rPr>
          <w:i/>
        </w:rPr>
        <w:t>do not</w:t>
      </w:r>
      <w:r w:rsidR="00A323F9">
        <w:rPr>
          <w:b/>
        </w:rPr>
        <w:t xml:space="preserve"> </w:t>
      </w:r>
      <w:r w:rsidR="00A323F9">
        <w:t>proceed</w:t>
      </w:r>
      <w:r w:rsidR="00912C95">
        <w:t>.</w:t>
      </w:r>
      <w:r w:rsidR="00A323F9">
        <w:t xml:space="preserve"> </w:t>
      </w:r>
      <w:r w:rsidR="00912C95">
        <w:t>C</w:t>
      </w:r>
      <w:r w:rsidR="00A323F9">
        <w:t>ontact your instructor or lab partner for assistance.</w:t>
      </w:r>
    </w:p>
    <w:p w14:paraId="140CF073" w14:textId="4C8FB175" w:rsidR="00583FDB" w:rsidRPr="00583FDB" w:rsidRDefault="00583FDB" w:rsidP="00410B05">
      <w:pPr>
        <w:pStyle w:val="ListParagraph"/>
        <w:numPr>
          <w:ilvl w:val="0"/>
          <w:numId w:val="66"/>
        </w:numPr>
        <w:rPr>
          <w:rFonts w:cs="Times New Roman"/>
        </w:rPr>
      </w:pPr>
      <w:r>
        <w:rPr>
          <w:rFonts w:cs="Times New Roman"/>
        </w:rPr>
        <w:t>Open a browse</w:t>
      </w:r>
      <w:r w:rsidR="00634B52">
        <w:rPr>
          <w:rFonts w:cs="Times New Roman"/>
        </w:rPr>
        <w:t>r</w:t>
      </w:r>
      <w:r>
        <w:rPr>
          <w:rFonts w:cs="Times New Roman"/>
        </w:rPr>
        <w:t xml:space="preserve"> and </w:t>
      </w:r>
      <w:r w:rsidR="00634B52">
        <w:rPr>
          <w:rFonts w:cs="Times New Roman"/>
        </w:rPr>
        <w:t>browse</w:t>
      </w:r>
      <w:r>
        <w:rPr>
          <w:rFonts w:cs="Times New Roman"/>
        </w:rPr>
        <w:t xml:space="preserve"> to </w:t>
      </w:r>
      <w:r w:rsidRPr="00634B52">
        <w:rPr>
          <w:rFonts w:ascii="Courier New" w:hAnsi="Courier New" w:cs="Courier New"/>
        </w:rPr>
        <w:t>shutterfly.com</w:t>
      </w:r>
      <w:r>
        <w:rPr>
          <w:rFonts w:cs="Times New Roman"/>
        </w:rPr>
        <w:t xml:space="preserve"> and </w:t>
      </w:r>
      <w:r w:rsidRPr="00634B52">
        <w:rPr>
          <w:rFonts w:ascii="Courier New" w:hAnsi="Courier New" w:cs="Courier New"/>
        </w:rPr>
        <w:t>google.com</w:t>
      </w:r>
      <w:r w:rsidR="002D2F1E">
        <w:rPr>
          <w:rFonts w:cs="Times New Roman"/>
        </w:rPr>
        <w:t xml:space="preserve"> in order to generate some traffic.</w:t>
      </w:r>
    </w:p>
    <w:p w14:paraId="1970916D" w14:textId="2FD9ACCD" w:rsidR="00D34DBC" w:rsidRDefault="000C4C73" w:rsidP="00D34DBC">
      <w:pPr>
        <w:pStyle w:val="Heading2"/>
      </w:pPr>
      <w:bookmarkStart w:id="121" w:name="_Toc474939157"/>
      <w:r>
        <w:t>9.</w:t>
      </w:r>
      <w:r w:rsidR="005773E7">
        <w:t>6</w:t>
      </w:r>
      <w:r w:rsidR="00D34DBC">
        <w:t xml:space="preserve"> Review Logs</w:t>
      </w:r>
      <w:bookmarkEnd w:id="121"/>
    </w:p>
    <w:p w14:paraId="0E87D266" w14:textId="06A9DCFB" w:rsidR="00D34DBC" w:rsidRPr="004A58AC" w:rsidRDefault="00D34DBC" w:rsidP="00410B05">
      <w:pPr>
        <w:pStyle w:val="ListParagraph"/>
        <w:numPr>
          <w:ilvl w:val="0"/>
          <w:numId w:val="109"/>
        </w:numPr>
      </w:pPr>
      <w:r>
        <w:t xml:space="preserve">Select </w:t>
      </w:r>
      <w:r w:rsidRPr="003F6291">
        <w:rPr>
          <w:b/>
        </w:rPr>
        <w:t>Monitor &gt; Logs &gt; Traffic</w:t>
      </w:r>
      <w:r w:rsidRPr="00BD1396">
        <w:t>.</w:t>
      </w:r>
      <w:r w:rsidRPr="004A58AC">
        <w:rPr>
          <w:noProof/>
        </w:rPr>
        <w:t xml:space="preserve"> </w:t>
      </w:r>
      <w:r>
        <w:rPr>
          <w:noProof/>
        </w:rPr>
        <w:drawing>
          <wp:inline distT="0" distB="0" distL="0" distR="0" wp14:anchorId="74BF9AD6" wp14:editId="75A4030B">
            <wp:extent cx="781050" cy="17145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1050" cy="171450"/>
                    </a:xfrm>
                    <a:prstGeom prst="rect">
                      <a:avLst/>
                    </a:prstGeom>
                  </pic:spPr>
                </pic:pic>
              </a:graphicData>
            </a:graphic>
          </wp:inline>
        </w:drawing>
      </w:r>
    </w:p>
    <w:p w14:paraId="0B9F57B1" w14:textId="189A5334" w:rsidR="00D34DBC" w:rsidRDefault="00526D30" w:rsidP="00410B05">
      <w:pPr>
        <w:pStyle w:val="ListParagraph"/>
        <w:numPr>
          <w:ilvl w:val="0"/>
          <w:numId w:val="109"/>
        </w:numPr>
      </w:pPr>
      <w:r>
        <w:t>Type the filter</w:t>
      </w:r>
      <w:r w:rsidR="00D34DBC">
        <w:t xml:space="preserve"> </w:t>
      </w:r>
      <w:r w:rsidR="00583FDB">
        <w:rPr>
          <w:rFonts w:ascii="Courier New" w:hAnsi="Courier New" w:cs="Courier New"/>
        </w:rPr>
        <w:t xml:space="preserve">(addr.src in 192.168.1.20 </w:t>
      </w:r>
      <w:r w:rsidR="00D34DBC">
        <w:rPr>
          <w:rFonts w:ascii="Courier New" w:hAnsi="Courier New" w:cs="Courier New"/>
        </w:rPr>
        <w:t>)</w:t>
      </w:r>
      <w:r w:rsidR="00D34DBC">
        <w:t xml:space="preserve"> in the filter text box. </w:t>
      </w:r>
    </w:p>
    <w:p w14:paraId="7AF3E376" w14:textId="1D1B004D" w:rsidR="00D34DBC" w:rsidRDefault="00D34DBC" w:rsidP="00410B05">
      <w:pPr>
        <w:pStyle w:val="ListParagraph"/>
        <w:numPr>
          <w:ilvl w:val="0"/>
          <w:numId w:val="109"/>
        </w:numPr>
      </w:pPr>
      <w:r>
        <w:t>Notice</w:t>
      </w:r>
      <w:r w:rsidR="00912C95">
        <w:t xml:space="preserve"> that</w:t>
      </w:r>
      <w:r>
        <w:t xml:space="preserve"> the </w:t>
      </w:r>
      <w:r>
        <w:rPr>
          <w:b/>
        </w:rPr>
        <w:t>Source User</w:t>
      </w:r>
      <w:r>
        <w:t xml:space="preserve"> column now shows the </w:t>
      </w:r>
      <w:r w:rsidRPr="00526D30">
        <w:rPr>
          <w:rFonts w:cs="Times New Roman"/>
        </w:rPr>
        <w:t>lab-user</w:t>
      </w:r>
      <w:r>
        <w:t xml:space="preserve">. </w:t>
      </w:r>
      <w:r w:rsidR="00AD79EF" w:rsidRPr="006C539D">
        <w:rPr>
          <w:b/>
        </w:rPr>
        <w:t xml:space="preserve">Note: </w:t>
      </w:r>
      <w:r w:rsidR="006C539D">
        <w:t>T</w:t>
      </w:r>
      <w:r w:rsidR="00AD79EF">
        <w:t xml:space="preserve">his </w:t>
      </w:r>
      <w:r w:rsidR="007573B2">
        <w:t xml:space="preserve">user-id references </w:t>
      </w:r>
      <w:r w:rsidR="00AD79EF">
        <w:t>could take up to three</w:t>
      </w:r>
      <w:r w:rsidR="00583FDB">
        <w:t xml:space="preserve"> minutes. Click </w:t>
      </w:r>
      <w:r w:rsidR="00583FDB">
        <w:rPr>
          <w:noProof/>
        </w:rPr>
        <w:drawing>
          <wp:inline distT="0" distB="0" distL="0" distR="0" wp14:anchorId="686B4A90" wp14:editId="771876ED">
            <wp:extent cx="219075" cy="257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9075" cy="257175"/>
                    </a:xfrm>
                    <a:prstGeom prst="rect">
                      <a:avLst/>
                    </a:prstGeom>
                  </pic:spPr>
                </pic:pic>
              </a:graphicData>
            </a:graphic>
          </wp:inline>
        </w:drawing>
      </w:r>
      <w:r w:rsidR="00583FDB">
        <w:t xml:space="preserve"> refresh to update the </w:t>
      </w:r>
      <w:r w:rsidR="00AD79EF">
        <w:t>log entries</w:t>
      </w:r>
      <w:r w:rsidR="0046598C">
        <w:t>:</w:t>
      </w:r>
    </w:p>
    <w:p w14:paraId="2481EC7C" w14:textId="744ADE30" w:rsidR="00D34DBC" w:rsidRDefault="00583FDB" w:rsidP="00D34DBC">
      <w:pPr>
        <w:pStyle w:val="ListParagraph"/>
      </w:pPr>
      <w:r>
        <w:rPr>
          <w:noProof/>
        </w:rPr>
        <w:drawing>
          <wp:inline distT="0" distB="0" distL="0" distR="0" wp14:anchorId="773AD96F" wp14:editId="27B47D39">
            <wp:extent cx="5629275" cy="173355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29275" cy="1733550"/>
                    </a:xfrm>
                    <a:prstGeom prst="rect">
                      <a:avLst/>
                    </a:prstGeom>
                  </pic:spPr>
                </pic:pic>
              </a:graphicData>
            </a:graphic>
          </wp:inline>
        </w:drawing>
      </w:r>
    </w:p>
    <w:p w14:paraId="0B92ADF7" w14:textId="080712FF" w:rsidR="00856F40" w:rsidRDefault="000C4C73" w:rsidP="00856F40">
      <w:pPr>
        <w:pStyle w:val="Heading2"/>
      </w:pPr>
      <w:bookmarkStart w:id="122" w:name="_Toc474939158"/>
      <w:r>
        <w:t>9.</w:t>
      </w:r>
      <w:r w:rsidR="005773E7">
        <w:t>7</w:t>
      </w:r>
      <w:r w:rsidR="00856F40">
        <w:t xml:space="preserve"> Create Security Policy Rule</w:t>
      </w:r>
      <w:bookmarkEnd w:id="122"/>
    </w:p>
    <w:p w14:paraId="15289574" w14:textId="5E78C089" w:rsidR="00856F40" w:rsidRDefault="00583FDB" w:rsidP="00410B05">
      <w:pPr>
        <w:pStyle w:val="ListParagraph"/>
        <w:numPr>
          <w:ilvl w:val="0"/>
          <w:numId w:val="69"/>
        </w:numPr>
      </w:pPr>
      <w:r>
        <w:t>Select</w:t>
      </w:r>
      <w:r w:rsidR="00856F40">
        <w:t xml:space="preserve"> </w:t>
      </w:r>
      <w:r w:rsidR="00856F40" w:rsidRPr="00BA5C19">
        <w:rPr>
          <w:b/>
        </w:rPr>
        <w:t>Policies &gt; Security</w:t>
      </w:r>
      <w:r w:rsidR="00856F40">
        <w:t>.</w:t>
      </w:r>
      <w:r w:rsidR="00856F40" w:rsidRPr="0064022D">
        <w:rPr>
          <w:noProof/>
        </w:rPr>
        <w:t xml:space="preserve"> </w:t>
      </w:r>
      <w:r w:rsidR="00856F40">
        <w:rPr>
          <w:noProof/>
        </w:rPr>
        <w:drawing>
          <wp:inline distT="0" distB="0" distL="0" distR="0" wp14:anchorId="6F3F64D0" wp14:editId="6E0B67EF">
            <wp:extent cx="1158240" cy="180975"/>
            <wp:effectExtent l="0" t="0" r="381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50FA49DF" w14:textId="77777777" w:rsidR="00856F40" w:rsidRDefault="00856F40" w:rsidP="00410B05">
      <w:pPr>
        <w:pStyle w:val="ListParagraph"/>
        <w:numPr>
          <w:ilvl w:val="0"/>
          <w:numId w:val="69"/>
        </w:numPr>
      </w:pPr>
      <w:r>
        <w:t xml:space="preserve">Click </w:t>
      </w:r>
      <w:r>
        <w:rPr>
          <w:noProof/>
        </w:rPr>
        <w:drawing>
          <wp:inline distT="0" distB="0" distL="0" distR="0" wp14:anchorId="469F3D13" wp14:editId="65F6E87A">
            <wp:extent cx="438150" cy="257175"/>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0" cy="257175"/>
                    </a:xfrm>
                    <a:prstGeom prst="rect">
                      <a:avLst/>
                    </a:prstGeom>
                  </pic:spPr>
                </pic:pic>
              </a:graphicData>
            </a:graphic>
          </wp:inline>
        </w:drawing>
      </w:r>
      <w:r>
        <w:t xml:space="preserve"> to open the Security Policy Rule configuration window.</w:t>
      </w:r>
    </w:p>
    <w:p w14:paraId="2CF0DBD6" w14:textId="77777777" w:rsidR="00856F40" w:rsidRDefault="00856F40" w:rsidP="00410B05">
      <w:pPr>
        <w:pStyle w:val="ListParagraph"/>
        <w:numPr>
          <w:ilvl w:val="0"/>
          <w:numId w:val="69"/>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856F40" w:rsidRPr="00733F7B" w14:paraId="02CCAD87" w14:textId="77777777" w:rsidTr="00856F40">
        <w:trPr>
          <w:trHeight w:val="269"/>
          <w:tblHeader/>
        </w:trPr>
        <w:tc>
          <w:tcPr>
            <w:tcW w:w="2705" w:type="dxa"/>
            <w:shd w:val="pct15" w:color="auto" w:fill="auto"/>
          </w:tcPr>
          <w:p w14:paraId="2F2E62D5" w14:textId="77777777" w:rsidR="00856F40" w:rsidRPr="001C3FD0" w:rsidRDefault="00856F40" w:rsidP="00856F40">
            <w:pPr>
              <w:spacing w:before="60"/>
              <w:rPr>
                <w:b/>
                <w:szCs w:val="24"/>
              </w:rPr>
            </w:pPr>
            <w:r w:rsidRPr="001C3FD0">
              <w:rPr>
                <w:b/>
                <w:szCs w:val="24"/>
              </w:rPr>
              <w:t>Parameter</w:t>
            </w:r>
          </w:p>
        </w:tc>
        <w:tc>
          <w:tcPr>
            <w:tcW w:w="6295" w:type="dxa"/>
            <w:shd w:val="pct15" w:color="auto" w:fill="auto"/>
          </w:tcPr>
          <w:p w14:paraId="219240CD" w14:textId="77777777" w:rsidR="00856F40" w:rsidRPr="001C3FD0" w:rsidRDefault="00856F40" w:rsidP="00856F40">
            <w:pPr>
              <w:spacing w:before="60"/>
              <w:rPr>
                <w:rFonts w:asciiTheme="minorHAnsi" w:hAnsiTheme="minorHAnsi" w:cstheme="minorHAnsi"/>
                <w:b/>
                <w:szCs w:val="24"/>
              </w:rPr>
            </w:pPr>
            <w:r w:rsidRPr="001C3FD0">
              <w:rPr>
                <w:b/>
                <w:szCs w:val="24"/>
              </w:rPr>
              <w:t>Value</w:t>
            </w:r>
          </w:p>
        </w:tc>
      </w:tr>
      <w:tr w:rsidR="00856F40" w:rsidRPr="005B1C38" w14:paraId="2D0E1A9A" w14:textId="77777777" w:rsidTr="00856F40">
        <w:tc>
          <w:tcPr>
            <w:tcW w:w="2705" w:type="dxa"/>
          </w:tcPr>
          <w:p w14:paraId="0129B83D" w14:textId="77777777" w:rsidR="00856F40" w:rsidRPr="001C3FD0" w:rsidRDefault="00856F40" w:rsidP="00856F40">
            <w:pPr>
              <w:spacing w:before="60"/>
              <w:rPr>
                <w:szCs w:val="24"/>
              </w:rPr>
            </w:pPr>
            <w:r>
              <w:t>Name</w:t>
            </w:r>
          </w:p>
        </w:tc>
        <w:tc>
          <w:tcPr>
            <w:tcW w:w="6295" w:type="dxa"/>
          </w:tcPr>
          <w:p w14:paraId="388DA560" w14:textId="71DCF3DA" w:rsidR="00856F40" w:rsidRPr="00841470" w:rsidRDefault="007966D3" w:rsidP="007966D3">
            <w:pPr>
              <w:spacing w:before="60"/>
              <w:rPr>
                <w:rFonts w:ascii="Courier New" w:hAnsi="Courier New" w:cs="Courier New"/>
                <w:szCs w:val="24"/>
              </w:rPr>
            </w:pPr>
            <w:r>
              <w:rPr>
                <w:rFonts w:ascii="Courier New" w:hAnsi="Courier New" w:cs="Courier New"/>
                <w:szCs w:val="24"/>
              </w:rPr>
              <w:t>egress-</w:t>
            </w:r>
            <w:r w:rsidR="00583FDB">
              <w:rPr>
                <w:rFonts w:ascii="Courier New" w:hAnsi="Courier New" w:cs="Courier New"/>
                <w:szCs w:val="24"/>
              </w:rPr>
              <w:t>outside</w:t>
            </w:r>
            <w:r>
              <w:rPr>
                <w:rFonts w:ascii="Courier New" w:hAnsi="Courier New" w:cs="Courier New"/>
                <w:szCs w:val="24"/>
              </w:rPr>
              <w:t>-user-id</w:t>
            </w:r>
          </w:p>
        </w:tc>
      </w:tr>
    </w:tbl>
    <w:p w14:paraId="111F5EAA" w14:textId="47DC1963" w:rsidR="00856F40" w:rsidRDefault="00856F40" w:rsidP="00410B05">
      <w:pPr>
        <w:pStyle w:val="ListParagraph"/>
        <w:numPr>
          <w:ilvl w:val="0"/>
          <w:numId w:val="110"/>
        </w:numPr>
      </w:pPr>
      <w:r>
        <w:t xml:space="preserve">Click the </w:t>
      </w:r>
      <w:r w:rsidR="007966D3">
        <w:rPr>
          <w:b/>
        </w:rPr>
        <w:t>Source</w:t>
      </w:r>
      <w:r w:rsidR="008F701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856F40" w:rsidRPr="00733F7B" w14:paraId="5BD16FA2" w14:textId="77777777" w:rsidTr="00856F40">
        <w:trPr>
          <w:trHeight w:val="269"/>
          <w:tblHeader/>
        </w:trPr>
        <w:tc>
          <w:tcPr>
            <w:tcW w:w="2705" w:type="dxa"/>
            <w:shd w:val="pct15" w:color="auto" w:fill="auto"/>
          </w:tcPr>
          <w:p w14:paraId="7B7F55A1" w14:textId="77777777" w:rsidR="00856F40" w:rsidRPr="001C3FD0" w:rsidRDefault="00856F40" w:rsidP="00856F40">
            <w:pPr>
              <w:spacing w:before="60"/>
              <w:rPr>
                <w:b/>
                <w:szCs w:val="24"/>
              </w:rPr>
            </w:pPr>
            <w:r w:rsidRPr="001C3FD0">
              <w:rPr>
                <w:b/>
                <w:szCs w:val="24"/>
              </w:rPr>
              <w:lastRenderedPageBreak/>
              <w:t>Parameter</w:t>
            </w:r>
          </w:p>
        </w:tc>
        <w:tc>
          <w:tcPr>
            <w:tcW w:w="6295" w:type="dxa"/>
            <w:shd w:val="pct15" w:color="auto" w:fill="auto"/>
          </w:tcPr>
          <w:p w14:paraId="5F04F254" w14:textId="77777777" w:rsidR="00856F40" w:rsidRPr="001C3FD0" w:rsidRDefault="00856F40" w:rsidP="00856F40">
            <w:pPr>
              <w:spacing w:before="60"/>
              <w:rPr>
                <w:rFonts w:asciiTheme="minorHAnsi" w:hAnsiTheme="minorHAnsi" w:cstheme="minorHAnsi"/>
                <w:b/>
                <w:szCs w:val="24"/>
              </w:rPr>
            </w:pPr>
            <w:r w:rsidRPr="001C3FD0">
              <w:rPr>
                <w:b/>
                <w:szCs w:val="24"/>
              </w:rPr>
              <w:t>Value</w:t>
            </w:r>
          </w:p>
        </w:tc>
      </w:tr>
      <w:tr w:rsidR="00856F40" w:rsidRPr="005B1C38" w14:paraId="158510F7" w14:textId="77777777" w:rsidTr="00856F40">
        <w:tc>
          <w:tcPr>
            <w:tcW w:w="2705" w:type="dxa"/>
          </w:tcPr>
          <w:p w14:paraId="0CB48201" w14:textId="77777777" w:rsidR="00856F40" w:rsidRDefault="00856F40" w:rsidP="00856F40">
            <w:pPr>
              <w:spacing w:before="60"/>
              <w:rPr>
                <w:szCs w:val="24"/>
              </w:rPr>
            </w:pPr>
            <w:r>
              <w:rPr>
                <w:szCs w:val="24"/>
              </w:rPr>
              <w:t>Source Zone</w:t>
            </w:r>
          </w:p>
        </w:tc>
        <w:tc>
          <w:tcPr>
            <w:tcW w:w="6295" w:type="dxa"/>
          </w:tcPr>
          <w:p w14:paraId="03EC2646" w14:textId="065DE90C" w:rsidR="00856F40" w:rsidRPr="00CD33EF" w:rsidRDefault="00583FDB" w:rsidP="00856F40">
            <w:r>
              <w:rPr>
                <w:noProof/>
              </w:rPr>
              <w:drawing>
                <wp:inline distT="0" distB="0" distL="0" distR="0" wp14:anchorId="5BC215FE" wp14:editId="3FD2A307">
                  <wp:extent cx="714375" cy="228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14375" cy="228600"/>
                          </a:xfrm>
                          <a:prstGeom prst="rect">
                            <a:avLst/>
                          </a:prstGeom>
                        </pic:spPr>
                      </pic:pic>
                    </a:graphicData>
                  </a:graphic>
                </wp:inline>
              </w:drawing>
            </w:r>
          </w:p>
        </w:tc>
      </w:tr>
    </w:tbl>
    <w:p w14:paraId="228EE6FF" w14:textId="09D88CF4" w:rsidR="007966D3" w:rsidRDefault="007966D3" w:rsidP="00410B05">
      <w:pPr>
        <w:pStyle w:val="ListParagraph"/>
        <w:numPr>
          <w:ilvl w:val="0"/>
          <w:numId w:val="110"/>
        </w:numPr>
      </w:pPr>
      <w:r>
        <w:t xml:space="preserve">Click the </w:t>
      </w:r>
      <w:r>
        <w:rPr>
          <w:b/>
        </w:rPr>
        <w:t>User</w:t>
      </w:r>
      <w:r w:rsidR="008F701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7966D3" w:rsidRPr="00733F7B" w14:paraId="414A1741" w14:textId="77777777" w:rsidTr="00CF69FB">
        <w:trPr>
          <w:trHeight w:val="269"/>
          <w:tblHeader/>
        </w:trPr>
        <w:tc>
          <w:tcPr>
            <w:tcW w:w="2705" w:type="dxa"/>
            <w:shd w:val="pct15" w:color="auto" w:fill="auto"/>
          </w:tcPr>
          <w:p w14:paraId="5F407A6F" w14:textId="77777777" w:rsidR="007966D3" w:rsidRPr="001C3FD0" w:rsidRDefault="007966D3" w:rsidP="00CF69FB">
            <w:pPr>
              <w:spacing w:before="60"/>
              <w:rPr>
                <w:b/>
                <w:szCs w:val="24"/>
              </w:rPr>
            </w:pPr>
            <w:r w:rsidRPr="001C3FD0">
              <w:rPr>
                <w:b/>
                <w:szCs w:val="24"/>
              </w:rPr>
              <w:t>Parameter</w:t>
            </w:r>
          </w:p>
        </w:tc>
        <w:tc>
          <w:tcPr>
            <w:tcW w:w="6295" w:type="dxa"/>
            <w:shd w:val="pct15" w:color="auto" w:fill="auto"/>
          </w:tcPr>
          <w:p w14:paraId="47A5DE33" w14:textId="77777777" w:rsidR="007966D3" w:rsidRPr="001C3FD0" w:rsidRDefault="007966D3" w:rsidP="00CF69FB">
            <w:pPr>
              <w:spacing w:before="60"/>
              <w:rPr>
                <w:rFonts w:asciiTheme="minorHAnsi" w:hAnsiTheme="minorHAnsi" w:cstheme="minorHAnsi"/>
                <w:b/>
                <w:szCs w:val="24"/>
              </w:rPr>
            </w:pPr>
            <w:r w:rsidRPr="001C3FD0">
              <w:rPr>
                <w:b/>
                <w:szCs w:val="24"/>
              </w:rPr>
              <w:t>Value</w:t>
            </w:r>
          </w:p>
        </w:tc>
      </w:tr>
      <w:tr w:rsidR="007966D3" w:rsidRPr="005B1C38" w14:paraId="29588DF4" w14:textId="77777777" w:rsidTr="00CF69FB">
        <w:tc>
          <w:tcPr>
            <w:tcW w:w="2705" w:type="dxa"/>
          </w:tcPr>
          <w:p w14:paraId="526AF274" w14:textId="555CBED1" w:rsidR="007966D3" w:rsidRDefault="007966D3" w:rsidP="00CF69FB">
            <w:pPr>
              <w:spacing w:before="60"/>
              <w:rPr>
                <w:szCs w:val="24"/>
              </w:rPr>
            </w:pPr>
            <w:r>
              <w:rPr>
                <w:szCs w:val="24"/>
              </w:rPr>
              <w:t>Source User</w:t>
            </w:r>
          </w:p>
        </w:tc>
        <w:tc>
          <w:tcPr>
            <w:tcW w:w="6295" w:type="dxa"/>
          </w:tcPr>
          <w:p w14:paraId="6BF33C10" w14:textId="77777777" w:rsidR="0046598C" w:rsidRDefault="007966D3" w:rsidP="0028411A">
            <w:r>
              <w:rPr>
                <w:noProof/>
              </w:rPr>
              <w:drawing>
                <wp:inline distT="0" distB="0" distL="0" distR="0" wp14:anchorId="7E1C4D2C" wp14:editId="1EC97E15">
                  <wp:extent cx="1200150" cy="43815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00150" cy="438150"/>
                          </a:xfrm>
                          <a:prstGeom prst="rect">
                            <a:avLst/>
                          </a:prstGeom>
                        </pic:spPr>
                      </pic:pic>
                    </a:graphicData>
                  </a:graphic>
                </wp:inline>
              </w:drawing>
            </w:r>
            <w:r w:rsidR="0046598C">
              <w:t xml:space="preserve"> </w:t>
            </w:r>
          </w:p>
          <w:p w14:paraId="6BE41DCF" w14:textId="7C5FCFD6" w:rsidR="007966D3" w:rsidRPr="00CD33EF" w:rsidRDefault="0046598C" w:rsidP="0028411A">
            <w:r>
              <w:t>Y</w:t>
            </w:r>
            <w:r w:rsidR="00583FDB">
              <w:t xml:space="preserve">ou must </w:t>
            </w:r>
            <w:r>
              <w:t>start typing before user</w:t>
            </w:r>
            <w:r w:rsidR="0028411A">
              <w:t xml:space="preserve">names become available on the drop-down </w:t>
            </w:r>
            <w:r w:rsidR="00D94117">
              <w:t>list</w:t>
            </w:r>
            <w:r>
              <w:t>.</w:t>
            </w:r>
          </w:p>
        </w:tc>
      </w:tr>
    </w:tbl>
    <w:p w14:paraId="2CE89CC9" w14:textId="68656698" w:rsidR="00856F40" w:rsidRDefault="00856F40" w:rsidP="00410B05">
      <w:pPr>
        <w:pStyle w:val="ListParagraph"/>
        <w:numPr>
          <w:ilvl w:val="0"/>
          <w:numId w:val="110"/>
        </w:numPr>
      </w:pPr>
      <w:r>
        <w:t xml:space="preserve">Click the </w:t>
      </w:r>
      <w:r>
        <w:rPr>
          <w:b/>
        </w:rPr>
        <w:t>Destination</w:t>
      </w:r>
      <w:r w:rsidR="008F701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856F40" w:rsidRPr="00733F7B" w14:paraId="02E2821C" w14:textId="77777777" w:rsidTr="00856F40">
        <w:trPr>
          <w:trHeight w:val="269"/>
          <w:tblHeader/>
        </w:trPr>
        <w:tc>
          <w:tcPr>
            <w:tcW w:w="2705" w:type="dxa"/>
            <w:shd w:val="pct15" w:color="auto" w:fill="auto"/>
          </w:tcPr>
          <w:p w14:paraId="72D3A8AD" w14:textId="77777777" w:rsidR="00856F40" w:rsidRPr="001C3FD0" w:rsidRDefault="00856F40" w:rsidP="00856F40">
            <w:pPr>
              <w:spacing w:before="60"/>
              <w:rPr>
                <w:b/>
                <w:szCs w:val="24"/>
              </w:rPr>
            </w:pPr>
            <w:r w:rsidRPr="001C3FD0">
              <w:rPr>
                <w:b/>
                <w:szCs w:val="24"/>
              </w:rPr>
              <w:t>Parameter</w:t>
            </w:r>
          </w:p>
        </w:tc>
        <w:tc>
          <w:tcPr>
            <w:tcW w:w="6295" w:type="dxa"/>
            <w:shd w:val="pct15" w:color="auto" w:fill="auto"/>
          </w:tcPr>
          <w:p w14:paraId="3CFAF700" w14:textId="77777777" w:rsidR="00856F40" w:rsidRPr="001C3FD0" w:rsidRDefault="00856F40" w:rsidP="00856F40">
            <w:pPr>
              <w:spacing w:before="60"/>
              <w:rPr>
                <w:rFonts w:asciiTheme="minorHAnsi" w:hAnsiTheme="minorHAnsi" w:cstheme="minorHAnsi"/>
                <w:b/>
                <w:szCs w:val="24"/>
              </w:rPr>
            </w:pPr>
            <w:r w:rsidRPr="001C3FD0">
              <w:rPr>
                <w:b/>
                <w:szCs w:val="24"/>
              </w:rPr>
              <w:t>Value</w:t>
            </w:r>
          </w:p>
        </w:tc>
      </w:tr>
      <w:tr w:rsidR="00856F40" w:rsidRPr="005B1C38" w14:paraId="7190E01C" w14:textId="77777777" w:rsidTr="00856F40">
        <w:tc>
          <w:tcPr>
            <w:tcW w:w="2705" w:type="dxa"/>
          </w:tcPr>
          <w:p w14:paraId="46A62E1C" w14:textId="77777777" w:rsidR="00856F40" w:rsidRDefault="00856F40" w:rsidP="00856F40">
            <w:pPr>
              <w:spacing w:before="60"/>
              <w:rPr>
                <w:szCs w:val="24"/>
              </w:rPr>
            </w:pPr>
            <w:r>
              <w:rPr>
                <w:szCs w:val="24"/>
              </w:rPr>
              <w:t>Destination Zone</w:t>
            </w:r>
          </w:p>
        </w:tc>
        <w:tc>
          <w:tcPr>
            <w:tcW w:w="6295" w:type="dxa"/>
          </w:tcPr>
          <w:p w14:paraId="7043BC04" w14:textId="4296A54A" w:rsidR="00856F40" w:rsidRPr="00CD33EF" w:rsidRDefault="00583FDB" w:rsidP="00856F40">
            <w:r>
              <w:rPr>
                <w:noProof/>
              </w:rPr>
              <w:drawing>
                <wp:inline distT="0" distB="0" distL="0" distR="0" wp14:anchorId="284FE552" wp14:editId="1C1D41AC">
                  <wp:extent cx="809625" cy="2762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09625" cy="276225"/>
                          </a:xfrm>
                          <a:prstGeom prst="rect">
                            <a:avLst/>
                          </a:prstGeom>
                        </pic:spPr>
                      </pic:pic>
                    </a:graphicData>
                  </a:graphic>
                </wp:inline>
              </w:drawing>
            </w:r>
          </w:p>
        </w:tc>
      </w:tr>
    </w:tbl>
    <w:p w14:paraId="5DF27959" w14:textId="18D2D1FE" w:rsidR="00856F40" w:rsidRDefault="00856F40" w:rsidP="00410B05">
      <w:pPr>
        <w:pStyle w:val="ListParagraph"/>
        <w:numPr>
          <w:ilvl w:val="0"/>
          <w:numId w:val="110"/>
        </w:numPr>
      </w:pPr>
      <w:r>
        <w:t xml:space="preserve">Click the </w:t>
      </w:r>
      <w:r>
        <w:rPr>
          <w:b/>
        </w:rPr>
        <w:t>Application</w:t>
      </w:r>
      <w:r w:rsidR="008F701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856F40" w:rsidRPr="00733F7B" w14:paraId="741ADDA4" w14:textId="77777777" w:rsidTr="00856F40">
        <w:trPr>
          <w:trHeight w:val="269"/>
          <w:tblHeader/>
        </w:trPr>
        <w:tc>
          <w:tcPr>
            <w:tcW w:w="2705" w:type="dxa"/>
            <w:shd w:val="pct15" w:color="auto" w:fill="auto"/>
          </w:tcPr>
          <w:p w14:paraId="3A2629D1" w14:textId="77777777" w:rsidR="00856F40" w:rsidRPr="001C3FD0" w:rsidRDefault="00856F40" w:rsidP="00856F40">
            <w:pPr>
              <w:spacing w:before="60"/>
              <w:rPr>
                <w:b/>
                <w:szCs w:val="24"/>
              </w:rPr>
            </w:pPr>
            <w:r w:rsidRPr="001C3FD0">
              <w:rPr>
                <w:b/>
                <w:szCs w:val="24"/>
              </w:rPr>
              <w:t>Parameter</w:t>
            </w:r>
          </w:p>
        </w:tc>
        <w:tc>
          <w:tcPr>
            <w:tcW w:w="6295" w:type="dxa"/>
            <w:shd w:val="pct15" w:color="auto" w:fill="auto"/>
          </w:tcPr>
          <w:p w14:paraId="651F12A3" w14:textId="77777777" w:rsidR="00856F40" w:rsidRPr="001C3FD0" w:rsidRDefault="00856F40" w:rsidP="00856F40">
            <w:pPr>
              <w:spacing w:before="60"/>
              <w:rPr>
                <w:rFonts w:asciiTheme="minorHAnsi" w:hAnsiTheme="minorHAnsi" w:cstheme="minorHAnsi"/>
                <w:b/>
                <w:szCs w:val="24"/>
              </w:rPr>
            </w:pPr>
            <w:r w:rsidRPr="001C3FD0">
              <w:rPr>
                <w:b/>
                <w:szCs w:val="24"/>
              </w:rPr>
              <w:t>Value</w:t>
            </w:r>
          </w:p>
        </w:tc>
      </w:tr>
      <w:tr w:rsidR="00856F40" w:rsidRPr="00912C95" w14:paraId="2EAAA2AE" w14:textId="77777777" w:rsidTr="00856F40">
        <w:tc>
          <w:tcPr>
            <w:tcW w:w="2705" w:type="dxa"/>
          </w:tcPr>
          <w:p w14:paraId="45B5C208" w14:textId="77777777" w:rsidR="00856F40" w:rsidRPr="00912C95" w:rsidRDefault="00856F40" w:rsidP="00856F40">
            <w:pPr>
              <w:spacing w:before="60"/>
            </w:pPr>
            <w:r w:rsidRPr="00912C95">
              <w:t>Applications</w:t>
            </w:r>
          </w:p>
        </w:tc>
        <w:tc>
          <w:tcPr>
            <w:tcW w:w="6295" w:type="dxa"/>
          </w:tcPr>
          <w:p w14:paraId="68E184A5" w14:textId="3BDBA236" w:rsidR="00856F40" w:rsidRPr="00912C95" w:rsidRDefault="00583FDB" w:rsidP="007573B2">
            <w:pPr>
              <w:spacing w:before="60"/>
              <w:rPr>
                <w:rFonts w:ascii="Courier New" w:hAnsi="Courier New" w:cs="Courier New"/>
              </w:rPr>
            </w:pPr>
            <w:r w:rsidRPr="007573B2">
              <w:rPr>
                <w:rFonts w:ascii="Courier New" w:hAnsi="Courier New" w:cs="Courier New"/>
              </w:rPr>
              <w:t>facebook-base</w:t>
            </w:r>
          </w:p>
        </w:tc>
      </w:tr>
    </w:tbl>
    <w:p w14:paraId="632FC6E6" w14:textId="0526B79C" w:rsidR="00856F40" w:rsidRDefault="00856F40" w:rsidP="00410B05">
      <w:pPr>
        <w:pStyle w:val="ListParagraph"/>
        <w:numPr>
          <w:ilvl w:val="0"/>
          <w:numId w:val="110"/>
        </w:numPr>
      </w:pPr>
      <w:r>
        <w:t xml:space="preserve">Click the </w:t>
      </w:r>
      <w:r>
        <w:rPr>
          <w:b/>
        </w:rPr>
        <w:t>Actions</w:t>
      </w:r>
      <w:r w:rsidR="008F7013">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856F40" w:rsidRPr="00733F7B" w14:paraId="3EBCA673" w14:textId="77777777" w:rsidTr="00856F40">
        <w:trPr>
          <w:trHeight w:val="269"/>
          <w:tblHeader/>
        </w:trPr>
        <w:tc>
          <w:tcPr>
            <w:tcW w:w="2705" w:type="dxa"/>
            <w:shd w:val="pct15" w:color="auto" w:fill="auto"/>
          </w:tcPr>
          <w:p w14:paraId="3AEE4FA7" w14:textId="77777777" w:rsidR="00856F40" w:rsidRPr="001C3FD0" w:rsidRDefault="00856F40" w:rsidP="00856F40">
            <w:pPr>
              <w:spacing w:before="60"/>
              <w:rPr>
                <w:b/>
                <w:szCs w:val="24"/>
              </w:rPr>
            </w:pPr>
            <w:r w:rsidRPr="001C3FD0">
              <w:rPr>
                <w:b/>
                <w:szCs w:val="24"/>
              </w:rPr>
              <w:t>Parameter</w:t>
            </w:r>
          </w:p>
        </w:tc>
        <w:tc>
          <w:tcPr>
            <w:tcW w:w="6295" w:type="dxa"/>
            <w:shd w:val="pct15" w:color="auto" w:fill="auto"/>
          </w:tcPr>
          <w:p w14:paraId="63729B4C" w14:textId="77777777" w:rsidR="00856F40" w:rsidRPr="001C3FD0" w:rsidRDefault="00856F40" w:rsidP="00856F40">
            <w:pPr>
              <w:spacing w:before="60"/>
              <w:rPr>
                <w:rFonts w:asciiTheme="minorHAnsi" w:hAnsiTheme="minorHAnsi" w:cstheme="minorHAnsi"/>
                <w:b/>
                <w:szCs w:val="24"/>
              </w:rPr>
            </w:pPr>
            <w:r w:rsidRPr="001C3FD0">
              <w:rPr>
                <w:b/>
                <w:szCs w:val="24"/>
              </w:rPr>
              <w:t>Value</w:t>
            </w:r>
          </w:p>
        </w:tc>
      </w:tr>
      <w:tr w:rsidR="00856F40" w:rsidRPr="00912C95" w14:paraId="7CCF8834" w14:textId="77777777" w:rsidTr="00856F40">
        <w:tc>
          <w:tcPr>
            <w:tcW w:w="2705" w:type="dxa"/>
          </w:tcPr>
          <w:p w14:paraId="664A5C92" w14:textId="75257FF7" w:rsidR="00856F40" w:rsidRPr="00912C95" w:rsidRDefault="002C6758" w:rsidP="00856F40">
            <w:pPr>
              <w:spacing w:before="60"/>
            </w:pPr>
            <w:r w:rsidRPr="00912C95">
              <w:t>Action</w:t>
            </w:r>
          </w:p>
        </w:tc>
        <w:tc>
          <w:tcPr>
            <w:tcW w:w="6295" w:type="dxa"/>
          </w:tcPr>
          <w:p w14:paraId="4DCE423A" w14:textId="0360DB31" w:rsidR="00856F40" w:rsidRPr="007573B2" w:rsidRDefault="002C6758" w:rsidP="007573B2">
            <w:pPr>
              <w:spacing w:before="60"/>
              <w:rPr>
                <w:b/>
              </w:rPr>
            </w:pPr>
            <w:r w:rsidRPr="007573B2">
              <w:rPr>
                <w:b/>
              </w:rPr>
              <w:t>Deny</w:t>
            </w:r>
          </w:p>
        </w:tc>
      </w:tr>
    </w:tbl>
    <w:p w14:paraId="40A92AA0" w14:textId="79D3395A" w:rsidR="00856F40" w:rsidRDefault="00856F40" w:rsidP="00410B05">
      <w:pPr>
        <w:pStyle w:val="ListParagraph"/>
        <w:numPr>
          <w:ilvl w:val="0"/>
          <w:numId w:val="110"/>
        </w:numPr>
      </w:pPr>
      <w:r>
        <w:t xml:space="preserve">Click </w:t>
      </w:r>
      <w:r w:rsidR="008F7013" w:rsidRPr="008F7013">
        <w:rPr>
          <w:b/>
          <w:noProof/>
        </w:rPr>
        <w:t>OK</w:t>
      </w:r>
      <w:r w:rsidR="002C6758">
        <w:t xml:space="preserve"> </w:t>
      </w:r>
      <w:r w:rsidR="008F7013">
        <w:t>to close the Security Policy Rule c</w:t>
      </w:r>
      <w:r>
        <w:t>onfiguration window.</w:t>
      </w:r>
    </w:p>
    <w:p w14:paraId="60A4A447" w14:textId="2E578C06" w:rsidR="002C6758" w:rsidRDefault="002C6758" w:rsidP="00410B05">
      <w:pPr>
        <w:pStyle w:val="ListParagraph"/>
        <w:numPr>
          <w:ilvl w:val="0"/>
          <w:numId w:val="110"/>
        </w:numPr>
      </w:pPr>
      <w:r>
        <w:t xml:space="preserve">Select but do not open </w:t>
      </w:r>
      <w:r w:rsidRPr="00B968BE">
        <w:rPr>
          <w:rFonts w:cs="Times New Roman"/>
        </w:rPr>
        <w:t xml:space="preserve">the </w:t>
      </w:r>
      <w:r w:rsidRPr="00B968BE">
        <w:rPr>
          <w:rFonts w:cs="Times New Roman"/>
          <w:b/>
        </w:rPr>
        <w:t>egress-</w:t>
      </w:r>
      <w:r w:rsidR="00583FDB">
        <w:rPr>
          <w:rFonts w:cs="Times New Roman"/>
          <w:b/>
        </w:rPr>
        <w:t>outside</w:t>
      </w:r>
      <w:r w:rsidRPr="00B968BE">
        <w:rPr>
          <w:rFonts w:cs="Times New Roman"/>
          <w:b/>
        </w:rPr>
        <w:t>-user-id</w:t>
      </w:r>
      <w:r w:rsidRPr="00B968BE">
        <w:rPr>
          <w:rFonts w:cs="Times New Roman"/>
        </w:rPr>
        <w:t xml:space="preserve"> Security</w:t>
      </w:r>
      <w:r w:rsidR="00B968BE">
        <w:t xml:space="preserve"> p</w:t>
      </w:r>
      <w:r>
        <w:t>olicy rule.</w:t>
      </w:r>
    </w:p>
    <w:p w14:paraId="3ABA8D1A" w14:textId="4420DAF6" w:rsidR="002C6758" w:rsidRDefault="002C6758" w:rsidP="00410B05">
      <w:pPr>
        <w:pStyle w:val="ListParagraph"/>
        <w:numPr>
          <w:ilvl w:val="0"/>
          <w:numId w:val="110"/>
        </w:numPr>
      </w:pPr>
      <w:r>
        <w:t xml:space="preserve">Click </w:t>
      </w:r>
      <w:r>
        <w:rPr>
          <w:noProof/>
        </w:rPr>
        <w:drawing>
          <wp:inline distT="0" distB="0" distL="0" distR="0" wp14:anchorId="33F741A5" wp14:editId="2F9E30B5">
            <wp:extent cx="466725" cy="266700"/>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6725" cy="266700"/>
                    </a:xfrm>
                    <a:prstGeom prst="rect">
                      <a:avLst/>
                    </a:prstGeom>
                  </pic:spPr>
                </pic:pic>
              </a:graphicData>
            </a:graphic>
          </wp:inline>
        </w:drawing>
      </w:r>
      <w:r>
        <w:t xml:space="preserve"> and select </w:t>
      </w:r>
      <w:r>
        <w:rPr>
          <w:noProof/>
        </w:rPr>
        <w:drawing>
          <wp:inline distT="0" distB="0" distL="0" distR="0" wp14:anchorId="1C0574CF" wp14:editId="185EF960">
            <wp:extent cx="1162050" cy="3810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162050" cy="381000"/>
                    </a:xfrm>
                    <a:prstGeom prst="rect">
                      <a:avLst/>
                    </a:prstGeom>
                  </pic:spPr>
                </pic:pic>
              </a:graphicData>
            </a:graphic>
          </wp:inline>
        </w:drawing>
      </w:r>
      <w:r w:rsidR="007D1215">
        <w:t>.</w:t>
      </w:r>
    </w:p>
    <w:p w14:paraId="3B7CF306" w14:textId="3376BF04" w:rsidR="00277A75" w:rsidRDefault="00D07F5A" w:rsidP="00410B05">
      <w:pPr>
        <w:pStyle w:val="ListParagraph"/>
        <w:numPr>
          <w:ilvl w:val="0"/>
          <w:numId w:val="110"/>
        </w:numPr>
      </w:pPr>
      <w:r>
        <w:t>You might</w:t>
      </w:r>
      <w:r w:rsidR="00277A75">
        <w:t xml:space="preserve"> need to Adjust columns.</w:t>
      </w:r>
    </w:p>
    <w:p w14:paraId="513DD799" w14:textId="28A214D4" w:rsidR="00277A75" w:rsidRDefault="00277A75" w:rsidP="00277A75">
      <w:pPr>
        <w:pStyle w:val="ListParagraph"/>
      </w:pPr>
      <w:r>
        <w:rPr>
          <w:noProof/>
        </w:rPr>
        <w:drawing>
          <wp:inline distT="0" distB="0" distL="0" distR="0" wp14:anchorId="6D05D7C3" wp14:editId="14335060">
            <wp:extent cx="2476500" cy="8667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6500" cy="866775"/>
                    </a:xfrm>
                    <a:prstGeom prst="rect">
                      <a:avLst/>
                    </a:prstGeom>
                  </pic:spPr>
                </pic:pic>
              </a:graphicData>
            </a:graphic>
          </wp:inline>
        </w:drawing>
      </w:r>
    </w:p>
    <w:p w14:paraId="28740625" w14:textId="406DD7BF" w:rsidR="00856F40" w:rsidRDefault="00856F40" w:rsidP="00410B05">
      <w:pPr>
        <w:pStyle w:val="ListParagraph"/>
        <w:numPr>
          <w:ilvl w:val="0"/>
          <w:numId w:val="110"/>
        </w:numPr>
      </w:pPr>
      <w:r>
        <w:rPr>
          <w:noProof/>
        </w:rPr>
        <w:drawing>
          <wp:inline distT="0" distB="0" distL="0" distR="0" wp14:anchorId="67C044C5" wp14:editId="561B1CFF">
            <wp:extent cx="628650" cy="219075"/>
            <wp:effectExtent l="0" t="0" r="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0A1FB90E" w14:textId="1224F102" w:rsidR="00230543" w:rsidRDefault="000C4C73" w:rsidP="00230543">
      <w:pPr>
        <w:pStyle w:val="Heading2"/>
      </w:pPr>
      <w:bookmarkStart w:id="123" w:name="_Toc474939159"/>
      <w:r>
        <w:t>9.</w:t>
      </w:r>
      <w:r w:rsidR="005773E7">
        <w:t>8</w:t>
      </w:r>
      <w:r w:rsidR="00230543">
        <w:t xml:space="preserve"> </w:t>
      </w:r>
      <w:r w:rsidR="00E74992">
        <w:t>Review Logs</w:t>
      </w:r>
      <w:bookmarkEnd w:id="123"/>
    </w:p>
    <w:p w14:paraId="3EF51718" w14:textId="716F5320" w:rsidR="001C44CC" w:rsidRPr="001C44CC" w:rsidRDefault="00230543" w:rsidP="00410B05">
      <w:pPr>
        <w:pStyle w:val="ListParagraph"/>
        <w:numPr>
          <w:ilvl w:val="0"/>
          <w:numId w:val="67"/>
        </w:numPr>
      </w:pPr>
      <w:r>
        <w:t xml:space="preserve">Open a new browser </w:t>
      </w:r>
      <w:r w:rsidR="00DC2CE3">
        <w:t>in private/incognito mode and browse</w:t>
      </w:r>
      <w:r>
        <w:t xml:space="preserve"> to</w:t>
      </w:r>
      <w:r w:rsidR="001C44CC">
        <w:t xml:space="preserve"> </w:t>
      </w:r>
      <w:r w:rsidR="007D1215" w:rsidRPr="007D1215">
        <w:rPr>
          <w:rFonts w:ascii="Courier New" w:hAnsi="Courier New" w:cs="Courier New"/>
        </w:rPr>
        <w:t>www.</w:t>
      </w:r>
      <w:r w:rsidR="001C44CC" w:rsidRPr="001C44CC">
        <w:rPr>
          <w:rFonts w:ascii="Courier New" w:hAnsi="Courier New" w:cs="Courier New"/>
        </w:rPr>
        <w:t>facebook.com</w:t>
      </w:r>
      <w:r w:rsidR="00B968BE" w:rsidRPr="00B968BE">
        <w:rPr>
          <w:rFonts w:cs="Times New Roman"/>
        </w:rPr>
        <w:t>.</w:t>
      </w:r>
    </w:p>
    <w:p w14:paraId="4B0421F3" w14:textId="4F1141C5" w:rsidR="001C44CC" w:rsidRDefault="001C44CC" w:rsidP="00B968BE">
      <w:pPr>
        <w:pStyle w:val="ListParagraph"/>
      </w:pPr>
      <w:r>
        <w:lastRenderedPageBreak/>
        <w:t xml:space="preserve">The connection is denied based on </w:t>
      </w:r>
      <w:r w:rsidRPr="00B968BE">
        <w:rPr>
          <w:rFonts w:cs="Times New Roman"/>
        </w:rPr>
        <w:t xml:space="preserve">the </w:t>
      </w:r>
      <w:r w:rsidR="007D1215" w:rsidRPr="00B968BE">
        <w:rPr>
          <w:rFonts w:cs="Times New Roman"/>
        </w:rPr>
        <w:t>egress-</w:t>
      </w:r>
      <w:r w:rsidR="00B75D55">
        <w:rPr>
          <w:rFonts w:cs="Times New Roman"/>
        </w:rPr>
        <w:t>outside</w:t>
      </w:r>
      <w:r w:rsidRPr="00B968BE">
        <w:rPr>
          <w:rFonts w:cs="Times New Roman"/>
        </w:rPr>
        <w:t>-user</w:t>
      </w:r>
      <w:r w:rsidR="007D1215" w:rsidRPr="00B968BE">
        <w:rPr>
          <w:rFonts w:cs="Times New Roman"/>
        </w:rPr>
        <w:t>-id</w:t>
      </w:r>
      <w:r w:rsidR="007D1215">
        <w:t xml:space="preserve"> Security policy r</w:t>
      </w:r>
      <w:r>
        <w:t>ule</w:t>
      </w:r>
      <w:r w:rsidR="0046598C">
        <w:t>:</w:t>
      </w:r>
    </w:p>
    <w:p w14:paraId="39ED690A" w14:textId="0E6A7854" w:rsidR="001C44CC" w:rsidRDefault="00D07F5A" w:rsidP="001C44CC">
      <w:pPr>
        <w:pStyle w:val="ListParagraph"/>
      </w:pPr>
      <w:r>
        <w:rPr>
          <w:noProof/>
        </w:rPr>
        <w:drawing>
          <wp:inline distT="0" distB="0" distL="0" distR="0" wp14:anchorId="2596E91D" wp14:editId="09DFED20">
            <wp:extent cx="5943600" cy="19380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38020"/>
                    </a:xfrm>
                    <a:prstGeom prst="rect">
                      <a:avLst/>
                    </a:prstGeom>
                  </pic:spPr>
                </pic:pic>
              </a:graphicData>
            </a:graphic>
          </wp:inline>
        </w:drawing>
      </w:r>
    </w:p>
    <w:p w14:paraId="4EB5EA91" w14:textId="77777777" w:rsidR="00230543" w:rsidRPr="004A58AC" w:rsidRDefault="00230543" w:rsidP="00410B05">
      <w:pPr>
        <w:pStyle w:val="ListParagraph"/>
        <w:numPr>
          <w:ilvl w:val="0"/>
          <w:numId w:val="157"/>
        </w:numPr>
      </w:pPr>
      <w:r>
        <w:t xml:space="preserve">Select </w:t>
      </w:r>
      <w:r w:rsidRPr="003F6291">
        <w:rPr>
          <w:b/>
        </w:rPr>
        <w:t>Monitor &gt; Logs &gt; Traffic</w:t>
      </w:r>
      <w:r w:rsidRPr="007573B2">
        <w:t>.</w:t>
      </w:r>
      <w:r w:rsidRPr="004A58AC">
        <w:rPr>
          <w:noProof/>
        </w:rPr>
        <w:t xml:space="preserve"> </w:t>
      </w:r>
      <w:r>
        <w:rPr>
          <w:noProof/>
        </w:rPr>
        <w:drawing>
          <wp:inline distT="0" distB="0" distL="0" distR="0" wp14:anchorId="09D54BAF" wp14:editId="56C53F4E">
            <wp:extent cx="781050" cy="1714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1050" cy="171450"/>
                    </a:xfrm>
                    <a:prstGeom prst="rect">
                      <a:avLst/>
                    </a:prstGeom>
                  </pic:spPr>
                </pic:pic>
              </a:graphicData>
            </a:graphic>
          </wp:inline>
        </w:drawing>
      </w:r>
    </w:p>
    <w:p w14:paraId="33F4988A" w14:textId="7E0037B1" w:rsidR="00230543" w:rsidRDefault="009C14A8" w:rsidP="00410B05">
      <w:pPr>
        <w:pStyle w:val="ListParagraph"/>
        <w:numPr>
          <w:ilvl w:val="0"/>
          <w:numId w:val="157"/>
        </w:numPr>
      </w:pPr>
      <w:r>
        <w:t>Type the filter</w:t>
      </w:r>
      <w:r w:rsidR="00230543">
        <w:t xml:space="preserve"> </w:t>
      </w:r>
      <w:r w:rsidR="001C44CC">
        <w:rPr>
          <w:rFonts w:ascii="Courier New" w:hAnsi="Courier New" w:cs="Courier New"/>
        </w:rPr>
        <w:t>(rule eq ‘egress-</w:t>
      </w:r>
      <w:r w:rsidR="00717C25">
        <w:rPr>
          <w:rFonts w:ascii="Courier New" w:hAnsi="Courier New" w:cs="Courier New"/>
        </w:rPr>
        <w:t>outs</w:t>
      </w:r>
      <w:r w:rsidR="00B75D55">
        <w:rPr>
          <w:rFonts w:ascii="Courier New" w:hAnsi="Courier New" w:cs="Courier New"/>
        </w:rPr>
        <w:t>ide</w:t>
      </w:r>
      <w:r w:rsidR="001C44CC">
        <w:rPr>
          <w:rFonts w:ascii="Courier New" w:hAnsi="Courier New" w:cs="Courier New"/>
        </w:rPr>
        <w:t>-user-id’)</w:t>
      </w:r>
      <w:r w:rsidR="00230543">
        <w:t xml:space="preserve"> in the filter text box. </w:t>
      </w:r>
    </w:p>
    <w:p w14:paraId="498CB422" w14:textId="0C5D15A6" w:rsidR="00230543" w:rsidRDefault="00230543" w:rsidP="00410B05">
      <w:pPr>
        <w:pStyle w:val="ListParagraph"/>
        <w:numPr>
          <w:ilvl w:val="0"/>
          <w:numId w:val="157"/>
        </w:numPr>
      </w:pPr>
      <w:r>
        <w:t>Notice</w:t>
      </w:r>
      <w:r w:rsidR="009C14A8">
        <w:t xml:space="preserve"> that</w:t>
      </w:r>
      <w:r>
        <w:t xml:space="preserve"> the </w:t>
      </w:r>
      <w:r w:rsidRPr="007573B2">
        <w:t>Source User</w:t>
      </w:r>
      <w:r>
        <w:t xml:space="preserve"> column shows the </w:t>
      </w:r>
      <w:r w:rsidRPr="007573B2">
        <w:rPr>
          <w:rFonts w:cs="Times New Roman"/>
          <w:b/>
        </w:rPr>
        <w:t>lab-user</w:t>
      </w:r>
      <w:r w:rsidR="001C44CC">
        <w:t xml:space="preserve"> and the </w:t>
      </w:r>
      <w:r w:rsidR="001C44CC" w:rsidRPr="007573B2">
        <w:t>Action</w:t>
      </w:r>
      <w:r w:rsidR="001C44CC">
        <w:rPr>
          <w:b/>
        </w:rPr>
        <w:t xml:space="preserve"> </w:t>
      </w:r>
      <w:r w:rsidR="001C44CC">
        <w:t xml:space="preserve">is </w:t>
      </w:r>
      <w:r w:rsidR="001C44CC" w:rsidRPr="007573B2">
        <w:rPr>
          <w:rFonts w:cs="Times New Roman"/>
          <w:b/>
        </w:rPr>
        <w:t>reset-both</w:t>
      </w:r>
      <w:r w:rsidR="00912C95">
        <w:rPr>
          <w:rFonts w:cs="Times New Roman"/>
        </w:rPr>
        <w:t>:</w:t>
      </w:r>
    </w:p>
    <w:p w14:paraId="2B93E740" w14:textId="0BA6451E" w:rsidR="00230543" w:rsidRDefault="00293563" w:rsidP="00230543">
      <w:pPr>
        <w:pStyle w:val="ListParagraph"/>
      </w:pPr>
      <w:r>
        <w:rPr>
          <w:noProof/>
        </w:rPr>
        <w:drawing>
          <wp:inline distT="0" distB="0" distL="0" distR="0" wp14:anchorId="04B63691" wp14:editId="7CCD13F9">
            <wp:extent cx="5943600" cy="85026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850265"/>
                    </a:xfrm>
                    <a:prstGeom prst="rect">
                      <a:avLst/>
                    </a:prstGeom>
                  </pic:spPr>
                </pic:pic>
              </a:graphicData>
            </a:graphic>
          </wp:inline>
        </w:drawing>
      </w:r>
    </w:p>
    <w:p w14:paraId="50D47C16" w14:textId="48A6C8C1" w:rsidR="00F61F29" w:rsidRDefault="000C4C73" w:rsidP="00F61F29">
      <w:pPr>
        <w:pStyle w:val="Heading2"/>
      </w:pPr>
      <w:bookmarkStart w:id="124" w:name="_Toc474939160"/>
      <w:r>
        <w:t>9.</w:t>
      </w:r>
      <w:r w:rsidR="005773E7">
        <w:t>9</w:t>
      </w:r>
      <w:r w:rsidR="00F61F29">
        <w:t xml:space="preserve"> Disable Integrated Firewall Agent</w:t>
      </w:r>
      <w:bookmarkEnd w:id="124"/>
      <w:r w:rsidR="00F61F29">
        <w:t xml:space="preserve"> </w:t>
      </w:r>
    </w:p>
    <w:p w14:paraId="5BC3EEDB" w14:textId="286A11C8" w:rsidR="004431C7" w:rsidRDefault="00293563" w:rsidP="00410B05">
      <w:pPr>
        <w:pStyle w:val="ListParagraph"/>
        <w:numPr>
          <w:ilvl w:val="0"/>
          <w:numId w:val="68"/>
        </w:numPr>
      </w:pPr>
      <w:r>
        <w:t>Select</w:t>
      </w:r>
      <w:r w:rsidR="004431C7">
        <w:t xml:space="preserve"> </w:t>
      </w:r>
      <w:r w:rsidR="004431C7" w:rsidRPr="005A3688">
        <w:rPr>
          <w:b/>
        </w:rPr>
        <w:t xml:space="preserve">Device &gt; </w:t>
      </w:r>
      <w:r w:rsidR="004431C7">
        <w:rPr>
          <w:b/>
        </w:rPr>
        <w:t>User Identification &gt; User Mapping</w:t>
      </w:r>
      <w:r w:rsidR="004431C7">
        <w:t xml:space="preserve">. </w:t>
      </w:r>
    </w:p>
    <w:p w14:paraId="06AF41D8" w14:textId="315E0244" w:rsidR="004431C7" w:rsidRDefault="004431C7" w:rsidP="00410B05">
      <w:pPr>
        <w:pStyle w:val="ListParagraph"/>
        <w:numPr>
          <w:ilvl w:val="0"/>
          <w:numId w:val="68"/>
        </w:numPr>
      </w:pPr>
      <w:r>
        <w:t xml:space="preserve">Click </w:t>
      </w:r>
      <w:r w:rsidR="007D1215">
        <w:t>to</w:t>
      </w:r>
      <w:r>
        <w:t xml:space="preserve"> open the </w:t>
      </w:r>
      <w:r w:rsidRPr="007D1215">
        <w:rPr>
          <w:rFonts w:cs="Times New Roman"/>
          <w:b/>
        </w:rPr>
        <w:t>lab-client</w:t>
      </w:r>
      <w:r>
        <w:t xml:space="preserve"> item under </w:t>
      </w:r>
      <w:r w:rsidRPr="007D1215">
        <w:t>Server Monitoring</w:t>
      </w:r>
      <w:r w:rsidR="00912C95">
        <w:rPr>
          <w:noProof/>
        </w:rPr>
        <w:t>:</w:t>
      </w:r>
    </w:p>
    <w:p w14:paraId="02200B27" w14:textId="77897347" w:rsidR="004431C7" w:rsidRDefault="004431C7" w:rsidP="004431C7">
      <w:pPr>
        <w:pStyle w:val="ListParagraph"/>
      </w:pPr>
      <w:r>
        <w:rPr>
          <w:noProof/>
        </w:rPr>
        <w:drawing>
          <wp:inline distT="0" distB="0" distL="0" distR="0" wp14:anchorId="6F18624D" wp14:editId="15801963">
            <wp:extent cx="2847975" cy="7620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47975" cy="762000"/>
                    </a:xfrm>
                    <a:prstGeom prst="rect">
                      <a:avLst/>
                    </a:prstGeom>
                  </pic:spPr>
                </pic:pic>
              </a:graphicData>
            </a:graphic>
          </wp:inline>
        </w:drawing>
      </w:r>
    </w:p>
    <w:p w14:paraId="42D8ED1B" w14:textId="4D74797E" w:rsidR="004431C7" w:rsidRDefault="007D1215" w:rsidP="00410B05">
      <w:pPr>
        <w:pStyle w:val="ListParagraph"/>
        <w:numPr>
          <w:ilvl w:val="0"/>
          <w:numId w:val="68"/>
        </w:numPr>
      </w:pPr>
      <w:r>
        <w:rPr>
          <w:noProof/>
        </w:rPr>
        <w:t>Deselect the</w:t>
      </w:r>
      <w:r w:rsidR="009C14A8">
        <w:rPr>
          <w:noProof/>
        </w:rPr>
        <w:t xml:space="preserve"> </w:t>
      </w:r>
      <w:r w:rsidR="009C14A8" w:rsidRPr="00717C25">
        <w:rPr>
          <w:b/>
          <w:noProof/>
        </w:rPr>
        <w:t>E</w:t>
      </w:r>
      <w:r w:rsidR="004431C7" w:rsidRPr="00717C25">
        <w:rPr>
          <w:b/>
          <w:noProof/>
        </w:rPr>
        <w:t>nabled</w:t>
      </w:r>
      <w:r>
        <w:rPr>
          <w:noProof/>
        </w:rPr>
        <w:t xml:space="preserve"> check box</w:t>
      </w:r>
      <w:r w:rsidR="0046598C">
        <w:rPr>
          <w:noProof/>
        </w:rPr>
        <w:t>.</w:t>
      </w:r>
      <w:r>
        <w:rPr>
          <w:noProof/>
        </w:rPr>
        <w:t xml:space="preserve"> </w:t>
      </w:r>
      <w:r w:rsidR="004431C7" w:rsidRPr="004431C7">
        <w:rPr>
          <w:noProof/>
        </w:rPr>
        <w:t xml:space="preserve"> </w:t>
      </w:r>
      <w:r w:rsidR="004431C7">
        <w:rPr>
          <w:noProof/>
        </w:rPr>
        <w:drawing>
          <wp:inline distT="0" distB="0" distL="0" distR="0" wp14:anchorId="79FEA8FC" wp14:editId="39A5B2B9">
            <wp:extent cx="638175" cy="23812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38175" cy="238125"/>
                    </a:xfrm>
                    <a:prstGeom prst="rect">
                      <a:avLst/>
                    </a:prstGeom>
                  </pic:spPr>
                </pic:pic>
              </a:graphicData>
            </a:graphic>
          </wp:inline>
        </w:drawing>
      </w:r>
    </w:p>
    <w:p w14:paraId="0C7DBFBB" w14:textId="6418A80D" w:rsidR="004431C7" w:rsidRDefault="004431C7" w:rsidP="00410B05">
      <w:pPr>
        <w:pStyle w:val="ListParagraph"/>
        <w:numPr>
          <w:ilvl w:val="0"/>
          <w:numId w:val="68"/>
        </w:numPr>
      </w:pPr>
      <w:r>
        <w:rPr>
          <w:noProof/>
        </w:rPr>
        <w:t xml:space="preserve">Click </w:t>
      </w:r>
      <w:r w:rsidR="007D1215" w:rsidRPr="007D1215">
        <w:rPr>
          <w:b/>
          <w:noProof/>
        </w:rPr>
        <w:t>OK</w:t>
      </w:r>
      <w:r>
        <w:rPr>
          <w:noProof/>
        </w:rPr>
        <w:t>.</w:t>
      </w:r>
    </w:p>
    <w:p w14:paraId="0044AF93" w14:textId="4AE3F08D" w:rsidR="00CF3130" w:rsidRDefault="00E37DA1" w:rsidP="00410B05">
      <w:pPr>
        <w:pStyle w:val="ListParagraph"/>
        <w:numPr>
          <w:ilvl w:val="0"/>
          <w:numId w:val="158"/>
        </w:numPr>
      </w:pPr>
      <w:r>
        <w:t>S</w:t>
      </w:r>
      <w:r w:rsidR="00CF3130">
        <w:t xml:space="preserve">elect </w:t>
      </w:r>
      <w:r w:rsidR="00CF3130" w:rsidRPr="00BA5C19">
        <w:rPr>
          <w:b/>
        </w:rPr>
        <w:t>Policies &gt; Security</w:t>
      </w:r>
      <w:r w:rsidR="00CF3130">
        <w:t>.</w:t>
      </w:r>
      <w:r w:rsidR="00CF3130" w:rsidRPr="0064022D">
        <w:rPr>
          <w:noProof/>
        </w:rPr>
        <w:t xml:space="preserve"> </w:t>
      </w:r>
      <w:r w:rsidR="00CF3130">
        <w:rPr>
          <w:noProof/>
        </w:rPr>
        <w:drawing>
          <wp:inline distT="0" distB="0" distL="0" distR="0" wp14:anchorId="66105871" wp14:editId="1C1DD02E">
            <wp:extent cx="1158240" cy="180975"/>
            <wp:effectExtent l="0" t="0" r="381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215367CB" w14:textId="06C898B4" w:rsidR="00CF3130" w:rsidRDefault="00CF3130" w:rsidP="00410B05">
      <w:pPr>
        <w:pStyle w:val="ListParagraph"/>
        <w:numPr>
          <w:ilvl w:val="0"/>
          <w:numId w:val="158"/>
        </w:numPr>
      </w:pPr>
      <w:r>
        <w:t>Selec</w:t>
      </w:r>
      <w:r w:rsidR="00E37DA1">
        <w:t>t but do not open the Security policy rule named</w:t>
      </w:r>
      <w:r>
        <w:t xml:space="preserve"> </w:t>
      </w:r>
      <w:r w:rsidRPr="00E37DA1">
        <w:rPr>
          <w:rFonts w:cs="Times New Roman"/>
          <w:b/>
        </w:rPr>
        <w:t>egress-</w:t>
      </w:r>
      <w:r w:rsidR="00293563">
        <w:rPr>
          <w:rFonts w:cs="Times New Roman"/>
          <w:b/>
        </w:rPr>
        <w:t>outside</w:t>
      </w:r>
      <w:r w:rsidRPr="00E37DA1">
        <w:rPr>
          <w:rFonts w:cs="Times New Roman"/>
          <w:b/>
        </w:rPr>
        <w:t>-user-id</w:t>
      </w:r>
      <w:r w:rsidR="00E37DA1" w:rsidRPr="00E37DA1">
        <w:rPr>
          <w:rFonts w:cs="Times New Roman"/>
        </w:rPr>
        <w:t>.</w:t>
      </w:r>
    </w:p>
    <w:p w14:paraId="1E6C81A4" w14:textId="1D0101DB" w:rsidR="00CF3130" w:rsidRDefault="00CF3130" w:rsidP="00410B05">
      <w:pPr>
        <w:pStyle w:val="ListParagraph"/>
        <w:numPr>
          <w:ilvl w:val="0"/>
          <w:numId w:val="158"/>
        </w:numPr>
      </w:pPr>
      <w:r>
        <w:t xml:space="preserve">Click </w:t>
      </w:r>
      <w:r>
        <w:rPr>
          <w:noProof/>
        </w:rPr>
        <w:drawing>
          <wp:inline distT="0" distB="0" distL="0" distR="0" wp14:anchorId="6AA2590B" wp14:editId="713EFC52">
            <wp:extent cx="495300" cy="2095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300" cy="209550"/>
                    </a:xfrm>
                    <a:prstGeom prst="rect">
                      <a:avLst/>
                    </a:prstGeom>
                  </pic:spPr>
                </pic:pic>
              </a:graphicData>
            </a:graphic>
          </wp:inline>
        </w:drawing>
      </w:r>
      <w:r w:rsidR="0046598C">
        <w:t>.</w:t>
      </w:r>
    </w:p>
    <w:p w14:paraId="7F9DAACD" w14:textId="1A5FAB3C" w:rsidR="00CF3130" w:rsidRDefault="00CF3130" w:rsidP="00410B05">
      <w:pPr>
        <w:pStyle w:val="ListParagraph"/>
        <w:numPr>
          <w:ilvl w:val="0"/>
          <w:numId w:val="158"/>
        </w:numPr>
      </w:pPr>
      <w:r>
        <w:t xml:space="preserve">Click </w:t>
      </w:r>
      <w:r w:rsidR="00E37DA1" w:rsidRPr="00E37DA1">
        <w:rPr>
          <w:b/>
          <w:noProof/>
        </w:rPr>
        <w:t>Yes</w:t>
      </w:r>
      <w:r w:rsidR="00E37DA1">
        <w:rPr>
          <w:noProof/>
        </w:rPr>
        <w:t>.</w:t>
      </w:r>
    </w:p>
    <w:p w14:paraId="2965CDF1" w14:textId="03B4FFEB" w:rsidR="00CF3130" w:rsidRDefault="00CF3130" w:rsidP="00410B05">
      <w:pPr>
        <w:pStyle w:val="ListParagraph"/>
        <w:numPr>
          <w:ilvl w:val="0"/>
          <w:numId w:val="158"/>
        </w:numPr>
      </w:pPr>
      <w:r>
        <w:rPr>
          <w:noProof/>
        </w:rPr>
        <w:drawing>
          <wp:inline distT="0" distB="0" distL="0" distR="0" wp14:anchorId="55926030" wp14:editId="6B80F624">
            <wp:extent cx="628650" cy="219075"/>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06AF2D46" w14:textId="2AC28DC3" w:rsidR="00CF3130" w:rsidRDefault="00CF3130" w:rsidP="00CF3130"/>
    <w:p w14:paraId="04C54EAF" w14:textId="3673DA85" w:rsidR="00E36877" w:rsidRDefault="00E36877" w:rsidP="00CF3130"/>
    <w:p w14:paraId="159301F3" w14:textId="760AD411" w:rsidR="00E36877" w:rsidRDefault="00E36877" w:rsidP="00CF3130"/>
    <w:p w14:paraId="1876806C" w14:textId="4ADD4ABA" w:rsidR="00E36877" w:rsidRDefault="00E36877" w:rsidP="00CF3130"/>
    <w:p w14:paraId="2688A3F4" w14:textId="6AB83AB1" w:rsidR="00E36877" w:rsidRDefault="00E36877" w:rsidP="00CF3130"/>
    <w:p w14:paraId="38B095F5" w14:textId="2A9B93D6" w:rsidR="00E36877" w:rsidRDefault="00E36877" w:rsidP="00E36877">
      <w:pPr>
        <w:jc w:val="center"/>
      </w:pPr>
      <w:r w:rsidRPr="00C03BC8">
        <w:rPr>
          <w:noProof/>
        </w:rPr>
        <w:drawing>
          <wp:inline distT="0" distB="0" distL="0" distR="0" wp14:anchorId="2D83368F" wp14:editId="1DD0E02C">
            <wp:extent cx="1352550" cy="1357468"/>
            <wp:effectExtent l="0" t="0" r="0" b="0"/>
            <wp:docPr id="27"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0140BA6D" w14:textId="2322BCBC" w:rsidR="00296E3D" w:rsidRDefault="001A39FC" w:rsidP="00296E3D">
      <w:pPr>
        <w:jc w:val="center"/>
      </w:pPr>
      <w:r>
        <w:t xml:space="preserve">Stop. This is the end of the User-ID lab. </w:t>
      </w:r>
    </w:p>
    <w:p w14:paraId="782ECBAC" w14:textId="1E1E79DA" w:rsidR="00296E3D" w:rsidRDefault="00296E3D" w:rsidP="00296E3D"/>
    <w:p w14:paraId="117312CA" w14:textId="343FCFFA" w:rsidR="00296E3D" w:rsidRPr="006C5752" w:rsidRDefault="000C4C73" w:rsidP="00296E3D">
      <w:pPr>
        <w:pStyle w:val="Heading1"/>
        <w:pageBreakBefore/>
      </w:pPr>
      <w:bookmarkStart w:id="125" w:name="_Toc461027339"/>
      <w:bookmarkStart w:id="126" w:name="_Toc474939161"/>
      <w:r>
        <w:lastRenderedPageBreak/>
        <w:t>10.</w:t>
      </w:r>
      <w:r w:rsidR="00CF3593">
        <w:t xml:space="preserve"> L</w:t>
      </w:r>
      <w:r w:rsidR="00296E3D">
        <w:t xml:space="preserve">ab: </w:t>
      </w:r>
      <w:r w:rsidR="00296E3D" w:rsidRPr="005A17C1">
        <w:t>GlobalProtect</w:t>
      </w:r>
      <w:bookmarkEnd w:id="125"/>
      <w:bookmarkEnd w:id="126"/>
    </w:p>
    <w:p w14:paraId="6CED67C7" w14:textId="2229618F" w:rsidR="004F02BB" w:rsidRDefault="00AB3003" w:rsidP="004F02BB">
      <w:pPr>
        <w:pStyle w:val="Heading2"/>
      </w:pPr>
      <w:bookmarkStart w:id="127" w:name="_Toc461027340"/>
      <w:bookmarkStart w:id="128" w:name="_Toc474939162"/>
      <w:r>
        <w:rPr>
          <w:noProof/>
        </w:rPr>
        <w:drawing>
          <wp:inline distT="0" distB="0" distL="0" distR="0" wp14:anchorId="289075F4" wp14:editId="31976A8D">
            <wp:extent cx="5943600" cy="38582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858260"/>
                    </a:xfrm>
                    <a:prstGeom prst="rect">
                      <a:avLst/>
                    </a:prstGeom>
                  </pic:spPr>
                </pic:pic>
              </a:graphicData>
            </a:graphic>
          </wp:inline>
        </w:drawing>
      </w:r>
      <w:r w:rsidR="004F02BB">
        <w:t>Lab Objectives</w:t>
      </w:r>
      <w:bookmarkEnd w:id="128"/>
    </w:p>
    <w:p w14:paraId="6AB31F86" w14:textId="289B7A6F" w:rsidR="004F02BB" w:rsidRDefault="00717C25" w:rsidP="00410B05">
      <w:pPr>
        <w:pStyle w:val="ListParagraph"/>
        <w:numPr>
          <w:ilvl w:val="0"/>
          <w:numId w:val="168"/>
        </w:numPr>
      </w:pPr>
      <w:r>
        <w:t>Create and c</w:t>
      </w:r>
      <w:r w:rsidR="004F02BB">
        <w:t>onfigure a subinterface.</w:t>
      </w:r>
    </w:p>
    <w:p w14:paraId="3D87C248" w14:textId="33013499" w:rsidR="004F02BB" w:rsidRDefault="004F02BB" w:rsidP="00410B05">
      <w:pPr>
        <w:pStyle w:val="ListParagraph"/>
        <w:numPr>
          <w:ilvl w:val="0"/>
          <w:numId w:val="168"/>
        </w:numPr>
      </w:pPr>
      <w:r>
        <w:t xml:space="preserve">Create certificates for the GlobalProtect Portal, </w:t>
      </w:r>
      <w:r w:rsidR="0046598C">
        <w:t>i</w:t>
      </w:r>
      <w:r>
        <w:t xml:space="preserve">nternal </w:t>
      </w:r>
      <w:r w:rsidR="0046598C">
        <w:t>g</w:t>
      </w:r>
      <w:r>
        <w:t xml:space="preserve">ateway, and </w:t>
      </w:r>
      <w:r w:rsidR="0046598C">
        <w:t>e</w:t>
      </w:r>
      <w:r>
        <w:t xml:space="preserve">xternal </w:t>
      </w:r>
      <w:r w:rsidR="00E175B3">
        <w:t>gateway</w:t>
      </w:r>
      <w:r w:rsidR="00717C25">
        <w:t>.</w:t>
      </w:r>
    </w:p>
    <w:p w14:paraId="75D2C1A0" w14:textId="17951A96" w:rsidR="004F02BB" w:rsidRDefault="004F02BB" w:rsidP="00410B05">
      <w:pPr>
        <w:pStyle w:val="ListParagraph"/>
        <w:numPr>
          <w:ilvl w:val="0"/>
          <w:numId w:val="168"/>
        </w:numPr>
      </w:pPr>
      <w:r>
        <w:t>Attach certificates to a SSL-TLS Service Profile</w:t>
      </w:r>
      <w:r w:rsidR="00717C25">
        <w:t>.</w:t>
      </w:r>
    </w:p>
    <w:p w14:paraId="00D90952" w14:textId="5ED0539A" w:rsidR="004F02BB" w:rsidRDefault="004F02BB" w:rsidP="00410B05">
      <w:pPr>
        <w:pStyle w:val="ListParagraph"/>
        <w:numPr>
          <w:ilvl w:val="0"/>
          <w:numId w:val="168"/>
        </w:numPr>
      </w:pPr>
      <w:r>
        <w:t>Configure</w:t>
      </w:r>
      <w:r w:rsidR="00717C25">
        <w:t xml:space="preserve"> the Server Profile and Authentication P</w:t>
      </w:r>
      <w:r>
        <w:t xml:space="preserve">rofile to be used </w:t>
      </w:r>
      <w:r w:rsidR="00717C25">
        <w:t>when</w:t>
      </w:r>
      <w:r>
        <w:t xml:space="preserve"> authenticating users</w:t>
      </w:r>
      <w:r w:rsidR="00717C25">
        <w:t>.</w:t>
      </w:r>
    </w:p>
    <w:p w14:paraId="5DDD620A" w14:textId="7DE24473" w:rsidR="004F02BB" w:rsidRDefault="00717C25" w:rsidP="00410B05">
      <w:pPr>
        <w:pStyle w:val="ListParagraph"/>
        <w:numPr>
          <w:ilvl w:val="0"/>
          <w:numId w:val="168"/>
        </w:numPr>
      </w:pPr>
      <w:r>
        <w:t>Create and c</w:t>
      </w:r>
      <w:r w:rsidR="004F02BB">
        <w:t xml:space="preserve">onfigure the tunnel interface to be used with the </w:t>
      </w:r>
      <w:r w:rsidR="0046598C">
        <w:t>e</w:t>
      </w:r>
      <w:r w:rsidR="004F02BB">
        <w:t xml:space="preserve">xternal </w:t>
      </w:r>
      <w:r w:rsidR="0046598C">
        <w:t>g</w:t>
      </w:r>
      <w:r w:rsidR="004F02BB">
        <w:t>ateway</w:t>
      </w:r>
      <w:r>
        <w:t>.</w:t>
      </w:r>
    </w:p>
    <w:p w14:paraId="3ECF5E91" w14:textId="142E9EB5" w:rsidR="004F02BB" w:rsidRDefault="002D4DC7" w:rsidP="00410B05">
      <w:pPr>
        <w:pStyle w:val="ListParagraph"/>
        <w:numPr>
          <w:ilvl w:val="0"/>
          <w:numId w:val="168"/>
        </w:numPr>
      </w:pPr>
      <w:r>
        <w:t>Configure the i</w:t>
      </w:r>
      <w:r w:rsidR="004F02BB">
        <w:t xml:space="preserve">nternal </w:t>
      </w:r>
      <w:r>
        <w:t>g</w:t>
      </w:r>
      <w:r w:rsidR="004F02BB">
        <w:t xml:space="preserve">ateway, </w:t>
      </w:r>
      <w:r w:rsidR="0046598C">
        <w:t>e</w:t>
      </w:r>
      <w:r w:rsidR="004F02BB">
        <w:t xml:space="preserve">xternal </w:t>
      </w:r>
      <w:r w:rsidR="0046598C">
        <w:t>g</w:t>
      </w:r>
      <w:r w:rsidR="004F02BB">
        <w:t xml:space="preserve">ateway, and </w:t>
      </w:r>
      <w:r w:rsidR="00570A20">
        <w:t>portal</w:t>
      </w:r>
      <w:r w:rsidR="004F02BB">
        <w:t>.</w:t>
      </w:r>
    </w:p>
    <w:p w14:paraId="53826E03" w14:textId="5736D95F" w:rsidR="004F02BB" w:rsidRDefault="004F02BB" w:rsidP="00410B05">
      <w:pPr>
        <w:pStyle w:val="ListParagraph"/>
        <w:numPr>
          <w:ilvl w:val="0"/>
          <w:numId w:val="168"/>
        </w:numPr>
      </w:pPr>
      <w:r>
        <w:t xml:space="preserve">Host </w:t>
      </w:r>
      <w:r w:rsidR="00717C25">
        <w:t xml:space="preserve">the GlobalProtect </w:t>
      </w:r>
      <w:r w:rsidR="0046598C">
        <w:t>a</w:t>
      </w:r>
      <w:r w:rsidR="00717C25">
        <w:t xml:space="preserve">gent on the </w:t>
      </w:r>
      <w:r w:rsidR="00570A20">
        <w:t xml:space="preserve">portal </w:t>
      </w:r>
      <w:r>
        <w:t>for download.</w:t>
      </w:r>
    </w:p>
    <w:p w14:paraId="292EF402" w14:textId="6D0C8888" w:rsidR="004F02BB" w:rsidRDefault="004F02BB" w:rsidP="00366D4F">
      <w:pPr>
        <w:pStyle w:val="ListParagraph"/>
        <w:numPr>
          <w:ilvl w:val="0"/>
          <w:numId w:val="168"/>
        </w:numPr>
      </w:pPr>
      <w:r>
        <w:t xml:space="preserve">Create </w:t>
      </w:r>
      <w:r w:rsidR="00717C25">
        <w:t xml:space="preserve">a No-NAT policy rule to ensure that </w:t>
      </w:r>
      <w:r w:rsidR="00570A20">
        <w:t xml:space="preserve">portal </w:t>
      </w:r>
      <w:r w:rsidR="00717C25">
        <w:t xml:space="preserve">traffic is not </w:t>
      </w:r>
      <w:r w:rsidR="00366D4F" w:rsidRPr="00366D4F">
        <w:t>subjected to network address translation</w:t>
      </w:r>
      <w:r>
        <w:t>.</w:t>
      </w:r>
    </w:p>
    <w:p w14:paraId="5C90B7AF" w14:textId="6A6E6999" w:rsidR="004F02BB" w:rsidRDefault="004F02BB" w:rsidP="00410B05">
      <w:pPr>
        <w:pStyle w:val="ListParagraph"/>
        <w:numPr>
          <w:ilvl w:val="0"/>
          <w:numId w:val="168"/>
        </w:numPr>
      </w:pPr>
      <w:r>
        <w:t xml:space="preserve">Test the </w:t>
      </w:r>
      <w:r w:rsidR="00C17A62">
        <w:t>e</w:t>
      </w:r>
      <w:r>
        <w:t xml:space="preserve">xternal </w:t>
      </w:r>
      <w:r w:rsidR="00C17A62">
        <w:t>g</w:t>
      </w:r>
      <w:r w:rsidR="00717C25">
        <w:t xml:space="preserve">ateway </w:t>
      </w:r>
      <w:r>
        <w:t xml:space="preserve">and </w:t>
      </w:r>
      <w:r w:rsidR="0046598C">
        <w:t>i</w:t>
      </w:r>
      <w:r>
        <w:t>nter</w:t>
      </w:r>
      <w:r w:rsidR="00717C25">
        <w:t xml:space="preserve">nal </w:t>
      </w:r>
      <w:r w:rsidR="0046598C">
        <w:t>g</w:t>
      </w:r>
      <w:r w:rsidR="00717C25">
        <w:t>ateway</w:t>
      </w:r>
      <w:r>
        <w:t>.</w:t>
      </w:r>
    </w:p>
    <w:p w14:paraId="1E7F8FDF" w14:textId="32ADECDB" w:rsidR="00951B1E" w:rsidRDefault="000C4C73" w:rsidP="00951B1E">
      <w:pPr>
        <w:pStyle w:val="Heading2"/>
      </w:pPr>
      <w:bookmarkStart w:id="129" w:name="_Toc474939163"/>
      <w:r>
        <w:t>10.</w:t>
      </w:r>
      <w:r w:rsidR="00951B1E">
        <w:t>0 Load Lab Configuration</w:t>
      </w:r>
      <w:bookmarkEnd w:id="129"/>
    </w:p>
    <w:p w14:paraId="1EBF150D" w14:textId="4DFFD212" w:rsidR="00951B1E" w:rsidRDefault="004E4C4D" w:rsidP="00410B05">
      <w:pPr>
        <w:pStyle w:val="ListParagraph"/>
        <w:numPr>
          <w:ilvl w:val="0"/>
          <w:numId w:val="137"/>
        </w:numPr>
      </w:pPr>
      <w:r>
        <w:t>In the WebUI</w:t>
      </w:r>
      <w:r w:rsidR="00951B1E">
        <w:t xml:space="preserve"> select </w:t>
      </w:r>
      <w:r w:rsidR="00951B1E" w:rsidRPr="000C55B6">
        <w:rPr>
          <w:b/>
        </w:rPr>
        <w:t>Device &gt; Setup &gt; Operations</w:t>
      </w:r>
      <w:r w:rsidR="00951B1E">
        <w:t>.</w:t>
      </w:r>
    </w:p>
    <w:p w14:paraId="239743F1" w14:textId="7C7B6E85" w:rsidR="00951B1E" w:rsidRDefault="00951B1E" w:rsidP="00410B05">
      <w:pPr>
        <w:pStyle w:val="ListParagraph"/>
        <w:numPr>
          <w:ilvl w:val="0"/>
          <w:numId w:val="137"/>
        </w:numPr>
      </w:pPr>
      <w:r>
        <w:t xml:space="preserve">Click </w:t>
      </w:r>
      <w:r>
        <w:rPr>
          <w:b/>
        </w:rPr>
        <w:t>Load</w:t>
      </w:r>
      <w:r w:rsidRPr="000C55B6">
        <w:rPr>
          <w:b/>
        </w:rPr>
        <w:t xml:space="preserve"> named configuration snapshot</w:t>
      </w:r>
      <w:r w:rsidR="002D4DC7">
        <w:t>:</w:t>
      </w:r>
      <w:r>
        <w:t xml:space="preserve"> </w:t>
      </w:r>
    </w:p>
    <w:p w14:paraId="7D1636D2" w14:textId="77777777" w:rsidR="00951B1E" w:rsidRDefault="00951B1E" w:rsidP="00951B1E">
      <w:pPr>
        <w:pStyle w:val="ListParagraph"/>
      </w:pPr>
      <w:r>
        <w:rPr>
          <w:noProof/>
        </w:rPr>
        <w:lastRenderedPageBreak/>
        <w:drawing>
          <wp:inline distT="0" distB="0" distL="0" distR="0" wp14:anchorId="2A1F29E3" wp14:editId="0896AD5B">
            <wp:extent cx="2276475" cy="866775"/>
            <wp:effectExtent l="0" t="0" r="9525"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58421CAC" w14:textId="100DBC28" w:rsidR="00951B1E" w:rsidRDefault="00951B1E" w:rsidP="00410B05">
      <w:pPr>
        <w:pStyle w:val="ListParagraph"/>
        <w:numPr>
          <w:ilvl w:val="0"/>
          <w:numId w:val="137"/>
        </w:numPr>
      </w:pPr>
      <w:r>
        <w:t xml:space="preserve">Select </w:t>
      </w:r>
      <w:r w:rsidR="000C4C73" w:rsidRPr="004E4C4D">
        <w:rPr>
          <w:rFonts w:cs="Times New Roman"/>
          <w:b/>
        </w:rPr>
        <w:t>edu-210-lab-10</w:t>
      </w:r>
      <w:r>
        <w:t xml:space="preserve"> and click </w:t>
      </w:r>
      <w:r w:rsidRPr="000C55B6">
        <w:rPr>
          <w:b/>
        </w:rPr>
        <w:t>OK</w:t>
      </w:r>
      <w:r>
        <w:t>.</w:t>
      </w:r>
    </w:p>
    <w:p w14:paraId="7B52D6CF" w14:textId="2420A224" w:rsidR="00951B1E" w:rsidRDefault="00951B1E" w:rsidP="00410B05">
      <w:pPr>
        <w:pStyle w:val="ListParagraph"/>
        <w:numPr>
          <w:ilvl w:val="0"/>
          <w:numId w:val="137"/>
        </w:numPr>
      </w:pPr>
      <w:r>
        <w:t xml:space="preserve">Click </w:t>
      </w:r>
      <w:r w:rsidR="004E4C4D">
        <w:rPr>
          <w:b/>
        </w:rPr>
        <w:t>Close</w:t>
      </w:r>
      <w:r>
        <w:t>.</w:t>
      </w:r>
    </w:p>
    <w:p w14:paraId="7521C5CE" w14:textId="40CC0175" w:rsidR="00951B1E" w:rsidRDefault="00951B1E" w:rsidP="00410B05">
      <w:pPr>
        <w:pStyle w:val="ListParagraph"/>
        <w:numPr>
          <w:ilvl w:val="0"/>
          <w:numId w:val="137"/>
        </w:numPr>
      </w:pPr>
      <w:r>
        <w:rPr>
          <w:noProof/>
        </w:rPr>
        <w:drawing>
          <wp:inline distT="0" distB="0" distL="0" distR="0" wp14:anchorId="17851EE7" wp14:editId="68FF4926">
            <wp:extent cx="628650" cy="219075"/>
            <wp:effectExtent l="0" t="0" r="0"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278479B0" w14:textId="5337A9F6" w:rsidR="000039CE" w:rsidRDefault="000C4C73" w:rsidP="000039CE">
      <w:pPr>
        <w:pStyle w:val="Heading2"/>
      </w:pPr>
      <w:bookmarkStart w:id="130" w:name="_Toc474939164"/>
      <w:r>
        <w:t>10.</w:t>
      </w:r>
      <w:r w:rsidR="000039CE">
        <w:t xml:space="preserve">1 Configure </w:t>
      </w:r>
      <w:r w:rsidR="0065328C">
        <w:t xml:space="preserve">a </w:t>
      </w:r>
      <w:r w:rsidR="000039CE">
        <w:t>Subinterface</w:t>
      </w:r>
      <w:bookmarkEnd w:id="130"/>
    </w:p>
    <w:p w14:paraId="2714B4A0" w14:textId="6EC608EB" w:rsidR="00C9366C" w:rsidRDefault="00C9366C" w:rsidP="00C9366C">
      <w:r>
        <w:t xml:space="preserve">Subinterfaces </w:t>
      </w:r>
      <w:r w:rsidR="00CE46E5">
        <w:t>enable</w:t>
      </w:r>
      <w:r>
        <w:t xml:space="preserve"> logical interfaces </w:t>
      </w:r>
      <w:r w:rsidR="00CE46E5">
        <w:t>to be associated</w:t>
      </w:r>
      <w:r>
        <w:t xml:space="preserve"> with a physical interface. By default, VLAN tags are required</w:t>
      </w:r>
      <w:r w:rsidR="00CE46E5">
        <w:t xml:space="preserve"> for subinterfaces</w:t>
      </w:r>
      <w:r>
        <w:t xml:space="preserve">. However, untagged interfaces can be used to isolate traffic via zones on the same physical interface. A subinterface is created in the lab </w:t>
      </w:r>
      <w:r w:rsidR="00CE46E5">
        <w:t>to provide experience using a subinterface</w:t>
      </w:r>
      <w:r>
        <w:t xml:space="preserve">. Traffic will not be isolated </w:t>
      </w:r>
      <w:r w:rsidR="003F7231">
        <w:t>using</w:t>
      </w:r>
      <w:r>
        <w:t xml:space="preserve"> zone</w:t>
      </w:r>
      <w:r w:rsidR="00CE46E5">
        <w:t>s</w:t>
      </w:r>
      <w:r>
        <w:t>.</w:t>
      </w:r>
    </w:p>
    <w:p w14:paraId="203D23B0" w14:textId="61697E07" w:rsidR="000039CE" w:rsidRDefault="000039CE" w:rsidP="00E82336">
      <w:pPr>
        <w:pStyle w:val="ListParagraph"/>
        <w:numPr>
          <w:ilvl w:val="0"/>
          <w:numId w:val="21"/>
        </w:numPr>
      </w:pPr>
      <w:r>
        <w:t xml:space="preserve">Select </w:t>
      </w:r>
      <w:r w:rsidRPr="00BB62C1">
        <w:rPr>
          <w:b/>
        </w:rPr>
        <w:t xml:space="preserve">Network &gt; Interfaces &gt; </w:t>
      </w:r>
      <w:r>
        <w:rPr>
          <w:b/>
        </w:rPr>
        <w:t>Ethernet</w:t>
      </w:r>
      <w:r>
        <w:t>.</w:t>
      </w:r>
    </w:p>
    <w:p w14:paraId="28650F6D" w14:textId="77777777" w:rsidR="003F7231" w:rsidRDefault="00357729" w:rsidP="00E82336">
      <w:pPr>
        <w:pStyle w:val="ListParagraph"/>
        <w:numPr>
          <w:ilvl w:val="0"/>
          <w:numId w:val="21"/>
        </w:numPr>
      </w:pPr>
      <w:r>
        <w:t>Click to o</w:t>
      </w:r>
      <w:r w:rsidR="000039CE">
        <w:t xml:space="preserve">pen </w:t>
      </w:r>
      <w:r w:rsidRPr="00357729">
        <w:rPr>
          <w:rFonts w:cs="Times New Roman"/>
          <w:b/>
        </w:rPr>
        <w:t>ethernet</w:t>
      </w:r>
      <w:r w:rsidR="000039CE" w:rsidRPr="00357729">
        <w:rPr>
          <w:rFonts w:cs="Times New Roman"/>
          <w:b/>
        </w:rPr>
        <w:t>1/2</w:t>
      </w:r>
      <w:r w:rsidR="003F7231">
        <w:t>.</w:t>
      </w:r>
    </w:p>
    <w:p w14:paraId="183596E6" w14:textId="5C8111E5" w:rsidR="000039CE" w:rsidRDefault="003F7231" w:rsidP="00E82336">
      <w:pPr>
        <w:pStyle w:val="ListParagraph"/>
        <w:numPr>
          <w:ilvl w:val="0"/>
          <w:numId w:val="21"/>
        </w:numPr>
      </w:pPr>
      <w:r>
        <w:t>C</w:t>
      </w:r>
      <w:r w:rsidR="000039CE">
        <w:t xml:space="preserve">lick the </w:t>
      </w:r>
      <w:r w:rsidR="000039CE">
        <w:rPr>
          <w:b/>
        </w:rPr>
        <w:t xml:space="preserve">Advanced </w:t>
      </w:r>
      <w:r w:rsidR="000039CE">
        <w:t>tab.</w:t>
      </w:r>
    </w:p>
    <w:p w14:paraId="1E865E8B" w14:textId="0EE6618E" w:rsidR="000039CE" w:rsidRDefault="00704CB6" w:rsidP="00E82336">
      <w:pPr>
        <w:pStyle w:val="ListParagraph"/>
        <w:numPr>
          <w:ilvl w:val="0"/>
          <w:numId w:val="21"/>
        </w:numPr>
      </w:pPr>
      <w:r>
        <w:t>Select</w:t>
      </w:r>
      <w:r w:rsidR="00357729">
        <w:t xml:space="preserve"> the</w:t>
      </w:r>
      <w:r w:rsidR="000039CE">
        <w:t xml:space="preserve"> </w:t>
      </w:r>
      <w:r w:rsidR="000039CE" w:rsidRPr="00357729">
        <w:rPr>
          <w:b/>
        </w:rPr>
        <w:t>Untagged Subinterface</w:t>
      </w:r>
      <w:r w:rsidR="00357729">
        <w:t xml:space="preserve"> check box</w:t>
      </w:r>
      <w:r w:rsidR="000039CE">
        <w:t xml:space="preserve">. </w:t>
      </w:r>
      <w:r w:rsidR="000039CE">
        <w:rPr>
          <w:noProof/>
        </w:rPr>
        <w:drawing>
          <wp:inline distT="0" distB="0" distL="0" distR="0" wp14:anchorId="5BEF37D6" wp14:editId="033DE7B6">
            <wp:extent cx="1323975" cy="238125"/>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23975" cy="238125"/>
                    </a:xfrm>
                    <a:prstGeom prst="rect">
                      <a:avLst/>
                    </a:prstGeom>
                  </pic:spPr>
                </pic:pic>
              </a:graphicData>
            </a:graphic>
          </wp:inline>
        </w:drawing>
      </w:r>
    </w:p>
    <w:p w14:paraId="33E662C6" w14:textId="00486CDB" w:rsidR="000039CE" w:rsidRDefault="000039CE" w:rsidP="00E82336">
      <w:pPr>
        <w:pStyle w:val="ListParagraph"/>
        <w:numPr>
          <w:ilvl w:val="0"/>
          <w:numId w:val="21"/>
        </w:numPr>
      </w:pPr>
      <w:r>
        <w:t xml:space="preserve">Click </w:t>
      </w:r>
      <w:r>
        <w:rPr>
          <w:b/>
        </w:rPr>
        <w:t>OK</w:t>
      </w:r>
      <w:r>
        <w:t>.</w:t>
      </w:r>
    </w:p>
    <w:p w14:paraId="0DCF93FC" w14:textId="5E23006C" w:rsidR="000039CE" w:rsidRDefault="000039CE" w:rsidP="00E82336">
      <w:pPr>
        <w:pStyle w:val="ListParagraph"/>
        <w:numPr>
          <w:ilvl w:val="0"/>
          <w:numId w:val="21"/>
        </w:numPr>
      </w:pPr>
      <w:r>
        <w:t>Verify</w:t>
      </w:r>
      <w:r w:rsidR="00357729">
        <w:t xml:space="preserve"> that</w:t>
      </w:r>
      <w:r>
        <w:t xml:space="preserve"> </w:t>
      </w:r>
      <w:r w:rsidR="00357729" w:rsidRPr="00357729">
        <w:rPr>
          <w:rFonts w:cs="Times New Roman"/>
          <w:b/>
        </w:rPr>
        <w:t>ethernet</w:t>
      </w:r>
      <w:r w:rsidRPr="00357729">
        <w:rPr>
          <w:rFonts w:cs="Times New Roman"/>
          <w:b/>
        </w:rPr>
        <w:t>1/2</w:t>
      </w:r>
      <w:r w:rsidR="00357729">
        <w:t xml:space="preserve"> is still selected and</w:t>
      </w:r>
      <w:r>
        <w:t xml:space="preserve"> click </w:t>
      </w:r>
      <w:r>
        <w:rPr>
          <w:noProof/>
        </w:rPr>
        <w:drawing>
          <wp:inline distT="0" distB="0" distL="0" distR="0" wp14:anchorId="22ABD642" wp14:editId="354761BE">
            <wp:extent cx="952500" cy="238125"/>
            <wp:effectExtent l="0" t="0" r="0"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52500" cy="238125"/>
                    </a:xfrm>
                    <a:prstGeom prst="rect">
                      <a:avLst/>
                    </a:prstGeom>
                  </pic:spPr>
                </pic:pic>
              </a:graphicData>
            </a:graphic>
          </wp:inline>
        </w:drawing>
      </w:r>
      <w:r w:rsidR="00357729">
        <w:t>.</w:t>
      </w:r>
    </w:p>
    <w:p w14:paraId="7814CBF8" w14:textId="63B79988" w:rsidR="000039CE" w:rsidRDefault="000039CE" w:rsidP="00E82336">
      <w:pPr>
        <w:pStyle w:val="ListParagraph"/>
        <w:numPr>
          <w:ilvl w:val="0"/>
          <w:numId w:val="21"/>
        </w:numPr>
      </w:pPr>
      <w:r>
        <w:t>Configure the following:</w:t>
      </w:r>
    </w:p>
    <w:tbl>
      <w:tblPr>
        <w:tblStyle w:val="TableGrid"/>
        <w:tblW w:w="9000" w:type="dxa"/>
        <w:tblInd w:w="355" w:type="dxa"/>
        <w:tblLook w:val="04A0" w:firstRow="1" w:lastRow="0" w:firstColumn="1" w:lastColumn="0" w:noHBand="0" w:noVBand="1"/>
      </w:tblPr>
      <w:tblGrid>
        <w:gridCol w:w="1674"/>
        <w:gridCol w:w="7326"/>
      </w:tblGrid>
      <w:tr w:rsidR="000039CE" w:rsidRPr="00733F7B" w14:paraId="531DA390" w14:textId="77777777" w:rsidTr="000039CE">
        <w:trPr>
          <w:trHeight w:val="269"/>
          <w:tblHeader/>
        </w:trPr>
        <w:tc>
          <w:tcPr>
            <w:tcW w:w="1674" w:type="dxa"/>
            <w:shd w:val="pct15" w:color="auto" w:fill="auto"/>
          </w:tcPr>
          <w:p w14:paraId="132AC7F0" w14:textId="77777777" w:rsidR="000039CE" w:rsidRPr="001C3FD0" w:rsidRDefault="000039CE" w:rsidP="009B44BE">
            <w:pPr>
              <w:spacing w:before="60"/>
              <w:rPr>
                <w:b/>
                <w:szCs w:val="22"/>
              </w:rPr>
            </w:pPr>
            <w:r w:rsidRPr="001C3FD0">
              <w:rPr>
                <w:b/>
                <w:szCs w:val="22"/>
              </w:rPr>
              <w:t>Parameter</w:t>
            </w:r>
          </w:p>
        </w:tc>
        <w:tc>
          <w:tcPr>
            <w:tcW w:w="7326" w:type="dxa"/>
            <w:shd w:val="pct15" w:color="auto" w:fill="auto"/>
          </w:tcPr>
          <w:p w14:paraId="6B450D57" w14:textId="77777777" w:rsidR="000039CE" w:rsidRPr="001C3FD0" w:rsidRDefault="000039CE" w:rsidP="009B44BE">
            <w:pPr>
              <w:spacing w:before="60"/>
              <w:rPr>
                <w:rFonts w:asciiTheme="minorHAnsi" w:hAnsiTheme="minorHAnsi" w:cstheme="minorHAnsi"/>
                <w:b/>
                <w:szCs w:val="22"/>
              </w:rPr>
            </w:pPr>
            <w:r w:rsidRPr="001C3FD0">
              <w:rPr>
                <w:b/>
              </w:rPr>
              <w:t>Value</w:t>
            </w:r>
          </w:p>
        </w:tc>
      </w:tr>
      <w:tr w:rsidR="000039CE" w:rsidRPr="005B61D3" w14:paraId="77CEF0DE" w14:textId="77777777" w:rsidTr="000039CE">
        <w:tc>
          <w:tcPr>
            <w:tcW w:w="1674" w:type="dxa"/>
          </w:tcPr>
          <w:p w14:paraId="3318A6F3" w14:textId="3D442F32" w:rsidR="000039CE" w:rsidRPr="001C3FD0" w:rsidRDefault="000039CE" w:rsidP="009B44BE">
            <w:pPr>
              <w:spacing w:before="60"/>
              <w:rPr>
                <w:szCs w:val="22"/>
              </w:rPr>
            </w:pPr>
            <w:r>
              <w:t>Interface Name</w:t>
            </w:r>
          </w:p>
        </w:tc>
        <w:tc>
          <w:tcPr>
            <w:tcW w:w="7326" w:type="dxa"/>
          </w:tcPr>
          <w:p w14:paraId="53C997BC" w14:textId="13C4F0A3" w:rsidR="000039CE" w:rsidRPr="001C3FD0" w:rsidRDefault="000039CE" w:rsidP="009B44BE">
            <w:pPr>
              <w:spacing w:before="60"/>
              <w:rPr>
                <w:rFonts w:asciiTheme="minorHAnsi" w:hAnsiTheme="minorHAnsi" w:cstheme="minorHAnsi"/>
                <w:szCs w:val="22"/>
              </w:rPr>
            </w:pPr>
            <w:r>
              <w:rPr>
                <w:noProof/>
              </w:rPr>
              <w:drawing>
                <wp:inline distT="0" distB="0" distL="0" distR="0" wp14:anchorId="0550527E" wp14:editId="757964DE">
                  <wp:extent cx="4514850" cy="295275"/>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14850" cy="295275"/>
                          </a:xfrm>
                          <a:prstGeom prst="rect">
                            <a:avLst/>
                          </a:prstGeom>
                        </pic:spPr>
                      </pic:pic>
                    </a:graphicData>
                  </a:graphic>
                </wp:inline>
              </w:drawing>
            </w:r>
          </w:p>
        </w:tc>
      </w:tr>
      <w:tr w:rsidR="00FF2AC3" w:rsidRPr="005B61D3" w14:paraId="21375F18" w14:textId="77777777" w:rsidTr="000039CE">
        <w:tc>
          <w:tcPr>
            <w:tcW w:w="1674" w:type="dxa"/>
          </w:tcPr>
          <w:p w14:paraId="264E9545" w14:textId="48AEE063" w:rsidR="00FF2AC3" w:rsidRDefault="00FF2AC3" w:rsidP="009B44BE">
            <w:pPr>
              <w:spacing w:before="60"/>
            </w:pPr>
            <w:r>
              <w:t>Comment</w:t>
            </w:r>
          </w:p>
        </w:tc>
        <w:tc>
          <w:tcPr>
            <w:tcW w:w="7326" w:type="dxa"/>
          </w:tcPr>
          <w:p w14:paraId="2FC12F11" w14:textId="2A8E9252" w:rsidR="00FF2AC3" w:rsidRDefault="00FF2AC3" w:rsidP="009B44BE">
            <w:pPr>
              <w:spacing w:before="60"/>
              <w:rPr>
                <w:rFonts w:ascii="Courier New" w:hAnsi="Courier New" w:cs="Courier New"/>
              </w:rPr>
            </w:pPr>
            <w:r>
              <w:rPr>
                <w:rFonts w:ascii="Courier New" w:hAnsi="Courier New" w:cs="Courier New"/>
              </w:rPr>
              <w:t>internal gateway</w:t>
            </w:r>
          </w:p>
        </w:tc>
      </w:tr>
      <w:tr w:rsidR="000039CE" w:rsidRPr="005B61D3" w14:paraId="358DC3DE" w14:textId="77777777" w:rsidTr="000039CE">
        <w:tc>
          <w:tcPr>
            <w:tcW w:w="1674" w:type="dxa"/>
          </w:tcPr>
          <w:p w14:paraId="58FB723A" w14:textId="6169D8D8" w:rsidR="000039CE" w:rsidRPr="001C3FD0" w:rsidRDefault="000039CE" w:rsidP="009B44BE">
            <w:pPr>
              <w:spacing w:before="60"/>
              <w:rPr>
                <w:szCs w:val="22"/>
              </w:rPr>
            </w:pPr>
            <w:r>
              <w:t>Virtual Router</w:t>
            </w:r>
          </w:p>
        </w:tc>
        <w:tc>
          <w:tcPr>
            <w:tcW w:w="7326" w:type="dxa"/>
          </w:tcPr>
          <w:p w14:paraId="415A0565" w14:textId="06565366" w:rsidR="000039CE" w:rsidRPr="00357729" w:rsidRDefault="000039CE" w:rsidP="009B44BE">
            <w:pPr>
              <w:spacing w:before="60"/>
              <w:rPr>
                <w:rFonts w:cs="Times New Roman"/>
                <w:b/>
              </w:rPr>
            </w:pPr>
            <w:r w:rsidRPr="00357729">
              <w:rPr>
                <w:rFonts w:cs="Times New Roman"/>
                <w:b/>
              </w:rPr>
              <w:t>lab-vr</w:t>
            </w:r>
          </w:p>
        </w:tc>
      </w:tr>
      <w:tr w:rsidR="000039CE" w:rsidRPr="005B61D3" w14:paraId="1F18E59B" w14:textId="77777777" w:rsidTr="000039CE">
        <w:tc>
          <w:tcPr>
            <w:tcW w:w="1674" w:type="dxa"/>
          </w:tcPr>
          <w:p w14:paraId="15C2DA8F" w14:textId="7657FF76" w:rsidR="000039CE" w:rsidRDefault="000039CE" w:rsidP="009B44BE">
            <w:pPr>
              <w:spacing w:before="60"/>
            </w:pPr>
            <w:r>
              <w:t>Security Zone</w:t>
            </w:r>
          </w:p>
        </w:tc>
        <w:tc>
          <w:tcPr>
            <w:tcW w:w="7326" w:type="dxa"/>
          </w:tcPr>
          <w:p w14:paraId="6F475871" w14:textId="440BDC1F" w:rsidR="000039CE" w:rsidRPr="00357729" w:rsidRDefault="00C9366C" w:rsidP="009B44BE">
            <w:pPr>
              <w:spacing w:before="60"/>
              <w:rPr>
                <w:rFonts w:cs="Times New Roman"/>
                <w:b/>
              </w:rPr>
            </w:pPr>
            <w:r>
              <w:rPr>
                <w:rFonts w:cs="Times New Roman"/>
                <w:b/>
              </w:rPr>
              <w:t>inside</w:t>
            </w:r>
          </w:p>
        </w:tc>
      </w:tr>
    </w:tbl>
    <w:p w14:paraId="1EE1CDD3" w14:textId="16A64A9D" w:rsidR="000039CE" w:rsidRDefault="000039CE" w:rsidP="00E82336">
      <w:pPr>
        <w:pStyle w:val="ListParagraph"/>
        <w:numPr>
          <w:ilvl w:val="0"/>
          <w:numId w:val="21"/>
        </w:numPr>
      </w:pPr>
      <w:r>
        <w:t xml:space="preserve">Click the </w:t>
      </w:r>
      <w:r>
        <w:rPr>
          <w:b/>
        </w:rPr>
        <w:t>IPv4</w:t>
      </w:r>
      <w:r>
        <w:t xml:space="preserve"> tab and configure the following:</w:t>
      </w:r>
    </w:p>
    <w:tbl>
      <w:tblPr>
        <w:tblStyle w:val="TableGrid"/>
        <w:tblW w:w="9000" w:type="dxa"/>
        <w:tblInd w:w="355" w:type="dxa"/>
        <w:tblLook w:val="04A0" w:firstRow="1" w:lastRow="0" w:firstColumn="1" w:lastColumn="0" w:noHBand="0" w:noVBand="1"/>
      </w:tblPr>
      <w:tblGrid>
        <w:gridCol w:w="2705"/>
        <w:gridCol w:w="6295"/>
      </w:tblGrid>
      <w:tr w:rsidR="000039CE" w:rsidRPr="00733F7B" w14:paraId="0D40BA66" w14:textId="77777777" w:rsidTr="009B44BE">
        <w:trPr>
          <w:trHeight w:val="269"/>
          <w:tblHeader/>
        </w:trPr>
        <w:tc>
          <w:tcPr>
            <w:tcW w:w="2705" w:type="dxa"/>
            <w:shd w:val="pct15" w:color="auto" w:fill="auto"/>
          </w:tcPr>
          <w:p w14:paraId="5FEE1A78" w14:textId="77777777" w:rsidR="000039CE" w:rsidRPr="001C3FD0" w:rsidRDefault="000039CE" w:rsidP="009B44BE">
            <w:pPr>
              <w:spacing w:before="60"/>
              <w:rPr>
                <w:b/>
                <w:szCs w:val="22"/>
              </w:rPr>
            </w:pPr>
            <w:r w:rsidRPr="001C3FD0">
              <w:rPr>
                <w:b/>
                <w:szCs w:val="22"/>
              </w:rPr>
              <w:t>Parameter</w:t>
            </w:r>
          </w:p>
        </w:tc>
        <w:tc>
          <w:tcPr>
            <w:tcW w:w="6295" w:type="dxa"/>
            <w:shd w:val="pct15" w:color="auto" w:fill="auto"/>
          </w:tcPr>
          <w:p w14:paraId="4C7A5CA3" w14:textId="77777777" w:rsidR="000039CE" w:rsidRPr="001C3FD0" w:rsidRDefault="000039CE" w:rsidP="009B44BE">
            <w:pPr>
              <w:spacing w:before="60"/>
              <w:rPr>
                <w:rFonts w:asciiTheme="minorHAnsi" w:hAnsiTheme="minorHAnsi" w:cstheme="minorHAnsi"/>
                <w:b/>
                <w:szCs w:val="22"/>
              </w:rPr>
            </w:pPr>
            <w:r w:rsidRPr="001C3FD0">
              <w:rPr>
                <w:b/>
              </w:rPr>
              <w:t>Value</w:t>
            </w:r>
          </w:p>
        </w:tc>
      </w:tr>
      <w:tr w:rsidR="000039CE" w:rsidRPr="005B61D3" w14:paraId="24145EBF" w14:textId="77777777" w:rsidTr="009B44BE">
        <w:tc>
          <w:tcPr>
            <w:tcW w:w="2705" w:type="dxa"/>
          </w:tcPr>
          <w:p w14:paraId="073BA516" w14:textId="09B5E054" w:rsidR="000039CE" w:rsidRPr="001C3FD0" w:rsidRDefault="000039CE" w:rsidP="009B44BE">
            <w:pPr>
              <w:spacing w:before="60"/>
              <w:rPr>
                <w:szCs w:val="22"/>
              </w:rPr>
            </w:pPr>
            <w:r>
              <w:t>IP</w:t>
            </w:r>
          </w:p>
        </w:tc>
        <w:tc>
          <w:tcPr>
            <w:tcW w:w="6295" w:type="dxa"/>
          </w:tcPr>
          <w:p w14:paraId="16390227" w14:textId="5D89DF33" w:rsidR="000039CE" w:rsidRPr="001C3FD0" w:rsidRDefault="000039CE" w:rsidP="000039CE">
            <w:pPr>
              <w:spacing w:before="60"/>
              <w:rPr>
                <w:rFonts w:asciiTheme="minorHAnsi" w:hAnsiTheme="minorHAnsi" w:cstheme="minorHAnsi"/>
                <w:szCs w:val="22"/>
              </w:rPr>
            </w:pPr>
            <w:r>
              <w:rPr>
                <w:rFonts w:ascii="Courier New" w:hAnsi="Courier New" w:cs="Courier New"/>
              </w:rPr>
              <w:t>192.16</w:t>
            </w:r>
            <w:r w:rsidR="000C4C73">
              <w:rPr>
                <w:rFonts w:ascii="Courier New" w:hAnsi="Courier New" w:cs="Courier New"/>
              </w:rPr>
              <w:t>8.</w:t>
            </w:r>
            <w:r>
              <w:rPr>
                <w:rFonts w:ascii="Courier New" w:hAnsi="Courier New" w:cs="Courier New"/>
              </w:rPr>
              <w:t>2.1</w:t>
            </w:r>
            <w:r w:rsidR="00C9366C">
              <w:rPr>
                <w:rFonts w:ascii="Courier New" w:hAnsi="Courier New" w:cs="Courier New"/>
              </w:rPr>
              <w:t>/24</w:t>
            </w:r>
          </w:p>
        </w:tc>
      </w:tr>
    </w:tbl>
    <w:p w14:paraId="740631E6" w14:textId="39DB7A29" w:rsidR="000039CE" w:rsidRDefault="000039CE" w:rsidP="00E82336">
      <w:pPr>
        <w:pStyle w:val="ListParagraph"/>
        <w:numPr>
          <w:ilvl w:val="0"/>
          <w:numId w:val="21"/>
        </w:numPr>
      </w:pPr>
      <w:r>
        <w:t xml:space="preserve">Click the </w:t>
      </w:r>
      <w:r>
        <w:rPr>
          <w:b/>
        </w:rPr>
        <w:t xml:space="preserve">Advanced </w:t>
      </w:r>
      <w:r>
        <w:t xml:space="preserve">tab and select </w:t>
      </w:r>
      <w:r w:rsidRPr="00357729">
        <w:rPr>
          <w:rFonts w:cs="Times New Roman"/>
          <w:b/>
        </w:rPr>
        <w:t>ping</w:t>
      </w:r>
      <w:r>
        <w:t xml:space="preserve"> for the </w:t>
      </w:r>
      <w:r w:rsidRPr="00357729">
        <w:t>Management Profile</w:t>
      </w:r>
      <w:r>
        <w:t>.</w:t>
      </w:r>
    </w:p>
    <w:p w14:paraId="4CF5FA6E" w14:textId="65240F16" w:rsidR="000039CE" w:rsidRDefault="000039CE" w:rsidP="00E82336">
      <w:pPr>
        <w:pStyle w:val="ListParagraph"/>
        <w:numPr>
          <w:ilvl w:val="0"/>
          <w:numId w:val="21"/>
        </w:numPr>
      </w:pPr>
      <w:r>
        <w:t xml:space="preserve">Click </w:t>
      </w:r>
      <w:r>
        <w:rPr>
          <w:b/>
        </w:rPr>
        <w:t>OK</w:t>
      </w:r>
      <w:r>
        <w:t>.</w:t>
      </w:r>
    </w:p>
    <w:p w14:paraId="06A49B10" w14:textId="45B3692E" w:rsidR="00296E3D" w:rsidRDefault="000C4C73" w:rsidP="00296E3D">
      <w:pPr>
        <w:pStyle w:val="Heading2"/>
      </w:pPr>
      <w:bookmarkStart w:id="131" w:name="_Toc474939165"/>
      <w:r>
        <w:lastRenderedPageBreak/>
        <w:t>10.</w:t>
      </w:r>
      <w:r w:rsidR="0077329B">
        <w:t>2</w:t>
      </w:r>
      <w:r w:rsidR="00CF3593">
        <w:t xml:space="preserve"> G</w:t>
      </w:r>
      <w:r w:rsidR="0035111F">
        <w:t xml:space="preserve">enerate </w:t>
      </w:r>
      <w:r w:rsidR="00296E3D">
        <w:t>Self-Signed Certificate</w:t>
      </w:r>
      <w:bookmarkEnd w:id="127"/>
      <w:r w:rsidR="00C9366C">
        <w:t>s</w:t>
      </w:r>
      <w:bookmarkEnd w:id="131"/>
    </w:p>
    <w:p w14:paraId="4F648A31" w14:textId="7E89C13E" w:rsidR="00C9366C" w:rsidRDefault="00C9366C" w:rsidP="00C9366C">
      <w:r>
        <w:t>GlobalP</w:t>
      </w:r>
      <w:r w:rsidR="00704CB6">
        <w:t>rotect needs three certificates, one each for the</w:t>
      </w:r>
      <w:r>
        <w:t xml:space="preserve"> </w:t>
      </w:r>
      <w:r w:rsidR="00E175B3">
        <w:t>portal</w:t>
      </w:r>
      <w:r>
        <w:t xml:space="preserve">, </w:t>
      </w:r>
      <w:r w:rsidR="00E175B3">
        <w:t>external gateway</w:t>
      </w:r>
      <w:r>
        <w:t xml:space="preserve">, and </w:t>
      </w:r>
      <w:r w:rsidR="00E175B3">
        <w:t>internal gateway</w:t>
      </w:r>
      <w:r>
        <w:t xml:space="preserve">. </w:t>
      </w:r>
      <w:r w:rsidR="00C33BFF">
        <w:t xml:space="preserve">These certificates typically </w:t>
      </w:r>
      <w:r w:rsidR="00570A20">
        <w:t xml:space="preserve">are </w:t>
      </w:r>
      <w:r w:rsidR="00C33BFF">
        <w:t xml:space="preserve">signed by a common CA certificate. </w:t>
      </w:r>
      <w:r>
        <w:t xml:space="preserve">This lab </w:t>
      </w:r>
      <w:r w:rsidR="00C33BFF">
        <w:t>creates a CA certificate an</w:t>
      </w:r>
      <w:r w:rsidR="002D4DC7">
        <w:t>d</w:t>
      </w:r>
      <w:r w:rsidR="00C33BFF">
        <w:t xml:space="preserve"> Internal Gateway certificate, but </w:t>
      </w:r>
      <w:r>
        <w:t>co</w:t>
      </w:r>
      <w:r w:rsidR="00C33BFF">
        <w:t>mbines the Portal and External G</w:t>
      </w:r>
      <w:r>
        <w:t>ateway</w:t>
      </w:r>
      <w:r w:rsidR="00704CB6">
        <w:t xml:space="preserve"> certificate</w:t>
      </w:r>
      <w:r w:rsidR="00C33BFF">
        <w:t>s</w:t>
      </w:r>
      <w:r>
        <w:t xml:space="preserve"> because </w:t>
      </w:r>
      <w:r w:rsidR="00C33BFF">
        <w:t>these GlobalProtect functions are combined on the same IP address</w:t>
      </w:r>
      <w:r>
        <w:t>.</w:t>
      </w:r>
    </w:p>
    <w:p w14:paraId="73DD79D2" w14:textId="441AB37D" w:rsidR="00296E3D" w:rsidRDefault="00E400B6" w:rsidP="00410B05">
      <w:pPr>
        <w:pStyle w:val="ListParagraph"/>
        <w:numPr>
          <w:ilvl w:val="0"/>
          <w:numId w:val="111"/>
        </w:numPr>
      </w:pPr>
      <w:r>
        <w:t>In the WebUI</w:t>
      </w:r>
      <w:r w:rsidR="003A678B">
        <w:t xml:space="preserve"> s</w:t>
      </w:r>
      <w:r w:rsidR="00296E3D">
        <w:t xml:space="preserve">elect </w:t>
      </w:r>
      <w:r w:rsidR="00296E3D" w:rsidRPr="00347565">
        <w:rPr>
          <w:b/>
        </w:rPr>
        <w:t>Device &gt; Certificate Management &gt; Certificates</w:t>
      </w:r>
      <w:r w:rsidR="00296E3D">
        <w:t>.</w:t>
      </w:r>
      <w:r w:rsidR="0035111F">
        <w:t xml:space="preserve"> </w:t>
      </w:r>
      <w:r w:rsidR="0035111F">
        <w:rPr>
          <w:noProof/>
        </w:rPr>
        <w:drawing>
          <wp:inline distT="0" distB="0" distL="0" distR="0" wp14:anchorId="6B7D5C21" wp14:editId="43444025">
            <wp:extent cx="1819275" cy="390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19275" cy="390525"/>
                    </a:xfrm>
                    <a:prstGeom prst="rect">
                      <a:avLst/>
                    </a:prstGeom>
                  </pic:spPr>
                </pic:pic>
              </a:graphicData>
            </a:graphic>
          </wp:inline>
        </w:drawing>
      </w:r>
    </w:p>
    <w:p w14:paraId="1297524C" w14:textId="7FCFFD88" w:rsidR="00296E3D" w:rsidRDefault="00296E3D" w:rsidP="00410B05">
      <w:pPr>
        <w:pStyle w:val="ListParagraph"/>
        <w:numPr>
          <w:ilvl w:val="0"/>
          <w:numId w:val="111"/>
        </w:numPr>
      </w:pPr>
      <w:r>
        <w:t xml:space="preserve">Click </w:t>
      </w:r>
      <w:r w:rsidR="0035111F">
        <w:rPr>
          <w:noProof/>
        </w:rPr>
        <w:drawing>
          <wp:inline distT="0" distB="0" distL="0" distR="0" wp14:anchorId="7C6B89FD" wp14:editId="44999ABC">
            <wp:extent cx="647700" cy="247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7700" cy="247650"/>
                    </a:xfrm>
                    <a:prstGeom prst="rect">
                      <a:avLst/>
                    </a:prstGeom>
                  </pic:spPr>
                </pic:pic>
              </a:graphicData>
            </a:graphic>
          </wp:inline>
        </w:drawing>
      </w:r>
      <w:r w:rsidR="0035111F">
        <w:t xml:space="preserve"> </w:t>
      </w:r>
      <w:r>
        <w:t>and create a certificate:</w:t>
      </w:r>
    </w:p>
    <w:tbl>
      <w:tblPr>
        <w:tblStyle w:val="TableGrid"/>
        <w:tblW w:w="9000" w:type="dxa"/>
        <w:tblInd w:w="355" w:type="dxa"/>
        <w:tblLook w:val="04A0" w:firstRow="1" w:lastRow="0" w:firstColumn="1" w:lastColumn="0" w:noHBand="0" w:noVBand="1"/>
      </w:tblPr>
      <w:tblGrid>
        <w:gridCol w:w="2705"/>
        <w:gridCol w:w="6295"/>
      </w:tblGrid>
      <w:tr w:rsidR="00296E3D" w:rsidRPr="00733F7B" w14:paraId="7A511574" w14:textId="77777777" w:rsidTr="00333C64">
        <w:trPr>
          <w:trHeight w:val="269"/>
          <w:tblHeader/>
        </w:trPr>
        <w:tc>
          <w:tcPr>
            <w:tcW w:w="2705" w:type="dxa"/>
            <w:shd w:val="pct15" w:color="auto" w:fill="auto"/>
          </w:tcPr>
          <w:p w14:paraId="523CDB64" w14:textId="77777777" w:rsidR="00296E3D" w:rsidRPr="001C3FD0" w:rsidRDefault="00296E3D" w:rsidP="00333C64">
            <w:pPr>
              <w:spacing w:before="60"/>
              <w:rPr>
                <w:b/>
                <w:szCs w:val="22"/>
              </w:rPr>
            </w:pPr>
            <w:r w:rsidRPr="001C3FD0">
              <w:rPr>
                <w:b/>
                <w:szCs w:val="22"/>
              </w:rPr>
              <w:t>Parameter</w:t>
            </w:r>
          </w:p>
        </w:tc>
        <w:tc>
          <w:tcPr>
            <w:tcW w:w="6295" w:type="dxa"/>
            <w:shd w:val="pct15" w:color="auto" w:fill="auto"/>
          </w:tcPr>
          <w:p w14:paraId="03B9647F" w14:textId="77777777" w:rsidR="00296E3D" w:rsidRPr="001C3FD0" w:rsidRDefault="00296E3D" w:rsidP="00333C64">
            <w:pPr>
              <w:spacing w:before="60"/>
              <w:rPr>
                <w:rFonts w:asciiTheme="minorHAnsi" w:hAnsiTheme="minorHAnsi" w:cstheme="minorHAnsi"/>
                <w:b/>
                <w:szCs w:val="22"/>
              </w:rPr>
            </w:pPr>
            <w:r w:rsidRPr="001C3FD0">
              <w:rPr>
                <w:b/>
              </w:rPr>
              <w:t>Value</w:t>
            </w:r>
          </w:p>
        </w:tc>
      </w:tr>
      <w:tr w:rsidR="00296E3D" w:rsidRPr="005B61D3" w14:paraId="499CA17B" w14:textId="77777777" w:rsidTr="00333C64">
        <w:tc>
          <w:tcPr>
            <w:tcW w:w="2705" w:type="dxa"/>
          </w:tcPr>
          <w:p w14:paraId="13B1019F" w14:textId="77777777" w:rsidR="00296E3D" w:rsidRPr="001C3FD0" w:rsidRDefault="00296E3D" w:rsidP="00333C64">
            <w:pPr>
              <w:spacing w:before="60"/>
              <w:rPr>
                <w:szCs w:val="22"/>
              </w:rPr>
            </w:pPr>
            <w:r>
              <w:t>Certificate Name</w:t>
            </w:r>
          </w:p>
        </w:tc>
        <w:tc>
          <w:tcPr>
            <w:tcW w:w="6295" w:type="dxa"/>
          </w:tcPr>
          <w:p w14:paraId="0897FB9E" w14:textId="281ED6CF" w:rsidR="00296E3D" w:rsidRPr="001C3FD0" w:rsidRDefault="001235E7" w:rsidP="00333C64">
            <w:pPr>
              <w:spacing w:before="60"/>
              <w:rPr>
                <w:rFonts w:asciiTheme="minorHAnsi" w:hAnsiTheme="minorHAnsi" w:cstheme="minorHAnsi"/>
                <w:szCs w:val="22"/>
              </w:rPr>
            </w:pPr>
            <w:r>
              <w:rPr>
                <w:rFonts w:ascii="Courier New" w:hAnsi="Courier New" w:cs="Courier New"/>
              </w:rPr>
              <w:t>GlobalProtect</w:t>
            </w:r>
          </w:p>
        </w:tc>
      </w:tr>
      <w:tr w:rsidR="00296E3D" w:rsidRPr="005B61D3" w14:paraId="3350AAA0" w14:textId="77777777" w:rsidTr="00333C64">
        <w:tc>
          <w:tcPr>
            <w:tcW w:w="2705" w:type="dxa"/>
            <w:tcBorders>
              <w:bottom w:val="single" w:sz="4" w:space="0" w:color="000000" w:themeColor="text1"/>
            </w:tcBorders>
          </w:tcPr>
          <w:p w14:paraId="18EBD7A8" w14:textId="77777777" w:rsidR="00296E3D" w:rsidRPr="001C3FD0" w:rsidRDefault="00296E3D" w:rsidP="00333C64">
            <w:pPr>
              <w:spacing w:before="60"/>
              <w:rPr>
                <w:szCs w:val="22"/>
              </w:rPr>
            </w:pPr>
            <w:r>
              <w:t>Common Name</w:t>
            </w:r>
          </w:p>
        </w:tc>
        <w:tc>
          <w:tcPr>
            <w:tcW w:w="6295" w:type="dxa"/>
            <w:tcBorders>
              <w:bottom w:val="single" w:sz="4" w:space="0" w:color="000000" w:themeColor="text1"/>
            </w:tcBorders>
          </w:tcPr>
          <w:p w14:paraId="2ABD180E" w14:textId="0755470B" w:rsidR="00296E3D" w:rsidRPr="00223222" w:rsidRDefault="001235E7" w:rsidP="00333C64">
            <w:pPr>
              <w:spacing w:before="60"/>
              <w:rPr>
                <w:rFonts w:ascii="Courier New" w:hAnsi="Courier New" w:cs="Courier New"/>
              </w:rPr>
            </w:pPr>
            <w:r>
              <w:rPr>
                <w:rFonts w:ascii="Courier New" w:hAnsi="Courier New" w:cs="Courier New"/>
              </w:rPr>
              <w:t>GlobalProtect</w:t>
            </w:r>
          </w:p>
        </w:tc>
      </w:tr>
      <w:tr w:rsidR="00296E3D" w:rsidRPr="005B61D3" w14:paraId="4C6F796B" w14:textId="77777777" w:rsidTr="00333C64">
        <w:tc>
          <w:tcPr>
            <w:tcW w:w="2705" w:type="dxa"/>
          </w:tcPr>
          <w:p w14:paraId="38AE984A" w14:textId="77777777" w:rsidR="00296E3D" w:rsidRPr="001C3FD0" w:rsidRDefault="00296E3D" w:rsidP="00333C64">
            <w:pPr>
              <w:spacing w:before="60"/>
              <w:rPr>
                <w:szCs w:val="22"/>
              </w:rPr>
            </w:pPr>
            <w:r>
              <w:t>Signed By</w:t>
            </w:r>
          </w:p>
        </w:tc>
        <w:tc>
          <w:tcPr>
            <w:tcW w:w="6295" w:type="dxa"/>
          </w:tcPr>
          <w:p w14:paraId="1D151265" w14:textId="77777777" w:rsidR="00296E3D" w:rsidRPr="003A678B" w:rsidRDefault="00296E3D" w:rsidP="00333C64">
            <w:pPr>
              <w:spacing w:before="60"/>
              <w:rPr>
                <w:rFonts w:cs="Times New Roman"/>
              </w:rPr>
            </w:pPr>
            <w:r w:rsidRPr="003A678B">
              <w:rPr>
                <w:rFonts w:cs="Times New Roman"/>
              </w:rPr>
              <w:t>Leave blank</w:t>
            </w:r>
          </w:p>
        </w:tc>
      </w:tr>
      <w:tr w:rsidR="00296E3D" w:rsidRPr="005B61D3" w14:paraId="766248EB" w14:textId="77777777" w:rsidTr="00333C64">
        <w:tc>
          <w:tcPr>
            <w:tcW w:w="2705" w:type="dxa"/>
            <w:tcBorders>
              <w:bottom w:val="single" w:sz="4" w:space="0" w:color="000000" w:themeColor="text1"/>
            </w:tcBorders>
          </w:tcPr>
          <w:p w14:paraId="6B91D7B5" w14:textId="77777777" w:rsidR="00296E3D" w:rsidRPr="001C3FD0" w:rsidRDefault="00296E3D" w:rsidP="00333C64">
            <w:pPr>
              <w:spacing w:before="60"/>
              <w:rPr>
                <w:szCs w:val="22"/>
              </w:rPr>
            </w:pPr>
            <w:r>
              <w:t>Certificate Authority</w:t>
            </w:r>
          </w:p>
        </w:tc>
        <w:tc>
          <w:tcPr>
            <w:tcW w:w="6295" w:type="dxa"/>
            <w:tcBorders>
              <w:bottom w:val="single" w:sz="4" w:space="0" w:color="000000" w:themeColor="text1"/>
            </w:tcBorders>
          </w:tcPr>
          <w:p w14:paraId="550D32CA" w14:textId="258492CD" w:rsidR="00296E3D" w:rsidRPr="003A678B" w:rsidRDefault="003A678B" w:rsidP="00333C64">
            <w:pPr>
              <w:spacing w:before="60"/>
              <w:rPr>
                <w:rFonts w:cs="Times New Roman"/>
              </w:rPr>
            </w:pPr>
            <w:r w:rsidRPr="003A678B">
              <w:rPr>
                <w:rFonts w:cs="Times New Roman"/>
              </w:rPr>
              <w:t>Select the check box</w:t>
            </w:r>
          </w:p>
        </w:tc>
      </w:tr>
    </w:tbl>
    <w:p w14:paraId="339461E6" w14:textId="2C4F9BED" w:rsidR="00296E3D" w:rsidRDefault="00296E3D" w:rsidP="00410B05">
      <w:pPr>
        <w:pStyle w:val="ListParagraph"/>
        <w:numPr>
          <w:ilvl w:val="0"/>
          <w:numId w:val="111"/>
        </w:numPr>
      </w:pPr>
      <w:r>
        <w:t xml:space="preserve">Click </w:t>
      </w:r>
      <w:r w:rsidR="0035111F">
        <w:rPr>
          <w:noProof/>
        </w:rPr>
        <w:drawing>
          <wp:inline distT="0" distB="0" distL="0" distR="0" wp14:anchorId="051D98C9" wp14:editId="5B7B07A6">
            <wp:extent cx="771525" cy="352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71525" cy="352425"/>
                    </a:xfrm>
                    <a:prstGeom prst="rect">
                      <a:avLst/>
                    </a:prstGeom>
                  </pic:spPr>
                </pic:pic>
              </a:graphicData>
            </a:graphic>
          </wp:inline>
        </w:drawing>
      </w:r>
      <w:r>
        <w:t>.</w:t>
      </w:r>
    </w:p>
    <w:p w14:paraId="5E7C7837" w14:textId="70BE44D0" w:rsidR="00296E3D" w:rsidRDefault="00296E3D" w:rsidP="00410B05">
      <w:pPr>
        <w:pStyle w:val="ListParagraph"/>
        <w:numPr>
          <w:ilvl w:val="0"/>
          <w:numId w:val="111"/>
        </w:numPr>
      </w:pPr>
      <w:r>
        <w:t xml:space="preserve">Click </w:t>
      </w:r>
      <w:r w:rsidRPr="00BB62C1">
        <w:rPr>
          <w:b/>
        </w:rPr>
        <w:t>OK</w:t>
      </w:r>
      <w:r w:rsidR="00223222">
        <w:t xml:space="preserve"> to dismiss the </w:t>
      </w:r>
      <w:r w:rsidR="003A678B">
        <w:t>successful status</w:t>
      </w:r>
      <w:r w:rsidR="00223222">
        <w:t xml:space="preserve"> window.</w:t>
      </w:r>
    </w:p>
    <w:p w14:paraId="43ABA1E9" w14:textId="0D6528BA" w:rsidR="000039CE" w:rsidRDefault="000039CE" w:rsidP="00410B05">
      <w:pPr>
        <w:pStyle w:val="ListParagraph"/>
        <w:numPr>
          <w:ilvl w:val="0"/>
          <w:numId w:val="111"/>
        </w:numPr>
      </w:pPr>
      <w:r>
        <w:t xml:space="preserve">Click </w:t>
      </w:r>
      <w:r>
        <w:rPr>
          <w:noProof/>
        </w:rPr>
        <w:drawing>
          <wp:inline distT="0" distB="0" distL="0" distR="0" wp14:anchorId="0C806D6F" wp14:editId="35F2E56F">
            <wp:extent cx="647700" cy="247650"/>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7700" cy="247650"/>
                    </a:xfrm>
                    <a:prstGeom prst="rect">
                      <a:avLst/>
                    </a:prstGeom>
                  </pic:spPr>
                </pic:pic>
              </a:graphicData>
            </a:graphic>
          </wp:inline>
        </w:drawing>
      </w:r>
      <w:r>
        <w:t xml:space="preserve"> and create a</w:t>
      </w:r>
      <w:r w:rsidR="00C33BFF">
        <w:t>nother</w:t>
      </w:r>
      <w:r>
        <w:t xml:space="preserve"> certificate:</w:t>
      </w:r>
    </w:p>
    <w:tbl>
      <w:tblPr>
        <w:tblStyle w:val="TableGrid"/>
        <w:tblW w:w="9000" w:type="dxa"/>
        <w:tblInd w:w="355" w:type="dxa"/>
        <w:tblLook w:val="04A0" w:firstRow="1" w:lastRow="0" w:firstColumn="1" w:lastColumn="0" w:noHBand="0" w:noVBand="1"/>
      </w:tblPr>
      <w:tblGrid>
        <w:gridCol w:w="2705"/>
        <w:gridCol w:w="6295"/>
      </w:tblGrid>
      <w:tr w:rsidR="000039CE" w:rsidRPr="00733F7B" w14:paraId="2D85C7E1" w14:textId="77777777" w:rsidTr="009B44BE">
        <w:trPr>
          <w:trHeight w:val="269"/>
          <w:tblHeader/>
        </w:trPr>
        <w:tc>
          <w:tcPr>
            <w:tcW w:w="2705" w:type="dxa"/>
            <w:shd w:val="pct15" w:color="auto" w:fill="auto"/>
          </w:tcPr>
          <w:p w14:paraId="2A6F4528" w14:textId="77777777" w:rsidR="000039CE" w:rsidRPr="001C3FD0" w:rsidRDefault="000039CE" w:rsidP="009B44BE">
            <w:pPr>
              <w:spacing w:before="60"/>
              <w:rPr>
                <w:b/>
                <w:szCs w:val="22"/>
              </w:rPr>
            </w:pPr>
            <w:r w:rsidRPr="001C3FD0">
              <w:rPr>
                <w:b/>
                <w:szCs w:val="22"/>
              </w:rPr>
              <w:t>Parameter</w:t>
            </w:r>
          </w:p>
        </w:tc>
        <w:tc>
          <w:tcPr>
            <w:tcW w:w="6295" w:type="dxa"/>
            <w:shd w:val="pct15" w:color="auto" w:fill="auto"/>
          </w:tcPr>
          <w:p w14:paraId="09BCDD63" w14:textId="77777777" w:rsidR="000039CE" w:rsidRPr="001C3FD0" w:rsidRDefault="000039CE" w:rsidP="009B44BE">
            <w:pPr>
              <w:spacing w:before="60"/>
              <w:rPr>
                <w:rFonts w:asciiTheme="minorHAnsi" w:hAnsiTheme="minorHAnsi" w:cstheme="minorHAnsi"/>
                <w:b/>
                <w:szCs w:val="22"/>
              </w:rPr>
            </w:pPr>
            <w:r w:rsidRPr="001C3FD0">
              <w:rPr>
                <w:b/>
              </w:rPr>
              <w:t>Value</w:t>
            </w:r>
          </w:p>
        </w:tc>
      </w:tr>
      <w:tr w:rsidR="000039CE" w:rsidRPr="005B61D3" w14:paraId="344D7338" w14:textId="77777777" w:rsidTr="009B44BE">
        <w:tc>
          <w:tcPr>
            <w:tcW w:w="2705" w:type="dxa"/>
          </w:tcPr>
          <w:p w14:paraId="0051BCF6" w14:textId="77777777" w:rsidR="000039CE" w:rsidRPr="001C3FD0" w:rsidRDefault="000039CE" w:rsidP="009B44BE">
            <w:pPr>
              <w:spacing w:before="60"/>
              <w:rPr>
                <w:szCs w:val="22"/>
              </w:rPr>
            </w:pPr>
            <w:r>
              <w:t>Certificate Name</w:t>
            </w:r>
          </w:p>
        </w:tc>
        <w:tc>
          <w:tcPr>
            <w:tcW w:w="6295" w:type="dxa"/>
          </w:tcPr>
          <w:p w14:paraId="5ACAE203" w14:textId="72B14C31" w:rsidR="000039CE" w:rsidRPr="001C3FD0" w:rsidRDefault="000039CE" w:rsidP="009B44BE">
            <w:pPr>
              <w:spacing w:before="60"/>
              <w:rPr>
                <w:rFonts w:asciiTheme="minorHAnsi" w:hAnsiTheme="minorHAnsi" w:cstheme="minorHAnsi"/>
                <w:szCs w:val="22"/>
              </w:rPr>
            </w:pPr>
            <w:r>
              <w:rPr>
                <w:rFonts w:ascii="Courier New" w:hAnsi="Courier New" w:cs="Courier New"/>
              </w:rPr>
              <w:t>external-gw-portal</w:t>
            </w:r>
          </w:p>
        </w:tc>
      </w:tr>
      <w:tr w:rsidR="000039CE" w:rsidRPr="005B61D3" w14:paraId="23F6FA83" w14:textId="77777777" w:rsidTr="009B44BE">
        <w:tc>
          <w:tcPr>
            <w:tcW w:w="2705" w:type="dxa"/>
            <w:tcBorders>
              <w:bottom w:val="single" w:sz="4" w:space="0" w:color="000000" w:themeColor="text1"/>
            </w:tcBorders>
          </w:tcPr>
          <w:p w14:paraId="1A4A0350" w14:textId="77777777" w:rsidR="000039CE" w:rsidRPr="001C3FD0" w:rsidRDefault="000039CE" w:rsidP="009B44BE">
            <w:pPr>
              <w:spacing w:before="60"/>
              <w:rPr>
                <w:szCs w:val="22"/>
              </w:rPr>
            </w:pPr>
            <w:r>
              <w:t>Common Name</w:t>
            </w:r>
          </w:p>
        </w:tc>
        <w:tc>
          <w:tcPr>
            <w:tcW w:w="6295" w:type="dxa"/>
            <w:tcBorders>
              <w:bottom w:val="single" w:sz="4" w:space="0" w:color="000000" w:themeColor="text1"/>
            </w:tcBorders>
          </w:tcPr>
          <w:p w14:paraId="246DD0FB" w14:textId="13DA1152" w:rsidR="000039CE" w:rsidRPr="00223222" w:rsidRDefault="00C9366C" w:rsidP="000039CE">
            <w:pPr>
              <w:spacing w:before="60"/>
              <w:rPr>
                <w:rFonts w:ascii="Courier New" w:hAnsi="Courier New" w:cs="Courier New"/>
              </w:rPr>
            </w:pPr>
            <w:r>
              <w:rPr>
                <w:rFonts w:ascii="Courier New" w:hAnsi="Courier New" w:cs="Courier New"/>
              </w:rPr>
              <w:t>203.0.113.20</w:t>
            </w:r>
          </w:p>
        </w:tc>
      </w:tr>
      <w:tr w:rsidR="000039CE" w:rsidRPr="005B61D3" w14:paraId="72A6BCDA" w14:textId="77777777" w:rsidTr="009B44BE">
        <w:tc>
          <w:tcPr>
            <w:tcW w:w="2705" w:type="dxa"/>
          </w:tcPr>
          <w:p w14:paraId="54F53873" w14:textId="77777777" w:rsidR="000039CE" w:rsidRPr="001C3FD0" w:rsidRDefault="000039CE" w:rsidP="009B44BE">
            <w:pPr>
              <w:spacing w:before="60"/>
              <w:rPr>
                <w:szCs w:val="22"/>
              </w:rPr>
            </w:pPr>
            <w:r>
              <w:t>Signed By</w:t>
            </w:r>
          </w:p>
        </w:tc>
        <w:tc>
          <w:tcPr>
            <w:tcW w:w="6295" w:type="dxa"/>
          </w:tcPr>
          <w:p w14:paraId="5E836AD8" w14:textId="7B967562" w:rsidR="000039CE" w:rsidRPr="00757477" w:rsidRDefault="000039CE" w:rsidP="009B44BE">
            <w:pPr>
              <w:spacing w:before="60"/>
              <w:rPr>
                <w:rFonts w:cs="Times New Roman"/>
                <w:b/>
              </w:rPr>
            </w:pPr>
            <w:r w:rsidRPr="00757477">
              <w:rPr>
                <w:rFonts w:cs="Times New Roman"/>
                <w:b/>
              </w:rPr>
              <w:t>GlobalProtect</w:t>
            </w:r>
          </w:p>
        </w:tc>
      </w:tr>
    </w:tbl>
    <w:p w14:paraId="0A24D83F" w14:textId="77777777" w:rsidR="000039CE" w:rsidRDefault="000039CE" w:rsidP="00410B05">
      <w:pPr>
        <w:pStyle w:val="ListParagraph"/>
        <w:numPr>
          <w:ilvl w:val="0"/>
          <w:numId w:val="111"/>
        </w:numPr>
      </w:pPr>
      <w:r>
        <w:t xml:space="preserve">Click </w:t>
      </w:r>
      <w:r>
        <w:rPr>
          <w:noProof/>
        </w:rPr>
        <w:drawing>
          <wp:inline distT="0" distB="0" distL="0" distR="0" wp14:anchorId="4258B04F" wp14:editId="5F70B07F">
            <wp:extent cx="771525" cy="352425"/>
            <wp:effectExtent l="0" t="0" r="9525"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71525" cy="352425"/>
                    </a:xfrm>
                    <a:prstGeom prst="rect">
                      <a:avLst/>
                    </a:prstGeom>
                  </pic:spPr>
                </pic:pic>
              </a:graphicData>
            </a:graphic>
          </wp:inline>
        </w:drawing>
      </w:r>
      <w:r>
        <w:t>.</w:t>
      </w:r>
    </w:p>
    <w:p w14:paraId="4288931C" w14:textId="2FADE511" w:rsidR="000039CE" w:rsidRDefault="000039CE" w:rsidP="00410B05">
      <w:pPr>
        <w:pStyle w:val="ListParagraph"/>
        <w:numPr>
          <w:ilvl w:val="0"/>
          <w:numId w:val="111"/>
        </w:numPr>
      </w:pPr>
      <w:r>
        <w:t xml:space="preserve">Click </w:t>
      </w:r>
      <w:r w:rsidRPr="00BB62C1">
        <w:rPr>
          <w:b/>
        </w:rPr>
        <w:t>OK</w:t>
      </w:r>
      <w:r>
        <w:t xml:space="preserve"> to dismiss the </w:t>
      </w:r>
      <w:r w:rsidR="00757477">
        <w:t>successful status</w:t>
      </w:r>
      <w:r>
        <w:t xml:space="preserve"> window.</w:t>
      </w:r>
    </w:p>
    <w:p w14:paraId="2EEF4781" w14:textId="70170246" w:rsidR="000039CE" w:rsidRDefault="000039CE" w:rsidP="00410B05">
      <w:pPr>
        <w:pStyle w:val="ListParagraph"/>
        <w:numPr>
          <w:ilvl w:val="0"/>
          <w:numId w:val="111"/>
        </w:numPr>
      </w:pPr>
      <w:r>
        <w:t xml:space="preserve">Click </w:t>
      </w:r>
      <w:r>
        <w:rPr>
          <w:noProof/>
        </w:rPr>
        <w:drawing>
          <wp:inline distT="0" distB="0" distL="0" distR="0" wp14:anchorId="621564A1" wp14:editId="69C24CFA">
            <wp:extent cx="647700" cy="24765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7700" cy="247650"/>
                    </a:xfrm>
                    <a:prstGeom prst="rect">
                      <a:avLst/>
                    </a:prstGeom>
                  </pic:spPr>
                </pic:pic>
              </a:graphicData>
            </a:graphic>
          </wp:inline>
        </w:drawing>
      </w:r>
      <w:r>
        <w:t xml:space="preserve"> and create a</w:t>
      </w:r>
      <w:r w:rsidR="00C33BFF">
        <w:t>nother</w:t>
      </w:r>
      <w:r>
        <w:t xml:space="preserve"> certificate:</w:t>
      </w:r>
    </w:p>
    <w:tbl>
      <w:tblPr>
        <w:tblStyle w:val="TableGrid"/>
        <w:tblW w:w="9000" w:type="dxa"/>
        <w:tblInd w:w="355" w:type="dxa"/>
        <w:tblLook w:val="04A0" w:firstRow="1" w:lastRow="0" w:firstColumn="1" w:lastColumn="0" w:noHBand="0" w:noVBand="1"/>
      </w:tblPr>
      <w:tblGrid>
        <w:gridCol w:w="2705"/>
        <w:gridCol w:w="6295"/>
      </w:tblGrid>
      <w:tr w:rsidR="000039CE" w:rsidRPr="00733F7B" w14:paraId="009D5554" w14:textId="77777777" w:rsidTr="009B44BE">
        <w:trPr>
          <w:trHeight w:val="269"/>
          <w:tblHeader/>
        </w:trPr>
        <w:tc>
          <w:tcPr>
            <w:tcW w:w="2705" w:type="dxa"/>
            <w:shd w:val="pct15" w:color="auto" w:fill="auto"/>
          </w:tcPr>
          <w:p w14:paraId="2C96F582" w14:textId="77777777" w:rsidR="000039CE" w:rsidRPr="001C3FD0" w:rsidRDefault="000039CE" w:rsidP="009B44BE">
            <w:pPr>
              <w:spacing w:before="60"/>
              <w:rPr>
                <w:b/>
                <w:szCs w:val="22"/>
              </w:rPr>
            </w:pPr>
            <w:r w:rsidRPr="001C3FD0">
              <w:rPr>
                <w:b/>
                <w:szCs w:val="22"/>
              </w:rPr>
              <w:t>Parameter</w:t>
            </w:r>
          </w:p>
        </w:tc>
        <w:tc>
          <w:tcPr>
            <w:tcW w:w="6295" w:type="dxa"/>
            <w:shd w:val="pct15" w:color="auto" w:fill="auto"/>
          </w:tcPr>
          <w:p w14:paraId="3655474E" w14:textId="77777777" w:rsidR="000039CE" w:rsidRPr="001C3FD0" w:rsidRDefault="000039CE" w:rsidP="009B44BE">
            <w:pPr>
              <w:spacing w:before="60"/>
              <w:rPr>
                <w:rFonts w:asciiTheme="minorHAnsi" w:hAnsiTheme="minorHAnsi" w:cstheme="minorHAnsi"/>
                <w:b/>
                <w:szCs w:val="22"/>
              </w:rPr>
            </w:pPr>
            <w:r w:rsidRPr="001C3FD0">
              <w:rPr>
                <w:b/>
              </w:rPr>
              <w:t>Value</w:t>
            </w:r>
          </w:p>
        </w:tc>
      </w:tr>
      <w:tr w:rsidR="000039CE" w:rsidRPr="005B61D3" w14:paraId="1A7AB964" w14:textId="77777777" w:rsidTr="009B44BE">
        <w:tc>
          <w:tcPr>
            <w:tcW w:w="2705" w:type="dxa"/>
          </w:tcPr>
          <w:p w14:paraId="2EDF30C3" w14:textId="77777777" w:rsidR="000039CE" w:rsidRPr="001C3FD0" w:rsidRDefault="000039CE" w:rsidP="009B44BE">
            <w:pPr>
              <w:spacing w:before="60"/>
              <w:rPr>
                <w:szCs w:val="22"/>
              </w:rPr>
            </w:pPr>
            <w:r>
              <w:t>Certificate Name</w:t>
            </w:r>
          </w:p>
        </w:tc>
        <w:tc>
          <w:tcPr>
            <w:tcW w:w="6295" w:type="dxa"/>
          </w:tcPr>
          <w:p w14:paraId="435E79FD" w14:textId="777FBFC3" w:rsidR="000039CE" w:rsidRPr="001C3FD0" w:rsidRDefault="000039CE" w:rsidP="009B44BE">
            <w:pPr>
              <w:spacing w:before="60"/>
              <w:rPr>
                <w:rFonts w:asciiTheme="minorHAnsi" w:hAnsiTheme="minorHAnsi" w:cstheme="minorHAnsi"/>
                <w:szCs w:val="22"/>
              </w:rPr>
            </w:pPr>
            <w:r>
              <w:rPr>
                <w:rFonts w:ascii="Courier New" w:hAnsi="Courier New" w:cs="Courier New"/>
              </w:rPr>
              <w:t>internal-gw</w:t>
            </w:r>
          </w:p>
        </w:tc>
      </w:tr>
      <w:tr w:rsidR="000039CE" w:rsidRPr="005B61D3" w14:paraId="260E4C35" w14:textId="77777777" w:rsidTr="009B44BE">
        <w:tc>
          <w:tcPr>
            <w:tcW w:w="2705" w:type="dxa"/>
            <w:tcBorders>
              <w:bottom w:val="single" w:sz="4" w:space="0" w:color="000000" w:themeColor="text1"/>
            </w:tcBorders>
          </w:tcPr>
          <w:p w14:paraId="7126DE48" w14:textId="77777777" w:rsidR="000039CE" w:rsidRPr="001C3FD0" w:rsidRDefault="000039CE" w:rsidP="009B44BE">
            <w:pPr>
              <w:spacing w:before="60"/>
              <w:rPr>
                <w:szCs w:val="22"/>
              </w:rPr>
            </w:pPr>
            <w:r>
              <w:t>Common Name</w:t>
            </w:r>
          </w:p>
        </w:tc>
        <w:tc>
          <w:tcPr>
            <w:tcW w:w="6295" w:type="dxa"/>
            <w:tcBorders>
              <w:bottom w:val="single" w:sz="4" w:space="0" w:color="000000" w:themeColor="text1"/>
            </w:tcBorders>
          </w:tcPr>
          <w:p w14:paraId="7B2A6FC1" w14:textId="1747C8AF" w:rsidR="000039CE" w:rsidRPr="00223222" w:rsidRDefault="000039CE" w:rsidP="009B44BE">
            <w:pPr>
              <w:spacing w:before="60"/>
              <w:rPr>
                <w:rFonts w:ascii="Courier New" w:hAnsi="Courier New" w:cs="Courier New"/>
              </w:rPr>
            </w:pPr>
            <w:r>
              <w:rPr>
                <w:rFonts w:ascii="Courier New" w:hAnsi="Courier New" w:cs="Courier New"/>
              </w:rPr>
              <w:t>192.168.2.1</w:t>
            </w:r>
          </w:p>
        </w:tc>
      </w:tr>
      <w:tr w:rsidR="000039CE" w:rsidRPr="005B61D3" w14:paraId="573B0CF3" w14:textId="77777777" w:rsidTr="009B44BE">
        <w:tc>
          <w:tcPr>
            <w:tcW w:w="2705" w:type="dxa"/>
          </w:tcPr>
          <w:p w14:paraId="0D8E41EF" w14:textId="77777777" w:rsidR="000039CE" w:rsidRPr="001C3FD0" w:rsidRDefault="000039CE" w:rsidP="009B44BE">
            <w:pPr>
              <w:spacing w:before="60"/>
              <w:rPr>
                <w:szCs w:val="22"/>
              </w:rPr>
            </w:pPr>
            <w:r>
              <w:t>Signed By</w:t>
            </w:r>
          </w:p>
        </w:tc>
        <w:tc>
          <w:tcPr>
            <w:tcW w:w="6295" w:type="dxa"/>
          </w:tcPr>
          <w:p w14:paraId="2584158A" w14:textId="26224F84" w:rsidR="000039CE" w:rsidRPr="00A6563A" w:rsidRDefault="000039CE" w:rsidP="009B44BE">
            <w:pPr>
              <w:spacing w:before="60"/>
              <w:rPr>
                <w:rFonts w:cs="Times New Roman"/>
                <w:b/>
              </w:rPr>
            </w:pPr>
            <w:r w:rsidRPr="00A6563A">
              <w:rPr>
                <w:rFonts w:cs="Times New Roman"/>
                <w:b/>
              </w:rPr>
              <w:t>GlobalProtect</w:t>
            </w:r>
          </w:p>
        </w:tc>
      </w:tr>
    </w:tbl>
    <w:p w14:paraId="0F6C9A80" w14:textId="77777777" w:rsidR="000039CE" w:rsidRDefault="000039CE" w:rsidP="00410B05">
      <w:pPr>
        <w:pStyle w:val="ListParagraph"/>
        <w:numPr>
          <w:ilvl w:val="0"/>
          <w:numId w:val="111"/>
        </w:numPr>
      </w:pPr>
      <w:r>
        <w:lastRenderedPageBreak/>
        <w:t xml:space="preserve">Click </w:t>
      </w:r>
      <w:r>
        <w:rPr>
          <w:noProof/>
        </w:rPr>
        <w:drawing>
          <wp:inline distT="0" distB="0" distL="0" distR="0" wp14:anchorId="5E100084" wp14:editId="26F09ECC">
            <wp:extent cx="771525" cy="35242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71525" cy="352425"/>
                    </a:xfrm>
                    <a:prstGeom prst="rect">
                      <a:avLst/>
                    </a:prstGeom>
                  </pic:spPr>
                </pic:pic>
              </a:graphicData>
            </a:graphic>
          </wp:inline>
        </w:drawing>
      </w:r>
      <w:r>
        <w:t>.</w:t>
      </w:r>
    </w:p>
    <w:p w14:paraId="546FDA45" w14:textId="3565C710" w:rsidR="000039CE" w:rsidRDefault="000039CE" w:rsidP="00410B05">
      <w:pPr>
        <w:pStyle w:val="ListParagraph"/>
        <w:numPr>
          <w:ilvl w:val="0"/>
          <w:numId w:val="111"/>
        </w:numPr>
      </w:pPr>
      <w:r>
        <w:t xml:space="preserve">Click </w:t>
      </w:r>
      <w:r w:rsidRPr="00BB62C1">
        <w:rPr>
          <w:b/>
        </w:rPr>
        <w:t>OK</w:t>
      </w:r>
      <w:r w:rsidR="00A6563A">
        <w:t xml:space="preserve"> to dismiss the s</w:t>
      </w:r>
      <w:r>
        <w:t>uccess</w:t>
      </w:r>
      <w:r w:rsidR="00A6563A">
        <w:t>ful status</w:t>
      </w:r>
      <w:r>
        <w:t xml:space="preserve"> window.</w:t>
      </w:r>
    </w:p>
    <w:p w14:paraId="244A4A6A" w14:textId="04961CC4" w:rsidR="00296E3D" w:rsidRDefault="000C4C73" w:rsidP="00296E3D">
      <w:pPr>
        <w:pStyle w:val="Heading2"/>
      </w:pPr>
      <w:bookmarkStart w:id="132" w:name="_Toc461027342"/>
      <w:bookmarkStart w:id="133" w:name="_Toc474939166"/>
      <w:r>
        <w:t>10.</w:t>
      </w:r>
      <w:r w:rsidR="005773E7">
        <w:t>3</w:t>
      </w:r>
      <w:r w:rsidR="004414D4">
        <w:t xml:space="preserve"> C</w:t>
      </w:r>
      <w:r w:rsidR="00296E3D">
        <w:t>onfigure the SSL-TLS Service Profile</w:t>
      </w:r>
      <w:bookmarkEnd w:id="132"/>
      <w:bookmarkEnd w:id="133"/>
    </w:p>
    <w:p w14:paraId="51158FBC" w14:textId="7BA4AE71" w:rsidR="00296E3D" w:rsidRDefault="00C9366C" w:rsidP="00410B05">
      <w:pPr>
        <w:pStyle w:val="ListParagraph"/>
        <w:numPr>
          <w:ilvl w:val="0"/>
          <w:numId w:val="93"/>
        </w:numPr>
      </w:pPr>
      <w:r>
        <w:t xml:space="preserve">Select </w:t>
      </w:r>
      <w:r w:rsidR="00296E3D" w:rsidRPr="00BB62C1">
        <w:rPr>
          <w:b/>
        </w:rPr>
        <w:t>Device &gt; Certificate Management &gt; SSL/TLS Service Profile</w:t>
      </w:r>
      <w:r w:rsidR="00296E3D">
        <w:t>.</w:t>
      </w:r>
      <w:r w:rsidR="00792055" w:rsidRPr="00792055">
        <w:rPr>
          <w:noProof/>
        </w:rPr>
        <w:t xml:space="preserve"> </w:t>
      </w:r>
      <w:r w:rsidR="00792055">
        <w:rPr>
          <w:noProof/>
        </w:rPr>
        <w:drawing>
          <wp:inline distT="0" distB="0" distL="0" distR="0" wp14:anchorId="0D79430B" wp14:editId="000DC515">
            <wp:extent cx="1647825" cy="1809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47825" cy="180975"/>
                    </a:xfrm>
                    <a:prstGeom prst="rect">
                      <a:avLst/>
                    </a:prstGeom>
                  </pic:spPr>
                </pic:pic>
              </a:graphicData>
            </a:graphic>
          </wp:inline>
        </w:drawing>
      </w:r>
    </w:p>
    <w:p w14:paraId="43380739" w14:textId="34FD816A" w:rsidR="00296E3D" w:rsidRDefault="00296E3D" w:rsidP="00410B05">
      <w:pPr>
        <w:pStyle w:val="ListParagraph"/>
        <w:numPr>
          <w:ilvl w:val="0"/>
          <w:numId w:val="93"/>
        </w:numPr>
      </w:pPr>
      <w:r>
        <w:t xml:space="preserve">Click </w:t>
      </w:r>
      <w:r w:rsidR="00792055">
        <w:rPr>
          <w:noProof/>
        </w:rPr>
        <w:drawing>
          <wp:inline distT="0" distB="0" distL="0" distR="0" wp14:anchorId="4A3437DE" wp14:editId="50502819">
            <wp:extent cx="476250" cy="2381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792055">
        <w:t xml:space="preserve"> </w:t>
      </w:r>
      <w:r>
        <w:t xml:space="preserve">and create an SSL/TLS </w:t>
      </w:r>
      <w:r w:rsidR="00DE7FF6">
        <w:t xml:space="preserve">Service </w:t>
      </w:r>
      <w:r>
        <w:t>Profile:</w:t>
      </w:r>
    </w:p>
    <w:tbl>
      <w:tblPr>
        <w:tblStyle w:val="TableGrid"/>
        <w:tblW w:w="9000" w:type="dxa"/>
        <w:tblInd w:w="355" w:type="dxa"/>
        <w:tblLook w:val="04A0" w:firstRow="1" w:lastRow="0" w:firstColumn="1" w:lastColumn="0" w:noHBand="0" w:noVBand="1"/>
      </w:tblPr>
      <w:tblGrid>
        <w:gridCol w:w="2705"/>
        <w:gridCol w:w="6295"/>
      </w:tblGrid>
      <w:tr w:rsidR="00296E3D" w:rsidRPr="00733F7B" w14:paraId="48CC5767" w14:textId="77777777" w:rsidTr="00333C64">
        <w:trPr>
          <w:trHeight w:val="269"/>
          <w:tblHeader/>
        </w:trPr>
        <w:tc>
          <w:tcPr>
            <w:tcW w:w="2705" w:type="dxa"/>
            <w:shd w:val="pct15" w:color="auto" w:fill="auto"/>
          </w:tcPr>
          <w:p w14:paraId="5779ED13"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7B88C3CC"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6D22E9B3" w14:textId="77777777" w:rsidTr="00333C64">
        <w:tc>
          <w:tcPr>
            <w:tcW w:w="2705" w:type="dxa"/>
            <w:tcBorders>
              <w:bottom w:val="single" w:sz="4" w:space="0" w:color="000000" w:themeColor="text1"/>
            </w:tcBorders>
          </w:tcPr>
          <w:p w14:paraId="6241F2A4" w14:textId="77777777" w:rsidR="00296E3D" w:rsidRPr="001C3FD0" w:rsidRDefault="00296E3D" w:rsidP="00333C64">
            <w:pPr>
              <w:spacing w:before="60"/>
              <w:rPr>
                <w:szCs w:val="24"/>
              </w:rPr>
            </w:pPr>
            <w:r>
              <w:t>Name</w:t>
            </w:r>
          </w:p>
        </w:tc>
        <w:tc>
          <w:tcPr>
            <w:tcW w:w="6295" w:type="dxa"/>
            <w:tcBorders>
              <w:bottom w:val="single" w:sz="4" w:space="0" w:color="000000" w:themeColor="text1"/>
            </w:tcBorders>
          </w:tcPr>
          <w:p w14:paraId="170670D2" w14:textId="0B2DF691" w:rsidR="00296E3D" w:rsidRPr="001C3FD0" w:rsidRDefault="008C1BB5" w:rsidP="00333C64">
            <w:pPr>
              <w:spacing w:before="60"/>
              <w:rPr>
                <w:b/>
                <w:szCs w:val="24"/>
              </w:rPr>
            </w:pPr>
            <w:r>
              <w:rPr>
                <w:rFonts w:ascii="Courier New" w:hAnsi="Courier New" w:cs="Courier New"/>
              </w:rPr>
              <w:t>external-gw-portal</w:t>
            </w:r>
          </w:p>
        </w:tc>
      </w:tr>
      <w:tr w:rsidR="00296E3D" w:rsidRPr="005B1C38" w14:paraId="6B8AEC37" w14:textId="77777777" w:rsidTr="00333C64">
        <w:tc>
          <w:tcPr>
            <w:tcW w:w="2705" w:type="dxa"/>
            <w:tcBorders>
              <w:bottom w:val="single" w:sz="4" w:space="0" w:color="000000" w:themeColor="text1"/>
            </w:tcBorders>
          </w:tcPr>
          <w:p w14:paraId="6F6C67D1" w14:textId="77777777" w:rsidR="00296E3D" w:rsidRPr="001C3FD0" w:rsidRDefault="00296E3D" w:rsidP="00333C64">
            <w:pPr>
              <w:spacing w:before="60"/>
              <w:rPr>
                <w:szCs w:val="24"/>
              </w:rPr>
            </w:pPr>
            <w:r>
              <w:t xml:space="preserve">Certificate </w:t>
            </w:r>
          </w:p>
        </w:tc>
        <w:tc>
          <w:tcPr>
            <w:tcW w:w="6295" w:type="dxa"/>
            <w:tcBorders>
              <w:bottom w:val="single" w:sz="4" w:space="0" w:color="000000" w:themeColor="text1"/>
            </w:tcBorders>
          </w:tcPr>
          <w:p w14:paraId="2CD7BD6E" w14:textId="30D1987E" w:rsidR="00296E3D" w:rsidRPr="00247297" w:rsidRDefault="00247297" w:rsidP="00333C64">
            <w:pPr>
              <w:spacing w:before="60"/>
              <w:rPr>
                <w:rFonts w:cs="Times New Roman"/>
                <w:b/>
                <w:szCs w:val="24"/>
              </w:rPr>
            </w:pPr>
            <w:r w:rsidRPr="00247297">
              <w:rPr>
                <w:rFonts w:cs="Times New Roman"/>
                <w:b/>
              </w:rPr>
              <w:t>e</w:t>
            </w:r>
            <w:r w:rsidR="008C1BB5" w:rsidRPr="00247297">
              <w:rPr>
                <w:rFonts w:cs="Times New Roman"/>
                <w:b/>
              </w:rPr>
              <w:t>xternal-gw-portal</w:t>
            </w:r>
          </w:p>
        </w:tc>
      </w:tr>
    </w:tbl>
    <w:p w14:paraId="4B94F038" w14:textId="4A80D895" w:rsidR="00296E3D" w:rsidRDefault="00296E3D" w:rsidP="00410B05">
      <w:pPr>
        <w:pStyle w:val="ListParagraph"/>
        <w:numPr>
          <w:ilvl w:val="0"/>
          <w:numId w:val="93"/>
        </w:numPr>
      </w:pPr>
      <w:r>
        <w:t xml:space="preserve">Click </w:t>
      </w:r>
      <w:r w:rsidR="00247297" w:rsidRPr="00247297">
        <w:rPr>
          <w:b/>
          <w:noProof/>
        </w:rPr>
        <w:t>OK</w:t>
      </w:r>
      <w:r>
        <w:t>.</w:t>
      </w:r>
    </w:p>
    <w:p w14:paraId="2913A23F" w14:textId="19798C71" w:rsidR="008C1BB5" w:rsidRDefault="008C1BB5" w:rsidP="00410B05">
      <w:pPr>
        <w:pStyle w:val="ListParagraph"/>
        <w:numPr>
          <w:ilvl w:val="0"/>
          <w:numId w:val="93"/>
        </w:numPr>
      </w:pPr>
      <w:r>
        <w:t xml:space="preserve">Click </w:t>
      </w:r>
      <w:r>
        <w:rPr>
          <w:noProof/>
        </w:rPr>
        <w:drawing>
          <wp:inline distT="0" distB="0" distL="0" distR="0" wp14:anchorId="42D6D4CE" wp14:editId="46AECE22">
            <wp:extent cx="476250" cy="238125"/>
            <wp:effectExtent l="0" t="0" r="0" b="952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and create an SSL/TLS </w:t>
      </w:r>
      <w:r w:rsidR="00DE7FF6">
        <w:t xml:space="preserve">Service </w:t>
      </w:r>
      <w:r>
        <w:t>Profile:</w:t>
      </w:r>
    </w:p>
    <w:tbl>
      <w:tblPr>
        <w:tblStyle w:val="TableGrid"/>
        <w:tblW w:w="9000" w:type="dxa"/>
        <w:tblInd w:w="355" w:type="dxa"/>
        <w:tblLook w:val="04A0" w:firstRow="1" w:lastRow="0" w:firstColumn="1" w:lastColumn="0" w:noHBand="0" w:noVBand="1"/>
      </w:tblPr>
      <w:tblGrid>
        <w:gridCol w:w="2705"/>
        <w:gridCol w:w="6295"/>
      </w:tblGrid>
      <w:tr w:rsidR="008C1BB5" w:rsidRPr="00733F7B" w14:paraId="4A273E4E" w14:textId="77777777" w:rsidTr="009B44BE">
        <w:trPr>
          <w:trHeight w:val="269"/>
          <w:tblHeader/>
        </w:trPr>
        <w:tc>
          <w:tcPr>
            <w:tcW w:w="2705" w:type="dxa"/>
            <w:shd w:val="pct15" w:color="auto" w:fill="auto"/>
          </w:tcPr>
          <w:p w14:paraId="71440B19" w14:textId="77777777" w:rsidR="008C1BB5" w:rsidRPr="001C3FD0" w:rsidRDefault="008C1BB5" w:rsidP="009B44BE">
            <w:pPr>
              <w:spacing w:before="60"/>
              <w:rPr>
                <w:b/>
                <w:szCs w:val="24"/>
              </w:rPr>
            </w:pPr>
            <w:r w:rsidRPr="001C3FD0">
              <w:rPr>
                <w:b/>
                <w:szCs w:val="24"/>
              </w:rPr>
              <w:t>Parameter</w:t>
            </w:r>
          </w:p>
        </w:tc>
        <w:tc>
          <w:tcPr>
            <w:tcW w:w="6295" w:type="dxa"/>
            <w:shd w:val="pct15" w:color="auto" w:fill="auto"/>
          </w:tcPr>
          <w:p w14:paraId="5A6AB178" w14:textId="77777777" w:rsidR="008C1BB5" w:rsidRPr="001C3FD0" w:rsidRDefault="008C1BB5" w:rsidP="009B44BE">
            <w:pPr>
              <w:spacing w:before="60"/>
              <w:rPr>
                <w:rFonts w:asciiTheme="minorHAnsi" w:hAnsiTheme="minorHAnsi" w:cstheme="minorHAnsi"/>
                <w:b/>
                <w:szCs w:val="24"/>
              </w:rPr>
            </w:pPr>
            <w:r w:rsidRPr="001C3FD0">
              <w:rPr>
                <w:b/>
                <w:szCs w:val="24"/>
              </w:rPr>
              <w:t>Value</w:t>
            </w:r>
          </w:p>
        </w:tc>
      </w:tr>
      <w:tr w:rsidR="008C1BB5" w:rsidRPr="005B1C38" w14:paraId="3C392B33" w14:textId="77777777" w:rsidTr="009B44BE">
        <w:tc>
          <w:tcPr>
            <w:tcW w:w="2705" w:type="dxa"/>
            <w:tcBorders>
              <w:bottom w:val="single" w:sz="4" w:space="0" w:color="000000" w:themeColor="text1"/>
            </w:tcBorders>
          </w:tcPr>
          <w:p w14:paraId="5E8E1DE3" w14:textId="77777777" w:rsidR="008C1BB5" w:rsidRPr="001C3FD0" w:rsidRDefault="008C1BB5" w:rsidP="009B44BE">
            <w:pPr>
              <w:spacing w:before="60"/>
              <w:rPr>
                <w:szCs w:val="24"/>
              </w:rPr>
            </w:pPr>
            <w:r>
              <w:t>Name</w:t>
            </w:r>
          </w:p>
        </w:tc>
        <w:tc>
          <w:tcPr>
            <w:tcW w:w="6295" w:type="dxa"/>
            <w:tcBorders>
              <w:bottom w:val="single" w:sz="4" w:space="0" w:color="000000" w:themeColor="text1"/>
            </w:tcBorders>
          </w:tcPr>
          <w:p w14:paraId="0D1D685B" w14:textId="605C277E" w:rsidR="008C1BB5" w:rsidRPr="001C3FD0" w:rsidRDefault="008C1BB5" w:rsidP="009B44BE">
            <w:pPr>
              <w:spacing w:before="60"/>
              <w:rPr>
                <w:b/>
                <w:szCs w:val="24"/>
              </w:rPr>
            </w:pPr>
            <w:r>
              <w:rPr>
                <w:rFonts w:ascii="Courier New" w:hAnsi="Courier New" w:cs="Courier New"/>
              </w:rPr>
              <w:t>internal-gw</w:t>
            </w:r>
          </w:p>
        </w:tc>
      </w:tr>
      <w:tr w:rsidR="008C1BB5" w:rsidRPr="005B1C38" w14:paraId="6771CEB1" w14:textId="77777777" w:rsidTr="009B44BE">
        <w:tc>
          <w:tcPr>
            <w:tcW w:w="2705" w:type="dxa"/>
            <w:tcBorders>
              <w:bottom w:val="single" w:sz="4" w:space="0" w:color="000000" w:themeColor="text1"/>
            </w:tcBorders>
          </w:tcPr>
          <w:p w14:paraId="783B0995" w14:textId="77777777" w:rsidR="008C1BB5" w:rsidRPr="001C3FD0" w:rsidRDefault="008C1BB5" w:rsidP="009B44BE">
            <w:pPr>
              <w:spacing w:before="60"/>
              <w:rPr>
                <w:szCs w:val="24"/>
              </w:rPr>
            </w:pPr>
            <w:r>
              <w:t xml:space="preserve">Certificate </w:t>
            </w:r>
          </w:p>
        </w:tc>
        <w:tc>
          <w:tcPr>
            <w:tcW w:w="6295" w:type="dxa"/>
            <w:tcBorders>
              <w:bottom w:val="single" w:sz="4" w:space="0" w:color="000000" w:themeColor="text1"/>
            </w:tcBorders>
          </w:tcPr>
          <w:p w14:paraId="0BEB92F7" w14:textId="2840E089" w:rsidR="008C1BB5" w:rsidRPr="00247297" w:rsidRDefault="008C1BB5" w:rsidP="009B44BE">
            <w:pPr>
              <w:spacing w:before="60"/>
              <w:rPr>
                <w:rFonts w:cs="Times New Roman"/>
                <w:b/>
                <w:szCs w:val="24"/>
              </w:rPr>
            </w:pPr>
            <w:r w:rsidRPr="00247297">
              <w:rPr>
                <w:rFonts w:cs="Times New Roman"/>
                <w:b/>
              </w:rPr>
              <w:t>internal-gw</w:t>
            </w:r>
          </w:p>
        </w:tc>
      </w:tr>
    </w:tbl>
    <w:p w14:paraId="141348A6" w14:textId="0D4C16E0" w:rsidR="008C1BB5" w:rsidRDefault="008C1BB5" w:rsidP="00410B05">
      <w:pPr>
        <w:pStyle w:val="ListParagraph"/>
        <w:numPr>
          <w:ilvl w:val="0"/>
          <w:numId w:val="93"/>
        </w:numPr>
      </w:pPr>
      <w:r>
        <w:t xml:space="preserve">Click </w:t>
      </w:r>
      <w:r w:rsidR="00247297" w:rsidRPr="00247297">
        <w:rPr>
          <w:b/>
          <w:noProof/>
        </w:rPr>
        <w:t>OK</w:t>
      </w:r>
      <w:r>
        <w:t>.</w:t>
      </w:r>
    </w:p>
    <w:p w14:paraId="4E785D48" w14:textId="1356724D" w:rsidR="00223222" w:rsidRDefault="000C4C73" w:rsidP="00223222">
      <w:pPr>
        <w:pStyle w:val="Heading2"/>
      </w:pPr>
      <w:bookmarkStart w:id="134" w:name="_Toc474939167"/>
      <w:r>
        <w:t>10.</w:t>
      </w:r>
      <w:r w:rsidR="005773E7">
        <w:t>4</w:t>
      </w:r>
      <w:r w:rsidR="00223222">
        <w:t xml:space="preserve"> Configure the LDAP Server Profile</w:t>
      </w:r>
      <w:bookmarkEnd w:id="134"/>
    </w:p>
    <w:p w14:paraId="0764C072" w14:textId="16AAEDDD" w:rsidR="00223222" w:rsidRPr="00223222" w:rsidRDefault="002D4DC7" w:rsidP="00223222">
      <w:r>
        <w:t>Do not perform</w:t>
      </w:r>
      <w:r w:rsidR="00223222">
        <w:t xml:space="preserve"> this </w:t>
      </w:r>
      <w:r w:rsidR="00BB7619">
        <w:t>task</w:t>
      </w:r>
      <w:r w:rsidR="00223222">
        <w:t xml:space="preserve"> if </w:t>
      </w:r>
      <w:r w:rsidR="00DE7FF6">
        <w:t>an LDAP Server P</w:t>
      </w:r>
      <w:r w:rsidR="00223222">
        <w:t>rofile exists.</w:t>
      </w:r>
    </w:p>
    <w:p w14:paraId="7A9F6965" w14:textId="6C120909" w:rsidR="00223222" w:rsidRDefault="00A32517" w:rsidP="00410B05">
      <w:pPr>
        <w:pStyle w:val="ListParagraph"/>
        <w:numPr>
          <w:ilvl w:val="0"/>
          <w:numId w:val="113"/>
        </w:numPr>
      </w:pPr>
      <w:r>
        <w:t>In the WebUI</w:t>
      </w:r>
      <w:r w:rsidR="00223222">
        <w:t xml:space="preserve"> select </w:t>
      </w:r>
      <w:r w:rsidR="00223222" w:rsidRPr="005A3688">
        <w:rPr>
          <w:b/>
        </w:rPr>
        <w:t>Device &gt; Server Profiles &gt; LDAP</w:t>
      </w:r>
      <w:r w:rsidR="00223222">
        <w:t xml:space="preserve">. </w:t>
      </w:r>
      <w:r w:rsidR="00223222">
        <w:rPr>
          <w:noProof/>
        </w:rPr>
        <w:drawing>
          <wp:inline distT="0" distB="0" distL="0" distR="0" wp14:anchorId="08869074" wp14:editId="2D605CA0">
            <wp:extent cx="476250" cy="16192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6250" cy="161925"/>
                    </a:xfrm>
                    <a:prstGeom prst="rect">
                      <a:avLst/>
                    </a:prstGeom>
                  </pic:spPr>
                </pic:pic>
              </a:graphicData>
            </a:graphic>
          </wp:inline>
        </w:drawing>
      </w:r>
    </w:p>
    <w:p w14:paraId="509B4A84" w14:textId="45066A85" w:rsidR="00223222" w:rsidRDefault="00223222" w:rsidP="00410B05">
      <w:pPr>
        <w:pStyle w:val="ListParagraph"/>
        <w:numPr>
          <w:ilvl w:val="0"/>
          <w:numId w:val="113"/>
        </w:numPr>
      </w:pPr>
      <w:r>
        <w:t xml:space="preserve">Click </w:t>
      </w:r>
      <w:r>
        <w:rPr>
          <w:noProof/>
        </w:rPr>
        <w:drawing>
          <wp:inline distT="0" distB="0" distL="0" distR="0" wp14:anchorId="64CE3F96" wp14:editId="576A590C">
            <wp:extent cx="409575" cy="238125"/>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9575" cy="238125"/>
                    </a:xfrm>
                    <a:prstGeom prst="rect">
                      <a:avLst/>
                    </a:prstGeom>
                  </pic:spPr>
                </pic:pic>
              </a:graphicData>
            </a:graphic>
          </wp:inline>
        </w:drawing>
      </w:r>
      <w:r w:rsidR="00A32517">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23222" w:rsidRPr="00733F7B" w14:paraId="071B561B" w14:textId="77777777" w:rsidTr="00CF69FB">
        <w:trPr>
          <w:trHeight w:val="269"/>
          <w:tblHeader/>
        </w:trPr>
        <w:tc>
          <w:tcPr>
            <w:tcW w:w="2705" w:type="dxa"/>
            <w:shd w:val="pct15" w:color="auto" w:fill="auto"/>
          </w:tcPr>
          <w:p w14:paraId="7086897C" w14:textId="77777777" w:rsidR="00223222" w:rsidRPr="001C3FD0" w:rsidRDefault="00223222" w:rsidP="00CF69FB">
            <w:pPr>
              <w:spacing w:before="60"/>
              <w:rPr>
                <w:b/>
                <w:szCs w:val="24"/>
              </w:rPr>
            </w:pPr>
            <w:r w:rsidRPr="001C3FD0">
              <w:rPr>
                <w:b/>
                <w:szCs w:val="24"/>
              </w:rPr>
              <w:t>Parameter</w:t>
            </w:r>
          </w:p>
        </w:tc>
        <w:tc>
          <w:tcPr>
            <w:tcW w:w="6295" w:type="dxa"/>
            <w:shd w:val="pct15" w:color="auto" w:fill="auto"/>
          </w:tcPr>
          <w:p w14:paraId="74554A96" w14:textId="77777777" w:rsidR="00223222" w:rsidRPr="001C3FD0" w:rsidRDefault="00223222" w:rsidP="00CF69FB">
            <w:pPr>
              <w:spacing w:before="60"/>
              <w:rPr>
                <w:rFonts w:asciiTheme="minorHAnsi" w:hAnsiTheme="minorHAnsi" w:cstheme="minorHAnsi"/>
                <w:b/>
                <w:szCs w:val="24"/>
              </w:rPr>
            </w:pPr>
            <w:r w:rsidRPr="001C3FD0">
              <w:rPr>
                <w:b/>
                <w:szCs w:val="24"/>
              </w:rPr>
              <w:t>Value</w:t>
            </w:r>
          </w:p>
        </w:tc>
      </w:tr>
      <w:tr w:rsidR="00223222" w:rsidRPr="005B1C38" w14:paraId="64E1F31F" w14:textId="77777777" w:rsidTr="00CF69FB">
        <w:tc>
          <w:tcPr>
            <w:tcW w:w="2705" w:type="dxa"/>
          </w:tcPr>
          <w:p w14:paraId="3EC2F5CB" w14:textId="77777777" w:rsidR="00223222" w:rsidRPr="005A3688" w:rsidRDefault="00223222" w:rsidP="00CF69FB">
            <w:r>
              <w:t>Profile Name</w:t>
            </w:r>
          </w:p>
        </w:tc>
        <w:tc>
          <w:tcPr>
            <w:tcW w:w="6295" w:type="dxa"/>
          </w:tcPr>
          <w:p w14:paraId="585C381F" w14:textId="77777777" w:rsidR="00223222" w:rsidRPr="005A3688" w:rsidRDefault="00223222" w:rsidP="00CF69FB">
            <w:pPr>
              <w:rPr>
                <w:rFonts w:ascii="Courier New" w:hAnsi="Courier New" w:cs="Courier New"/>
                <w:szCs w:val="24"/>
              </w:rPr>
            </w:pPr>
            <w:r>
              <w:rPr>
                <w:rFonts w:ascii="Courier New" w:hAnsi="Courier New" w:cs="Courier New"/>
              </w:rPr>
              <w:t>lab-active-directory</w:t>
            </w:r>
          </w:p>
        </w:tc>
      </w:tr>
    </w:tbl>
    <w:p w14:paraId="4B38E1C0" w14:textId="49242A96" w:rsidR="00223222" w:rsidRDefault="00223222" w:rsidP="00410B05">
      <w:pPr>
        <w:pStyle w:val="ListParagraph"/>
        <w:numPr>
          <w:ilvl w:val="0"/>
          <w:numId w:val="113"/>
        </w:numPr>
      </w:pPr>
      <w:r>
        <w:t>Loc</w:t>
      </w:r>
      <w:r w:rsidR="00A32517">
        <w:t xml:space="preserve">ate the </w:t>
      </w:r>
      <w:r w:rsidR="00A32517" w:rsidRPr="00124FCB">
        <w:rPr>
          <w:b/>
        </w:rPr>
        <w:t>Server list</w:t>
      </w:r>
      <w:r w:rsidR="000D0649">
        <w:t xml:space="preserve"> on the left</w:t>
      </w:r>
      <w:r w:rsidR="002D4DC7">
        <w:t xml:space="preserve"> </w:t>
      </w:r>
      <w:r w:rsidR="00A32517">
        <w:t>side of the window and</w:t>
      </w:r>
      <w:r>
        <w:t xml:space="preserve"> click</w:t>
      </w:r>
      <w:r>
        <w:rPr>
          <w:b/>
        </w:rPr>
        <w:t xml:space="preserve"> </w:t>
      </w:r>
      <w:r>
        <w:rPr>
          <w:noProof/>
        </w:rPr>
        <w:drawing>
          <wp:inline distT="0" distB="0" distL="0" distR="0" wp14:anchorId="25E70F5B" wp14:editId="2C44E269">
            <wp:extent cx="428625" cy="228600"/>
            <wp:effectExtent l="0" t="0" r="952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rsidR="00E400B6" w:rsidRPr="002D4DC7">
        <w:t>.</w:t>
      </w:r>
    </w:p>
    <w:p w14:paraId="60395565" w14:textId="77777777" w:rsidR="00223222" w:rsidRDefault="00223222" w:rsidP="00410B05">
      <w:pPr>
        <w:pStyle w:val="ListParagraph"/>
        <w:numPr>
          <w:ilvl w:val="0"/>
          <w:numId w:val="113"/>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223222" w:rsidRPr="00733F7B" w14:paraId="2F78EF16" w14:textId="77777777" w:rsidTr="00CF69FB">
        <w:trPr>
          <w:trHeight w:val="269"/>
          <w:tblHeader/>
        </w:trPr>
        <w:tc>
          <w:tcPr>
            <w:tcW w:w="2705" w:type="dxa"/>
            <w:shd w:val="pct15" w:color="auto" w:fill="auto"/>
          </w:tcPr>
          <w:p w14:paraId="128DEAF2" w14:textId="77777777" w:rsidR="00223222" w:rsidRPr="001C3FD0" w:rsidRDefault="00223222" w:rsidP="00CF69FB">
            <w:pPr>
              <w:spacing w:before="60"/>
              <w:rPr>
                <w:b/>
                <w:szCs w:val="24"/>
              </w:rPr>
            </w:pPr>
            <w:r w:rsidRPr="001C3FD0">
              <w:rPr>
                <w:b/>
                <w:szCs w:val="24"/>
              </w:rPr>
              <w:t>Parameter</w:t>
            </w:r>
          </w:p>
        </w:tc>
        <w:tc>
          <w:tcPr>
            <w:tcW w:w="6295" w:type="dxa"/>
            <w:shd w:val="pct15" w:color="auto" w:fill="auto"/>
          </w:tcPr>
          <w:p w14:paraId="697B04ED" w14:textId="77777777" w:rsidR="00223222" w:rsidRPr="001C3FD0" w:rsidRDefault="00223222" w:rsidP="00CF69FB">
            <w:pPr>
              <w:spacing w:before="60"/>
              <w:rPr>
                <w:rFonts w:asciiTheme="minorHAnsi" w:hAnsiTheme="minorHAnsi" w:cstheme="minorHAnsi"/>
                <w:b/>
                <w:szCs w:val="24"/>
              </w:rPr>
            </w:pPr>
            <w:r w:rsidRPr="001C3FD0">
              <w:rPr>
                <w:b/>
                <w:szCs w:val="24"/>
              </w:rPr>
              <w:t>Value</w:t>
            </w:r>
          </w:p>
        </w:tc>
      </w:tr>
      <w:tr w:rsidR="00223222" w:rsidRPr="005B1C38" w14:paraId="7352B429" w14:textId="77777777" w:rsidTr="00CF69FB">
        <w:tc>
          <w:tcPr>
            <w:tcW w:w="2705" w:type="dxa"/>
          </w:tcPr>
          <w:p w14:paraId="4D78E38D" w14:textId="77777777" w:rsidR="00223222" w:rsidRPr="001C3FD0" w:rsidRDefault="00223222" w:rsidP="00CF69FB">
            <w:pPr>
              <w:rPr>
                <w:szCs w:val="24"/>
              </w:rPr>
            </w:pPr>
            <w:r>
              <w:t>Name</w:t>
            </w:r>
          </w:p>
        </w:tc>
        <w:tc>
          <w:tcPr>
            <w:tcW w:w="6295" w:type="dxa"/>
          </w:tcPr>
          <w:p w14:paraId="31BE79C8" w14:textId="77777777" w:rsidR="00223222" w:rsidRPr="005A3688" w:rsidRDefault="00223222" w:rsidP="00CF69FB">
            <w:pPr>
              <w:rPr>
                <w:rFonts w:ascii="Courier New" w:hAnsi="Courier New" w:cs="Courier New"/>
                <w:b/>
                <w:szCs w:val="24"/>
              </w:rPr>
            </w:pPr>
            <w:r>
              <w:rPr>
                <w:rFonts w:ascii="Courier New" w:hAnsi="Courier New" w:cs="Courier New"/>
              </w:rPr>
              <w:t>lab-client</w:t>
            </w:r>
          </w:p>
        </w:tc>
      </w:tr>
      <w:tr w:rsidR="00223222" w:rsidRPr="005B1C38" w14:paraId="516A84C4" w14:textId="77777777" w:rsidTr="00CF69FB">
        <w:tc>
          <w:tcPr>
            <w:tcW w:w="2705" w:type="dxa"/>
            <w:tcBorders>
              <w:bottom w:val="single" w:sz="4" w:space="0" w:color="000000" w:themeColor="text1"/>
            </w:tcBorders>
          </w:tcPr>
          <w:p w14:paraId="46D6862D" w14:textId="77777777" w:rsidR="00223222" w:rsidRPr="001C3FD0" w:rsidRDefault="00223222" w:rsidP="00CF69FB">
            <w:pPr>
              <w:rPr>
                <w:szCs w:val="24"/>
              </w:rPr>
            </w:pPr>
            <w:r>
              <w:t>LDAP Server</w:t>
            </w:r>
          </w:p>
        </w:tc>
        <w:tc>
          <w:tcPr>
            <w:tcW w:w="6295" w:type="dxa"/>
            <w:tcBorders>
              <w:bottom w:val="single" w:sz="4" w:space="0" w:color="000000" w:themeColor="text1"/>
            </w:tcBorders>
          </w:tcPr>
          <w:p w14:paraId="2EE63ACD" w14:textId="77777777" w:rsidR="00223222" w:rsidRPr="005A3688" w:rsidRDefault="00223222" w:rsidP="00CF69FB">
            <w:pPr>
              <w:rPr>
                <w:rFonts w:ascii="Courier New" w:hAnsi="Courier New" w:cs="Courier New"/>
                <w:b/>
                <w:szCs w:val="24"/>
              </w:rPr>
            </w:pPr>
            <w:r>
              <w:rPr>
                <w:rFonts w:ascii="Courier New" w:hAnsi="Courier New" w:cs="Courier New"/>
              </w:rPr>
              <w:t>192.168.1.20</w:t>
            </w:r>
          </w:p>
        </w:tc>
      </w:tr>
      <w:tr w:rsidR="00223222" w:rsidRPr="005B1C38" w14:paraId="7F110BCB" w14:textId="77777777" w:rsidTr="00CF69FB">
        <w:tc>
          <w:tcPr>
            <w:tcW w:w="2705" w:type="dxa"/>
            <w:tcBorders>
              <w:bottom w:val="single" w:sz="4" w:space="0" w:color="000000" w:themeColor="text1"/>
            </w:tcBorders>
          </w:tcPr>
          <w:p w14:paraId="7E74392D" w14:textId="77777777" w:rsidR="00223222" w:rsidRPr="001C3FD0" w:rsidRDefault="00223222" w:rsidP="00CF69FB">
            <w:pPr>
              <w:rPr>
                <w:szCs w:val="24"/>
              </w:rPr>
            </w:pPr>
            <w:r>
              <w:lastRenderedPageBreak/>
              <w:t>Port</w:t>
            </w:r>
          </w:p>
        </w:tc>
        <w:tc>
          <w:tcPr>
            <w:tcW w:w="6295" w:type="dxa"/>
            <w:tcBorders>
              <w:bottom w:val="single" w:sz="4" w:space="0" w:color="000000" w:themeColor="text1"/>
            </w:tcBorders>
          </w:tcPr>
          <w:p w14:paraId="4BC27BB7" w14:textId="77777777" w:rsidR="00223222" w:rsidRPr="005A3688" w:rsidRDefault="00223222" w:rsidP="00CF69FB">
            <w:pPr>
              <w:rPr>
                <w:rFonts w:ascii="Courier New" w:hAnsi="Courier New" w:cs="Courier New"/>
                <w:b/>
                <w:szCs w:val="24"/>
              </w:rPr>
            </w:pPr>
            <w:r>
              <w:rPr>
                <w:rFonts w:ascii="Courier New" w:hAnsi="Courier New" w:cs="Courier New"/>
              </w:rPr>
              <w:t>389</w:t>
            </w:r>
          </w:p>
        </w:tc>
      </w:tr>
    </w:tbl>
    <w:p w14:paraId="4BFE75AA" w14:textId="05D27388" w:rsidR="00223222" w:rsidRDefault="00A32517" w:rsidP="00410B05">
      <w:pPr>
        <w:pStyle w:val="ListParagraph"/>
        <w:numPr>
          <w:ilvl w:val="0"/>
          <w:numId w:val="113"/>
        </w:numPr>
      </w:pPr>
      <w:r>
        <w:t xml:space="preserve">Locate </w:t>
      </w:r>
      <w:r w:rsidRPr="00124FCB">
        <w:rPr>
          <w:b/>
        </w:rPr>
        <w:t>Server s</w:t>
      </w:r>
      <w:r w:rsidR="00223222" w:rsidRPr="00124FCB">
        <w:rPr>
          <w:b/>
        </w:rPr>
        <w:t>ettings</w:t>
      </w:r>
      <w:r w:rsidR="00223222">
        <w:t xml:space="preserve"> on the right</w:t>
      </w:r>
      <w:r w:rsidR="000D0649">
        <w:t>-</w:t>
      </w:r>
      <w:r>
        <w:t>side of the window</w:t>
      </w:r>
      <w:r w:rsidR="00223222">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223222" w:rsidRPr="00733F7B" w14:paraId="5429CB46" w14:textId="77777777" w:rsidTr="00CF69FB">
        <w:trPr>
          <w:trHeight w:val="269"/>
          <w:tblHeader/>
        </w:trPr>
        <w:tc>
          <w:tcPr>
            <w:tcW w:w="2705" w:type="dxa"/>
            <w:shd w:val="pct15" w:color="auto" w:fill="auto"/>
          </w:tcPr>
          <w:p w14:paraId="7BF4CB9A" w14:textId="77777777" w:rsidR="00223222" w:rsidRPr="001C3FD0" w:rsidRDefault="00223222" w:rsidP="00CF69FB">
            <w:pPr>
              <w:spacing w:before="60"/>
              <w:rPr>
                <w:b/>
                <w:szCs w:val="24"/>
              </w:rPr>
            </w:pPr>
            <w:r w:rsidRPr="001C3FD0">
              <w:rPr>
                <w:b/>
                <w:szCs w:val="24"/>
              </w:rPr>
              <w:t>Parameter</w:t>
            </w:r>
          </w:p>
        </w:tc>
        <w:tc>
          <w:tcPr>
            <w:tcW w:w="6295" w:type="dxa"/>
            <w:shd w:val="pct15" w:color="auto" w:fill="auto"/>
          </w:tcPr>
          <w:p w14:paraId="7933D2C5" w14:textId="77777777" w:rsidR="00223222" w:rsidRPr="001C3FD0" w:rsidRDefault="00223222" w:rsidP="00CF69FB">
            <w:pPr>
              <w:spacing w:before="60"/>
              <w:rPr>
                <w:rFonts w:asciiTheme="minorHAnsi" w:hAnsiTheme="minorHAnsi" w:cstheme="minorHAnsi"/>
                <w:b/>
                <w:szCs w:val="24"/>
              </w:rPr>
            </w:pPr>
            <w:r w:rsidRPr="001C3FD0">
              <w:rPr>
                <w:b/>
                <w:szCs w:val="24"/>
              </w:rPr>
              <w:t>Value</w:t>
            </w:r>
          </w:p>
        </w:tc>
      </w:tr>
      <w:tr w:rsidR="00223222" w:rsidRPr="005B1C38" w14:paraId="4912D02C" w14:textId="77777777" w:rsidTr="00CF69FB">
        <w:tc>
          <w:tcPr>
            <w:tcW w:w="2705" w:type="dxa"/>
            <w:tcBorders>
              <w:bottom w:val="single" w:sz="4" w:space="0" w:color="000000" w:themeColor="text1"/>
            </w:tcBorders>
          </w:tcPr>
          <w:p w14:paraId="62681212" w14:textId="77777777" w:rsidR="00223222" w:rsidRPr="001C3FD0" w:rsidRDefault="00223222" w:rsidP="00CF69FB">
            <w:pPr>
              <w:rPr>
                <w:szCs w:val="24"/>
              </w:rPr>
            </w:pPr>
            <w:r>
              <w:t>Type</w:t>
            </w:r>
          </w:p>
        </w:tc>
        <w:tc>
          <w:tcPr>
            <w:tcW w:w="6295" w:type="dxa"/>
            <w:tcBorders>
              <w:bottom w:val="single" w:sz="4" w:space="0" w:color="000000" w:themeColor="text1"/>
            </w:tcBorders>
          </w:tcPr>
          <w:p w14:paraId="4D8A2DFB" w14:textId="77777777" w:rsidR="00223222" w:rsidRPr="00A32517" w:rsidRDefault="00223222" w:rsidP="00CF69FB">
            <w:pPr>
              <w:spacing w:after="0"/>
              <w:rPr>
                <w:rFonts w:cs="Times New Roman"/>
                <w:b/>
              </w:rPr>
            </w:pPr>
            <w:r w:rsidRPr="00A32517">
              <w:rPr>
                <w:rFonts w:cs="Times New Roman"/>
                <w:b/>
              </w:rPr>
              <w:t>active-directory</w:t>
            </w:r>
          </w:p>
        </w:tc>
      </w:tr>
      <w:tr w:rsidR="00C9366C" w:rsidRPr="005B1C38" w14:paraId="18E87C80" w14:textId="77777777" w:rsidTr="007468CB">
        <w:tc>
          <w:tcPr>
            <w:tcW w:w="2705" w:type="dxa"/>
            <w:tcBorders>
              <w:bottom w:val="single" w:sz="4" w:space="0" w:color="000000" w:themeColor="text1"/>
            </w:tcBorders>
          </w:tcPr>
          <w:p w14:paraId="7114A9FA" w14:textId="7F64F9F4" w:rsidR="00C9366C" w:rsidRPr="001C3FD0" w:rsidRDefault="00C9366C" w:rsidP="00124FCB">
            <w:pPr>
              <w:rPr>
                <w:szCs w:val="24"/>
              </w:rPr>
            </w:pPr>
            <w:r>
              <w:t xml:space="preserve">Require SSL/TLS secured connection </w:t>
            </w:r>
            <w:r w:rsidRPr="00C9366C">
              <w:rPr>
                <w:i/>
              </w:rPr>
              <w:t xml:space="preserve">(Make sure to do this before </w:t>
            </w:r>
            <w:r w:rsidR="00124FCB">
              <w:rPr>
                <w:i/>
              </w:rPr>
              <w:t>proceeding</w:t>
            </w:r>
            <w:r w:rsidRPr="00C9366C">
              <w:rPr>
                <w:i/>
              </w:rPr>
              <w:t>)</w:t>
            </w:r>
          </w:p>
        </w:tc>
        <w:tc>
          <w:tcPr>
            <w:tcW w:w="6295" w:type="dxa"/>
            <w:tcBorders>
              <w:bottom w:val="single" w:sz="4" w:space="0" w:color="000000" w:themeColor="text1"/>
            </w:tcBorders>
          </w:tcPr>
          <w:p w14:paraId="40C9CDC9" w14:textId="77777777" w:rsidR="00C9366C" w:rsidRPr="00A32517" w:rsidRDefault="00C9366C" w:rsidP="007468CB">
            <w:pPr>
              <w:rPr>
                <w:rFonts w:cs="Times New Roman"/>
              </w:rPr>
            </w:pPr>
            <w:r w:rsidRPr="00A32517">
              <w:rPr>
                <w:rFonts w:cs="Times New Roman"/>
              </w:rPr>
              <w:t>Deselect the check box</w:t>
            </w:r>
          </w:p>
        </w:tc>
      </w:tr>
      <w:tr w:rsidR="00223222" w:rsidRPr="005B1C38" w14:paraId="399A9C33" w14:textId="77777777" w:rsidTr="00CF69FB">
        <w:tc>
          <w:tcPr>
            <w:tcW w:w="2705" w:type="dxa"/>
          </w:tcPr>
          <w:p w14:paraId="71C90797" w14:textId="77777777" w:rsidR="00223222" w:rsidRPr="001C3FD0" w:rsidRDefault="00223222" w:rsidP="00CF69FB">
            <w:pPr>
              <w:rPr>
                <w:szCs w:val="24"/>
              </w:rPr>
            </w:pPr>
            <w:r>
              <w:t>Base DN</w:t>
            </w:r>
            <w:r w:rsidRPr="001C3FD0">
              <w:rPr>
                <w:b/>
                <w:szCs w:val="24"/>
              </w:rPr>
              <w:t xml:space="preserve"> </w:t>
            </w:r>
          </w:p>
        </w:tc>
        <w:tc>
          <w:tcPr>
            <w:tcW w:w="6295" w:type="dxa"/>
          </w:tcPr>
          <w:p w14:paraId="4835235E" w14:textId="77777777" w:rsidR="00223222" w:rsidRPr="00BC17FB" w:rsidRDefault="00223222" w:rsidP="00CF69FB">
            <w:pPr>
              <w:rPr>
                <w:rFonts w:ascii="Courier New" w:hAnsi="Courier New" w:cs="Courier New"/>
              </w:rPr>
            </w:pPr>
            <w:r>
              <w:rPr>
                <w:rFonts w:ascii="Courier New" w:hAnsi="Courier New" w:cs="Courier New"/>
              </w:rPr>
              <w:t>DC=lab,DC=local</w:t>
            </w:r>
          </w:p>
        </w:tc>
      </w:tr>
      <w:tr w:rsidR="00223222" w:rsidRPr="005B1C38" w14:paraId="6C42096A" w14:textId="77777777" w:rsidTr="00CF69FB">
        <w:tc>
          <w:tcPr>
            <w:tcW w:w="2705" w:type="dxa"/>
          </w:tcPr>
          <w:p w14:paraId="7B671C34" w14:textId="77777777" w:rsidR="00223222" w:rsidRPr="001C3FD0" w:rsidRDefault="00223222" w:rsidP="00CF69FB">
            <w:pPr>
              <w:rPr>
                <w:szCs w:val="24"/>
              </w:rPr>
            </w:pPr>
            <w:r>
              <w:t>Bind DN</w:t>
            </w:r>
          </w:p>
        </w:tc>
        <w:tc>
          <w:tcPr>
            <w:tcW w:w="6295" w:type="dxa"/>
          </w:tcPr>
          <w:p w14:paraId="3DB1E243" w14:textId="117C1F1F" w:rsidR="00223222" w:rsidRPr="00BC17FB" w:rsidRDefault="00C9366C" w:rsidP="00CF69FB">
            <w:pPr>
              <w:rPr>
                <w:rFonts w:ascii="Courier New" w:hAnsi="Courier New" w:cs="Courier New"/>
              </w:rPr>
            </w:pPr>
            <w:r>
              <w:rPr>
                <w:rFonts w:ascii="Courier New" w:hAnsi="Courier New" w:cs="Courier New"/>
              </w:rPr>
              <w:t>lab-user-id@lab.local</w:t>
            </w:r>
          </w:p>
        </w:tc>
      </w:tr>
      <w:tr w:rsidR="00223222" w:rsidRPr="005B1C38" w14:paraId="18AC20EB" w14:textId="77777777" w:rsidTr="00CF69FB">
        <w:tc>
          <w:tcPr>
            <w:tcW w:w="2705" w:type="dxa"/>
          </w:tcPr>
          <w:p w14:paraId="3C7028FC" w14:textId="77777777" w:rsidR="00223222" w:rsidRPr="001C3FD0" w:rsidRDefault="00223222" w:rsidP="00CF69FB">
            <w:pPr>
              <w:rPr>
                <w:szCs w:val="24"/>
              </w:rPr>
            </w:pPr>
            <w:r>
              <w:t>Password</w:t>
            </w:r>
          </w:p>
        </w:tc>
        <w:tc>
          <w:tcPr>
            <w:tcW w:w="6295" w:type="dxa"/>
          </w:tcPr>
          <w:p w14:paraId="35E12097" w14:textId="77777777" w:rsidR="00223222" w:rsidRPr="00C9366C" w:rsidRDefault="00223222" w:rsidP="00CF69FB">
            <w:pPr>
              <w:rPr>
                <w:rFonts w:ascii="Consolas" w:hAnsi="Consolas" w:cs="Courier New"/>
              </w:rPr>
            </w:pPr>
            <w:r w:rsidRPr="00C9366C">
              <w:rPr>
                <w:rFonts w:ascii="Consolas" w:hAnsi="Consolas" w:cs="Courier New"/>
              </w:rPr>
              <w:t>Pal0Alt0</w:t>
            </w:r>
          </w:p>
        </w:tc>
      </w:tr>
    </w:tbl>
    <w:p w14:paraId="08F98BA6" w14:textId="10C186C5" w:rsidR="00223222" w:rsidRDefault="00C9366C" w:rsidP="00223222">
      <w:pPr>
        <w:pStyle w:val="ListParagraph"/>
      </w:pPr>
      <w:r>
        <w:rPr>
          <w:noProof/>
        </w:rPr>
        <w:drawing>
          <wp:inline distT="0" distB="0" distL="0" distR="0" wp14:anchorId="6B5BFDBE" wp14:editId="75D6AE5F">
            <wp:extent cx="5943600" cy="3133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33090"/>
                    </a:xfrm>
                    <a:prstGeom prst="rect">
                      <a:avLst/>
                    </a:prstGeom>
                  </pic:spPr>
                </pic:pic>
              </a:graphicData>
            </a:graphic>
          </wp:inline>
        </w:drawing>
      </w:r>
    </w:p>
    <w:p w14:paraId="686F1507" w14:textId="4B77DFAE" w:rsidR="00223222" w:rsidRDefault="00223222" w:rsidP="00410B05">
      <w:pPr>
        <w:pStyle w:val="ListParagraph"/>
        <w:numPr>
          <w:ilvl w:val="0"/>
          <w:numId w:val="113"/>
        </w:numPr>
      </w:pPr>
      <w:r>
        <w:t xml:space="preserve">Click </w:t>
      </w:r>
      <w:r w:rsidR="00A32517" w:rsidRPr="00A32517">
        <w:rPr>
          <w:b/>
          <w:noProof/>
        </w:rPr>
        <w:t>OK</w:t>
      </w:r>
      <w:r>
        <w:t xml:space="preserve"> to close the </w:t>
      </w:r>
      <w:r w:rsidRPr="00A32517">
        <w:t>LDAP Server Profile</w:t>
      </w:r>
      <w:r>
        <w:t xml:space="preserve"> configuration window.</w:t>
      </w:r>
    </w:p>
    <w:p w14:paraId="3AE2CFC2" w14:textId="1328C54F" w:rsidR="00223222" w:rsidRDefault="000C4C73" w:rsidP="00223222">
      <w:pPr>
        <w:pStyle w:val="Heading2"/>
      </w:pPr>
      <w:bookmarkStart w:id="135" w:name="_Toc474939168"/>
      <w:r>
        <w:t>10.</w:t>
      </w:r>
      <w:r w:rsidR="005773E7">
        <w:t>5</w:t>
      </w:r>
      <w:r w:rsidR="00223222">
        <w:t xml:space="preserve"> Configure </w:t>
      </w:r>
      <w:r w:rsidR="000A479E">
        <w:t xml:space="preserve">the </w:t>
      </w:r>
      <w:r w:rsidR="00223222">
        <w:t>Authentication Profile</w:t>
      </w:r>
      <w:bookmarkEnd w:id="135"/>
    </w:p>
    <w:p w14:paraId="0A893FE9" w14:textId="7ABCDF5C" w:rsidR="00296E3D" w:rsidRDefault="00C9366C" w:rsidP="00410B05">
      <w:pPr>
        <w:pStyle w:val="ListParagraph"/>
        <w:numPr>
          <w:ilvl w:val="0"/>
          <w:numId w:val="70"/>
        </w:numPr>
      </w:pPr>
      <w:r>
        <w:t xml:space="preserve">Select </w:t>
      </w:r>
      <w:r w:rsidR="00296E3D" w:rsidRPr="00E17FB9">
        <w:rPr>
          <w:b/>
        </w:rPr>
        <w:t>Device &gt; Authentication Profile</w:t>
      </w:r>
      <w:r w:rsidR="00296E3D">
        <w:t>.</w:t>
      </w:r>
      <w:r w:rsidR="00727026" w:rsidRPr="00727026">
        <w:rPr>
          <w:noProof/>
        </w:rPr>
        <w:t xml:space="preserve"> </w:t>
      </w:r>
      <w:r w:rsidR="00727026">
        <w:rPr>
          <w:noProof/>
        </w:rPr>
        <w:drawing>
          <wp:inline distT="0" distB="0" distL="0" distR="0" wp14:anchorId="4864CF50" wp14:editId="5E7217C3">
            <wp:extent cx="1524000" cy="171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524000" cy="171450"/>
                    </a:xfrm>
                    <a:prstGeom prst="rect">
                      <a:avLst/>
                    </a:prstGeom>
                  </pic:spPr>
                </pic:pic>
              </a:graphicData>
            </a:graphic>
          </wp:inline>
        </w:drawing>
      </w:r>
    </w:p>
    <w:p w14:paraId="486508E3" w14:textId="57EC7561" w:rsidR="00BB7619" w:rsidRDefault="00BB7619" w:rsidP="00410B05">
      <w:pPr>
        <w:pStyle w:val="ListParagraph"/>
        <w:numPr>
          <w:ilvl w:val="0"/>
          <w:numId w:val="70"/>
        </w:numPr>
      </w:pPr>
      <w:r>
        <w:t xml:space="preserve">Click </w:t>
      </w:r>
      <w:r>
        <w:rPr>
          <w:noProof/>
        </w:rPr>
        <w:drawing>
          <wp:inline distT="0" distB="0" distL="0" distR="0" wp14:anchorId="6712CDA5" wp14:editId="57682355">
            <wp:extent cx="409575" cy="238125"/>
            <wp:effectExtent l="0" t="0" r="9525"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9575" cy="238125"/>
                    </a:xfrm>
                    <a:prstGeom prst="rect">
                      <a:avLst/>
                    </a:prstGeom>
                  </pic:spPr>
                </pic:pic>
              </a:graphicData>
            </a:graphic>
          </wp:inline>
        </w:drawing>
      </w:r>
      <w:r w:rsidR="008E38D2">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1FCE5C00" w14:textId="77777777" w:rsidTr="00333C64">
        <w:trPr>
          <w:trHeight w:val="269"/>
          <w:tblHeader/>
        </w:trPr>
        <w:tc>
          <w:tcPr>
            <w:tcW w:w="2705" w:type="dxa"/>
            <w:shd w:val="pct15" w:color="auto" w:fill="auto"/>
          </w:tcPr>
          <w:p w14:paraId="5EF04274" w14:textId="77777777" w:rsidR="00296E3D" w:rsidRPr="001C3FD0" w:rsidRDefault="00296E3D" w:rsidP="00333C64">
            <w:pPr>
              <w:spacing w:before="60"/>
              <w:rPr>
                <w:b/>
                <w:szCs w:val="24"/>
              </w:rPr>
            </w:pPr>
            <w:r w:rsidRPr="001C3FD0">
              <w:rPr>
                <w:b/>
                <w:szCs w:val="24"/>
              </w:rPr>
              <w:lastRenderedPageBreak/>
              <w:t>Parameter</w:t>
            </w:r>
          </w:p>
        </w:tc>
        <w:tc>
          <w:tcPr>
            <w:tcW w:w="6295" w:type="dxa"/>
            <w:shd w:val="pct15" w:color="auto" w:fill="auto"/>
          </w:tcPr>
          <w:p w14:paraId="42325407"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05DBB896" w14:textId="77777777" w:rsidTr="00333C64">
        <w:tc>
          <w:tcPr>
            <w:tcW w:w="2705" w:type="dxa"/>
            <w:tcBorders>
              <w:bottom w:val="single" w:sz="4" w:space="0" w:color="000000" w:themeColor="text1"/>
            </w:tcBorders>
          </w:tcPr>
          <w:p w14:paraId="4AAC1C1B" w14:textId="77777777" w:rsidR="00296E3D" w:rsidRPr="001C3FD0" w:rsidRDefault="00296E3D" w:rsidP="00333C64">
            <w:pPr>
              <w:spacing w:before="60"/>
              <w:rPr>
                <w:szCs w:val="24"/>
              </w:rPr>
            </w:pPr>
            <w:r>
              <w:t>Name</w:t>
            </w:r>
          </w:p>
        </w:tc>
        <w:tc>
          <w:tcPr>
            <w:tcW w:w="6295" w:type="dxa"/>
            <w:tcBorders>
              <w:bottom w:val="single" w:sz="4" w:space="0" w:color="000000" w:themeColor="text1"/>
            </w:tcBorders>
          </w:tcPr>
          <w:p w14:paraId="47BF02D0" w14:textId="050A236A" w:rsidR="00296E3D" w:rsidRPr="00FD438B" w:rsidRDefault="00BB7619" w:rsidP="00333C64">
            <w:pPr>
              <w:spacing w:before="60"/>
              <w:rPr>
                <w:rFonts w:ascii="Courier New" w:hAnsi="Courier New" w:cs="Courier New"/>
                <w:b/>
                <w:szCs w:val="24"/>
              </w:rPr>
            </w:pPr>
            <w:r>
              <w:rPr>
                <w:rFonts w:ascii="Courier New" w:hAnsi="Courier New" w:cs="Courier New"/>
              </w:rPr>
              <w:t>auth-gp</w:t>
            </w:r>
          </w:p>
        </w:tc>
      </w:tr>
      <w:tr w:rsidR="00296E3D" w:rsidRPr="005B1C38" w14:paraId="2D0402E0" w14:textId="77777777" w:rsidTr="00333C64">
        <w:tc>
          <w:tcPr>
            <w:tcW w:w="2705" w:type="dxa"/>
          </w:tcPr>
          <w:p w14:paraId="0AC4EE2A" w14:textId="77777777" w:rsidR="00296E3D" w:rsidRPr="001C3FD0" w:rsidRDefault="00296E3D" w:rsidP="00333C64">
            <w:pPr>
              <w:spacing w:before="60"/>
              <w:rPr>
                <w:szCs w:val="24"/>
              </w:rPr>
            </w:pPr>
            <w:r>
              <w:t>Type</w:t>
            </w:r>
          </w:p>
        </w:tc>
        <w:tc>
          <w:tcPr>
            <w:tcW w:w="6295" w:type="dxa"/>
          </w:tcPr>
          <w:p w14:paraId="3FF17436" w14:textId="2D7FB0DC" w:rsidR="00296E3D" w:rsidRPr="008E38D2" w:rsidRDefault="00BB7619" w:rsidP="00333C64">
            <w:pPr>
              <w:spacing w:before="60"/>
              <w:rPr>
                <w:rFonts w:cs="Times New Roman"/>
                <w:b/>
                <w:szCs w:val="24"/>
              </w:rPr>
            </w:pPr>
            <w:r w:rsidRPr="008E38D2">
              <w:rPr>
                <w:rFonts w:cs="Times New Roman"/>
                <w:b/>
              </w:rPr>
              <w:t>LDAP</w:t>
            </w:r>
          </w:p>
        </w:tc>
      </w:tr>
      <w:tr w:rsidR="00296E3D" w:rsidRPr="005B1C38" w14:paraId="61865C99" w14:textId="77777777" w:rsidTr="00333C64">
        <w:tc>
          <w:tcPr>
            <w:tcW w:w="2705" w:type="dxa"/>
          </w:tcPr>
          <w:p w14:paraId="0DEF1B40" w14:textId="77777777" w:rsidR="00296E3D" w:rsidRPr="001C3FD0" w:rsidRDefault="00296E3D" w:rsidP="00333C64">
            <w:pPr>
              <w:spacing w:before="60"/>
              <w:rPr>
                <w:szCs w:val="24"/>
              </w:rPr>
            </w:pPr>
            <w:r>
              <w:t>Server Profile</w:t>
            </w:r>
          </w:p>
        </w:tc>
        <w:tc>
          <w:tcPr>
            <w:tcW w:w="6295" w:type="dxa"/>
          </w:tcPr>
          <w:p w14:paraId="28F531DB" w14:textId="76957C3D" w:rsidR="00296E3D" w:rsidRPr="008E38D2" w:rsidRDefault="002F3399" w:rsidP="00BB7619">
            <w:pPr>
              <w:spacing w:before="60"/>
              <w:rPr>
                <w:rFonts w:cs="Times New Roman"/>
                <w:b/>
                <w:szCs w:val="24"/>
              </w:rPr>
            </w:pPr>
            <w:r w:rsidRPr="008E38D2">
              <w:rPr>
                <w:rFonts w:cs="Times New Roman"/>
                <w:b/>
              </w:rPr>
              <w:t>lab-</w:t>
            </w:r>
            <w:r w:rsidR="00BB7619" w:rsidRPr="008E38D2">
              <w:rPr>
                <w:rFonts w:cs="Times New Roman"/>
                <w:b/>
              </w:rPr>
              <w:t>active-directory</w:t>
            </w:r>
          </w:p>
        </w:tc>
      </w:tr>
      <w:tr w:rsidR="00296E3D" w:rsidRPr="005B1C38" w14:paraId="08570A85" w14:textId="77777777" w:rsidTr="00333C64">
        <w:tc>
          <w:tcPr>
            <w:tcW w:w="2705" w:type="dxa"/>
          </w:tcPr>
          <w:p w14:paraId="7A9B42B4" w14:textId="77777777" w:rsidR="00296E3D" w:rsidRPr="001C3FD0" w:rsidRDefault="00296E3D" w:rsidP="00333C64">
            <w:pPr>
              <w:spacing w:before="60"/>
              <w:rPr>
                <w:szCs w:val="24"/>
              </w:rPr>
            </w:pPr>
            <w:r>
              <w:t>User Domain</w:t>
            </w:r>
          </w:p>
        </w:tc>
        <w:tc>
          <w:tcPr>
            <w:tcW w:w="6295" w:type="dxa"/>
          </w:tcPr>
          <w:p w14:paraId="315AED86" w14:textId="2D7A5C84" w:rsidR="00296E3D" w:rsidRPr="00FD438B" w:rsidRDefault="00BB7619" w:rsidP="00BB7619">
            <w:pPr>
              <w:spacing w:before="60"/>
              <w:rPr>
                <w:rFonts w:ascii="Courier New" w:hAnsi="Courier New" w:cs="Courier New"/>
                <w:szCs w:val="24"/>
              </w:rPr>
            </w:pPr>
            <w:r>
              <w:rPr>
                <w:rFonts w:ascii="Courier New" w:hAnsi="Courier New" w:cs="Courier New"/>
                <w:szCs w:val="24"/>
              </w:rPr>
              <w:t>lab.local</w:t>
            </w:r>
          </w:p>
        </w:tc>
      </w:tr>
    </w:tbl>
    <w:p w14:paraId="531F160E" w14:textId="552F1905" w:rsidR="002F3399" w:rsidRDefault="002F3399" w:rsidP="00410B05">
      <w:pPr>
        <w:pStyle w:val="ListParagraph"/>
        <w:numPr>
          <w:ilvl w:val="0"/>
          <w:numId w:val="70"/>
        </w:numPr>
      </w:pPr>
      <w:r>
        <w:t xml:space="preserve">Click the </w:t>
      </w:r>
      <w:r>
        <w:rPr>
          <w:b/>
        </w:rPr>
        <w:t xml:space="preserve">Advanced </w:t>
      </w:r>
      <w:r>
        <w:t>tab.</w:t>
      </w:r>
    </w:p>
    <w:p w14:paraId="0ADFC211" w14:textId="2330755A" w:rsidR="002F3399" w:rsidRDefault="002F3399" w:rsidP="00410B05">
      <w:pPr>
        <w:pStyle w:val="ListParagraph"/>
        <w:numPr>
          <w:ilvl w:val="0"/>
          <w:numId w:val="70"/>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2F3399" w:rsidRPr="00733F7B" w14:paraId="57B267CF" w14:textId="77777777" w:rsidTr="00333C64">
        <w:trPr>
          <w:trHeight w:val="269"/>
          <w:tblHeader/>
        </w:trPr>
        <w:tc>
          <w:tcPr>
            <w:tcW w:w="2705" w:type="dxa"/>
            <w:shd w:val="pct15" w:color="auto" w:fill="auto"/>
          </w:tcPr>
          <w:p w14:paraId="072F021F" w14:textId="77777777" w:rsidR="002F3399" w:rsidRPr="001C3FD0" w:rsidRDefault="002F3399" w:rsidP="00333C64">
            <w:pPr>
              <w:spacing w:before="60"/>
              <w:rPr>
                <w:b/>
                <w:szCs w:val="24"/>
              </w:rPr>
            </w:pPr>
            <w:r w:rsidRPr="001C3FD0">
              <w:rPr>
                <w:b/>
                <w:szCs w:val="24"/>
              </w:rPr>
              <w:t>Parameter</w:t>
            </w:r>
          </w:p>
        </w:tc>
        <w:tc>
          <w:tcPr>
            <w:tcW w:w="6295" w:type="dxa"/>
            <w:shd w:val="pct15" w:color="auto" w:fill="auto"/>
          </w:tcPr>
          <w:p w14:paraId="317103FA" w14:textId="77777777" w:rsidR="002F3399" w:rsidRPr="001C3FD0" w:rsidRDefault="002F3399" w:rsidP="00333C64">
            <w:pPr>
              <w:spacing w:before="60"/>
              <w:rPr>
                <w:rFonts w:asciiTheme="minorHAnsi" w:hAnsiTheme="minorHAnsi" w:cstheme="minorHAnsi"/>
                <w:b/>
                <w:szCs w:val="24"/>
              </w:rPr>
            </w:pPr>
            <w:r w:rsidRPr="001C3FD0">
              <w:rPr>
                <w:b/>
                <w:szCs w:val="24"/>
              </w:rPr>
              <w:t>Value</w:t>
            </w:r>
          </w:p>
        </w:tc>
      </w:tr>
      <w:tr w:rsidR="002F3399" w:rsidRPr="005B1C38" w14:paraId="4F50AC73" w14:textId="77777777" w:rsidTr="00333C64">
        <w:tc>
          <w:tcPr>
            <w:tcW w:w="2705" w:type="dxa"/>
          </w:tcPr>
          <w:p w14:paraId="675E3709" w14:textId="704BA7F3" w:rsidR="002F3399" w:rsidRPr="001C3FD0" w:rsidRDefault="002F3399" w:rsidP="00333C64">
            <w:pPr>
              <w:spacing w:before="60"/>
              <w:rPr>
                <w:szCs w:val="24"/>
              </w:rPr>
            </w:pPr>
            <w:r>
              <w:rPr>
                <w:szCs w:val="24"/>
              </w:rPr>
              <w:t>Allow List</w:t>
            </w:r>
          </w:p>
        </w:tc>
        <w:tc>
          <w:tcPr>
            <w:tcW w:w="6295" w:type="dxa"/>
          </w:tcPr>
          <w:p w14:paraId="24724869" w14:textId="4F29E2E0" w:rsidR="002F3399" w:rsidRPr="008E38D2" w:rsidRDefault="00313AE2" w:rsidP="00333C64">
            <w:pPr>
              <w:spacing w:before="60"/>
              <w:rPr>
                <w:rFonts w:cs="Times New Roman"/>
                <w:b/>
                <w:szCs w:val="24"/>
              </w:rPr>
            </w:pPr>
            <w:r w:rsidRPr="008E38D2">
              <w:rPr>
                <w:rFonts w:cs="Times New Roman"/>
                <w:b/>
              </w:rPr>
              <w:t>all</w:t>
            </w:r>
          </w:p>
        </w:tc>
      </w:tr>
    </w:tbl>
    <w:p w14:paraId="51C8BA48" w14:textId="0162D9EC" w:rsidR="00296E3D" w:rsidRDefault="00296E3D" w:rsidP="00410B05">
      <w:pPr>
        <w:pStyle w:val="ListParagraph"/>
        <w:numPr>
          <w:ilvl w:val="0"/>
          <w:numId w:val="70"/>
        </w:numPr>
      </w:pPr>
      <w:r>
        <w:t xml:space="preserve">Click </w:t>
      </w:r>
      <w:r w:rsidR="008E38D2" w:rsidRPr="008E38D2">
        <w:rPr>
          <w:b/>
          <w:noProof/>
        </w:rPr>
        <w:t>OK</w:t>
      </w:r>
      <w:r>
        <w:t>.</w:t>
      </w:r>
    </w:p>
    <w:p w14:paraId="0F2B012D" w14:textId="1B447A2F" w:rsidR="00C9366C" w:rsidRDefault="00C9366C" w:rsidP="00C9366C">
      <w:pPr>
        <w:pStyle w:val="Heading2"/>
      </w:pPr>
      <w:bookmarkStart w:id="136" w:name="_Toc461027341"/>
      <w:bookmarkStart w:id="137" w:name="_Toc461027344"/>
      <w:bookmarkStart w:id="138" w:name="_Toc474939169"/>
      <w:r>
        <w:t>10.</w:t>
      </w:r>
      <w:r w:rsidR="005773E7">
        <w:t>6</w:t>
      </w:r>
      <w:r>
        <w:t xml:space="preserve"> Configure the Tunnel Interface</w:t>
      </w:r>
      <w:bookmarkEnd w:id="136"/>
      <w:bookmarkEnd w:id="138"/>
    </w:p>
    <w:p w14:paraId="7FD8C6F4" w14:textId="77777777" w:rsidR="00C9366C" w:rsidRDefault="00C9366C" w:rsidP="00410B05">
      <w:pPr>
        <w:pStyle w:val="ListParagraph"/>
        <w:numPr>
          <w:ilvl w:val="0"/>
          <w:numId w:val="112"/>
        </w:numPr>
      </w:pPr>
      <w:r>
        <w:t xml:space="preserve">Select </w:t>
      </w:r>
      <w:r w:rsidRPr="00BB62C1">
        <w:rPr>
          <w:b/>
        </w:rPr>
        <w:t>Network &gt; Interfaces &gt; Tunnel</w:t>
      </w:r>
      <w:r>
        <w:t>.</w:t>
      </w:r>
    </w:p>
    <w:p w14:paraId="3A5573E7" w14:textId="77777777" w:rsidR="00C9366C" w:rsidRDefault="00C9366C" w:rsidP="00410B05">
      <w:pPr>
        <w:pStyle w:val="ListParagraph"/>
        <w:numPr>
          <w:ilvl w:val="0"/>
          <w:numId w:val="112"/>
        </w:numPr>
      </w:pPr>
      <w:r>
        <w:t xml:space="preserve">Click </w:t>
      </w:r>
      <w:r>
        <w:rPr>
          <w:noProof/>
        </w:rPr>
        <w:drawing>
          <wp:inline distT="0" distB="0" distL="0" distR="0" wp14:anchorId="4BC22C89" wp14:editId="73335763">
            <wp:extent cx="476250" cy="238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and create a new tunnel interface:</w:t>
      </w:r>
    </w:p>
    <w:tbl>
      <w:tblPr>
        <w:tblStyle w:val="TableGrid"/>
        <w:tblW w:w="9000" w:type="dxa"/>
        <w:tblInd w:w="355" w:type="dxa"/>
        <w:tblLook w:val="04A0" w:firstRow="1" w:lastRow="0" w:firstColumn="1" w:lastColumn="0" w:noHBand="0" w:noVBand="1"/>
      </w:tblPr>
      <w:tblGrid>
        <w:gridCol w:w="1309"/>
        <w:gridCol w:w="8256"/>
      </w:tblGrid>
      <w:tr w:rsidR="00C9366C" w:rsidRPr="00733F7B" w14:paraId="7DBA221A" w14:textId="77777777" w:rsidTr="007468CB">
        <w:trPr>
          <w:trHeight w:val="269"/>
          <w:tblHeader/>
        </w:trPr>
        <w:tc>
          <w:tcPr>
            <w:tcW w:w="2705" w:type="dxa"/>
            <w:shd w:val="pct15" w:color="auto" w:fill="auto"/>
          </w:tcPr>
          <w:p w14:paraId="7B4C4918" w14:textId="77777777" w:rsidR="00C9366C" w:rsidRPr="001C3FD0" w:rsidRDefault="00C9366C" w:rsidP="007468CB">
            <w:pPr>
              <w:spacing w:before="60"/>
              <w:rPr>
                <w:b/>
                <w:szCs w:val="24"/>
              </w:rPr>
            </w:pPr>
            <w:r w:rsidRPr="001C3FD0">
              <w:rPr>
                <w:b/>
                <w:szCs w:val="24"/>
              </w:rPr>
              <w:t>Parameter</w:t>
            </w:r>
          </w:p>
        </w:tc>
        <w:tc>
          <w:tcPr>
            <w:tcW w:w="6295" w:type="dxa"/>
            <w:shd w:val="pct15" w:color="auto" w:fill="auto"/>
          </w:tcPr>
          <w:p w14:paraId="389D184D" w14:textId="77777777" w:rsidR="00C9366C" w:rsidRPr="001C3FD0" w:rsidRDefault="00C9366C" w:rsidP="007468CB">
            <w:pPr>
              <w:spacing w:before="60"/>
              <w:rPr>
                <w:rFonts w:asciiTheme="minorHAnsi" w:hAnsiTheme="minorHAnsi" w:cstheme="minorHAnsi"/>
                <w:b/>
                <w:szCs w:val="24"/>
              </w:rPr>
            </w:pPr>
            <w:r w:rsidRPr="001C3FD0">
              <w:rPr>
                <w:b/>
                <w:szCs w:val="24"/>
              </w:rPr>
              <w:t>Value</w:t>
            </w:r>
          </w:p>
        </w:tc>
      </w:tr>
      <w:tr w:rsidR="00C9366C" w:rsidRPr="005B1C38" w14:paraId="720A576F" w14:textId="77777777" w:rsidTr="007468CB">
        <w:tc>
          <w:tcPr>
            <w:tcW w:w="2705" w:type="dxa"/>
            <w:tcBorders>
              <w:bottom w:val="single" w:sz="4" w:space="0" w:color="000000" w:themeColor="text1"/>
            </w:tcBorders>
          </w:tcPr>
          <w:p w14:paraId="68BB415E" w14:textId="77777777" w:rsidR="00C9366C" w:rsidRPr="001C3FD0" w:rsidRDefault="00C9366C" w:rsidP="007468CB">
            <w:pPr>
              <w:spacing w:before="60"/>
              <w:rPr>
                <w:szCs w:val="24"/>
              </w:rPr>
            </w:pPr>
            <w:r>
              <w:t>Interface Name</w:t>
            </w:r>
          </w:p>
        </w:tc>
        <w:tc>
          <w:tcPr>
            <w:tcW w:w="6295" w:type="dxa"/>
            <w:tcBorders>
              <w:bottom w:val="single" w:sz="4" w:space="0" w:color="000000" w:themeColor="text1"/>
            </w:tcBorders>
          </w:tcPr>
          <w:p w14:paraId="72C7B226" w14:textId="77777777" w:rsidR="00C9366C" w:rsidRPr="001C3FD0" w:rsidRDefault="00C9366C" w:rsidP="007468CB">
            <w:pPr>
              <w:spacing w:before="60"/>
              <w:rPr>
                <w:b/>
                <w:szCs w:val="24"/>
              </w:rPr>
            </w:pPr>
            <w:r>
              <w:rPr>
                <w:noProof/>
              </w:rPr>
              <w:drawing>
                <wp:inline distT="0" distB="0" distL="0" distR="0" wp14:anchorId="13AC6615" wp14:editId="57D4E382">
                  <wp:extent cx="5105400" cy="27622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05400" cy="276225"/>
                          </a:xfrm>
                          <a:prstGeom prst="rect">
                            <a:avLst/>
                          </a:prstGeom>
                        </pic:spPr>
                      </pic:pic>
                    </a:graphicData>
                  </a:graphic>
                </wp:inline>
              </w:drawing>
            </w:r>
          </w:p>
        </w:tc>
      </w:tr>
      <w:tr w:rsidR="00C9366C" w:rsidRPr="005B1C38" w14:paraId="29492EED" w14:textId="77777777" w:rsidTr="007468CB">
        <w:tc>
          <w:tcPr>
            <w:tcW w:w="2705" w:type="dxa"/>
          </w:tcPr>
          <w:p w14:paraId="11C93271" w14:textId="77777777" w:rsidR="00C9366C" w:rsidRPr="001C3FD0" w:rsidRDefault="00C9366C" w:rsidP="007468CB">
            <w:pPr>
              <w:spacing w:before="60"/>
              <w:rPr>
                <w:szCs w:val="24"/>
              </w:rPr>
            </w:pPr>
            <w:r>
              <w:t>Virtual Router</w:t>
            </w:r>
          </w:p>
        </w:tc>
        <w:tc>
          <w:tcPr>
            <w:tcW w:w="6295" w:type="dxa"/>
          </w:tcPr>
          <w:p w14:paraId="6EA0C8ED" w14:textId="77777777" w:rsidR="00C9366C" w:rsidRPr="00BB32AE" w:rsidRDefault="00C9366C" w:rsidP="007468CB">
            <w:pPr>
              <w:spacing w:before="60"/>
              <w:rPr>
                <w:rFonts w:cs="Times New Roman"/>
                <w:b/>
                <w:szCs w:val="24"/>
              </w:rPr>
            </w:pPr>
            <w:r w:rsidRPr="00BB32AE">
              <w:rPr>
                <w:rFonts w:cs="Times New Roman"/>
                <w:b/>
              </w:rPr>
              <w:t>lab-vr</w:t>
            </w:r>
          </w:p>
        </w:tc>
      </w:tr>
      <w:tr w:rsidR="00C9366C" w:rsidRPr="005B1C38" w14:paraId="3EAA0C22" w14:textId="77777777" w:rsidTr="007468CB">
        <w:tc>
          <w:tcPr>
            <w:tcW w:w="2705" w:type="dxa"/>
          </w:tcPr>
          <w:p w14:paraId="7799F344" w14:textId="77777777" w:rsidR="00C9366C" w:rsidRPr="001C3FD0" w:rsidRDefault="00C9366C" w:rsidP="007468CB">
            <w:pPr>
              <w:spacing w:before="60"/>
              <w:rPr>
                <w:szCs w:val="24"/>
              </w:rPr>
            </w:pPr>
            <w:r>
              <w:t>Security Zone</w:t>
            </w:r>
          </w:p>
        </w:tc>
        <w:tc>
          <w:tcPr>
            <w:tcW w:w="6295" w:type="dxa"/>
          </w:tcPr>
          <w:p w14:paraId="6816683E" w14:textId="77777777" w:rsidR="00C9366C" w:rsidRPr="00BB32AE" w:rsidRDefault="00C9366C" w:rsidP="007468CB">
            <w:pPr>
              <w:spacing w:before="60"/>
              <w:rPr>
                <w:rFonts w:cs="Times New Roman"/>
                <w:b/>
                <w:szCs w:val="24"/>
              </w:rPr>
            </w:pPr>
            <w:r>
              <w:rPr>
                <w:rFonts w:cs="Times New Roman"/>
                <w:b/>
              </w:rPr>
              <w:t>inside</w:t>
            </w:r>
          </w:p>
        </w:tc>
      </w:tr>
    </w:tbl>
    <w:p w14:paraId="3A4B6DE7" w14:textId="3A09A3C5" w:rsidR="00C9366C" w:rsidRDefault="00C9366C" w:rsidP="00410B05">
      <w:pPr>
        <w:pStyle w:val="ListParagraph"/>
        <w:numPr>
          <w:ilvl w:val="0"/>
          <w:numId w:val="112"/>
        </w:numPr>
      </w:pPr>
      <w:r>
        <w:t xml:space="preserve">Click </w:t>
      </w:r>
      <w:r w:rsidRPr="00BB62C1">
        <w:rPr>
          <w:b/>
        </w:rPr>
        <w:t>OK</w:t>
      </w:r>
      <w:r>
        <w:t xml:space="preserve"> to close the Tunnel Interface configuration window.</w:t>
      </w:r>
    </w:p>
    <w:p w14:paraId="7B74CD71" w14:textId="3E96CD36" w:rsidR="00DD7A5D" w:rsidRDefault="000C4C73" w:rsidP="00DD7A5D">
      <w:pPr>
        <w:pStyle w:val="Heading2"/>
      </w:pPr>
      <w:bookmarkStart w:id="139" w:name="_Toc474939170"/>
      <w:r>
        <w:t>10.</w:t>
      </w:r>
      <w:r w:rsidR="0077329B">
        <w:t>7</w:t>
      </w:r>
      <w:r w:rsidR="00DD7A5D">
        <w:t xml:space="preserve"> Configure the Internal Gateway</w:t>
      </w:r>
      <w:bookmarkEnd w:id="139"/>
    </w:p>
    <w:p w14:paraId="4AFA55D2" w14:textId="6B752D79" w:rsidR="00DD7A5D" w:rsidRPr="00032A5C" w:rsidRDefault="00DD7A5D" w:rsidP="00DD7A5D">
      <w:r>
        <w:t xml:space="preserve">Internal </w:t>
      </w:r>
      <w:r w:rsidR="002D4DC7">
        <w:t>g</w:t>
      </w:r>
      <w:r>
        <w:t>ateways are used for User-ID deployment and Host Information Profile (HIP) enforcement.</w:t>
      </w:r>
    </w:p>
    <w:p w14:paraId="00BB372E" w14:textId="4487FDED" w:rsidR="00DD7A5D" w:rsidRDefault="00BE543E" w:rsidP="00410B05">
      <w:pPr>
        <w:pStyle w:val="ListParagraph"/>
        <w:numPr>
          <w:ilvl w:val="0"/>
          <w:numId w:val="72"/>
        </w:numPr>
      </w:pPr>
      <w:r>
        <w:t>In the WebUI select</w:t>
      </w:r>
      <w:r w:rsidR="00DD7A5D">
        <w:t xml:space="preserve"> </w:t>
      </w:r>
      <w:r w:rsidR="00DD7A5D" w:rsidRPr="0072597D">
        <w:rPr>
          <w:b/>
        </w:rPr>
        <w:t>Network &gt; GlobalProtect &gt; Gateways</w:t>
      </w:r>
      <w:r w:rsidR="00DD7A5D">
        <w:t>.</w:t>
      </w:r>
      <w:r w:rsidR="00DD7A5D" w:rsidRPr="00F214B8">
        <w:rPr>
          <w:noProof/>
        </w:rPr>
        <w:t xml:space="preserve"> </w:t>
      </w:r>
      <w:r w:rsidR="00DD7A5D">
        <w:rPr>
          <w:noProof/>
        </w:rPr>
        <w:drawing>
          <wp:inline distT="0" distB="0" distL="0" distR="0" wp14:anchorId="2648F21D" wp14:editId="577D0179">
            <wp:extent cx="1257300" cy="523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257300" cy="523875"/>
                    </a:xfrm>
                    <a:prstGeom prst="rect">
                      <a:avLst/>
                    </a:prstGeom>
                  </pic:spPr>
                </pic:pic>
              </a:graphicData>
            </a:graphic>
          </wp:inline>
        </w:drawing>
      </w:r>
    </w:p>
    <w:p w14:paraId="294083AE" w14:textId="33B07F05" w:rsidR="00DD7A5D" w:rsidRDefault="00DD7A5D" w:rsidP="00410B05">
      <w:pPr>
        <w:pStyle w:val="ListParagraph"/>
        <w:numPr>
          <w:ilvl w:val="0"/>
          <w:numId w:val="72"/>
        </w:numPr>
      </w:pPr>
      <w:r>
        <w:t xml:space="preserve">Click </w:t>
      </w:r>
      <w:r>
        <w:rPr>
          <w:noProof/>
        </w:rPr>
        <w:drawing>
          <wp:inline distT="0" distB="0" distL="0" distR="0" wp14:anchorId="71AE6EF9" wp14:editId="4BE43580">
            <wp:extent cx="476250" cy="238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BE543E">
        <w:t xml:space="preserve"> to create a gateway.</w:t>
      </w:r>
      <w:r>
        <w:t xml:space="preserve"> The GlobalProtect Gateway Configuration window opens.</w:t>
      </w:r>
    </w:p>
    <w:p w14:paraId="2B0864E2" w14:textId="77777777" w:rsidR="00DD7A5D" w:rsidRDefault="00DD7A5D" w:rsidP="00410B05">
      <w:pPr>
        <w:pStyle w:val="ListParagraph"/>
        <w:numPr>
          <w:ilvl w:val="0"/>
          <w:numId w:val="7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DD7A5D" w:rsidRPr="00733F7B" w14:paraId="0A6F21D6" w14:textId="77777777" w:rsidTr="00CF69FB">
        <w:trPr>
          <w:trHeight w:val="269"/>
          <w:tblHeader/>
        </w:trPr>
        <w:tc>
          <w:tcPr>
            <w:tcW w:w="2705" w:type="dxa"/>
            <w:shd w:val="pct15" w:color="auto" w:fill="auto"/>
          </w:tcPr>
          <w:p w14:paraId="7C12F9B1" w14:textId="77777777" w:rsidR="00DD7A5D" w:rsidRPr="001C3FD0" w:rsidRDefault="00DD7A5D" w:rsidP="00CF69FB">
            <w:pPr>
              <w:spacing w:before="60"/>
              <w:rPr>
                <w:b/>
                <w:szCs w:val="24"/>
              </w:rPr>
            </w:pPr>
            <w:r w:rsidRPr="001C3FD0">
              <w:rPr>
                <w:b/>
                <w:szCs w:val="24"/>
              </w:rPr>
              <w:lastRenderedPageBreak/>
              <w:t>Parameter</w:t>
            </w:r>
          </w:p>
        </w:tc>
        <w:tc>
          <w:tcPr>
            <w:tcW w:w="6295" w:type="dxa"/>
            <w:shd w:val="pct15" w:color="auto" w:fill="auto"/>
          </w:tcPr>
          <w:p w14:paraId="7F01FDB6" w14:textId="77777777" w:rsidR="00DD7A5D" w:rsidRPr="001C3FD0" w:rsidRDefault="00DD7A5D" w:rsidP="00CF69FB">
            <w:pPr>
              <w:spacing w:before="60"/>
              <w:rPr>
                <w:rFonts w:asciiTheme="minorHAnsi" w:hAnsiTheme="minorHAnsi" w:cstheme="minorHAnsi"/>
                <w:b/>
                <w:szCs w:val="24"/>
              </w:rPr>
            </w:pPr>
            <w:r w:rsidRPr="001C3FD0">
              <w:rPr>
                <w:b/>
                <w:szCs w:val="24"/>
              </w:rPr>
              <w:t>Value</w:t>
            </w:r>
          </w:p>
        </w:tc>
      </w:tr>
      <w:tr w:rsidR="00DD7A5D" w:rsidRPr="005B1C38" w14:paraId="5C853D98" w14:textId="77777777" w:rsidTr="00CF69FB">
        <w:tc>
          <w:tcPr>
            <w:tcW w:w="2705" w:type="dxa"/>
            <w:tcBorders>
              <w:bottom w:val="single" w:sz="4" w:space="0" w:color="000000" w:themeColor="text1"/>
            </w:tcBorders>
          </w:tcPr>
          <w:p w14:paraId="6471C5D0" w14:textId="77777777" w:rsidR="00DD7A5D" w:rsidRPr="001C3FD0" w:rsidRDefault="00DD7A5D" w:rsidP="00CF69FB">
            <w:pPr>
              <w:spacing w:before="60"/>
              <w:rPr>
                <w:szCs w:val="24"/>
              </w:rPr>
            </w:pPr>
            <w:r>
              <w:t>Name</w:t>
            </w:r>
          </w:p>
        </w:tc>
        <w:tc>
          <w:tcPr>
            <w:tcW w:w="6295" w:type="dxa"/>
            <w:tcBorders>
              <w:bottom w:val="single" w:sz="4" w:space="0" w:color="000000" w:themeColor="text1"/>
            </w:tcBorders>
          </w:tcPr>
          <w:p w14:paraId="7BBEA9CE" w14:textId="77777777" w:rsidR="00DD7A5D" w:rsidRPr="00F214B8" w:rsidRDefault="00DD7A5D" w:rsidP="00CF69FB">
            <w:pPr>
              <w:spacing w:before="60"/>
              <w:rPr>
                <w:rFonts w:ascii="Courier New" w:hAnsi="Courier New" w:cs="Courier New"/>
                <w:b/>
                <w:szCs w:val="24"/>
              </w:rPr>
            </w:pPr>
            <w:r w:rsidRPr="00F214B8">
              <w:rPr>
                <w:rFonts w:ascii="Courier New" w:hAnsi="Courier New" w:cs="Courier New"/>
              </w:rPr>
              <w:t>gp-</w:t>
            </w:r>
            <w:r>
              <w:rPr>
                <w:rFonts w:ascii="Courier New" w:hAnsi="Courier New" w:cs="Courier New"/>
              </w:rPr>
              <w:t>int-</w:t>
            </w:r>
            <w:r w:rsidRPr="00F214B8">
              <w:rPr>
                <w:rFonts w:ascii="Courier New" w:hAnsi="Courier New" w:cs="Courier New"/>
              </w:rPr>
              <w:t>gateway</w:t>
            </w:r>
          </w:p>
        </w:tc>
      </w:tr>
      <w:tr w:rsidR="00DD7A5D" w:rsidRPr="005B1C38" w14:paraId="20D0D840" w14:textId="77777777" w:rsidTr="00CF69FB">
        <w:tc>
          <w:tcPr>
            <w:tcW w:w="2705" w:type="dxa"/>
            <w:tcBorders>
              <w:bottom w:val="single" w:sz="4" w:space="0" w:color="000000" w:themeColor="text1"/>
            </w:tcBorders>
          </w:tcPr>
          <w:p w14:paraId="7E98D080" w14:textId="77777777" w:rsidR="00DD7A5D" w:rsidRPr="001C3FD0" w:rsidRDefault="00DD7A5D" w:rsidP="00CF69FB">
            <w:pPr>
              <w:spacing w:before="60"/>
              <w:rPr>
                <w:szCs w:val="24"/>
              </w:rPr>
            </w:pPr>
            <w:r>
              <w:t xml:space="preserve">Interface </w:t>
            </w:r>
          </w:p>
        </w:tc>
        <w:tc>
          <w:tcPr>
            <w:tcW w:w="6295" w:type="dxa"/>
            <w:tcBorders>
              <w:bottom w:val="single" w:sz="4" w:space="0" w:color="000000" w:themeColor="text1"/>
            </w:tcBorders>
          </w:tcPr>
          <w:p w14:paraId="4783A800" w14:textId="7877A192" w:rsidR="00DD7A5D" w:rsidRPr="00BE543E" w:rsidRDefault="00BE543E" w:rsidP="00CF69FB">
            <w:pPr>
              <w:spacing w:before="60"/>
              <w:rPr>
                <w:rFonts w:cs="Times New Roman"/>
                <w:b/>
                <w:szCs w:val="24"/>
              </w:rPr>
            </w:pPr>
            <w:r w:rsidRPr="00BE543E">
              <w:rPr>
                <w:rFonts w:cs="Times New Roman"/>
                <w:b/>
              </w:rPr>
              <w:t>ethernet</w:t>
            </w:r>
            <w:r w:rsidR="00DD7A5D" w:rsidRPr="00BE543E">
              <w:rPr>
                <w:rFonts w:cs="Times New Roman"/>
                <w:b/>
              </w:rPr>
              <w:t>1/2</w:t>
            </w:r>
            <w:r w:rsidR="008C1BB5" w:rsidRPr="00BE543E">
              <w:rPr>
                <w:rFonts w:cs="Times New Roman"/>
                <w:b/>
              </w:rPr>
              <w:t>.2</w:t>
            </w:r>
          </w:p>
        </w:tc>
      </w:tr>
      <w:tr w:rsidR="00DD7A5D" w:rsidRPr="005B1C38" w14:paraId="3CBE82D9" w14:textId="77777777" w:rsidTr="00CF69FB">
        <w:tc>
          <w:tcPr>
            <w:tcW w:w="2705" w:type="dxa"/>
            <w:tcBorders>
              <w:bottom w:val="single" w:sz="4" w:space="0" w:color="000000" w:themeColor="text1"/>
            </w:tcBorders>
          </w:tcPr>
          <w:p w14:paraId="0704D756" w14:textId="3F8D568B" w:rsidR="00DD7A5D" w:rsidRPr="001C3FD0" w:rsidRDefault="00DD7A5D" w:rsidP="00CF69FB">
            <w:pPr>
              <w:spacing w:before="60"/>
              <w:rPr>
                <w:szCs w:val="24"/>
              </w:rPr>
            </w:pPr>
            <w:r>
              <w:t>IP</w:t>
            </w:r>
            <w:r w:rsidR="00BE543E">
              <w:t>v4</w:t>
            </w:r>
            <w:r>
              <w:t xml:space="preserve"> Address</w:t>
            </w:r>
          </w:p>
        </w:tc>
        <w:tc>
          <w:tcPr>
            <w:tcW w:w="6295" w:type="dxa"/>
            <w:tcBorders>
              <w:bottom w:val="single" w:sz="4" w:space="0" w:color="000000" w:themeColor="text1"/>
            </w:tcBorders>
          </w:tcPr>
          <w:p w14:paraId="5FC5A7AD" w14:textId="74928814" w:rsidR="00DD7A5D" w:rsidRPr="00BE543E" w:rsidRDefault="00DD7A5D" w:rsidP="008C1BB5">
            <w:pPr>
              <w:spacing w:before="60"/>
              <w:rPr>
                <w:rFonts w:cs="Times New Roman"/>
                <w:b/>
                <w:szCs w:val="24"/>
              </w:rPr>
            </w:pPr>
            <w:r w:rsidRPr="00BE543E">
              <w:rPr>
                <w:rFonts w:cs="Times New Roman"/>
                <w:b/>
              </w:rPr>
              <w:t>192.168.</w:t>
            </w:r>
            <w:r w:rsidR="008C1BB5" w:rsidRPr="00BE543E">
              <w:rPr>
                <w:rFonts w:cs="Times New Roman"/>
                <w:b/>
              </w:rPr>
              <w:t>2.1</w:t>
            </w:r>
          </w:p>
        </w:tc>
      </w:tr>
    </w:tbl>
    <w:p w14:paraId="73AE80FE" w14:textId="23138DCF" w:rsidR="00DD7A5D" w:rsidRDefault="00DD7A5D" w:rsidP="00410B05">
      <w:pPr>
        <w:pStyle w:val="ListParagraph"/>
        <w:numPr>
          <w:ilvl w:val="0"/>
          <w:numId w:val="72"/>
        </w:numPr>
      </w:pPr>
      <w:r>
        <w:t xml:space="preserve">Select the </w:t>
      </w:r>
      <w:r w:rsidRPr="000C493E">
        <w:rPr>
          <w:b/>
        </w:rPr>
        <w:t>Authentication</w:t>
      </w:r>
      <w:r w:rsidR="0064486D">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DD7A5D" w:rsidRPr="00733F7B" w14:paraId="537356A0" w14:textId="77777777" w:rsidTr="00CF69FB">
        <w:trPr>
          <w:trHeight w:val="269"/>
          <w:tblHeader/>
        </w:trPr>
        <w:tc>
          <w:tcPr>
            <w:tcW w:w="2705" w:type="dxa"/>
            <w:shd w:val="pct15" w:color="auto" w:fill="auto"/>
          </w:tcPr>
          <w:p w14:paraId="08977907" w14:textId="77777777" w:rsidR="00DD7A5D" w:rsidRPr="001C3FD0" w:rsidRDefault="00DD7A5D" w:rsidP="00CF69FB">
            <w:pPr>
              <w:spacing w:before="60"/>
              <w:rPr>
                <w:b/>
                <w:szCs w:val="24"/>
              </w:rPr>
            </w:pPr>
            <w:r w:rsidRPr="001C3FD0">
              <w:rPr>
                <w:b/>
                <w:szCs w:val="24"/>
              </w:rPr>
              <w:t>Parameter</w:t>
            </w:r>
          </w:p>
        </w:tc>
        <w:tc>
          <w:tcPr>
            <w:tcW w:w="6295" w:type="dxa"/>
            <w:shd w:val="pct15" w:color="auto" w:fill="auto"/>
          </w:tcPr>
          <w:p w14:paraId="360AB29F" w14:textId="77777777" w:rsidR="00DD7A5D" w:rsidRPr="001C3FD0" w:rsidRDefault="00DD7A5D" w:rsidP="00CF69FB">
            <w:pPr>
              <w:spacing w:before="60"/>
              <w:rPr>
                <w:rFonts w:asciiTheme="minorHAnsi" w:hAnsiTheme="minorHAnsi" w:cstheme="minorHAnsi"/>
                <w:b/>
                <w:szCs w:val="24"/>
              </w:rPr>
            </w:pPr>
            <w:r w:rsidRPr="001C3FD0">
              <w:rPr>
                <w:b/>
                <w:szCs w:val="24"/>
              </w:rPr>
              <w:t>Value</w:t>
            </w:r>
          </w:p>
        </w:tc>
      </w:tr>
      <w:tr w:rsidR="00DD7A5D" w:rsidRPr="005B1C38" w14:paraId="54EC2EF9" w14:textId="77777777" w:rsidTr="00CF69FB">
        <w:tc>
          <w:tcPr>
            <w:tcW w:w="2705" w:type="dxa"/>
            <w:tcBorders>
              <w:bottom w:val="single" w:sz="4" w:space="0" w:color="000000" w:themeColor="text1"/>
            </w:tcBorders>
          </w:tcPr>
          <w:p w14:paraId="0ACF224D" w14:textId="77777777" w:rsidR="00DD7A5D" w:rsidRPr="001C3FD0" w:rsidRDefault="00DD7A5D" w:rsidP="00CF69FB">
            <w:pPr>
              <w:spacing w:before="60"/>
              <w:rPr>
                <w:szCs w:val="24"/>
              </w:rPr>
            </w:pPr>
            <w:r>
              <w:t>SSL/TLS Service Profile</w:t>
            </w:r>
          </w:p>
        </w:tc>
        <w:tc>
          <w:tcPr>
            <w:tcW w:w="6295" w:type="dxa"/>
            <w:tcBorders>
              <w:bottom w:val="single" w:sz="4" w:space="0" w:color="000000" w:themeColor="text1"/>
            </w:tcBorders>
          </w:tcPr>
          <w:p w14:paraId="4763A636" w14:textId="4B2DBE91" w:rsidR="00DD7A5D" w:rsidRPr="0064486D" w:rsidRDefault="008C1BB5" w:rsidP="00CF69FB">
            <w:pPr>
              <w:spacing w:before="60"/>
              <w:rPr>
                <w:rFonts w:cs="Times New Roman"/>
                <w:b/>
                <w:szCs w:val="24"/>
              </w:rPr>
            </w:pPr>
            <w:r w:rsidRPr="0064486D">
              <w:rPr>
                <w:rFonts w:cs="Times New Roman"/>
                <w:b/>
              </w:rPr>
              <w:t>internal-gw</w:t>
            </w:r>
          </w:p>
        </w:tc>
      </w:tr>
    </w:tbl>
    <w:p w14:paraId="03D2D9A2" w14:textId="77777777" w:rsidR="00DD7A5D" w:rsidRDefault="00DD7A5D" w:rsidP="00410B05">
      <w:pPr>
        <w:pStyle w:val="ListParagraph"/>
        <w:numPr>
          <w:ilvl w:val="0"/>
          <w:numId w:val="72"/>
        </w:numPr>
      </w:pPr>
      <w:r>
        <w:t xml:space="preserve">Locate the </w:t>
      </w:r>
      <w:r>
        <w:rPr>
          <w:b/>
        </w:rPr>
        <w:t>Client Authentication</w:t>
      </w:r>
      <w:r>
        <w:t xml:space="preserve"> list box. Click </w:t>
      </w:r>
      <w:r>
        <w:rPr>
          <w:noProof/>
        </w:rPr>
        <w:drawing>
          <wp:inline distT="0" distB="0" distL="0" distR="0" wp14:anchorId="0CE550D6" wp14:editId="545AD358">
            <wp:extent cx="476250" cy="2381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DD7A5D" w:rsidRPr="00733F7B" w14:paraId="71A31B09" w14:textId="77777777" w:rsidTr="00CF69FB">
        <w:trPr>
          <w:trHeight w:val="269"/>
          <w:tblHeader/>
        </w:trPr>
        <w:tc>
          <w:tcPr>
            <w:tcW w:w="2705" w:type="dxa"/>
            <w:shd w:val="pct15" w:color="auto" w:fill="auto"/>
          </w:tcPr>
          <w:p w14:paraId="4AF3C0CA" w14:textId="77777777" w:rsidR="00DD7A5D" w:rsidRPr="001C3FD0" w:rsidRDefault="00DD7A5D" w:rsidP="00CF69FB">
            <w:pPr>
              <w:spacing w:before="60"/>
              <w:rPr>
                <w:b/>
                <w:szCs w:val="24"/>
              </w:rPr>
            </w:pPr>
            <w:r w:rsidRPr="001C3FD0">
              <w:rPr>
                <w:b/>
                <w:szCs w:val="24"/>
              </w:rPr>
              <w:t>Parameter</w:t>
            </w:r>
          </w:p>
        </w:tc>
        <w:tc>
          <w:tcPr>
            <w:tcW w:w="6295" w:type="dxa"/>
            <w:shd w:val="pct15" w:color="auto" w:fill="auto"/>
          </w:tcPr>
          <w:p w14:paraId="0437F448" w14:textId="77777777" w:rsidR="00DD7A5D" w:rsidRPr="001C3FD0" w:rsidRDefault="00DD7A5D" w:rsidP="00CF69FB">
            <w:pPr>
              <w:spacing w:before="60"/>
              <w:rPr>
                <w:rFonts w:asciiTheme="minorHAnsi" w:hAnsiTheme="minorHAnsi" w:cstheme="minorHAnsi"/>
                <w:b/>
                <w:szCs w:val="24"/>
              </w:rPr>
            </w:pPr>
            <w:r w:rsidRPr="001C3FD0">
              <w:rPr>
                <w:b/>
                <w:szCs w:val="24"/>
              </w:rPr>
              <w:t>Value</w:t>
            </w:r>
          </w:p>
        </w:tc>
      </w:tr>
      <w:tr w:rsidR="00DD7A5D" w:rsidRPr="005B1C38" w14:paraId="2EF3A1AA" w14:textId="77777777" w:rsidTr="00CF69FB">
        <w:tc>
          <w:tcPr>
            <w:tcW w:w="2705" w:type="dxa"/>
            <w:tcBorders>
              <w:bottom w:val="single" w:sz="4" w:space="0" w:color="000000" w:themeColor="text1"/>
            </w:tcBorders>
          </w:tcPr>
          <w:p w14:paraId="195120E8" w14:textId="77777777" w:rsidR="00DD7A5D" w:rsidRPr="001C3FD0" w:rsidRDefault="00DD7A5D" w:rsidP="00CF69FB">
            <w:pPr>
              <w:spacing w:before="60"/>
              <w:rPr>
                <w:szCs w:val="24"/>
              </w:rPr>
            </w:pPr>
            <w:r>
              <w:t>Name</w:t>
            </w:r>
          </w:p>
        </w:tc>
        <w:tc>
          <w:tcPr>
            <w:tcW w:w="6295" w:type="dxa"/>
            <w:tcBorders>
              <w:bottom w:val="single" w:sz="4" w:space="0" w:color="000000" w:themeColor="text1"/>
            </w:tcBorders>
          </w:tcPr>
          <w:p w14:paraId="586828D7" w14:textId="77777777" w:rsidR="00DD7A5D" w:rsidRPr="00F214B8" w:rsidRDefault="00DD7A5D" w:rsidP="00CF69FB">
            <w:pPr>
              <w:spacing w:before="60"/>
              <w:rPr>
                <w:rFonts w:ascii="Courier New" w:hAnsi="Courier New" w:cs="Courier New"/>
                <w:b/>
                <w:szCs w:val="24"/>
              </w:rPr>
            </w:pPr>
            <w:r>
              <w:rPr>
                <w:rFonts w:ascii="Courier New" w:hAnsi="Courier New" w:cs="Courier New"/>
              </w:rPr>
              <w:t>lab-ad</w:t>
            </w:r>
          </w:p>
        </w:tc>
      </w:tr>
      <w:tr w:rsidR="00DD7A5D" w:rsidRPr="00570A20" w14:paraId="1F5E9237" w14:textId="77777777" w:rsidTr="00CF69FB">
        <w:tc>
          <w:tcPr>
            <w:tcW w:w="2705" w:type="dxa"/>
          </w:tcPr>
          <w:p w14:paraId="538DBD44" w14:textId="77777777" w:rsidR="00DD7A5D" w:rsidRDefault="00DD7A5D" w:rsidP="00CF69FB">
            <w:pPr>
              <w:spacing w:before="60"/>
            </w:pPr>
            <w:r>
              <w:t>OS</w:t>
            </w:r>
          </w:p>
        </w:tc>
        <w:tc>
          <w:tcPr>
            <w:tcW w:w="6295" w:type="dxa"/>
          </w:tcPr>
          <w:p w14:paraId="7FA2B09E" w14:textId="6924CC34" w:rsidR="00DD7A5D" w:rsidRPr="00570A20" w:rsidRDefault="008D1D36" w:rsidP="00124FCB">
            <w:pPr>
              <w:spacing w:before="60"/>
              <w:rPr>
                <w:b/>
              </w:rPr>
            </w:pPr>
            <w:r w:rsidRPr="00570A20">
              <w:rPr>
                <w:b/>
              </w:rPr>
              <w:t>A</w:t>
            </w:r>
            <w:r w:rsidR="00DD7A5D" w:rsidRPr="00570A20">
              <w:rPr>
                <w:b/>
              </w:rPr>
              <w:t>ny</w:t>
            </w:r>
          </w:p>
        </w:tc>
      </w:tr>
      <w:tr w:rsidR="00DD7A5D" w:rsidRPr="005B1C38" w14:paraId="750B6AAD" w14:textId="77777777" w:rsidTr="00CF69FB">
        <w:tc>
          <w:tcPr>
            <w:tcW w:w="2705" w:type="dxa"/>
            <w:tcBorders>
              <w:bottom w:val="single" w:sz="4" w:space="0" w:color="000000" w:themeColor="text1"/>
            </w:tcBorders>
          </w:tcPr>
          <w:p w14:paraId="0A1C025A" w14:textId="77777777" w:rsidR="00DD7A5D" w:rsidRDefault="00DD7A5D" w:rsidP="00CF69FB">
            <w:pPr>
              <w:spacing w:before="60"/>
            </w:pPr>
            <w:r>
              <w:t>Authentication Profile</w:t>
            </w:r>
          </w:p>
        </w:tc>
        <w:tc>
          <w:tcPr>
            <w:tcW w:w="6295" w:type="dxa"/>
            <w:tcBorders>
              <w:bottom w:val="single" w:sz="4" w:space="0" w:color="000000" w:themeColor="text1"/>
            </w:tcBorders>
          </w:tcPr>
          <w:p w14:paraId="6F92FD46" w14:textId="77777777" w:rsidR="00DD7A5D" w:rsidRPr="0064486D" w:rsidRDefault="00DD7A5D" w:rsidP="00CF69FB">
            <w:pPr>
              <w:rPr>
                <w:rFonts w:cs="Times New Roman"/>
                <w:b/>
              </w:rPr>
            </w:pPr>
            <w:r w:rsidRPr="0064486D">
              <w:rPr>
                <w:rFonts w:cs="Times New Roman"/>
                <w:b/>
              </w:rPr>
              <w:t>auth-gp</w:t>
            </w:r>
          </w:p>
        </w:tc>
      </w:tr>
    </w:tbl>
    <w:p w14:paraId="52085F9D" w14:textId="63E6C64E" w:rsidR="00DD7A5D" w:rsidRDefault="00DD7A5D" w:rsidP="00410B05">
      <w:pPr>
        <w:pStyle w:val="ListParagraph"/>
        <w:numPr>
          <w:ilvl w:val="0"/>
          <w:numId w:val="72"/>
        </w:numPr>
      </w:pPr>
      <w:r>
        <w:t xml:space="preserve">Click </w:t>
      </w:r>
      <w:r w:rsidR="00530EB3" w:rsidRPr="00530EB3">
        <w:rPr>
          <w:b/>
          <w:noProof/>
        </w:rPr>
        <w:t>OK</w:t>
      </w:r>
      <w:r>
        <w:t>.</w:t>
      </w:r>
    </w:p>
    <w:p w14:paraId="1C9F4522" w14:textId="4EC49CD0" w:rsidR="00296E3D" w:rsidRDefault="000C4C73" w:rsidP="00296E3D">
      <w:pPr>
        <w:pStyle w:val="Heading2"/>
      </w:pPr>
      <w:bookmarkStart w:id="140" w:name="_Toc474939171"/>
      <w:r>
        <w:t>10.</w:t>
      </w:r>
      <w:r w:rsidR="0077329B">
        <w:t>8</w:t>
      </w:r>
      <w:r w:rsidR="00D10F9B">
        <w:t xml:space="preserve"> C</w:t>
      </w:r>
      <w:r w:rsidR="00296E3D">
        <w:t>onfigure the</w:t>
      </w:r>
      <w:r w:rsidR="00752227">
        <w:t xml:space="preserve"> External</w:t>
      </w:r>
      <w:r w:rsidR="00296E3D">
        <w:t xml:space="preserve"> Gateway</w:t>
      </w:r>
      <w:bookmarkEnd w:id="137"/>
      <w:bookmarkEnd w:id="140"/>
    </w:p>
    <w:p w14:paraId="56DCCA8A" w14:textId="593FE0A8" w:rsidR="00296E3D" w:rsidRDefault="00296E3D" w:rsidP="00410B05">
      <w:pPr>
        <w:pStyle w:val="ListParagraph"/>
        <w:numPr>
          <w:ilvl w:val="0"/>
          <w:numId w:val="73"/>
        </w:numPr>
      </w:pPr>
      <w:r>
        <w:t xml:space="preserve">Click </w:t>
      </w:r>
      <w:r w:rsidR="00F214B8">
        <w:rPr>
          <w:noProof/>
        </w:rPr>
        <w:drawing>
          <wp:inline distT="0" distB="0" distL="0" distR="0" wp14:anchorId="71441029" wp14:editId="5B2CDBC5">
            <wp:extent cx="476250" cy="238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530EB3">
        <w:t xml:space="preserve"> to create a gateway.</w:t>
      </w:r>
      <w:r>
        <w:t xml:space="preserve"> The GlobalProtect Gateway </w:t>
      </w:r>
      <w:r w:rsidR="00570A20">
        <w:t xml:space="preserve">configuration </w:t>
      </w:r>
      <w:r>
        <w:t>window opens.</w:t>
      </w:r>
    </w:p>
    <w:p w14:paraId="6F52ED6A" w14:textId="4675F501" w:rsidR="00296E3D" w:rsidRDefault="00F214B8" w:rsidP="00410B05">
      <w:pPr>
        <w:pStyle w:val="ListParagraph"/>
        <w:numPr>
          <w:ilvl w:val="0"/>
          <w:numId w:val="73"/>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6587BECA" w14:textId="77777777" w:rsidTr="00333C64">
        <w:trPr>
          <w:trHeight w:val="269"/>
          <w:tblHeader/>
        </w:trPr>
        <w:tc>
          <w:tcPr>
            <w:tcW w:w="2705" w:type="dxa"/>
            <w:shd w:val="pct15" w:color="auto" w:fill="auto"/>
          </w:tcPr>
          <w:p w14:paraId="5B6B012E"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33191D59"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45DC4CB9" w14:textId="77777777" w:rsidTr="00333C64">
        <w:tc>
          <w:tcPr>
            <w:tcW w:w="2705" w:type="dxa"/>
            <w:tcBorders>
              <w:bottom w:val="single" w:sz="4" w:space="0" w:color="000000" w:themeColor="text1"/>
            </w:tcBorders>
          </w:tcPr>
          <w:p w14:paraId="011DB8AC" w14:textId="77777777" w:rsidR="00296E3D" w:rsidRPr="001C3FD0" w:rsidRDefault="00296E3D" w:rsidP="00333C64">
            <w:pPr>
              <w:spacing w:before="60"/>
              <w:rPr>
                <w:szCs w:val="24"/>
              </w:rPr>
            </w:pPr>
            <w:r>
              <w:t>Name</w:t>
            </w:r>
          </w:p>
        </w:tc>
        <w:tc>
          <w:tcPr>
            <w:tcW w:w="6295" w:type="dxa"/>
            <w:tcBorders>
              <w:bottom w:val="single" w:sz="4" w:space="0" w:color="000000" w:themeColor="text1"/>
            </w:tcBorders>
          </w:tcPr>
          <w:p w14:paraId="6C42484B" w14:textId="55D46123" w:rsidR="00296E3D" w:rsidRPr="00F214B8" w:rsidRDefault="00F214B8" w:rsidP="00333C64">
            <w:pPr>
              <w:spacing w:before="60"/>
              <w:rPr>
                <w:rFonts w:ascii="Courier New" w:hAnsi="Courier New" w:cs="Courier New"/>
                <w:b/>
                <w:szCs w:val="24"/>
              </w:rPr>
            </w:pPr>
            <w:r w:rsidRPr="00F214B8">
              <w:rPr>
                <w:rFonts w:ascii="Courier New" w:hAnsi="Courier New" w:cs="Courier New"/>
              </w:rPr>
              <w:t>gp-</w:t>
            </w:r>
            <w:r w:rsidR="00752227">
              <w:rPr>
                <w:rFonts w:ascii="Courier New" w:hAnsi="Courier New" w:cs="Courier New"/>
              </w:rPr>
              <w:t>ext-</w:t>
            </w:r>
            <w:r w:rsidRPr="00F214B8">
              <w:rPr>
                <w:rFonts w:ascii="Courier New" w:hAnsi="Courier New" w:cs="Courier New"/>
              </w:rPr>
              <w:t>gateway</w:t>
            </w:r>
          </w:p>
        </w:tc>
      </w:tr>
      <w:tr w:rsidR="00296E3D" w:rsidRPr="005B1C38" w14:paraId="68C8C8FC" w14:textId="77777777" w:rsidTr="00333C64">
        <w:tc>
          <w:tcPr>
            <w:tcW w:w="2705" w:type="dxa"/>
            <w:tcBorders>
              <w:bottom w:val="single" w:sz="4" w:space="0" w:color="000000" w:themeColor="text1"/>
            </w:tcBorders>
          </w:tcPr>
          <w:p w14:paraId="2F7834BE" w14:textId="77777777" w:rsidR="00296E3D" w:rsidRPr="001C3FD0" w:rsidRDefault="00296E3D" w:rsidP="00333C64">
            <w:pPr>
              <w:spacing w:before="60"/>
              <w:rPr>
                <w:szCs w:val="24"/>
              </w:rPr>
            </w:pPr>
            <w:r>
              <w:t xml:space="preserve">Interface </w:t>
            </w:r>
          </w:p>
        </w:tc>
        <w:tc>
          <w:tcPr>
            <w:tcW w:w="6295" w:type="dxa"/>
            <w:tcBorders>
              <w:bottom w:val="single" w:sz="4" w:space="0" w:color="000000" w:themeColor="text1"/>
            </w:tcBorders>
          </w:tcPr>
          <w:p w14:paraId="318C2734" w14:textId="270E6837" w:rsidR="00296E3D" w:rsidRPr="00530EB3" w:rsidRDefault="00530EB3" w:rsidP="00333C64">
            <w:pPr>
              <w:spacing w:before="60"/>
              <w:rPr>
                <w:rFonts w:cs="Times New Roman"/>
                <w:b/>
                <w:szCs w:val="24"/>
              </w:rPr>
            </w:pPr>
            <w:r w:rsidRPr="00530EB3">
              <w:rPr>
                <w:rFonts w:cs="Times New Roman"/>
                <w:b/>
              </w:rPr>
              <w:t>ethernet</w:t>
            </w:r>
            <w:r w:rsidR="00D10F9B" w:rsidRPr="00530EB3">
              <w:rPr>
                <w:rFonts w:cs="Times New Roman"/>
                <w:b/>
              </w:rPr>
              <w:t>1/1</w:t>
            </w:r>
          </w:p>
        </w:tc>
      </w:tr>
      <w:tr w:rsidR="00296E3D" w:rsidRPr="005B1C38" w14:paraId="16B03015" w14:textId="77777777" w:rsidTr="00333C64">
        <w:tc>
          <w:tcPr>
            <w:tcW w:w="2705" w:type="dxa"/>
            <w:tcBorders>
              <w:bottom w:val="single" w:sz="4" w:space="0" w:color="000000" w:themeColor="text1"/>
            </w:tcBorders>
          </w:tcPr>
          <w:p w14:paraId="79D3563E" w14:textId="6CF715C2" w:rsidR="00296E3D" w:rsidRPr="001C3FD0" w:rsidRDefault="00D10F9B" w:rsidP="00333C64">
            <w:pPr>
              <w:spacing w:before="60"/>
              <w:rPr>
                <w:szCs w:val="24"/>
              </w:rPr>
            </w:pPr>
            <w:r>
              <w:t xml:space="preserve">IPv4 </w:t>
            </w:r>
            <w:r w:rsidR="00296E3D">
              <w:t>Address</w:t>
            </w:r>
          </w:p>
        </w:tc>
        <w:tc>
          <w:tcPr>
            <w:tcW w:w="6295" w:type="dxa"/>
            <w:tcBorders>
              <w:bottom w:val="single" w:sz="4" w:space="0" w:color="000000" w:themeColor="text1"/>
            </w:tcBorders>
          </w:tcPr>
          <w:p w14:paraId="3BA07B8A" w14:textId="7C4DA709" w:rsidR="00296E3D" w:rsidRPr="00530EB3" w:rsidRDefault="00C9366C" w:rsidP="00333C64">
            <w:pPr>
              <w:spacing w:before="60"/>
              <w:rPr>
                <w:rFonts w:cs="Times New Roman"/>
                <w:b/>
                <w:szCs w:val="24"/>
              </w:rPr>
            </w:pPr>
            <w:r>
              <w:rPr>
                <w:rFonts w:cs="Times New Roman"/>
                <w:b/>
              </w:rPr>
              <w:t>203.0.113.20/24</w:t>
            </w:r>
          </w:p>
        </w:tc>
      </w:tr>
    </w:tbl>
    <w:p w14:paraId="00314C08" w14:textId="0F20587F" w:rsidR="00296E3D" w:rsidRDefault="00296E3D" w:rsidP="00410B05">
      <w:pPr>
        <w:pStyle w:val="ListParagraph"/>
        <w:numPr>
          <w:ilvl w:val="0"/>
          <w:numId w:val="73"/>
        </w:numPr>
      </w:pPr>
      <w:r>
        <w:t xml:space="preserve">Select the </w:t>
      </w:r>
      <w:r w:rsidRPr="000C493E">
        <w:rPr>
          <w:b/>
        </w:rPr>
        <w:t>Authentication</w:t>
      </w:r>
      <w:r w:rsidR="00FB6D42">
        <w:t xml:space="preserve"> tab and</w:t>
      </w:r>
      <w:r w:rsidR="00F214B8">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5E22076C" w14:textId="77777777" w:rsidTr="00333C64">
        <w:trPr>
          <w:trHeight w:val="269"/>
          <w:tblHeader/>
        </w:trPr>
        <w:tc>
          <w:tcPr>
            <w:tcW w:w="2705" w:type="dxa"/>
            <w:shd w:val="pct15" w:color="auto" w:fill="auto"/>
          </w:tcPr>
          <w:p w14:paraId="7E3E7D6F"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3E5F03D0"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54F4B6A1" w14:textId="77777777" w:rsidTr="00333C64">
        <w:tc>
          <w:tcPr>
            <w:tcW w:w="2705" w:type="dxa"/>
            <w:tcBorders>
              <w:bottom w:val="single" w:sz="4" w:space="0" w:color="000000" w:themeColor="text1"/>
            </w:tcBorders>
          </w:tcPr>
          <w:p w14:paraId="747588D6" w14:textId="77777777" w:rsidR="00296E3D" w:rsidRPr="001C3FD0" w:rsidRDefault="00296E3D" w:rsidP="00333C64">
            <w:pPr>
              <w:spacing w:before="60"/>
              <w:rPr>
                <w:szCs w:val="24"/>
              </w:rPr>
            </w:pPr>
            <w:r>
              <w:t>SSL/TLS Service Profile</w:t>
            </w:r>
          </w:p>
        </w:tc>
        <w:tc>
          <w:tcPr>
            <w:tcW w:w="6295" w:type="dxa"/>
            <w:tcBorders>
              <w:bottom w:val="single" w:sz="4" w:space="0" w:color="000000" w:themeColor="text1"/>
            </w:tcBorders>
          </w:tcPr>
          <w:p w14:paraId="5C0F6078" w14:textId="7A5DA2F8" w:rsidR="00296E3D" w:rsidRPr="00FB6D42" w:rsidRDefault="008C1BB5" w:rsidP="00333C64">
            <w:pPr>
              <w:spacing w:before="60"/>
              <w:rPr>
                <w:rFonts w:cs="Times New Roman"/>
                <w:b/>
                <w:szCs w:val="24"/>
              </w:rPr>
            </w:pPr>
            <w:r w:rsidRPr="00FB6D42">
              <w:rPr>
                <w:rFonts w:cs="Times New Roman"/>
                <w:b/>
              </w:rPr>
              <w:t>external-gw-portal</w:t>
            </w:r>
          </w:p>
        </w:tc>
      </w:tr>
    </w:tbl>
    <w:p w14:paraId="3FFA5A4C" w14:textId="00022AB2" w:rsidR="00F214B8" w:rsidRDefault="00F214B8" w:rsidP="00410B05">
      <w:pPr>
        <w:pStyle w:val="ListParagraph"/>
        <w:numPr>
          <w:ilvl w:val="0"/>
          <w:numId w:val="73"/>
        </w:numPr>
      </w:pPr>
      <w:r>
        <w:t xml:space="preserve">Locate the </w:t>
      </w:r>
      <w:r>
        <w:rPr>
          <w:b/>
        </w:rPr>
        <w:t>Client Authentication</w:t>
      </w:r>
      <w:r>
        <w:t xml:space="preserve"> list box. Click </w:t>
      </w:r>
      <w:r>
        <w:rPr>
          <w:noProof/>
        </w:rPr>
        <w:drawing>
          <wp:inline distT="0" distB="0" distL="0" distR="0" wp14:anchorId="2C3390F5" wp14:editId="514CE364">
            <wp:extent cx="476250" cy="238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F214B8" w:rsidRPr="00733F7B" w14:paraId="79DDEA4B" w14:textId="77777777" w:rsidTr="00333C64">
        <w:trPr>
          <w:trHeight w:val="269"/>
          <w:tblHeader/>
        </w:trPr>
        <w:tc>
          <w:tcPr>
            <w:tcW w:w="2705" w:type="dxa"/>
            <w:shd w:val="pct15" w:color="auto" w:fill="auto"/>
          </w:tcPr>
          <w:p w14:paraId="54D92025" w14:textId="77777777" w:rsidR="00F214B8" w:rsidRPr="001C3FD0" w:rsidRDefault="00F214B8" w:rsidP="00333C64">
            <w:pPr>
              <w:spacing w:before="60"/>
              <w:rPr>
                <w:b/>
                <w:szCs w:val="24"/>
              </w:rPr>
            </w:pPr>
            <w:r w:rsidRPr="001C3FD0">
              <w:rPr>
                <w:b/>
                <w:szCs w:val="24"/>
              </w:rPr>
              <w:t>Parameter</w:t>
            </w:r>
          </w:p>
        </w:tc>
        <w:tc>
          <w:tcPr>
            <w:tcW w:w="6295" w:type="dxa"/>
            <w:shd w:val="pct15" w:color="auto" w:fill="auto"/>
          </w:tcPr>
          <w:p w14:paraId="28B3194A" w14:textId="77777777" w:rsidR="00F214B8" w:rsidRPr="001C3FD0" w:rsidRDefault="00F214B8" w:rsidP="00333C64">
            <w:pPr>
              <w:spacing w:before="60"/>
              <w:rPr>
                <w:rFonts w:asciiTheme="minorHAnsi" w:hAnsiTheme="minorHAnsi" w:cstheme="minorHAnsi"/>
                <w:b/>
                <w:szCs w:val="24"/>
              </w:rPr>
            </w:pPr>
            <w:r w:rsidRPr="001C3FD0">
              <w:rPr>
                <w:b/>
                <w:szCs w:val="24"/>
              </w:rPr>
              <w:t>Value</w:t>
            </w:r>
          </w:p>
        </w:tc>
      </w:tr>
      <w:tr w:rsidR="00F214B8" w:rsidRPr="005B1C38" w14:paraId="585C3600" w14:textId="77777777" w:rsidTr="00333C64">
        <w:tc>
          <w:tcPr>
            <w:tcW w:w="2705" w:type="dxa"/>
            <w:tcBorders>
              <w:bottom w:val="single" w:sz="4" w:space="0" w:color="000000" w:themeColor="text1"/>
            </w:tcBorders>
          </w:tcPr>
          <w:p w14:paraId="51724B36" w14:textId="55FB80DF" w:rsidR="00F214B8" w:rsidRPr="001C3FD0" w:rsidRDefault="00F214B8" w:rsidP="00333C64">
            <w:pPr>
              <w:spacing w:before="60"/>
              <w:rPr>
                <w:szCs w:val="24"/>
              </w:rPr>
            </w:pPr>
            <w:r>
              <w:t>Name</w:t>
            </w:r>
          </w:p>
        </w:tc>
        <w:tc>
          <w:tcPr>
            <w:tcW w:w="6295" w:type="dxa"/>
            <w:tcBorders>
              <w:bottom w:val="single" w:sz="4" w:space="0" w:color="000000" w:themeColor="text1"/>
            </w:tcBorders>
          </w:tcPr>
          <w:p w14:paraId="28BC3C26" w14:textId="55F6163E" w:rsidR="00F214B8" w:rsidRPr="00F214B8" w:rsidRDefault="00D10F9B" w:rsidP="00333C64">
            <w:pPr>
              <w:spacing w:before="60"/>
              <w:rPr>
                <w:rFonts w:ascii="Courier New" w:hAnsi="Courier New" w:cs="Courier New"/>
                <w:b/>
                <w:szCs w:val="24"/>
              </w:rPr>
            </w:pPr>
            <w:r>
              <w:rPr>
                <w:rFonts w:ascii="Courier New" w:hAnsi="Courier New" w:cs="Courier New"/>
              </w:rPr>
              <w:t>lab-ad</w:t>
            </w:r>
          </w:p>
        </w:tc>
      </w:tr>
      <w:tr w:rsidR="00F214B8" w:rsidRPr="00570A20" w14:paraId="20CE1DFA" w14:textId="77777777" w:rsidTr="00F214B8">
        <w:tc>
          <w:tcPr>
            <w:tcW w:w="2705" w:type="dxa"/>
          </w:tcPr>
          <w:p w14:paraId="025F27E3" w14:textId="2E208601" w:rsidR="00F214B8" w:rsidRDefault="00F214B8" w:rsidP="00333C64">
            <w:pPr>
              <w:spacing w:before="60"/>
            </w:pPr>
            <w:r>
              <w:lastRenderedPageBreak/>
              <w:t>OS</w:t>
            </w:r>
          </w:p>
        </w:tc>
        <w:tc>
          <w:tcPr>
            <w:tcW w:w="6295" w:type="dxa"/>
          </w:tcPr>
          <w:p w14:paraId="1789E976" w14:textId="56825671" w:rsidR="00F214B8" w:rsidRPr="00570A20" w:rsidRDefault="008D1D36" w:rsidP="00124FCB">
            <w:pPr>
              <w:spacing w:before="60"/>
              <w:rPr>
                <w:b/>
              </w:rPr>
            </w:pPr>
            <w:r w:rsidRPr="00570A20">
              <w:rPr>
                <w:b/>
              </w:rPr>
              <w:t>A</w:t>
            </w:r>
            <w:r w:rsidR="00F214B8" w:rsidRPr="00570A20">
              <w:rPr>
                <w:b/>
              </w:rPr>
              <w:t>ny</w:t>
            </w:r>
          </w:p>
        </w:tc>
      </w:tr>
      <w:tr w:rsidR="00F214B8" w:rsidRPr="00570A20" w14:paraId="58AD06BF" w14:textId="77777777" w:rsidTr="00333C64">
        <w:tc>
          <w:tcPr>
            <w:tcW w:w="2705" w:type="dxa"/>
            <w:tcBorders>
              <w:bottom w:val="single" w:sz="4" w:space="0" w:color="000000" w:themeColor="text1"/>
            </w:tcBorders>
          </w:tcPr>
          <w:p w14:paraId="6E7BF7AF" w14:textId="6C9F92B1" w:rsidR="00F214B8" w:rsidRDefault="00F214B8" w:rsidP="00333C64">
            <w:pPr>
              <w:spacing w:before="60"/>
            </w:pPr>
            <w:r>
              <w:t>Authentication Profile</w:t>
            </w:r>
          </w:p>
        </w:tc>
        <w:tc>
          <w:tcPr>
            <w:tcW w:w="6295" w:type="dxa"/>
            <w:tcBorders>
              <w:bottom w:val="single" w:sz="4" w:space="0" w:color="000000" w:themeColor="text1"/>
            </w:tcBorders>
          </w:tcPr>
          <w:p w14:paraId="24D9F587" w14:textId="38E3D836" w:rsidR="00F214B8" w:rsidRPr="00570A20" w:rsidRDefault="00D10F9B" w:rsidP="00124FCB">
            <w:pPr>
              <w:spacing w:before="60"/>
              <w:rPr>
                <w:b/>
              </w:rPr>
            </w:pPr>
            <w:r w:rsidRPr="00570A20">
              <w:rPr>
                <w:b/>
              </w:rPr>
              <w:t>auth-gp</w:t>
            </w:r>
          </w:p>
        </w:tc>
      </w:tr>
    </w:tbl>
    <w:p w14:paraId="49169B7B" w14:textId="518424D1" w:rsidR="00296E3D" w:rsidRDefault="00EB7AFA" w:rsidP="00410B05">
      <w:pPr>
        <w:pStyle w:val="ListParagraph"/>
        <w:numPr>
          <w:ilvl w:val="0"/>
          <w:numId w:val="73"/>
        </w:numPr>
      </w:pPr>
      <w:r>
        <w:t>Click</w:t>
      </w:r>
      <w:r w:rsidR="00296E3D">
        <w:t xml:space="preserve"> the </w:t>
      </w:r>
      <w:r w:rsidR="00296E3D" w:rsidRPr="000C493E">
        <w:rPr>
          <w:b/>
        </w:rPr>
        <w:t>Agent</w:t>
      </w:r>
      <w:r w:rsidR="008D1D36">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2F9AD71F" w14:textId="77777777" w:rsidTr="00333C64">
        <w:trPr>
          <w:trHeight w:val="269"/>
          <w:tblHeader/>
        </w:trPr>
        <w:tc>
          <w:tcPr>
            <w:tcW w:w="2705" w:type="dxa"/>
            <w:shd w:val="pct15" w:color="auto" w:fill="auto"/>
          </w:tcPr>
          <w:p w14:paraId="0357A277"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54006E78"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42777E84" w14:textId="77777777" w:rsidTr="00333C64">
        <w:tc>
          <w:tcPr>
            <w:tcW w:w="2705" w:type="dxa"/>
            <w:tcBorders>
              <w:bottom w:val="single" w:sz="4" w:space="0" w:color="000000" w:themeColor="text1"/>
            </w:tcBorders>
          </w:tcPr>
          <w:p w14:paraId="2FD2942C" w14:textId="77777777" w:rsidR="00296E3D" w:rsidRPr="001C3FD0" w:rsidRDefault="00296E3D" w:rsidP="00333C64">
            <w:pPr>
              <w:spacing w:before="60"/>
              <w:rPr>
                <w:szCs w:val="24"/>
              </w:rPr>
            </w:pPr>
            <w:r>
              <w:t>Tunnel Mode</w:t>
            </w:r>
          </w:p>
        </w:tc>
        <w:tc>
          <w:tcPr>
            <w:tcW w:w="6295" w:type="dxa"/>
            <w:tcBorders>
              <w:bottom w:val="single" w:sz="4" w:space="0" w:color="000000" w:themeColor="text1"/>
            </w:tcBorders>
          </w:tcPr>
          <w:p w14:paraId="3C8B2E2E" w14:textId="64D6D879" w:rsidR="00296E3D" w:rsidRPr="008D1D36" w:rsidRDefault="008D1D36" w:rsidP="00333C64">
            <w:pPr>
              <w:spacing w:before="60"/>
              <w:rPr>
                <w:szCs w:val="24"/>
              </w:rPr>
            </w:pPr>
            <w:r>
              <w:rPr>
                <w:szCs w:val="24"/>
              </w:rPr>
              <w:t>Select the check box</w:t>
            </w:r>
          </w:p>
        </w:tc>
      </w:tr>
      <w:tr w:rsidR="00296E3D" w:rsidRPr="005B1C38" w14:paraId="586D5578" w14:textId="77777777" w:rsidTr="00333C64">
        <w:tc>
          <w:tcPr>
            <w:tcW w:w="2705" w:type="dxa"/>
            <w:tcBorders>
              <w:bottom w:val="single" w:sz="4" w:space="0" w:color="000000" w:themeColor="text1"/>
            </w:tcBorders>
          </w:tcPr>
          <w:p w14:paraId="7D3D65B1" w14:textId="77777777" w:rsidR="00296E3D" w:rsidRPr="001C3FD0" w:rsidRDefault="00296E3D" w:rsidP="00333C64">
            <w:pPr>
              <w:spacing w:before="60"/>
              <w:rPr>
                <w:szCs w:val="24"/>
              </w:rPr>
            </w:pPr>
            <w:r>
              <w:t>Tunnel Interface</w:t>
            </w:r>
          </w:p>
        </w:tc>
        <w:tc>
          <w:tcPr>
            <w:tcW w:w="6295" w:type="dxa"/>
            <w:tcBorders>
              <w:bottom w:val="single" w:sz="4" w:space="0" w:color="000000" w:themeColor="text1"/>
            </w:tcBorders>
          </w:tcPr>
          <w:p w14:paraId="37732C0A" w14:textId="246888A4" w:rsidR="00296E3D" w:rsidRPr="008D1D36" w:rsidRDefault="00F214B8" w:rsidP="00333C64">
            <w:pPr>
              <w:spacing w:before="60"/>
              <w:rPr>
                <w:rFonts w:cs="Times New Roman"/>
                <w:b/>
                <w:szCs w:val="24"/>
              </w:rPr>
            </w:pPr>
            <w:r w:rsidRPr="008D1D36">
              <w:rPr>
                <w:rFonts w:cs="Times New Roman"/>
                <w:b/>
                <w:szCs w:val="24"/>
              </w:rPr>
              <w:t>tunnel.11</w:t>
            </w:r>
          </w:p>
        </w:tc>
      </w:tr>
      <w:tr w:rsidR="00296E3D" w:rsidRPr="005B1C38" w14:paraId="19D16F0A" w14:textId="77777777" w:rsidTr="00333C64">
        <w:tc>
          <w:tcPr>
            <w:tcW w:w="2705" w:type="dxa"/>
            <w:tcBorders>
              <w:bottom w:val="single" w:sz="4" w:space="0" w:color="000000" w:themeColor="text1"/>
            </w:tcBorders>
          </w:tcPr>
          <w:p w14:paraId="7574D4A0" w14:textId="77777777" w:rsidR="00296E3D" w:rsidRPr="001C3FD0" w:rsidRDefault="00296E3D" w:rsidP="00333C64">
            <w:pPr>
              <w:spacing w:before="60"/>
              <w:rPr>
                <w:szCs w:val="24"/>
              </w:rPr>
            </w:pPr>
            <w:r>
              <w:t>Enable IPSec</w:t>
            </w:r>
          </w:p>
        </w:tc>
        <w:tc>
          <w:tcPr>
            <w:tcW w:w="6295" w:type="dxa"/>
            <w:tcBorders>
              <w:bottom w:val="single" w:sz="4" w:space="0" w:color="000000" w:themeColor="text1"/>
            </w:tcBorders>
          </w:tcPr>
          <w:p w14:paraId="1E0DFDE1" w14:textId="261E7B17" w:rsidR="00296E3D" w:rsidRPr="008D1D36" w:rsidRDefault="008D1D36" w:rsidP="00333C64">
            <w:pPr>
              <w:spacing w:before="60"/>
              <w:rPr>
                <w:szCs w:val="24"/>
              </w:rPr>
            </w:pPr>
            <w:r w:rsidRPr="008D1D36">
              <w:rPr>
                <w:szCs w:val="24"/>
              </w:rPr>
              <w:t>Verify that the check box is selected</w:t>
            </w:r>
          </w:p>
        </w:tc>
      </w:tr>
    </w:tbl>
    <w:p w14:paraId="33890F4C" w14:textId="2CFCA4F4" w:rsidR="00EB7AFA" w:rsidRDefault="00EB7AFA" w:rsidP="00410B05">
      <w:pPr>
        <w:pStyle w:val="ListParagraph"/>
        <w:numPr>
          <w:ilvl w:val="0"/>
          <w:numId w:val="73"/>
        </w:numPr>
      </w:pPr>
      <w:r>
        <w:t xml:space="preserve">Click the </w:t>
      </w:r>
      <w:r>
        <w:rPr>
          <w:b/>
        </w:rPr>
        <w:t>Client Settings</w:t>
      </w:r>
      <w:r w:rsidR="000A479E">
        <w:t xml:space="preserve"> sub</w:t>
      </w:r>
      <w:r w:rsidR="00803F7E">
        <w:t>tab.</w:t>
      </w:r>
    </w:p>
    <w:p w14:paraId="25A35671" w14:textId="429FFD2F" w:rsidR="00EB7AFA" w:rsidRDefault="00EB7AFA" w:rsidP="00410B05">
      <w:pPr>
        <w:pStyle w:val="ListParagraph"/>
        <w:numPr>
          <w:ilvl w:val="0"/>
          <w:numId w:val="73"/>
        </w:numPr>
      </w:pPr>
      <w:r>
        <w:t xml:space="preserve">Click </w:t>
      </w:r>
      <w:r>
        <w:rPr>
          <w:noProof/>
        </w:rPr>
        <w:drawing>
          <wp:inline distT="0" distB="0" distL="0" distR="0" wp14:anchorId="3AD4F20D" wp14:editId="1656B7C3">
            <wp:extent cx="476250" cy="238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803F7E">
        <w:t xml:space="preserve">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7C695EB2" w14:textId="77777777" w:rsidTr="00333C64">
        <w:trPr>
          <w:trHeight w:val="269"/>
          <w:tblHeader/>
        </w:trPr>
        <w:tc>
          <w:tcPr>
            <w:tcW w:w="2705" w:type="dxa"/>
            <w:shd w:val="pct15" w:color="auto" w:fill="auto"/>
          </w:tcPr>
          <w:p w14:paraId="44DD5BEA"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7B1C0143"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3961CC7A" w14:textId="77777777" w:rsidTr="00333C64">
        <w:tc>
          <w:tcPr>
            <w:tcW w:w="2705" w:type="dxa"/>
            <w:tcBorders>
              <w:bottom w:val="single" w:sz="4" w:space="0" w:color="000000" w:themeColor="text1"/>
            </w:tcBorders>
          </w:tcPr>
          <w:p w14:paraId="4A5EC60D" w14:textId="77777777" w:rsidR="00296E3D" w:rsidRPr="001C3FD0" w:rsidRDefault="00296E3D" w:rsidP="00333C64">
            <w:pPr>
              <w:spacing w:before="60"/>
              <w:rPr>
                <w:szCs w:val="24"/>
              </w:rPr>
            </w:pPr>
            <w:r>
              <w:t>Name</w:t>
            </w:r>
          </w:p>
        </w:tc>
        <w:tc>
          <w:tcPr>
            <w:tcW w:w="6295" w:type="dxa"/>
            <w:tcBorders>
              <w:bottom w:val="single" w:sz="4" w:space="0" w:color="000000" w:themeColor="text1"/>
            </w:tcBorders>
          </w:tcPr>
          <w:p w14:paraId="30E0C13B" w14:textId="20932513" w:rsidR="00296E3D" w:rsidRPr="00EB7AFA" w:rsidRDefault="00EB7AFA" w:rsidP="00333C64">
            <w:pPr>
              <w:spacing w:before="60"/>
              <w:rPr>
                <w:rFonts w:ascii="Courier New" w:hAnsi="Courier New" w:cs="Courier New"/>
                <w:szCs w:val="24"/>
              </w:rPr>
            </w:pPr>
            <w:r>
              <w:rPr>
                <w:rFonts w:ascii="Courier New" w:hAnsi="Courier New" w:cs="Courier New"/>
              </w:rPr>
              <w:t>g</w:t>
            </w:r>
            <w:r w:rsidRPr="00EB7AFA">
              <w:rPr>
                <w:rFonts w:ascii="Courier New" w:hAnsi="Courier New" w:cs="Courier New"/>
              </w:rPr>
              <w:t>p-client-config</w:t>
            </w:r>
          </w:p>
        </w:tc>
      </w:tr>
    </w:tbl>
    <w:p w14:paraId="0F04C812" w14:textId="0E04F722" w:rsidR="00EB7AFA" w:rsidRDefault="00EB7AFA" w:rsidP="00410B05">
      <w:pPr>
        <w:pStyle w:val="ListParagraph"/>
        <w:numPr>
          <w:ilvl w:val="0"/>
          <w:numId w:val="73"/>
        </w:numPr>
      </w:pPr>
      <w:r>
        <w:t xml:space="preserve">Click the </w:t>
      </w:r>
      <w:r>
        <w:rPr>
          <w:b/>
        </w:rPr>
        <w:t>IP Pools</w:t>
      </w:r>
      <w:r w:rsidR="00803F7E">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EB7AFA" w:rsidRPr="00733F7B" w14:paraId="4FDD44D7" w14:textId="77777777" w:rsidTr="00333C64">
        <w:trPr>
          <w:trHeight w:val="269"/>
          <w:tblHeader/>
        </w:trPr>
        <w:tc>
          <w:tcPr>
            <w:tcW w:w="2705" w:type="dxa"/>
            <w:shd w:val="pct15" w:color="auto" w:fill="auto"/>
          </w:tcPr>
          <w:p w14:paraId="51BD9012" w14:textId="77777777" w:rsidR="00EB7AFA" w:rsidRPr="001C3FD0" w:rsidRDefault="00EB7AFA" w:rsidP="00333C64">
            <w:pPr>
              <w:spacing w:before="60"/>
              <w:rPr>
                <w:b/>
                <w:szCs w:val="24"/>
              </w:rPr>
            </w:pPr>
            <w:r w:rsidRPr="001C3FD0">
              <w:rPr>
                <w:b/>
                <w:szCs w:val="24"/>
              </w:rPr>
              <w:t>Parameter</w:t>
            </w:r>
          </w:p>
        </w:tc>
        <w:tc>
          <w:tcPr>
            <w:tcW w:w="6295" w:type="dxa"/>
            <w:shd w:val="pct15" w:color="auto" w:fill="auto"/>
          </w:tcPr>
          <w:p w14:paraId="704CDD93" w14:textId="77777777" w:rsidR="00EB7AFA" w:rsidRPr="001C3FD0" w:rsidRDefault="00EB7AFA" w:rsidP="00333C64">
            <w:pPr>
              <w:spacing w:before="60"/>
              <w:rPr>
                <w:rFonts w:asciiTheme="minorHAnsi" w:hAnsiTheme="minorHAnsi" w:cstheme="minorHAnsi"/>
                <w:b/>
                <w:szCs w:val="24"/>
              </w:rPr>
            </w:pPr>
            <w:r w:rsidRPr="001C3FD0">
              <w:rPr>
                <w:b/>
                <w:szCs w:val="24"/>
              </w:rPr>
              <w:t>Value</w:t>
            </w:r>
          </w:p>
        </w:tc>
      </w:tr>
      <w:tr w:rsidR="00EB7AFA" w:rsidRPr="005B1C38" w14:paraId="56F98AB9" w14:textId="77777777" w:rsidTr="00333C64">
        <w:tc>
          <w:tcPr>
            <w:tcW w:w="2705" w:type="dxa"/>
            <w:tcBorders>
              <w:bottom w:val="single" w:sz="4" w:space="0" w:color="000000" w:themeColor="text1"/>
            </w:tcBorders>
          </w:tcPr>
          <w:p w14:paraId="76A6D06E" w14:textId="29603850" w:rsidR="00EB7AFA" w:rsidRPr="001C3FD0" w:rsidRDefault="00EB7AFA" w:rsidP="00333C64">
            <w:pPr>
              <w:spacing w:before="60"/>
              <w:rPr>
                <w:szCs w:val="24"/>
              </w:rPr>
            </w:pPr>
            <w:r>
              <w:t>IP Pool</w:t>
            </w:r>
          </w:p>
        </w:tc>
        <w:tc>
          <w:tcPr>
            <w:tcW w:w="6295" w:type="dxa"/>
            <w:tcBorders>
              <w:bottom w:val="single" w:sz="4" w:space="0" w:color="000000" w:themeColor="text1"/>
            </w:tcBorders>
          </w:tcPr>
          <w:p w14:paraId="7897147A" w14:textId="42D8DE86" w:rsidR="00EB7AFA" w:rsidRPr="00EB7AFA" w:rsidRDefault="00803F7E" w:rsidP="00333C64">
            <w:pPr>
              <w:spacing w:before="60"/>
              <w:rPr>
                <w:rFonts w:ascii="Courier New" w:hAnsi="Courier New" w:cs="Courier New"/>
                <w:szCs w:val="24"/>
              </w:rPr>
            </w:pPr>
            <w:r w:rsidRPr="00803F7E">
              <w:rPr>
                <w:rFonts w:cs="Times New Roman"/>
              </w:rPr>
              <w:t xml:space="preserve">Click </w:t>
            </w:r>
            <w:r>
              <w:rPr>
                <w:noProof/>
              </w:rPr>
              <w:drawing>
                <wp:inline distT="0" distB="0" distL="0" distR="0" wp14:anchorId="14DD98DE" wp14:editId="143E47F4">
                  <wp:extent cx="533400" cy="276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3400" cy="276225"/>
                          </a:xfrm>
                          <a:prstGeom prst="rect">
                            <a:avLst/>
                          </a:prstGeom>
                        </pic:spPr>
                      </pic:pic>
                    </a:graphicData>
                  </a:graphic>
                </wp:inline>
              </w:drawing>
            </w:r>
            <w:r w:rsidRPr="00803F7E">
              <w:rPr>
                <w:rFonts w:cs="Times New Roman"/>
              </w:rPr>
              <w:t xml:space="preserve">  and type</w:t>
            </w:r>
            <w:r>
              <w:rPr>
                <w:rFonts w:ascii="Courier New" w:hAnsi="Courier New" w:cs="Courier New"/>
              </w:rPr>
              <w:t xml:space="preserve"> </w:t>
            </w:r>
            <w:r w:rsidR="00D10F9B">
              <w:rPr>
                <w:rFonts w:ascii="Courier New" w:hAnsi="Courier New" w:cs="Courier New"/>
              </w:rPr>
              <w:t>192.168.100.200-192.168.100.210</w:t>
            </w:r>
          </w:p>
        </w:tc>
      </w:tr>
    </w:tbl>
    <w:p w14:paraId="44B3E893" w14:textId="7C0FAC2A" w:rsidR="00EB7AFA" w:rsidRDefault="00EB7AFA" w:rsidP="00410B05">
      <w:pPr>
        <w:pStyle w:val="ListParagraph"/>
        <w:numPr>
          <w:ilvl w:val="0"/>
          <w:numId w:val="73"/>
        </w:numPr>
      </w:pPr>
      <w:r>
        <w:t xml:space="preserve">Click </w:t>
      </w:r>
      <w:r w:rsidR="00803F7E" w:rsidRPr="00803F7E">
        <w:rPr>
          <w:b/>
          <w:noProof/>
        </w:rPr>
        <w:t>OK</w:t>
      </w:r>
      <w:r w:rsidR="001563AC">
        <w:t xml:space="preserve"> to close the Configs window.</w:t>
      </w:r>
    </w:p>
    <w:p w14:paraId="3D82CEF0" w14:textId="32C261D9" w:rsidR="00EB7AFA" w:rsidRDefault="00EB7AFA" w:rsidP="001563AC">
      <w:pPr>
        <w:pStyle w:val="ListParagraph"/>
      </w:pPr>
      <w:r>
        <w:t xml:space="preserve">The </w:t>
      </w:r>
      <w:r w:rsidRPr="001563AC">
        <w:t xml:space="preserve">GlobalProtect Gateway </w:t>
      </w:r>
      <w:r w:rsidR="00570A20">
        <w:t>c</w:t>
      </w:r>
      <w:r w:rsidR="00570A20" w:rsidRPr="001563AC">
        <w:t>onfiguration</w:t>
      </w:r>
      <w:r w:rsidR="00570A20">
        <w:t xml:space="preserve"> </w:t>
      </w:r>
      <w:r w:rsidR="00803F7E">
        <w:t xml:space="preserve">window should still be </w:t>
      </w:r>
      <w:r w:rsidR="001563AC">
        <w:t>open</w:t>
      </w:r>
      <w:r>
        <w:t>.</w:t>
      </w:r>
    </w:p>
    <w:p w14:paraId="5FA12698" w14:textId="0E72CA71" w:rsidR="00EB7AFA" w:rsidRDefault="00EB7AFA" w:rsidP="00410B05">
      <w:pPr>
        <w:pStyle w:val="ListParagraph"/>
        <w:numPr>
          <w:ilvl w:val="0"/>
          <w:numId w:val="73"/>
        </w:numPr>
      </w:pPr>
      <w:r>
        <w:t xml:space="preserve">Click the </w:t>
      </w:r>
      <w:r>
        <w:rPr>
          <w:b/>
        </w:rPr>
        <w:t>Network Services</w:t>
      </w:r>
      <w:r w:rsidR="00803F7E">
        <w:t xml:space="preserve"> subtab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7935F2B3" w14:textId="77777777" w:rsidTr="00333C64">
        <w:trPr>
          <w:trHeight w:val="269"/>
          <w:tblHeader/>
        </w:trPr>
        <w:tc>
          <w:tcPr>
            <w:tcW w:w="2705" w:type="dxa"/>
            <w:shd w:val="pct15" w:color="auto" w:fill="auto"/>
          </w:tcPr>
          <w:p w14:paraId="318D6A64"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19374A9C"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1361275D" w14:textId="77777777" w:rsidTr="00333C64">
        <w:tc>
          <w:tcPr>
            <w:tcW w:w="2705" w:type="dxa"/>
            <w:tcBorders>
              <w:bottom w:val="single" w:sz="4" w:space="0" w:color="000000" w:themeColor="text1"/>
            </w:tcBorders>
          </w:tcPr>
          <w:p w14:paraId="268E784E" w14:textId="77777777" w:rsidR="00296E3D" w:rsidRPr="001C3FD0" w:rsidRDefault="00296E3D" w:rsidP="00333C64">
            <w:pPr>
              <w:spacing w:before="60"/>
              <w:rPr>
                <w:szCs w:val="24"/>
              </w:rPr>
            </w:pPr>
            <w:r>
              <w:t>Primary DNS</w:t>
            </w:r>
          </w:p>
        </w:tc>
        <w:tc>
          <w:tcPr>
            <w:tcW w:w="6295" w:type="dxa"/>
            <w:tcBorders>
              <w:bottom w:val="single" w:sz="4" w:space="0" w:color="000000" w:themeColor="text1"/>
            </w:tcBorders>
          </w:tcPr>
          <w:p w14:paraId="42AA1E82" w14:textId="360A4D67" w:rsidR="00296E3D" w:rsidRPr="00BA0F59" w:rsidRDefault="00296E3D" w:rsidP="00333C64">
            <w:pPr>
              <w:spacing w:before="60"/>
              <w:rPr>
                <w:szCs w:val="24"/>
              </w:rPr>
            </w:pPr>
            <w:r w:rsidRPr="00FC062D">
              <w:rPr>
                <w:rFonts w:ascii="Courier New" w:hAnsi="Courier New" w:cs="Courier New"/>
              </w:rPr>
              <w:t>4.2.2.2</w:t>
            </w:r>
          </w:p>
        </w:tc>
      </w:tr>
      <w:tr w:rsidR="00296E3D" w:rsidRPr="005B1C38" w14:paraId="44D5459B" w14:textId="77777777" w:rsidTr="00333C64">
        <w:tc>
          <w:tcPr>
            <w:tcW w:w="2705" w:type="dxa"/>
            <w:tcBorders>
              <w:bottom w:val="single" w:sz="4" w:space="0" w:color="000000" w:themeColor="text1"/>
            </w:tcBorders>
          </w:tcPr>
          <w:p w14:paraId="112FCEDD" w14:textId="77777777" w:rsidR="00296E3D" w:rsidRPr="001C3FD0" w:rsidRDefault="00296E3D" w:rsidP="00333C64">
            <w:pPr>
              <w:spacing w:before="60"/>
              <w:rPr>
                <w:szCs w:val="24"/>
              </w:rPr>
            </w:pPr>
            <w:r>
              <w:t>Secondary DNS</w:t>
            </w:r>
          </w:p>
        </w:tc>
        <w:tc>
          <w:tcPr>
            <w:tcW w:w="6295" w:type="dxa"/>
            <w:tcBorders>
              <w:bottom w:val="single" w:sz="4" w:space="0" w:color="000000" w:themeColor="text1"/>
            </w:tcBorders>
          </w:tcPr>
          <w:p w14:paraId="721FB0F9" w14:textId="34737601" w:rsidR="00296E3D" w:rsidRPr="00BA0F59" w:rsidRDefault="00AE3D77" w:rsidP="00333C64">
            <w:pPr>
              <w:spacing w:before="60"/>
              <w:rPr>
                <w:szCs w:val="24"/>
              </w:rPr>
            </w:pPr>
            <w:r>
              <w:rPr>
                <w:rFonts w:ascii="Courier New" w:hAnsi="Courier New" w:cs="Courier New"/>
              </w:rPr>
              <w:t>8.8.8.8</w:t>
            </w:r>
          </w:p>
        </w:tc>
      </w:tr>
    </w:tbl>
    <w:p w14:paraId="44DC1C9B" w14:textId="2C8EFDA6" w:rsidR="00296E3D" w:rsidRDefault="00296E3D" w:rsidP="00410B05">
      <w:pPr>
        <w:pStyle w:val="ListParagraph"/>
        <w:numPr>
          <w:ilvl w:val="0"/>
          <w:numId w:val="73"/>
        </w:numPr>
      </w:pPr>
      <w:r>
        <w:t xml:space="preserve">Click </w:t>
      </w:r>
      <w:r w:rsidR="00803F7E" w:rsidRPr="00803F7E">
        <w:rPr>
          <w:b/>
          <w:noProof/>
        </w:rPr>
        <w:t>OK</w:t>
      </w:r>
      <w:r w:rsidR="001563AC">
        <w:t xml:space="preserve"> to close the </w:t>
      </w:r>
      <w:r w:rsidR="001563AC" w:rsidRPr="001563AC">
        <w:t xml:space="preserve">GlobalProtect Gateway </w:t>
      </w:r>
      <w:r w:rsidR="00570A20">
        <w:t>c</w:t>
      </w:r>
      <w:r w:rsidR="00570A20" w:rsidRPr="001563AC">
        <w:t>onfiguration</w:t>
      </w:r>
      <w:r w:rsidR="00570A20">
        <w:t xml:space="preserve"> </w:t>
      </w:r>
      <w:r w:rsidR="001563AC">
        <w:t>window.</w:t>
      </w:r>
    </w:p>
    <w:p w14:paraId="4B424338" w14:textId="59469CC7" w:rsidR="00296E3D" w:rsidRDefault="000C4C73" w:rsidP="00296E3D">
      <w:pPr>
        <w:pStyle w:val="Heading2"/>
      </w:pPr>
      <w:bookmarkStart w:id="141" w:name="_Toc461027345"/>
      <w:bookmarkStart w:id="142" w:name="_Toc474939172"/>
      <w:r>
        <w:t>10.</w:t>
      </w:r>
      <w:r w:rsidR="0077329B">
        <w:t>9</w:t>
      </w:r>
      <w:r w:rsidR="00B951C9">
        <w:t xml:space="preserve"> C</w:t>
      </w:r>
      <w:r w:rsidR="00296E3D">
        <w:t>onfigure the Portal</w:t>
      </w:r>
      <w:bookmarkEnd w:id="141"/>
      <w:bookmarkEnd w:id="142"/>
    </w:p>
    <w:p w14:paraId="5E8215BC" w14:textId="53201867" w:rsidR="00C9366C" w:rsidRDefault="00C9366C" w:rsidP="00C9366C">
      <w:r w:rsidRPr="00C9366C">
        <w:t xml:space="preserve">The </w:t>
      </w:r>
      <w:r>
        <w:t xml:space="preserve">GlobalProtect </w:t>
      </w:r>
      <w:r w:rsidR="001D2FED">
        <w:t>P</w:t>
      </w:r>
      <w:r w:rsidRPr="00C9366C">
        <w:t>ortal provides the management functions for the GlobalProtect infrastructure. Every endpoint that participates in the GlobalProtect network recei</w:t>
      </w:r>
      <w:r w:rsidR="001D2FED">
        <w:t xml:space="preserve">ves its configuration from the </w:t>
      </w:r>
      <w:r w:rsidR="00570A20">
        <w:t>p</w:t>
      </w:r>
      <w:r w:rsidR="00570A20" w:rsidRPr="00C9366C">
        <w:t>ortal</w:t>
      </w:r>
      <w:r w:rsidRPr="00C9366C">
        <w:t>, including i</w:t>
      </w:r>
      <w:r w:rsidR="001D2FED">
        <w:t xml:space="preserve">nformation about the available GlobalProtect </w:t>
      </w:r>
      <w:r w:rsidR="000A479E">
        <w:t>g</w:t>
      </w:r>
      <w:r w:rsidRPr="00C9366C">
        <w:t xml:space="preserve">ateways and any client certificates that might be necessary </w:t>
      </w:r>
      <w:r w:rsidR="001D2FED">
        <w:t xml:space="preserve">for the client to connect to a </w:t>
      </w:r>
      <w:r w:rsidR="000A479E">
        <w:t>g</w:t>
      </w:r>
      <w:r w:rsidRPr="00C9366C">
        <w:t>atewa</w:t>
      </w:r>
      <w:r>
        <w:t>y.</w:t>
      </w:r>
    </w:p>
    <w:p w14:paraId="48199E2D" w14:textId="6E661D61" w:rsidR="00296E3D" w:rsidRDefault="00296E3D" w:rsidP="00410B05">
      <w:pPr>
        <w:pStyle w:val="ListParagraph"/>
        <w:numPr>
          <w:ilvl w:val="0"/>
          <w:numId w:val="114"/>
        </w:numPr>
      </w:pPr>
      <w:r>
        <w:lastRenderedPageBreak/>
        <w:t xml:space="preserve">Select </w:t>
      </w:r>
      <w:r w:rsidRPr="00340294">
        <w:rPr>
          <w:b/>
        </w:rPr>
        <w:t>Network &gt; GlobalProtect &gt; Portals</w:t>
      </w:r>
      <w:r>
        <w:t>.</w:t>
      </w:r>
      <w:r w:rsidR="00E96063" w:rsidRPr="00E96063">
        <w:rPr>
          <w:noProof/>
        </w:rPr>
        <w:t xml:space="preserve"> </w:t>
      </w:r>
      <w:r w:rsidR="00E96063">
        <w:rPr>
          <w:noProof/>
        </w:rPr>
        <w:drawing>
          <wp:inline distT="0" distB="0" distL="0" distR="0" wp14:anchorId="4AAFB0C4" wp14:editId="511D2A8A">
            <wp:extent cx="1762125" cy="371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62125" cy="371475"/>
                    </a:xfrm>
                    <a:prstGeom prst="rect">
                      <a:avLst/>
                    </a:prstGeom>
                  </pic:spPr>
                </pic:pic>
              </a:graphicData>
            </a:graphic>
          </wp:inline>
        </w:drawing>
      </w:r>
    </w:p>
    <w:p w14:paraId="19D5EE3B" w14:textId="5BBB2832" w:rsidR="00296E3D" w:rsidRDefault="00296E3D" w:rsidP="00410B05">
      <w:pPr>
        <w:pStyle w:val="ListParagraph"/>
        <w:numPr>
          <w:ilvl w:val="0"/>
          <w:numId w:val="114"/>
        </w:numPr>
      </w:pPr>
      <w:r>
        <w:t xml:space="preserve">Click </w:t>
      </w:r>
      <w:r w:rsidR="00E96063">
        <w:rPr>
          <w:noProof/>
        </w:rPr>
        <w:drawing>
          <wp:inline distT="0" distB="0" distL="0" distR="0" wp14:anchorId="31323630" wp14:editId="6E559B43">
            <wp:extent cx="476250" cy="238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E96063">
        <w:t xml:space="preserve"> to </w:t>
      </w:r>
      <w:r w:rsidR="00034FF7">
        <w:t>create a portal. T</w:t>
      </w:r>
      <w:r w:rsidR="00E96063">
        <w:t xml:space="preserve">he </w:t>
      </w:r>
      <w:r w:rsidR="00E96063" w:rsidRPr="001D2FED">
        <w:t xml:space="preserve">GlobalProtect Portal </w:t>
      </w:r>
      <w:r w:rsidR="00570A20">
        <w:t>c</w:t>
      </w:r>
      <w:r w:rsidR="00570A20" w:rsidRPr="001D2FED">
        <w:t>onfiguration</w:t>
      </w:r>
      <w:r w:rsidR="00570A20">
        <w:t xml:space="preserve"> </w:t>
      </w:r>
      <w:r w:rsidR="00E96063">
        <w:t>window</w:t>
      </w:r>
      <w:r w:rsidR="00034FF7">
        <w:t xml:space="preserve"> opens</w:t>
      </w:r>
      <w:r w:rsidR="00E96063">
        <w:t>.</w:t>
      </w:r>
    </w:p>
    <w:p w14:paraId="26BAFD1D" w14:textId="6346FA5F" w:rsidR="00E96063" w:rsidRDefault="00E96063" w:rsidP="00410B05">
      <w:pPr>
        <w:pStyle w:val="ListParagraph"/>
        <w:numPr>
          <w:ilvl w:val="0"/>
          <w:numId w:val="11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296E3D" w:rsidRPr="00733F7B" w14:paraId="0901F75A" w14:textId="77777777" w:rsidTr="00333C64">
        <w:trPr>
          <w:trHeight w:val="269"/>
          <w:tblHeader/>
        </w:trPr>
        <w:tc>
          <w:tcPr>
            <w:tcW w:w="2705" w:type="dxa"/>
            <w:shd w:val="pct15" w:color="auto" w:fill="auto"/>
          </w:tcPr>
          <w:p w14:paraId="3F2104A8" w14:textId="77777777" w:rsidR="00296E3D" w:rsidRPr="001C3FD0" w:rsidRDefault="00296E3D" w:rsidP="00333C64">
            <w:pPr>
              <w:spacing w:before="60"/>
              <w:rPr>
                <w:b/>
                <w:szCs w:val="24"/>
              </w:rPr>
            </w:pPr>
            <w:r w:rsidRPr="001C3FD0">
              <w:rPr>
                <w:b/>
                <w:szCs w:val="24"/>
              </w:rPr>
              <w:t>Parameter</w:t>
            </w:r>
          </w:p>
        </w:tc>
        <w:tc>
          <w:tcPr>
            <w:tcW w:w="6295" w:type="dxa"/>
            <w:shd w:val="pct15" w:color="auto" w:fill="auto"/>
          </w:tcPr>
          <w:p w14:paraId="70BC75D9" w14:textId="77777777" w:rsidR="00296E3D" w:rsidRPr="001C3FD0" w:rsidRDefault="00296E3D" w:rsidP="00333C64">
            <w:pPr>
              <w:spacing w:before="60"/>
              <w:rPr>
                <w:rFonts w:asciiTheme="minorHAnsi" w:hAnsiTheme="minorHAnsi" w:cstheme="minorHAnsi"/>
                <w:b/>
                <w:szCs w:val="24"/>
              </w:rPr>
            </w:pPr>
            <w:r w:rsidRPr="001C3FD0">
              <w:rPr>
                <w:b/>
                <w:szCs w:val="24"/>
              </w:rPr>
              <w:t>Value</w:t>
            </w:r>
          </w:p>
        </w:tc>
      </w:tr>
      <w:tr w:rsidR="00296E3D" w:rsidRPr="005B1C38" w14:paraId="2F8BCE5F" w14:textId="77777777" w:rsidTr="00333C64">
        <w:tc>
          <w:tcPr>
            <w:tcW w:w="2705" w:type="dxa"/>
            <w:tcBorders>
              <w:bottom w:val="single" w:sz="4" w:space="0" w:color="000000" w:themeColor="text1"/>
            </w:tcBorders>
          </w:tcPr>
          <w:p w14:paraId="2C1DC50B" w14:textId="77777777" w:rsidR="00296E3D" w:rsidRPr="001C3FD0" w:rsidRDefault="00296E3D" w:rsidP="00333C64">
            <w:pPr>
              <w:spacing w:before="60"/>
              <w:rPr>
                <w:szCs w:val="24"/>
              </w:rPr>
            </w:pPr>
            <w:r>
              <w:t>Name</w:t>
            </w:r>
          </w:p>
        </w:tc>
        <w:tc>
          <w:tcPr>
            <w:tcW w:w="6295" w:type="dxa"/>
            <w:tcBorders>
              <w:bottom w:val="single" w:sz="4" w:space="0" w:color="000000" w:themeColor="text1"/>
            </w:tcBorders>
          </w:tcPr>
          <w:p w14:paraId="0D1D13C3" w14:textId="61C0B1C6" w:rsidR="00296E3D" w:rsidRPr="00BA0F59" w:rsidRDefault="00E96063" w:rsidP="00333C64">
            <w:pPr>
              <w:spacing w:before="60"/>
              <w:rPr>
                <w:szCs w:val="24"/>
              </w:rPr>
            </w:pPr>
            <w:r>
              <w:rPr>
                <w:rFonts w:ascii="Courier New" w:hAnsi="Courier New" w:cs="Courier New"/>
              </w:rPr>
              <w:t>gp</w:t>
            </w:r>
            <w:r w:rsidR="00296E3D" w:rsidRPr="0092580D">
              <w:rPr>
                <w:rFonts w:ascii="Courier New" w:hAnsi="Courier New" w:cs="Courier New"/>
              </w:rPr>
              <w:t>-</w:t>
            </w:r>
            <w:r>
              <w:rPr>
                <w:rFonts w:ascii="Courier New" w:hAnsi="Courier New" w:cs="Courier New"/>
              </w:rPr>
              <w:t>p</w:t>
            </w:r>
            <w:r w:rsidR="00296E3D" w:rsidRPr="0092580D">
              <w:rPr>
                <w:rFonts w:ascii="Courier New" w:hAnsi="Courier New" w:cs="Courier New"/>
              </w:rPr>
              <w:t>ortal</w:t>
            </w:r>
          </w:p>
        </w:tc>
      </w:tr>
      <w:tr w:rsidR="00296E3D" w:rsidRPr="005B1C38" w14:paraId="1F15F6CD" w14:textId="77777777" w:rsidTr="00333C64">
        <w:tc>
          <w:tcPr>
            <w:tcW w:w="2705" w:type="dxa"/>
            <w:tcBorders>
              <w:bottom w:val="single" w:sz="4" w:space="0" w:color="000000" w:themeColor="text1"/>
            </w:tcBorders>
          </w:tcPr>
          <w:p w14:paraId="2178E4A3" w14:textId="77777777" w:rsidR="00296E3D" w:rsidRPr="001C3FD0" w:rsidRDefault="00296E3D" w:rsidP="00333C64">
            <w:pPr>
              <w:spacing w:before="60"/>
              <w:rPr>
                <w:szCs w:val="24"/>
              </w:rPr>
            </w:pPr>
            <w:r>
              <w:t xml:space="preserve">Interface </w:t>
            </w:r>
          </w:p>
        </w:tc>
        <w:tc>
          <w:tcPr>
            <w:tcW w:w="6295" w:type="dxa"/>
            <w:tcBorders>
              <w:bottom w:val="single" w:sz="4" w:space="0" w:color="000000" w:themeColor="text1"/>
            </w:tcBorders>
          </w:tcPr>
          <w:p w14:paraId="35E7F7B0" w14:textId="58B3B90C" w:rsidR="00296E3D" w:rsidRPr="00034FF7" w:rsidRDefault="00034FF7" w:rsidP="00333C64">
            <w:pPr>
              <w:spacing w:before="60"/>
              <w:rPr>
                <w:rFonts w:cs="Times New Roman"/>
                <w:b/>
                <w:szCs w:val="24"/>
              </w:rPr>
            </w:pPr>
            <w:r w:rsidRPr="00034FF7">
              <w:rPr>
                <w:rFonts w:cs="Times New Roman"/>
                <w:b/>
              </w:rPr>
              <w:t>ethernet</w:t>
            </w:r>
            <w:r w:rsidR="00E83586" w:rsidRPr="00034FF7">
              <w:rPr>
                <w:rFonts w:cs="Times New Roman"/>
                <w:b/>
              </w:rPr>
              <w:t>1/1</w:t>
            </w:r>
          </w:p>
        </w:tc>
      </w:tr>
      <w:tr w:rsidR="00296E3D" w:rsidRPr="00570A20" w14:paraId="05E7F0F7" w14:textId="77777777" w:rsidTr="00333C64">
        <w:tc>
          <w:tcPr>
            <w:tcW w:w="2705" w:type="dxa"/>
            <w:tcBorders>
              <w:bottom w:val="single" w:sz="4" w:space="0" w:color="000000" w:themeColor="text1"/>
            </w:tcBorders>
          </w:tcPr>
          <w:p w14:paraId="28A9E47A" w14:textId="2F955457" w:rsidR="00296E3D" w:rsidRPr="00570A20" w:rsidRDefault="00296E3D" w:rsidP="00333C64">
            <w:pPr>
              <w:spacing w:before="60"/>
            </w:pPr>
            <w:r>
              <w:t>IP</w:t>
            </w:r>
            <w:r w:rsidR="00E96063">
              <w:t>v4</w:t>
            </w:r>
            <w:r>
              <w:t xml:space="preserve"> Address</w:t>
            </w:r>
            <w:r>
              <w:tab/>
            </w:r>
          </w:p>
        </w:tc>
        <w:tc>
          <w:tcPr>
            <w:tcW w:w="6295" w:type="dxa"/>
            <w:tcBorders>
              <w:bottom w:val="single" w:sz="4" w:space="0" w:color="000000" w:themeColor="text1"/>
            </w:tcBorders>
          </w:tcPr>
          <w:p w14:paraId="18AED32C" w14:textId="4DD57E3C" w:rsidR="00296E3D" w:rsidRPr="00570A20" w:rsidRDefault="00C9366C" w:rsidP="00124FCB">
            <w:pPr>
              <w:spacing w:before="60"/>
              <w:rPr>
                <w:b/>
              </w:rPr>
            </w:pPr>
            <w:r w:rsidRPr="00570A20">
              <w:rPr>
                <w:b/>
              </w:rPr>
              <w:t>203.0.113.20/24</w:t>
            </w:r>
          </w:p>
        </w:tc>
      </w:tr>
    </w:tbl>
    <w:p w14:paraId="1CBC68A4" w14:textId="2A091A73" w:rsidR="00E96063" w:rsidRDefault="00E96063" w:rsidP="00410B05">
      <w:pPr>
        <w:pStyle w:val="ListParagraph"/>
        <w:numPr>
          <w:ilvl w:val="0"/>
          <w:numId w:val="114"/>
        </w:numPr>
      </w:pPr>
      <w:r>
        <w:t xml:space="preserve">Click the </w:t>
      </w:r>
      <w:r>
        <w:rPr>
          <w:b/>
        </w:rPr>
        <w:t>Authentication</w:t>
      </w:r>
      <w:r w:rsidR="00034FF7">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5254F7" w:rsidRPr="00733F7B" w14:paraId="589688C8" w14:textId="77777777" w:rsidTr="00333C64">
        <w:trPr>
          <w:trHeight w:val="269"/>
          <w:tblHeader/>
        </w:trPr>
        <w:tc>
          <w:tcPr>
            <w:tcW w:w="2705" w:type="dxa"/>
            <w:shd w:val="pct15" w:color="auto" w:fill="auto"/>
          </w:tcPr>
          <w:p w14:paraId="28B2839D" w14:textId="77777777" w:rsidR="005254F7" w:rsidRPr="001C3FD0" w:rsidRDefault="005254F7" w:rsidP="00333C64">
            <w:pPr>
              <w:spacing w:before="60"/>
              <w:rPr>
                <w:b/>
                <w:szCs w:val="24"/>
              </w:rPr>
            </w:pPr>
            <w:r w:rsidRPr="001C3FD0">
              <w:rPr>
                <w:b/>
                <w:szCs w:val="24"/>
              </w:rPr>
              <w:t>Parameter</w:t>
            </w:r>
          </w:p>
        </w:tc>
        <w:tc>
          <w:tcPr>
            <w:tcW w:w="6295" w:type="dxa"/>
            <w:shd w:val="pct15" w:color="auto" w:fill="auto"/>
          </w:tcPr>
          <w:p w14:paraId="636FF1A7" w14:textId="77777777" w:rsidR="005254F7" w:rsidRPr="001C3FD0" w:rsidRDefault="005254F7" w:rsidP="00333C64">
            <w:pPr>
              <w:spacing w:before="60"/>
              <w:rPr>
                <w:rFonts w:asciiTheme="minorHAnsi" w:hAnsiTheme="minorHAnsi" w:cstheme="minorHAnsi"/>
                <w:b/>
                <w:szCs w:val="24"/>
              </w:rPr>
            </w:pPr>
            <w:r w:rsidRPr="001C3FD0">
              <w:rPr>
                <w:b/>
                <w:szCs w:val="24"/>
              </w:rPr>
              <w:t>Value</w:t>
            </w:r>
          </w:p>
        </w:tc>
      </w:tr>
      <w:tr w:rsidR="005254F7" w:rsidRPr="005B1C38" w14:paraId="7872CD67" w14:textId="77777777" w:rsidTr="00333C64">
        <w:tc>
          <w:tcPr>
            <w:tcW w:w="2705" w:type="dxa"/>
            <w:tcBorders>
              <w:bottom w:val="single" w:sz="4" w:space="0" w:color="000000" w:themeColor="text1"/>
            </w:tcBorders>
          </w:tcPr>
          <w:p w14:paraId="43A7DF62" w14:textId="77777777" w:rsidR="005254F7" w:rsidRPr="001C3FD0" w:rsidRDefault="005254F7" w:rsidP="00333C64">
            <w:pPr>
              <w:spacing w:before="60"/>
              <w:rPr>
                <w:szCs w:val="24"/>
              </w:rPr>
            </w:pPr>
            <w:r>
              <w:t>SSL/TLS Service Profile</w:t>
            </w:r>
          </w:p>
        </w:tc>
        <w:tc>
          <w:tcPr>
            <w:tcW w:w="6295" w:type="dxa"/>
            <w:tcBorders>
              <w:bottom w:val="single" w:sz="4" w:space="0" w:color="000000" w:themeColor="text1"/>
            </w:tcBorders>
          </w:tcPr>
          <w:p w14:paraId="1A3182C7" w14:textId="634557E8" w:rsidR="005254F7" w:rsidRPr="00034FF7" w:rsidRDefault="008C1BB5" w:rsidP="00333C64">
            <w:pPr>
              <w:spacing w:before="60"/>
              <w:rPr>
                <w:rFonts w:cs="Times New Roman"/>
                <w:b/>
                <w:szCs w:val="24"/>
              </w:rPr>
            </w:pPr>
            <w:r w:rsidRPr="00034FF7">
              <w:rPr>
                <w:rFonts w:cs="Times New Roman"/>
                <w:b/>
              </w:rPr>
              <w:t>external-gw-portal</w:t>
            </w:r>
          </w:p>
        </w:tc>
      </w:tr>
    </w:tbl>
    <w:p w14:paraId="161AE3D3" w14:textId="45F25B9B" w:rsidR="005254F7" w:rsidRDefault="0007182A" w:rsidP="00410B05">
      <w:pPr>
        <w:pStyle w:val="ListParagraph"/>
        <w:numPr>
          <w:ilvl w:val="0"/>
          <w:numId w:val="114"/>
        </w:numPr>
      </w:pPr>
      <w:r>
        <w:t xml:space="preserve">Locate the </w:t>
      </w:r>
      <w:r>
        <w:rPr>
          <w:b/>
        </w:rPr>
        <w:t>Client Authentication</w:t>
      </w:r>
      <w:r>
        <w:t xml:space="preserve"> list box. Click </w:t>
      </w:r>
      <w:r>
        <w:rPr>
          <w:noProof/>
        </w:rPr>
        <w:drawing>
          <wp:inline distT="0" distB="0" distL="0" distR="0" wp14:anchorId="7DB12F6F" wp14:editId="1175A545">
            <wp:extent cx="476250" cy="238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and configure the following</w:t>
      </w:r>
      <w:r w:rsidR="005254F7">
        <w:t>:</w:t>
      </w:r>
    </w:p>
    <w:tbl>
      <w:tblPr>
        <w:tblStyle w:val="TableGrid"/>
        <w:tblW w:w="9000" w:type="dxa"/>
        <w:tblInd w:w="355" w:type="dxa"/>
        <w:tblLook w:val="04A0" w:firstRow="1" w:lastRow="0" w:firstColumn="1" w:lastColumn="0" w:noHBand="0" w:noVBand="1"/>
      </w:tblPr>
      <w:tblGrid>
        <w:gridCol w:w="2705"/>
        <w:gridCol w:w="6295"/>
      </w:tblGrid>
      <w:tr w:rsidR="005254F7" w:rsidRPr="00733F7B" w14:paraId="637A03CB" w14:textId="77777777" w:rsidTr="00333C64">
        <w:trPr>
          <w:trHeight w:val="269"/>
          <w:tblHeader/>
        </w:trPr>
        <w:tc>
          <w:tcPr>
            <w:tcW w:w="2705" w:type="dxa"/>
            <w:shd w:val="pct15" w:color="auto" w:fill="auto"/>
          </w:tcPr>
          <w:p w14:paraId="51889A23" w14:textId="77777777" w:rsidR="005254F7" w:rsidRPr="001C3FD0" w:rsidRDefault="005254F7" w:rsidP="00333C64">
            <w:pPr>
              <w:spacing w:before="60"/>
              <w:rPr>
                <w:b/>
                <w:szCs w:val="24"/>
              </w:rPr>
            </w:pPr>
            <w:r w:rsidRPr="001C3FD0">
              <w:rPr>
                <w:b/>
                <w:szCs w:val="24"/>
              </w:rPr>
              <w:t>Parameter</w:t>
            </w:r>
          </w:p>
        </w:tc>
        <w:tc>
          <w:tcPr>
            <w:tcW w:w="6295" w:type="dxa"/>
            <w:shd w:val="pct15" w:color="auto" w:fill="auto"/>
          </w:tcPr>
          <w:p w14:paraId="008E059D" w14:textId="77777777" w:rsidR="005254F7" w:rsidRPr="001C3FD0" w:rsidRDefault="005254F7" w:rsidP="00333C64">
            <w:pPr>
              <w:spacing w:before="60"/>
              <w:rPr>
                <w:rFonts w:asciiTheme="minorHAnsi" w:hAnsiTheme="minorHAnsi" w:cstheme="minorHAnsi"/>
                <w:b/>
                <w:szCs w:val="24"/>
              </w:rPr>
            </w:pPr>
            <w:r w:rsidRPr="001C3FD0">
              <w:rPr>
                <w:b/>
                <w:szCs w:val="24"/>
              </w:rPr>
              <w:t>Value</w:t>
            </w:r>
          </w:p>
        </w:tc>
      </w:tr>
      <w:tr w:rsidR="005254F7" w:rsidRPr="005B1C38" w14:paraId="6F8A547C" w14:textId="77777777" w:rsidTr="00333C64">
        <w:tc>
          <w:tcPr>
            <w:tcW w:w="2705" w:type="dxa"/>
            <w:tcBorders>
              <w:bottom w:val="single" w:sz="4" w:space="0" w:color="000000" w:themeColor="text1"/>
            </w:tcBorders>
          </w:tcPr>
          <w:p w14:paraId="5AF05F95" w14:textId="22C8BDEB" w:rsidR="005254F7" w:rsidRPr="001C3FD0" w:rsidRDefault="005254F7" w:rsidP="00333C64">
            <w:pPr>
              <w:spacing w:before="60"/>
              <w:rPr>
                <w:szCs w:val="24"/>
              </w:rPr>
            </w:pPr>
            <w:r>
              <w:t>Name</w:t>
            </w:r>
          </w:p>
        </w:tc>
        <w:tc>
          <w:tcPr>
            <w:tcW w:w="6295" w:type="dxa"/>
            <w:tcBorders>
              <w:bottom w:val="single" w:sz="4" w:space="0" w:color="000000" w:themeColor="text1"/>
            </w:tcBorders>
          </w:tcPr>
          <w:p w14:paraId="528FBE74" w14:textId="6B66ABFB" w:rsidR="005254F7" w:rsidRPr="00E96063" w:rsidRDefault="00E83586" w:rsidP="00333C64">
            <w:pPr>
              <w:spacing w:before="60"/>
              <w:rPr>
                <w:rFonts w:ascii="Courier New" w:hAnsi="Courier New" w:cs="Courier New"/>
                <w:szCs w:val="24"/>
              </w:rPr>
            </w:pPr>
            <w:r>
              <w:rPr>
                <w:rFonts w:ascii="Courier New" w:hAnsi="Courier New" w:cs="Courier New"/>
              </w:rPr>
              <w:t>lab-ad</w:t>
            </w:r>
          </w:p>
        </w:tc>
      </w:tr>
      <w:tr w:rsidR="005254F7" w:rsidRPr="00570A20" w14:paraId="7C6F1F92" w14:textId="77777777" w:rsidTr="005254F7">
        <w:tc>
          <w:tcPr>
            <w:tcW w:w="2705" w:type="dxa"/>
          </w:tcPr>
          <w:p w14:paraId="28D80BEA" w14:textId="719B8998" w:rsidR="005254F7" w:rsidRPr="00570A20" w:rsidRDefault="005254F7" w:rsidP="00333C64">
            <w:pPr>
              <w:spacing w:before="60"/>
            </w:pPr>
            <w:r>
              <w:t>OS</w:t>
            </w:r>
          </w:p>
        </w:tc>
        <w:tc>
          <w:tcPr>
            <w:tcW w:w="6295" w:type="dxa"/>
          </w:tcPr>
          <w:p w14:paraId="1A60537A" w14:textId="69CB548A" w:rsidR="005254F7" w:rsidRPr="007D0CB1" w:rsidRDefault="0007182A" w:rsidP="00124FCB">
            <w:pPr>
              <w:spacing w:before="60"/>
              <w:rPr>
                <w:b/>
              </w:rPr>
            </w:pPr>
            <w:r w:rsidRPr="00570A20">
              <w:rPr>
                <w:b/>
              </w:rPr>
              <w:t>A</w:t>
            </w:r>
            <w:r w:rsidR="00E83586" w:rsidRPr="00570A20">
              <w:rPr>
                <w:b/>
              </w:rPr>
              <w:t>ny</w:t>
            </w:r>
          </w:p>
        </w:tc>
      </w:tr>
      <w:tr w:rsidR="005254F7" w:rsidRPr="00570A20" w14:paraId="5A6F4584" w14:textId="77777777" w:rsidTr="00333C64">
        <w:tc>
          <w:tcPr>
            <w:tcW w:w="2705" w:type="dxa"/>
            <w:tcBorders>
              <w:bottom w:val="single" w:sz="4" w:space="0" w:color="000000" w:themeColor="text1"/>
            </w:tcBorders>
          </w:tcPr>
          <w:p w14:paraId="18F1F465" w14:textId="355CA7AC" w:rsidR="005254F7" w:rsidRDefault="005254F7" w:rsidP="00333C64">
            <w:pPr>
              <w:spacing w:before="60"/>
            </w:pPr>
            <w:r>
              <w:t>Authentication Profile</w:t>
            </w:r>
          </w:p>
        </w:tc>
        <w:tc>
          <w:tcPr>
            <w:tcW w:w="6295" w:type="dxa"/>
            <w:tcBorders>
              <w:bottom w:val="single" w:sz="4" w:space="0" w:color="000000" w:themeColor="text1"/>
            </w:tcBorders>
          </w:tcPr>
          <w:p w14:paraId="15398350" w14:textId="00578609" w:rsidR="005254F7" w:rsidRPr="00570A20" w:rsidRDefault="00C9366C" w:rsidP="00124FCB">
            <w:pPr>
              <w:spacing w:before="60"/>
              <w:rPr>
                <w:b/>
              </w:rPr>
            </w:pPr>
            <w:r w:rsidRPr="00570A20">
              <w:rPr>
                <w:b/>
              </w:rPr>
              <w:t>auth-gp</w:t>
            </w:r>
          </w:p>
        </w:tc>
      </w:tr>
    </w:tbl>
    <w:p w14:paraId="0BE4BEC3" w14:textId="5D323478" w:rsidR="00E07BAD" w:rsidRDefault="005254F7" w:rsidP="00410B05">
      <w:pPr>
        <w:pStyle w:val="ListParagraph"/>
        <w:numPr>
          <w:ilvl w:val="0"/>
          <w:numId w:val="114"/>
        </w:numPr>
      </w:pPr>
      <w:r>
        <w:t xml:space="preserve">Click the </w:t>
      </w:r>
      <w:r>
        <w:rPr>
          <w:b/>
        </w:rPr>
        <w:t>Agent</w:t>
      </w:r>
      <w:r>
        <w:t xml:space="preserve"> tab.</w:t>
      </w:r>
    </w:p>
    <w:p w14:paraId="5D217148" w14:textId="43DA5683" w:rsidR="005254F7" w:rsidRDefault="005254F7" w:rsidP="00410B05">
      <w:pPr>
        <w:pStyle w:val="ListParagraph"/>
        <w:numPr>
          <w:ilvl w:val="0"/>
          <w:numId w:val="114"/>
        </w:numPr>
      </w:pPr>
      <w:r>
        <w:t xml:space="preserve">Locate the </w:t>
      </w:r>
      <w:r>
        <w:rPr>
          <w:b/>
        </w:rPr>
        <w:t xml:space="preserve">Agent </w:t>
      </w:r>
      <w:r>
        <w:t xml:space="preserve">list box and click </w:t>
      </w:r>
      <w:r>
        <w:rPr>
          <w:noProof/>
        </w:rPr>
        <w:drawing>
          <wp:inline distT="0" distB="0" distL="0" distR="0" wp14:anchorId="5BE9594B" wp14:editId="22137ED2">
            <wp:extent cx="476250" cy="23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to </w:t>
      </w:r>
      <w:r w:rsidR="00BD497F">
        <w:t>open</w:t>
      </w:r>
      <w:r w:rsidR="0007182A">
        <w:t xml:space="preserve"> the </w:t>
      </w:r>
      <w:r w:rsidRPr="0007182A">
        <w:t>Configs</w:t>
      </w:r>
      <w:r>
        <w:t xml:space="preserve"> window</w:t>
      </w:r>
      <w:r w:rsidR="00AF0341">
        <w:t xml:space="preserve"> and configure the following:</w:t>
      </w:r>
    </w:p>
    <w:tbl>
      <w:tblPr>
        <w:tblStyle w:val="TableGrid"/>
        <w:tblW w:w="9000" w:type="dxa"/>
        <w:tblInd w:w="355" w:type="dxa"/>
        <w:tblLook w:val="04A0" w:firstRow="1" w:lastRow="0" w:firstColumn="1" w:lastColumn="0" w:noHBand="0" w:noVBand="1"/>
      </w:tblPr>
      <w:tblGrid>
        <w:gridCol w:w="2705"/>
        <w:gridCol w:w="6295"/>
      </w:tblGrid>
      <w:tr w:rsidR="005254F7" w:rsidRPr="00733F7B" w14:paraId="25A4AD47" w14:textId="77777777" w:rsidTr="00333C64">
        <w:trPr>
          <w:trHeight w:val="269"/>
          <w:tblHeader/>
        </w:trPr>
        <w:tc>
          <w:tcPr>
            <w:tcW w:w="2705" w:type="dxa"/>
            <w:shd w:val="pct15" w:color="auto" w:fill="auto"/>
          </w:tcPr>
          <w:p w14:paraId="65982B1B" w14:textId="77777777" w:rsidR="005254F7" w:rsidRPr="001C3FD0" w:rsidRDefault="005254F7" w:rsidP="00333C64">
            <w:pPr>
              <w:spacing w:before="60"/>
              <w:rPr>
                <w:b/>
                <w:szCs w:val="24"/>
              </w:rPr>
            </w:pPr>
            <w:r w:rsidRPr="001C3FD0">
              <w:rPr>
                <w:b/>
                <w:szCs w:val="24"/>
              </w:rPr>
              <w:t>Parameter</w:t>
            </w:r>
          </w:p>
        </w:tc>
        <w:tc>
          <w:tcPr>
            <w:tcW w:w="6295" w:type="dxa"/>
            <w:shd w:val="pct15" w:color="auto" w:fill="auto"/>
          </w:tcPr>
          <w:p w14:paraId="19BA92F6" w14:textId="77777777" w:rsidR="005254F7" w:rsidRPr="001C3FD0" w:rsidRDefault="005254F7" w:rsidP="00333C64">
            <w:pPr>
              <w:spacing w:before="60"/>
              <w:rPr>
                <w:rFonts w:asciiTheme="minorHAnsi" w:hAnsiTheme="minorHAnsi" w:cstheme="minorHAnsi"/>
                <w:b/>
                <w:szCs w:val="24"/>
              </w:rPr>
            </w:pPr>
            <w:r w:rsidRPr="001C3FD0">
              <w:rPr>
                <w:b/>
                <w:szCs w:val="24"/>
              </w:rPr>
              <w:t>Value</w:t>
            </w:r>
          </w:p>
        </w:tc>
      </w:tr>
      <w:tr w:rsidR="005254F7" w:rsidRPr="005B1C38" w14:paraId="5BA76EF2" w14:textId="77777777" w:rsidTr="00333C64">
        <w:tc>
          <w:tcPr>
            <w:tcW w:w="2705" w:type="dxa"/>
            <w:tcBorders>
              <w:bottom w:val="single" w:sz="4" w:space="0" w:color="000000" w:themeColor="text1"/>
            </w:tcBorders>
          </w:tcPr>
          <w:p w14:paraId="5AF741B4" w14:textId="77777777" w:rsidR="005254F7" w:rsidRPr="001C3FD0" w:rsidRDefault="005254F7" w:rsidP="00333C64">
            <w:pPr>
              <w:spacing w:before="60"/>
              <w:rPr>
                <w:szCs w:val="24"/>
              </w:rPr>
            </w:pPr>
            <w:r>
              <w:t>Name</w:t>
            </w:r>
          </w:p>
        </w:tc>
        <w:tc>
          <w:tcPr>
            <w:tcW w:w="6295" w:type="dxa"/>
            <w:tcBorders>
              <w:bottom w:val="single" w:sz="4" w:space="0" w:color="000000" w:themeColor="text1"/>
            </w:tcBorders>
          </w:tcPr>
          <w:p w14:paraId="5AA088A8" w14:textId="5EC9054E" w:rsidR="005254F7" w:rsidRPr="00BA0F59" w:rsidRDefault="005254F7" w:rsidP="00333C64">
            <w:pPr>
              <w:spacing w:before="60"/>
              <w:rPr>
                <w:szCs w:val="24"/>
              </w:rPr>
            </w:pPr>
            <w:r>
              <w:rPr>
                <w:rFonts w:ascii="Courier New" w:hAnsi="Courier New" w:cs="Courier New"/>
              </w:rPr>
              <w:t>portal-agent-config</w:t>
            </w:r>
          </w:p>
        </w:tc>
      </w:tr>
    </w:tbl>
    <w:p w14:paraId="68663C8E" w14:textId="2061FF11" w:rsidR="00333C64" w:rsidRDefault="00333C64" w:rsidP="00410B05">
      <w:pPr>
        <w:pStyle w:val="ListParagraph"/>
        <w:numPr>
          <w:ilvl w:val="0"/>
          <w:numId w:val="114"/>
        </w:numPr>
      </w:pPr>
      <w:r>
        <w:t xml:space="preserve">Click the </w:t>
      </w:r>
      <w:r>
        <w:rPr>
          <w:b/>
        </w:rPr>
        <w:t xml:space="preserve">Internal </w:t>
      </w:r>
      <w:r>
        <w:t>tab.</w:t>
      </w:r>
    </w:p>
    <w:p w14:paraId="06732FAD" w14:textId="26E73D2D" w:rsidR="00B524D0" w:rsidRDefault="0007182A" w:rsidP="00410B05">
      <w:pPr>
        <w:pStyle w:val="ListParagraph"/>
        <w:numPr>
          <w:ilvl w:val="0"/>
          <w:numId w:val="114"/>
        </w:numPr>
      </w:pPr>
      <w:r w:rsidRPr="0007182A">
        <w:t>Select</w:t>
      </w:r>
      <w:r w:rsidR="00B524D0">
        <w:t xml:space="preserve"> the </w:t>
      </w:r>
      <w:r w:rsidR="00B524D0">
        <w:rPr>
          <w:b/>
        </w:rPr>
        <w:t>Internal Host Detection IPv4</w:t>
      </w:r>
      <w:r w:rsidR="00B524D0">
        <w:t xml:space="preserve"> check</w:t>
      </w:r>
      <w:r>
        <w:t xml:space="preserve"> </w:t>
      </w:r>
      <w:r w:rsidR="00B524D0">
        <w:t>box.</w:t>
      </w:r>
      <w:r w:rsidR="008C1BB5">
        <w:t xml:space="preserve"> </w:t>
      </w:r>
    </w:p>
    <w:p w14:paraId="0C881EBE" w14:textId="356AB030" w:rsidR="00B524D0" w:rsidRDefault="00B524D0" w:rsidP="00410B05">
      <w:pPr>
        <w:pStyle w:val="ListParagraph"/>
        <w:numPr>
          <w:ilvl w:val="0"/>
          <w:numId w:val="11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B524D0" w:rsidRPr="00733F7B" w14:paraId="44628287" w14:textId="77777777" w:rsidTr="00944D17">
        <w:trPr>
          <w:trHeight w:val="269"/>
          <w:tblHeader/>
        </w:trPr>
        <w:tc>
          <w:tcPr>
            <w:tcW w:w="2705" w:type="dxa"/>
            <w:shd w:val="pct15" w:color="auto" w:fill="auto"/>
          </w:tcPr>
          <w:p w14:paraId="7A59F1E5" w14:textId="77777777" w:rsidR="00B524D0" w:rsidRPr="001C3FD0" w:rsidRDefault="00B524D0" w:rsidP="00944D17">
            <w:pPr>
              <w:spacing w:before="60"/>
              <w:rPr>
                <w:b/>
                <w:szCs w:val="24"/>
              </w:rPr>
            </w:pPr>
            <w:r w:rsidRPr="001C3FD0">
              <w:rPr>
                <w:b/>
                <w:szCs w:val="24"/>
              </w:rPr>
              <w:t>Parameter</w:t>
            </w:r>
          </w:p>
        </w:tc>
        <w:tc>
          <w:tcPr>
            <w:tcW w:w="6295" w:type="dxa"/>
            <w:shd w:val="pct15" w:color="auto" w:fill="auto"/>
          </w:tcPr>
          <w:p w14:paraId="67A1C72A" w14:textId="77777777" w:rsidR="00B524D0" w:rsidRPr="001C3FD0" w:rsidRDefault="00B524D0" w:rsidP="00944D17">
            <w:pPr>
              <w:spacing w:before="60"/>
              <w:rPr>
                <w:rFonts w:asciiTheme="minorHAnsi" w:hAnsiTheme="minorHAnsi" w:cstheme="minorHAnsi"/>
                <w:b/>
                <w:szCs w:val="24"/>
              </w:rPr>
            </w:pPr>
            <w:r w:rsidRPr="001C3FD0">
              <w:rPr>
                <w:b/>
                <w:szCs w:val="24"/>
              </w:rPr>
              <w:t>Value</w:t>
            </w:r>
          </w:p>
        </w:tc>
      </w:tr>
      <w:tr w:rsidR="00B524D0" w:rsidRPr="005B1C38" w14:paraId="4F9D05F8" w14:textId="77777777" w:rsidTr="00616127">
        <w:tc>
          <w:tcPr>
            <w:tcW w:w="2705" w:type="dxa"/>
          </w:tcPr>
          <w:p w14:paraId="123660F1" w14:textId="1487CA02" w:rsidR="00B524D0" w:rsidRPr="001C3FD0" w:rsidRDefault="00616127" w:rsidP="00944D17">
            <w:pPr>
              <w:spacing w:before="60"/>
              <w:rPr>
                <w:szCs w:val="24"/>
              </w:rPr>
            </w:pPr>
            <w:r>
              <w:t>IP Address</w:t>
            </w:r>
          </w:p>
        </w:tc>
        <w:tc>
          <w:tcPr>
            <w:tcW w:w="6295" w:type="dxa"/>
          </w:tcPr>
          <w:p w14:paraId="4B31C69B" w14:textId="7EC5B5A3" w:rsidR="00B524D0" w:rsidRPr="00BA0F59" w:rsidRDefault="008C1BB5" w:rsidP="00944D17">
            <w:pPr>
              <w:spacing w:before="60"/>
              <w:rPr>
                <w:szCs w:val="24"/>
              </w:rPr>
            </w:pPr>
            <w:r>
              <w:rPr>
                <w:rFonts w:ascii="Courier New" w:hAnsi="Courier New" w:cs="Courier New"/>
              </w:rPr>
              <w:t>192.168.2</w:t>
            </w:r>
            <w:r w:rsidR="00E83586">
              <w:rPr>
                <w:rFonts w:ascii="Courier New" w:hAnsi="Courier New" w:cs="Courier New"/>
              </w:rPr>
              <w:t>.1</w:t>
            </w:r>
          </w:p>
        </w:tc>
      </w:tr>
      <w:tr w:rsidR="00616127" w:rsidRPr="005B1C38" w14:paraId="3D17486B" w14:textId="77777777" w:rsidTr="00944D17">
        <w:tc>
          <w:tcPr>
            <w:tcW w:w="2705" w:type="dxa"/>
            <w:tcBorders>
              <w:bottom w:val="single" w:sz="4" w:space="0" w:color="000000" w:themeColor="text1"/>
            </w:tcBorders>
          </w:tcPr>
          <w:p w14:paraId="2FFE69CB" w14:textId="355AC053" w:rsidR="00616127" w:rsidRDefault="00616127" w:rsidP="00944D17">
            <w:pPr>
              <w:spacing w:before="60"/>
            </w:pPr>
            <w:r>
              <w:t>Hostname</w:t>
            </w:r>
          </w:p>
        </w:tc>
        <w:tc>
          <w:tcPr>
            <w:tcW w:w="6295" w:type="dxa"/>
            <w:tcBorders>
              <w:bottom w:val="single" w:sz="4" w:space="0" w:color="000000" w:themeColor="text1"/>
            </w:tcBorders>
          </w:tcPr>
          <w:p w14:paraId="4E2D5B60" w14:textId="075FB964" w:rsidR="00616127" w:rsidRDefault="00E83586" w:rsidP="00E83586">
            <w:pPr>
              <w:spacing w:before="60"/>
              <w:rPr>
                <w:rFonts w:ascii="Courier New" w:hAnsi="Courier New" w:cs="Courier New"/>
              </w:rPr>
            </w:pPr>
            <w:r>
              <w:rPr>
                <w:rFonts w:ascii="Courier New" w:hAnsi="Courier New" w:cs="Courier New"/>
              </w:rPr>
              <w:t>gp-int-gw</w:t>
            </w:r>
            <w:r w:rsidR="00616127">
              <w:rPr>
                <w:rFonts w:ascii="Courier New" w:hAnsi="Courier New" w:cs="Courier New"/>
              </w:rPr>
              <w:t>.</w:t>
            </w:r>
            <w:r>
              <w:rPr>
                <w:rFonts w:ascii="Courier New" w:hAnsi="Courier New" w:cs="Courier New"/>
              </w:rPr>
              <w:t>lab.local</w:t>
            </w:r>
          </w:p>
        </w:tc>
      </w:tr>
    </w:tbl>
    <w:p w14:paraId="008FBB04" w14:textId="24F3A7BD" w:rsidR="00333C64" w:rsidRDefault="00333C64" w:rsidP="00410B05">
      <w:pPr>
        <w:pStyle w:val="ListParagraph"/>
        <w:numPr>
          <w:ilvl w:val="0"/>
          <w:numId w:val="114"/>
        </w:numPr>
      </w:pPr>
      <w:r>
        <w:t xml:space="preserve">Locate the </w:t>
      </w:r>
      <w:r w:rsidR="00C44FD4">
        <w:rPr>
          <w:b/>
        </w:rPr>
        <w:t>Internal Gateways</w:t>
      </w:r>
      <w:r w:rsidR="0007182A">
        <w:t xml:space="preserve"> list box and c</w:t>
      </w:r>
      <w:r>
        <w:t xml:space="preserve">lick </w:t>
      </w:r>
      <w:r>
        <w:rPr>
          <w:noProof/>
        </w:rPr>
        <w:drawing>
          <wp:inline distT="0" distB="0" distL="0" distR="0" wp14:anchorId="05DFD161" wp14:editId="76703ACB">
            <wp:extent cx="476250" cy="238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to </w:t>
      </w:r>
      <w:r w:rsidR="00124FCB">
        <w:t>open</w:t>
      </w:r>
      <w:r>
        <w:t xml:space="preserve"> </w:t>
      </w:r>
      <w:r w:rsidRPr="0007182A">
        <w:t xml:space="preserve">the </w:t>
      </w:r>
      <w:r w:rsidR="00C44FD4" w:rsidRPr="0007182A">
        <w:t>Inter</w:t>
      </w:r>
      <w:r w:rsidRPr="0007182A">
        <w:t>nal Gateway</w:t>
      </w:r>
      <w:r>
        <w:t xml:space="preserve"> configuration window.</w:t>
      </w:r>
    </w:p>
    <w:p w14:paraId="25063915" w14:textId="77777777" w:rsidR="00333C64" w:rsidRDefault="00333C64" w:rsidP="00410B05">
      <w:pPr>
        <w:pStyle w:val="ListParagraph"/>
        <w:numPr>
          <w:ilvl w:val="0"/>
          <w:numId w:val="114"/>
        </w:numPr>
      </w:pPr>
      <w:r>
        <w:lastRenderedPageBreak/>
        <w:t>Configure the following:</w:t>
      </w:r>
    </w:p>
    <w:tbl>
      <w:tblPr>
        <w:tblStyle w:val="TableGrid"/>
        <w:tblW w:w="9000" w:type="dxa"/>
        <w:tblInd w:w="355" w:type="dxa"/>
        <w:tblLook w:val="04A0" w:firstRow="1" w:lastRow="0" w:firstColumn="1" w:lastColumn="0" w:noHBand="0" w:noVBand="1"/>
      </w:tblPr>
      <w:tblGrid>
        <w:gridCol w:w="2705"/>
        <w:gridCol w:w="6295"/>
      </w:tblGrid>
      <w:tr w:rsidR="00333C64" w:rsidRPr="00733F7B" w14:paraId="7FADABCD" w14:textId="77777777" w:rsidTr="00333C64">
        <w:trPr>
          <w:trHeight w:val="269"/>
          <w:tblHeader/>
        </w:trPr>
        <w:tc>
          <w:tcPr>
            <w:tcW w:w="2705" w:type="dxa"/>
            <w:shd w:val="pct15" w:color="auto" w:fill="auto"/>
          </w:tcPr>
          <w:p w14:paraId="7AC8B00C" w14:textId="77777777" w:rsidR="00333C64" w:rsidRPr="001C3FD0" w:rsidRDefault="00333C64" w:rsidP="00333C64">
            <w:pPr>
              <w:spacing w:before="60"/>
              <w:rPr>
                <w:b/>
                <w:szCs w:val="24"/>
              </w:rPr>
            </w:pPr>
            <w:r w:rsidRPr="001C3FD0">
              <w:rPr>
                <w:b/>
                <w:szCs w:val="24"/>
              </w:rPr>
              <w:t>Parameter</w:t>
            </w:r>
          </w:p>
        </w:tc>
        <w:tc>
          <w:tcPr>
            <w:tcW w:w="6295" w:type="dxa"/>
            <w:shd w:val="pct15" w:color="auto" w:fill="auto"/>
          </w:tcPr>
          <w:p w14:paraId="0016A467" w14:textId="77777777" w:rsidR="00333C64" w:rsidRPr="001C3FD0" w:rsidRDefault="00333C64" w:rsidP="00333C64">
            <w:pPr>
              <w:spacing w:before="60"/>
              <w:rPr>
                <w:rFonts w:asciiTheme="minorHAnsi" w:hAnsiTheme="minorHAnsi" w:cstheme="minorHAnsi"/>
                <w:b/>
                <w:szCs w:val="24"/>
              </w:rPr>
            </w:pPr>
            <w:r w:rsidRPr="001C3FD0">
              <w:rPr>
                <w:b/>
                <w:szCs w:val="24"/>
              </w:rPr>
              <w:t>Value</w:t>
            </w:r>
          </w:p>
        </w:tc>
      </w:tr>
      <w:tr w:rsidR="00333C64" w:rsidRPr="007D0CB1" w14:paraId="20264045" w14:textId="77777777" w:rsidTr="00333C64">
        <w:tc>
          <w:tcPr>
            <w:tcW w:w="2705" w:type="dxa"/>
          </w:tcPr>
          <w:p w14:paraId="44A4D401" w14:textId="77777777" w:rsidR="00333C64" w:rsidRPr="007D0CB1" w:rsidRDefault="00333C64" w:rsidP="00333C64">
            <w:pPr>
              <w:spacing w:before="60"/>
            </w:pPr>
            <w:r>
              <w:t>Name</w:t>
            </w:r>
          </w:p>
        </w:tc>
        <w:tc>
          <w:tcPr>
            <w:tcW w:w="6295" w:type="dxa"/>
          </w:tcPr>
          <w:p w14:paraId="02660DA6" w14:textId="50EEE0D6" w:rsidR="00333C64" w:rsidRPr="007D0CB1" w:rsidRDefault="00C44FD4" w:rsidP="00124FCB">
            <w:pPr>
              <w:spacing w:before="60"/>
              <w:rPr>
                <w:rFonts w:ascii="Courier New" w:hAnsi="Courier New" w:cs="Courier New"/>
              </w:rPr>
            </w:pPr>
            <w:r w:rsidRPr="007D0CB1">
              <w:rPr>
                <w:rFonts w:ascii="Courier New" w:hAnsi="Courier New" w:cs="Courier New"/>
              </w:rPr>
              <w:t>int</w:t>
            </w:r>
            <w:r w:rsidR="00333C64" w:rsidRPr="007D0CB1">
              <w:rPr>
                <w:rFonts w:ascii="Courier New" w:hAnsi="Courier New" w:cs="Courier New"/>
              </w:rPr>
              <w:t>-gw-1</w:t>
            </w:r>
          </w:p>
        </w:tc>
      </w:tr>
      <w:tr w:rsidR="00333C64" w:rsidRPr="007D0CB1" w14:paraId="686B2204" w14:textId="77777777" w:rsidTr="00333C64">
        <w:tc>
          <w:tcPr>
            <w:tcW w:w="2705" w:type="dxa"/>
          </w:tcPr>
          <w:p w14:paraId="767C5BED" w14:textId="77777777" w:rsidR="00333C64" w:rsidRDefault="00333C64" w:rsidP="00333C64">
            <w:pPr>
              <w:spacing w:before="60"/>
            </w:pPr>
            <w:r>
              <w:t>Address</w:t>
            </w:r>
          </w:p>
        </w:tc>
        <w:tc>
          <w:tcPr>
            <w:tcW w:w="6295" w:type="dxa"/>
          </w:tcPr>
          <w:p w14:paraId="1BDF812B" w14:textId="3215D433" w:rsidR="00333C64" w:rsidRPr="007D0CB1" w:rsidRDefault="00C44FD4" w:rsidP="00124FCB">
            <w:pPr>
              <w:spacing w:before="60"/>
              <w:rPr>
                <w:b/>
              </w:rPr>
            </w:pPr>
            <w:r w:rsidRPr="007D0CB1">
              <w:rPr>
                <w:b/>
              </w:rPr>
              <w:t>IP</w:t>
            </w:r>
          </w:p>
        </w:tc>
      </w:tr>
      <w:tr w:rsidR="00333C64" w:rsidRPr="007D0CB1" w14:paraId="5D80448A" w14:textId="77777777" w:rsidTr="00333C64">
        <w:tc>
          <w:tcPr>
            <w:tcW w:w="2705" w:type="dxa"/>
            <w:tcBorders>
              <w:bottom w:val="single" w:sz="4" w:space="0" w:color="000000" w:themeColor="text1"/>
            </w:tcBorders>
          </w:tcPr>
          <w:p w14:paraId="7104D3A9" w14:textId="77777777" w:rsidR="00333C64" w:rsidRDefault="00333C64" w:rsidP="00333C64">
            <w:pPr>
              <w:spacing w:before="60"/>
            </w:pPr>
            <w:r>
              <w:t>IPv4</w:t>
            </w:r>
          </w:p>
        </w:tc>
        <w:tc>
          <w:tcPr>
            <w:tcW w:w="6295" w:type="dxa"/>
            <w:tcBorders>
              <w:bottom w:val="single" w:sz="4" w:space="0" w:color="000000" w:themeColor="text1"/>
            </w:tcBorders>
          </w:tcPr>
          <w:p w14:paraId="6138DCEC" w14:textId="7C7C11D5" w:rsidR="00333C64" w:rsidRPr="007D0CB1" w:rsidRDefault="008C1BB5" w:rsidP="00124FCB">
            <w:pPr>
              <w:spacing w:before="60"/>
              <w:rPr>
                <w:rFonts w:ascii="Courier New" w:hAnsi="Courier New" w:cs="Courier New"/>
              </w:rPr>
            </w:pPr>
            <w:r w:rsidRPr="007D0CB1">
              <w:rPr>
                <w:rFonts w:ascii="Courier New" w:hAnsi="Courier New" w:cs="Courier New"/>
              </w:rPr>
              <w:t>192.168.2</w:t>
            </w:r>
            <w:r w:rsidR="00C66A43" w:rsidRPr="007D0CB1">
              <w:rPr>
                <w:rFonts w:ascii="Courier New" w:hAnsi="Courier New" w:cs="Courier New"/>
              </w:rPr>
              <w:t>.1</w:t>
            </w:r>
          </w:p>
        </w:tc>
      </w:tr>
    </w:tbl>
    <w:p w14:paraId="6BC13634" w14:textId="7C73842A" w:rsidR="00C44FD4" w:rsidRDefault="00C44FD4" w:rsidP="00410B05">
      <w:pPr>
        <w:pStyle w:val="ListParagraph"/>
        <w:numPr>
          <w:ilvl w:val="0"/>
          <w:numId w:val="114"/>
        </w:numPr>
      </w:pPr>
      <w:r>
        <w:t xml:space="preserve">Click </w:t>
      </w:r>
      <w:r w:rsidR="0007182A" w:rsidRPr="0007182A">
        <w:rPr>
          <w:b/>
          <w:noProof/>
        </w:rPr>
        <w:t>OK</w:t>
      </w:r>
      <w:r>
        <w:t xml:space="preserve"> to close the </w:t>
      </w:r>
      <w:r w:rsidRPr="0007182A">
        <w:t>Internal Gateway</w:t>
      </w:r>
      <w:r>
        <w:t xml:space="preserve"> configuration window.</w:t>
      </w:r>
    </w:p>
    <w:p w14:paraId="6F2375D8" w14:textId="259F4FB2" w:rsidR="005254F7" w:rsidRDefault="005254F7" w:rsidP="00410B05">
      <w:pPr>
        <w:pStyle w:val="ListParagraph"/>
        <w:numPr>
          <w:ilvl w:val="0"/>
          <w:numId w:val="114"/>
        </w:numPr>
      </w:pPr>
      <w:r>
        <w:t xml:space="preserve">Click the </w:t>
      </w:r>
      <w:r>
        <w:rPr>
          <w:b/>
        </w:rPr>
        <w:t>External</w:t>
      </w:r>
      <w:r>
        <w:t xml:space="preserve"> tab. </w:t>
      </w:r>
    </w:p>
    <w:p w14:paraId="2C66FAE9" w14:textId="2FBBAFAB" w:rsidR="005254F7" w:rsidRDefault="005254F7" w:rsidP="00410B05">
      <w:pPr>
        <w:pStyle w:val="ListParagraph"/>
        <w:numPr>
          <w:ilvl w:val="0"/>
          <w:numId w:val="114"/>
        </w:numPr>
      </w:pPr>
      <w:r>
        <w:t xml:space="preserve">Locate the </w:t>
      </w:r>
      <w:r w:rsidRPr="00124FCB">
        <w:rPr>
          <w:b/>
        </w:rPr>
        <w:t>External Gateways</w:t>
      </w:r>
      <w:r w:rsidR="0007182A">
        <w:t xml:space="preserve"> list box and c</w:t>
      </w:r>
      <w:r>
        <w:t xml:space="preserve">lick </w:t>
      </w:r>
      <w:r>
        <w:rPr>
          <w:noProof/>
        </w:rPr>
        <w:drawing>
          <wp:inline distT="0" distB="0" distL="0" distR="0" wp14:anchorId="3F263D77" wp14:editId="3910C543">
            <wp:extent cx="476250" cy="238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to </w:t>
      </w:r>
      <w:r w:rsidR="00BD497F">
        <w:t>open</w:t>
      </w:r>
      <w:r>
        <w:t xml:space="preserve"> the </w:t>
      </w:r>
      <w:r w:rsidRPr="0007182A">
        <w:t xml:space="preserve">External Gateway </w:t>
      </w:r>
      <w:r>
        <w:t>configuration window.</w:t>
      </w:r>
    </w:p>
    <w:p w14:paraId="398DF3DD" w14:textId="7C24374E" w:rsidR="005254F7" w:rsidRDefault="005254F7" w:rsidP="00410B05">
      <w:pPr>
        <w:pStyle w:val="ListParagraph"/>
        <w:numPr>
          <w:ilvl w:val="0"/>
          <w:numId w:val="11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5254F7" w:rsidRPr="00733F7B" w14:paraId="11CDE3DC" w14:textId="77777777" w:rsidTr="00333C64">
        <w:trPr>
          <w:trHeight w:val="269"/>
          <w:tblHeader/>
        </w:trPr>
        <w:tc>
          <w:tcPr>
            <w:tcW w:w="2705" w:type="dxa"/>
            <w:shd w:val="pct15" w:color="auto" w:fill="auto"/>
          </w:tcPr>
          <w:p w14:paraId="007C0CAB" w14:textId="77777777" w:rsidR="005254F7" w:rsidRPr="001C3FD0" w:rsidRDefault="005254F7" w:rsidP="00333C64">
            <w:pPr>
              <w:spacing w:before="60"/>
              <w:rPr>
                <w:b/>
                <w:szCs w:val="24"/>
              </w:rPr>
            </w:pPr>
            <w:r w:rsidRPr="001C3FD0">
              <w:rPr>
                <w:b/>
                <w:szCs w:val="24"/>
              </w:rPr>
              <w:t>Parameter</w:t>
            </w:r>
          </w:p>
        </w:tc>
        <w:tc>
          <w:tcPr>
            <w:tcW w:w="6295" w:type="dxa"/>
            <w:shd w:val="pct15" w:color="auto" w:fill="auto"/>
          </w:tcPr>
          <w:p w14:paraId="31FEAA09" w14:textId="77777777" w:rsidR="005254F7" w:rsidRPr="001C3FD0" w:rsidRDefault="005254F7" w:rsidP="00333C64">
            <w:pPr>
              <w:spacing w:before="60"/>
              <w:rPr>
                <w:rFonts w:asciiTheme="minorHAnsi" w:hAnsiTheme="minorHAnsi" w:cstheme="minorHAnsi"/>
                <w:b/>
                <w:szCs w:val="24"/>
              </w:rPr>
            </w:pPr>
            <w:r w:rsidRPr="001C3FD0">
              <w:rPr>
                <w:b/>
                <w:szCs w:val="24"/>
              </w:rPr>
              <w:t>Value</w:t>
            </w:r>
          </w:p>
        </w:tc>
      </w:tr>
      <w:tr w:rsidR="005254F7" w:rsidRPr="007D0CB1" w14:paraId="6CEC0073" w14:textId="77777777" w:rsidTr="005254F7">
        <w:tc>
          <w:tcPr>
            <w:tcW w:w="2705" w:type="dxa"/>
          </w:tcPr>
          <w:p w14:paraId="53445987" w14:textId="25607256" w:rsidR="005254F7" w:rsidRPr="007D0CB1" w:rsidRDefault="005254F7" w:rsidP="00333C64">
            <w:pPr>
              <w:spacing w:before="60"/>
            </w:pPr>
            <w:r>
              <w:t>Name</w:t>
            </w:r>
          </w:p>
        </w:tc>
        <w:tc>
          <w:tcPr>
            <w:tcW w:w="6295" w:type="dxa"/>
          </w:tcPr>
          <w:p w14:paraId="2BDA333A" w14:textId="2A8D9CDB" w:rsidR="005254F7" w:rsidRPr="007D0CB1" w:rsidRDefault="00912725" w:rsidP="00124FCB">
            <w:pPr>
              <w:spacing w:before="60"/>
              <w:rPr>
                <w:rFonts w:ascii="Courier New" w:hAnsi="Courier New" w:cs="Courier New"/>
              </w:rPr>
            </w:pPr>
            <w:r w:rsidRPr="007D0CB1">
              <w:rPr>
                <w:rFonts w:ascii="Courier New" w:hAnsi="Courier New" w:cs="Courier New"/>
              </w:rPr>
              <w:t>ext-gw-1</w:t>
            </w:r>
          </w:p>
        </w:tc>
      </w:tr>
      <w:tr w:rsidR="005254F7" w:rsidRPr="007D0CB1" w14:paraId="627D56E6" w14:textId="77777777" w:rsidTr="005254F7">
        <w:tc>
          <w:tcPr>
            <w:tcW w:w="2705" w:type="dxa"/>
          </w:tcPr>
          <w:p w14:paraId="1C1201B1" w14:textId="6A9ABAE8" w:rsidR="005254F7" w:rsidRDefault="005254F7" w:rsidP="00333C64">
            <w:pPr>
              <w:spacing w:before="60"/>
            </w:pPr>
            <w:r>
              <w:t>Address</w:t>
            </w:r>
          </w:p>
        </w:tc>
        <w:tc>
          <w:tcPr>
            <w:tcW w:w="6295" w:type="dxa"/>
          </w:tcPr>
          <w:p w14:paraId="79D7AFB9" w14:textId="5E8CA89B" w:rsidR="005254F7" w:rsidRPr="007D0CB1" w:rsidRDefault="005254F7" w:rsidP="00124FCB">
            <w:pPr>
              <w:spacing w:before="60"/>
              <w:rPr>
                <w:b/>
              </w:rPr>
            </w:pPr>
            <w:r w:rsidRPr="007D0CB1">
              <w:rPr>
                <w:b/>
              </w:rPr>
              <w:t>IP</w:t>
            </w:r>
          </w:p>
        </w:tc>
      </w:tr>
      <w:tr w:rsidR="005254F7" w:rsidRPr="007D0CB1" w14:paraId="339D541F" w14:textId="77777777" w:rsidTr="00333C64">
        <w:tc>
          <w:tcPr>
            <w:tcW w:w="2705" w:type="dxa"/>
            <w:tcBorders>
              <w:bottom w:val="single" w:sz="4" w:space="0" w:color="000000" w:themeColor="text1"/>
            </w:tcBorders>
          </w:tcPr>
          <w:p w14:paraId="13DE2734" w14:textId="4958F131" w:rsidR="005254F7" w:rsidRDefault="00912725" w:rsidP="00333C64">
            <w:pPr>
              <w:spacing w:before="60"/>
            </w:pPr>
            <w:r>
              <w:t>IPv4</w:t>
            </w:r>
          </w:p>
        </w:tc>
        <w:tc>
          <w:tcPr>
            <w:tcW w:w="6295" w:type="dxa"/>
            <w:tcBorders>
              <w:bottom w:val="single" w:sz="4" w:space="0" w:color="000000" w:themeColor="text1"/>
            </w:tcBorders>
          </w:tcPr>
          <w:p w14:paraId="4C92B7AD" w14:textId="5B6CE138" w:rsidR="005254F7" w:rsidRPr="007D0CB1" w:rsidRDefault="00C9366C" w:rsidP="00124FCB">
            <w:pPr>
              <w:spacing w:before="60"/>
              <w:rPr>
                <w:rFonts w:ascii="Courier New" w:hAnsi="Courier New" w:cs="Courier New"/>
              </w:rPr>
            </w:pPr>
            <w:r w:rsidRPr="007D0CB1">
              <w:rPr>
                <w:rFonts w:ascii="Courier New" w:hAnsi="Courier New" w:cs="Courier New"/>
              </w:rPr>
              <w:t>203.0.113.20</w:t>
            </w:r>
          </w:p>
        </w:tc>
      </w:tr>
    </w:tbl>
    <w:p w14:paraId="3B7E0F60" w14:textId="53B4A0FE" w:rsidR="00912725" w:rsidRDefault="00A37297" w:rsidP="00410B05">
      <w:pPr>
        <w:pStyle w:val="ListParagraph"/>
        <w:numPr>
          <w:ilvl w:val="0"/>
          <w:numId w:val="114"/>
        </w:numPr>
      </w:pPr>
      <w:r>
        <w:t xml:space="preserve">Locate the </w:t>
      </w:r>
      <w:r w:rsidRPr="00124FCB">
        <w:rPr>
          <w:b/>
        </w:rPr>
        <w:t>Source Region</w:t>
      </w:r>
      <w:r>
        <w:t xml:space="preserve"> list box and c</w:t>
      </w:r>
      <w:r w:rsidR="00912725">
        <w:t xml:space="preserve">lick </w:t>
      </w:r>
      <w:r w:rsidR="00912725">
        <w:rPr>
          <w:noProof/>
        </w:rPr>
        <w:drawing>
          <wp:inline distT="0" distB="0" distL="0" distR="0" wp14:anchorId="316799B3" wp14:editId="6E80326E">
            <wp:extent cx="476250" cy="238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and</w:t>
      </w:r>
      <w:r w:rsidR="00912725">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912725" w:rsidRPr="00733F7B" w14:paraId="7895F912" w14:textId="77777777" w:rsidTr="00333C64">
        <w:trPr>
          <w:trHeight w:val="269"/>
          <w:tblHeader/>
        </w:trPr>
        <w:tc>
          <w:tcPr>
            <w:tcW w:w="2705" w:type="dxa"/>
            <w:shd w:val="pct15" w:color="auto" w:fill="auto"/>
          </w:tcPr>
          <w:p w14:paraId="2FE6E2C6" w14:textId="77777777" w:rsidR="00912725" w:rsidRPr="001C3FD0" w:rsidRDefault="00912725" w:rsidP="00333C64">
            <w:pPr>
              <w:spacing w:before="60"/>
              <w:rPr>
                <w:b/>
                <w:szCs w:val="24"/>
              </w:rPr>
            </w:pPr>
            <w:r w:rsidRPr="001C3FD0">
              <w:rPr>
                <w:b/>
                <w:szCs w:val="24"/>
              </w:rPr>
              <w:t>Parameter</w:t>
            </w:r>
          </w:p>
        </w:tc>
        <w:tc>
          <w:tcPr>
            <w:tcW w:w="6295" w:type="dxa"/>
            <w:shd w:val="pct15" w:color="auto" w:fill="auto"/>
          </w:tcPr>
          <w:p w14:paraId="4796A071" w14:textId="77777777" w:rsidR="00912725" w:rsidRPr="001C3FD0" w:rsidRDefault="00912725" w:rsidP="00333C64">
            <w:pPr>
              <w:spacing w:before="60"/>
              <w:rPr>
                <w:rFonts w:asciiTheme="minorHAnsi" w:hAnsiTheme="minorHAnsi" w:cstheme="minorHAnsi"/>
                <w:b/>
                <w:szCs w:val="24"/>
              </w:rPr>
            </w:pPr>
            <w:r w:rsidRPr="001C3FD0">
              <w:rPr>
                <w:b/>
                <w:szCs w:val="24"/>
              </w:rPr>
              <w:t>Value</w:t>
            </w:r>
          </w:p>
        </w:tc>
      </w:tr>
      <w:tr w:rsidR="00912725" w:rsidRPr="007D0CB1" w14:paraId="3B625398" w14:textId="77777777" w:rsidTr="00333C64">
        <w:tc>
          <w:tcPr>
            <w:tcW w:w="2705" w:type="dxa"/>
          </w:tcPr>
          <w:p w14:paraId="2C812891" w14:textId="4D8D4DBE" w:rsidR="00912725" w:rsidRPr="007D0CB1" w:rsidRDefault="00912725" w:rsidP="00333C64">
            <w:pPr>
              <w:spacing w:before="60"/>
            </w:pPr>
            <w:r>
              <w:t>Source Region</w:t>
            </w:r>
          </w:p>
        </w:tc>
        <w:tc>
          <w:tcPr>
            <w:tcW w:w="6295" w:type="dxa"/>
          </w:tcPr>
          <w:p w14:paraId="71FE146B" w14:textId="76304500" w:rsidR="00912725" w:rsidRPr="007D0CB1" w:rsidRDefault="00912725" w:rsidP="00124FCB">
            <w:pPr>
              <w:spacing w:before="60"/>
              <w:rPr>
                <w:b/>
              </w:rPr>
            </w:pPr>
            <w:r w:rsidRPr="007D0CB1">
              <w:rPr>
                <w:b/>
              </w:rPr>
              <w:t>Any</w:t>
            </w:r>
          </w:p>
        </w:tc>
      </w:tr>
      <w:tr w:rsidR="00912725" w:rsidRPr="007D0CB1" w14:paraId="3174AA65" w14:textId="77777777" w:rsidTr="00333C64">
        <w:tc>
          <w:tcPr>
            <w:tcW w:w="2705" w:type="dxa"/>
          </w:tcPr>
          <w:p w14:paraId="462DB879" w14:textId="512B33E5" w:rsidR="00912725" w:rsidRDefault="00912725" w:rsidP="00333C64">
            <w:pPr>
              <w:spacing w:before="60"/>
            </w:pPr>
            <w:r>
              <w:t>Priority</w:t>
            </w:r>
          </w:p>
        </w:tc>
        <w:tc>
          <w:tcPr>
            <w:tcW w:w="6295" w:type="dxa"/>
          </w:tcPr>
          <w:p w14:paraId="630AD405" w14:textId="50D9025E" w:rsidR="00912725" w:rsidRPr="007D0CB1" w:rsidRDefault="00912725" w:rsidP="00124FCB">
            <w:pPr>
              <w:spacing w:before="60"/>
              <w:rPr>
                <w:b/>
              </w:rPr>
            </w:pPr>
            <w:r w:rsidRPr="007D0CB1">
              <w:rPr>
                <w:b/>
              </w:rPr>
              <w:t>Highest</w:t>
            </w:r>
          </w:p>
        </w:tc>
      </w:tr>
    </w:tbl>
    <w:p w14:paraId="4F957E29" w14:textId="7E8E0193" w:rsidR="00591A61" w:rsidRDefault="00912725" w:rsidP="00410B05">
      <w:pPr>
        <w:pStyle w:val="ListParagraph"/>
        <w:numPr>
          <w:ilvl w:val="0"/>
          <w:numId w:val="114"/>
        </w:numPr>
      </w:pPr>
      <w:r>
        <w:t xml:space="preserve">Click </w:t>
      </w:r>
      <w:r w:rsidR="00A37297" w:rsidRPr="00A37297">
        <w:rPr>
          <w:b/>
          <w:noProof/>
        </w:rPr>
        <w:t>OK</w:t>
      </w:r>
      <w:r>
        <w:t xml:space="preserve"> </w:t>
      </w:r>
      <w:r w:rsidR="00A37297">
        <w:t>three</w:t>
      </w:r>
      <w:r w:rsidR="00A05136">
        <w:t xml:space="preserve"> times </w:t>
      </w:r>
      <w:r>
        <w:t xml:space="preserve">to close the </w:t>
      </w:r>
      <w:r w:rsidRPr="00A37297">
        <w:t>External Gateway</w:t>
      </w:r>
      <w:r w:rsidR="00A05136" w:rsidRPr="00A37297">
        <w:t>,</w:t>
      </w:r>
      <w:r w:rsidR="00A37297">
        <w:rPr>
          <w:b/>
        </w:rPr>
        <w:t xml:space="preserve"> </w:t>
      </w:r>
      <w:r w:rsidR="00A05136" w:rsidRPr="00A37297">
        <w:t>Configs</w:t>
      </w:r>
      <w:r w:rsidR="00A05136">
        <w:t xml:space="preserve">, and </w:t>
      </w:r>
      <w:r w:rsidR="00A05136" w:rsidRPr="00A37297">
        <w:t>GlobalProtect Portal</w:t>
      </w:r>
      <w:r w:rsidRPr="00A37297">
        <w:t xml:space="preserve"> </w:t>
      </w:r>
      <w:r w:rsidR="007D0CB1">
        <w:t>c</w:t>
      </w:r>
      <w:r w:rsidR="007D0CB1" w:rsidRPr="00A37297">
        <w:t xml:space="preserve">onfiguration </w:t>
      </w:r>
      <w:r>
        <w:t>window</w:t>
      </w:r>
      <w:r w:rsidR="00A05136">
        <w:t>s</w:t>
      </w:r>
      <w:r>
        <w:t>.</w:t>
      </w:r>
      <w:r w:rsidR="00591A61" w:rsidRPr="00591A61">
        <w:rPr>
          <w:noProof/>
        </w:rPr>
        <w:t xml:space="preserve"> </w:t>
      </w:r>
    </w:p>
    <w:p w14:paraId="4F52FDFD" w14:textId="0729D9EF" w:rsidR="00296E3D" w:rsidRDefault="000C4C73" w:rsidP="00296E3D">
      <w:pPr>
        <w:pStyle w:val="Heading2"/>
      </w:pPr>
      <w:bookmarkStart w:id="143" w:name="_Toc461027346"/>
      <w:bookmarkStart w:id="144" w:name="_Toc474939173"/>
      <w:r>
        <w:t>10.</w:t>
      </w:r>
      <w:r w:rsidR="0077329B">
        <w:t>10</w:t>
      </w:r>
      <w:r w:rsidR="00B74CBB">
        <w:t xml:space="preserve"> H</w:t>
      </w:r>
      <w:r w:rsidR="00296E3D">
        <w:t>ost the GlobalProtect Agent on the Portal</w:t>
      </w:r>
      <w:bookmarkEnd w:id="143"/>
      <w:bookmarkEnd w:id="144"/>
    </w:p>
    <w:p w14:paraId="554A55C0" w14:textId="09B749FD" w:rsidR="00296E3D" w:rsidRDefault="0060390A" w:rsidP="00410B05">
      <w:pPr>
        <w:pStyle w:val="ListParagraph"/>
        <w:numPr>
          <w:ilvl w:val="0"/>
          <w:numId w:val="115"/>
        </w:numPr>
      </w:pPr>
      <w:r>
        <w:t>In the WebUI</w:t>
      </w:r>
      <w:r w:rsidR="00296E3D">
        <w:t xml:space="preserve"> select </w:t>
      </w:r>
      <w:r w:rsidR="00296E3D" w:rsidRPr="00D13C8E">
        <w:rPr>
          <w:b/>
        </w:rPr>
        <w:t>Device &gt; GlobalProtect Client</w:t>
      </w:r>
      <w:r w:rsidR="00296E3D">
        <w:t>.</w:t>
      </w:r>
      <w:r w:rsidR="001179CD" w:rsidRPr="001179CD">
        <w:rPr>
          <w:noProof/>
        </w:rPr>
        <w:t xml:space="preserve"> </w:t>
      </w:r>
      <w:r w:rsidR="001179CD">
        <w:rPr>
          <w:noProof/>
        </w:rPr>
        <w:drawing>
          <wp:inline distT="0" distB="0" distL="0" distR="0" wp14:anchorId="3AAC1B9F" wp14:editId="77AC6B10">
            <wp:extent cx="1371600" cy="190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71600" cy="190500"/>
                    </a:xfrm>
                    <a:prstGeom prst="rect">
                      <a:avLst/>
                    </a:prstGeom>
                  </pic:spPr>
                </pic:pic>
              </a:graphicData>
            </a:graphic>
          </wp:inline>
        </w:drawing>
      </w:r>
    </w:p>
    <w:p w14:paraId="129D97D2" w14:textId="76FFABF2" w:rsidR="00591A61" w:rsidRDefault="00890636" w:rsidP="00410B05">
      <w:pPr>
        <w:pStyle w:val="ListParagraph"/>
        <w:numPr>
          <w:ilvl w:val="0"/>
          <w:numId w:val="115"/>
        </w:numPr>
      </w:pPr>
      <w:r>
        <w:t xml:space="preserve">Click </w:t>
      </w:r>
      <w:r w:rsidRPr="00D13C8E">
        <w:rPr>
          <w:b/>
        </w:rPr>
        <w:t>Check Now</w:t>
      </w:r>
      <w:r>
        <w:t>. The Palo Alto Networks firewall checks for the latest version of the GlobalProtect agent.</w:t>
      </w:r>
      <w:r w:rsidR="00591A61" w:rsidRPr="00591A61">
        <w:rPr>
          <w:noProof/>
        </w:rPr>
        <w:t xml:space="preserve"> </w:t>
      </w:r>
    </w:p>
    <w:p w14:paraId="1863C9BE" w14:textId="33633AC8" w:rsidR="00591A61" w:rsidRDefault="00890636" w:rsidP="00410B05">
      <w:pPr>
        <w:pStyle w:val="ListParagraph"/>
        <w:numPr>
          <w:ilvl w:val="0"/>
          <w:numId w:val="115"/>
        </w:numPr>
      </w:pPr>
      <w:r w:rsidRPr="006D551D">
        <w:t xml:space="preserve">Search for </w:t>
      </w:r>
      <w:r w:rsidR="006D551D">
        <w:t>3.14.</w:t>
      </w:r>
    </w:p>
    <w:p w14:paraId="3E29D8F5" w14:textId="6EBA4A1A" w:rsidR="00890636" w:rsidRDefault="006D551D" w:rsidP="00890636">
      <w:pPr>
        <w:pStyle w:val="ListParagraph"/>
      </w:pPr>
      <w:r w:rsidRPr="006D551D">
        <w:rPr>
          <w:noProof/>
        </w:rPr>
        <w:t xml:space="preserve"> </w:t>
      </w:r>
      <w:r>
        <w:rPr>
          <w:noProof/>
        </w:rPr>
        <w:drawing>
          <wp:inline distT="0" distB="0" distL="0" distR="0" wp14:anchorId="7B99F651" wp14:editId="5C8B7FFF">
            <wp:extent cx="1695450" cy="67627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695450" cy="676275"/>
                    </a:xfrm>
                    <a:prstGeom prst="rect">
                      <a:avLst/>
                    </a:prstGeom>
                  </pic:spPr>
                </pic:pic>
              </a:graphicData>
            </a:graphic>
          </wp:inline>
        </w:drawing>
      </w:r>
    </w:p>
    <w:p w14:paraId="3D64885E" w14:textId="77777777" w:rsidR="00890636" w:rsidRDefault="00296E3D" w:rsidP="00410B05">
      <w:pPr>
        <w:pStyle w:val="ListParagraph"/>
        <w:numPr>
          <w:ilvl w:val="0"/>
          <w:numId w:val="115"/>
        </w:numPr>
      </w:pPr>
      <w:r>
        <w:t xml:space="preserve">Click </w:t>
      </w:r>
      <w:r w:rsidRPr="00890636">
        <w:rPr>
          <w:b/>
        </w:rPr>
        <w:t>Download</w:t>
      </w:r>
      <w:r>
        <w:t xml:space="preserve"> next to the latest version of the GlobalProtect </w:t>
      </w:r>
      <w:r w:rsidRPr="00890636">
        <w:rPr>
          <w:i/>
        </w:rPr>
        <w:t>that does not have a, b, or c in its name</w:t>
      </w:r>
      <w:r>
        <w:t>.</w:t>
      </w:r>
    </w:p>
    <w:p w14:paraId="0A536633" w14:textId="7F7D91F0" w:rsidR="00B74CBB" w:rsidRDefault="00296E3D" w:rsidP="00410B05">
      <w:pPr>
        <w:pStyle w:val="ListParagraph"/>
        <w:numPr>
          <w:ilvl w:val="0"/>
          <w:numId w:val="115"/>
        </w:numPr>
      </w:pPr>
      <w:r w:rsidRPr="00890636">
        <w:rPr>
          <w:b/>
        </w:rPr>
        <w:t>Activate</w:t>
      </w:r>
      <w:r>
        <w:t xml:space="preserve"> the GlobalProtect agent that you have just downloaded</w:t>
      </w:r>
      <w:r w:rsidR="000A479E">
        <w:t>:</w:t>
      </w:r>
    </w:p>
    <w:p w14:paraId="3C006437" w14:textId="34D00695" w:rsidR="00296E3D" w:rsidRDefault="00890636" w:rsidP="00B74CBB">
      <w:pPr>
        <w:pStyle w:val="ListParagraph"/>
      </w:pPr>
      <w:r>
        <w:lastRenderedPageBreak/>
        <w:t xml:space="preserve"> </w:t>
      </w:r>
      <w:r w:rsidR="00B74CBB">
        <w:rPr>
          <w:noProof/>
        </w:rPr>
        <w:drawing>
          <wp:inline distT="0" distB="0" distL="0" distR="0" wp14:anchorId="656B4B6C" wp14:editId="60396764">
            <wp:extent cx="2819400" cy="600075"/>
            <wp:effectExtent l="0" t="0" r="0"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19400" cy="600075"/>
                    </a:xfrm>
                    <a:prstGeom prst="rect">
                      <a:avLst/>
                    </a:prstGeom>
                  </pic:spPr>
                </pic:pic>
              </a:graphicData>
            </a:graphic>
          </wp:inline>
        </w:drawing>
      </w:r>
    </w:p>
    <w:p w14:paraId="74A22468" w14:textId="38022B67" w:rsidR="002572B9" w:rsidRDefault="000C4C73" w:rsidP="002572B9">
      <w:pPr>
        <w:pStyle w:val="Heading2"/>
      </w:pPr>
      <w:bookmarkStart w:id="145" w:name="_Toc461027347"/>
      <w:bookmarkStart w:id="146" w:name="_Toc474939174"/>
      <w:r>
        <w:t>10.</w:t>
      </w:r>
      <w:r w:rsidR="0077329B">
        <w:t>11</w:t>
      </w:r>
      <w:r w:rsidR="002572B9">
        <w:t xml:space="preserve"> Create Security Policy Rule</w:t>
      </w:r>
      <w:bookmarkEnd w:id="146"/>
    </w:p>
    <w:p w14:paraId="0B5B929C" w14:textId="3DE2378E" w:rsidR="002572B9" w:rsidRDefault="00C9366C" w:rsidP="00410B05">
      <w:pPr>
        <w:pStyle w:val="ListParagraph"/>
        <w:numPr>
          <w:ilvl w:val="0"/>
          <w:numId w:val="116"/>
        </w:numPr>
      </w:pPr>
      <w:r>
        <w:t>S</w:t>
      </w:r>
      <w:r w:rsidR="002572B9">
        <w:t xml:space="preserve">elect </w:t>
      </w:r>
      <w:r w:rsidR="002572B9" w:rsidRPr="00BA5C19">
        <w:rPr>
          <w:b/>
        </w:rPr>
        <w:t>Policies &gt; Security</w:t>
      </w:r>
      <w:r w:rsidR="002572B9">
        <w:t>.</w:t>
      </w:r>
      <w:r w:rsidR="002572B9" w:rsidRPr="0064022D">
        <w:rPr>
          <w:noProof/>
        </w:rPr>
        <w:t xml:space="preserve"> </w:t>
      </w:r>
      <w:r w:rsidR="002572B9">
        <w:rPr>
          <w:noProof/>
        </w:rPr>
        <w:drawing>
          <wp:inline distT="0" distB="0" distL="0" distR="0" wp14:anchorId="1EC9BB53" wp14:editId="3C242B35">
            <wp:extent cx="1158240" cy="180975"/>
            <wp:effectExtent l="0" t="0" r="3810" b="952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8240" cy="180975"/>
                    </a:xfrm>
                    <a:prstGeom prst="rect">
                      <a:avLst/>
                    </a:prstGeom>
                  </pic:spPr>
                </pic:pic>
              </a:graphicData>
            </a:graphic>
          </wp:inline>
        </w:drawing>
      </w:r>
    </w:p>
    <w:p w14:paraId="531422A4" w14:textId="2F5ECB94" w:rsidR="002572B9" w:rsidRDefault="002572B9" w:rsidP="00410B05">
      <w:pPr>
        <w:pStyle w:val="ListParagraph"/>
        <w:numPr>
          <w:ilvl w:val="0"/>
          <w:numId w:val="116"/>
        </w:numPr>
      </w:pPr>
      <w:r>
        <w:t xml:space="preserve">Select the </w:t>
      </w:r>
      <w:r w:rsidRPr="00E842C5">
        <w:rPr>
          <w:rFonts w:cs="Times New Roman"/>
          <w:b/>
        </w:rPr>
        <w:t>egress-</w:t>
      </w:r>
      <w:r w:rsidR="00C9366C">
        <w:rPr>
          <w:rFonts w:cs="Times New Roman"/>
          <w:b/>
        </w:rPr>
        <w:t>outside</w:t>
      </w:r>
      <w:r w:rsidR="00E842C5">
        <w:t xml:space="preserve"> Security policy r</w:t>
      </w:r>
      <w:r>
        <w:t>ule without opening it.</w:t>
      </w:r>
    </w:p>
    <w:p w14:paraId="1697BDAE" w14:textId="05E785D4" w:rsidR="00E842C5" w:rsidRDefault="002572B9" w:rsidP="00410B05">
      <w:pPr>
        <w:pStyle w:val="ListParagraph"/>
        <w:numPr>
          <w:ilvl w:val="0"/>
          <w:numId w:val="116"/>
        </w:numPr>
      </w:pPr>
      <w:r>
        <w:t xml:space="preserve">Click </w:t>
      </w:r>
      <w:r>
        <w:rPr>
          <w:noProof/>
        </w:rPr>
        <w:drawing>
          <wp:inline distT="0" distB="0" distL="0" distR="0" wp14:anchorId="529A51BE" wp14:editId="053EB66D">
            <wp:extent cx="485775" cy="238125"/>
            <wp:effectExtent l="0" t="0" r="9525"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75" cy="238125"/>
                    </a:xfrm>
                    <a:prstGeom prst="rect">
                      <a:avLst/>
                    </a:prstGeom>
                  </pic:spPr>
                </pic:pic>
              </a:graphicData>
            </a:graphic>
          </wp:inline>
        </w:drawing>
      </w:r>
      <w:r>
        <w:t>.</w:t>
      </w:r>
      <w:r w:rsidR="00E842C5">
        <w:t xml:space="preserve"> </w:t>
      </w:r>
      <w:r>
        <w:t xml:space="preserve">The </w:t>
      </w:r>
      <w:r w:rsidRPr="00E842C5">
        <w:t>Clone</w:t>
      </w:r>
      <w:r>
        <w:t xml:space="preserve"> conf</w:t>
      </w:r>
      <w:r w:rsidR="00E842C5">
        <w:t>iguration window opens.</w:t>
      </w:r>
      <w:r>
        <w:t xml:space="preserve"> </w:t>
      </w:r>
    </w:p>
    <w:p w14:paraId="7FBD1825" w14:textId="53BC5490" w:rsidR="002572B9" w:rsidRDefault="00E842C5" w:rsidP="00410B05">
      <w:pPr>
        <w:pStyle w:val="ListParagraph"/>
        <w:numPr>
          <w:ilvl w:val="0"/>
          <w:numId w:val="116"/>
        </w:numPr>
      </w:pPr>
      <w:r>
        <w:t xml:space="preserve">Select </w:t>
      </w:r>
      <w:r w:rsidRPr="00E842C5">
        <w:rPr>
          <w:b/>
        </w:rPr>
        <w:t>Move top</w:t>
      </w:r>
      <w:r>
        <w:t xml:space="preserve"> from the</w:t>
      </w:r>
      <w:r w:rsidR="002572B9">
        <w:t xml:space="preserve"> </w:t>
      </w:r>
      <w:r w:rsidR="002572B9">
        <w:rPr>
          <w:b/>
        </w:rPr>
        <w:t>Rule Order</w:t>
      </w:r>
      <w:r>
        <w:t xml:space="preserve"> drop-down</w:t>
      </w:r>
      <w:r w:rsidR="00D94117">
        <w:t xml:space="preserve"> list</w:t>
      </w:r>
      <w:r w:rsidR="002572B9">
        <w:t>.</w:t>
      </w:r>
    </w:p>
    <w:p w14:paraId="14544E83" w14:textId="77777777" w:rsidR="002572B9" w:rsidRDefault="002572B9" w:rsidP="00410B05">
      <w:pPr>
        <w:pStyle w:val="ListParagraph"/>
        <w:numPr>
          <w:ilvl w:val="0"/>
          <w:numId w:val="116"/>
        </w:numPr>
      </w:pPr>
      <w:r>
        <w:t xml:space="preserve">Click </w:t>
      </w:r>
      <w:r>
        <w:rPr>
          <w:b/>
        </w:rPr>
        <w:t>OK</w:t>
      </w:r>
      <w:r>
        <w:t xml:space="preserve"> to close the </w:t>
      </w:r>
      <w:r w:rsidRPr="00E842C5">
        <w:t>Clone</w:t>
      </w:r>
      <w:r>
        <w:t xml:space="preserve"> configuration window.</w:t>
      </w:r>
    </w:p>
    <w:p w14:paraId="6BE3E339" w14:textId="292096F5" w:rsidR="002572B9" w:rsidRDefault="00CD0A1C" w:rsidP="00410B05">
      <w:pPr>
        <w:pStyle w:val="ListParagraph"/>
        <w:numPr>
          <w:ilvl w:val="0"/>
          <w:numId w:val="116"/>
        </w:numPr>
      </w:pPr>
      <w:r>
        <w:t>Click to open the cloned Security policy rule named</w:t>
      </w:r>
      <w:r w:rsidR="002572B9">
        <w:t xml:space="preserve"> </w:t>
      </w:r>
      <w:r w:rsidR="002572B9" w:rsidRPr="00CD0A1C">
        <w:rPr>
          <w:rFonts w:cs="Times New Roman"/>
          <w:b/>
        </w:rPr>
        <w:t>egress-</w:t>
      </w:r>
      <w:r w:rsidR="00C9366C">
        <w:rPr>
          <w:rFonts w:cs="Times New Roman"/>
          <w:b/>
        </w:rPr>
        <w:t>outside</w:t>
      </w:r>
      <w:r w:rsidR="002572B9" w:rsidRPr="00CD0A1C">
        <w:rPr>
          <w:rFonts w:cs="Times New Roman"/>
          <w:b/>
        </w:rPr>
        <w:t>-1</w:t>
      </w:r>
      <w:r w:rsidR="002572B9" w:rsidRPr="00CD0A1C">
        <w:rPr>
          <w:rFonts w:cs="Times New Roman"/>
        </w:rPr>
        <w:t>.</w:t>
      </w:r>
    </w:p>
    <w:p w14:paraId="2090F36A" w14:textId="77777777" w:rsidR="002572B9" w:rsidRDefault="002572B9" w:rsidP="00410B05">
      <w:pPr>
        <w:pStyle w:val="ListParagraph"/>
        <w:numPr>
          <w:ilvl w:val="0"/>
          <w:numId w:val="116"/>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2572B9" w:rsidRPr="00733F7B" w14:paraId="3A7FE303" w14:textId="77777777" w:rsidTr="009B44BE">
        <w:trPr>
          <w:trHeight w:val="269"/>
          <w:tblHeader/>
        </w:trPr>
        <w:tc>
          <w:tcPr>
            <w:tcW w:w="2705" w:type="dxa"/>
            <w:shd w:val="pct15" w:color="auto" w:fill="auto"/>
          </w:tcPr>
          <w:p w14:paraId="73D6E260" w14:textId="77777777" w:rsidR="002572B9" w:rsidRPr="001C3FD0" w:rsidRDefault="002572B9" w:rsidP="009B44BE">
            <w:pPr>
              <w:spacing w:before="60"/>
              <w:rPr>
                <w:b/>
                <w:szCs w:val="24"/>
              </w:rPr>
            </w:pPr>
            <w:r w:rsidRPr="001C3FD0">
              <w:rPr>
                <w:b/>
                <w:szCs w:val="24"/>
              </w:rPr>
              <w:t>Parameter</w:t>
            </w:r>
          </w:p>
        </w:tc>
        <w:tc>
          <w:tcPr>
            <w:tcW w:w="6295" w:type="dxa"/>
            <w:shd w:val="pct15" w:color="auto" w:fill="auto"/>
          </w:tcPr>
          <w:p w14:paraId="15B777E9" w14:textId="77777777" w:rsidR="002572B9" w:rsidRPr="001C3FD0" w:rsidRDefault="002572B9" w:rsidP="009B44BE">
            <w:pPr>
              <w:spacing w:before="60"/>
              <w:rPr>
                <w:rFonts w:asciiTheme="minorHAnsi" w:hAnsiTheme="minorHAnsi" w:cstheme="minorHAnsi"/>
                <w:b/>
                <w:szCs w:val="24"/>
              </w:rPr>
            </w:pPr>
            <w:r w:rsidRPr="001C3FD0">
              <w:rPr>
                <w:b/>
                <w:szCs w:val="24"/>
              </w:rPr>
              <w:t>Value</w:t>
            </w:r>
          </w:p>
        </w:tc>
      </w:tr>
      <w:tr w:rsidR="002572B9" w:rsidRPr="005B1C38" w14:paraId="78330BF8" w14:textId="77777777" w:rsidTr="009B44BE">
        <w:tc>
          <w:tcPr>
            <w:tcW w:w="2705" w:type="dxa"/>
          </w:tcPr>
          <w:p w14:paraId="5734BADD" w14:textId="77777777" w:rsidR="002572B9" w:rsidRPr="001C3FD0" w:rsidRDefault="002572B9" w:rsidP="009B44BE">
            <w:pPr>
              <w:spacing w:before="60"/>
              <w:rPr>
                <w:szCs w:val="24"/>
              </w:rPr>
            </w:pPr>
            <w:r>
              <w:t>Name</w:t>
            </w:r>
          </w:p>
        </w:tc>
        <w:tc>
          <w:tcPr>
            <w:tcW w:w="6295" w:type="dxa"/>
          </w:tcPr>
          <w:p w14:paraId="1CF182C9" w14:textId="25DB1141" w:rsidR="002572B9" w:rsidRPr="00841470" w:rsidRDefault="00C9366C" w:rsidP="009B44BE">
            <w:pPr>
              <w:spacing w:before="60"/>
              <w:rPr>
                <w:rFonts w:ascii="Courier New" w:hAnsi="Courier New" w:cs="Courier New"/>
                <w:szCs w:val="24"/>
              </w:rPr>
            </w:pPr>
            <w:r>
              <w:rPr>
                <w:rFonts w:ascii="Courier New" w:hAnsi="Courier New" w:cs="Courier New"/>
                <w:szCs w:val="24"/>
              </w:rPr>
              <w:t>inside</w:t>
            </w:r>
            <w:r w:rsidR="002572B9">
              <w:rPr>
                <w:rFonts w:ascii="Courier New" w:hAnsi="Courier New" w:cs="Courier New"/>
                <w:szCs w:val="24"/>
              </w:rPr>
              <w:t>-portal</w:t>
            </w:r>
          </w:p>
        </w:tc>
      </w:tr>
      <w:tr w:rsidR="002572B9" w:rsidRPr="005B1C38" w14:paraId="150509D1" w14:textId="77777777" w:rsidTr="009B44BE">
        <w:tc>
          <w:tcPr>
            <w:tcW w:w="2705" w:type="dxa"/>
          </w:tcPr>
          <w:p w14:paraId="0EDBB1D8" w14:textId="410B010A" w:rsidR="002572B9" w:rsidRDefault="002572B9" w:rsidP="009B44BE">
            <w:pPr>
              <w:spacing w:before="60"/>
            </w:pPr>
            <w:r>
              <w:t>Tags</w:t>
            </w:r>
          </w:p>
        </w:tc>
        <w:tc>
          <w:tcPr>
            <w:tcW w:w="6295" w:type="dxa"/>
          </w:tcPr>
          <w:p w14:paraId="1D4256B4" w14:textId="1FF270C6" w:rsidR="002572B9" w:rsidRPr="00CD0A1C" w:rsidRDefault="002572B9" w:rsidP="009B44BE">
            <w:pPr>
              <w:spacing w:before="60"/>
              <w:rPr>
                <w:rFonts w:cs="Times New Roman"/>
                <w:b/>
                <w:szCs w:val="24"/>
              </w:rPr>
            </w:pPr>
            <w:r w:rsidRPr="00CD0A1C">
              <w:rPr>
                <w:rFonts w:cs="Times New Roman"/>
                <w:b/>
                <w:szCs w:val="24"/>
              </w:rPr>
              <w:t>internal</w:t>
            </w:r>
          </w:p>
        </w:tc>
      </w:tr>
    </w:tbl>
    <w:p w14:paraId="595F16B6" w14:textId="4D91A1C4" w:rsidR="002572B9" w:rsidRDefault="002572B9" w:rsidP="00410B05">
      <w:pPr>
        <w:pStyle w:val="ListParagraph"/>
        <w:numPr>
          <w:ilvl w:val="0"/>
          <w:numId w:val="117"/>
        </w:numPr>
      </w:pPr>
      <w:r>
        <w:t xml:space="preserve">Click the </w:t>
      </w:r>
      <w:r>
        <w:rPr>
          <w:b/>
        </w:rPr>
        <w:t>Destination</w:t>
      </w:r>
      <w:r w:rsidR="00CD0A1C">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572B9" w:rsidRPr="00733F7B" w14:paraId="434921B0" w14:textId="77777777" w:rsidTr="009B44BE">
        <w:trPr>
          <w:trHeight w:val="269"/>
          <w:tblHeader/>
        </w:trPr>
        <w:tc>
          <w:tcPr>
            <w:tcW w:w="2705" w:type="dxa"/>
            <w:shd w:val="pct15" w:color="auto" w:fill="auto"/>
          </w:tcPr>
          <w:p w14:paraId="2FF73A6E" w14:textId="77777777" w:rsidR="002572B9" w:rsidRPr="001C3FD0" w:rsidRDefault="002572B9" w:rsidP="009B44BE">
            <w:pPr>
              <w:spacing w:before="60"/>
              <w:rPr>
                <w:b/>
                <w:szCs w:val="24"/>
              </w:rPr>
            </w:pPr>
            <w:r w:rsidRPr="001C3FD0">
              <w:rPr>
                <w:b/>
                <w:szCs w:val="24"/>
              </w:rPr>
              <w:t>Parameter</w:t>
            </w:r>
          </w:p>
        </w:tc>
        <w:tc>
          <w:tcPr>
            <w:tcW w:w="6295" w:type="dxa"/>
            <w:shd w:val="pct15" w:color="auto" w:fill="auto"/>
          </w:tcPr>
          <w:p w14:paraId="3A896088" w14:textId="77777777" w:rsidR="002572B9" w:rsidRPr="001C3FD0" w:rsidRDefault="002572B9" w:rsidP="009B44BE">
            <w:pPr>
              <w:spacing w:before="60"/>
              <w:rPr>
                <w:rFonts w:asciiTheme="minorHAnsi" w:hAnsiTheme="minorHAnsi" w:cstheme="minorHAnsi"/>
                <w:b/>
                <w:szCs w:val="24"/>
              </w:rPr>
            </w:pPr>
            <w:r w:rsidRPr="001C3FD0">
              <w:rPr>
                <w:b/>
                <w:szCs w:val="24"/>
              </w:rPr>
              <w:t>Value</w:t>
            </w:r>
          </w:p>
        </w:tc>
      </w:tr>
      <w:tr w:rsidR="002572B9" w:rsidRPr="00B57280" w14:paraId="58CD6EAE" w14:textId="77777777" w:rsidTr="009B44BE">
        <w:tc>
          <w:tcPr>
            <w:tcW w:w="2705" w:type="dxa"/>
          </w:tcPr>
          <w:p w14:paraId="679E466F" w14:textId="7BF27539" w:rsidR="002572B9" w:rsidRPr="00B57280" w:rsidRDefault="002572B9" w:rsidP="009B44BE">
            <w:pPr>
              <w:spacing w:before="60"/>
            </w:pPr>
            <w:r w:rsidRPr="00B57280">
              <w:t>Destination Address</w:t>
            </w:r>
          </w:p>
        </w:tc>
        <w:tc>
          <w:tcPr>
            <w:tcW w:w="6295" w:type="dxa"/>
          </w:tcPr>
          <w:p w14:paraId="2E38EC49" w14:textId="1B2D1287" w:rsidR="002572B9" w:rsidRPr="00124FCB" w:rsidRDefault="00C9366C" w:rsidP="00124FCB">
            <w:pPr>
              <w:spacing w:before="60"/>
              <w:rPr>
                <w:rFonts w:ascii="Courier New" w:hAnsi="Courier New" w:cs="Courier New"/>
              </w:rPr>
            </w:pPr>
            <w:r w:rsidRPr="00B57280">
              <w:rPr>
                <w:rFonts w:ascii="Courier New" w:hAnsi="Courier New" w:cs="Courier New"/>
              </w:rPr>
              <w:t>203.0.113.20</w:t>
            </w:r>
          </w:p>
        </w:tc>
      </w:tr>
    </w:tbl>
    <w:p w14:paraId="49BC45C3" w14:textId="71C7C935" w:rsidR="002572B9" w:rsidRDefault="002572B9" w:rsidP="00410B05">
      <w:pPr>
        <w:pStyle w:val="ListParagraph"/>
        <w:numPr>
          <w:ilvl w:val="0"/>
          <w:numId w:val="118"/>
        </w:numPr>
      </w:pPr>
      <w:r>
        <w:t xml:space="preserve">Click the </w:t>
      </w:r>
      <w:r>
        <w:rPr>
          <w:b/>
        </w:rPr>
        <w:t>Service/URL Category</w:t>
      </w:r>
      <w:r w:rsidR="00CD0A1C">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2572B9" w:rsidRPr="00733F7B" w14:paraId="58F93050" w14:textId="77777777" w:rsidTr="009B44BE">
        <w:trPr>
          <w:trHeight w:val="269"/>
          <w:tblHeader/>
        </w:trPr>
        <w:tc>
          <w:tcPr>
            <w:tcW w:w="2705" w:type="dxa"/>
            <w:shd w:val="pct15" w:color="auto" w:fill="auto"/>
          </w:tcPr>
          <w:p w14:paraId="56CD385C" w14:textId="77777777" w:rsidR="002572B9" w:rsidRPr="001C3FD0" w:rsidRDefault="002572B9" w:rsidP="009B44BE">
            <w:pPr>
              <w:spacing w:before="60"/>
              <w:rPr>
                <w:b/>
                <w:szCs w:val="24"/>
              </w:rPr>
            </w:pPr>
            <w:r w:rsidRPr="001C3FD0">
              <w:rPr>
                <w:b/>
                <w:szCs w:val="24"/>
              </w:rPr>
              <w:t>Parameter</w:t>
            </w:r>
          </w:p>
        </w:tc>
        <w:tc>
          <w:tcPr>
            <w:tcW w:w="6295" w:type="dxa"/>
            <w:shd w:val="pct15" w:color="auto" w:fill="auto"/>
          </w:tcPr>
          <w:p w14:paraId="19F7F831" w14:textId="77777777" w:rsidR="002572B9" w:rsidRPr="001C3FD0" w:rsidRDefault="002572B9" w:rsidP="009B44BE">
            <w:pPr>
              <w:spacing w:before="60"/>
              <w:rPr>
                <w:rFonts w:asciiTheme="minorHAnsi" w:hAnsiTheme="minorHAnsi" w:cstheme="minorHAnsi"/>
                <w:b/>
                <w:szCs w:val="24"/>
              </w:rPr>
            </w:pPr>
            <w:r w:rsidRPr="001C3FD0">
              <w:rPr>
                <w:b/>
                <w:szCs w:val="24"/>
              </w:rPr>
              <w:t>Value</w:t>
            </w:r>
          </w:p>
        </w:tc>
      </w:tr>
      <w:tr w:rsidR="002572B9" w:rsidRPr="005B1C38" w14:paraId="5BFDE744" w14:textId="77777777" w:rsidTr="009B44BE">
        <w:tc>
          <w:tcPr>
            <w:tcW w:w="2705" w:type="dxa"/>
          </w:tcPr>
          <w:p w14:paraId="6ABF55F6" w14:textId="2F5637D5" w:rsidR="002572B9" w:rsidRDefault="002572B9" w:rsidP="009B44BE">
            <w:pPr>
              <w:spacing w:before="60"/>
              <w:rPr>
                <w:szCs w:val="24"/>
              </w:rPr>
            </w:pPr>
            <w:r>
              <w:rPr>
                <w:szCs w:val="24"/>
              </w:rPr>
              <w:t>Service</w:t>
            </w:r>
          </w:p>
        </w:tc>
        <w:tc>
          <w:tcPr>
            <w:tcW w:w="6295" w:type="dxa"/>
          </w:tcPr>
          <w:p w14:paraId="4951A398" w14:textId="08752608" w:rsidR="002572B9" w:rsidRPr="00CD33EF" w:rsidRDefault="002572B9" w:rsidP="009B44BE">
            <w:r>
              <w:rPr>
                <w:noProof/>
              </w:rPr>
              <w:drawing>
                <wp:inline distT="0" distB="0" distL="0" distR="0" wp14:anchorId="1140BC7A" wp14:editId="7B8B574E">
                  <wp:extent cx="1438275" cy="285750"/>
                  <wp:effectExtent l="0" t="0" r="9525"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438275" cy="285750"/>
                          </a:xfrm>
                          <a:prstGeom prst="rect">
                            <a:avLst/>
                          </a:prstGeom>
                        </pic:spPr>
                      </pic:pic>
                    </a:graphicData>
                  </a:graphic>
                </wp:inline>
              </w:drawing>
            </w:r>
          </w:p>
        </w:tc>
      </w:tr>
    </w:tbl>
    <w:p w14:paraId="1B1AEE54" w14:textId="74809018" w:rsidR="002572B9" w:rsidRDefault="002572B9" w:rsidP="00410B05">
      <w:pPr>
        <w:pStyle w:val="ListParagraph"/>
        <w:numPr>
          <w:ilvl w:val="0"/>
          <w:numId w:val="118"/>
        </w:numPr>
      </w:pPr>
      <w:r>
        <w:t xml:space="preserve">Click </w:t>
      </w:r>
      <w:r w:rsidRPr="00F1340A">
        <w:rPr>
          <w:b/>
        </w:rPr>
        <w:t>OK</w:t>
      </w:r>
      <w:r w:rsidR="00CD0A1C">
        <w:t xml:space="preserve"> to close the Security Policy Rule c</w:t>
      </w:r>
      <w:r>
        <w:t>onfiguration window.</w:t>
      </w:r>
    </w:p>
    <w:p w14:paraId="0D263CDF" w14:textId="3223EE0A" w:rsidR="00591A61" w:rsidRDefault="000C4C73" w:rsidP="00591A61">
      <w:pPr>
        <w:pStyle w:val="Heading2"/>
      </w:pPr>
      <w:bookmarkStart w:id="147" w:name="_Toc474939175"/>
      <w:r>
        <w:t>10.</w:t>
      </w:r>
      <w:r w:rsidR="0077329B">
        <w:t>12</w:t>
      </w:r>
      <w:r w:rsidR="00965721">
        <w:t xml:space="preserve"> Create a No-NAT</w:t>
      </w:r>
      <w:r w:rsidR="00591A61">
        <w:t xml:space="preserve"> Rule</w:t>
      </w:r>
      <w:bookmarkEnd w:id="147"/>
    </w:p>
    <w:p w14:paraId="41950117" w14:textId="05C75FDD" w:rsidR="00C9366C" w:rsidRPr="00C9366C" w:rsidRDefault="0068044A" w:rsidP="00124FCB">
      <w:pPr>
        <w:ind w:left="360"/>
      </w:pPr>
      <w:r>
        <w:t>A</w:t>
      </w:r>
      <w:r w:rsidR="00C9366C">
        <w:t>ll traffic</w:t>
      </w:r>
      <w:r>
        <w:t xml:space="preserve"> from the inside zone to the outside zone</w:t>
      </w:r>
      <w:r w:rsidR="00C9366C">
        <w:t xml:space="preserve"> </w:t>
      </w:r>
      <w:r>
        <w:t>uses source NAT</w:t>
      </w:r>
      <w:r w:rsidR="00C9366C">
        <w:t xml:space="preserve">. </w:t>
      </w:r>
      <w:r w:rsidR="00D37002">
        <w:t xml:space="preserve">You will create a new NAT policy rule so that internal requests for the GlobalProtect Portal will not get their address translated by the </w:t>
      </w:r>
      <w:r w:rsidR="00D37002" w:rsidRPr="00E94F02">
        <w:rPr>
          <w:rFonts w:cs="Times New Roman"/>
        </w:rPr>
        <w:t>source-egress-public</w:t>
      </w:r>
      <w:r w:rsidR="00D37002">
        <w:t xml:space="preserve"> rule. The new NAT policy rule must be matched before the </w:t>
      </w:r>
      <w:r w:rsidR="00D37002" w:rsidRPr="0068044A">
        <w:t>source-egress-outside</w:t>
      </w:r>
      <w:r w:rsidR="00D37002">
        <w:t xml:space="preserve"> rule.</w:t>
      </w:r>
    </w:p>
    <w:p w14:paraId="0808A4EC" w14:textId="372C8271" w:rsidR="00591A61" w:rsidRDefault="00591A61" w:rsidP="00410B05">
      <w:pPr>
        <w:pStyle w:val="ListParagraph"/>
        <w:numPr>
          <w:ilvl w:val="0"/>
          <w:numId w:val="74"/>
        </w:numPr>
      </w:pPr>
      <w:r>
        <w:t xml:space="preserve">Select </w:t>
      </w:r>
      <w:r w:rsidRPr="0053277E">
        <w:rPr>
          <w:b/>
        </w:rPr>
        <w:t>Policies &gt; NAT</w:t>
      </w:r>
      <w:r>
        <w:t>.</w:t>
      </w:r>
      <w:r w:rsidRPr="00CD6D90">
        <w:rPr>
          <w:noProof/>
        </w:rPr>
        <w:t xml:space="preserve"> </w:t>
      </w:r>
      <w:r>
        <w:rPr>
          <w:noProof/>
        </w:rPr>
        <w:drawing>
          <wp:inline distT="0" distB="0" distL="0" distR="0" wp14:anchorId="26A55713" wp14:editId="300A3D69">
            <wp:extent cx="523875" cy="142875"/>
            <wp:effectExtent l="0" t="0" r="9525"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142875"/>
                    </a:xfrm>
                    <a:prstGeom prst="rect">
                      <a:avLst/>
                    </a:prstGeom>
                  </pic:spPr>
                </pic:pic>
              </a:graphicData>
            </a:graphic>
          </wp:inline>
        </w:drawing>
      </w:r>
    </w:p>
    <w:p w14:paraId="4EABA1B0" w14:textId="12BF610B" w:rsidR="00591A61" w:rsidRDefault="00591A61" w:rsidP="00410B05">
      <w:pPr>
        <w:pStyle w:val="ListParagraph"/>
        <w:numPr>
          <w:ilvl w:val="0"/>
          <w:numId w:val="74"/>
        </w:numPr>
      </w:pPr>
      <w:r w:rsidRPr="0053277E">
        <w:t xml:space="preserve">Click </w:t>
      </w:r>
      <w:r>
        <w:rPr>
          <w:noProof/>
        </w:rPr>
        <w:drawing>
          <wp:inline distT="0" distB="0" distL="0" distR="0" wp14:anchorId="13E29FE4" wp14:editId="781CB0E3">
            <wp:extent cx="428625" cy="22860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625" cy="228600"/>
                    </a:xfrm>
                    <a:prstGeom prst="rect">
                      <a:avLst/>
                    </a:prstGeom>
                  </pic:spPr>
                </pic:pic>
              </a:graphicData>
            </a:graphic>
          </wp:inline>
        </w:drawing>
      </w:r>
      <w:r>
        <w:t xml:space="preserve"> </w:t>
      </w:r>
      <w:r w:rsidRPr="0053277E">
        <w:t>to</w:t>
      </w:r>
      <w:r>
        <w:t xml:space="preserve"> define a new source NAT policy</w:t>
      </w:r>
      <w:r w:rsidR="00286A21">
        <w:t xml:space="preserve"> rule</w:t>
      </w:r>
      <w:r>
        <w:t>.</w:t>
      </w:r>
    </w:p>
    <w:p w14:paraId="2966C05E" w14:textId="77777777" w:rsidR="00591A61" w:rsidRDefault="00591A61" w:rsidP="00410B05">
      <w:pPr>
        <w:pStyle w:val="ListParagraph"/>
        <w:numPr>
          <w:ilvl w:val="0"/>
          <w:numId w:val="74"/>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591A61" w:rsidRPr="00733F7B" w14:paraId="04275F72" w14:textId="77777777" w:rsidTr="00CF69FB">
        <w:trPr>
          <w:trHeight w:val="269"/>
          <w:tblHeader/>
        </w:trPr>
        <w:tc>
          <w:tcPr>
            <w:tcW w:w="2705" w:type="dxa"/>
            <w:shd w:val="pct15" w:color="auto" w:fill="auto"/>
          </w:tcPr>
          <w:p w14:paraId="65EEB169" w14:textId="77777777" w:rsidR="00591A61" w:rsidRPr="001C3FD0" w:rsidRDefault="00591A61" w:rsidP="00CF69FB">
            <w:pPr>
              <w:spacing w:before="60"/>
              <w:rPr>
                <w:b/>
                <w:szCs w:val="24"/>
              </w:rPr>
            </w:pPr>
            <w:r w:rsidRPr="001C3FD0">
              <w:rPr>
                <w:b/>
                <w:szCs w:val="24"/>
              </w:rPr>
              <w:lastRenderedPageBreak/>
              <w:t>Parameter</w:t>
            </w:r>
          </w:p>
        </w:tc>
        <w:tc>
          <w:tcPr>
            <w:tcW w:w="6295" w:type="dxa"/>
            <w:shd w:val="pct15" w:color="auto" w:fill="auto"/>
          </w:tcPr>
          <w:p w14:paraId="1118EC21" w14:textId="77777777" w:rsidR="00591A61" w:rsidRPr="001C3FD0" w:rsidRDefault="00591A61" w:rsidP="00CF69FB">
            <w:pPr>
              <w:spacing w:before="60"/>
              <w:rPr>
                <w:rFonts w:asciiTheme="minorHAnsi" w:hAnsiTheme="minorHAnsi" w:cstheme="minorHAnsi"/>
                <w:b/>
                <w:szCs w:val="24"/>
              </w:rPr>
            </w:pPr>
            <w:r w:rsidRPr="001C3FD0">
              <w:rPr>
                <w:b/>
                <w:szCs w:val="24"/>
              </w:rPr>
              <w:t>Value</w:t>
            </w:r>
          </w:p>
        </w:tc>
      </w:tr>
      <w:tr w:rsidR="00591A61" w:rsidRPr="005B1C38" w14:paraId="3F1FA59A" w14:textId="77777777" w:rsidTr="00CF69FB">
        <w:tc>
          <w:tcPr>
            <w:tcW w:w="2705" w:type="dxa"/>
          </w:tcPr>
          <w:p w14:paraId="75854764" w14:textId="77777777" w:rsidR="00591A61" w:rsidRPr="001C3FD0" w:rsidRDefault="00591A61" w:rsidP="00CF69FB">
            <w:pPr>
              <w:spacing w:before="60"/>
              <w:rPr>
                <w:szCs w:val="24"/>
              </w:rPr>
            </w:pPr>
            <w:r>
              <w:rPr>
                <w:szCs w:val="24"/>
              </w:rPr>
              <w:t>Name</w:t>
            </w:r>
          </w:p>
        </w:tc>
        <w:tc>
          <w:tcPr>
            <w:tcW w:w="6295" w:type="dxa"/>
          </w:tcPr>
          <w:p w14:paraId="1510C343" w14:textId="223DC9B3" w:rsidR="00591A61" w:rsidRPr="001C3FD0" w:rsidRDefault="00591A61" w:rsidP="00CF69FB">
            <w:pPr>
              <w:spacing w:before="60"/>
              <w:rPr>
                <w:rFonts w:asciiTheme="minorHAnsi" w:hAnsiTheme="minorHAnsi" w:cstheme="minorHAnsi"/>
                <w:szCs w:val="24"/>
              </w:rPr>
            </w:pPr>
            <w:r>
              <w:rPr>
                <w:rFonts w:ascii="Courier New" w:hAnsi="Courier New" w:cs="Courier New"/>
                <w:szCs w:val="24"/>
              </w:rPr>
              <w:t>gp-portal-no-nat</w:t>
            </w:r>
          </w:p>
        </w:tc>
      </w:tr>
      <w:tr w:rsidR="00591A61" w:rsidRPr="005B1C38" w14:paraId="1517991B" w14:textId="77777777" w:rsidTr="00CF69FB">
        <w:tc>
          <w:tcPr>
            <w:tcW w:w="2705" w:type="dxa"/>
          </w:tcPr>
          <w:p w14:paraId="3C20CAA1" w14:textId="77777777" w:rsidR="00591A61" w:rsidRDefault="00591A61" w:rsidP="00CF69FB">
            <w:pPr>
              <w:spacing w:before="60"/>
              <w:rPr>
                <w:szCs w:val="24"/>
              </w:rPr>
            </w:pPr>
            <w:r>
              <w:rPr>
                <w:szCs w:val="24"/>
              </w:rPr>
              <w:t>Tags</w:t>
            </w:r>
          </w:p>
        </w:tc>
        <w:tc>
          <w:tcPr>
            <w:tcW w:w="6295" w:type="dxa"/>
          </w:tcPr>
          <w:p w14:paraId="510A597B" w14:textId="18367749" w:rsidR="00591A61" w:rsidRPr="00286A21" w:rsidRDefault="00591A61" w:rsidP="00CF69FB">
            <w:pPr>
              <w:spacing w:before="60"/>
              <w:rPr>
                <w:rFonts w:cs="Times New Roman"/>
                <w:b/>
                <w:szCs w:val="24"/>
              </w:rPr>
            </w:pPr>
            <w:r w:rsidRPr="00286A21">
              <w:rPr>
                <w:rFonts w:cs="Times New Roman"/>
                <w:b/>
                <w:szCs w:val="24"/>
              </w:rPr>
              <w:t>internal</w:t>
            </w:r>
          </w:p>
        </w:tc>
      </w:tr>
    </w:tbl>
    <w:p w14:paraId="455956FB" w14:textId="25C58D3E" w:rsidR="00591A61" w:rsidRDefault="00591A61" w:rsidP="00410B05">
      <w:pPr>
        <w:pStyle w:val="ListParagraph"/>
        <w:numPr>
          <w:ilvl w:val="0"/>
          <w:numId w:val="74"/>
        </w:numPr>
      </w:pPr>
      <w:r>
        <w:t xml:space="preserve">Click the </w:t>
      </w:r>
      <w:r>
        <w:rPr>
          <w:b/>
        </w:rPr>
        <w:t>Original Packet</w:t>
      </w:r>
      <w:r w:rsidR="00286A21">
        <w:t xml:space="preserve"> tab and</w:t>
      </w:r>
      <w:r>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591A61" w:rsidRPr="00733F7B" w14:paraId="55AB3053" w14:textId="77777777" w:rsidTr="00CF69FB">
        <w:trPr>
          <w:trHeight w:val="269"/>
          <w:tblHeader/>
        </w:trPr>
        <w:tc>
          <w:tcPr>
            <w:tcW w:w="2705" w:type="dxa"/>
            <w:shd w:val="pct15" w:color="auto" w:fill="auto"/>
          </w:tcPr>
          <w:p w14:paraId="0F6AC18A" w14:textId="77777777" w:rsidR="00591A61" w:rsidRPr="001C3FD0" w:rsidRDefault="00591A61" w:rsidP="00CF69FB">
            <w:pPr>
              <w:spacing w:before="60"/>
              <w:rPr>
                <w:b/>
                <w:szCs w:val="24"/>
              </w:rPr>
            </w:pPr>
            <w:r w:rsidRPr="001C3FD0">
              <w:rPr>
                <w:b/>
                <w:szCs w:val="24"/>
              </w:rPr>
              <w:t>Parameter</w:t>
            </w:r>
          </w:p>
        </w:tc>
        <w:tc>
          <w:tcPr>
            <w:tcW w:w="6295" w:type="dxa"/>
            <w:shd w:val="pct15" w:color="auto" w:fill="auto"/>
          </w:tcPr>
          <w:p w14:paraId="0D8F8342" w14:textId="77777777" w:rsidR="00591A61" w:rsidRPr="001C3FD0" w:rsidRDefault="00591A61" w:rsidP="00CF69FB">
            <w:pPr>
              <w:spacing w:before="60"/>
              <w:rPr>
                <w:rFonts w:asciiTheme="minorHAnsi" w:hAnsiTheme="minorHAnsi" w:cstheme="minorHAnsi"/>
                <w:b/>
                <w:szCs w:val="24"/>
              </w:rPr>
            </w:pPr>
            <w:r w:rsidRPr="001C3FD0">
              <w:rPr>
                <w:b/>
                <w:szCs w:val="24"/>
              </w:rPr>
              <w:t>Value</w:t>
            </w:r>
          </w:p>
        </w:tc>
      </w:tr>
      <w:tr w:rsidR="00591A61" w:rsidRPr="005B1C38" w14:paraId="4ADF98EF" w14:textId="77777777" w:rsidTr="00CF69FB">
        <w:tc>
          <w:tcPr>
            <w:tcW w:w="2705" w:type="dxa"/>
            <w:tcBorders>
              <w:bottom w:val="single" w:sz="4" w:space="0" w:color="000000" w:themeColor="text1"/>
            </w:tcBorders>
          </w:tcPr>
          <w:p w14:paraId="2369C695" w14:textId="77777777" w:rsidR="00591A61" w:rsidRPr="001C3FD0" w:rsidRDefault="00591A61" w:rsidP="00CF69FB">
            <w:pPr>
              <w:spacing w:before="60"/>
              <w:rPr>
                <w:szCs w:val="24"/>
              </w:rPr>
            </w:pPr>
            <w:r>
              <w:rPr>
                <w:szCs w:val="24"/>
              </w:rPr>
              <w:t>Source Zone</w:t>
            </w:r>
          </w:p>
        </w:tc>
        <w:tc>
          <w:tcPr>
            <w:tcW w:w="6295" w:type="dxa"/>
            <w:tcBorders>
              <w:bottom w:val="single" w:sz="4" w:space="0" w:color="000000" w:themeColor="text1"/>
            </w:tcBorders>
          </w:tcPr>
          <w:p w14:paraId="2BF40138" w14:textId="79F4FCD6" w:rsidR="00591A61" w:rsidRPr="00286A21" w:rsidRDefault="00C9366C" w:rsidP="00CF69FB">
            <w:pPr>
              <w:spacing w:before="60"/>
              <w:rPr>
                <w:rFonts w:cs="Times New Roman"/>
                <w:b/>
                <w:szCs w:val="24"/>
              </w:rPr>
            </w:pPr>
            <w:r>
              <w:rPr>
                <w:rFonts w:cs="Times New Roman"/>
                <w:b/>
                <w:szCs w:val="24"/>
              </w:rPr>
              <w:t>inside</w:t>
            </w:r>
          </w:p>
        </w:tc>
      </w:tr>
      <w:tr w:rsidR="00591A61" w:rsidRPr="005B1C38" w14:paraId="36939583" w14:textId="77777777" w:rsidTr="00CF69FB">
        <w:tc>
          <w:tcPr>
            <w:tcW w:w="2705" w:type="dxa"/>
          </w:tcPr>
          <w:p w14:paraId="7EFAEF9F" w14:textId="77777777" w:rsidR="00591A61" w:rsidRPr="001C3FD0" w:rsidRDefault="00591A61" w:rsidP="00CF69FB">
            <w:pPr>
              <w:spacing w:before="60"/>
              <w:rPr>
                <w:szCs w:val="24"/>
              </w:rPr>
            </w:pPr>
            <w:r>
              <w:rPr>
                <w:szCs w:val="24"/>
              </w:rPr>
              <w:t>Destination Zone</w:t>
            </w:r>
          </w:p>
        </w:tc>
        <w:tc>
          <w:tcPr>
            <w:tcW w:w="6295" w:type="dxa"/>
          </w:tcPr>
          <w:p w14:paraId="7BC7AF0E" w14:textId="2865A003" w:rsidR="00591A61" w:rsidRPr="00286A21" w:rsidRDefault="00C9366C" w:rsidP="00CF69FB">
            <w:pPr>
              <w:spacing w:before="60"/>
              <w:rPr>
                <w:rFonts w:cs="Times New Roman"/>
                <w:b/>
                <w:szCs w:val="24"/>
              </w:rPr>
            </w:pPr>
            <w:r>
              <w:rPr>
                <w:rFonts w:cs="Times New Roman"/>
                <w:b/>
                <w:szCs w:val="24"/>
              </w:rPr>
              <w:t>outside</w:t>
            </w:r>
          </w:p>
        </w:tc>
      </w:tr>
      <w:tr w:rsidR="00591A61" w:rsidRPr="005B1C38" w14:paraId="424E954C" w14:textId="77777777" w:rsidTr="00591A61">
        <w:tc>
          <w:tcPr>
            <w:tcW w:w="2705" w:type="dxa"/>
          </w:tcPr>
          <w:p w14:paraId="56DB8BF2" w14:textId="77777777" w:rsidR="00591A61" w:rsidRPr="001C3FD0" w:rsidRDefault="00591A61" w:rsidP="00CF69FB">
            <w:pPr>
              <w:spacing w:before="60"/>
              <w:rPr>
                <w:szCs w:val="24"/>
              </w:rPr>
            </w:pPr>
            <w:r>
              <w:rPr>
                <w:szCs w:val="24"/>
              </w:rPr>
              <w:t>Destination Interface</w:t>
            </w:r>
          </w:p>
        </w:tc>
        <w:tc>
          <w:tcPr>
            <w:tcW w:w="6295" w:type="dxa"/>
          </w:tcPr>
          <w:p w14:paraId="3F949616" w14:textId="32459BE2" w:rsidR="00591A61" w:rsidRPr="00286A21" w:rsidRDefault="00286A21" w:rsidP="00CF69FB">
            <w:pPr>
              <w:spacing w:before="60"/>
              <w:rPr>
                <w:rFonts w:cs="Times New Roman"/>
                <w:b/>
                <w:szCs w:val="24"/>
              </w:rPr>
            </w:pPr>
            <w:r w:rsidRPr="00286A21">
              <w:rPr>
                <w:rFonts w:cs="Times New Roman"/>
                <w:b/>
                <w:szCs w:val="24"/>
              </w:rPr>
              <w:t>ethernet</w:t>
            </w:r>
            <w:r w:rsidR="00591A61" w:rsidRPr="00286A21">
              <w:rPr>
                <w:rFonts w:cs="Times New Roman"/>
                <w:b/>
                <w:szCs w:val="24"/>
              </w:rPr>
              <w:t>1/1</w:t>
            </w:r>
          </w:p>
        </w:tc>
      </w:tr>
      <w:tr w:rsidR="00591A61" w:rsidRPr="005B1C38" w14:paraId="081DECCB" w14:textId="77777777" w:rsidTr="00CF69FB">
        <w:tc>
          <w:tcPr>
            <w:tcW w:w="2705" w:type="dxa"/>
            <w:tcBorders>
              <w:bottom w:val="single" w:sz="4" w:space="0" w:color="000000" w:themeColor="text1"/>
            </w:tcBorders>
          </w:tcPr>
          <w:p w14:paraId="44DDA01C" w14:textId="7F23A870" w:rsidR="00591A61" w:rsidRDefault="00591A61" w:rsidP="00CF69FB">
            <w:pPr>
              <w:spacing w:before="60"/>
              <w:rPr>
                <w:szCs w:val="24"/>
              </w:rPr>
            </w:pPr>
            <w:r>
              <w:rPr>
                <w:szCs w:val="24"/>
              </w:rPr>
              <w:t>Destination Address</w:t>
            </w:r>
          </w:p>
        </w:tc>
        <w:tc>
          <w:tcPr>
            <w:tcW w:w="6295" w:type="dxa"/>
            <w:tcBorders>
              <w:bottom w:val="single" w:sz="4" w:space="0" w:color="000000" w:themeColor="text1"/>
            </w:tcBorders>
          </w:tcPr>
          <w:p w14:paraId="0554250C" w14:textId="2802C465" w:rsidR="00591A61" w:rsidRDefault="00C9366C" w:rsidP="00CF69FB">
            <w:pPr>
              <w:spacing w:before="60"/>
              <w:rPr>
                <w:rFonts w:ascii="Courier New" w:hAnsi="Courier New" w:cs="Courier New"/>
                <w:szCs w:val="24"/>
              </w:rPr>
            </w:pPr>
            <w:r>
              <w:rPr>
                <w:rFonts w:ascii="Courier New" w:hAnsi="Courier New" w:cs="Courier New"/>
                <w:szCs w:val="24"/>
              </w:rPr>
              <w:t>203.0.113.20</w:t>
            </w:r>
          </w:p>
        </w:tc>
      </w:tr>
    </w:tbl>
    <w:p w14:paraId="02FE93C2" w14:textId="01F52FA2" w:rsidR="00591A61" w:rsidRDefault="00591A61" w:rsidP="00410B05">
      <w:pPr>
        <w:pStyle w:val="ListParagraph"/>
        <w:numPr>
          <w:ilvl w:val="0"/>
          <w:numId w:val="74"/>
        </w:numPr>
      </w:pPr>
      <w:r w:rsidRPr="002B02C5">
        <w:t xml:space="preserve">Click </w:t>
      </w:r>
      <w:r w:rsidR="00286A21" w:rsidRPr="00286A21">
        <w:rPr>
          <w:b/>
          <w:noProof/>
        </w:rPr>
        <w:t>OK</w:t>
      </w:r>
      <w:r w:rsidR="001B2E2C">
        <w:t xml:space="preserve"> </w:t>
      </w:r>
      <w:r w:rsidR="00286A21">
        <w:t>to close the NAT Policy Rule c</w:t>
      </w:r>
      <w:r w:rsidRPr="002B02C5">
        <w:t>onfiguration window</w:t>
      </w:r>
      <w:r>
        <w:t>.</w:t>
      </w:r>
    </w:p>
    <w:p w14:paraId="00EFB8D8" w14:textId="257CCBA3" w:rsidR="001B2E2C" w:rsidRDefault="001B2E2C" w:rsidP="00410B05">
      <w:pPr>
        <w:pStyle w:val="ListParagraph"/>
        <w:numPr>
          <w:ilvl w:val="0"/>
          <w:numId w:val="74"/>
        </w:numPr>
      </w:pPr>
      <w:r>
        <w:t xml:space="preserve">Select but do not open </w:t>
      </w:r>
      <w:r w:rsidRPr="00E400B6">
        <w:rPr>
          <w:rFonts w:cs="Times New Roman"/>
        </w:rPr>
        <w:t xml:space="preserve">the </w:t>
      </w:r>
      <w:r w:rsidRPr="00E400B6">
        <w:rPr>
          <w:rFonts w:cs="Times New Roman"/>
          <w:b/>
        </w:rPr>
        <w:t>gp-portal-no-nat</w:t>
      </w:r>
      <w:r w:rsidRPr="00E400B6">
        <w:rPr>
          <w:rFonts w:cs="Times New Roman"/>
        </w:rPr>
        <w:t xml:space="preserve"> NAT</w:t>
      </w:r>
      <w:r>
        <w:t xml:space="preserve"> Policy rule.</w:t>
      </w:r>
    </w:p>
    <w:p w14:paraId="0792D9C4" w14:textId="3655E160" w:rsidR="001B2E2C" w:rsidRDefault="001B2E2C" w:rsidP="00410B05">
      <w:pPr>
        <w:pStyle w:val="ListParagraph"/>
        <w:numPr>
          <w:ilvl w:val="0"/>
          <w:numId w:val="74"/>
        </w:numPr>
      </w:pPr>
      <w:r>
        <w:t xml:space="preserve">Click </w:t>
      </w:r>
      <w:r>
        <w:rPr>
          <w:noProof/>
        </w:rPr>
        <w:drawing>
          <wp:inline distT="0" distB="0" distL="0" distR="0" wp14:anchorId="790A98FF" wp14:editId="269C6DAE">
            <wp:extent cx="466725" cy="266700"/>
            <wp:effectExtent l="0" t="0" r="952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6725" cy="266700"/>
                    </a:xfrm>
                    <a:prstGeom prst="rect">
                      <a:avLst/>
                    </a:prstGeom>
                  </pic:spPr>
                </pic:pic>
              </a:graphicData>
            </a:graphic>
          </wp:inline>
        </w:drawing>
      </w:r>
      <w:r>
        <w:t xml:space="preserve"> and select </w:t>
      </w:r>
      <w:r>
        <w:rPr>
          <w:noProof/>
        </w:rPr>
        <w:drawing>
          <wp:inline distT="0" distB="0" distL="0" distR="0" wp14:anchorId="5A2871D1" wp14:editId="5CA35550">
            <wp:extent cx="1162050" cy="3810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162050" cy="381000"/>
                    </a:xfrm>
                    <a:prstGeom prst="rect">
                      <a:avLst/>
                    </a:prstGeom>
                  </pic:spPr>
                </pic:pic>
              </a:graphicData>
            </a:graphic>
          </wp:inline>
        </w:drawing>
      </w:r>
      <w:r w:rsidR="00E94F02">
        <w:t>.</w:t>
      </w:r>
    </w:p>
    <w:p w14:paraId="37839900" w14:textId="447C6C73" w:rsidR="001B2E2C" w:rsidRDefault="001B2E2C" w:rsidP="00410B05">
      <w:pPr>
        <w:pStyle w:val="ListParagraph"/>
        <w:numPr>
          <w:ilvl w:val="0"/>
          <w:numId w:val="74"/>
        </w:numPr>
      </w:pPr>
      <w:r>
        <w:rPr>
          <w:noProof/>
        </w:rPr>
        <w:drawing>
          <wp:inline distT="0" distB="0" distL="0" distR="0" wp14:anchorId="010CB79B" wp14:editId="5FEC6B1B">
            <wp:extent cx="628650" cy="2190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74596219" w14:textId="3EB64BC7" w:rsidR="00FF2AC3" w:rsidRDefault="00E94F02" w:rsidP="00FF2AC3">
      <w:pPr>
        <w:pStyle w:val="ListParagraph"/>
      </w:pPr>
      <w:r w:rsidRPr="006C539D">
        <w:rPr>
          <w:b/>
        </w:rPr>
        <w:t>Note:</w:t>
      </w:r>
      <w:r>
        <w:t xml:space="preserve"> A warning might</w:t>
      </w:r>
      <w:r w:rsidR="00FF2AC3">
        <w:t xml:space="preserve"> appear about IPv6. </w:t>
      </w:r>
      <w:r w:rsidR="000A479E">
        <w:t>It</w:t>
      </w:r>
      <w:r w:rsidR="00FF2AC3">
        <w:t xml:space="preserve"> can be safely ignored.</w:t>
      </w:r>
    </w:p>
    <w:p w14:paraId="20E5AC79" w14:textId="68C92C17" w:rsidR="00DD7A5D" w:rsidRDefault="000C4C73" w:rsidP="00DD7A5D">
      <w:pPr>
        <w:pStyle w:val="Heading2"/>
      </w:pPr>
      <w:bookmarkStart w:id="148" w:name="_Toc474939176"/>
      <w:r>
        <w:t>10.</w:t>
      </w:r>
      <w:r w:rsidR="0077329B">
        <w:t>13</w:t>
      </w:r>
      <w:r w:rsidR="00DD7A5D">
        <w:t xml:space="preserve"> Download the GlobalProtect Agent</w:t>
      </w:r>
      <w:bookmarkEnd w:id="148"/>
    </w:p>
    <w:p w14:paraId="26166D3C" w14:textId="6808DA66" w:rsidR="00DD7A5D" w:rsidRDefault="00DD7A5D" w:rsidP="00410B05">
      <w:pPr>
        <w:pStyle w:val="ListParagraph"/>
        <w:numPr>
          <w:ilvl w:val="0"/>
          <w:numId w:val="75"/>
        </w:numPr>
      </w:pPr>
      <w:r>
        <w:t xml:space="preserve">Open a new browser window </w:t>
      </w:r>
      <w:r w:rsidR="00DC2CE3">
        <w:t>in private/incognito mode and browse</w:t>
      </w:r>
      <w:r>
        <w:t xml:space="preserve"> </w:t>
      </w:r>
      <w:r w:rsidR="005B72CE">
        <w:t>to</w:t>
      </w:r>
      <w:r>
        <w:t xml:space="preserve"> </w:t>
      </w:r>
      <w:r w:rsidR="00B57280" w:rsidRPr="00124FCB">
        <w:t>https://203.0.113.20</w:t>
      </w:r>
      <w:r w:rsidR="00E94F02" w:rsidRPr="00E94F02">
        <w:rPr>
          <w:rFonts w:cs="Times New Roman"/>
        </w:rPr>
        <w:t>.</w:t>
      </w:r>
      <w:r w:rsidR="00EF05EE">
        <w:rPr>
          <w:rFonts w:cs="Times New Roman"/>
        </w:rPr>
        <w:t xml:space="preserve"> Proceed pa</w:t>
      </w:r>
      <w:r w:rsidR="000A479E">
        <w:rPr>
          <w:rFonts w:cs="Times New Roman"/>
        </w:rPr>
        <w:t>st</w:t>
      </w:r>
      <w:r w:rsidR="00EF05EE">
        <w:rPr>
          <w:rFonts w:cs="Times New Roman"/>
        </w:rPr>
        <w:t xml:space="preserve"> the certificate error.</w:t>
      </w:r>
    </w:p>
    <w:p w14:paraId="48121662" w14:textId="27E6B41A" w:rsidR="00313AE2" w:rsidRDefault="000E21F8" w:rsidP="00124FCB">
      <w:pPr>
        <w:ind w:left="360"/>
      </w:pPr>
      <w:r>
        <w:t>The GlobalProtect P</w:t>
      </w:r>
      <w:r w:rsidR="00313AE2">
        <w:t>ortal login page is presented.</w:t>
      </w:r>
    </w:p>
    <w:p w14:paraId="3B8CE2AE" w14:textId="6F6B29F5" w:rsidR="00313AE2" w:rsidRDefault="00313AE2" w:rsidP="00313AE2">
      <w:pPr>
        <w:pStyle w:val="ListParagraph"/>
      </w:pPr>
      <w:r>
        <w:rPr>
          <w:noProof/>
        </w:rPr>
        <w:drawing>
          <wp:inline distT="0" distB="0" distL="0" distR="0" wp14:anchorId="7D358C9E" wp14:editId="600137F6">
            <wp:extent cx="1838325" cy="1410056"/>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843224" cy="1413814"/>
                    </a:xfrm>
                    <a:prstGeom prst="rect">
                      <a:avLst/>
                    </a:prstGeom>
                  </pic:spPr>
                </pic:pic>
              </a:graphicData>
            </a:graphic>
          </wp:inline>
        </w:drawing>
      </w:r>
    </w:p>
    <w:p w14:paraId="47EF3F64" w14:textId="74891241" w:rsidR="00313AE2" w:rsidRDefault="00313AE2" w:rsidP="00410B05">
      <w:pPr>
        <w:pStyle w:val="ListParagraph"/>
        <w:numPr>
          <w:ilvl w:val="0"/>
          <w:numId w:val="75"/>
        </w:numPr>
      </w:pPr>
      <w:r>
        <w:t>Log</w:t>
      </w:r>
      <w:r w:rsidR="005B72CE">
        <w:t xml:space="preserve"> </w:t>
      </w:r>
      <w:r>
        <w:t>in with the following:</w:t>
      </w:r>
    </w:p>
    <w:tbl>
      <w:tblPr>
        <w:tblStyle w:val="TableGrid"/>
        <w:tblW w:w="9000" w:type="dxa"/>
        <w:tblInd w:w="355" w:type="dxa"/>
        <w:tblLook w:val="04A0" w:firstRow="1" w:lastRow="0" w:firstColumn="1" w:lastColumn="0" w:noHBand="0" w:noVBand="1"/>
      </w:tblPr>
      <w:tblGrid>
        <w:gridCol w:w="2705"/>
        <w:gridCol w:w="6295"/>
      </w:tblGrid>
      <w:tr w:rsidR="00313AE2" w:rsidRPr="00733F7B" w14:paraId="55DDDD79" w14:textId="77777777" w:rsidTr="00CF69FB">
        <w:trPr>
          <w:trHeight w:val="269"/>
          <w:tblHeader/>
        </w:trPr>
        <w:tc>
          <w:tcPr>
            <w:tcW w:w="2705" w:type="dxa"/>
            <w:shd w:val="pct15" w:color="auto" w:fill="auto"/>
          </w:tcPr>
          <w:p w14:paraId="7512DD37" w14:textId="77777777" w:rsidR="00313AE2" w:rsidRPr="001C3FD0" w:rsidRDefault="00313AE2" w:rsidP="00CF69FB">
            <w:pPr>
              <w:spacing w:before="60"/>
              <w:rPr>
                <w:b/>
                <w:szCs w:val="24"/>
              </w:rPr>
            </w:pPr>
            <w:r w:rsidRPr="001C3FD0">
              <w:rPr>
                <w:b/>
                <w:szCs w:val="24"/>
              </w:rPr>
              <w:t>Parameter</w:t>
            </w:r>
          </w:p>
        </w:tc>
        <w:tc>
          <w:tcPr>
            <w:tcW w:w="6295" w:type="dxa"/>
            <w:shd w:val="pct15" w:color="auto" w:fill="auto"/>
          </w:tcPr>
          <w:p w14:paraId="6FBD8D2D" w14:textId="77777777" w:rsidR="00313AE2" w:rsidRPr="001C3FD0" w:rsidRDefault="00313AE2" w:rsidP="00CF69FB">
            <w:pPr>
              <w:spacing w:before="60"/>
              <w:rPr>
                <w:rFonts w:asciiTheme="minorHAnsi" w:hAnsiTheme="minorHAnsi" w:cstheme="minorHAnsi"/>
                <w:b/>
                <w:szCs w:val="24"/>
              </w:rPr>
            </w:pPr>
            <w:r w:rsidRPr="001C3FD0">
              <w:rPr>
                <w:b/>
                <w:szCs w:val="24"/>
              </w:rPr>
              <w:t>Value</w:t>
            </w:r>
          </w:p>
        </w:tc>
      </w:tr>
      <w:tr w:rsidR="00313AE2" w:rsidRPr="005B1C38" w14:paraId="04A99CB0" w14:textId="77777777" w:rsidTr="00CF69FB">
        <w:tc>
          <w:tcPr>
            <w:tcW w:w="2705" w:type="dxa"/>
            <w:tcBorders>
              <w:bottom w:val="single" w:sz="4" w:space="0" w:color="000000" w:themeColor="text1"/>
            </w:tcBorders>
          </w:tcPr>
          <w:p w14:paraId="3B865AFA" w14:textId="334FEFC3" w:rsidR="00313AE2" w:rsidRPr="001C3FD0" w:rsidRDefault="00313AE2" w:rsidP="00CF69FB">
            <w:pPr>
              <w:spacing w:before="60"/>
              <w:rPr>
                <w:szCs w:val="24"/>
              </w:rPr>
            </w:pPr>
            <w:r>
              <w:rPr>
                <w:szCs w:val="24"/>
              </w:rPr>
              <w:t>Name</w:t>
            </w:r>
          </w:p>
        </w:tc>
        <w:tc>
          <w:tcPr>
            <w:tcW w:w="6295" w:type="dxa"/>
            <w:tcBorders>
              <w:bottom w:val="single" w:sz="4" w:space="0" w:color="000000" w:themeColor="text1"/>
            </w:tcBorders>
          </w:tcPr>
          <w:p w14:paraId="2C5CF181" w14:textId="1A95CBC9" w:rsidR="00313AE2" w:rsidRPr="006D34E8" w:rsidRDefault="00FF2AC3" w:rsidP="00CF69FB">
            <w:pPr>
              <w:spacing w:before="60"/>
              <w:rPr>
                <w:rFonts w:ascii="Courier New" w:hAnsi="Courier New" w:cs="Courier New"/>
                <w:szCs w:val="24"/>
              </w:rPr>
            </w:pPr>
            <w:r>
              <w:rPr>
                <w:rFonts w:ascii="Courier New" w:hAnsi="Courier New" w:cs="Courier New"/>
                <w:szCs w:val="24"/>
              </w:rPr>
              <w:t>l</w:t>
            </w:r>
            <w:r w:rsidR="00313AE2">
              <w:rPr>
                <w:rFonts w:ascii="Courier New" w:hAnsi="Courier New" w:cs="Courier New"/>
                <w:szCs w:val="24"/>
              </w:rPr>
              <w:t>ab-user</w:t>
            </w:r>
          </w:p>
        </w:tc>
      </w:tr>
      <w:tr w:rsidR="00313AE2" w:rsidRPr="005B1C38" w14:paraId="5814D23F" w14:textId="77777777" w:rsidTr="00CF69FB">
        <w:tc>
          <w:tcPr>
            <w:tcW w:w="2705" w:type="dxa"/>
          </w:tcPr>
          <w:p w14:paraId="79ECAF9A" w14:textId="2AFEDA2D" w:rsidR="00313AE2" w:rsidRPr="001C3FD0" w:rsidRDefault="00313AE2" w:rsidP="00CF69FB">
            <w:pPr>
              <w:spacing w:before="60"/>
              <w:rPr>
                <w:szCs w:val="24"/>
              </w:rPr>
            </w:pPr>
            <w:r>
              <w:rPr>
                <w:szCs w:val="24"/>
              </w:rPr>
              <w:t>Password</w:t>
            </w:r>
          </w:p>
        </w:tc>
        <w:tc>
          <w:tcPr>
            <w:tcW w:w="6295" w:type="dxa"/>
          </w:tcPr>
          <w:p w14:paraId="08199279" w14:textId="62C9E5AF" w:rsidR="00313AE2" w:rsidRPr="00C9366C" w:rsidRDefault="00313AE2" w:rsidP="00CF69FB">
            <w:pPr>
              <w:spacing w:before="60"/>
              <w:rPr>
                <w:rFonts w:ascii="Consolas" w:hAnsi="Consolas" w:cs="Courier New"/>
                <w:szCs w:val="24"/>
              </w:rPr>
            </w:pPr>
            <w:r w:rsidRPr="00C9366C">
              <w:rPr>
                <w:rFonts w:ascii="Consolas" w:hAnsi="Consolas" w:cs="Courier New"/>
                <w:szCs w:val="24"/>
              </w:rPr>
              <w:t>Pal0Alt0</w:t>
            </w:r>
          </w:p>
        </w:tc>
      </w:tr>
    </w:tbl>
    <w:p w14:paraId="5A141B46" w14:textId="466D6AF3" w:rsidR="00CB7259" w:rsidRDefault="00CB7259" w:rsidP="00410B05">
      <w:pPr>
        <w:pStyle w:val="ListParagraph"/>
        <w:numPr>
          <w:ilvl w:val="0"/>
          <w:numId w:val="75"/>
        </w:numPr>
      </w:pPr>
      <w:r>
        <w:lastRenderedPageBreak/>
        <w:t xml:space="preserve">Download </w:t>
      </w:r>
      <w:r w:rsidR="00234BA5">
        <w:t>the Windows 64-bit MSI</w:t>
      </w:r>
      <w:r w:rsidR="00BA6FD1">
        <w:t xml:space="preserve"> install file </w:t>
      </w:r>
      <w:r>
        <w:t>and</w:t>
      </w:r>
      <w:r w:rsidR="00234BA5">
        <w:t xml:space="preserve"> use it to</w:t>
      </w:r>
      <w:r>
        <w:t xml:space="preserve"> install the 64-bit GlobalProtect agent</w:t>
      </w:r>
      <w:r w:rsidR="00B57280">
        <w:t>:</w:t>
      </w:r>
    </w:p>
    <w:p w14:paraId="5D4455E4" w14:textId="31825449" w:rsidR="00CB7259" w:rsidRDefault="00CB7259" w:rsidP="00CB7259">
      <w:pPr>
        <w:pStyle w:val="ListParagraph"/>
      </w:pPr>
      <w:r>
        <w:rPr>
          <w:noProof/>
        </w:rPr>
        <w:drawing>
          <wp:inline distT="0" distB="0" distL="0" distR="0" wp14:anchorId="6FE83A46" wp14:editId="3B1093C1">
            <wp:extent cx="4152900" cy="146685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52900" cy="1466850"/>
                    </a:xfrm>
                    <a:prstGeom prst="rect">
                      <a:avLst/>
                    </a:prstGeom>
                  </pic:spPr>
                </pic:pic>
              </a:graphicData>
            </a:graphic>
          </wp:inline>
        </w:drawing>
      </w:r>
    </w:p>
    <w:p w14:paraId="0C51D534" w14:textId="5BAB4053" w:rsidR="00767C52" w:rsidRDefault="000C4C73" w:rsidP="00767C52">
      <w:pPr>
        <w:pStyle w:val="Heading2"/>
      </w:pPr>
      <w:bookmarkStart w:id="149" w:name="_Toc474939177"/>
      <w:r>
        <w:t>10.</w:t>
      </w:r>
      <w:r w:rsidR="0077329B">
        <w:t>14</w:t>
      </w:r>
      <w:r w:rsidR="00767C52">
        <w:t xml:space="preserve"> Connect to the External Gateway</w:t>
      </w:r>
      <w:bookmarkEnd w:id="149"/>
    </w:p>
    <w:p w14:paraId="3A6CED4E" w14:textId="46419CDD" w:rsidR="00767C52" w:rsidRDefault="00BA2420" w:rsidP="00410B05">
      <w:pPr>
        <w:pStyle w:val="ListParagraph"/>
        <w:numPr>
          <w:ilvl w:val="0"/>
          <w:numId w:val="76"/>
        </w:numPr>
      </w:pPr>
      <w:r>
        <w:t>Double-c</w:t>
      </w:r>
      <w:r w:rsidR="00484501">
        <w:t>lick the GlobalProtect a</w:t>
      </w:r>
      <w:r w:rsidR="00767C52">
        <w:t xml:space="preserve">gent in the </w:t>
      </w:r>
      <w:r w:rsidR="00C3308E">
        <w:t xml:space="preserve">Windows desktop </w:t>
      </w:r>
      <w:r w:rsidR="000A479E">
        <w:t>system tray:</w:t>
      </w:r>
    </w:p>
    <w:p w14:paraId="7FD892C3" w14:textId="4F70F0DD" w:rsidR="00767C52" w:rsidRDefault="00767C52" w:rsidP="00767C52">
      <w:pPr>
        <w:pStyle w:val="ListParagraph"/>
      </w:pPr>
      <w:r>
        <w:rPr>
          <w:noProof/>
        </w:rPr>
        <w:drawing>
          <wp:inline distT="0" distB="0" distL="0" distR="0" wp14:anchorId="2561D10A" wp14:editId="349D4413">
            <wp:extent cx="1790700" cy="154305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90700" cy="1543050"/>
                    </a:xfrm>
                    <a:prstGeom prst="rect">
                      <a:avLst/>
                    </a:prstGeom>
                  </pic:spPr>
                </pic:pic>
              </a:graphicData>
            </a:graphic>
          </wp:inline>
        </w:drawing>
      </w:r>
    </w:p>
    <w:p w14:paraId="3AD534A3" w14:textId="63BAA2A3" w:rsidR="006F08FE" w:rsidRDefault="006F08FE" w:rsidP="00767C52">
      <w:pPr>
        <w:pStyle w:val="ListParagraph"/>
      </w:pPr>
      <w:r w:rsidRPr="006C539D">
        <w:rPr>
          <w:b/>
        </w:rPr>
        <w:t>Note:</w:t>
      </w:r>
      <w:r w:rsidR="006C539D">
        <w:rPr>
          <w:b/>
        </w:rPr>
        <w:t xml:space="preserve"> </w:t>
      </w:r>
      <w:r w:rsidR="006C539D">
        <w:t>T</w:t>
      </w:r>
      <w:r>
        <w:t xml:space="preserve">his </w:t>
      </w:r>
      <w:r w:rsidR="006C539D">
        <w:t xml:space="preserve">action </w:t>
      </w:r>
      <w:r>
        <w:t>might take a minute</w:t>
      </w:r>
      <w:r w:rsidR="006C539D">
        <w:t>.</w:t>
      </w:r>
    </w:p>
    <w:p w14:paraId="32834358" w14:textId="51475B79" w:rsidR="00767C52" w:rsidRDefault="00E94F02" w:rsidP="00410B05">
      <w:pPr>
        <w:pStyle w:val="ListParagraph"/>
        <w:numPr>
          <w:ilvl w:val="0"/>
          <w:numId w:val="76"/>
        </w:numPr>
      </w:pPr>
      <w:r>
        <w:t>Type</w:t>
      </w:r>
      <w:r w:rsidR="00767C52">
        <w:t xml:space="preserve"> </w:t>
      </w:r>
      <w:r w:rsidR="00C9366C">
        <w:rPr>
          <w:rFonts w:ascii="Courier New" w:hAnsi="Courier New" w:cs="Courier New"/>
        </w:rPr>
        <w:t>203.0.113.20</w:t>
      </w:r>
      <w:r w:rsidR="00767C52">
        <w:t xml:space="preserve"> for the portal</w:t>
      </w:r>
      <w:r>
        <w:t xml:space="preserve"> name</w:t>
      </w:r>
      <w:r w:rsidR="00767C52">
        <w:t>.</w:t>
      </w:r>
    </w:p>
    <w:p w14:paraId="70BB4E39" w14:textId="41722BDD" w:rsidR="00767C52" w:rsidRDefault="00BA2420" w:rsidP="00410B05">
      <w:pPr>
        <w:pStyle w:val="ListParagraph"/>
        <w:numPr>
          <w:ilvl w:val="0"/>
          <w:numId w:val="76"/>
        </w:numPr>
      </w:pPr>
      <w:r>
        <w:t xml:space="preserve">Click </w:t>
      </w:r>
      <w:r w:rsidRPr="00BA2420">
        <w:rPr>
          <w:b/>
        </w:rPr>
        <w:t>C</w:t>
      </w:r>
      <w:r w:rsidR="00767C52" w:rsidRPr="00BA2420">
        <w:rPr>
          <w:b/>
        </w:rPr>
        <w:t>onnect</w:t>
      </w:r>
      <w:r w:rsidR="00767C52">
        <w:t xml:space="preserve">. </w:t>
      </w:r>
      <w:r w:rsidR="00124FCB">
        <w:t>Connecting can</w:t>
      </w:r>
      <w:r w:rsidR="00767C52">
        <w:t xml:space="preserve"> take a moment.</w:t>
      </w:r>
    </w:p>
    <w:p w14:paraId="5CB4D6F1" w14:textId="6647EF33" w:rsidR="00767C52" w:rsidRDefault="00767C52" w:rsidP="00410B05">
      <w:pPr>
        <w:pStyle w:val="ListParagraph"/>
        <w:numPr>
          <w:ilvl w:val="0"/>
          <w:numId w:val="76"/>
        </w:numPr>
      </w:pPr>
      <w:r>
        <w:t xml:space="preserve">Click </w:t>
      </w:r>
      <w:r w:rsidRPr="00BA2420">
        <w:rPr>
          <w:b/>
        </w:rPr>
        <w:t>Continue</w:t>
      </w:r>
      <w:r>
        <w:t xml:space="preserve"> when prese</w:t>
      </w:r>
      <w:r w:rsidR="000A479E">
        <w:t>nted with a certificate warning:</w:t>
      </w:r>
    </w:p>
    <w:p w14:paraId="20A6CDAB" w14:textId="1DF25CF4" w:rsidR="00767C52" w:rsidRDefault="00C9366C" w:rsidP="00E07BAD">
      <w:pPr>
        <w:pStyle w:val="ListParagraph"/>
      </w:pPr>
      <w:r>
        <w:rPr>
          <w:noProof/>
        </w:rPr>
        <w:drawing>
          <wp:inline distT="0" distB="0" distL="0" distR="0" wp14:anchorId="75E4BF19" wp14:editId="6232FCB9">
            <wp:extent cx="4057650" cy="25559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93382" cy="2578481"/>
                    </a:xfrm>
                    <a:prstGeom prst="rect">
                      <a:avLst/>
                    </a:prstGeom>
                  </pic:spPr>
                </pic:pic>
              </a:graphicData>
            </a:graphic>
          </wp:inline>
        </w:drawing>
      </w:r>
    </w:p>
    <w:p w14:paraId="3A2CE519" w14:textId="6ED89715" w:rsidR="00767C52" w:rsidRDefault="00767C52" w:rsidP="00410B05">
      <w:pPr>
        <w:pStyle w:val="ListParagraph"/>
        <w:numPr>
          <w:ilvl w:val="0"/>
          <w:numId w:val="76"/>
        </w:numPr>
      </w:pPr>
      <w:r>
        <w:t>Log</w:t>
      </w:r>
      <w:r w:rsidR="00BA2420">
        <w:t xml:space="preserve"> in using the following information, and then click </w:t>
      </w:r>
      <w:r w:rsidR="00BA2420" w:rsidRPr="00BA2420">
        <w:rPr>
          <w:b/>
        </w:rPr>
        <w:t>Connect</w:t>
      </w:r>
      <w:r w:rsidR="000561E8">
        <w:t xml:space="preserve">. Click </w:t>
      </w:r>
      <w:r w:rsidR="000561E8" w:rsidRPr="000561E8">
        <w:rPr>
          <w:b/>
        </w:rPr>
        <w:t>Continue</w:t>
      </w:r>
      <w:r w:rsidR="000561E8">
        <w:t xml:space="preserve"> if you receive another certificate warning:</w:t>
      </w:r>
    </w:p>
    <w:tbl>
      <w:tblPr>
        <w:tblStyle w:val="TableGrid"/>
        <w:tblW w:w="9000" w:type="dxa"/>
        <w:tblInd w:w="355" w:type="dxa"/>
        <w:tblLook w:val="04A0" w:firstRow="1" w:lastRow="0" w:firstColumn="1" w:lastColumn="0" w:noHBand="0" w:noVBand="1"/>
      </w:tblPr>
      <w:tblGrid>
        <w:gridCol w:w="2705"/>
        <w:gridCol w:w="6295"/>
      </w:tblGrid>
      <w:tr w:rsidR="00767C52" w:rsidRPr="00733F7B" w14:paraId="7D7A34E4" w14:textId="77777777" w:rsidTr="00CF69FB">
        <w:trPr>
          <w:trHeight w:val="269"/>
          <w:tblHeader/>
        </w:trPr>
        <w:tc>
          <w:tcPr>
            <w:tcW w:w="2705" w:type="dxa"/>
            <w:shd w:val="pct15" w:color="auto" w:fill="auto"/>
          </w:tcPr>
          <w:p w14:paraId="675DD0F6" w14:textId="77777777" w:rsidR="00767C52" w:rsidRPr="001C3FD0" w:rsidRDefault="00767C52" w:rsidP="00CF69FB">
            <w:pPr>
              <w:spacing w:before="60"/>
              <w:rPr>
                <w:b/>
                <w:szCs w:val="24"/>
              </w:rPr>
            </w:pPr>
            <w:r w:rsidRPr="001C3FD0">
              <w:rPr>
                <w:b/>
                <w:szCs w:val="24"/>
              </w:rPr>
              <w:lastRenderedPageBreak/>
              <w:t>Parameter</w:t>
            </w:r>
          </w:p>
        </w:tc>
        <w:tc>
          <w:tcPr>
            <w:tcW w:w="6295" w:type="dxa"/>
            <w:shd w:val="pct15" w:color="auto" w:fill="auto"/>
          </w:tcPr>
          <w:p w14:paraId="15266841" w14:textId="77777777" w:rsidR="00767C52" w:rsidRPr="001C3FD0" w:rsidRDefault="00767C52" w:rsidP="00CF69FB">
            <w:pPr>
              <w:spacing w:before="60"/>
              <w:rPr>
                <w:rFonts w:asciiTheme="minorHAnsi" w:hAnsiTheme="minorHAnsi" w:cstheme="minorHAnsi"/>
                <w:b/>
                <w:szCs w:val="24"/>
              </w:rPr>
            </w:pPr>
            <w:r w:rsidRPr="001C3FD0">
              <w:rPr>
                <w:b/>
                <w:szCs w:val="24"/>
              </w:rPr>
              <w:t>Value</w:t>
            </w:r>
          </w:p>
        </w:tc>
      </w:tr>
      <w:tr w:rsidR="00767C52" w:rsidRPr="005B1C38" w14:paraId="2F738570" w14:textId="77777777" w:rsidTr="00CF69FB">
        <w:tc>
          <w:tcPr>
            <w:tcW w:w="2705" w:type="dxa"/>
            <w:tcBorders>
              <w:bottom w:val="single" w:sz="4" w:space="0" w:color="000000" w:themeColor="text1"/>
            </w:tcBorders>
          </w:tcPr>
          <w:p w14:paraId="544C0045" w14:textId="77777777" w:rsidR="00767C52" w:rsidRPr="001C3FD0" w:rsidRDefault="00767C52" w:rsidP="00CF69FB">
            <w:pPr>
              <w:spacing w:before="60"/>
              <w:rPr>
                <w:szCs w:val="24"/>
              </w:rPr>
            </w:pPr>
            <w:r>
              <w:rPr>
                <w:szCs w:val="24"/>
              </w:rPr>
              <w:t>Name</w:t>
            </w:r>
          </w:p>
        </w:tc>
        <w:tc>
          <w:tcPr>
            <w:tcW w:w="6295" w:type="dxa"/>
            <w:tcBorders>
              <w:bottom w:val="single" w:sz="4" w:space="0" w:color="000000" w:themeColor="text1"/>
            </w:tcBorders>
          </w:tcPr>
          <w:p w14:paraId="02B33136" w14:textId="63F90475" w:rsidR="00767C52" w:rsidRPr="006D34E8" w:rsidRDefault="00E07BAD" w:rsidP="00CF69FB">
            <w:pPr>
              <w:spacing w:before="60"/>
              <w:rPr>
                <w:rFonts w:ascii="Courier New" w:hAnsi="Courier New" w:cs="Courier New"/>
                <w:szCs w:val="24"/>
              </w:rPr>
            </w:pPr>
            <w:r>
              <w:rPr>
                <w:rFonts w:ascii="Courier New" w:hAnsi="Courier New" w:cs="Courier New"/>
                <w:szCs w:val="24"/>
              </w:rPr>
              <w:t>l</w:t>
            </w:r>
            <w:r w:rsidR="00767C52">
              <w:rPr>
                <w:rFonts w:ascii="Courier New" w:hAnsi="Courier New" w:cs="Courier New"/>
                <w:szCs w:val="24"/>
              </w:rPr>
              <w:t>ab-user</w:t>
            </w:r>
          </w:p>
        </w:tc>
      </w:tr>
      <w:tr w:rsidR="00767C52" w:rsidRPr="005B1C38" w14:paraId="5C4269F3" w14:textId="77777777" w:rsidTr="00CF69FB">
        <w:tc>
          <w:tcPr>
            <w:tcW w:w="2705" w:type="dxa"/>
          </w:tcPr>
          <w:p w14:paraId="7DD2E297" w14:textId="77777777" w:rsidR="00767C52" w:rsidRPr="001C3FD0" w:rsidRDefault="00767C52" w:rsidP="00CF69FB">
            <w:pPr>
              <w:spacing w:before="60"/>
              <w:rPr>
                <w:szCs w:val="24"/>
              </w:rPr>
            </w:pPr>
            <w:r>
              <w:rPr>
                <w:szCs w:val="24"/>
              </w:rPr>
              <w:t>Password</w:t>
            </w:r>
          </w:p>
        </w:tc>
        <w:tc>
          <w:tcPr>
            <w:tcW w:w="6295" w:type="dxa"/>
          </w:tcPr>
          <w:p w14:paraId="1E4BC7F3" w14:textId="77777777" w:rsidR="00767C52" w:rsidRPr="00C9366C" w:rsidRDefault="00767C52" w:rsidP="00CF69FB">
            <w:pPr>
              <w:spacing w:before="60"/>
              <w:rPr>
                <w:rFonts w:ascii="Consolas" w:hAnsi="Consolas" w:cs="Courier New"/>
                <w:szCs w:val="24"/>
              </w:rPr>
            </w:pPr>
            <w:r w:rsidRPr="00C9366C">
              <w:rPr>
                <w:rFonts w:ascii="Consolas" w:hAnsi="Consolas" w:cs="Courier New"/>
                <w:szCs w:val="24"/>
              </w:rPr>
              <w:t>Pal0Alt0</w:t>
            </w:r>
          </w:p>
        </w:tc>
      </w:tr>
    </w:tbl>
    <w:p w14:paraId="7AE783B6" w14:textId="4CB549F9" w:rsidR="00767C52" w:rsidRPr="00452848" w:rsidRDefault="00767C52" w:rsidP="00410B05">
      <w:pPr>
        <w:pStyle w:val="ListParagraph"/>
        <w:numPr>
          <w:ilvl w:val="0"/>
          <w:numId w:val="76"/>
        </w:numPr>
      </w:pPr>
      <w:r>
        <w:t>After a mom</w:t>
      </w:r>
      <w:r w:rsidR="00BA2420">
        <w:t>ent the status should update to</w:t>
      </w:r>
      <w:r>
        <w:t xml:space="preserve"> </w:t>
      </w:r>
      <w:r w:rsidRPr="000561E8">
        <w:rPr>
          <w:rFonts w:cs="Times New Roman"/>
          <w:b/>
        </w:rPr>
        <w:t>Connected</w:t>
      </w:r>
      <w:r w:rsidR="007E2F77">
        <w:rPr>
          <w:rFonts w:cs="Times New Roman"/>
        </w:rPr>
        <w:t>:</w:t>
      </w:r>
    </w:p>
    <w:p w14:paraId="1EB4E7A9" w14:textId="75F262CD" w:rsidR="00767C52" w:rsidRDefault="00C76A70" w:rsidP="00767C52">
      <w:pPr>
        <w:pStyle w:val="ListParagraph"/>
      </w:pPr>
      <w:r>
        <w:rPr>
          <w:noProof/>
        </w:rPr>
        <w:drawing>
          <wp:inline distT="0" distB="0" distL="0" distR="0" wp14:anchorId="6EC556A5" wp14:editId="2399E1AB">
            <wp:extent cx="1314450" cy="276225"/>
            <wp:effectExtent l="0" t="0" r="0"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314450" cy="276225"/>
                    </a:xfrm>
                    <a:prstGeom prst="rect">
                      <a:avLst/>
                    </a:prstGeom>
                  </pic:spPr>
                </pic:pic>
              </a:graphicData>
            </a:graphic>
          </wp:inline>
        </w:drawing>
      </w:r>
    </w:p>
    <w:p w14:paraId="0000BCF1" w14:textId="61E3A122" w:rsidR="00767C52" w:rsidRDefault="00767C52" w:rsidP="00410B05">
      <w:pPr>
        <w:pStyle w:val="ListParagraph"/>
        <w:numPr>
          <w:ilvl w:val="0"/>
          <w:numId w:val="76"/>
        </w:numPr>
      </w:pPr>
      <w:r>
        <w:t xml:space="preserve">The system tray icon should update to </w:t>
      </w:r>
      <w:r w:rsidR="00C76A70">
        <w:rPr>
          <w:noProof/>
        </w:rPr>
        <w:drawing>
          <wp:inline distT="0" distB="0" distL="0" distR="0" wp14:anchorId="0F19A9A0" wp14:editId="3EFE6278">
            <wp:extent cx="358775" cy="330073"/>
            <wp:effectExtent l="0" t="0" r="317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3160" cy="334107"/>
                    </a:xfrm>
                    <a:prstGeom prst="rect">
                      <a:avLst/>
                    </a:prstGeom>
                  </pic:spPr>
                </pic:pic>
              </a:graphicData>
            </a:graphic>
          </wp:inline>
        </w:drawing>
      </w:r>
      <w:r w:rsidR="007E2F77">
        <w:t>.</w:t>
      </w:r>
    </w:p>
    <w:p w14:paraId="2E765E13" w14:textId="14F6068F" w:rsidR="00C76A70" w:rsidRDefault="00C76A70" w:rsidP="00410B05">
      <w:pPr>
        <w:pStyle w:val="ListParagraph"/>
        <w:numPr>
          <w:ilvl w:val="0"/>
          <w:numId w:val="76"/>
        </w:numPr>
      </w:pPr>
      <w:r>
        <w:t xml:space="preserve">Click the </w:t>
      </w:r>
      <w:r>
        <w:rPr>
          <w:b/>
        </w:rPr>
        <w:t>Details</w:t>
      </w:r>
      <w:r>
        <w:t xml:space="preserve"> tab</w:t>
      </w:r>
      <w:r w:rsidR="00BA2420">
        <w:t xml:space="preserve"> in the GlobalProtect window</w:t>
      </w:r>
      <w:r>
        <w:t>.</w:t>
      </w:r>
    </w:p>
    <w:p w14:paraId="3C0DBA95" w14:textId="06E5C324" w:rsidR="00C76A70" w:rsidRDefault="00C76A70" w:rsidP="00606CCE">
      <w:pPr>
        <w:pStyle w:val="ListParagraph"/>
      </w:pPr>
      <w:r>
        <w:t>Notice</w:t>
      </w:r>
      <w:r w:rsidR="00BA2420">
        <w:t xml:space="preserve"> that</w:t>
      </w:r>
      <w:r>
        <w:t xml:space="preserve"> at the bottom</w:t>
      </w:r>
      <w:r w:rsidR="00606CCE">
        <w:t xml:space="preserve"> of the window the gateway is listed as</w:t>
      </w:r>
      <w:r>
        <w:t xml:space="preserve"> </w:t>
      </w:r>
      <w:r w:rsidR="000561E8">
        <w:rPr>
          <w:rFonts w:cs="Times New Roman"/>
        </w:rPr>
        <w:t>203.0.113.20</w:t>
      </w:r>
      <w:r>
        <w:t xml:space="preserve">, the </w:t>
      </w:r>
      <w:r w:rsidR="00606CCE">
        <w:t xml:space="preserve">gateway </w:t>
      </w:r>
      <w:r>
        <w:t xml:space="preserve">type is </w:t>
      </w:r>
      <w:r w:rsidRPr="00606CCE">
        <w:rPr>
          <w:rFonts w:cs="Times New Roman"/>
        </w:rPr>
        <w:t>External</w:t>
      </w:r>
      <w:r>
        <w:t xml:space="preserve">, and a </w:t>
      </w:r>
      <w:r w:rsidRPr="00606CCE">
        <w:rPr>
          <w:rFonts w:cs="Times New Roman"/>
        </w:rPr>
        <w:t>tunnel</w:t>
      </w:r>
      <w:r w:rsidR="00273D09">
        <w:t xml:space="preserve"> is established:</w:t>
      </w:r>
    </w:p>
    <w:p w14:paraId="1C2939E4" w14:textId="5CFD1940" w:rsidR="00C76A70" w:rsidRDefault="00C9366C" w:rsidP="00C76A70">
      <w:pPr>
        <w:pStyle w:val="ListParagraph"/>
      </w:pPr>
      <w:r>
        <w:rPr>
          <w:noProof/>
        </w:rPr>
        <w:drawing>
          <wp:inline distT="0" distB="0" distL="0" distR="0" wp14:anchorId="74BEA5DB" wp14:editId="652490B5">
            <wp:extent cx="5943600" cy="445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45770"/>
                    </a:xfrm>
                    <a:prstGeom prst="rect">
                      <a:avLst/>
                    </a:prstGeom>
                  </pic:spPr>
                </pic:pic>
              </a:graphicData>
            </a:graphic>
          </wp:inline>
        </w:drawing>
      </w:r>
    </w:p>
    <w:p w14:paraId="12D5701B" w14:textId="08850324" w:rsidR="00C76A70" w:rsidRPr="00C76A70" w:rsidRDefault="00C76A70" w:rsidP="00410B05">
      <w:pPr>
        <w:pStyle w:val="ListParagraph"/>
        <w:numPr>
          <w:ilvl w:val="0"/>
          <w:numId w:val="76"/>
        </w:numPr>
      </w:pPr>
      <w:r>
        <w:rPr>
          <w:noProof/>
        </w:rPr>
        <w:t xml:space="preserve">Click the </w:t>
      </w:r>
      <w:r>
        <w:rPr>
          <w:b/>
          <w:noProof/>
        </w:rPr>
        <w:t>Troubleshooting</w:t>
      </w:r>
      <w:r w:rsidR="00294BB1">
        <w:rPr>
          <w:noProof/>
        </w:rPr>
        <w:t xml:space="preserve"> t</w:t>
      </w:r>
      <w:r>
        <w:rPr>
          <w:noProof/>
        </w:rPr>
        <w:t xml:space="preserve">ab and select </w:t>
      </w:r>
      <w:r w:rsidRPr="00C76A70">
        <w:rPr>
          <w:b/>
          <w:noProof/>
        </w:rPr>
        <w:t>Network Configurations</w:t>
      </w:r>
      <w:r w:rsidR="00294BB1" w:rsidRPr="00294BB1">
        <w:rPr>
          <w:noProof/>
        </w:rPr>
        <w:t>.</w:t>
      </w:r>
    </w:p>
    <w:p w14:paraId="22C90625" w14:textId="65FFA21D" w:rsidR="00C76A70" w:rsidRDefault="00C76A70" w:rsidP="00410B05">
      <w:pPr>
        <w:pStyle w:val="ListParagraph"/>
        <w:numPr>
          <w:ilvl w:val="0"/>
          <w:numId w:val="76"/>
        </w:numPr>
      </w:pPr>
      <w:r w:rsidRPr="00C76A70">
        <w:rPr>
          <w:noProof/>
        </w:rPr>
        <w:t xml:space="preserve">Notice </w:t>
      </w:r>
      <w:r w:rsidR="00273D09">
        <w:rPr>
          <w:noProof/>
        </w:rPr>
        <w:t xml:space="preserve">that </w:t>
      </w:r>
      <w:r w:rsidRPr="00C76A70">
        <w:rPr>
          <w:noProof/>
        </w:rPr>
        <w:t>the IP assigned i</w:t>
      </w:r>
      <w:r w:rsidR="00273D09">
        <w:rPr>
          <w:noProof/>
        </w:rPr>
        <w:t>s the first in the IP Pool specif</w:t>
      </w:r>
      <w:r w:rsidRPr="00C76A70">
        <w:rPr>
          <w:noProof/>
        </w:rPr>
        <w:t xml:space="preserve">ied </w:t>
      </w:r>
      <w:r w:rsidR="00294BB1">
        <w:rPr>
          <w:noProof/>
        </w:rPr>
        <w:t>on</w:t>
      </w:r>
      <w:r w:rsidRPr="00C76A70">
        <w:rPr>
          <w:noProof/>
        </w:rPr>
        <w:t xml:space="preserve"> the</w:t>
      </w:r>
      <w:r>
        <w:rPr>
          <w:b/>
          <w:noProof/>
        </w:rPr>
        <w:t xml:space="preserve"> </w:t>
      </w:r>
      <w:r w:rsidR="00294BB1">
        <w:rPr>
          <w:noProof/>
        </w:rPr>
        <w:t>external g</w:t>
      </w:r>
      <w:r w:rsidRPr="00294BB1">
        <w:rPr>
          <w:noProof/>
        </w:rPr>
        <w:t>ateway</w:t>
      </w:r>
      <w:r w:rsidR="00273D09">
        <w:rPr>
          <w:noProof/>
        </w:rPr>
        <w:t>:</w:t>
      </w:r>
    </w:p>
    <w:p w14:paraId="5AA08935" w14:textId="268EA783" w:rsidR="00257E3D" w:rsidRDefault="00E07BAD" w:rsidP="00257E3D">
      <w:pPr>
        <w:pStyle w:val="ListParagraph"/>
      </w:pPr>
      <w:r>
        <w:rPr>
          <w:noProof/>
        </w:rPr>
        <w:drawing>
          <wp:inline distT="0" distB="0" distL="0" distR="0" wp14:anchorId="49BD24B5" wp14:editId="7835FE9B">
            <wp:extent cx="4943475" cy="228600"/>
            <wp:effectExtent l="0" t="0" r="952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43475" cy="228600"/>
                    </a:xfrm>
                    <a:prstGeom prst="rect">
                      <a:avLst/>
                    </a:prstGeom>
                  </pic:spPr>
                </pic:pic>
              </a:graphicData>
            </a:graphic>
          </wp:inline>
        </w:drawing>
      </w:r>
    </w:p>
    <w:p w14:paraId="7D6D8B19" w14:textId="6FAFE58B" w:rsidR="00CF69FB" w:rsidRDefault="000C4C73" w:rsidP="00CF69FB">
      <w:pPr>
        <w:pStyle w:val="Heading2"/>
      </w:pPr>
      <w:bookmarkStart w:id="150" w:name="_Toc474939178"/>
      <w:r>
        <w:t>10.</w:t>
      </w:r>
      <w:r w:rsidR="0077329B">
        <w:t>15</w:t>
      </w:r>
      <w:r w:rsidR="00CF69FB">
        <w:t xml:space="preserve"> </w:t>
      </w:r>
      <w:r w:rsidR="00AF0341">
        <w:t xml:space="preserve">View </w:t>
      </w:r>
      <w:r w:rsidR="00CF69FB">
        <w:t>User-ID Information</w:t>
      </w:r>
      <w:bookmarkEnd w:id="150"/>
    </w:p>
    <w:p w14:paraId="2B8DB65E" w14:textId="68C6D37D" w:rsidR="00BA5AE2" w:rsidRDefault="00CF69FB" w:rsidP="00410B05">
      <w:pPr>
        <w:pStyle w:val="ListParagraph"/>
        <w:numPr>
          <w:ilvl w:val="0"/>
          <w:numId w:val="71"/>
        </w:numPr>
      </w:pPr>
      <w:r>
        <w:t xml:space="preserve">On the </w:t>
      </w:r>
      <w:r w:rsidR="00F538E1">
        <w:t xml:space="preserve">Windows </w:t>
      </w:r>
      <w:r>
        <w:t>desktop</w:t>
      </w:r>
      <w:r w:rsidR="00273D09">
        <w:t>,</w:t>
      </w:r>
      <w:r>
        <w:t xml:space="preserve"> double-click the </w:t>
      </w:r>
      <w:r w:rsidRPr="00273D09">
        <w:rPr>
          <w:b/>
        </w:rPr>
        <w:t>PuTTY</w:t>
      </w:r>
      <w:r>
        <w:t xml:space="preserve"> </w:t>
      </w:r>
      <w:r>
        <w:rPr>
          <w:noProof/>
        </w:rPr>
        <w:drawing>
          <wp:inline distT="0" distB="0" distL="0" distR="0" wp14:anchorId="27A1A753" wp14:editId="098E15D1">
            <wp:extent cx="283029" cy="304800"/>
            <wp:effectExtent l="0" t="0" r="317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5023" cy="306948"/>
                    </a:xfrm>
                    <a:prstGeom prst="rect">
                      <a:avLst/>
                    </a:prstGeom>
                  </pic:spPr>
                </pic:pic>
              </a:graphicData>
            </a:graphic>
          </wp:inline>
        </w:drawing>
      </w:r>
      <w:r>
        <w:t xml:space="preserve"> icon</w:t>
      </w:r>
      <w:r w:rsidR="00BA5AE2">
        <w:t>.</w:t>
      </w:r>
    </w:p>
    <w:p w14:paraId="6E7E446D" w14:textId="372C1C17" w:rsidR="00CF69FB" w:rsidRDefault="00BA5AE2" w:rsidP="00410B05">
      <w:pPr>
        <w:pStyle w:val="ListParagraph"/>
        <w:numPr>
          <w:ilvl w:val="0"/>
          <w:numId w:val="71"/>
        </w:numPr>
      </w:pPr>
      <w:r>
        <w:t>Double-click</w:t>
      </w:r>
      <w:r w:rsidR="00CF69FB">
        <w:t xml:space="preserve"> </w:t>
      </w:r>
      <w:r w:rsidR="00CF69FB" w:rsidRPr="00F538E1">
        <w:rPr>
          <w:rFonts w:cs="Times New Roman"/>
          <w:b/>
        </w:rPr>
        <w:t>firewall-management</w:t>
      </w:r>
      <w:r>
        <w:t xml:space="preserve"> and log in to the firewall.</w:t>
      </w:r>
    </w:p>
    <w:p w14:paraId="62233FD6" w14:textId="40E75615" w:rsidR="00CF69FB" w:rsidRDefault="00F538E1" w:rsidP="00410B05">
      <w:pPr>
        <w:pStyle w:val="ListParagraph"/>
        <w:numPr>
          <w:ilvl w:val="0"/>
          <w:numId w:val="71"/>
        </w:numPr>
      </w:pPr>
      <w:r>
        <w:t>Type the command</w:t>
      </w:r>
      <w:r w:rsidR="00CF69FB">
        <w:t xml:space="preserve"> </w:t>
      </w:r>
      <w:r w:rsidR="00CF69FB" w:rsidRPr="00CF69FB">
        <w:rPr>
          <w:rFonts w:ascii="Courier New" w:hAnsi="Courier New" w:cs="Courier New"/>
        </w:rPr>
        <w:t>show user ip-user-mapping all</w:t>
      </w:r>
      <w:r w:rsidRPr="00F538E1">
        <w:rPr>
          <w:rFonts w:cs="Times New Roman"/>
        </w:rPr>
        <w:t>.</w:t>
      </w:r>
    </w:p>
    <w:p w14:paraId="5DD09A9A" w14:textId="5EC23698" w:rsidR="00CF69FB" w:rsidRDefault="00CF69FB" w:rsidP="00124FCB">
      <w:pPr>
        <w:ind w:left="720" w:hanging="360"/>
      </w:pPr>
      <w:r>
        <w:t>The IP</w:t>
      </w:r>
      <w:r w:rsidR="00F538E1">
        <w:t xml:space="preserve"> addresses for lab-user have</w:t>
      </w:r>
      <w:r>
        <w:t xml:space="preserve"> </w:t>
      </w:r>
      <w:r w:rsidR="00F538E1">
        <w:t xml:space="preserve">been </w:t>
      </w:r>
      <w:r>
        <w:t xml:space="preserve">updated to </w:t>
      </w:r>
      <w:r w:rsidR="00F538E1">
        <w:t xml:space="preserve">include </w:t>
      </w:r>
      <w:r>
        <w:t xml:space="preserve">the tunnel </w:t>
      </w:r>
      <w:r w:rsidR="00F538E1">
        <w:t xml:space="preserve">IP </w:t>
      </w:r>
      <w:r>
        <w:t>address</w:t>
      </w:r>
      <w:r w:rsidR="00F538E1">
        <w:t>. Notice that</w:t>
      </w:r>
      <w:r>
        <w:t xml:space="preserve"> the </w:t>
      </w:r>
      <w:r w:rsidRPr="007E2F77">
        <w:rPr>
          <w:b/>
        </w:rPr>
        <w:t>From</w:t>
      </w:r>
      <w:r>
        <w:t xml:space="preserve"> column </w:t>
      </w:r>
      <w:r w:rsidR="00F538E1">
        <w:t>lists</w:t>
      </w:r>
      <w:r>
        <w:t xml:space="preserve"> </w:t>
      </w:r>
      <w:r w:rsidRPr="00BA5AE2">
        <w:t>GP</w:t>
      </w:r>
      <w:r>
        <w:t xml:space="preserve"> (GlobalProtect)</w:t>
      </w:r>
      <w:r w:rsidR="00273D09">
        <w:t>:</w:t>
      </w:r>
    </w:p>
    <w:p w14:paraId="405FBDB9" w14:textId="2E675267" w:rsidR="00CF69FB" w:rsidRDefault="00E07BAD" w:rsidP="00CF69FB">
      <w:pPr>
        <w:pStyle w:val="ListParagraph"/>
      </w:pPr>
      <w:r>
        <w:rPr>
          <w:noProof/>
        </w:rPr>
        <w:drawing>
          <wp:inline distT="0" distB="0" distL="0" distR="0" wp14:anchorId="4CD1120F" wp14:editId="0BAE9EB9">
            <wp:extent cx="3505200" cy="352425"/>
            <wp:effectExtent l="0" t="0" r="0" b="952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505200" cy="352425"/>
                    </a:xfrm>
                    <a:prstGeom prst="rect">
                      <a:avLst/>
                    </a:prstGeom>
                  </pic:spPr>
                </pic:pic>
              </a:graphicData>
            </a:graphic>
          </wp:inline>
        </w:drawing>
      </w:r>
    </w:p>
    <w:p w14:paraId="3DDEA3B4" w14:textId="0546EA8A" w:rsidR="00257E3D" w:rsidRDefault="000C4C73" w:rsidP="00257E3D">
      <w:pPr>
        <w:pStyle w:val="Heading2"/>
      </w:pPr>
      <w:bookmarkStart w:id="151" w:name="_Toc474939179"/>
      <w:r>
        <w:t>10.</w:t>
      </w:r>
      <w:r w:rsidR="0077329B">
        <w:t>16</w:t>
      </w:r>
      <w:r w:rsidR="00257E3D">
        <w:t xml:space="preserve"> Disconnect </w:t>
      </w:r>
      <w:r w:rsidR="00273D09">
        <w:t xml:space="preserve">the </w:t>
      </w:r>
      <w:r w:rsidR="00257E3D">
        <w:t>Connected User</w:t>
      </w:r>
      <w:bookmarkEnd w:id="151"/>
    </w:p>
    <w:p w14:paraId="213AFB52" w14:textId="6330A325" w:rsidR="00257E3D" w:rsidRDefault="00257E3D" w:rsidP="00410B05">
      <w:pPr>
        <w:pStyle w:val="ListParagraph"/>
        <w:numPr>
          <w:ilvl w:val="0"/>
          <w:numId w:val="78"/>
        </w:numPr>
      </w:pPr>
      <w:r>
        <w:t xml:space="preserve">In the WebUI select </w:t>
      </w:r>
      <w:r w:rsidRPr="00257E3D">
        <w:rPr>
          <w:b/>
        </w:rPr>
        <w:t>Network &gt; GlobalProtect &gt; Gateways</w:t>
      </w:r>
      <w:r>
        <w:t xml:space="preserve">. </w:t>
      </w:r>
      <w:r>
        <w:rPr>
          <w:noProof/>
        </w:rPr>
        <w:drawing>
          <wp:inline distT="0" distB="0" distL="0" distR="0" wp14:anchorId="2170CD25" wp14:editId="7F7ABEF5">
            <wp:extent cx="752475" cy="190500"/>
            <wp:effectExtent l="0" t="0" r="952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52475" cy="190500"/>
                    </a:xfrm>
                    <a:prstGeom prst="rect">
                      <a:avLst/>
                    </a:prstGeom>
                  </pic:spPr>
                </pic:pic>
              </a:graphicData>
            </a:graphic>
          </wp:inline>
        </w:drawing>
      </w:r>
    </w:p>
    <w:p w14:paraId="5BEFA4F9" w14:textId="08FFA52D" w:rsidR="00257E3D" w:rsidRDefault="00257E3D" w:rsidP="00410B05">
      <w:pPr>
        <w:pStyle w:val="ListParagraph"/>
        <w:numPr>
          <w:ilvl w:val="0"/>
          <w:numId w:val="78"/>
        </w:numPr>
      </w:pPr>
      <w:r>
        <w:t xml:space="preserve">Click </w:t>
      </w:r>
      <w:r w:rsidR="00F538E1">
        <w:t xml:space="preserve"> </w:t>
      </w:r>
      <w:r>
        <w:rPr>
          <w:noProof/>
        </w:rPr>
        <w:drawing>
          <wp:inline distT="0" distB="0" distL="0" distR="0" wp14:anchorId="352C3103" wp14:editId="7B610B77">
            <wp:extent cx="800100" cy="200025"/>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800100" cy="200025"/>
                    </a:xfrm>
                    <a:prstGeom prst="rect">
                      <a:avLst/>
                    </a:prstGeom>
                  </pic:spPr>
                </pic:pic>
              </a:graphicData>
            </a:graphic>
          </wp:inline>
        </w:drawing>
      </w:r>
      <w:r>
        <w:t xml:space="preserve"> to the far right of the </w:t>
      </w:r>
      <w:r w:rsidRPr="00F538E1">
        <w:rPr>
          <w:rFonts w:cs="Times New Roman"/>
        </w:rPr>
        <w:t>gp-ext-gateway</w:t>
      </w:r>
      <w:r w:rsidR="00273D09">
        <w:t>:</w:t>
      </w:r>
    </w:p>
    <w:p w14:paraId="54542169" w14:textId="1F7D0577" w:rsidR="00257E3D" w:rsidRDefault="00257E3D" w:rsidP="00257E3D">
      <w:pPr>
        <w:pStyle w:val="ListParagraph"/>
      </w:pPr>
      <w:r>
        <w:rPr>
          <w:noProof/>
        </w:rPr>
        <w:drawing>
          <wp:inline distT="0" distB="0" distL="0" distR="0" wp14:anchorId="1A476180" wp14:editId="0423DCD9">
            <wp:extent cx="5943600" cy="1101725"/>
            <wp:effectExtent l="0" t="0" r="0" b="317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101725"/>
                    </a:xfrm>
                    <a:prstGeom prst="rect">
                      <a:avLst/>
                    </a:prstGeom>
                  </pic:spPr>
                </pic:pic>
              </a:graphicData>
            </a:graphic>
          </wp:inline>
        </w:drawing>
      </w:r>
    </w:p>
    <w:p w14:paraId="6EC844D7" w14:textId="3C522797" w:rsidR="00257E3D" w:rsidRDefault="00257E3D" w:rsidP="00257E3D">
      <w:pPr>
        <w:pStyle w:val="ListParagraph"/>
      </w:pPr>
    </w:p>
    <w:p w14:paraId="2DB67325" w14:textId="47604A00" w:rsidR="00257E3D" w:rsidRPr="00581206" w:rsidRDefault="00257E3D" w:rsidP="00410B05">
      <w:pPr>
        <w:pStyle w:val="ListParagraph"/>
        <w:numPr>
          <w:ilvl w:val="0"/>
          <w:numId w:val="78"/>
        </w:numPr>
      </w:pPr>
      <w:r>
        <w:lastRenderedPageBreak/>
        <w:t xml:space="preserve">Click </w:t>
      </w:r>
      <w:r>
        <w:rPr>
          <w:noProof/>
        </w:rPr>
        <w:drawing>
          <wp:inline distT="0" distB="0" distL="0" distR="0" wp14:anchorId="4DF0D20F" wp14:editId="2AB76623">
            <wp:extent cx="171450" cy="1905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71450" cy="190500"/>
                    </a:xfrm>
                    <a:prstGeom prst="rect">
                      <a:avLst/>
                    </a:prstGeom>
                  </pic:spPr>
                </pic:pic>
              </a:graphicData>
            </a:graphic>
          </wp:inline>
        </w:drawing>
      </w:r>
      <w:r>
        <w:t xml:space="preserve"> to disconnect the </w:t>
      </w:r>
      <w:r w:rsidRPr="00F538E1">
        <w:rPr>
          <w:rFonts w:cs="Times New Roman"/>
        </w:rPr>
        <w:t>lab-user</w:t>
      </w:r>
      <w:r w:rsidR="00F538E1" w:rsidRPr="00F538E1">
        <w:rPr>
          <w:rFonts w:cs="Times New Roman"/>
        </w:rPr>
        <w:t>.</w:t>
      </w:r>
    </w:p>
    <w:p w14:paraId="5403CEDF" w14:textId="666312BA" w:rsidR="00581206" w:rsidRPr="00A61526" w:rsidRDefault="00581206" w:rsidP="00410B05">
      <w:pPr>
        <w:pStyle w:val="ListParagraph"/>
        <w:numPr>
          <w:ilvl w:val="0"/>
          <w:numId w:val="78"/>
        </w:numPr>
      </w:pPr>
      <w:r>
        <w:rPr>
          <w:rFonts w:cs="Times New Roman"/>
        </w:rPr>
        <w:t xml:space="preserve">Click </w:t>
      </w:r>
      <w:r w:rsidRPr="00581206">
        <w:rPr>
          <w:rFonts w:cs="Times New Roman"/>
          <w:b/>
        </w:rPr>
        <w:t>Close</w:t>
      </w:r>
      <w:r>
        <w:rPr>
          <w:rFonts w:cs="Times New Roman"/>
        </w:rPr>
        <w:t>.</w:t>
      </w:r>
    </w:p>
    <w:p w14:paraId="659B9529" w14:textId="74A980B9" w:rsidR="00A61526" w:rsidRDefault="00C3308E" w:rsidP="00410B05">
      <w:pPr>
        <w:pStyle w:val="ListParagraph"/>
        <w:numPr>
          <w:ilvl w:val="0"/>
          <w:numId w:val="78"/>
        </w:numPr>
      </w:pPr>
      <w:r>
        <w:t>Right-c</w:t>
      </w:r>
      <w:r w:rsidR="00484501">
        <w:t>lick the GlobalProtect a</w:t>
      </w:r>
      <w:r w:rsidR="00A61526">
        <w:t xml:space="preserve">gent in the </w:t>
      </w:r>
      <w:r>
        <w:t xml:space="preserve">Windows desktop </w:t>
      </w:r>
      <w:r w:rsidR="00A61526">
        <w:t xml:space="preserve">system tray and click </w:t>
      </w:r>
      <w:r w:rsidR="00A61526">
        <w:rPr>
          <w:b/>
        </w:rPr>
        <w:t>Disable</w:t>
      </w:r>
      <w:r w:rsidR="007E2F77">
        <w:t>:</w:t>
      </w:r>
    </w:p>
    <w:p w14:paraId="1CB63F6E" w14:textId="77777777" w:rsidR="00A61526" w:rsidRDefault="00A61526" w:rsidP="00A61526">
      <w:pPr>
        <w:pStyle w:val="ListParagraph"/>
      </w:pPr>
      <w:r>
        <w:rPr>
          <w:noProof/>
        </w:rPr>
        <w:drawing>
          <wp:inline distT="0" distB="0" distL="0" distR="0" wp14:anchorId="65DE3B3B" wp14:editId="1993400B">
            <wp:extent cx="1790700" cy="154305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90700" cy="1543050"/>
                    </a:xfrm>
                    <a:prstGeom prst="rect">
                      <a:avLst/>
                    </a:prstGeom>
                  </pic:spPr>
                </pic:pic>
              </a:graphicData>
            </a:graphic>
          </wp:inline>
        </w:drawing>
      </w:r>
    </w:p>
    <w:p w14:paraId="62E1E301" w14:textId="6D22B26C" w:rsidR="00767C52" w:rsidRDefault="000C4C73" w:rsidP="00767C52">
      <w:pPr>
        <w:pStyle w:val="Heading2"/>
      </w:pPr>
      <w:bookmarkStart w:id="152" w:name="_Toc474939180"/>
      <w:r>
        <w:t>10.</w:t>
      </w:r>
      <w:r w:rsidR="0077329B">
        <w:t>17</w:t>
      </w:r>
      <w:r w:rsidR="00767C52">
        <w:t xml:space="preserve"> Configure DNS Proxy</w:t>
      </w:r>
      <w:bookmarkEnd w:id="152"/>
    </w:p>
    <w:p w14:paraId="38098004" w14:textId="4D9494CE" w:rsidR="00C9366C" w:rsidRDefault="00C9366C" w:rsidP="00C9366C">
      <w:r w:rsidRPr="00C9366C">
        <w:t xml:space="preserve">DNS servers perform the service of resolving a domain name </w:t>
      </w:r>
      <w:r w:rsidR="0006250B">
        <w:t>to</w:t>
      </w:r>
      <w:r w:rsidRPr="00C9366C">
        <w:t xml:space="preserve"> an IP address and vice versa. When you configure the firewall as a DNS proxy, it acts as an intermediary between </w:t>
      </w:r>
      <w:r w:rsidR="0006250B">
        <w:t xml:space="preserve">DNS </w:t>
      </w:r>
      <w:r w:rsidRPr="00C9366C">
        <w:t xml:space="preserve">clients and </w:t>
      </w:r>
      <w:r w:rsidR="0006250B">
        <w:t xml:space="preserve">DNS </w:t>
      </w:r>
      <w:r w:rsidRPr="00C9366C">
        <w:t>servers</w:t>
      </w:r>
      <w:r w:rsidR="0006250B">
        <w:t>,</w:t>
      </w:r>
      <w:r w:rsidRPr="00C9366C">
        <w:t xml:space="preserve"> and as a DNS server by resolving queries from its DNS cache or forwarding queries to other DNS servers</w:t>
      </w:r>
      <w:r>
        <w:t xml:space="preserve">. </w:t>
      </w:r>
      <w:r w:rsidR="00273D09">
        <w:t>Configuration of</w:t>
      </w:r>
      <w:r w:rsidR="0006250B">
        <w:t xml:space="preserve"> the firewall to be a DNS proxy</w:t>
      </w:r>
      <w:r>
        <w:t xml:space="preserve"> is required so that </w:t>
      </w:r>
      <w:r w:rsidR="0006250B">
        <w:t xml:space="preserve">GlobalProtect </w:t>
      </w:r>
      <w:r>
        <w:t>internal host detection works correctly.</w:t>
      </w:r>
    </w:p>
    <w:p w14:paraId="0ECE8A3D" w14:textId="25BC1E36" w:rsidR="00767C52" w:rsidRDefault="00D606E0" w:rsidP="00410B05">
      <w:pPr>
        <w:pStyle w:val="ListParagraph"/>
        <w:numPr>
          <w:ilvl w:val="0"/>
          <w:numId w:val="119"/>
        </w:numPr>
      </w:pPr>
      <w:r>
        <w:t>In the WebUI select</w:t>
      </w:r>
      <w:r w:rsidR="00767C52">
        <w:t xml:space="preserve"> </w:t>
      </w:r>
      <w:r w:rsidR="00767C52" w:rsidRPr="0072597D">
        <w:rPr>
          <w:b/>
        </w:rPr>
        <w:t xml:space="preserve">Network &gt; </w:t>
      </w:r>
      <w:r w:rsidR="00767C52">
        <w:rPr>
          <w:b/>
        </w:rPr>
        <w:t>DNS Proxy</w:t>
      </w:r>
      <w:r w:rsidR="00767C52">
        <w:t>.</w:t>
      </w:r>
      <w:r w:rsidR="00767C52" w:rsidRPr="00F214B8">
        <w:rPr>
          <w:noProof/>
        </w:rPr>
        <w:t xml:space="preserve"> </w:t>
      </w:r>
      <w:r w:rsidR="00767C52">
        <w:rPr>
          <w:noProof/>
        </w:rPr>
        <w:drawing>
          <wp:inline distT="0" distB="0" distL="0" distR="0" wp14:anchorId="4DB4D27E" wp14:editId="2CFC1C78">
            <wp:extent cx="771525" cy="200025"/>
            <wp:effectExtent l="0" t="0" r="9525"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771525" cy="200025"/>
                    </a:xfrm>
                    <a:prstGeom prst="rect">
                      <a:avLst/>
                    </a:prstGeom>
                  </pic:spPr>
                </pic:pic>
              </a:graphicData>
            </a:graphic>
          </wp:inline>
        </w:drawing>
      </w:r>
    </w:p>
    <w:p w14:paraId="2499F6B7" w14:textId="77777777" w:rsidR="00767C52" w:rsidRDefault="00767C52" w:rsidP="00410B05">
      <w:pPr>
        <w:pStyle w:val="ListParagraph"/>
        <w:numPr>
          <w:ilvl w:val="0"/>
          <w:numId w:val="119"/>
        </w:numPr>
      </w:pPr>
      <w:r>
        <w:t xml:space="preserve">Click </w:t>
      </w:r>
      <w:r>
        <w:rPr>
          <w:noProof/>
        </w:rPr>
        <w:drawing>
          <wp:inline distT="0" distB="0" distL="0" distR="0" wp14:anchorId="5EDCE243" wp14:editId="5AE106CB">
            <wp:extent cx="476250" cy="238125"/>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t xml:space="preserve"> to open the </w:t>
      </w:r>
      <w:r w:rsidRPr="003A6F6F">
        <w:t>DNS Proxy</w:t>
      </w:r>
      <w:r>
        <w:t xml:space="preserve"> configuration window.</w:t>
      </w:r>
    </w:p>
    <w:p w14:paraId="419A98EE" w14:textId="77777777" w:rsidR="00767C52" w:rsidRDefault="00767C52" w:rsidP="00410B05">
      <w:pPr>
        <w:pStyle w:val="ListParagraph"/>
        <w:numPr>
          <w:ilvl w:val="0"/>
          <w:numId w:val="119"/>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767C52" w:rsidRPr="00733F7B" w14:paraId="40D8E262" w14:textId="77777777" w:rsidTr="00CF69FB">
        <w:trPr>
          <w:trHeight w:val="269"/>
          <w:tblHeader/>
        </w:trPr>
        <w:tc>
          <w:tcPr>
            <w:tcW w:w="2705" w:type="dxa"/>
            <w:shd w:val="pct15" w:color="auto" w:fill="auto"/>
          </w:tcPr>
          <w:p w14:paraId="62E9C31E" w14:textId="77777777" w:rsidR="00767C52" w:rsidRPr="001C3FD0" w:rsidRDefault="00767C52" w:rsidP="00CF69FB">
            <w:pPr>
              <w:spacing w:before="60"/>
              <w:rPr>
                <w:b/>
                <w:szCs w:val="24"/>
              </w:rPr>
            </w:pPr>
            <w:r w:rsidRPr="001C3FD0">
              <w:rPr>
                <w:b/>
                <w:szCs w:val="24"/>
              </w:rPr>
              <w:t>Parameter</w:t>
            </w:r>
          </w:p>
        </w:tc>
        <w:tc>
          <w:tcPr>
            <w:tcW w:w="6295" w:type="dxa"/>
            <w:shd w:val="pct15" w:color="auto" w:fill="auto"/>
          </w:tcPr>
          <w:p w14:paraId="3CEF3BE0" w14:textId="77777777" w:rsidR="00767C52" w:rsidRPr="001C3FD0" w:rsidRDefault="00767C52" w:rsidP="00CF69FB">
            <w:pPr>
              <w:spacing w:before="60"/>
              <w:rPr>
                <w:rFonts w:asciiTheme="minorHAnsi" w:hAnsiTheme="minorHAnsi" w:cstheme="minorHAnsi"/>
                <w:b/>
                <w:szCs w:val="24"/>
              </w:rPr>
            </w:pPr>
            <w:r w:rsidRPr="001C3FD0">
              <w:rPr>
                <w:b/>
                <w:szCs w:val="24"/>
              </w:rPr>
              <w:t>Value</w:t>
            </w:r>
          </w:p>
        </w:tc>
      </w:tr>
      <w:tr w:rsidR="00767C52" w:rsidRPr="005B1C38" w14:paraId="5BB79CC6" w14:textId="77777777" w:rsidTr="00CF69FB">
        <w:tc>
          <w:tcPr>
            <w:tcW w:w="2705" w:type="dxa"/>
            <w:tcBorders>
              <w:bottom w:val="single" w:sz="4" w:space="0" w:color="000000" w:themeColor="text1"/>
            </w:tcBorders>
          </w:tcPr>
          <w:p w14:paraId="5B71938E" w14:textId="77777777" w:rsidR="00767C52" w:rsidRPr="001C3FD0" w:rsidRDefault="00767C52" w:rsidP="00CF69FB">
            <w:pPr>
              <w:spacing w:before="60"/>
              <w:rPr>
                <w:szCs w:val="24"/>
              </w:rPr>
            </w:pPr>
            <w:r>
              <w:t>Name</w:t>
            </w:r>
          </w:p>
        </w:tc>
        <w:tc>
          <w:tcPr>
            <w:tcW w:w="6295" w:type="dxa"/>
            <w:tcBorders>
              <w:bottom w:val="single" w:sz="4" w:space="0" w:color="000000" w:themeColor="text1"/>
            </w:tcBorders>
          </w:tcPr>
          <w:p w14:paraId="2F369324" w14:textId="77777777" w:rsidR="00767C52" w:rsidRPr="00F214B8" w:rsidRDefault="00767C52" w:rsidP="00CF69FB">
            <w:pPr>
              <w:spacing w:before="60"/>
              <w:rPr>
                <w:rFonts w:ascii="Courier New" w:hAnsi="Courier New" w:cs="Courier New"/>
                <w:b/>
                <w:szCs w:val="24"/>
              </w:rPr>
            </w:pPr>
            <w:r w:rsidRPr="00F214B8">
              <w:rPr>
                <w:rFonts w:ascii="Courier New" w:hAnsi="Courier New" w:cs="Courier New"/>
              </w:rPr>
              <w:t>gp-</w:t>
            </w:r>
            <w:r>
              <w:rPr>
                <w:rFonts w:ascii="Courier New" w:hAnsi="Courier New" w:cs="Courier New"/>
              </w:rPr>
              <w:t>dns-proxy</w:t>
            </w:r>
          </w:p>
        </w:tc>
      </w:tr>
      <w:tr w:rsidR="00767C52" w:rsidRPr="005B1C38" w14:paraId="4CB5D874" w14:textId="77777777" w:rsidTr="00CF69FB">
        <w:tc>
          <w:tcPr>
            <w:tcW w:w="2705" w:type="dxa"/>
          </w:tcPr>
          <w:p w14:paraId="2E0649D2" w14:textId="77777777" w:rsidR="00767C52" w:rsidRPr="001C3FD0" w:rsidRDefault="00767C52" w:rsidP="00CF69FB">
            <w:pPr>
              <w:spacing w:before="60"/>
              <w:rPr>
                <w:szCs w:val="24"/>
              </w:rPr>
            </w:pPr>
            <w:r>
              <w:t xml:space="preserve">Interface </w:t>
            </w:r>
          </w:p>
        </w:tc>
        <w:tc>
          <w:tcPr>
            <w:tcW w:w="6295" w:type="dxa"/>
          </w:tcPr>
          <w:p w14:paraId="424ADABA" w14:textId="00C058EE" w:rsidR="00767C52" w:rsidRPr="003A6F6F" w:rsidRDefault="003A6F6F" w:rsidP="00CF69FB">
            <w:pPr>
              <w:spacing w:before="60"/>
              <w:rPr>
                <w:rFonts w:cs="Times New Roman"/>
                <w:b/>
                <w:szCs w:val="24"/>
              </w:rPr>
            </w:pPr>
            <w:r>
              <w:rPr>
                <w:noProof/>
              </w:rPr>
              <w:drawing>
                <wp:inline distT="0" distB="0" distL="0" distR="0" wp14:anchorId="694D6EC9" wp14:editId="5A9FF394">
                  <wp:extent cx="42862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8625" cy="247650"/>
                          </a:xfrm>
                          <a:prstGeom prst="rect">
                            <a:avLst/>
                          </a:prstGeom>
                        </pic:spPr>
                      </pic:pic>
                    </a:graphicData>
                  </a:graphic>
                </wp:inline>
              </w:drawing>
            </w:r>
            <w:r>
              <w:rPr>
                <w:rFonts w:cs="Times New Roman"/>
                <w:b/>
              </w:rPr>
              <w:t xml:space="preserve"> </w:t>
            </w:r>
            <w:r w:rsidRPr="003A6F6F">
              <w:rPr>
                <w:rFonts w:cs="Times New Roman"/>
                <w:b/>
              </w:rPr>
              <w:t>ethernet</w:t>
            </w:r>
            <w:r w:rsidR="00767C52" w:rsidRPr="003A6F6F">
              <w:rPr>
                <w:rFonts w:cs="Times New Roman"/>
                <w:b/>
              </w:rPr>
              <w:t>1/2</w:t>
            </w:r>
          </w:p>
        </w:tc>
      </w:tr>
      <w:tr w:rsidR="00767C52" w:rsidRPr="005B1C38" w14:paraId="26C4995A" w14:textId="77777777" w:rsidTr="00CF69FB">
        <w:tc>
          <w:tcPr>
            <w:tcW w:w="2705" w:type="dxa"/>
          </w:tcPr>
          <w:p w14:paraId="773DAD88" w14:textId="77777777" w:rsidR="00767C52" w:rsidRDefault="00767C52" w:rsidP="00CF69FB">
            <w:pPr>
              <w:spacing w:before="60"/>
            </w:pPr>
            <w:r>
              <w:t>Primary</w:t>
            </w:r>
          </w:p>
        </w:tc>
        <w:tc>
          <w:tcPr>
            <w:tcW w:w="6295" w:type="dxa"/>
          </w:tcPr>
          <w:p w14:paraId="143740FB" w14:textId="77777777" w:rsidR="00767C52" w:rsidRDefault="00767C52" w:rsidP="00CF69FB">
            <w:pPr>
              <w:spacing w:before="60"/>
              <w:rPr>
                <w:rFonts w:ascii="Courier New" w:hAnsi="Courier New" w:cs="Courier New"/>
              </w:rPr>
            </w:pPr>
            <w:r>
              <w:rPr>
                <w:rFonts w:ascii="Courier New" w:hAnsi="Courier New" w:cs="Courier New"/>
              </w:rPr>
              <w:t>4.2.2.2</w:t>
            </w:r>
          </w:p>
        </w:tc>
      </w:tr>
      <w:tr w:rsidR="00767C52" w:rsidRPr="005B1C38" w14:paraId="4EE76E6C" w14:textId="77777777" w:rsidTr="00CF69FB">
        <w:tc>
          <w:tcPr>
            <w:tcW w:w="2705" w:type="dxa"/>
            <w:tcBorders>
              <w:bottom w:val="single" w:sz="4" w:space="0" w:color="000000" w:themeColor="text1"/>
            </w:tcBorders>
          </w:tcPr>
          <w:p w14:paraId="5F3BE610" w14:textId="77777777" w:rsidR="00767C52" w:rsidRDefault="00767C52" w:rsidP="00CF69FB">
            <w:pPr>
              <w:spacing w:before="60"/>
            </w:pPr>
            <w:r>
              <w:t>Secondary</w:t>
            </w:r>
          </w:p>
        </w:tc>
        <w:tc>
          <w:tcPr>
            <w:tcW w:w="6295" w:type="dxa"/>
            <w:tcBorders>
              <w:bottom w:val="single" w:sz="4" w:space="0" w:color="000000" w:themeColor="text1"/>
            </w:tcBorders>
          </w:tcPr>
          <w:p w14:paraId="17F5E1E3" w14:textId="77777777" w:rsidR="00767C52" w:rsidRDefault="00767C52" w:rsidP="00CF69FB">
            <w:pPr>
              <w:spacing w:before="60"/>
              <w:rPr>
                <w:rFonts w:ascii="Courier New" w:hAnsi="Courier New" w:cs="Courier New"/>
              </w:rPr>
            </w:pPr>
            <w:r>
              <w:rPr>
                <w:rFonts w:ascii="Courier New" w:hAnsi="Courier New" w:cs="Courier New"/>
              </w:rPr>
              <w:t>8.8.8.8</w:t>
            </w:r>
          </w:p>
        </w:tc>
      </w:tr>
    </w:tbl>
    <w:p w14:paraId="7D9A8789" w14:textId="77777777" w:rsidR="00FB4D95" w:rsidRDefault="00767C52" w:rsidP="00410B05">
      <w:pPr>
        <w:pStyle w:val="ListParagraph"/>
        <w:numPr>
          <w:ilvl w:val="0"/>
          <w:numId w:val="119"/>
        </w:numPr>
      </w:pPr>
      <w:r>
        <w:t xml:space="preserve">Click the </w:t>
      </w:r>
      <w:r>
        <w:rPr>
          <w:b/>
        </w:rPr>
        <w:t>Static Entries</w:t>
      </w:r>
      <w:r w:rsidR="00FB4D95">
        <w:t xml:space="preserve"> tab. </w:t>
      </w:r>
    </w:p>
    <w:p w14:paraId="25C64E9C" w14:textId="627AE4A4" w:rsidR="00767C52" w:rsidRDefault="00FB4D95" w:rsidP="00410B05">
      <w:pPr>
        <w:pStyle w:val="ListParagraph"/>
        <w:numPr>
          <w:ilvl w:val="0"/>
          <w:numId w:val="119"/>
        </w:numPr>
      </w:pPr>
      <w:r>
        <w:t>C</w:t>
      </w:r>
      <w:r w:rsidR="00767C52">
        <w:t xml:space="preserve">lick </w:t>
      </w:r>
      <w:r w:rsidR="00767C52">
        <w:rPr>
          <w:noProof/>
        </w:rPr>
        <w:drawing>
          <wp:inline distT="0" distB="0" distL="0" distR="0" wp14:anchorId="05CE8D84" wp14:editId="6017A66A">
            <wp:extent cx="428625" cy="24765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8625" cy="247650"/>
                    </a:xfrm>
                    <a:prstGeom prst="rect">
                      <a:avLst/>
                    </a:prstGeom>
                  </pic:spPr>
                </pic:pic>
              </a:graphicData>
            </a:graphic>
          </wp:inline>
        </w:drawing>
      </w:r>
      <w:r>
        <w:t xml:space="preserve"> and c</w:t>
      </w:r>
      <w:r w:rsidR="00767C52">
        <w:t>onfigure the following:</w:t>
      </w:r>
    </w:p>
    <w:tbl>
      <w:tblPr>
        <w:tblStyle w:val="TableGrid"/>
        <w:tblW w:w="9000" w:type="dxa"/>
        <w:tblInd w:w="355" w:type="dxa"/>
        <w:tblLook w:val="04A0" w:firstRow="1" w:lastRow="0" w:firstColumn="1" w:lastColumn="0" w:noHBand="0" w:noVBand="1"/>
      </w:tblPr>
      <w:tblGrid>
        <w:gridCol w:w="2705"/>
        <w:gridCol w:w="6295"/>
      </w:tblGrid>
      <w:tr w:rsidR="00767C52" w:rsidRPr="00733F7B" w14:paraId="75917741" w14:textId="77777777" w:rsidTr="00CF69FB">
        <w:trPr>
          <w:trHeight w:val="269"/>
          <w:tblHeader/>
        </w:trPr>
        <w:tc>
          <w:tcPr>
            <w:tcW w:w="2705" w:type="dxa"/>
            <w:shd w:val="pct15" w:color="auto" w:fill="auto"/>
          </w:tcPr>
          <w:p w14:paraId="43C28AAB" w14:textId="77777777" w:rsidR="00767C52" w:rsidRPr="001C3FD0" w:rsidRDefault="00767C52" w:rsidP="00CF69FB">
            <w:pPr>
              <w:spacing w:before="60"/>
              <w:rPr>
                <w:b/>
                <w:szCs w:val="24"/>
              </w:rPr>
            </w:pPr>
            <w:r w:rsidRPr="001C3FD0">
              <w:rPr>
                <w:b/>
                <w:szCs w:val="24"/>
              </w:rPr>
              <w:t>Parameter</w:t>
            </w:r>
          </w:p>
        </w:tc>
        <w:tc>
          <w:tcPr>
            <w:tcW w:w="6295" w:type="dxa"/>
            <w:shd w:val="pct15" w:color="auto" w:fill="auto"/>
          </w:tcPr>
          <w:p w14:paraId="194E8D5A" w14:textId="77777777" w:rsidR="00767C52" w:rsidRPr="001C3FD0" w:rsidRDefault="00767C52" w:rsidP="00CF69FB">
            <w:pPr>
              <w:spacing w:before="60"/>
              <w:rPr>
                <w:rFonts w:asciiTheme="minorHAnsi" w:hAnsiTheme="minorHAnsi" w:cstheme="minorHAnsi"/>
                <w:b/>
                <w:szCs w:val="24"/>
              </w:rPr>
            </w:pPr>
            <w:r w:rsidRPr="001C3FD0">
              <w:rPr>
                <w:b/>
                <w:szCs w:val="24"/>
              </w:rPr>
              <w:t>Value</w:t>
            </w:r>
          </w:p>
        </w:tc>
      </w:tr>
      <w:tr w:rsidR="00767C52" w:rsidRPr="005B1C38" w14:paraId="67834F52" w14:textId="77777777" w:rsidTr="00CF69FB">
        <w:tc>
          <w:tcPr>
            <w:tcW w:w="2705" w:type="dxa"/>
          </w:tcPr>
          <w:p w14:paraId="6898F657" w14:textId="77777777" w:rsidR="00767C52" w:rsidRPr="001C3FD0" w:rsidRDefault="00767C52" w:rsidP="00CF69FB">
            <w:pPr>
              <w:spacing w:before="60"/>
              <w:rPr>
                <w:szCs w:val="24"/>
              </w:rPr>
            </w:pPr>
            <w:r>
              <w:t>Name</w:t>
            </w:r>
          </w:p>
        </w:tc>
        <w:tc>
          <w:tcPr>
            <w:tcW w:w="6295" w:type="dxa"/>
          </w:tcPr>
          <w:p w14:paraId="4F2F6004" w14:textId="77777777" w:rsidR="00767C52" w:rsidRPr="00F214B8" w:rsidRDefault="00767C52" w:rsidP="00CF69FB">
            <w:pPr>
              <w:spacing w:before="60"/>
              <w:rPr>
                <w:rFonts w:ascii="Courier New" w:hAnsi="Courier New" w:cs="Courier New"/>
                <w:b/>
                <w:szCs w:val="24"/>
              </w:rPr>
            </w:pPr>
            <w:r>
              <w:rPr>
                <w:rFonts w:ascii="Courier New" w:hAnsi="Courier New" w:cs="Courier New"/>
              </w:rPr>
              <w:t>Internal Host Detection</w:t>
            </w:r>
          </w:p>
        </w:tc>
      </w:tr>
      <w:tr w:rsidR="00767C52" w:rsidRPr="005B1C38" w14:paraId="70D4D951" w14:textId="77777777" w:rsidTr="00CF69FB">
        <w:tc>
          <w:tcPr>
            <w:tcW w:w="2705" w:type="dxa"/>
          </w:tcPr>
          <w:p w14:paraId="3386DCC6" w14:textId="77777777" w:rsidR="00767C52" w:rsidRDefault="00767C52" w:rsidP="00CF69FB">
            <w:pPr>
              <w:spacing w:before="60"/>
            </w:pPr>
            <w:r>
              <w:t>FQDN</w:t>
            </w:r>
          </w:p>
        </w:tc>
        <w:tc>
          <w:tcPr>
            <w:tcW w:w="6295" w:type="dxa"/>
          </w:tcPr>
          <w:p w14:paraId="57D0658E" w14:textId="77777777" w:rsidR="00767C52" w:rsidRDefault="00767C52" w:rsidP="00CF69FB">
            <w:pPr>
              <w:spacing w:before="60"/>
              <w:rPr>
                <w:rFonts w:ascii="Courier New" w:hAnsi="Courier New" w:cs="Courier New"/>
              </w:rPr>
            </w:pPr>
            <w:r>
              <w:rPr>
                <w:rFonts w:ascii="Courier New" w:hAnsi="Courier New" w:cs="Courier New"/>
              </w:rPr>
              <w:t>gp-int-gw.lab.local</w:t>
            </w:r>
          </w:p>
        </w:tc>
      </w:tr>
      <w:tr w:rsidR="00767C52" w:rsidRPr="005B1C38" w14:paraId="0A041221" w14:textId="77777777" w:rsidTr="00CF69FB">
        <w:tc>
          <w:tcPr>
            <w:tcW w:w="2705" w:type="dxa"/>
            <w:tcBorders>
              <w:bottom w:val="single" w:sz="4" w:space="0" w:color="000000" w:themeColor="text1"/>
            </w:tcBorders>
          </w:tcPr>
          <w:p w14:paraId="30A1E55F" w14:textId="77777777" w:rsidR="00767C52" w:rsidRDefault="00767C52" w:rsidP="00CF69FB">
            <w:pPr>
              <w:spacing w:before="60"/>
            </w:pPr>
            <w:r>
              <w:t>Address</w:t>
            </w:r>
          </w:p>
        </w:tc>
        <w:tc>
          <w:tcPr>
            <w:tcW w:w="6295" w:type="dxa"/>
            <w:tcBorders>
              <w:bottom w:val="single" w:sz="4" w:space="0" w:color="000000" w:themeColor="text1"/>
            </w:tcBorders>
          </w:tcPr>
          <w:p w14:paraId="4DE94B8C" w14:textId="6A09C415" w:rsidR="00767C52" w:rsidRDefault="005F119C" w:rsidP="00CF69FB">
            <w:pPr>
              <w:spacing w:before="60"/>
              <w:rPr>
                <w:rFonts w:ascii="Courier New" w:hAnsi="Courier New" w:cs="Courier New"/>
              </w:rPr>
            </w:pPr>
            <w:r>
              <w:rPr>
                <w:rFonts w:ascii="Courier New" w:hAnsi="Courier New" w:cs="Courier New"/>
              </w:rPr>
              <w:t>192.168.2</w:t>
            </w:r>
            <w:r w:rsidR="00767C52">
              <w:rPr>
                <w:rFonts w:ascii="Courier New" w:hAnsi="Courier New" w:cs="Courier New"/>
              </w:rPr>
              <w:t>.1</w:t>
            </w:r>
          </w:p>
        </w:tc>
      </w:tr>
    </w:tbl>
    <w:p w14:paraId="59382E6A" w14:textId="4970A741" w:rsidR="00767C52" w:rsidRDefault="00767C52" w:rsidP="00410B05">
      <w:pPr>
        <w:pStyle w:val="ListParagraph"/>
        <w:numPr>
          <w:ilvl w:val="0"/>
          <w:numId w:val="119"/>
        </w:numPr>
      </w:pPr>
      <w:r>
        <w:lastRenderedPageBreak/>
        <w:t xml:space="preserve">Click </w:t>
      </w:r>
      <w:r w:rsidR="00AE3D77" w:rsidRPr="00AE3D77">
        <w:rPr>
          <w:b/>
          <w:noProof/>
        </w:rPr>
        <w:t>OK</w:t>
      </w:r>
      <w:r>
        <w:t xml:space="preserve"> twice.</w:t>
      </w:r>
    </w:p>
    <w:p w14:paraId="5B597BB6" w14:textId="77777777" w:rsidR="00767C52" w:rsidRDefault="00767C52" w:rsidP="00410B05">
      <w:pPr>
        <w:pStyle w:val="ListParagraph"/>
        <w:numPr>
          <w:ilvl w:val="0"/>
          <w:numId w:val="119"/>
        </w:numPr>
      </w:pPr>
      <w:r>
        <w:rPr>
          <w:noProof/>
        </w:rPr>
        <w:drawing>
          <wp:inline distT="0" distB="0" distL="0" distR="0" wp14:anchorId="31851BD5" wp14:editId="5A898C93">
            <wp:extent cx="628650" cy="219075"/>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2A451359" w14:textId="378D0404" w:rsidR="006A31F6" w:rsidRDefault="006A31F6" w:rsidP="00410B05">
      <w:pPr>
        <w:pStyle w:val="ListParagraph"/>
        <w:numPr>
          <w:ilvl w:val="0"/>
          <w:numId w:val="119"/>
        </w:numPr>
      </w:pPr>
      <w:r>
        <w:t xml:space="preserve">On the </w:t>
      </w:r>
      <w:r w:rsidR="007878C9">
        <w:t xml:space="preserve">Windows </w:t>
      </w:r>
      <w:r>
        <w:t xml:space="preserve">desktop, double-click the </w:t>
      </w:r>
      <w:r w:rsidRPr="007878C9">
        <w:rPr>
          <w:rFonts w:cs="Times New Roman"/>
          <w:b/>
        </w:rPr>
        <w:t>lab</w:t>
      </w:r>
      <w:r>
        <w:t xml:space="preserve"> folder and then the </w:t>
      </w:r>
      <w:r w:rsidRPr="007878C9">
        <w:rPr>
          <w:rFonts w:cs="Times New Roman"/>
          <w:b/>
        </w:rPr>
        <w:t>bat files</w:t>
      </w:r>
      <w:r w:rsidRPr="007878C9">
        <w:rPr>
          <w:rFonts w:cs="Times New Roman"/>
        </w:rPr>
        <w:t xml:space="preserve"> folder</w:t>
      </w:r>
      <w:r>
        <w:t>.</w:t>
      </w:r>
    </w:p>
    <w:p w14:paraId="3703FA53" w14:textId="582B7DAB" w:rsidR="006A31F6" w:rsidRPr="00A61526" w:rsidRDefault="007878C9" w:rsidP="00410B05">
      <w:pPr>
        <w:pStyle w:val="ListParagraph"/>
        <w:numPr>
          <w:ilvl w:val="0"/>
          <w:numId w:val="119"/>
        </w:numPr>
      </w:pPr>
      <w:r>
        <w:t>Right-click the</w:t>
      </w:r>
      <w:r w:rsidR="006A31F6">
        <w:t xml:space="preserve"> </w:t>
      </w:r>
      <w:r w:rsidR="006A31F6" w:rsidRPr="007878C9">
        <w:rPr>
          <w:rFonts w:cs="Times New Roman"/>
          <w:b/>
        </w:rPr>
        <w:t>set-dns-proxy.bat</w:t>
      </w:r>
      <w:r w:rsidR="006A31F6">
        <w:t xml:space="preserve"> </w:t>
      </w:r>
      <w:r>
        <w:t xml:space="preserve">batch file </w:t>
      </w:r>
      <w:r w:rsidR="006A31F6">
        <w:t>and</w:t>
      </w:r>
      <w:r>
        <w:t xml:space="preserve"> select</w:t>
      </w:r>
      <w:r w:rsidR="006A31F6">
        <w:t xml:space="preserve"> </w:t>
      </w:r>
      <w:r w:rsidR="006A31F6" w:rsidRPr="00A61526">
        <w:rPr>
          <w:b/>
        </w:rPr>
        <w:t>Run as administrator</w:t>
      </w:r>
      <w:r w:rsidRPr="007878C9">
        <w:t>.</w:t>
      </w:r>
    </w:p>
    <w:p w14:paraId="6AAA5DE3" w14:textId="58789C19" w:rsidR="006A31F6" w:rsidRDefault="006A31F6" w:rsidP="00410B05">
      <w:pPr>
        <w:pStyle w:val="ListParagraph"/>
        <w:numPr>
          <w:ilvl w:val="0"/>
          <w:numId w:val="119"/>
        </w:numPr>
      </w:pPr>
      <w:r>
        <w:t xml:space="preserve">On the </w:t>
      </w:r>
      <w:r w:rsidR="007878C9">
        <w:t xml:space="preserve">Windows </w:t>
      </w:r>
      <w:r>
        <w:t>desktop</w:t>
      </w:r>
      <w:r w:rsidR="00273D09">
        <w:t>,</w:t>
      </w:r>
      <w:r>
        <w:t xml:space="preserve"> right-click the CMD</w:t>
      </w:r>
      <w:r w:rsidR="007878C9">
        <w:t xml:space="preserve"> </w:t>
      </w:r>
      <w:r>
        <w:t xml:space="preserve"> </w:t>
      </w:r>
      <w:r>
        <w:rPr>
          <w:noProof/>
        </w:rPr>
        <w:drawing>
          <wp:inline distT="0" distB="0" distL="0" distR="0" wp14:anchorId="0C473BD3" wp14:editId="23CEB37E">
            <wp:extent cx="360892" cy="295275"/>
            <wp:effectExtent l="0" t="0" r="127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2520" cy="296607"/>
                    </a:xfrm>
                    <a:prstGeom prst="rect">
                      <a:avLst/>
                    </a:prstGeom>
                  </pic:spPr>
                </pic:pic>
              </a:graphicData>
            </a:graphic>
          </wp:inline>
        </w:drawing>
      </w:r>
      <w:r>
        <w:t xml:space="preserve"> icon and select </w:t>
      </w:r>
      <w:r w:rsidRPr="00B57CAD">
        <w:rPr>
          <w:b/>
        </w:rPr>
        <w:t>Run as administrator</w:t>
      </w:r>
      <w:r w:rsidR="007878C9" w:rsidRPr="007878C9">
        <w:t>.</w:t>
      </w:r>
    </w:p>
    <w:p w14:paraId="3D85A18F" w14:textId="7B339BB7" w:rsidR="00767C52" w:rsidRDefault="003B2F4A" w:rsidP="00410B05">
      <w:pPr>
        <w:pStyle w:val="ListParagraph"/>
        <w:numPr>
          <w:ilvl w:val="0"/>
          <w:numId w:val="119"/>
        </w:numPr>
      </w:pPr>
      <w:r>
        <w:t>Type the command</w:t>
      </w:r>
      <w:r w:rsidR="00767C52">
        <w:t xml:space="preserve"> </w:t>
      </w:r>
      <w:r w:rsidR="00767C52" w:rsidRPr="00B57CAD">
        <w:rPr>
          <w:rFonts w:ascii="Courier New" w:hAnsi="Courier New" w:cs="Courier New"/>
        </w:rPr>
        <w:t>ipconfig /all</w:t>
      </w:r>
      <w:r w:rsidRPr="003B2F4A">
        <w:rPr>
          <w:rFonts w:cs="Times New Roman"/>
        </w:rPr>
        <w:t>.</w:t>
      </w:r>
    </w:p>
    <w:p w14:paraId="4A93B893" w14:textId="1EC231F9" w:rsidR="00767C52" w:rsidRDefault="00767C52" w:rsidP="00410B05">
      <w:pPr>
        <w:pStyle w:val="ListParagraph"/>
        <w:numPr>
          <w:ilvl w:val="0"/>
          <w:numId w:val="119"/>
        </w:numPr>
      </w:pPr>
      <w:r>
        <w:t>Verify</w:t>
      </w:r>
      <w:r w:rsidR="003B2F4A">
        <w:t xml:space="preserve"> that the current DNS server is</w:t>
      </w:r>
      <w:r>
        <w:t xml:space="preserve"> </w:t>
      </w:r>
      <w:r w:rsidRPr="003B2F4A">
        <w:rPr>
          <w:rFonts w:cs="Times New Roman"/>
        </w:rPr>
        <w:t>192.168.1.1</w:t>
      </w:r>
      <w:r w:rsidR="00273D09">
        <w:rPr>
          <w:rFonts w:cs="Times New Roman"/>
        </w:rPr>
        <w:t>:</w:t>
      </w:r>
    </w:p>
    <w:p w14:paraId="201CC023" w14:textId="77777777" w:rsidR="00767C52" w:rsidRDefault="00767C52" w:rsidP="00767C52">
      <w:pPr>
        <w:pStyle w:val="ListParagraph"/>
      </w:pPr>
      <w:r>
        <w:rPr>
          <w:noProof/>
        </w:rPr>
        <w:drawing>
          <wp:inline distT="0" distB="0" distL="0" distR="0" wp14:anchorId="1068EC04" wp14:editId="243308C8">
            <wp:extent cx="3952875" cy="495300"/>
            <wp:effectExtent l="0" t="0" r="952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52875" cy="495300"/>
                    </a:xfrm>
                    <a:prstGeom prst="rect">
                      <a:avLst/>
                    </a:prstGeom>
                  </pic:spPr>
                </pic:pic>
              </a:graphicData>
            </a:graphic>
          </wp:inline>
        </w:drawing>
      </w:r>
    </w:p>
    <w:p w14:paraId="072C869D" w14:textId="4E8B2E58" w:rsidR="00767C52" w:rsidRDefault="00767C52" w:rsidP="00767C52">
      <w:pPr>
        <w:pStyle w:val="ListParagraph"/>
      </w:pPr>
      <w:r w:rsidRPr="006C539D">
        <w:rPr>
          <w:b/>
        </w:rPr>
        <w:t>Note:</w:t>
      </w:r>
      <w:r>
        <w:t xml:space="preserve"> Do </w:t>
      </w:r>
      <w:r w:rsidRPr="003B2F4A">
        <w:rPr>
          <w:i/>
        </w:rPr>
        <w:t>not</w:t>
      </w:r>
      <w:r>
        <w:t xml:space="preserve"> continue if the DNS server is otherwise. Contact the instructor.</w:t>
      </w:r>
    </w:p>
    <w:p w14:paraId="579687A5" w14:textId="51BF4EEE" w:rsidR="007F54F6" w:rsidRDefault="000C4C73" w:rsidP="007F54F6">
      <w:pPr>
        <w:pStyle w:val="Heading2"/>
      </w:pPr>
      <w:bookmarkStart w:id="153" w:name="_Toc474939181"/>
      <w:r>
        <w:t>10.</w:t>
      </w:r>
      <w:r w:rsidR="0077329B">
        <w:t>18</w:t>
      </w:r>
      <w:r w:rsidR="007F54F6">
        <w:t xml:space="preserve"> </w:t>
      </w:r>
      <w:r w:rsidR="00573262">
        <w:t>Connect to the Internal Gateway</w:t>
      </w:r>
      <w:bookmarkEnd w:id="153"/>
    </w:p>
    <w:p w14:paraId="7F5C490F" w14:textId="3F2E1E57" w:rsidR="00CB7259" w:rsidRDefault="00A61526" w:rsidP="00410B05">
      <w:pPr>
        <w:pStyle w:val="ListParagraph"/>
        <w:numPr>
          <w:ilvl w:val="0"/>
          <w:numId w:val="79"/>
        </w:numPr>
      </w:pPr>
      <w:r>
        <w:t>Right</w:t>
      </w:r>
      <w:r w:rsidR="00DE4009">
        <w:t>-c</w:t>
      </w:r>
      <w:r w:rsidR="00F23063">
        <w:t xml:space="preserve">lick the </w:t>
      </w:r>
      <w:r w:rsidR="00F23063" w:rsidRPr="00124FCB">
        <w:rPr>
          <w:b/>
        </w:rPr>
        <w:t>GlobalProtect</w:t>
      </w:r>
      <w:r w:rsidR="00F23063">
        <w:t xml:space="preserve"> a</w:t>
      </w:r>
      <w:r w:rsidR="00CB7259">
        <w:t>gent</w:t>
      </w:r>
      <w:r>
        <w:t xml:space="preserve"> in the </w:t>
      </w:r>
      <w:r w:rsidR="00DE4009">
        <w:t xml:space="preserve">Windows desktop </w:t>
      </w:r>
      <w:r>
        <w:t xml:space="preserve">system tray and </w:t>
      </w:r>
      <w:r w:rsidR="00DE4009">
        <w:t>select</w:t>
      </w:r>
      <w:r>
        <w:t xml:space="preserve"> </w:t>
      </w:r>
      <w:r w:rsidRPr="00A61526">
        <w:rPr>
          <w:b/>
        </w:rPr>
        <w:t>Enable</w:t>
      </w:r>
      <w:r w:rsidR="00462745">
        <w:t>.</w:t>
      </w:r>
    </w:p>
    <w:p w14:paraId="1B678D42" w14:textId="75E0E465" w:rsidR="00462745" w:rsidRDefault="00DE4009" w:rsidP="00410B05">
      <w:pPr>
        <w:pStyle w:val="ListParagraph"/>
        <w:numPr>
          <w:ilvl w:val="0"/>
          <w:numId w:val="79"/>
        </w:numPr>
      </w:pPr>
      <w:r>
        <w:t>Double-c</w:t>
      </w:r>
      <w:r w:rsidR="00462745">
        <w:t xml:space="preserve">lick the </w:t>
      </w:r>
      <w:r w:rsidR="00462745" w:rsidRPr="00124FCB">
        <w:rPr>
          <w:b/>
        </w:rPr>
        <w:t>Global</w:t>
      </w:r>
      <w:r w:rsidR="00F23063" w:rsidRPr="00124FCB">
        <w:rPr>
          <w:b/>
        </w:rPr>
        <w:t>Protect</w:t>
      </w:r>
      <w:r w:rsidR="00F23063">
        <w:t xml:space="preserve"> a</w:t>
      </w:r>
      <w:r w:rsidR="00462745">
        <w:t xml:space="preserve">gent in the </w:t>
      </w:r>
      <w:r>
        <w:t xml:space="preserve">Windows desktop </w:t>
      </w:r>
      <w:r w:rsidR="00462745">
        <w:t>system tray.</w:t>
      </w:r>
      <w:r>
        <w:t xml:space="preserve"> Click </w:t>
      </w:r>
      <w:r w:rsidRPr="00DE4009">
        <w:rPr>
          <w:b/>
        </w:rPr>
        <w:t>Continue</w:t>
      </w:r>
      <w:r>
        <w:t xml:space="preserve"> </w:t>
      </w:r>
      <w:r w:rsidR="00273D09">
        <w:t>if warned about the certificate:</w:t>
      </w:r>
    </w:p>
    <w:p w14:paraId="5445AE9B" w14:textId="7582B680" w:rsidR="00452848" w:rsidRDefault="00CB7259" w:rsidP="00A61526">
      <w:pPr>
        <w:pStyle w:val="ListParagraph"/>
      </w:pPr>
      <w:r>
        <w:rPr>
          <w:noProof/>
        </w:rPr>
        <w:drawing>
          <wp:inline distT="0" distB="0" distL="0" distR="0" wp14:anchorId="4669CE53" wp14:editId="641D284E">
            <wp:extent cx="1790700" cy="154305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90700" cy="1543050"/>
                    </a:xfrm>
                    <a:prstGeom prst="rect">
                      <a:avLst/>
                    </a:prstGeom>
                  </pic:spPr>
                </pic:pic>
              </a:graphicData>
            </a:graphic>
          </wp:inline>
        </w:drawing>
      </w:r>
    </w:p>
    <w:p w14:paraId="5272A503" w14:textId="498145F1" w:rsidR="00452848" w:rsidRPr="00452848" w:rsidRDefault="00452848" w:rsidP="00124FCB">
      <w:pPr>
        <w:ind w:left="360"/>
      </w:pPr>
      <w:r>
        <w:t>After a mom</w:t>
      </w:r>
      <w:r w:rsidR="00DE4009">
        <w:t>ent the status should update to</w:t>
      </w:r>
      <w:r>
        <w:t xml:space="preserve"> </w:t>
      </w:r>
      <w:r w:rsidRPr="007E2F77">
        <w:rPr>
          <w:rFonts w:cs="Times New Roman"/>
        </w:rPr>
        <w:t>Internal</w:t>
      </w:r>
      <w:r w:rsidR="00273D09" w:rsidRPr="007E2F77">
        <w:rPr>
          <w:rFonts w:cs="Times New Roman"/>
        </w:rPr>
        <w:t>:</w:t>
      </w:r>
    </w:p>
    <w:p w14:paraId="54626091" w14:textId="21F626E9" w:rsidR="00452848" w:rsidRDefault="00452848" w:rsidP="00452848">
      <w:pPr>
        <w:pStyle w:val="ListParagraph"/>
      </w:pPr>
      <w:r>
        <w:rPr>
          <w:noProof/>
        </w:rPr>
        <w:drawing>
          <wp:inline distT="0" distB="0" distL="0" distR="0" wp14:anchorId="7B3F891D" wp14:editId="4F7C20E2">
            <wp:extent cx="1323975" cy="59055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323975" cy="590550"/>
                    </a:xfrm>
                    <a:prstGeom prst="rect">
                      <a:avLst/>
                    </a:prstGeom>
                  </pic:spPr>
                </pic:pic>
              </a:graphicData>
            </a:graphic>
          </wp:inline>
        </w:drawing>
      </w:r>
    </w:p>
    <w:p w14:paraId="40F66EF6" w14:textId="3CDFD1C3" w:rsidR="00452848" w:rsidRDefault="00452848" w:rsidP="00410B05">
      <w:pPr>
        <w:pStyle w:val="ListParagraph"/>
        <w:numPr>
          <w:ilvl w:val="0"/>
          <w:numId w:val="79"/>
        </w:numPr>
      </w:pPr>
      <w:r>
        <w:t xml:space="preserve">The system tray icon should update to </w:t>
      </w:r>
      <w:r>
        <w:rPr>
          <w:noProof/>
        </w:rPr>
        <w:drawing>
          <wp:inline distT="0" distB="0" distL="0" distR="0" wp14:anchorId="4304A41E" wp14:editId="5EE80793">
            <wp:extent cx="457200" cy="407773"/>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8824" cy="409221"/>
                    </a:xfrm>
                    <a:prstGeom prst="rect">
                      <a:avLst/>
                    </a:prstGeom>
                  </pic:spPr>
                </pic:pic>
              </a:graphicData>
            </a:graphic>
          </wp:inline>
        </w:drawing>
      </w:r>
      <w:r w:rsidR="007E2F77">
        <w:t>.</w:t>
      </w:r>
    </w:p>
    <w:p w14:paraId="05C51D76" w14:textId="6AF18A15" w:rsidR="00CF69FB" w:rsidRDefault="00F23063" w:rsidP="00410B05">
      <w:pPr>
        <w:pStyle w:val="ListParagraph"/>
        <w:numPr>
          <w:ilvl w:val="0"/>
          <w:numId w:val="79"/>
        </w:numPr>
      </w:pPr>
      <w:r>
        <w:t xml:space="preserve">Click the </w:t>
      </w:r>
      <w:r w:rsidRPr="00F23063">
        <w:rPr>
          <w:b/>
        </w:rPr>
        <w:t>Details</w:t>
      </w:r>
      <w:r>
        <w:t xml:space="preserve"> tab in the GlobalProtect window an</w:t>
      </w:r>
      <w:r w:rsidR="00273D09">
        <w:t>d</w:t>
      </w:r>
      <w:r>
        <w:t xml:space="preserve"> n</w:t>
      </w:r>
      <w:r w:rsidR="00CF69FB">
        <w:t xml:space="preserve">otice at the bottom </w:t>
      </w:r>
      <w:r w:rsidR="00292D0D">
        <w:t xml:space="preserve">of the window </w:t>
      </w:r>
      <w:r w:rsidR="00273D09">
        <w:t xml:space="preserve">that </w:t>
      </w:r>
      <w:r w:rsidR="00292D0D">
        <w:t xml:space="preserve">the gateway is listed as </w:t>
      </w:r>
      <w:r w:rsidR="00013FC8" w:rsidRPr="00292D0D">
        <w:rPr>
          <w:rFonts w:cs="Times New Roman"/>
        </w:rPr>
        <w:t>192.168.2</w:t>
      </w:r>
      <w:r w:rsidR="00CF69FB" w:rsidRPr="00292D0D">
        <w:rPr>
          <w:rFonts w:cs="Times New Roman"/>
        </w:rPr>
        <w:t>.1</w:t>
      </w:r>
      <w:r w:rsidR="00CF69FB">
        <w:t>, the</w:t>
      </w:r>
      <w:r w:rsidR="00292D0D">
        <w:t xml:space="preserve"> gateway</w:t>
      </w:r>
      <w:r w:rsidR="00CF69FB">
        <w:t xml:space="preserve"> type is </w:t>
      </w:r>
      <w:r w:rsidR="00CF69FB" w:rsidRPr="00292D0D">
        <w:rPr>
          <w:rFonts w:cs="Times New Roman"/>
        </w:rPr>
        <w:t>Internal</w:t>
      </w:r>
      <w:r w:rsidR="00CF69FB">
        <w:t xml:space="preserve">, and a </w:t>
      </w:r>
      <w:r w:rsidR="00CF69FB" w:rsidRPr="00292D0D">
        <w:rPr>
          <w:rFonts w:cs="Times New Roman"/>
        </w:rPr>
        <w:t>tunnel</w:t>
      </w:r>
      <w:r w:rsidR="00273D09">
        <w:t xml:space="preserve"> is not established:</w:t>
      </w:r>
    </w:p>
    <w:p w14:paraId="10C72A93" w14:textId="100C5ACC" w:rsidR="00CF69FB" w:rsidRDefault="00013FC8" w:rsidP="00CF69FB">
      <w:pPr>
        <w:pStyle w:val="ListParagraph"/>
      </w:pPr>
      <w:r>
        <w:rPr>
          <w:noProof/>
        </w:rPr>
        <w:drawing>
          <wp:inline distT="0" distB="0" distL="0" distR="0" wp14:anchorId="4503F2DD" wp14:editId="4388EF50">
            <wp:extent cx="4400550" cy="466725"/>
            <wp:effectExtent l="0" t="0" r="0" b="95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00550" cy="466725"/>
                    </a:xfrm>
                    <a:prstGeom prst="rect">
                      <a:avLst/>
                    </a:prstGeom>
                  </pic:spPr>
                </pic:pic>
              </a:graphicData>
            </a:graphic>
          </wp:inline>
        </w:drawing>
      </w:r>
    </w:p>
    <w:p w14:paraId="36A2843F" w14:textId="1441E628" w:rsidR="00296E3D" w:rsidRDefault="000C4C73" w:rsidP="00296E3D">
      <w:pPr>
        <w:pStyle w:val="Heading2"/>
      </w:pPr>
      <w:bookmarkStart w:id="154" w:name="_Toc461027348"/>
      <w:bookmarkStart w:id="155" w:name="_Toc474939182"/>
      <w:bookmarkEnd w:id="145"/>
      <w:r>
        <w:lastRenderedPageBreak/>
        <w:t>10.</w:t>
      </w:r>
      <w:r w:rsidR="006D551D">
        <w:t>19</w:t>
      </w:r>
      <w:r w:rsidR="00087F4E">
        <w:t xml:space="preserve"> </w:t>
      </w:r>
      <w:bookmarkEnd w:id="154"/>
      <w:r w:rsidR="00124FCB">
        <w:t>Reset DNS</w:t>
      </w:r>
      <w:bookmarkEnd w:id="155"/>
    </w:p>
    <w:p w14:paraId="7F443BE9" w14:textId="2142DD86" w:rsidR="00013FC8" w:rsidRDefault="00013FC8" w:rsidP="00410B05">
      <w:pPr>
        <w:pStyle w:val="ListParagraph"/>
        <w:numPr>
          <w:ilvl w:val="0"/>
          <w:numId w:val="120"/>
        </w:numPr>
      </w:pPr>
      <w:r>
        <w:t xml:space="preserve">On the </w:t>
      </w:r>
      <w:r w:rsidR="00B437F0">
        <w:t xml:space="preserve">Windows </w:t>
      </w:r>
      <w:r>
        <w:t xml:space="preserve">desktop, double-click the </w:t>
      </w:r>
      <w:r w:rsidRPr="00B437F0">
        <w:rPr>
          <w:rFonts w:cs="Times New Roman"/>
          <w:b/>
        </w:rPr>
        <w:t>lab</w:t>
      </w:r>
      <w:r>
        <w:t xml:space="preserve"> folder and then the </w:t>
      </w:r>
      <w:r w:rsidRPr="00B437F0">
        <w:rPr>
          <w:rFonts w:cs="Times New Roman"/>
          <w:b/>
        </w:rPr>
        <w:t>bat files</w:t>
      </w:r>
      <w:r w:rsidRPr="00B437F0">
        <w:rPr>
          <w:rFonts w:cs="Times New Roman"/>
        </w:rPr>
        <w:t xml:space="preserve"> folder</w:t>
      </w:r>
      <w:r>
        <w:t>.</w:t>
      </w:r>
    </w:p>
    <w:p w14:paraId="77BB53B3" w14:textId="7D2E0EB8" w:rsidR="00013FC8" w:rsidRDefault="00B437F0" w:rsidP="00410B05">
      <w:pPr>
        <w:pStyle w:val="ListParagraph"/>
        <w:numPr>
          <w:ilvl w:val="0"/>
          <w:numId w:val="120"/>
        </w:numPr>
      </w:pPr>
      <w:r>
        <w:t>Right-click</w:t>
      </w:r>
      <w:r w:rsidR="00E81800">
        <w:t xml:space="preserve"> the</w:t>
      </w:r>
      <w:r w:rsidR="00013FC8">
        <w:t xml:space="preserve"> </w:t>
      </w:r>
      <w:r w:rsidR="00013FC8" w:rsidRPr="00E81800">
        <w:rPr>
          <w:rFonts w:cs="Times New Roman"/>
          <w:b/>
        </w:rPr>
        <w:t>remove-dns-proxy.bat</w:t>
      </w:r>
      <w:r w:rsidR="00013FC8">
        <w:t xml:space="preserve"> </w:t>
      </w:r>
      <w:r w:rsidR="00E81800">
        <w:t xml:space="preserve">batch file </w:t>
      </w:r>
      <w:r w:rsidR="00013FC8">
        <w:t>and</w:t>
      </w:r>
      <w:r w:rsidR="00E81800">
        <w:t xml:space="preserve"> select</w:t>
      </w:r>
      <w:r w:rsidR="00013FC8">
        <w:t xml:space="preserve"> </w:t>
      </w:r>
      <w:r w:rsidR="00013FC8" w:rsidRPr="00A61526">
        <w:rPr>
          <w:b/>
        </w:rPr>
        <w:t>Run as administrator</w:t>
      </w:r>
      <w:r w:rsidR="00E81800" w:rsidRPr="00E81800">
        <w:t>.</w:t>
      </w:r>
    </w:p>
    <w:p w14:paraId="6AF7A3E0" w14:textId="67C412F7" w:rsidR="0040517D" w:rsidRPr="00A61526" w:rsidRDefault="0040517D" w:rsidP="00410B05">
      <w:pPr>
        <w:pStyle w:val="ListParagraph"/>
        <w:numPr>
          <w:ilvl w:val="0"/>
          <w:numId w:val="120"/>
        </w:numPr>
      </w:pPr>
      <w:r>
        <w:t>Use the Windows tools to uninstall the GlobalProtect Agent.</w:t>
      </w:r>
    </w:p>
    <w:p w14:paraId="6886F62E" w14:textId="5300196D" w:rsidR="00013FC8" w:rsidRDefault="00013FC8" w:rsidP="00410B05">
      <w:pPr>
        <w:pStyle w:val="ListParagraph"/>
        <w:numPr>
          <w:ilvl w:val="0"/>
          <w:numId w:val="120"/>
        </w:numPr>
      </w:pPr>
      <w:r>
        <w:t xml:space="preserve">On the </w:t>
      </w:r>
      <w:r w:rsidR="00E81800">
        <w:t xml:space="preserve">Windows </w:t>
      </w:r>
      <w:r>
        <w:t>desktop</w:t>
      </w:r>
      <w:r w:rsidR="00273D09">
        <w:t>,</w:t>
      </w:r>
      <w:r>
        <w:t xml:space="preserve"> right-click the </w:t>
      </w:r>
      <w:r w:rsidRPr="00124FCB">
        <w:rPr>
          <w:b/>
        </w:rPr>
        <w:t>CMD</w:t>
      </w:r>
      <w:r>
        <w:t xml:space="preserve"> </w:t>
      </w:r>
      <w:r>
        <w:rPr>
          <w:noProof/>
        </w:rPr>
        <w:drawing>
          <wp:inline distT="0" distB="0" distL="0" distR="0" wp14:anchorId="123DAC0D" wp14:editId="62FE2292">
            <wp:extent cx="360892" cy="295275"/>
            <wp:effectExtent l="0" t="0" r="127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2520" cy="296607"/>
                    </a:xfrm>
                    <a:prstGeom prst="rect">
                      <a:avLst/>
                    </a:prstGeom>
                  </pic:spPr>
                </pic:pic>
              </a:graphicData>
            </a:graphic>
          </wp:inline>
        </w:drawing>
      </w:r>
      <w:r>
        <w:t xml:space="preserve"> icon</w:t>
      </w:r>
      <w:r w:rsidR="00143CCF">
        <w:t>,</w:t>
      </w:r>
      <w:r>
        <w:t xml:space="preserve"> and select </w:t>
      </w:r>
      <w:r w:rsidRPr="00B57CAD">
        <w:rPr>
          <w:b/>
        </w:rPr>
        <w:t>Run as administrator</w:t>
      </w:r>
      <w:r w:rsidR="00E81800" w:rsidRPr="00E81800">
        <w:t>.</w:t>
      </w:r>
    </w:p>
    <w:p w14:paraId="1C9F422B" w14:textId="5EA987FB" w:rsidR="00013FC8" w:rsidRDefault="00917D37" w:rsidP="00410B05">
      <w:pPr>
        <w:pStyle w:val="ListParagraph"/>
        <w:numPr>
          <w:ilvl w:val="0"/>
          <w:numId w:val="120"/>
        </w:numPr>
      </w:pPr>
      <w:r>
        <w:t>T</w:t>
      </w:r>
      <w:r w:rsidR="001277A3">
        <w:t>ype the command</w:t>
      </w:r>
      <w:r w:rsidR="00013FC8">
        <w:t xml:space="preserve"> </w:t>
      </w:r>
      <w:r w:rsidR="00013FC8" w:rsidRPr="00B57CAD">
        <w:rPr>
          <w:rFonts w:ascii="Courier New" w:hAnsi="Courier New" w:cs="Courier New"/>
        </w:rPr>
        <w:t>ipconfig /all</w:t>
      </w:r>
      <w:r w:rsidR="001277A3" w:rsidRPr="001277A3">
        <w:rPr>
          <w:rFonts w:cs="Times New Roman"/>
        </w:rPr>
        <w:t>.</w:t>
      </w:r>
    </w:p>
    <w:p w14:paraId="24BA1DFA" w14:textId="38934AA3" w:rsidR="00013FC8" w:rsidRPr="001277A3" w:rsidRDefault="00013FC8" w:rsidP="00410B05">
      <w:pPr>
        <w:pStyle w:val="ListParagraph"/>
        <w:numPr>
          <w:ilvl w:val="0"/>
          <w:numId w:val="120"/>
        </w:numPr>
        <w:rPr>
          <w:noProof/>
        </w:rPr>
      </w:pPr>
      <w:r>
        <w:t>Verify</w:t>
      </w:r>
      <w:r w:rsidR="001277A3">
        <w:t xml:space="preserve"> that the current DNS server </w:t>
      </w:r>
      <w:r w:rsidR="001277A3" w:rsidRPr="001277A3">
        <w:rPr>
          <w:rFonts w:cs="Times New Roman"/>
        </w:rPr>
        <w:t>is</w:t>
      </w:r>
      <w:r w:rsidRPr="001277A3">
        <w:rPr>
          <w:rFonts w:cs="Times New Roman"/>
        </w:rPr>
        <w:t xml:space="preserve"> 127.0.0.1</w:t>
      </w:r>
      <w:r w:rsidR="00273D09">
        <w:rPr>
          <w:noProof/>
        </w:rPr>
        <w:t>:</w:t>
      </w:r>
    </w:p>
    <w:p w14:paraId="131CB5B2" w14:textId="791579D8" w:rsidR="00013FC8" w:rsidRDefault="00013FC8" w:rsidP="00013FC8">
      <w:pPr>
        <w:pStyle w:val="ListParagraph"/>
      </w:pPr>
      <w:r>
        <w:rPr>
          <w:noProof/>
        </w:rPr>
        <w:drawing>
          <wp:inline distT="0" distB="0" distL="0" distR="0" wp14:anchorId="47F046C9" wp14:editId="67D85579">
            <wp:extent cx="3752850" cy="276225"/>
            <wp:effectExtent l="0" t="0" r="0" b="952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52850" cy="276225"/>
                    </a:xfrm>
                    <a:prstGeom prst="rect">
                      <a:avLst/>
                    </a:prstGeom>
                  </pic:spPr>
                </pic:pic>
              </a:graphicData>
            </a:graphic>
          </wp:inline>
        </w:drawing>
      </w:r>
    </w:p>
    <w:p w14:paraId="4F733824" w14:textId="22C835CE" w:rsidR="00013FC8" w:rsidRDefault="00013FC8" w:rsidP="00013FC8">
      <w:pPr>
        <w:pStyle w:val="ListParagraph"/>
      </w:pPr>
      <w:r w:rsidRPr="006C539D">
        <w:rPr>
          <w:b/>
        </w:rPr>
        <w:t>Note:</w:t>
      </w:r>
      <w:r>
        <w:t xml:space="preserve"> Do </w:t>
      </w:r>
      <w:r w:rsidRPr="001277A3">
        <w:rPr>
          <w:i/>
        </w:rPr>
        <w:t>not</w:t>
      </w:r>
      <w:r>
        <w:t xml:space="preserve"> continue if the DNS server is otherwise. Contact the instructor.</w:t>
      </w:r>
    </w:p>
    <w:p w14:paraId="75C4F46D" w14:textId="66135C77" w:rsidR="00997B82" w:rsidRDefault="00997B82" w:rsidP="00013FC8">
      <w:pPr>
        <w:pStyle w:val="ListParagraph"/>
      </w:pPr>
    </w:p>
    <w:p w14:paraId="086B6BC4" w14:textId="77777777" w:rsidR="00997B82" w:rsidRDefault="00997B82" w:rsidP="00997B82">
      <w:pPr>
        <w:jc w:val="center"/>
      </w:pPr>
      <w:r w:rsidRPr="00C03BC8">
        <w:rPr>
          <w:noProof/>
        </w:rPr>
        <w:drawing>
          <wp:inline distT="0" distB="0" distL="0" distR="0" wp14:anchorId="77911075" wp14:editId="1331514B">
            <wp:extent cx="1352550" cy="1357468"/>
            <wp:effectExtent l="0" t="0" r="0" b="0"/>
            <wp:docPr id="969"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0FCF3DFD" w14:textId="128FB11E" w:rsidR="00997B82" w:rsidRDefault="00997B82" w:rsidP="00997B82">
      <w:pPr>
        <w:jc w:val="center"/>
      </w:pPr>
      <w:r>
        <w:t xml:space="preserve">Stop. This is the end of the </w:t>
      </w:r>
      <w:r w:rsidR="00945B37">
        <w:t>GlobalProtect</w:t>
      </w:r>
      <w:r>
        <w:t xml:space="preserve"> lab.</w:t>
      </w:r>
    </w:p>
    <w:p w14:paraId="4CF77FFE" w14:textId="34D51300" w:rsidR="00473A1C" w:rsidRDefault="000C4C73" w:rsidP="000C4C73">
      <w:pPr>
        <w:pStyle w:val="Heading1"/>
        <w:pageBreakBefore/>
        <w:tabs>
          <w:tab w:val="left" w:pos="3510"/>
        </w:tabs>
      </w:pPr>
      <w:bookmarkStart w:id="156" w:name="_Toc474939183"/>
      <w:r>
        <w:lastRenderedPageBreak/>
        <w:t>11.</w:t>
      </w:r>
      <w:r w:rsidR="001A64D3">
        <w:t xml:space="preserve"> L</w:t>
      </w:r>
      <w:r w:rsidR="00695826">
        <w:t>ab: Site-to-</w:t>
      </w:r>
      <w:r w:rsidR="00473A1C">
        <w:t>Site VPN</w:t>
      </w:r>
      <w:bookmarkEnd w:id="156"/>
    </w:p>
    <w:p w14:paraId="7FCC5212" w14:textId="60AF8670" w:rsidR="00C2545E" w:rsidRPr="00C2545E" w:rsidRDefault="00124FCB" w:rsidP="00C2545E">
      <w:pPr>
        <w:jc w:val="center"/>
      </w:pPr>
      <w:r>
        <w:rPr>
          <w:noProof/>
        </w:rPr>
        <w:drawing>
          <wp:inline distT="0" distB="0" distL="0" distR="0" wp14:anchorId="48C5697A" wp14:editId="586C51A6">
            <wp:extent cx="4429125" cy="353377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29125" cy="3533775"/>
                    </a:xfrm>
                    <a:prstGeom prst="rect">
                      <a:avLst/>
                    </a:prstGeom>
                  </pic:spPr>
                </pic:pic>
              </a:graphicData>
            </a:graphic>
          </wp:inline>
        </w:drawing>
      </w:r>
    </w:p>
    <w:p w14:paraId="4BD9957B" w14:textId="30B7372C" w:rsidR="00A50162" w:rsidRDefault="00A50162" w:rsidP="00C2545E">
      <w:pPr>
        <w:pStyle w:val="Heading2"/>
      </w:pPr>
      <w:bookmarkStart w:id="157" w:name="_Toc474939184"/>
      <w:r>
        <w:t>Lab Objectives</w:t>
      </w:r>
      <w:bookmarkEnd w:id="157"/>
    </w:p>
    <w:p w14:paraId="75486014" w14:textId="05400D19" w:rsidR="00A50162" w:rsidRDefault="00AE307D" w:rsidP="00410B05">
      <w:pPr>
        <w:pStyle w:val="ListParagraph"/>
        <w:numPr>
          <w:ilvl w:val="0"/>
          <w:numId w:val="145"/>
        </w:numPr>
      </w:pPr>
      <w:r>
        <w:t>Create and c</w:t>
      </w:r>
      <w:r w:rsidR="00A50162">
        <w:t>onfigure a tunnel interface to use in the site-to-site</w:t>
      </w:r>
      <w:r>
        <w:t xml:space="preserve"> VPN connection</w:t>
      </w:r>
      <w:r w:rsidR="00A50162">
        <w:t>.</w:t>
      </w:r>
    </w:p>
    <w:p w14:paraId="749ADBA5" w14:textId="0B74594D" w:rsidR="00A50162" w:rsidRDefault="00A50162" w:rsidP="00410B05">
      <w:pPr>
        <w:pStyle w:val="ListParagraph"/>
        <w:numPr>
          <w:ilvl w:val="0"/>
          <w:numId w:val="145"/>
        </w:numPr>
      </w:pPr>
      <w:r>
        <w:t xml:space="preserve">Configure the IKE </w:t>
      </w:r>
      <w:r w:rsidR="00273D09">
        <w:t>g</w:t>
      </w:r>
      <w:r>
        <w:t xml:space="preserve">ateway and IKE </w:t>
      </w:r>
      <w:r w:rsidR="00143CCF">
        <w:t>Crypto Profile</w:t>
      </w:r>
      <w:r w:rsidR="00EF08FB">
        <w:t>.</w:t>
      </w:r>
    </w:p>
    <w:p w14:paraId="73E936DC" w14:textId="169FA708" w:rsidR="00A50162" w:rsidRDefault="00A50162" w:rsidP="00410B05">
      <w:pPr>
        <w:pStyle w:val="ListParagraph"/>
        <w:numPr>
          <w:ilvl w:val="0"/>
          <w:numId w:val="145"/>
        </w:numPr>
      </w:pPr>
      <w:r>
        <w:t xml:space="preserve">Configure the IPSec Crypto Profile and </w:t>
      </w:r>
      <w:r w:rsidR="00E92432">
        <w:t xml:space="preserve">IPsec </w:t>
      </w:r>
      <w:r>
        <w:t>tunnel</w:t>
      </w:r>
      <w:r w:rsidR="00EF08FB">
        <w:t>.</w:t>
      </w:r>
    </w:p>
    <w:p w14:paraId="54EA81BE" w14:textId="7D51A62F" w:rsidR="00A50162" w:rsidRDefault="00A50162" w:rsidP="00410B05">
      <w:pPr>
        <w:pStyle w:val="ListParagraph"/>
        <w:numPr>
          <w:ilvl w:val="0"/>
          <w:numId w:val="145"/>
        </w:numPr>
      </w:pPr>
      <w:r>
        <w:t xml:space="preserve">Test </w:t>
      </w:r>
      <w:r w:rsidR="00AE307D">
        <w:t>c</w:t>
      </w:r>
      <w:r w:rsidR="00EF08FB">
        <w:t>onnectivity.</w:t>
      </w:r>
    </w:p>
    <w:p w14:paraId="3D41BF61" w14:textId="5FF4CA59" w:rsidR="00951B1E" w:rsidRDefault="000C4C73" w:rsidP="00951B1E">
      <w:pPr>
        <w:pStyle w:val="Heading2"/>
      </w:pPr>
      <w:bookmarkStart w:id="158" w:name="_Toc474939185"/>
      <w:r>
        <w:t>11.</w:t>
      </w:r>
      <w:r w:rsidR="00951B1E">
        <w:t>0 Load Lab Configuration</w:t>
      </w:r>
      <w:bookmarkEnd w:id="158"/>
    </w:p>
    <w:p w14:paraId="1E57D36B" w14:textId="07F8A373" w:rsidR="00951B1E" w:rsidRDefault="0089205A" w:rsidP="00410B05">
      <w:pPr>
        <w:pStyle w:val="ListParagraph"/>
        <w:numPr>
          <w:ilvl w:val="0"/>
          <w:numId w:val="140"/>
        </w:numPr>
      </w:pPr>
      <w:r>
        <w:t>In the WebUI</w:t>
      </w:r>
      <w:r w:rsidR="00951B1E">
        <w:t xml:space="preserve"> select </w:t>
      </w:r>
      <w:r w:rsidR="00951B1E" w:rsidRPr="000C55B6">
        <w:rPr>
          <w:b/>
        </w:rPr>
        <w:t>Device &gt; Setup &gt; Operations</w:t>
      </w:r>
      <w:r w:rsidR="00951B1E">
        <w:t>.</w:t>
      </w:r>
    </w:p>
    <w:p w14:paraId="2A5667EB" w14:textId="450E1FBC" w:rsidR="00951B1E" w:rsidRDefault="00951B1E" w:rsidP="00410B05">
      <w:pPr>
        <w:pStyle w:val="ListParagraph"/>
        <w:numPr>
          <w:ilvl w:val="0"/>
          <w:numId w:val="140"/>
        </w:numPr>
      </w:pPr>
      <w:r>
        <w:t xml:space="preserve">Click </w:t>
      </w:r>
      <w:r>
        <w:rPr>
          <w:b/>
        </w:rPr>
        <w:t>Load</w:t>
      </w:r>
      <w:r w:rsidRPr="000C55B6">
        <w:rPr>
          <w:b/>
        </w:rPr>
        <w:t xml:space="preserve"> named configuration snapshot</w:t>
      </w:r>
      <w:r w:rsidR="00273D09">
        <w:t>:</w:t>
      </w:r>
      <w:r>
        <w:t xml:space="preserve"> </w:t>
      </w:r>
    </w:p>
    <w:p w14:paraId="4FDD771D" w14:textId="77777777" w:rsidR="00951B1E" w:rsidRDefault="00951B1E" w:rsidP="00951B1E">
      <w:pPr>
        <w:pStyle w:val="ListParagraph"/>
      </w:pPr>
      <w:r>
        <w:rPr>
          <w:noProof/>
        </w:rPr>
        <w:drawing>
          <wp:inline distT="0" distB="0" distL="0" distR="0" wp14:anchorId="4A731F32" wp14:editId="3D8098FB">
            <wp:extent cx="2276475" cy="866775"/>
            <wp:effectExtent l="0" t="0" r="9525"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7F04D0B4" w14:textId="486C3248" w:rsidR="00951B1E" w:rsidRDefault="00951B1E" w:rsidP="00410B05">
      <w:pPr>
        <w:pStyle w:val="ListParagraph"/>
        <w:numPr>
          <w:ilvl w:val="0"/>
          <w:numId w:val="140"/>
        </w:numPr>
      </w:pPr>
      <w:r>
        <w:t xml:space="preserve">Select </w:t>
      </w:r>
      <w:r w:rsidRPr="0089205A">
        <w:rPr>
          <w:rFonts w:cs="Times New Roman"/>
          <w:b/>
        </w:rPr>
        <w:t>edu-210-lab-</w:t>
      </w:r>
      <w:r w:rsidR="000C4C73" w:rsidRPr="0089205A">
        <w:rPr>
          <w:rFonts w:cs="Times New Roman"/>
          <w:b/>
        </w:rPr>
        <w:t>11</w:t>
      </w:r>
      <w:r>
        <w:t xml:space="preserve"> and click </w:t>
      </w:r>
      <w:r w:rsidRPr="000C55B6">
        <w:rPr>
          <w:b/>
        </w:rPr>
        <w:t>OK</w:t>
      </w:r>
      <w:r>
        <w:t>.</w:t>
      </w:r>
    </w:p>
    <w:p w14:paraId="76C78AF0" w14:textId="5698D8DD" w:rsidR="00951B1E" w:rsidRDefault="00951B1E" w:rsidP="00410B05">
      <w:pPr>
        <w:pStyle w:val="ListParagraph"/>
        <w:numPr>
          <w:ilvl w:val="0"/>
          <w:numId w:val="140"/>
        </w:numPr>
      </w:pPr>
      <w:r>
        <w:t xml:space="preserve">Click </w:t>
      </w:r>
      <w:r w:rsidR="0089205A">
        <w:rPr>
          <w:b/>
        </w:rPr>
        <w:t>Close</w:t>
      </w:r>
      <w:r>
        <w:t>.</w:t>
      </w:r>
    </w:p>
    <w:p w14:paraId="72EEB5A8" w14:textId="30DFAB32" w:rsidR="00951B1E" w:rsidRDefault="00951B1E" w:rsidP="00410B05">
      <w:pPr>
        <w:pStyle w:val="ListParagraph"/>
        <w:numPr>
          <w:ilvl w:val="0"/>
          <w:numId w:val="140"/>
        </w:numPr>
      </w:pPr>
      <w:r>
        <w:rPr>
          <w:noProof/>
        </w:rPr>
        <w:drawing>
          <wp:inline distT="0" distB="0" distL="0" distR="0" wp14:anchorId="778F9524" wp14:editId="5A598A8D">
            <wp:extent cx="628650" cy="219075"/>
            <wp:effectExtent l="0" t="0" r="0"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w:t>
      </w:r>
    </w:p>
    <w:p w14:paraId="775E93FA" w14:textId="0B244E86" w:rsidR="00F95A0A" w:rsidRPr="004B77B2" w:rsidRDefault="000C4C73" w:rsidP="00565898">
      <w:pPr>
        <w:pStyle w:val="Heading2"/>
      </w:pPr>
      <w:bookmarkStart w:id="159" w:name="_Toc474939186"/>
      <w:r w:rsidRPr="004B77B2">
        <w:lastRenderedPageBreak/>
        <w:t>11.</w:t>
      </w:r>
      <w:r w:rsidR="00951B1E" w:rsidRPr="004B77B2">
        <w:t>1</w:t>
      </w:r>
      <w:r w:rsidR="001A64D3" w:rsidRPr="00E92432">
        <w:t xml:space="preserve"> C</w:t>
      </w:r>
      <w:r w:rsidR="00F95A0A" w:rsidRPr="00E92432">
        <w:t>onfigure th</w:t>
      </w:r>
      <w:r w:rsidR="00F95A0A" w:rsidRPr="00124FCB">
        <w:rPr>
          <w:rStyle w:val="Heading2Char"/>
          <w:b/>
        </w:rPr>
        <w:t>e</w:t>
      </w:r>
      <w:r w:rsidR="00F95A0A" w:rsidRPr="004B77B2">
        <w:t xml:space="preserve"> Tun</w:t>
      </w:r>
      <w:r w:rsidR="00F95A0A" w:rsidRPr="00124FCB">
        <w:rPr>
          <w:rStyle w:val="Heading2Char"/>
          <w:b/>
        </w:rPr>
        <w:t>n</w:t>
      </w:r>
      <w:r w:rsidR="00F95A0A" w:rsidRPr="004B77B2">
        <w:t>el Interface</w:t>
      </w:r>
      <w:bookmarkEnd w:id="159"/>
    </w:p>
    <w:p w14:paraId="025FC7FF" w14:textId="483450B1" w:rsidR="00F95A0A" w:rsidRDefault="0089205A" w:rsidP="00E82336">
      <w:pPr>
        <w:pStyle w:val="ListParagraph"/>
        <w:numPr>
          <w:ilvl w:val="0"/>
          <w:numId w:val="9"/>
        </w:numPr>
      </w:pPr>
      <w:r>
        <w:t>In</w:t>
      </w:r>
      <w:r w:rsidR="00F95A0A">
        <w:t xml:space="preserve"> the WebUI select </w:t>
      </w:r>
      <w:r w:rsidR="00F95A0A" w:rsidRPr="00565898">
        <w:rPr>
          <w:b/>
        </w:rPr>
        <w:t>Network &gt; Interfaces</w:t>
      </w:r>
      <w:r w:rsidR="00F95A0A">
        <w:t>.</w:t>
      </w:r>
      <w:r w:rsidR="003E5DB8" w:rsidRPr="003E5DB8">
        <w:rPr>
          <w:noProof/>
        </w:rPr>
        <w:t xml:space="preserve"> </w:t>
      </w:r>
      <w:r w:rsidR="003E5DB8">
        <w:rPr>
          <w:noProof/>
        </w:rPr>
        <w:drawing>
          <wp:inline distT="0" distB="0" distL="0" distR="0" wp14:anchorId="618E2AD4" wp14:editId="260DE61A">
            <wp:extent cx="1000125" cy="2000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000125" cy="200025"/>
                    </a:xfrm>
                    <a:prstGeom prst="rect">
                      <a:avLst/>
                    </a:prstGeom>
                  </pic:spPr>
                </pic:pic>
              </a:graphicData>
            </a:graphic>
          </wp:inline>
        </w:drawing>
      </w:r>
    </w:p>
    <w:p w14:paraId="2F8843F3" w14:textId="425135F6" w:rsidR="00F95A0A" w:rsidRDefault="00F95A0A" w:rsidP="00E82336">
      <w:pPr>
        <w:pStyle w:val="ListParagraph"/>
        <w:numPr>
          <w:ilvl w:val="0"/>
          <w:numId w:val="9"/>
        </w:numPr>
      </w:pPr>
      <w:r>
        <w:t xml:space="preserve">Click the </w:t>
      </w:r>
      <w:r w:rsidRPr="00565898">
        <w:rPr>
          <w:b/>
        </w:rPr>
        <w:t>Tunnel</w:t>
      </w:r>
      <w:r>
        <w:t xml:space="preserve"> tab.</w:t>
      </w:r>
      <w:r w:rsidR="003E5DB8" w:rsidRPr="003E5DB8">
        <w:rPr>
          <w:noProof/>
        </w:rPr>
        <w:t xml:space="preserve"> </w:t>
      </w:r>
      <w:r w:rsidR="003E5DB8">
        <w:rPr>
          <w:noProof/>
        </w:rPr>
        <w:drawing>
          <wp:inline distT="0" distB="0" distL="0" distR="0" wp14:anchorId="2C4E5ECF" wp14:editId="5597F9A6">
            <wp:extent cx="2695575" cy="3429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95575" cy="342900"/>
                    </a:xfrm>
                    <a:prstGeom prst="rect">
                      <a:avLst/>
                    </a:prstGeom>
                  </pic:spPr>
                </pic:pic>
              </a:graphicData>
            </a:graphic>
          </wp:inline>
        </w:drawing>
      </w:r>
    </w:p>
    <w:p w14:paraId="19A3919B" w14:textId="72218D44" w:rsidR="00F95A0A" w:rsidRDefault="00F95A0A" w:rsidP="00E82336">
      <w:pPr>
        <w:pStyle w:val="ListParagraph"/>
        <w:numPr>
          <w:ilvl w:val="0"/>
          <w:numId w:val="9"/>
        </w:numPr>
      </w:pPr>
      <w:r>
        <w:t xml:space="preserve">Click </w:t>
      </w:r>
      <w:r w:rsidR="003E5DB8">
        <w:rPr>
          <w:noProof/>
        </w:rPr>
        <w:drawing>
          <wp:inline distT="0" distB="0" distL="0" distR="0" wp14:anchorId="04017A83" wp14:editId="47C5B8D3">
            <wp:extent cx="476250" cy="2381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3E5DB8">
        <w:t xml:space="preserve"> </w:t>
      </w:r>
      <w:r>
        <w:t>to configure a tunnel interface:</w:t>
      </w:r>
    </w:p>
    <w:tbl>
      <w:tblPr>
        <w:tblStyle w:val="TableGrid"/>
        <w:tblW w:w="9000" w:type="dxa"/>
        <w:tblInd w:w="355" w:type="dxa"/>
        <w:tblLook w:val="04A0" w:firstRow="1" w:lastRow="0" w:firstColumn="1" w:lastColumn="0" w:noHBand="0" w:noVBand="1"/>
      </w:tblPr>
      <w:tblGrid>
        <w:gridCol w:w="2705"/>
        <w:gridCol w:w="6295"/>
      </w:tblGrid>
      <w:tr w:rsidR="00D32D97" w:rsidRPr="00733F7B" w14:paraId="3EB4CE49" w14:textId="77777777" w:rsidTr="00FC5896">
        <w:trPr>
          <w:trHeight w:val="269"/>
          <w:tblHeader/>
        </w:trPr>
        <w:tc>
          <w:tcPr>
            <w:tcW w:w="2705" w:type="dxa"/>
            <w:shd w:val="pct15" w:color="auto" w:fill="auto"/>
          </w:tcPr>
          <w:p w14:paraId="1F67059B" w14:textId="77777777" w:rsidR="00D32D97" w:rsidRPr="001C3FD0" w:rsidRDefault="00D32D97" w:rsidP="00FC5896">
            <w:pPr>
              <w:spacing w:before="60"/>
              <w:rPr>
                <w:b/>
                <w:szCs w:val="24"/>
              </w:rPr>
            </w:pPr>
            <w:r w:rsidRPr="001C3FD0">
              <w:rPr>
                <w:b/>
                <w:szCs w:val="24"/>
              </w:rPr>
              <w:t>Parameter</w:t>
            </w:r>
          </w:p>
        </w:tc>
        <w:tc>
          <w:tcPr>
            <w:tcW w:w="6295" w:type="dxa"/>
            <w:shd w:val="pct15" w:color="auto" w:fill="auto"/>
          </w:tcPr>
          <w:p w14:paraId="4E4EC3A7" w14:textId="77777777" w:rsidR="00D32D97" w:rsidRPr="001C3FD0" w:rsidRDefault="00D32D97" w:rsidP="00FC5896">
            <w:pPr>
              <w:spacing w:before="60"/>
              <w:rPr>
                <w:rFonts w:asciiTheme="minorHAnsi" w:hAnsiTheme="minorHAnsi" w:cstheme="minorHAnsi"/>
                <w:b/>
                <w:szCs w:val="24"/>
              </w:rPr>
            </w:pPr>
            <w:r w:rsidRPr="001C3FD0">
              <w:rPr>
                <w:b/>
                <w:szCs w:val="24"/>
              </w:rPr>
              <w:t>Value</w:t>
            </w:r>
          </w:p>
        </w:tc>
      </w:tr>
      <w:tr w:rsidR="00D32D97" w:rsidRPr="005B1C38" w14:paraId="37C0D9E6" w14:textId="77777777" w:rsidTr="00FC5896">
        <w:tc>
          <w:tcPr>
            <w:tcW w:w="2705" w:type="dxa"/>
          </w:tcPr>
          <w:p w14:paraId="01D79EC9" w14:textId="63D46DE4" w:rsidR="00D32D97" w:rsidRPr="005A3688" w:rsidRDefault="00D32D97" w:rsidP="00FC5896">
            <w:r>
              <w:t>Interface Name</w:t>
            </w:r>
          </w:p>
        </w:tc>
        <w:tc>
          <w:tcPr>
            <w:tcW w:w="6295" w:type="dxa"/>
          </w:tcPr>
          <w:p w14:paraId="5738C3EA" w14:textId="532BBA88" w:rsidR="00D32D97" w:rsidRPr="00207E34" w:rsidRDefault="00D32D97" w:rsidP="001A64D3">
            <w:r>
              <w:t>I</w:t>
            </w:r>
            <w:r w:rsidR="0089205A">
              <w:t>n the text box to the right of tunnel</w:t>
            </w:r>
            <w:r>
              <w:t xml:space="preserve">, enter </w:t>
            </w:r>
            <w:r w:rsidR="001A64D3">
              <w:rPr>
                <w:rFonts w:ascii="Courier New" w:hAnsi="Courier New" w:cs="Courier New"/>
              </w:rPr>
              <w:t>12</w:t>
            </w:r>
          </w:p>
        </w:tc>
      </w:tr>
      <w:tr w:rsidR="00D32D97" w:rsidRPr="005B1C38" w14:paraId="18EE1E14" w14:textId="77777777" w:rsidTr="00FC5896">
        <w:tc>
          <w:tcPr>
            <w:tcW w:w="2705" w:type="dxa"/>
          </w:tcPr>
          <w:p w14:paraId="7C7429FD" w14:textId="226613EC" w:rsidR="00D32D97" w:rsidRDefault="00D32D97" w:rsidP="00FC5896">
            <w:r>
              <w:t>Comment</w:t>
            </w:r>
          </w:p>
        </w:tc>
        <w:tc>
          <w:tcPr>
            <w:tcW w:w="6295" w:type="dxa"/>
          </w:tcPr>
          <w:p w14:paraId="0F7BBC29" w14:textId="12EF3FC4" w:rsidR="00D32D97" w:rsidRPr="00207E34" w:rsidRDefault="00D32D97" w:rsidP="001A64D3">
            <w:pPr>
              <w:rPr>
                <w:rFonts w:ascii="Courier New" w:hAnsi="Courier New" w:cs="Courier New"/>
              </w:rPr>
            </w:pPr>
            <w:r w:rsidRPr="00565898">
              <w:rPr>
                <w:rFonts w:ascii="Courier New" w:hAnsi="Courier New" w:cs="Courier New"/>
              </w:rPr>
              <w:t xml:space="preserve">Tunnel to </w:t>
            </w:r>
            <w:r w:rsidR="00C60BB3">
              <w:rPr>
                <w:rFonts w:ascii="Courier New" w:hAnsi="Courier New" w:cs="Courier New"/>
              </w:rPr>
              <w:t>DMZ</w:t>
            </w:r>
          </w:p>
        </w:tc>
      </w:tr>
      <w:tr w:rsidR="00D109BA" w:rsidRPr="005B1C38" w14:paraId="2E4FC3E4" w14:textId="77777777" w:rsidTr="00FC5896">
        <w:tc>
          <w:tcPr>
            <w:tcW w:w="2705" w:type="dxa"/>
          </w:tcPr>
          <w:p w14:paraId="06DD8509" w14:textId="5CCAE6C3" w:rsidR="00D109BA" w:rsidRDefault="00D109BA" w:rsidP="00D109BA">
            <w:r>
              <w:t>Virtual Router</w:t>
            </w:r>
          </w:p>
        </w:tc>
        <w:tc>
          <w:tcPr>
            <w:tcW w:w="6295" w:type="dxa"/>
          </w:tcPr>
          <w:p w14:paraId="7B45580C" w14:textId="6F03B7E7" w:rsidR="00D109BA" w:rsidRPr="00565898" w:rsidRDefault="00D109BA" w:rsidP="00D109BA">
            <w:pPr>
              <w:rPr>
                <w:rFonts w:ascii="Courier New" w:hAnsi="Courier New" w:cs="Courier New"/>
              </w:rPr>
            </w:pPr>
            <w:r w:rsidRPr="0089205A">
              <w:rPr>
                <w:rFonts w:cs="Times New Roman"/>
                <w:b/>
              </w:rPr>
              <w:t>lab-vr</w:t>
            </w:r>
          </w:p>
        </w:tc>
      </w:tr>
      <w:tr w:rsidR="00D109BA" w:rsidRPr="005B1C38" w14:paraId="29B64416" w14:textId="77777777" w:rsidTr="00FC5896">
        <w:tc>
          <w:tcPr>
            <w:tcW w:w="2705" w:type="dxa"/>
          </w:tcPr>
          <w:p w14:paraId="77682DE2" w14:textId="7CB31CCA" w:rsidR="00D109BA" w:rsidRDefault="00D109BA" w:rsidP="00D109BA">
            <w:r>
              <w:t>Security Zone</w:t>
            </w:r>
          </w:p>
        </w:tc>
        <w:tc>
          <w:tcPr>
            <w:tcW w:w="6295" w:type="dxa"/>
          </w:tcPr>
          <w:p w14:paraId="72B520BF" w14:textId="21437638" w:rsidR="00D109BA" w:rsidRPr="00565898" w:rsidRDefault="00D109BA" w:rsidP="00D109BA">
            <w:pPr>
              <w:rPr>
                <w:rFonts w:ascii="Courier New" w:hAnsi="Courier New" w:cs="Courier New"/>
              </w:rPr>
            </w:pPr>
            <w:r>
              <w:t xml:space="preserve">Create and assign a new Layer 3 zone named </w:t>
            </w:r>
            <w:r w:rsidRPr="00565898">
              <w:rPr>
                <w:rFonts w:ascii="Courier New" w:hAnsi="Courier New" w:cs="Courier New"/>
              </w:rPr>
              <w:t>VPN</w:t>
            </w:r>
            <w:r>
              <w:rPr>
                <w:noProof/>
              </w:rPr>
              <w:drawing>
                <wp:inline distT="0" distB="0" distL="0" distR="0" wp14:anchorId="6C9A6DEE" wp14:editId="7B782B15">
                  <wp:extent cx="809625" cy="266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09625" cy="266700"/>
                          </a:xfrm>
                          <a:prstGeom prst="rect">
                            <a:avLst/>
                          </a:prstGeom>
                        </pic:spPr>
                      </pic:pic>
                    </a:graphicData>
                  </a:graphic>
                </wp:inline>
              </w:drawing>
            </w:r>
          </w:p>
        </w:tc>
      </w:tr>
    </w:tbl>
    <w:p w14:paraId="055E835F" w14:textId="7566F10D" w:rsidR="00A0730C" w:rsidRDefault="00A0730C" w:rsidP="00E82336">
      <w:pPr>
        <w:pStyle w:val="ListParagraph"/>
        <w:numPr>
          <w:ilvl w:val="0"/>
          <w:numId w:val="9"/>
        </w:numPr>
      </w:pPr>
      <w:r>
        <w:t xml:space="preserve">Click the </w:t>
      </w:r>
      <w:r w:rsidRPr="00A0730C">
        <w:rPr>
          <w:b/>
        </w:rPr>
        <w:t>IPv4</w:t>
      </w:r>
      <w:r w:rsidR="0089205A">
        <w:t xml:space="preserve"> tab and c</w:t>
      </w:r>
      <w:r>
        <w:t>onfigure the following:</w:t>
      </w:r>
    </w:p>
    <w:tbl>
      <w:tblPr>
        <w:tblStyle w:val="TableGrid"/>
        <w:tblW w:w="9000" w:type="dxa"/>
        <w:tblInd w:w="355" w:type="dxa"/>
        <w:tblLook w:val="04A0" w:firstRow="1" w:lastRow="0" w:firstColumn="1" w:lastColumn="0" w:noHBand="0" w:noVBand="1"/>
      </w:tblPr>
      <w:tblGrid>
        <w:gridCol w:w="2705"/>
        <w:gridCol w:w="6295"/>
      </w:tblGrid>
      <w:tr w:rsidR="00A0730C" w:rsidRPr="00733F7B" w14:paraId="2FE5F648" w14:textId="77777777" w:rsidTr="00BE67A8">
        <w:trPr>
          <w:trHeight w:val="269"/>
          <w:tblHeader/>
        </w:trPr>
        <w:tc>
          <w:tcPr>
            <w:tcW w:w="2705" w:type="dxa"/>
            <w:shd w:val="pct15" w:color="auto" w:fill="auto"/>
          </w:tcPr>
          <w:p w14:paraId="218443C4" w14:textId="77777777" w:rsidR="00A0730C" w:rsidRPr="001C3FD0" w:rsidRDefault="00A0730C" w:rsidP="00BE67A8">
            <w:pPr>
              <w:spacing w:before="60"/>
              <w:rPr>
                <w:b/>
                <w:szCs w:val="24"/>
              </w:rPr>
            </w:pPr>
            <w:r w:rsidRPr="001C3FD0">
              <w:rPr>
                <w:b/>
                <w:szCs w:val="24"/>
              </w:rPr>
              <w:t>Parameter</w:t>
            </w:r>
          </w:p>
        </w:tc>
        <w:tc>
          <w:tcPr>
            <w:tcW w:w="6295" w:type="dxa"/>
            <w:shd w:val="pct15" w:color="auto" w:fill="auto"/>
          </w:tcPr>
          <w:p w14:paraId="6A288793" w14:textId="77777777" w:rsidR="00A0730C" w:rsidRPr="001C3FD0" w:rsidRDefault="00A0730C" w:rsidP="00BE67A8">
            <w:pPr>
              <w:spacing w:before="60"/>
              <w:rPr>
                <w:rFonts w:asciiTheme="minorHAnsi" w:hAnsiTheme="minorHAnsi" w:cstheme="minorHAnsi"/>
                <w:b/>
                <w:szCs w:val="24"/>
              </w:rPr>
            </w:pPr>
            <w:r w:rsidRPr="001C3FD0">
              <w:rPr>
                <w:b/>
                <w:szCs w:val="24"/>
              </w:rPr>
              <w:t>Value</w:t>
            </w:r>
          </w:p>
        </w:tc>
      </w:tr>
      <w:tr w:rsidR="00A0730C" w:rsidRPr="005B1C38" w14:paraId="3F4743FB" w14:textId="77777777" w:rsidTr="00BE67A8">
        <w:tc>
          <w:tcPr>
            <w:tcW w:w="2705" w:type="dxa"/>
          </w:tcPr>
          <w:p w14:paraId="242606DE" w14:textId="17FF9276" w:rsidR="00A0730C" w:rsidRPr="005A3688" w:rsidRDefault="00A0730C" w:rsidP="00BE67A8">
            <w:r>
              <w:t>IP</w:t>
            </w:r>
          </w:p>
        </w:tc>
        <w:tc>
          <w:tcPr>
            <w:tcW w:w="6295" w:type="dxa"/>
          </w:tcPr>
          <w:p w14:paraId="61E23CE7" w14:textId="15447722" w:rsidR="00A0730C" w:rsidRPr="00207E34" w:rsidRDefault="000040E1" w:rsidP="000A206E">
            <w:r>
              <w:rPr>
                <w:rFonts w:ascii="Courier New" w:hAnsi="Courier New" w:cs="Courier New"/>
              </w:rPr>
              <w:t>172.16.2.10/24</w:t>
            </w:r>
          </w:p>
        </w:tc>
      </w:tr>
    </w:tbl>
    <w:p w14:paraId="58E68830" w14:textId="1B8138A2" w:rsidR="000040E1" w:rsidRDefault="000040E1" w:rsidP="00E82336">
      <w:pPr>
        <w:pStyle w:val="ListParagraph"/>
        <w:numPr>
          <w:ilvl w:val="0"/>
          <w:numId w:val="9"/>
        </w:numPr>
      </w:pPr>
      <w:r>
        <w:t xml:space="preserve">Click the </w:t>
      </w:r>
      <w:r>
        <w:rPr>
          <w:b/>
        </w:rPr>
        <w:t>Advanced</w:t>
      </w:r>
      <w:r w:rsidR="000A206E">
        <w:t xml:space="preserve"> tab and c</w:t>
      </w:r>
      <w:r>
        <w:t>onfigure the following:</w:t>
      </w:r>
    </w:p>
    <w:tbl>
      <w:tblPr>
        <w:tblStyle w:val="TableGrid"/>
        <w:tblW w:w="9000" w:type="dxa"/>
        <w:tblInd w:w="355" w:type="dxa"/>
        <w:tblLook w:val="04A0" w:firstRow="1" w:lastRow="0" w:firstColumn="1" w:lastColumn="0" w:noHBand="0" w:noVBand="1"/>
      </w:tblPr>
      <w:tblGrid>
        <w:gridCol w:w="2705"/>
        <w:gridCol w:w="6295"/>
      </w:tblGrid>
      <w:tr w:rsidR="000040E1" w:rsidRPr="00733F7B" w14:paraId="35C8818A" w14:textId="77777777" w:rsidTr="009B44BE">
        <w:trPr>
          <w:trHeight w:val="269"/>
          <w:tblHeader/>
        </w:trPr>
        <w:tc>
          <w:tcPr>
            <w:tcW w:w="2705" w:type="dxa"/>
            <w:shd w:val="pct15" w:color="auto" w:fill="auto"/>
          </w:tcPr>
          <w:p w14:paraId="1F038736" w14:textId="77777777" w:rsidR="000040E1" w:rsidRPr="001C3FD0" w:rsidRDefault="000040E1" w:rsidP="009B44BE">
            <w:pPr>
              <w:spacing w:before="60"/>
              <w:rPr>
                <w:b/>
                <w:szCs w:val="24"/>
              </w:rPr>
            </w:pPr>
            <w:r w:rsidRPr="001C3FD0">
              <w:rPr>
                <w:b/>
                <w:szCs w:val="24"/>
              </w:rPr>
              <w:t>Parameter</w:t>
            </w:r>
          </w:p>
        </w:tc>
        <w:tc>
          <w:tcPr>
            <w:tcW w:w="6295" w:type="dxa"/>
            <w:shd w:val="pct15" w:color="auto" w:fill="auto"/>
          </w:tcPr>
          <w:p w14:paraId="6566DA10" w14:textId="77777777" w:rsidR="000040E1" w:rsidRPr="001C3FD0" w:rsidRDefault="000040E1" w:rsidP="009B44BE">
            <w:pPr>
              <w:spacing w:before="60"/>
              <w:rPr>
                <w:rFonts w:asciiTheme="minorHAnsi" w:hAnsiTheme="minorHAnsi" w:cstheme="minorHAnsi"/>
                <w:b/>
                <w:szCs w:val="24"/>
              </w:rPr>
            </w:pPr>
            <w:r w:rsidRPr="001C3FD0">
              <w:rPr>
                <w:b/>
                <w:szCs w:val="24"/>
              </w:rPr>
              <w:t>Value</w:t>
            </w:r>
          </w:p>
        </w:tc>
      </w:tr>
      <w:tr w:rsidR="000040E1" w:rsidRPr="005B1C38" w14:paraId="37B956D9" w14:textId="77777777" w:rsidTr="009B44BE">
        <w:tc>
          <w:tcPr>
            <w:tcW w:w="2705" w:type="dxa"/>
          </w:tcPr>
          <w:p w14:paraId="681E49EC" w14:textId="5D610E58" w:rsidR="000040E1" w:rsidRPr="005A3688" w:rsidRDefault="000040E1" w:rsidP="009B44BE">
            <w:r>
              <w:t>Management Profile</w:t>
            </w:r>
          </w:p>
        </w:tc>
        <w:tc>
          <w:tcPr>
            <w:tcW w:w="6295" w:type="dxa"/>
          </w:tcPr>
          <w:p w14:paraId="6D06C4D0" w14:textId="6B51DD58" w:rsidR="000040E1" w:rsidRPr="000A206E" w:rsidRDefault="000040E1" w:rsidP="009B44BE">
            <w:pPr>
              <w:rPr>
                <w:rFonts w:cs="Times New Roman"/>
                <w:b/>
              </w:rPr>
            </w:pPr>
            <w:r w:rsidRPr="000A206E">
              <w:rPr>
                <w:rFonts w:cs="Times New Roman"/>
                <w:b/>
              </w:rPr>
              <w:t>ping</w:t>
            </w:r>
          </w:p>
        </w:tc>
      </w:tr>
    </w:tbl>
    <w:p w14:paraId="5CC276D6" w14:textId="705E13F8" w:rsidR="00F95A0A" w:rsidRDefault="00F95A0A" w:rsidP="00E82336">
      <w:pPr>
        <w:pStyle w:val="ListParagraph"/>
        <w:numPr>
          <w:ilvl w:val="0"/>
          <w:numId w:val="9"/>
        </w:numPr>
      </w:pPr>
      <w:r>
        <w:t xml:space="preserve">Click </w:t>
      </w:r>
      <w:r w:rsidR="000A206E" w:rsidRPr="000A206E">
        <w:rPr>
          <w:b/>
          <w:noProof/>
        </w:rPr>
        <w:t>OK</w:t>
      </w:r>
      <w:r w:rsidR="00A0730C">
        <w:t xml:space="preserve"> </w:t>
      </w:r>
      <w:r>
        <w:t xml:space="preserve">to close the Tunnel Interface </w:t>
      </w:r>
      <w:r w:rsidR="000A206E">
        <w:t xml:space="preserve">configuration </w:t>
      </w:r>
      <w:r>
        <w:t>window.</w:t>
      </w:r>
    </w:p>
    <w:p w14:paraId="2B55CF0D" w14:textId="5C089FC6" w:rsidR="00F95A0A" w:rsidRDefault="000C4C73" w:rsidP="00565898">
      <w:pPr>
        <w:pStyle w:val="Heading2"/>
      </w:pPr>
      <w:bookmarkStart w:id="160" w:name="_Toc474939187"/>
      <w:r>
        <w:t>11.</w:t>
      </w:r>
      <w:r w:rsidR="001A64D3">
        <w:t>2 C</w:t>
      </w:r>
      <w:r w:rsidR="00F95A0A">
        <w:t>onfigure the IKE Gat</w:t>
      </w:r>
      <w:r w:rsidR="00F95A0A" w:rsidRPr="00565898">
        <w:rPr>
          <w:rStyle w:val="Heading2Char"/>
        </w:rPr>
        <w:t>e</w:t>
      </w:r>
      <w:r w:rsidR="00F95A0A">
        <w:t>way</w:t>
      </w:r>
      <w:bookmarkEnd w:id="160"/>
    </w:p>
    <w:p w14:paraId="15F5015D" w14:textId="3F15D8E5" w:rsidR="00F95A0A" w:rsidRDefault="00C60BB3" w:rsidP="00410B05">
      <w:pPr>
        <w:pStyle w:val="ListParagraph"/>
        <w:numPr>
          <w:ilvl w:val="0"/>
          <w:numId w:val="121"/>
        </w:numPr>
      </w:pPr>
      <w:r>
        <w:t>Select</w:t>
      </w:r>
      <w:r w:rsidR="00F95A0A">
        <w:t xml:space="preserve"> </w:t>
      </w:r>
      <w:r w:rsidR="00F95A0A" w:rsidRPr="00565898">
        <w:rPr>
          <w:b/>
        </w:rPr>
        <w:t>Network &gt; Network Profiles &gt; IKE Gateways</w:t>
      </w:r>
      <w:r w:rsidR="00F95A0A">
        <w:t>.</w:t>
      </w:r>
      <w:r w:rsidR="003E5DB8" w:rsidRPr="003E5DB8">
        <w:rPr>
          <w:noProof/>
        </w:rPr>
        <w:t xml:space="preserve"> </w:t>
      </w:r>
      <w:r w:rsidR="003E5DB8">
        <w:rPr>
          <w:noProof/>
        </w:rPr>
        <w:drawing>
          <wp:inline distT="0" distB="0" distL="0" distR="0" wp14:anchorId="28581B3A" wp14:editId="57194E12">
            <wp:extent cx="172402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724025" cy="523875"/>
                    </a:xfrm>
                    <a:prstGeom prst="rect">
                      <a:avLst/>
                    </a:prstGeom>
                  </pic:spPr>
                </pic:pic>
              </a:graphicData>
            </a:graphic>
          </wp:inline>
        </w:drawing>
      </w:r>
    </w:p>
    <w:p w14:paraId="734205E1" w14:textId="36A8FB1E" w:rsidR="00F95A0A" w:rsidRDefault="00F95A0A" w:rsidP="00410B05">
      <w:pPr>
        <w:pStyle w:val="ListParagraph"/>
        <w:numPr>
          <w:ilvl w:val="0"/>
          <w:numId w:val="121"/>
        </w:numPr>
      </w:pPr>
      <w:r>
        <w:t xml:space="preserve">Click </w:t>
      </w:r>
      <w:r w:rsidR="003E5DB8">
        <w:rPr>
          <w:noProof/>
        </w:rPr>
        <w:drawing>
          <wp:inline distT="0" distB="0" distL="0" distR="0" wp14:anchorId="71BE69B6" wp14:editId="30EA4C73">
            <wp:extent cx="476250" cy="2381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237752">
        <w:t xml:space="preserve"> to create the IKE g</w:t>
      </w:r>
      <w:r w:rsidR="000A206E">
        <w:t>ateway and</w:t>
      </w:r>
      <w:r w:rsidR="00676FE5">
        <w:t xml:space="preserve"> configure the following:</w:t>
      </w:r>
    </w:p>
    <w:tbl>
      <w:tblPr>
        <w:tblStyle w:val="TableGrid"/>
        <w:tblW w:w="9000" w:type="dxa"/>
        <w:tblInd w:w="355" w:type="dxa"/>
        <w:tblLook w:val="04A0" w:firstRow="1" w:lastRow="0" w:firstColumn="1" w:lastColumn="0" w:noHBand="0" w:noVBand="1"/>
      </w:tblPr>
      <w:tblGrid>
        <w:gridCol w:w="2705"/>
        <w:gridCol w:w="6295"/>
      </w:tblGrid>
      <w:tr w:rsidR="000B05FF" w:rsidRPr="00733F7B" w14:paraId="6C6367DB" w14:textId="77777777" w:rsidTr="00FC5896">
        <w:trPr>
          <w:trHeight w:val="269"/>
          <w:tblHeader/>
        </w:trPr>
        <w:tc>
          <w:tcPr>
            <w:tcW w:w="2705" w:type="dxa"/>
            <w:shd w:val="pct15" w:color="auto" w:fill="auto"/>
          </w:tcPr>
          <w:p w14:paraId="697E4571" w14:textId="77777777" w:rsidR="000B05FF" w:rsidRPr="001C3FD0" w:rsidRDefault="000B05FF" w:rsidP="00FC5896">
            <w:pPr>
              <w:spacing w:before="60"/>
              <w:rPr>
                <w:b/>
                <w:szCs w:val="22"/>
              </w:rPr>
            </w:pPr>
            <w:r w:rsidRPr="001C3FD0">
              <w:rPr>
                <w:b/>
                <w:szCs w:val="22"/>
              </w:rPr>
              <w:t>Parameter</w:t>
            </w:r>
          </w:p>
        </w:tc>
        <w:tc>
          <w:tcPr>
            <w:tcW w:w="6295" w:type="dxa"/>
            <w:shd w:val="pct15" w:color="auto" w:fill="auto"/>
          </w:tcPr>
          <w:p w14:paraId="2C3AF205" w14:textId="77777777" w:rsidR="000B05FF" w:rsidRPr="001C3FD0" w:rsidRDefault="000B05FF" w:rsidP="00FC5896">
            <w:pPr>
              <w:spacing w:before="60"/>
              <w:rPr>
                <w:rFonts w:asciiTheme="minorHAnsi" w:hAnsiTheme="minorHAnsi" w:cstheme="minorHAnsi"/>
                <w:b/>
                <w:szCs w:val="22"/>
              </w:rPr>
            </w:pPr>
            <w:r w:rsidRPr="001C3FD0">
              <w:rPr>
                <w:b/>
              </w:rPr>
              <w:t>Value</w:t>
            </w:r>
          </w:p>
        </w:tc>
      </w:tr>
      <w:tr w:rsidR="000B05FF" w:rsidRPr="005B61D3" w14:paraId="4EDCB286" w14:textId="77777777" w:rsidTr="00FC5896">
        <w:tc>
          <w:tcPr>
            <w:tcW w:w="2705" w:type="dxa"/>
          </w:tcPr>
          <w:p w14:paraId="3C9425AF" w14:textId="77777777" w:rsidR="000B05FF" w:rsidRPr="001C3FD0" w:rsidRDefault="000B05FF" w:rsidP="00FC5896">
            <w:pPr>
              <w:spacing w:before="60"/>
              <w:rPr>
                <w:szCs w:val="22"/>
              </w:rPr>
            </w:pPr>
            <w:r>
              <w:t>Name</w:t>
            </w:r>
          </w:p>
        </w:tc>
        <w:tc>
          <w:tcPr>
            <w:tcW w:w="6295" w:type="dxa"/>
          </w:tcPr>
          <w:p w14:paraId="1A767E6C" w14:textId="4BBBDC93" w:rsidR="000B05FF" w:rsidRPr="001C3FD0" w:rsidRDefault="00C60BB3" w:rsidP="00FC5896">
            <w:pPr>
              <w:spacing w:before="60"/>
              <w:rPr>
                <w:rFonts w:asciiTheme="minorHAnsi" w:hAnsiTheme="minorHAnsi" w:cstheme="minorHAnsi"/>
                <w:szCs w:val="22"/>
              </w:rPr>
            </w:pPr>
            <w:r>
              <w:rPr>
                <w:rFonts w:ascii="Courier New" w:hAnsi="Courier New" w:cs="Courier New"/>
              </w:rPr>
              <w:t>dmz</w:t>
            </w:r>
            <w:r w:rsidR="001A64D3">
              <w:rPr>
                <w:rFonts w:ascii="Courier New" w:hAnsi="Courier New" w:cs="Courier New"/>
              </w:rPr>
              <w:t>-ike-gateway</w:t>
            </w:r>
          </w:p>
        </w:tc>
      </w:tr>
      <w:tr w:rsidR="000040E1" w:rsidRPr="005B61D3" w14:paraId="4173AD6F" w14:textId="77777777" w:rsidTr="00FC5896">
        <w:tc>
          <w:tcPr>
            <w:tcW w:w="2705" w:type="dxa"/>
            <w:tcBorders>
              <w:bottom w:val="single" w:sz="4" w:space="0" w:color="000000" w:themeColor="text1"/>
            </w:tcBorders>
          </w:tcPr>
          <w:p w14:paraId="4C3178E0" w14:textId="1A0CBA83" w:rsidR="000040E1" w:rsidRDefault="000040E1" w:rsidP="00FC5896">
            <w:pPr>
              <w:spacing w:before="60"/>
            </w:pPr>
            <w:r>
              <w:t>Version</w:t>
            </w:r>
          </w:p>
        </w:tc>
        <w:tc>
          <w:tcPr>
            <w:tcW w:w="6295" w:type="dxa"/>
            <w:tcBorders>
              <w:bottom w:val="single" w:sz="4" w:space="0" w:color="000000" w:themeColor="text1"/>
            </w:tcBorders>
          </w:tcPr>
          <w:p w14:paraId="20F711D4" w14:textId="7C7C05E6" w:rsidR="000040E1" w:rsidRPr="000A206E" w:rsidRDefault="009539AB" w:rsidP="00FC5896">
            <w:pPr>
              <w:spacing w:before="60"/>
              <w:rPr>
                <w:rFonts w:cs="Times New Roman"/>
                <w:b/>
              </w:rPr>
            </w:pPr>
            <w:r>
              <w:rPr>
                <w:rFonts w:cs="Times New Roman"/>
                <w:b/>
              </w:rPr>
              <w:t>IKEv1</w:t>
            </w:r>
            <w:r w:rsidR="00237752">
              <w:rPr>
                <w:rFonts w:cs="Times New Roman"/>
                <w:b/>
              </w:rPr>
              <w:t xml:space="preserve"> o</w:t>
            </w:r>
            <w:r w:rsidR="00C60BB3">
              <w:rPr>
                <w:rFonts w:cs="Times New Roman"/>
                <w:b/>
              </w:rPr>
              <w:t>nly mode</w:t>
            </w:r>
          </w:p>
        </w:tc>
      </w:tr>
      <w:tr w:rsidR="000B05FF" w:rsidRPr="005B61D3" w14:paraId="0A59C1B9" w14:textId="77777777" w:rsidTr="00FC5896">
        <w:tc>
          <w:tcPr>
            <w:tcW w:w="2705" w:type="dxa"/>
            <w:tcBorders>
              <w:bottom w:val="single" w:sz="4" w:space="0" w:color="000000" w:themeColor="text1"/>
            </w:tcBorders>
          </w:tcPr>
          <w:p w14:paraId="03B9AEDA" w14:textId="12844654" w:rsidR="000B05FF" w:rsidRPr="001C3FD0" w:rsidRDefault="000B05FF" w:rsidP="00FC5896">
            <w:pPr>
              <w:spacing w:before="60"/>
              <w:rPr>
                <w:szCs w:val="22"/>
              </w:rPr>
            </w:pPr>
            <w:r>
              <w:t>Interface</w:t>
            </w:r>
          </w:p>
        </w:tc>
        <w:tc>
          <w:tcPr>
            <w:tcW w:w="6295" w:type="dxa"/>
            <w:tcBorders>
              <w:bottom w:val="single" w:sz="4" w:space="0" w:color="000000" w:themeColor="text1"/>
            </w:tcBorders>
          </w:tcPr>
          <w:p w14:paraId="05759174" w14:textId="1D89C915" w:rsidR="000B05FF" w:rsidRPr="000A206E" w:rsidRDefault="001A64D3" w:rsidP="00FC5896">
            <w:pPr>
              <w:spacing w:before="60"/>
              <w:rPr>
                <w:rFonts w:cs="Times New Roman"/>
                <w:b/>
                <w:szCs w:val="22"/>
              </w:rPr>
            </w:pPr>
            <w:r w:rsidRPr="000A206E">
              <w:rPr>
                <w:rFonts w:cs="Times New Roman"/>
                <w:b/>
              </w:rPr>
              <w:t>e</w:t>
            </w:r>
            <w:r w:rsidR="000A206E" w:rsidRPr="000A206E">
              <w:rPr>
                <w:rFonts w:cs="Times New Roman"/>
                <w:b/>
              </w:rPr>
              <w:t>thernet</w:t>
            </w:r>
            <w:r w:rsidR="00C60BB3">
              <w:rPr>
                <w:rFonts w:cs="Times New Roman"/>
                <w:b/>
              </w:rPr>
              <w:t>1/3</w:t>
            </w:r>
          </w:p>
        </w:tc>
      </w:tr>
      <w:tr w:rsidR="000B05FF" w:rsidRPr="005B61D3" w14:paraId="529FB641" w14:textId="77777777" w:rsidTr="00FC5896">
        <w:tc>
          <w:tcPr>
            <w:tcW w:w="2705" w:type="dxa"/>
          </w:tcPr>
          <w:p w14:paraId="30697AA0" w14:textId="39FCE6F3" w:rsidR="000B05FF" w:rsidRPr="001C3FD0" w:rsidRDefault="000B05FF" w:rsidP="00FC5896">
            <w:pPr>
              <w:spacing w:before="60"/>
              <w:rPr>
                <w:szCs w:val="22"/>
              </w:rPr>
            </w:pPr>
            <w:r>
              <w:lastRenderedPageBreak/>
              <w:t>Local IP Address</w:t>
            </w:r>
          </w:p>
        </w:tc>
        <w:tc>
          <w:tcPr>
            <w:tcW w:w="6295" w:type="dxa"/>
          </w:tcPr>
          <w:p w14:paraId="59920A3D" w14:textId="580CAC3C" w:rsidR="000B05FF" w:rsidRPr="00993449" w:rsidRDefault="00C60BB3" w:rsidP="00FC5896">
            <w:pPr>
              <w:spacing w:before="60"/>
              <w:rPr>
                <w:rFonts w:cs="Times New Roman"/>
                <w:b/>
                <w:szCs w:val="22"/>
              </w:rPr>
            </w:pPr>
            <w:r w:rsidRPr="00C60BB3">
              <w:rPr>
                <w:rFonts w:cs="Times New Roman"/>
              </w:rPr>
              <w:t xml:space="preserve">Select </w:t>
            </w:r>
            <w:r>
              <w:rPr>
                <w:rFonts w:cs="Times New Roman"/>
                <w:b/>
              </w:rPr>
              <w:t>192.168.50.1/24</w:t>
            </w:r>
          </w:p>
        </w:tc>
      </w:tr>
      <w:tr w:rsidR="000B05FF" w:rsidRPr="005B61D3" w14:paraId="6355B504" w14:textId="77777777" w:rsidTr="00FC5896">
        <w:tc>
          <w:tcPr>
            <w:tcW w:w="2705" w:type="dxa"/>
            <w:tcBorders>
              <w:bottom w:val="single" w:sz="4" w:space="0" w:color="000000" w:themeColor="text1"/>
            </w:tcBorders>
          </w:tcPr>
          <w:p w14:paraId="1634B4AF" w14:textId="00AA1393" w:rsidR="000B05FF" w:rsidRPr="001C3FD0" w:rsidRDefault="000B05FF" w:rsidP="00FC5896">
            <w:pPr>
              <w:spacing w:before="60"/>
              <w:rPr>
                <w:szCs w:val="22"/>
              </w:rPr>
            </w:pPr>
            <w:r>
              <w:t>Peer Type</w:t>
            </w:r>
          </w:p>
        </w:tc>
        <w:tc>
          <w:tcPr>
            <w:tcW w:w="6295" w:type="dxa"/>
            <w:tcBorders>
              <w:bottom w:val="single" w:sz="4" w:space="0" w:color="000000" w:themeColor="text1"/>
            </w:tcBorders>
          </w:tcPr>
          <w:p w14:paraId="7F044EF3" w14:textId="676A99EC" w:rsidR="000B05FF" w:rsidRPr="00993449" w:rsidRDefault="001A64D3" w:rsidP="00FC5896">
            <w:pPr>
              <w:spacing w:before="60"/>
              <w:rPr>
                <w:rFonts w:cs="Times New Roman"/>
                <w:b/>
                <w:szCs w:val="22"/>
              </w:rPr>
            </w:pPr>
            <w:r w:rsidRPr="00993449">
              <w:rPr>
                <w:rFonts w:cs="Times New Roman"/>
                <w:b/>
              </w:rPr>
              <w:t>s</w:t>
            </w:r>
            <w:r w:rsidR="000B05FF" w:rsidRPr="00993449">
              <w:rPr>
                <w:rFonts w:cs="Times New Roman"/>
                <w:b/>
              </w:rPr>
              <w:t>tatic</w:t>
            </w:r>
          </w:p>
        </w:tc>
      </w:tr>
      <w:tr w:rsidR="000B05FF" w:rsidRPr="005B61D3" w14:paraId="128BFAC3" w14:textId="77777777" w:rsidTr="00FC5896">
        <w:tc>
          <w:tcPr>
            <w:tcW w:w="2705" w:type="dxa"/>
            <w:tcBorders>
              <w:bottom w:val="single" w:sz="4" w:space="0" w:color="000000" w:themeColor="text1"/>
            </w:tcBorders>
          </w:tcPr>
          <w:p w14:paraId="6A0E344A" w14:textId="01DBE772" w:rsidR="000B05FF" w:rsidRPr="001C3FD0" w:rsidRDefault="000B05FF" w:rsidP="00FC5896">
            <w:pPr>
              <w:spacing w:before="60"/>
              <w:rPr>
                <w:szCs w:val="22"/>
              </w:rPr>
            </w:pPr>
            <w:r>
              <w:t>Peer IP Address</w:t>
            </w:r>
          </w:p>
        </w:tc>
        <w:tc>
          <w:tcPr>
            <w:tcW w:w="6295" w:type="dxa"/>
            <w:tcBorders>
              <w:bottom w:val="single" w:sz="4" w:space="0" w:color="000000" w:themeColor="text1"/>
            </w:tcBorders>
          </w:tcPr>
          <w:p w14:paraId="3DF8F2EB" w14:textId="4FC07160" w:rsidR="000B05FF" w:rsidRPr="00237752" w:rsidRDefault="00C60BB3" w:rsidP="001A64D3">
            <w:pPr>
              <w:spacing w:before="60"/>
              <w:rPr>
                <w:rFonts w:ascii="Courier New" w:hAnsi="Courier New" w:cs="Courier New"/>
                <w:szCs w:val="22"/>
              </w:rPr>
            </w:pPr>
            <w:r w:rsidRPr="00237752">
              <w:rPr>
                <w:rFonts w:ascii="Courier New" w:hAnsi="Courier New" w:cs="Courier New"/>
              </w:rPr>
              <w:t>192.168.50.10</w:t>
            </w:r>
          </w:p>
        </w:tc>
      </w:tr>
      <w:tr w:rsidR="000B05FF" w:rsidRPr="005B61D3" w14:paraId="36B15C7E" w14:textId="77777777" w:rsidTr="000040E1">
        <w:tc>
          <w:tcPr>
            <w:tcW w:w="2705" w:type="dxa"/>
          </w:tcPr>
          <w:p w14:paraId="4E40B8D9" w14:textId="45A8EC37" w:rsidR="000B05FF" w:rsidRPr="001C3FD0" w:rsidRDefault="000B05FF" w:rsidP="00FC5896">
            <w:pPr>
              <w:spacing w:before="60"/>
              <w:rPr>
                <w:szCs w:val="22"/>
              </w:rPr>
            </w:pPr>
            <w:r>
              <w:t>Pre-shared Key</w:t>
            </w:r>
          </w:p>
        </w:tc>
        <w:tc>
          <w:tcPr>
            <w:tcW w:w="6295" w:type="dxa"/>
          </w:tcPr>
          <w:p w14:paraId="24003300" w14:textId="09212648" w:rsidR="000B05FF" w:rsidRPr="001C3FD0" w:rsidRDefault="00C60BB3" w:rsidP="00FC5896">
            <w:pPr>
              <w:spacing w:before="60"/>
              <w:rPr>
                <w:rFonts w:asciiTheme="minorHAnsi" w:hAnsiTheme="minorHAnsi" w:cstheme="minorHAnsi"/>
                <w:szCs w:val="22"/>
              </w:rPr>
            </w:pPr>
            <w:r>
              <w:rPr>
                <w:rFonts w:ascii="Courier New" w:hAnsi="Courier New" w:cs="Courier New"/>
              </w:rPr>
              <w:t>paloalto</w:t>
            </w:r>
          </w:p>
        </w:tc>
      </w:tr>
    </w:tbl>
    <w:p w14:paraId="7A36FF65" w14:textId="7DFBAC59" w:rsidR="000040E1" w:rsidRDefault="000040E1" w:rsidP="00410B05">
      <w:pPr>
        <w:pStyle w:val="ListParagraph"/>
        <w:numPr>
          <w:ilvl w:val="0"/>
          <w:numId w:val="121"/>
        </w:numPr>
      </w:pPr>
      <w:r>
        <w:t xml:space="preserve">Click the </w:t>
      </w:r>
      <w:r>
        <w:rPr>
          <w:b/>
        </w:rPr>
        <w:t>Advanced Options</w:t>
      </w:r>
      <w:r w:rsidR="00D921B0">
        <w:t xml:space="preserve"> tab</w:t>
      </w:r>
      <w:r w:rsidR="00C60BB3">
        <w:t>.</w:t>
      </w:r>
    </w:p>
    <w:p w14:paraId="272712CB" w14:textId="1A3A7ABA" w:rsidR="00BB6247" w:rsidRDefault="0065664F" w:rsidP="00410B05">
      <w:pPr>
        <w:pStyle w:val="ListParagraph"/>
        <w:numPr>
          <w:ilvl w:val="0"/>
          <w:numId w:val="121"/>
        </w:numPr>
      </w:pPr>
      <w:r>
        <w:t>On</w:t>
      </w:r>
      <w:r w:rsidR="00BB6247">
        <w:t xml:space="preserve"> the </w:t>
      </w:r>
      <w:r w:rsidR="009539AB">
        <w:rPr>
          <w:b/>
        </w:rPr>
        <w:t>IKEv1</w:t>
      </w:r>
      <w:r w:rsidR="00273D09">
        <w:t xml:space="preserve"> sub</w:t>
      </w:r>
      <w:r w:rsidR="00BB6247">
        <w:t>tab configure the following:</w:t>
      </w:r>
    </w:p>
    <w:tbl>
      <w:tblPr>
        <w:tblStyle w:val="TableGrid"/>
        <w:tblW w:w="9000" w:type="dxa"/>
        <w:tblInd w:w="355" w:type="dxa"/>
        <w:tblLook w:val="04A0" w:firstRow="1" w:lastRow="0" w:firstColumn="1" w:lastColumn="0" w:noHBand="0" w:noVBand="1"/>
      </w:tblPr>
      <w:tblGrid>
        <w:gridCol w:w="2705"/>
        <w:gridCol w:w="6295"/>
      </w:tblGrid>
      <w:tr w:rsidR="00BB6247" w:rsidRPr="00733F7B" w14:paraId="3FED953C" w14:textId="77777777" w:rsidTr="00210929">
        <w:trPr>
          <w:trHeight w:val="269"/>
          <w:tblHeader/>
        </w:trPr>
        <w:tc>
          <w:tcPr>
            <w:tcW w:w="2705" w:type="dxa"/>
            <w:shd w:val="pct15" w:color="auto" w:fill="auto"/>
          </w:tcPr>
          <w:p w14:paraId="6819E8F2" w14:textId="77777777" w:rsidR="00BB6247" w:rsidRPr="001C3FD0" w:rsidRDefault="00BB6247" w:rsidP="00210929">
            <w:pPr>
              <w:spacing w:before="60"/>
              <w:rPr>
                <w:b/>
                <w:szCs w:val="22"/>
              </w:rPr>
            </w:pPr>
            <w:r w:rsidRPr="001C3FD0">
              <w:rPr>
                <w:b/>
                <w:szCs w:val="22"/>
              </w:rPr>
              <w:t>Parameter</w:t>
            </w:r>
          </w:p>
        </w:tc>
        <w:tc>
          <w:tcPr>
            <w:tcW w:w="6295" w:type="dxa"/>
            <w:shd w:val="pct15" w:color="auto" w:fill="auto"/>
          </w:tcPr>
          <w:p w14:paraId="450A8719" w14:textId="77777777" w:rsidR="00BB6247" w:rsidRPr="001C3FD0" w:rsidRDefault="00BB6247" w:rsidP="00210929">
            <w:pPr>
              <w:spacing w:before="60"/>
              <w:rPr>
                <w:rFonts w:asciiTheme="minorHAnsi" w:hAnsiTheme="minorHAnsi" w:cstheme="minorHAnsi"/>
                <w:b/>
                <w:szCs w:val="22"/>
              </w:rPr>
            </w:pPr>
            <w:r w:rsidRPr="001C3FD0">
              <w:rPr>
                <w:b/>
              </w:rPr>
              <w:t>Value</w:t>
            </w:r>
          </w:p>
        </w:tc>
      </w:tr>
      <w:tr w:rsidR="00BB6247" w:rsidRPr="005B61D3" w14:paraId="7CF0AC2A" w14:textId="77777777" w:rsidTr="00210929">
        <w:tc>
          <w:tcPr>
            <w:tcW w:w="2705" w:type="dxa"/>
            <w:tcBorders>
              <w:bottom w:val="single" w:sz="4" w:space="0" w:color="000000" w:themeColor="text1"/>
            </w:tcBorders>
          </w:tcPr>
          <w:p w14:paraId="6EA6320B" w14:textId="77777777" w:rsidR="00BB6247" w:rsidRPr="001C3FD0" w:rsidRDefault="00BB6247" w:rsidP="00210929">
            <w:pPr>
              <w:spacing w:before="60"/>
              <w:rPr>
                <w:szCs w:val="22"/>
              </w:rPr>
            </w:pPr>
            <w:r>
              <w:t>IKE Crypto Profile</w:t>
            </w:r>
          </w:p>
        </w:tc>
        <w:tc>
          <w:tcPr>
            <w:tcW w:w="6295" w:type="dxa"/>
            <w:tcBorders>
              <w:bottom w:val="single" w:sz="4" w:space="0" w:color="000000" w:themeColor="text1"/>
            </w:tcBorders>
          </w:tcPr>
          <w:p w14:paraId="78DACCD3" w14:textId="2444B264" w:rsidR="00BB6247" w:rsidRPr="00BB6247" w:rsidRDefault="00C60BB3" w:rsidP="00210929">
            <w:pPr>
              <w:spacing w:before="60"/>
              <w:rPr>
                <w:rFonts w:cs="Times New Roman"/>
                <w:b/>
                <w:szCs w:val="22"/>
              </w:rPr>
            </w:pPr>
            <w:r w:rsidRPr="00C60BB3">
              <w:rPr>
                <w:rFonts w:cs="Times New Roman"/>
              </w:rPr>
              <w:t>Select</w:t>
            </w:r>
            <w:r>
              <w:rPr>
                <w:rFonts w:cs="Times New Roman"/>
                <w:b/>
              </w:rPr>
              <w:t xml:space="preserve"> </w:t>
            </w:r>
            <w:r>
              <w:rPr>
                <w:noProof/>
              </w:rPr>
              <w:drawing>
                <wp:inline distT="0" distB="0" distL="0" distR="0" wp14:anchorId="7A7C76CC" wp14:editId="70AB0AE6">
                  <wp:extent cx="1397000" cy="254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18621" cy="257931"/>
                          </a:xfrm>
                          <a:prstGeom prst="rect">
                            <a:avLst/>
                          </a:prstGeom>
                        </pic:spPr>
                      </pic:pic>
                    </a:graphicData>
                  </a:graphic>
                </wp:inline>
              </w:drawing>
            </w:r>
          </w:p>
        </w:tc>
      </w:tr>
    </w:tbl>
    <w:p w14:paraId="1179C92A" w14:textId="7F7444AF" w:rsidR="00C60BB3" w:rsidRDefault="00C60BB3" w:rsidP="00410B05">
      <w:pPr>
        <w:pStyle w:val="ListParagraph"/>
        <w:numPr>
          <w:ilvl w:val="0"/>
          <w:numId w:val="121"/>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C60BB3" w:rsidRPr="00733F7B" w14:paraId="2C71E806" w14:textId="77777777" w:rsidTr="007468CB">
        <w:trPr>
          <w:trHeight w:val="269"/>
          <w:tblHeader/>
        </w:trPr>
        <w:tc>
          <w:tcPr>
            <w:tcW w:w="2705" w:type="dxa"/>
            <w:shd w:val="pct15" w:color="auto" w:fill="auto"/>
          </w:tcPr>
          <w:p w14:paraId="08271113" w14:textId="77777777" w:rsidR="00C60BB3" w:rsidRPr="001C3FD0" w:rsidRDefault="00C60BB3" w:rsidP="007468CB">
            <w:pPr>
              <w:spacing w:before="60"/>
              <w:rPr>
                <w:b/>
                <w:szCs w:val="22"/>
              </w:rPr>
            </w:pPr>
            <w:r w:rsidRPr="001C3FD0">
              <w:rPr>
                <w:b/>
                <w:szCs w:val="22"/>
              </w:rPr>
              <w:t>Parameter</w:t>
            </w:r>
          </w:p>
        </w:tc>
        <w:tc>
          <w:tcPr>
            <w:tcW w:w="6295" w:type="dxa"/>
            <w:shd w:val="pct15" w:color="auto" w:fill="auto"/>
          </w:tcPr>
          <w:p w14:paraId="5DC6BDF2" w14:textId="77777777" w:rsidR="00C60BB3" w:rsidRPr="001C3FD0" w:rsidRDefault="00C60BB3" w:rsidP="007468CB">
            <w:pPr>
              <w:spacing w:before="60"/>
              <w:rPr>
                <w:rFonts w:asciiTheme="minorHAnsi" w:hAnsiTheme="minorHAnsi" w:cstheme="minorHAnsi"/>
                <w:b/>
                <w:szCs w:val="22"/>
              </w:rPr>
            </w:pPr>
            <w:r w:rsidRPr="001C3FD0">
              <w:rPr>
                <w:b/>
              </w:rPr>
              <w:t>Value</w:t>
            </w:r>
          </w:p>
        </w:tc>
      </w:tr>
      <w:tr w:rsidR="00C60BB3" w:rsidRPr="005B61D3" w14:paraId="2D1AFF66" w14:textId="77777777" w:rsidTr="00C60BB3">
        <w:tc>
          <w:tcPr>
            <w:tcW w:w="2705" w:type="dxa"/>
          </w:tcPr>
          <w:p w14:paraId="28DEF25E" w14:textId="09C72070" w:rsidR="00C60BB3" w:rsidRPr="001C3FD0" w:rsidRDefault="00C60BB3" w:rsidP="007468CB">
            <w:pPr>
              <w:spacing w:before="60"/>
              <w:rPr>
                <w:szCs w:val="22"/>
              </w:rPr>
            </w:pPr>
            <w:r>
              <w:t>Name</w:t>
            </w:r>
          </w:p>
        </w:tc>
        <w:tc>
          <w:tcPr>
            <w:tcW w:w="6295" w:type="dxa"/>
          </w:tcPr>
          <w:p w14:paraId="0C04BEDE" w14:textId="2F57A072" w:rsidR="00C60BB3" w:rsidRPr="0065664F" w:rsidRDefault="00C60BB3" w:rsidP="007468CB">
            <w:pPr>
              <w:spacing w:before="60"/>
              <w:rPr>
                <w:rFonts w:ascii="Courier New" w:hAnsi="Courier New" w:cs="Courier New"/>
                <w:b/>
                <w:szCs w:val="22"/>
              </w:rPr>
            </w:pPr>
            <w:r w:rsidRPr="0065664F">
              <w:rPr>
                <w:rFonts w:ascii="Courier New" w:hAnsi="Courier New" w:cs="Courier New"/>
              </w:rPr>
              <w:t>AES256-DH2-SHA2</w:t>
            </w:r>
          </w:p>
        </w:tc>
      </w:tr>
      <w:tr w:rsidR="00C60BB3" w:rsidRPr="005B61D3" w14:paraId="05AD2A3F" w14:textId="77777777" w:rsidTr="00C60BB3">
        <w:tc>
          <w:tcPr>
            <w:tcW w:w="2705" w:type="dxa"/>
          </w:tcPr>
          <w:p w14:paraId="262B5203" w14:textId="3C870CCE" w:rsidR="00C60BB3" w:rsidRDefault="00C60BB3" w:rsidP="007468CB">
            <w:pPr>
              <w:spacing w:before="60"/>
            </w:pPr>
            <w:r>
              <w:t>DH Group</w:t>
            </w:r>
          </w:p>
        </w:tc>
        <w:tc>
          <w:tcPr>
            <w:tcW w:w="6295" w:type="dxa"/>
          </w:tcPr>
          <w:p w14:paraId="66F5FB0E" w14:textId="66260CE4" w:rsidR="00C60BB3" w:rsidRDefault="00C60BB3" w:rsidP="007468CB">
            <w:pPr>
              <w:spacing w:before="60"/>
              <w:rPr>
                <w:rFonts w:cs="Times New Roman"/>
              </w:rPr>
            </w:pPr>
            <w:r>
              <w:rPr>
                <w:rFonts w:cs="Times New Roman"/>
              </w:rPr>
              <w:t xml:space="preserve">Add </w:t>
            </w:r>
            <w:r w:rsidRPr="00C60BB3">
              <w:rPr>
                <w:rFonts w:cs="Times New Roman"/>
                <w:b/>
              </w:rPr>
              <w:t>Group 2</w:t>
            </w:r>
          </w:p>
        </w:tc>
      </w:tr>
      <w:tr w:rsidR="00C60BB3" w:rsidRPr="005B61D3" w14:paraId="70A93FB9" w14:textId="77777777" w:rsidTr="00C60BB3">
        <w:tc>
          <w:tcPr>
            <w:tcW w:w="2705" w:type="dxa"/>
          </w:tcPr>
          <w:p w14:paraId="63E2B66F" w14:textId="053A2BC4" w:rsidR="00C60BB3" w:rsidRDefault="00C60BB3" w:rsidP="007468CB">
            <w:pPr>
              <w:spacing w:before="60"/>
            </w:pPr>
            <w:r>
              <w:t>Authentication</w:t>
            </w:r>
          </w:p>
        </w:tc>
        <w:tc>
          <w:tcPr>
            <w:tcW w:w="6295" w:type="dxa"/>
          </w:tcPr>
          <w:p w14:paraId="0B7DB584" w14:textId="174E8FA0" w:rsidR="00C60BB3" w:rsidRDefault="00C60BB3" w:rsidP="007468CB">
            <w:pPr>
              <w:spacing w:before="60"/>
              <w:rPr>
                <w:rFonts w:cs="Times New Roman"/>
              </w:rPr>
            </w:pPr>
            <w:r>
              <w:rPr>
                <w:rFonts w:cs="Times New Roman"/>
              </w:rPr>
              <w:t xml:space="preserve">Add </w:t>
            </w:r>
            <w:r w:rsidRPr="00C60BB3">
              <w:rPr>
                <w:rFonts w:cs="Times New Roman"/>
                <w:b/>
              </w:rPr>
              <w:t>sha256</w:t>
            </w:r>
          </w:p>
        </w:tc>
      </w:tr>
      <w:tr w:rsidR="00C60BB3" w:rsidRPr="005B61D3" w14:paraId="34CA1EC1" w14:textId="77777777" w:rsidTr="007468CB">
        <w:tc>
          <w:tcPr>
            <w:tcW w:w="2705" w:type="dxa"/>
            <w:tcBorders>
              <w:bottom w:val="single" w:sz="4" w:space="0" w:color="000000" w:themeColor="text1"/>
            </w:tcBorders>
          </w:tcPr>
          <w:p w14:paraId="34BC2741" w14:textId="0B01FE5F" w:rsidR="00C60BB3" w:rsidRDefault="00C60BB3" w:rsidP="007468CB">
            <w:pPr>
              <w:spacing w:before="60"/>
            </w:pPr>
            <w:r>
              <w:t>Encryption</w:t>
            </w:r>
          </w:p>
        </w:tc>
        <w:tc>
          <w:tcPr>
            <w:tcW w:w="6295" w:type="dxa"/>
            <w:tcBorders>
              <w:bottom w:val="single" w:sz="4" w:space="0" w:color="000000" w:themeColor="text1"/>
            </w:tcBorders>
          </w:tcPr>
          <w:p w14:paraId="313AB8A3" w14:textId="39DDE56A" w:rsidR="00C60BB3" w:rsidRDefault="00C60BB3" w:rsidP="007468CB">
            <w:pPr>
              <w:spacing w:before="60"/>
              <w:rPr>
                <w:rFonts w:cs="Times New Roman"/>
              </w:rPr>
            </w:pPr>
            <w:r>
              <w:rPr>
                <w:rFonts w:cs="Times New Roman"/>
              </w:rPr>
              <w:t xml:space="preserve">Add </w:t>
            </w:r>
            <w:r w:rsidRPr="00C60BB3">
              <w:rPr>
                <w:rFonts w:cs="Times New Roman"/>
                <w:b/>
              </w:rPr>
              <w:t>aes-256-cbc</w:t>
            </w:r>
          </w:p>
        </w:tc>
      </w:tr>
    </w:tbl>
    <w:p w14:paraId="4499C308" w14:textId="77777777" w:rsidR="00BB6247" w:rsidRDefault="00BB6247" w:rsidP="00C60BB3"/>
    <w:p w14:paraId="70AE997E" w14:textId="06EEF31F" w:rsidR="00F95A0A" w:rsidRDefault="00F95A0A" w:rsidP="00410B05">
      <w:pPr>
        <w:pStyle w:val="ListParagraph"/>
        <w:numPr>
          <w:ilvl w:val="0"/>
          <w:numId w:val="121"/>
        </w:numPr>
      </w:pPr>
      <w:r>
        <w:t xml:space="preserve">Click </w:t>
      </w:r>
      <w:r w:rsidR="00BB6247" w:rsidRPr="00C60BB3">
        <w:rPr>
          <w:b/>
          <w:noProof/>
        </w:rPr>
        <w:t>OK</w:t>
      </w:r>
      <w:r w:rsidR="00354D40">
        <w:t xml:space="preserve"> </w:t>
      </w:r>
      <w:r w:rsidR="00C60BB3">
        <w:t>twice to</w:t>
      </w:r>
      <w:r w:rsidR="0065664F">
        <w:t xml:space="preserve"> close the IKE</w:t>
      </w:r>
      <w:r w:rsidR="00C60BB3">
        <w:t xml:space="preserve"> Crypto Profile and the IKE </w:t>
      </w:r>
      <w:r>
        <w:t>Gateway window.</w:t>
      </w:r>
    </w:p>
    <w:p w14:paraId="75437D1E" w14:textId="40998DFC" w:rsidR="00F95A0A" w:rsidRDefault="000C4C73" w:rsidP="00806478">
      <w:pPr>
        <w:pStyle w:val="Heading2"/>
      </w:pPr>
      <w:bookmarkStart w:id="161" w:name="_Toc474939188"/>
      <w:r>
        <w:t>11.</w:t>
      </w:r>
      <w:r w:rsidR="00A0730C">
        <w:t>3 C</w:t>
      </w:r>
      <w:r w:rsidR="00F95A0A">
        <w:t>reate an IPSec Crypto Profile</w:t>
      </w:r>
      <w:bookmarkEnd w:id="161"/>
    </w:p>
    <w:p w14:paraId="3923DBF7" w14:textId="341B0747" w:rsidR="00F95A0A" w:rsidRDefault="00D5386B" w:rsidP="00410B05">
      <w:pPr>
        <w:pStyle w:val="ListParagraph"/>
        <w:numPr>
          <w:ilvl w:val="0"/>
          <w:numId w:val="122"/>
        </w:numPr>
      </w:pPr>
      <w:r>
        <w:t xml:space="preserve">In the </w:t>
      </w:r>
      <w:r w:rsidRPr="00D109BA">
        <w:t>WebUI</w:t>
      </w:r>
      <w:r>
        <w:rPr>
          <w:u w:val="single"/>
        </w:rPr>
        <w:t xml:space="preserve"> </w:t>
      </w:r>
      <w:r w:rsidRPr="00D5386B">
        <w:t>select</w:t>
      </w:r>
      <w:r w:rsidR="00F95A0A">
        <w:t xml:space="preserve"> </w:t>
      </w:r>
      <w:r w:rsidR="00F95A0A" w:rsidRPr="00806478">
        <w:rPr>
          <w:b/>
        </w:rPr>
        <w:t>Network &gt; Network Profiles &gt; IPSec Crypto</w:t>
      </w:r>
      <w:r w:rsidR="00354D40">
        <w:t xml:space="preserve">. </w:t>
      </w:r>
      <w:r w:rsidR="00354D40">
        <w:rPr>
          <w:noProof/>
        </w:rPr>
        <w:drawing>
          <wp:inline distT="0" distB="0" distL="0" distR="0" wp14:anchorId="2A284A69" wp14:editId="66BB5597">
            <wp:extent cx="1181100" cy="1524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181100" cy="152400"/>
                    </a:xfrm>
                    <a:prstGeom prst="rect">
                      <a:avLst/>
                    </a:prstGeom>
                  </pic:spPr>
                </pic:pic>
              </a:graphicData>
            </a:graphic>
          </wp:inline>
        </w:drawing>
      </w:r>
    </w:p>
    <w:p w14:paraId="2FBA5425" w14:textId="5B4133EF" w:rsidR="00F95A0A" w:rsidRDefault="00F95A0A" w:rsidP="00410B05">
      <w:pPr>
        <w:pStyle w:val="ListParagraph"/>
        <w:numPr>
          <w:ilvl w:val="0"/>
          <w:numId w:val="122"/>
        </w:numPr>
      </w:pPr>
      <w:r>
        <w:t xml:space="preserve">Click </w:t>
      </w:r>
      <w:r w:rsidR="00303A8D">
        <w:rPr>
          <w:noProof/>
        </w:rPr>
        <w:drawing>
          <wp:inline distT="0" distB="0" distL="0" distR="0" wp14:anchorId="3A01A678" wp14:editId="6C5C15DE">
            <wp:extent cx="476250" cy="2381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303A8D">
        <w:t xml:space="preserve"> to </w:t>
      </w:r>
      <w:r w:rsidR="00D5386B">
        <w:t>open</w:t>
      </w:r>
      <w:r w:rsidR="00303A8D">
        <w:t xml:space="preserve"> the </w:t>
      </w:r>
      <w:r w:rsidRPr="00D5386B">
        <w:t>IPSec Crypto Profile</w:t>
      </w:r>
      <w:r>
        <w:t xml:space="preserve"> </w:t>
      </w:r>
      <w:r w:rsidR="00303A8D">
        <w:t xml:space="preserve">configuration </w:t>
      </w:r>
      <w:r>
        <w:t>window.</w:t>
      </w:r>
    </w:p>
    <w:p w14:paraId="22A5F95A" w14:textId="2A244E5B" w:rsidR="00303A8D" w:rsidRDefault="00303A8D" w:rsidP="00410B05">
      <w:pPr>
        <w:pStyle w:val="ListParagraph"/>
        <w:numPr>
          <w:ilvl w:val="0"/>
          <w:numId w:val="12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B05FF" w:rsidRPr="00733F7B" w14:paraId="5BC2B1DA" w14:textId="77777777" w:rsidTr="00FC5896">
        <w:trPr>
          <w:trHeight w:val="269"/>
          <w:tblHeader/>
        </w:trPr>
        <w:tc>
          <w:tcPr>
            <w:tcW w:w="2705" w:type="dxa"/>
            <w:shd w:val="pct15" w:color="auto" w:fill="auto"/>
          </w:tcPr>
          <w:p w14:paraId="335098C1" w14:textId="77777777" w:rsidR="000B05FF" w:rsidRPr="001C3FD0" w:rsidRDefault="000B05FF" w:rsidP="00FC5896">
            <w:pPr>
              <w:spacing w:before="60"/>
              <w:rPr>
                <w:b/>
                <w:szCs w:val="22"/>
              </w:rPr>
            </w:pPr>
            <w:r w:rsidRPr="001C3FD0">
              <w:rPr>
                <w:b/>
                <w:szCs w:val="22"/>
              </w:rPr>
              <w:t>Parameter</w:t>
            </w:r>
          </w:p>
        </w:tc>
        <w:tc>
          <w:tcPr>
            <w:tcW w:w="6295" w:type="dxa"/>
            <w:shd w:val="pct15" w:color="auto" w:fill="auto"/>
          </w:tcPr>
          <w:p w14:paraId="3600E7A0" w14:textId="77777777" w:rsidR="000B05FF" w:rsidRPr="001C3FD0" w:rsidRDefault="000B05FF" w:rsidP="00FC5896">
            <w:pPr>
              <w:spacing w:before="60"/>
              <w:rPr>
                <w:rFonts w:asciiTheme="minorHAnsi" w:hAnsiTheme="minorHAnsi" w:cstheme="minorHAnsi"/>
                <w:b/>
                <w:szCs w:val="22"/>
              </w:rPr>
            </w:pPr>
            <w:r w:rsidRPr="001C3FD0">
              <w:rPr>
                <w:b/>
              </w:rPr>
              <w:t>Value</w:t>
            </w:r>
          </w:p>
        </w:tc>
      </w:tr>
      <w:tr w:rsidR="000B05FF" w:rsidRPr="005B61D3" w14:paraId="7E961AF0" w14:textId="77777777" w:rsidTr="00FC5896">
        <w:tc>
          <w:tcPr>
            <w:tcW w:w="2705" w:type="dxa"/>
          </w:tcPr>
          <w:p w14:paraId="572DD209" w14:textId="77777777" w:rsidR="000B05FF" w:rsidRPr="001C3FD0" w:rsidRDefault="000B05FF" w:rsidP="00FC5896">
            <w:pPr>
              <w:spacing w:before="60"/>
              <w:rPr>
                <w:szCs w:val="22"/>
              </w:rPr>
            </w:pPr>
            <w:r>
              <w:t>Name</w:t>
            </w:r>
          </w:p>
        </w:tc>
        <w:tc>
          <w:tcPr>
            <w:tcW w:w="6295" w:type="dxa"/>
          </w:tcPr>
          <w:p w14:paraId="13DF74F2" w14:textId="467E7EFC" w:rsidR="000B05FF" w:rsidRPr="001C3FD0" w:rsidRDefault="000040E1" w:rsidP="00FC5896">
            <w:pPr>
              <w:spacing w:before="60"/>
              <w:rPr>
                <w:rFonts w:asciiTheme="minorHAnsi" w:hAnsiTheme="minorHAnsi" w:cstheme="minorHAnsi"/>
                <w:szCs w:val="22"/>
              </w:rPr>
            </w:pPr>
            <w:r>
              <w:rPr>
                <w:szCs w:val="22"/>
              </w:rPr>
              <w:t>AES256-SHA256</w:t>
            </w:r>
          </w:p>
        </w:tc>
      </w:tr>
      <w:tr w:rsidR="000B05FF" w:rsidRPr="005B61D3" w14:paraId="44240356" w14:textId="77777777" w:rsidTr="00FC5896">
        <w:tc>
          <w:tcPr>
            <w:tcW w:w="2705" w:type="dxa"/>
            <w:tcBorders>
              <w:bottom w:val="single" w:sz="4" w:space="0" w:color="000000" w:themeColor="text1"/>
            </w:tcBorders>
          </w:tcPr>
          <w:p w14:paraId="5F945DC6" w14:textId="4C9867FC" w:rsidR="000B05FF" w:rsidRPr="001C3FD0" w:rsidRDefault="000B05FF" w:rsidP="00FC5896">
            <w:pPr>
              <w:spacing w:before="60"/>
              <w:rPr>
                <w:szCs w:val="22"/>
              </w:rPr>
            </w:pPr>
            <w:r>
              <w:t>IPSec Protocol</w:t>
            </w:r>
          </w:p>
        </w:tc>
        <w:tc>
          <w:tcPr>
            <w:tcW w:w="6295" w:type="dxa"/>
            <w:tcBorders>
              <w:bottom w:val="single" w:sz="4" w:space="0" w:color="000000" w:themeColor="text1"/>
            </w:tcBorders>
          </w:tcPr>
          <w:p w14:paraId="59DE670B" w14:textId="2C3295F1" w:rsidR="000B05FF" w:rsidRPr="00D5386B" w:rsidRDefault="000B05FF" w:rsidP="00FC5896">
            <w:pPr>
              <w:spacing w:before="60"/>
              <w:rPr>
                <w:rFonts w:cs="Times New Roman"/>
                <w:b/>
                <w:szCs w:val="22"/>
              </w:rPr>
            </w:pPr>
            <w:r w:rsidRPr="00D5386B">
              <w:rPr>
                <w:rFonts w:cs="Times New Roman"/>
                <w:b/>
              </w:rPr>
              <w:t>ESP</w:t>
            </w:r>
          </w:p>
        </w:tc>
      </w:tr>
      <w:tr w:rsidR="000B05FF" w:rsidRPr="00143CCF" w14:paraId="07347417" w14:textId="77777777" w:rsidTr="00FC5896">
        <w:tc>
          <w:tcPr>
            <w:tcW w:w="2705" w:type="dxa"/>
          </w:tcPr>
          <w:p w14:paraId="34A0DB20" w14:textId="08F09C46" w:rsidR="000B05FF" w:rsidRPr="00143CCF" w:rsidRDefault="000B05FF" w:rsidP="00FC5896">
            <w:pPr>
              <w:spacing w:before="60"/>
            </w:pPr>
            <w:r>
              <w:t>Encryption</w:t>
            </w:r>
          </w:p>
        </w:tc>
        <w:tc>
          <w:tcPr>
            <w:tcW w:w="6295" w:type="dxa"/>
          </w:tcPr>
          <w:p w14:paraId="1A032F26" w14:textId="4CFFE014" w:rsidR="000B05FF" w:rsidRPr="00124FCB" w:rsidRDefault="00C60BB3" w:rsidP="00124FCB">
            <w:pPr>
              <w:spacing w:before="60"/>
            </w:pPr>
            <w:r w:rsidRPr="00143CCF">
              <w:t>Add</w:t>
            </w:r>
            <w:r w:rsidRPr="00124FCB">
              <w:t xml:space="preserve"> </w:t>
            </w:r>
            <w:r w:rsidR="000B05FF" w:rsidRPr="00143CCF">
              <w:rPr>
                <w:b/>
              </w:rPr>
              <w:t>aes-256-</w:t>
            </w:r>
            <w:r w:rsidR="00F1067B" w:rsidRPr="00143CCF">
              <w:rPr>
                <w:b/>
              </w:rPr>
              <w:t>cbc</w:t>
            </w:r>
          </w:p>
        </w:tc>
      </w:tr>
      <w:tr w:rsidR="000B05FF" w:rsidRPr="00143CCF" w14:paraId="42D249A7" w14:textId="77777777" w:rsidTr="00FC5896">
        <w:tc>
          <w:tcPr>
            <w:tcW w:w="2705" w:type="dxa"/>
            <w:tcBorders>
              <w:bottom w:val="single" w:sz="4" w:space="0" w:color="000000" w:themeColor="text1"/>
            </w:tcBorders>
          </w:tcPr>
          <w:p w14:paraId="02563B13" w14:textId="2564F6D1" w:rsidR="000B05FF" w:rsidRPr="00143CCF" w:rsidRDefault="000B05FF" w:rsidP="00FC5896">
            <w:pPr>
              <w:spacing w:before="60"/>
            </w:pPr>
            <w:r>
              <w:t>Authentication</w:t>
            </w:r>
          </w:p>
        </w:tc>
        <w:tc>
          <w:tcPr>
            <w:tcW w:w="6295" w:type="dxa"/>
            <w:tcBorders>
              <w:bottom w:val="single" w:sz="4" w:space="0" w:color="000000" w:themeColor="text1"/>
            </w:tcBorders>
          </w:tcPr>
          <w:p w14:paraId="4124FB87" w14:textId="590554B5" w:rsidR="000B05FF" w:rsidRPr="00124FCB" w:rsidRDefault="00C60BB3" w:rsidP="00124FCB">
            <w:pPr>
              <w:spacing w:before="60"/>
            </w:pPr>
            <w:r w:rsidRPr="00143CCF">
              <w:t>Add</w:t>
            </w:r>
            <w:r w:rsidRPr="00124FCB">
              <w:rPr>
                <w:szCs w:val="22"/>
              </w:rPr>
              <w:t xml:space="preserve"> </w:t>
            </w:r>
            <w:r w:rsidR="000B05FF" w:rsidRPr="00143CCF">
              <w:rPr>
                <w:b/>
              </w:rPr>
              <w:t>sha256</w:t>
            </w:r>
          </w:p>
        </w:tc>
      </w:tr>
      <w:tr w:rsidR="000B05FF" w:rsidRPr="005B61D3" w14:paraId="3DCD517D" w14:textId="77777777" w:rsidTr="00FC5896">
        <w:tc>
          <w:tcPr>
            <w:tcW w:w="2705" w:type="dxa"/>
            <w:tcBorders>
              <w:bottom w:val="single" w:sz="4" w:space="0" w:color="000000" w:themeColor="text1"/>
            </w:tcBorders>
          </w:tcPr>
          <w:p w14:paraId="57729DDE" w14:textId="65EA9686" w:rsidR="000B05FF" w:rsidRPr="001C3FD0" w:rsidRDefault="000B05FF" w:rsidP="00FC5896">
            <w:pPr>
              <w:spacing w:before="60"/>
              <w:rPr>
                <w:szCs w:val="22"/>
              </w:rPr>
            </w:pPr>
            <w:r>
              <w:t>DH Groups</w:t>
            </w:r>
          </w:p>
        </w:tc>
        <w:tc>
          <w:tcPr>
            <w:tcW w:w="6295" w:type="dxa"/>
            <w:tcBorders>
              <w:bottom w:val="single" w:sz="4" w:space="0" w:color="000000" w:themeColor="text1"/>
            </w:tcBorders>
          </w:tcPr>
          <w:p w14:paraId="631F2B4F" w14:textId="7EE1FA12" w:rsidR="000B05FF" w:rsidRPr="00D5386B" w:rsidRDefault="00C60BB3" w:rsidP="00FC5896">
            <w:pPr>
              <w:spacing w:before="60"/>
              <w:rPr>
                <w:rFonts w:cs="Times New Roman"/>
                <w:b/>
                <w:szCs w:val="22"/>
              </w:rPr>
            </w:pPr>
            <w:r>
              <w:rPr>
                <w:rFonts w:cs="Times New Roman"/>
              </w:rPr>
              <w:t>Select</w:t>
            </w:r>
            <w:r w:rsidRPr="00C60BB3">
              <w:rPr>
                <w:rFonts w:cs="Times New Roman"/>
              </w:rPr>
              <w:t xml:space="preserve"> </w:t>
            </w:r>
            <w:r w:rsidR="00D5386B" w:rsidRPr="00D5386B">
              <w:rPr>
                <w:rFonts w:cs="Times New Roman"/>
                <w:b/>
              </w:rPr>
              <w:t>group</w:t>
            </w:r>
            <w:r w:rsidR="00F1067B" w:rsidRPr="00D5386B">
              <w:rPr>
                <w:rFonts w:cs="Times New Roman"/>
                <w:b/>
              </w:rPr>
              <w:t>2</w:t>
            </w:r>
          </w:p>
        </w:tc>
      </w:tr>
    </w:tbl>
    <w:p w14:paraId="4E7510B7" w14:textId="2646F191" w:rsidR="00F95A0A" w:rsidRDefault="00F95A0A" w:rsidP="00410B05">
      <w:pPr>
        <w:pStyle w:val="ListParagraph"/>
        <w:numPr>
          <w:ilvl w:val="0"/>
          <w:numId w:val="122"/>
        </w:numPr>
      </w:pPr>
      <w:r>
        <w:t xml:space="preserve">Click </w:t>
      </w:r>
      <w:r w:rsidR="00D5386B" w:rsidRPr="00D5386B">
        <w:rPr>
          <w:b/>
          <w:noProof/>
        </w:rPr>
        <w:t>OK</w:t>
      </w:r>
      <w:r w:rsidR="00F1067B">
        <w:t xml:space="preserve"> t</w:t>
      </w:r>
      <w:r>
        <w:t xml:space="preserve">o close the IPSec Crypto Profile </w:t>
      </w:r>
      <w:r w:rsidR="00D5386B">
        <w:t xml:space="preserve">configuration </w:t>
      </w:r>
      <w:r>
        <w:t>window.</w:t>
      </w:r>
    </w:p>
    <w:p w14:paraId="7C0F2D05" w14:textId="7035910E" w:rsidR="00F95A0A" w:rsidRDefault="000C4C73" w:rsidP="00806478">
      <w:pPr>
        <w:pStyle w:val="Heading2"/>
      </w:pPr>
      <w:bookmarkStart w:id="162" w:name="_Toc474939189"/>
      <w:r>
        <w:lastRenderedPageBreak/>
        <w:t>11.</w:t>
      </w:r>
      <w:r w:rsidR="00A0730C">
        <w:t>4 C</w:t>
      </w:r>
      <w:r w:rsidR="00F95A0A">
        <w:t xml:space="preserve">onfigure the </w:t>
      </w:r>
      <w:r w:rsidR="00E92432">
        <w:t xml:space="preserve">IPsec </w:t>
      </w:r>
      <w:r w:rsidR="00F95A0A">
        <w:t>Tunnel</w:t>
      </w:r>
      <w:bookmarkEnd w:id="162"/>
    </w:p>
    <w:p w14:paraId="6D3F1246" w14:textId="4F400C43" w:rsidR="00F95A0A" w:rsidRDefault="00D5386B" w:rsidP="00410B05">
      <w:pPr>
        <w:pStyle w:val="ListParagraph"/>
        <w:numPr>
          <w:ilvl w:val="0"/>
          <w:numId w:val="123"/>
        </w:numPr>
      </w:pPr>
      <w:r>
        <w:t>In the WebUI s</w:t>
      </w:r>
      <w:r w:rsidR="00F95A0A">
        <w:t xml:space="preserve">elect </w:t>
      </w:r>
      <w:r w:rsidR="00124FCB">
        <w:rPr>
          <w:b/>
        </w:rPr>
        <w:t>Network &gt; IPS</w:t>
      </w:r>
      <w:r w:rsidR="00F95A0A" w:rsidRPr="00806478">
        <w:rPr>
          <w:b/>
        </w:rPr>
        <w:t>ec Tunnels</w:t>
      </w:r>
      <w:r w:rsidR="00F95A0A">
        <w:t>.</w:t>
      </w:r>
      <w:r w:rsidR="00006315" w:rsidRPr="00006315">
        <w:rPr>
          <w:noProof/>
        </w:rPr>
        <w:t xml:space="preserve"> </w:t>
      </w:r>
      <w:r w:rsidR="00006315">
        <w:rPr>
          <w:noProof/>
        </w:rPr>
        <w:drawing>
          <wp:inline distT="0" distB="0" distL="0" distR="0" wp14:anchorId="1191D346" wp14:editId="2262DF53">
            <wp:extent cx="885825" cy="1905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885825" cy="190500"/>
                    </a:xfrm>
                    <a:prstGeom prst="rect">
                      <a:avLst/>
                    </a:prstGeom>
                  </pic:spPr>
                </pic:pic>
              </a:graphicData>
            </a:graphic>
          </wp:inline>
        </w:drawing>
      </w:r>
    </w:p>
    <w:p w14:paraId="27ACF234" w14:textId="5FDA0049" w:rsidR="00F95A0A" w:rsidRDefault="00ED602A" w:rsidP="00410B05">
      <w:pPr>
        <w:pStyle w:val="ListParagraph"/>
        <w:numPr>
          <w:ilvl w:val="0"/>
          <w:numId w:val="123"/>
        </w:numPr>
      </w:pPr>
      <w:r>
        <w:t>C</w:t>
      </w:r>
      <w:r w:rsidR="00F95A0A">
        <w:t xml:space="preserve">lick </w:t>
      </w:r>
      <w:r w:rsidR="00006315">
        <w:rPr>
          <w:noProof/>
        </w:rPr>
        <w:drawing>
          <wp:inline distT="0" distB="0" distL="0" distR="0" wp14:anchorId="4A4B8272" wp14:editId="4DD83671">
            <wp:extent cx="476250" cy="2381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250" cy="238125"/>
                    </a:xfrm>
                    <a:prstGeom prst="rect">
                      <a:avLst/>
                    </a:prstGeom>
                  </pic:spPr>
                </pic:pic>
              </a:graphicData>
            </a:graphic>
          </wp:inline>
        </w:drawing>
      </w:r>
      <w:r w:rsidR="00006315">
        <w:t xml:space="preserve"> </w:t>
      </w:r>
      <w:r>
        <w:t xml:space="preserve">to define the </w:t>
      </w:r>
      <w:r w:rsidR="00E92432">
        <w:t xml:space="preserve">IPsec </w:t>
      </w:r>
      <w:r>
        <w:t>tunnel.</w:t>
      </w:r>
    </w:p>
    <w:p w14:paraId="0F5200C9" w14:textId="299E7274" w:rsidR="00ED602A" w:rsidRDefault="00ED602A" w:rsidP="00410B05">
      <w:pPr>
        <w:pStyle w:val="ListParagraph"/>
        <w:numPr>
          <w:ilvl w:val="0"/>
          <w:numId w:val="123"/>
        </w:numPr>
      </w:pPr>
      <w:r>
        <w:t xml:space="preserve">On the </w:t>
      </w:r>
      <w:r w:rsidRPr="00ED602A">
        <w:rPr>
          <w:b/>
        </w:rPr>
        <w:t>General</w:t>
      </w:r>
      <w:r>
        <w:t xml:space="preserve"> tab:</w:t>
      </w:r>
    </w:p>
    <w:tbl>
      <w:tblPr>
        <w:tblStyle w:val="TableGrid"/>
        <w:tblW w:w="9000" w:type="dxa"/>
        <w:tblInd w:w="355" w:type="dxa"/>
        <w:tblLook w:val="04A0" w:firstRow="1" w:lastRow="0" w:firstColumn="1" w:lastColumn="0" w:noHBand="0" w:noVBand="1"/>
      </w:tblPr>
      <w:tblGrid>
        <w:gridCol w:w="2705"/>
        <w:gridCol w:w="6295"/>
      </w:tblGrid>
      <w:tr w:rsidR="00165C7A" w:rsidRPr="00733F7B" w14:paraId="22499031" w14:textId="77777777" w:rsidTr="00FC5896">
        <w:trPr>
          <w:trHeight w:val="269"/>
          <w:tblHeader/>
        </w:trPr>
        <w:tc>
          <w:tcPr>
            <w:tcW w:w="2705" w:type="dxa"/>
            <w:shd w:val="pct15" w:color="auto" w:fill="auto"/>
          </w:tcPr>
          <w:p w14:paraId="5326697D" w14:textId="77777777" w:rsidR="00165C7A" w:rsidRPr="001C3FD0" w:rsidRDefault="00165C7A" w:rsidP="00FC5896">
            <w:pPr>
              <w:spacing w:before="60"/>
              <w:rPr>
                <w:b/>
                <w:szCs w:val="22"/>
              </w:rPr>
            </w:pPr>
            <w:r w:rsidRPr="001C3FD0">
              <w:rPr>
                <w:b/>
                <w:szCs w:val="22"/>
              </w:rPr>
              <w:t>Parameter</w:t>
            </w:r>
          </w:p>
        </w:tc>
        <w:tc>
          <w:tcPr>
            <w:tcW w:w="6295" w:type="dxa"/>
            <w:shd w:val="pct15" w:color="auto" w:fill="auto"/>
          </w:tcPr>
          <w:p w14:paraId="03A9C079" w14:textId="77777777" w:rsidR="00165C7A" w:rsidRPr="001C3FD0" w:rsidRDefault="00165C7A" w:rsidP="00FC5896">
            <w:pPr>
              <w:spacing w:before="60"/>
              <w:rPr>
                <w:rFonts w:asciiTheme="minorHAnsi" w:hAnsiTheme="minorHAnsi" w:cstheme="minorHAnsi"/>
                <w:b/>
                <w:szCs w:val="22"/>
              </w:rPr>
            </w:pPr>
            <w:r w:rsidRPr="001C3FD0">
              <w:rPr>
                <w:b/>
              </w:rPr>
              <w:t>Value</w:t>
            </w:r>
          </w:p>
        </w:tc>
      </w:tr>
      <w:tr w:rsidR="00165C7A" w:rsidRPr="005B61D3" w14:paraId="75FAF0A5" w14:textId="77777777" w:rsidTr="00FC5896">
        <w:tc>
          <w:tcPr>
            <w:tcW w:w="2705" w:type="dxa"/>
          </w:tcPr>
          <w:p w14:paraId="7B2D5E0C" w14:textId="77777777" w:rsidR="00165C7A" w:rsidRPr="001C3FD0" w:rsidRDefault="00165C7A" w:rsidP="00FC5896">
            <w:pPr>
              <w:spacing w:before="60"/>
              <w:rPr>
                <w:szCs w:val="22"/>
              </w:rPr>
            </w:pPr>
            <w:r>
              <w:t>Name</w:t>
            </w:r>
          </w:p>
        </w:tc>
        <w:tc>
          <w:tcPr>
            <w:tcW w:w="6295" w:type="dxa"/>
          </w:tcPr>
          <w:p w14:paraId="167DDFAF" w14:textId="165F9BDA" w:rsidR="00165C7A" w:rsidRPr="001C3FD0" w:rsidRDefault="00C60BB3" w:rsidP="00FC5896">
            <w:pPr>
              <w:spacing w:before="60"/>
              <w:rPr>
                <w:rFonts w:asciiTheme="minorHAnsi" w:hAnsiTheme="minorHAnsi" w:cstheme="minorHAnsi"/>
                <w:szCs w:val="22"/>
              </w:rPr>
            </w:pPr>
            <w:r>
              <w:rPr>
                <w:rFonts w:ascii="Courier New" w:hAnsi="Courier New" w:cs="Courier New"/>
              </w:rPr>
              <w:t>dmz</w:t>
            </w:r>
            <w:r w:rsidR="00A0730C">
              <w:rPr>
                <w:rFonts w:ascii="Courier New" w:hAnsi="Courier New" w:cs="Courier New"/>
              </w:rPr>
              <w:t>-tunnel</w:t>
            </w:r>
          </w:p>
        </w:tc>
      </w:tr>
      <w:tr w:rsidR="00165C7A" w:rsidRPr="005B61D3" w14:paraId="40BD5538" w14:textId="77777777" w:rsidTr="00FC5896">
        <w:tc>
          <w:tcPr>
            <w:tcW w:w="2705" w:type="dxa"/>
            <w:tcBorders>
              <w:bottom w:val="single" w:sz="4" w:space="0" w:color="000000" w:themeColor="text1"/>
            </w:tcBorders>
          </w:tcPr>
          <w:p w14:paraId="36EEF35C" w14:textId="34BF0E9F" w:rsidR="00165C7A" w:rsidRPr="001C3FD0" w:rsidRDefault="00165C7A" w:rsidP="00FC5896">
            <w:pPr>
              <w:spacing w:before="60"/>
              <w:rPr>
                <w:szCs w:val="22"/>
              </w:rPr>
            </w:pPr>
            <w:r>
              <w:t>Tunnel Interface</w:t>
            </w:r>
          </w:p>
        </w:tc>
        <w:tc>
          <w:tcPr>
            <w:tcW w:w="6295" w:type="dxa"/>
            <w:tcBorders>
              <w:bottom w:val="single" w:sz="4" w:space="0" w:color="000000" w:themeColor="text1"/>
            </w:tcBorders>
          </w:tcPr>
          <w:p w14:paraId="07FAEF5C" w14:textId="6962EFF1" w:rsidR="00165C7A" w:rsidRPr="00ED602A" w:rsidRDefault="00ED602A" w:rsidP="00A0730C">
            <w:pPr>
              <w:spacing w:before="60"/>
              <w:rPr>
                <w:rFonts w:cs="Times New Roman"/>
                <w:b/>
              </w:rPr>
            </w:pPr>
            <w:r w:rsidRPr="00ED602A">
              <w:rPr>
                <w:rFonts w:cs="Times New Roman"/>
                <w:b/>
              </w:rPr>
              <w:t>t</w:t>
            </w:r>
            <w:r w:rsidR="00D37AFD" w:rsidRPr="00ED602A">
              <w:rPr>
                <w:rFonts w:cs="Times New Roman"/>
                <w:b/>
              </w:rPr>
              <w:t>unnel</w:t>
            </w:r>
            <w:r w:rsidR="00A0730C" w:rsidRPr="00ED602A">
              <w:rPr>
                <w:rFonts w:cs="Times New Roman"/>
                <w:b/>
              </w:rPr>
              <w:t>.12</w:t>
            </w:r>
          </w:p>
        </w:tc>
      </w:tr>
      <w:tr w:rsidR="00165C7A" w:rsidRPr="005B61D3" w14:paraId="1BFC634B" w14:textId="77777777" w:rsidTr="00FC5896">
        <w:tc>
          <w:tcPr>
            <w:tcW w:w="2705" w:type="dxa"/>
          </w:tcPr>
          <w:p w14:paraId="3A7B130C" w14:textId="7868BB4E" w:rsidR="00165C7A" w:rsidRPr="001C3FD0" w:rsidRDefault="00165C7A" w:rsidP="00FC5896">
            <w:pPr>
              <w:spacing w:before="60"/>
              <w:rPr>
                <w:szCs w:val="22"/>
              </w:rPr>
            </w:pPr>
            <w:r>
              <w:t>Type</w:t>
            </w:r>
          </w:p>
        </w:tc>
        <w:tc>
          <w:tcPr>
            <w:tcW w:w="6295" w:type="dxa"/>
          </w:tcPr>
          <w:p w14:paraId="7C63CEAB" w14:textId="09401ADB" w:rsidR="00165C7A" w:rsidRPr="00ED602A" w:rsidRDefault="00165C7A" w:rsidP="00FC5896">
            <w:pPr>
              <w:spacing w:before="60"/>
              <w:rPr>
                <w:rFonts w:cs="Times New Roman"/>
                <w:b/>
              </w:rPr>
            </w:pPr>
            <w:r w:rsidRPr="00ED602A">
              <w:rPr>
                <w:rFonts w:cs="Times New Roman"/>
                <w:b/>
              </w:rPr>
              <w:t>Auto Key</w:t>
            </w:r>
          </w:p>
        </w:tc>
      </w:tr>
      <w:tr w:rsidR="00165C7A" w:rsidRPr="00143CCF" w14:paraId="5D8EE8FA" w14:textId="77777777" w:rsidTr="00FC5896">
        <w:tc>
          <w:tcPr>
            <w:tcW w:w="2705" w:type="dxa"/>
            <w:tcBorders>
              <w:bottom w:val="single" w:sz="4" w:space="0" w:color="000000" w:themeColor="text1"/>
            </w:tcBorders>
          </w:tcPr>
          <w:p w14:paraId="3C7A00C0" w14:textId="4308C51A" w:rsidR="00165C7A" w:rsidRPr="00143CCF" w:rsidRDefault="00165C7A" w:rsidP="00FC5896">
            <w:pPr>
              <w:spacing w:before="60"/>
            </w:pPr>
            <w:r>
              <w:t>IKE Gateway</w:t>
            </w:r>
          </w:p>
        </w:tc>
        <w:tc>
          <w:tcPr>
            <w:tcW w:w="6295" w:type="dxa"/>
            <w:tcBorders>
              <w:bottom w:val="single" w:sz="4" w:space="0" w:color="000000" w:themeColor="text1"/>
            </w:tcBorders>
          </w:tcPr>
          <w:p w14:paraId="38A2EDF0" w14:textId="4A072F9E" w:rsidR="00165C7A" w:rsidRPr="00143CCF" w:rsidRDefault="00C60BB3" w:rsidP="00124FCB">
            <w:pPr>
              <w:spacing w:before="60"/>
              <w:rPr>
                <w:b/>
              </w:rPr>
            </w:pPr>
            <w:r w:rsidRPr="00143CCF">
              <w:rPr>
                <w:b/>
              </w:rPr>
              <w:t>dmz</w:t>
            </w:r>
            <w:r w:rsidR="00A0730C" w:rsidRPr="00143CCF">
              <w:rPr>
                <w:b/>
              </w:rPr>
              <w:t>-</w:t>
            </w:r>
            <w:r w:rsidR="000040E1" w:rsidRPr="00143CCF">
              <w:rPr>
                <w:b/>
              </w:rPr>
              <w:t>ike-</w:t>
            </w:r>
            <w:r w:rsidR="00ED602A" w:rsidRPr="00143CCF">
              <w:rPr>
                <w:b/>
              </w:rPr>
              <w:t>gateway</w:t>
            </w:r>
          </w:p>
        </w:tc>
      </w:tr>
      <w:tr w:rsidR="00165C7A" w:rsidRPr="005B61D3" w14:paraId="5A65E2E6" w14:textId="77777777" w:rsidTr="009F232E">
        <w:tc>
          <w:tcPr>
            <w:tcW w:w="2705" w:type="dxa"/>
          </w:tcPr>
          <w:p w14:paraId="4E8CA206" w14:textId="6020C839" w:rsidR="00165C7A" w:rsidRPr="001C3FD0" w:rsidRDefault="00165C7A" w:rsidP="00FC5896">
            <w:pPr>
              <w:spacing w:before="60"/>
              <w:rPr>
                <w:szCs w:val="22"/>
              </w:rPr>
            </w:pPr>
            <w:r>
              <w:t>IPSec Crypto Profile</w:t>
            </w:r>
          </w:p>
        </w:tc>
        <w:tc>
          <w:tcPr>
            <w:tcW w:w="6295" w:type="dxa"/>
          </w:tcPr>
          <w:p w14:paraId="0430ACE8" w14:textId="79BD6708" w:rsidR="009F232E" w:rsidRPr="00ED602A" w:rsidRDefault="000040E1" w:rsidP="00FC5896">
            <w:pPr>
              <w:spacing w:before="60"/>
              <w:rPr>
                <w:rFonts w:cs="Times New Roman"/>
                <w:b/>
              </w:rPr>
            </w:pPr>
            <w:r w:rsidRPr="00ED602A">
              <w:rPr>
                <w:rFonts w:cs="Times New Roman"/>
                <w:b/>
              </w:rPr>
              <w:t>AES256-SHA256</w:t>
            </w:r>
          </w:p>
        </w:tc>
      </w:tr>
      <w:tr w:rsidR="00810BAA" w:rsidRPr="005B61D3" w14:paraId="50930A4C" w14:textId="77777777" w:rsidTr="009F232E">
        <w:tc>
          <w:tcPr>
            <w:tcW w:w="2705" w:type="dxa"/>
          </w:tcPr>
          <w:p w14:paraId="23ADA334" w14:textId="3BEF3763" w:rsidR="00810BAA" w:rsidRDefault="00810BAA" w:rsidP="00FC5896">
            <w:pPr>
              <w:spacing w:before="60"/>
            </w:pPr>
            <w:r>
              <w:t>Show Advanced Options</w:t>
            </w:r>
          </w:p>
        </w:tc>
        <w:tc>
          <w:tcPr>
            <w:tcW w:w="6295" w:type="dxa"/>
          </w:tcPr>
          <w:p w14:paraId="575AC70C" w14:textId="3B080CEE" w:rsidR="00810BAA" w:rsidRDefault="00810BAA" w:rsidP="00FC5896">
            <w:pPr>
              <w:spacing w:before="60"/>
              <w:rPr>
                <w:noProof/>
              </w:rPr>
            </w:pPr>
            <w:r>
              <w:rPr>
                <w:noProof/>
              </w:rPr>
              <w:t>Select the check box</w:t>
            </w:r>
          </w:p>
        </w:tc>
      </w:tr>
      <w:tr w:rsidR="00810BAA" w:rsidRPr="005B61D3" w14:paraId="15A20286" w14:textId="77777777" w:rsidTr="009F232E">
        <w:tc>
          <w:tcPr>
            <w:tcW w:w="2705" w:type="dxa"/>
          </w:tcPr>
          <w:p w14:paraId="4D8B2E92" w14:textId="3DFF86CD" w:rsidR="00810BAA" w:rsidRDefault="00810BAA" w:rsidP="00FC5896">
            <w:pPr>
              <w:spacing w:before="60"/>
            </w:pPr>
            <w:r>
              <w:t>Tunnel Monitor</w:t>
            </w:r>
          </w:p>
        </w:tc>
        <w:tc>
          <w:tcPr>
            <w:tcW w:w="6295" w:type="dxa"/>
          </w:tcPr>
          <w:p w14:paraId="6F867E23" w14:textId="446FF837" w:rsidR="00810BAA" w:rsidRDefault="00810BAA" w:rsidP="00FC5896">
            <w:pPr>
              <w:spacing w:before="60"/>
              <w:rPr>
                <w:noProof/>
              </w:rPr>
            </w:pPr>
            <w:r>
              <w:rPr>
                <w:noProof/>
              </w:rPr>
              <w:t>Select the check box</w:t>
            </w:r>
          </w:p>
        </w:tc>
      </w:tr>
      <w:tr w:rsidR="009F232E" w:rsidRPr="005B61D3" w14:paraId="247C1198" w14:textId="77777777" w:rsidTr="00FC5896">
        <w:tc>
          <w:tcPr>
            <w:tcW w:w="2705" w:type="dxa"/>
            <w:tcBorders>
              <w:bottom w:val="single" w:sz="4" w:space="0" w:color="000000" w:themeColor="text1"/>
            </w:tcBorders>
          </w:tcPr>
          <w:p w14:paraId="591BAEE2" w14:textId="5EFEA274" w:rsidR="009F232E" w:rsidRDefault="009F232E" w:rsidP="00FC5896">
            <w:pPr>
              <w:spacing w:before="60"/>
            </w:pPr>
            <w:r>
              <w:t>Destination IP</w:t>
            </w:r>
          </w:p>
        </w:tc>
        <w:tc>
          <w:tcPr>
            <w:tcW w:w="6295" w:type="dxa"/>
            <w:tcBorders>
              <w:bottom w:val="single" w:sz="4" w:space="0" w:color="000000" w:themeColor="text1"/>
            </w:tcBorders>
          </w:tcPr>
          <w:p w14:paraId="1610FB0E" w14:textId="155B2A4D" w:rsidR="009F232E" w:rsidRPr="00810BAA" w:rsidRDefault="00C60BB3" w:rsidP="00810BAA">
            <w:pPr>
              <w:spacing w:before="60"/>
              <w:rPr>
                <w:rFonts w:cs="Times New Roman"/>
                <w:noProof/>
              </w:rPr>
            </w:pPr>
            <w:r>
              <w:rPr>
                <w:rFonts w:ascii="Courier New" w:hAnsi="Courier New" w:cs="Courier New"/>
                <w:noProof/>
              </w:rPr>
              <w:t>172.16.2.11</w:t>
            </w:r>
          </w:p>
        </w:tc>
      </w:tr>
    </w:tbl>
    <w:p w14:paraId="6B343C66" w14:textId="77777777" w:rsidR="0039759C" w:rsidRDefault="00C60BB3" w:rsidP="00410B05">
      <w:pPr>
        <w:pStyle w:val="ListParagraph"/>
        <w:numPr>
          <w:ilvl w:val="0"/>
          <w:numId w:val="123"/>
        </w:numPr>
      </w:pPr>
      <w:r>
        <w:t xml:space="preserve">Click the </w:t>
      </w:r>
      <w:r>
        <w:rPr>
          <w:b/>
        </w:rPr>
        <w:t xml:space="preserve">Proxy </w:t>
      </w:r>
      <w:r w:rsidRPr="00C60BB3">
        <w:rPr>
          <w:b/>
        </w:rPr>
        <w:t>IDs</w:t>
      </w:r>
      <w:r w:rsidR="0039759C">
        <w:rPr>
          <w:b/>
        </w:rPr>
        <w:t xml:space="preserve"> </w:t>
      </w:r>
      <w:r w:rsidR="0039759C">
        <w:t xml:space="preserve">tab. </w:t>
      </w:r>
    </w:p>
    <w:p w14:paraId="6490AC02" w14:textId="1E96158F" w:rsidR="0039759C" w:rsidRDefault="0039759C" w:rsidP="00410B05">
      <w:pPr>
        <w:pStyle w:val="ListParagraph"/>
        <w:numPr>
          <w:ilvl w:val="0"/>
          <w:numId w:val="123"/>
        </w:numPr>
      </w:pPr>
      <w:r>
        <w:t xml:space="preserve">Click </w:t>
      </w:r>
      <w:r>
        <w:rPr>
          <w:b/>
        </w:rPr>
        <w:t>Add</w:t>
      </w:r>
      <w:r w:rsidR="009664E9">
        <w:t xml:space="preserve"> and</w:t>
      </w:r>
      <w:r>
        <w:rPr>
          <w:b/>
        </w:rPr>
        <w:t xml:space="preserve"> </w:t>
      </w:r>
      <w:r>
        <w:t>configure the following:</w:t>
      </w:r>
    </w:p>
    <w:tbl>
      <w:tblPr>
        <w:tblStyle w:val="TableGrid"/>
        <w:tblW w:w="9000" w:type="dxa"/>
        <w:tblInd w:w="355" w:type="dxa"/>
        <w:tblLook w:val="04A0" w:firstRow="1" w:lastRow="0" w:firstColumn="1" w:lastColumn="0" w:noHBand="0" w:noVBand="1"/>
      </w:tblPr>
      <w:tblGrid>
        <w:gridCol w:w="2705"/>
        <w:gridCol w:w="6295"/>
      </w:tblGrid>
      <w:tr w:rsidR="0039759C" w:rsidRPr="00733F7B" w14:paraId="02BC46EE" w14:textId="77777777" w:rsidTr="007468CB">
        <w:trPr>
          <w:trHeight w:val="269"/>
          <w:tblHeader/>
        </w:trPr>
        <w:tc>
          <w:tcPr>
            <w:tcW w:w="2705" w:type="dxa"/>
            <w:shd w:val="pct15" w:color="auto" w:fill="auto"/>
          </w:tcPr>
          <w:p w14:paraId="1D23C2A3" w14:textId="77777777" w:rsidR="0039759C" w:rsidRPr="001C3FD0" w:rsidRDefault="0039759C" w:rsidP="007468CB">
            <w:pPr>
              <w:spacing w:before="60"/>
              <w:rPr>
                <w:b/>
                <w:szCs w:val="22"/>
              </w:rPr>
            </w:pPr>
            <w:r w:rsidRPr="001C3FD0">
              <w:rPr>
                <w:b/>
                <w:szCs w:val="22"/>
              </w:rPr>
              <w:t>Parameter</w:t>
            </w:r>
          </w:p>
        </w:tc>
        <w:tc>
          <w:tcPr>
            <w:tcW w:w="6295" w:type="dxa"/>
            <w:shd w:val="pct15" w:color="auto" w:fill="auto"/>
          </w:tcPr>
          <w:p w14:paraId="7FEEAEFE" w14:textId="77777777" w:rsidR="0039759C" w:rsidRPr="001C3FD0" w:rsidRDefault="0039759C" w:rsidP="007468CB">
            <w:pPr>
              <w:spacing w:before="60"/>
              <w:rPr>
                <w:rFonts w:asciiTheme="minorHAnsi" w:hAnsiTheme="minorHAnsi" w:cstheme="minorHAnsi"/>
                <w:b/>
                <w:szCs w:val="22"/>
              </w:rPr>
            </w:pPr>
            <w:r w:rsidRPr="001C3FD0">
              <w:rPr>
                <w:b/>
              </w:rPr>
              <w:t>Value</w:t>
            </w:r>
          </w:p>
        </w:tc>
      </w:tr>
      <w:tr w:rsidR="0039759C" w:rsidRPr="005B61D3" w14:paraId="4B884E15" w14:textId="77777777" w:rsidTr="007468CB">
        <w:tc>
          <w:tcPr>
            <w:tcW w:w="2705" w:type="dxa"/>
          </w:tcPr>
          <w:p w14:paraId="0BF9C74B" w14:textId="75E3F6F5" w:rsidR="0039759C" w:rsidRPr="001C3FD0" w:rsidRDefault="0039759C" w:rsidP="007468CB">
            <w:pPr>
              <w:spacing w:before="60"/>
              <w:rPr>
                <w:szCs w:val="22"/>
              </w:rPr>
            </w:pPr>
            <w:r>
              <w:t>Proxy ID</w:t>
            </w:r>
          </w:p>
        </w:tc>
        <w:tc>
          <w:tcPr>
            <w:tcW w:w="6295" w:type="dxa"/>
          </w:tcPr>
          <w:p w14:paraId="085F4FE2" w14:textId="7CF31F7D" w:rsidR="0039759C" w:rsidRPr="001C3FD0" w:rsidRDefault="0039759C" w:rsidP="007468CB">
            <w:pPr>
              <w:spacing w:before="60"/>
              <w:rPr>
                <w:rFonts w:asciiTheme="minorHAnsi" w:hAnsiTheme="minorHAnsi" w:cstheme="minorHAnsi"/>
                <w:szCs w:val="22"/>
              </w:rPr>
            </w:pPr>
            <w:r>
              <w:rPr>
                <w:rFonts w:ascii="Courier New" w:hAnsi="Courier New" w:cs="Courier New"/>
              </w:rPr>
              <w:t>dmz—tunnel-network</w:t>
            </w:r>
          </w:p>
        </w:tc>
      </w:tr>
      <w:tr w:rsidR="0039759C" w:rsidRPr="005B61D3" w14:paraId="0DD8CE34" w14:textId="77777777" w:rsidTr="007468CB">
        <w:tc>
          <w:tcPr>
            <w:tcW w:w="2705" w:type="dxa"/>
            <w:tcBorders>
              <w:bottom w:val="single" w:sz="4" w:space="0" w:color="000000" w:themeColor="text1"/>
            </w:tcBorders>
          </w:tcPr>
          <w:p w14:paraId="47286707" w14:textId="460FB88E" w:rsidR="0039759C" w:rsidRPr="001C3FD0" w:rsidRDefault="0039759C" w:rsidP="007468CB">
            <w:pPr>
              <w:spacing w:before="60"/>
              <w:rPr>
                <w:szCs w:val="22"/>
              </w:rPr>
            </w:pPr>
            <w:r>
              <w:t>Local</w:t>
            </w:r>
          </w:p>
        </w:tc>
        <w:tc>
          <w:tcPr>
            <w:tcW w:w="6295" w:type="dxa"/>
            <w:tcBorders>
              <w:bottom w:val="single" w:sz="4" w:space="0" w:color="000000" w:themeColor="text1"/>
            </w:tcBorders>
          </w:tcPr>
          <w:p w14:paraId="740563F6" w14:textId="761FF0D3" w:rsidR="0039759C" w:rsidRPr="009664E9" w:rsidRDefault="0039759C" w:rsidP="007468CB">
            <w:pPr>
              <w:spacing w:before="60"/>
              <w:rPr>
                <w:rFonts w:ascii="Courier New" w:hAnsi="Courier New" w:cs="Courier New"/>
              </w:rPr>
            </w:pPr>
            <w:r w:rsidRPr="009664E9">
              <w:rPr>
                <w:rFonts w:ascii="Courier New" w:hAnsi="Courier New" w:cs="Courier New"/>
              </w:rPr>
              <w:t>172.16.2.0/24</w:t>
            </w:r>
          </w:p>
        </w:tc>
      </w:tr>
      <w:tr w:rsidR="0039759C" w:rsidRPr="005B61D3" w14:paraId="5207A4FF" w14:textId="77777777" w:rsidTr="007468CB">
        <w:tc>
          <w:tcPr>
            <w:tcW w:w="2705" w:type="dxa"/>
          </w:tcPr>
          <w:p w14:paraId="516B61DA" w14:textId="5110701E" w:rsidR="0039759C" w:rsidRPr="001C3FD0" w:rsidRDefault="0039759C" w:rsidP="007468CB">
            <w:pPr>
              <w:spacing w:before="60"/>
              <w:rPr>
                <w:szCs w:val="22"/>
              </w:rPr>
            </w:pPr>
            <w:r>
              <w:t>Remote</w:t>
            </w:r>
          </w:p>
        </w:tc>
        <w:tc>
          <w:tcPr>
            <w:tcW w:w="6295" w:type="dxa"/>
          </w:tcPr>
          <w:p w14:paraId="1F95D48B" w14:textId="412D037A" w:rsidR="0039759C" w:rsidRPr="009664E9" w:rsidRDefault="0039759C" w:rsidP="007468CB">
            <w:pPr>
              <w:spacing w:before="60"/>
              <w:rPr>
                <w:rFonts w:ascii="Courier New" w:hAnsi="Courier New" w:cs="Courier New"/>
              </w:rPr>
            </w:pPr>
            <w:r w:rsidRPr="009664E9">
              <w:rPr>
                <w:rFonts w:ascii="Courier New" w:hAnsi="Courier New" w:cs="Courier New"/>
              </w:rPr>
              <w:t>172.16.2.0/24</w:t>
            </w:r>
          </w:p>
        </w:tc>
      </w:tr>
    </w:tbl>
    <w:p w14:paraId="7853BD89" w14:textId="56B2692D" w:rsidR="00F95A0A" w:rsidRDefault="00F95A0A" w:rsidP="00410B05">
      <w:pPr>
        <w:pStyle w:val="ListParagraph"/>
        <w:numPr>
          <w:ilvl w:val="0"/>
          <w:numId w:val="123"/>
        </w:numPr>
      </w:pPr>
      <w:r w:rsidRPr="0039759C">
        <w:t>Click</w:t>
      </w:r>
      <w:r>
        <w:t xml:space="preserve"> </w:t>
      </w:r>
      <w:r w:rsidRPr="0028059B">
        <w:rPr>
          <w:b/>
        </w:rPr>
        <w:t>OK</w:t>
      </w:r>
      <w:r>
        <w:t xml:space="preserve"> </w:t>
      </w:r>
      <w:r w:rsidR="0039759C">
        <w:t xml:space="preserve">twice </w:t>
      </w:r>
      <w:r>
        <w:t xml:space="preserve">to close the </w:t>
      </w:r>
      <w:r w:rsidR="0039759C">
        <w:t xml:space="preserve">Proxy IDs and </w:t>
      </w:r>
      <w:r w:rsidR="00124FCB">
        <w:t>IPs</w:t>
      </w:r>
      <w:r>
        <w:t>ec Tunnel window</w:t>
      </w:r>
      <w:r w:rsidR="0039759C">
        <w:t>s</w:t>
      </w:r>
      <w:r w:rsidR="00273D09">
        <w:t>:</w:t>
      </w:r>
    </w:p>
    <w:p w14:paraId="2A78F7B5" w14:textId="3D9CB60A" w:rsidR="001357FD" w:rsidRDefault="0039759C" w:rsidP="001357FD">
      <w:pPr>
        <w:pStyle w:val="ListParagraph"/>
      </w:pPr>
      <w:r>
        <w:rPr>
          <w:noProof/>
        </w:rPr>
        <w:drawing>
          <wp:inline distT="0" distB="0" distL="0" distR="0" wp14:anchorId="400079CC" wp14:editId="61E19BEC">
            <wp:extent cx="5943600" cy="77597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775970"/>
                    </a:xfrm>
                    <a:prstGeom prst="rect">
                      <a:avLst/>
                    </a:prstGeom>
                  </pic:spPr>
                </pic:pic>
              </a:graphicData>
            </a:graphic>
          </wp:inline>
        </w:drawing>
      </w:r>
    </w:p>
    <w:p w14:paraId="7C7C6087" w14:textId="50A024B4" w:rsidR="001357FD" w:rsidRDefault="001357FD" w:rsidP="00410B05">
      <w:pPr>
        <w:pStyle w:val="ListParagraph"/>
        <w:numPr>
          <w:ilvl w:val="0"/>
          <w:numId w:val="123"/>
        </w:numPr>
      </w:pPr>
      <w:r>
        <w:rPr>
          <w:noProof/>
        </w:rPr>
        <w:drawing>
          <wp:inline distT="0" distB="0" distL="0" distR="0" wp14:anchorId="043AB465" wp14:editId="5B273F69">
            <wp:extent cx="628650" cy="219075"/>
            <wp:effectExtent l="0" t="0" r="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4BA75CC7" w14:textId="3E270ABC" w:rsidR="00F95A0A" w:rsidRDefault="000C4C73" w:rsidP="00D94A40">
      <w:pPr>
        <w:pStyle w:val="Heading2"/>
      </w:pPr>
      <w:bookmarkStart w:id="163" w:name="_Toc474939190"/>
      <w:r>
        <w:t>11.</w:t>
      </w:r>
      <w:r w:rsidR="001357FD">
        <w:t>5 T</w:t>
      </w:r>
      <w:r w:rsidR="00F95A0A">
        <w:t>est Connectivity</w:t>
      </w:r>
      <w:bookmarkEnd w:id="163"/>
    </w:p>
    <w:p w14:paraId="7BA11950" w14:textId="2EAAEE86" w:rsidR="00C77B16" w:rsidRDefault="0039759C" w:rsidP="00410B05">
      <w:pPr>
        <w:pStyle w:val="ListParagraph"/>
        <w:numPr>
          <w:ilvl w:val="0"/>
          <w:numId w:val="124"/>
        </w:numPr>
      </w:pPr>
      <w:r>
        <w:t>S</w:t>
      </w:r>
      <w:r w:rsidR="00F95A0A">
        <w:t xml:space="preserve">elect </w:t>
      </w:r>
      <w:r w:rsidR="00F95A0A" w:rsidRPr="00F95A0A">
        <w:rPr>
          <w:b/>
        </w:rPr>
        <w:t>Network &gt; IPSec Tunnels</w:t>
      </w:r>
      <w:r w:rsidR="00F95A0A">
        <w:t xml:space="preserve">. </w:t>
      </w:r>
      <w:r w:rsidR="00C77B16">
        <w:rPr>
          <w:noProof/>
        </w:rPr>
        <w:drawing>
          <wp:inline distT="0" distB="0" distL="0" distR="0" wp14:anchorId="0F30EAE9" wp14:editId="62B0B22D">
            <wp:extent cx="885825" cy="200025"/>
            <wp:effectExtent l="0" t="0" r="9525"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85825" cy="200025"/>
                    </a:xfrm>
                    <a:prstGeom prst="rect">
                      <a:avLst/>
                    </a:prstGeom>
                  </pic:spPr>
                </pic:pic>
              </a:graphicData>
            </a:graphic>
          </wp:inline>
        </w:drawing>
      </w:r>
    </w:p>
    <w:p w14:paraId="6E9F0AF1" w14:textId="386EFDC3" w:rsidR="00F95A0A" w:rsidRDefault="00F95A0A" w:rsidP="00124FCB">
      <w:pPr>
        <w:ind w:left="360"/>
      </w:pPr>
      <w:r>
        <w:t xml:space="preserve">Notice that the Status </w:t>
      </w:r>
      <w:r w:rsidR="00803FDB">
        <w:t>column indicator</w:t>
      </w:r>
      <w:r>
        <w:t xml:space="preserve"> on the VPN tunnel </w:t>
      </w:r>
      <w:r w:rsidR="00803FDB">
        <w:t>might be</w:t>
      </w:r>
      <w:r>
        <w:t xml:space="preserve"> red.</w:t>
      </w:r>
    </w:p>
    <w:p w14:paraId="01B7E053" w14:textId="15FF1B94" w:rsidR="00F95A0A" w:rsidRDefault="00F95A0A" w:rsidP="00410B05">
      <w:pPr>
        <w:pStyle w:val="ListParagraph"/>
        <w:numPr>
          <w:ilvl w:val="0"/>
          <w:numId w:val="124"/>
        </w:numPr>
      </w:pPr>
      <w:r>
        <w:lastRenderedPageBreak/>
        <w:t>Refresh</w:t>
      </w:r>
      <w:r w:rsidR="00C77B16">
        <w:t xml:space="preserve"> </w:t>
      </w:r>
      <w:r w:rsidR="00C77B16">
        <w:rPr>
          <w:noProof/>
        </w:rPr>
        <w:drawing>
          <wp:inline distT="0" distB="0" distL="0" distR="0" wp14:anchorId="63A27F9B" wp14:editId="6C0648C1">
            <wp:extent cx="219075" cy="200025"/>
            <wp:effectExtent l="0" t="0" r="9525"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19075" cy="200025"/>
                    </a:xfrm>
                    <a:prstGeom prst="rect">
                      <a:avLst/>
                    </a:prstGeom>
                  </pic:spPr>
                </pic:pic>
              </a:graphicData>
            </a:graphic>
          </wp:inline>
        </w:drawing>
      </w:r>
      <w:r>
        <w:t xml:space="preserve"> the </w:t>
      </w:r>
      <w:r w:rsidRPr="00F95A0A">
        <w:rPr>
          <w:b/>
        </w:rPr>
        <w:t>Network &gt; IPSec Tunnels</w:t>
      </w:r>
      <w:r w:rsidR="00803FDB">
        <w:t xml:space="preserve"> page. The Status column indicator is</w:t>
      </w:r>
      <w:r w:rsidR="00273D09">
        <w:t xml:space="preserve"> now green:</w:t>
      </w:r>
    </w:p>
    <w:p w14:paraId="06CC6603" w14:textId="7E26EAF0" w:rsidR="00EA45A7" w:rsidRDefault="0039759C" w:rsidP="00EA45A7">
      <w:pPr>
        <w:pStyle w:val="ListParagraph"/>
      </w:pPr>
      <w:r>
        <w:rPr>
          <w:noProof/>
        </w:rPr>
        <w:drawing>
          <wp:inline distT="0" distB="0" distL="0" distR="0" wp14:anchorId="360FF3FF" wp14:editId="1545E2FA">
            <wp:extent cx="5943600" cy="4495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49580"/>
                    </a:xfrm>
                    <a:prstGeom prst="rect">
                      <a:avLst/>
                    </a:prstGeom>
                  </pic:spPr>
                </pic:pic>
              </a:graphicData>
            </a:graphic>
          </wp:inline>
        </w:drawing>
      </w:r>
    </w:p>
    <w:p w14:paraId="0625734C" w14:textId="26603D4C" w:rsidR="00F95A0A" w:rsidRDefault="00F95A0A" w:rsidP="00410B05">
      <w:pPr>
        <w:pStyle w:val="ListParagraph"/>
        <w:numPr>
          <w:ilvl w:val="0"/>
          <w:numId w:val="124"/>
        </w:numPr>
      </w:pPr>
      <w:r>
        <w:t xml:space="preserve">Select </w:t>
      </w:r>
      <w:r w:rsidRPr="00F95A0A">
        <w:rPr>
          <w:b/>
        </w:rPr>
        <w:t xml:space="preserve">Monitor &gt; </w:t>
      </w:r>
      <w:r w:rsidR="00782115">
        <w:rPr>
          <w:b/>
        </w:rPr>
        <w:t xml:space="preserve">Logs &gt; </w:t>
      </w:r>
      <w:r w:rsidR="009F232E">
        <w:rPr>
          <w:b/>
        </w:rPr>
        <w:t>System</w:t>
      </w:r>
      <w:r>
        <w:t>.</w:t>
      </w:r>
      <w:r w:rsidR="00C77B16" w:rsidRPr="00C77B16">
        <w:rPr>
          <w:noProof/>
        </w:rPr>
        <w:t xml:space="preserve"> </w:t>
      </w:r>
      <w:r w:rsidR="009F232E">
        <w:rPr>
          <w:noProof/>
        </w:rPr>
        <w:drawing>
          <wp:inline distT="0" distB="0" distL="0" distR="0" wp14:anchorId="4AE59B0B" wp14:editId="6579DD12">
            <wp:extent cx="704850" cy="19050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04850" cy="190500"/>
                    </a:xfrm>
                    <a:prstGeom prst="rect">
                      <a:avLst/>
                    </a:prstGeom>
                  </pic:spPr>
                </pic:pic>
              </a:graphicData>
            </a:graphic>
          </wp:inline>
        </w:drawing>
      </w:r>
    </w:p>
    <w:p w14:paraId="2F124058" w14:textId="1115D3FD" w:rsidR="009F232E" w:rsidRDefault="009F232E" w:rsidP="00410B05">
      <w:pPr>
        <w:pStyle w:val="ListParagraph"/>
        <w:numPr>
          <w:ilvl w:val="0"/>
          <w:numId w:val="124"/>
        </w:numPr>
      </w:pPr>
      <w:r>
        <w:rPr>
          <w:noProof/>
        </w:rPr>
        <w:t>Review the VPN log</w:t>
      </w:r>
      <w:r w:rsidR="00273D09">
        <w:rPr>
          <w:noProof/>
        </w:rPr>
        <w:t xml:space="preserve"> entries:</w:t>
      </w:r>
    </w:p>
    <w:p w14:paraId="3D46A248" w14:textId="4610DBD5" w:rsidR="009F232E" w:rsidRDefault="0039759C" w:rsidP="009F232E">
      <w:pPr>
        <w:pStyle w:val="ListParagraph"/>
      </w:pPr>
      <w:r>
        <w:rPr>
          <w:noProof/>
        </w:rPr>
        <w:drawing>
          <wp:inline distT="0" distB="0" distL="0" distR="0" wp14:anchorId="0FCE5293" wp14:editId="5CD9F62B">
            <wp:extent cx="5943600" cy="12452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1245235"/>
                    </a:xfrm>
                    <a:prstGeom prst="rect">
                      <a:avLst/>
                    </a:prstGeom>
                  </pic:spPr>
                </pic:pic>
              </a:graphicData>
            </a:graphic>
          </wp:inline>
        </w:drawing>
      </w:r>
    </w:p>
    <w:p w14:paraId="3A08AA6E" w14:textId="325C357A" w:rsidR="009F232E" w:rsidRDefault="009F232E" w:rsidP="00410B05">
      <w:pPr>
        <w:pStyle w:val="ListParagraph"/>
        <w:numPr>
          <w:ilvl w:val="0"/>
          <w:numId w:val="124"/>
        </w:numPr>
      </w:pPr>
      <w:r>
        <w:t xml:space="preserve">On the </w:t>
      </w:r>
      <w:r w:rsidR="00782115">
        <w:t xml:space="preserve">Windows </w:t>
      </w:r>
      <w:r w:rsidR="00D109BA">
        <w:t>desktop</w:t>
      </w:r>
      <w:r w:rsidR="00273D09">
        <w:t>,</w:t>
      </w:r>
      <w:r w:rsidR="00D109BA">
        <w:t xml:space="preserve"> launch </w:t>
      </w:r>
      <w:r w:rsidR="00D109BA" w:rsidRPr="00273D09">
        <w:rPr>
          <w:b/>
        </w:rPr>
        <w:t>PuTTY</w:t>
      </w:r>
      <w:r w:rsidR="00D109BA">
        <w:t>,</w:t>
      </w:r>
      <w:r>
        <w:t xml:space="preserve"> double-click </w:t>
      </w:r>
      <w:r w:rsidRPr="00782115">
        <w:rPr>
          <w:rFonts w:cs="Times New Roman"/>
          <w:b/>
        </w:rPr>
        <w:t>firewall-management</w:t>
      </w:r>
      <w:r w:rsidR="00D109BA" w:rsidRPr="00D109BA">
        <w:rPr>
          <w:rFonts w:cs="Times New Roman"/>
        </w:rPr>
        <w:t>, and log in to the firewall</w:t>
      </w:r>
      <w:r w:rsidR="00D109BA" w:rsidRPr="00124FCB">
        <w:rPr>
          <w:rFonts w:cs="Times New Roman"/>
        </w:rPr>
        <w:t>.</w:t>
      </w:r>
    </w:p>
    <w:p w14:paraId="1A3BAB70" w14:textId="4727F220" w:rsidR="00F95A0A" w:rsidRDefault="00E12A48" w:rsidP="00410B05">
      <w:pPr>
        <w:pStyle w:val="ListParagraph"/>
        <w:numPr>
          <w:ilvl w:val="0"/>
          <w:numId w:val="124"/>
        </w:numPr>
      </w:pPr>
      <w:r>
        <w:t>After the VPN tunnel is</w:t>
      </w:r>
      <w:r w:rsidR="00D109BA">
        <w:t xml:space="preserve"> connected</w:t>
      </w:r>
      <w:r w:rsidR="00273D09">
        <w:t>,</w:t>
      </w:r>
      <w:r w:rsidR="00732EB6">
        <w:t xml:space="preserve"> </w:t>
      </w:r>
      <w:r>
        <w:t>type</w:t>
      </w:r>
      <w:r w:rsidR="00732EB6">
        <w:t xml:space="preserve"> the following </w:t>
      </w:r>
      <w:r w:rsidR="00D109BA">
        <w:t xml:space="preserve">CLI </w:t>
      </w:r>
      <w:r w:rsidR="00732EB6">
        <w:t>commands</w:t>
      </w:r>
      <w:r w:rsidR="00B91501">
        <w:t xml:space="preserve"> and observe the output</w:t>
      </w:r>
      <w:r w:rsidR="00732EB6">
        <w:t>:</w:t>
      </w:r>
    </w:p>
    <w:p w14:paraId="7E2CB1A3" w14:textId="77777777" w:rsidR="00F95A0A" w:rsidRPr="00F95A0A" w:rsidRDefault="00F95A0A" w:rsidP="00F95A0A">
      <w:pPr>
        <w:ind w:left="720"/>
        <w:rPr>
          <w:rFonts w:ascii="Courier New" w:hAnsi="Courier New" w:cs="Courier New"/>
        </w:rPr>
      </w:pPr>
      <w:r w:rsidRPr="00F95A0A">
        <w:rPr>
          <w:rFonts w:ascii="Courier New" w:hAnsi="Courier New" w:cs="Courier New"/>
        </w:rPr>
        <w:t xml:space="preserve">show vpn ike-sa </w:t>
      </w:r>
    </w:p>
    <w:p w14:paraId="13A7C523" w14:textId="0B53C176" w:rsidR="00F95A0A" w:rsidRPr="00F95A0A" w:rsidRDefault="00F95A0A" w:rsidP="00F95A0A">
      <w:pPr>
        <w:ind w:left="720"/>
        <w:rPr>
          <w:rFonts w:ascii="Courier New" w:hAnsi="Courier New" w:cs="Courier New"/>
        </w:rPr>
      </w:pPr>
      <w:r w:rsidRPr="00F95A0A">
        <w:rPr>
          <w:rFonts w:ascii="Courier New" w:hAnsi="Courier New" w:cs="Courier New"/>
        </w:rPr>
        <w:t xml:space="preserve">show vpn ipsec-sa tunnel </w:t>
      </w:r>
      <w:r w:rsidR="0039759C">
        <w:rPr>
          <w:rFonts w:ascii="Courier New" w:hAnsi="Courier New" w:cs="Courier New"/>
        </w:rPr>
        <w:t>dmz</w:t>
      </w:r>
      <w:r w:rsidR="007354CC">
        <w:rPr>
          <w:rFonts w:ascii="Courier New" w:hAnsi="Courier New" w:cs="Courier New"/>
        </w:rPr>
        <w:t>-tunnel</w:t>
      </w:r>
      <w:r w:rsidR="00BF40B4">
        <w:rPr>
          <w:rFonts w:ascii="Courier New" w:hAnsi="Courier New" w:cs="Courier New"/>
        </w:rPr>
        <w:t>-network</w:t>
      </w:r>
    </w:p>
    <w:p w14:paraId="26427A33" w14:textId="60754E85" w:rsidR="00F95A0A" w:rsidRPr="00F95A0A" w:rsidRDefault="00F95A0A" w:rsidP="00F95A0A">
      <w:pPr>
        <w:ind w:left="720"/>
        <w:rPr>
          <w:rFonts w:ascii="Courier New" w:hAnsi="Courier New" w:cs="Courier New"/>
        </w:rPr>
      </w:pPr>
      <w:r w:rsidRPr="00F95A0A">
        <w:rPr>
          <w:rFonts w:ascii="Courier New" w:hAnsi="Courier New" w:cs="Courier New"/>
        </w:rPr>
        <w:t xml:space="preserve">show vpn flow name </w:t>
      </w:r>
      <w:r w:rsidR="0039759C">
        <w:rPr>
          <w:rFonts w:ascii="Courier New" w:hAnsi="Courier New" w:cs="Courier New"/>
        </w:rPr>
        <w:t>dmz</w:t>
      </w:r>
      <w:r w:rsidR="007354CC">
        <w:rPr>
          <w:rFonts w:ascii="Courier New" w:hAnsi="Courier New" w:cs="Courier New"/>
        </w:rPr>
        <w:t>-tunnel</w:t>
      </w:r>
      <w:r w:rsidRPr="00F95A0A">
        <w:rPr>
          <w:rFonts w:ascii="Courier New" w:hAnsi="Courier New" w:cs="Courier New"/>
        </w:rPr>
        <w:t xml:space="preserve"> </w:t>
      </w:r>
    </w:p>
    <w:p w14:paraId="2230CFB9" w14:textId="77777777" w:rsidR="00F95A0A" w:rsidRDefault="00F95A0A" w:rsidP="00F95A0A">
      <w:pPr>
        <w:ind w:left="720"/>
      </w:pPr>
      <w:r w:rsidRPr="00F95A0A">
        <w:rPr>
          <w:rFonts w:ascii="Courier New" w:hAnsi="Courier New" w:cs="Courier New"/>
        </w:rPr>
        <w:t xml:space="preserve">show running tunnel flow </w:t>
      </w:r>
    </w:p>
    <w:p w14:paraId="005408CC" w14:textId="77777777" w:rsidR="00F95A0A" w:rsidRDefault="00F95A0A" w:rsidP="00DF1992">
      <w:pPr>
        <w:jc w:val="center"/>
      </w:pPr>
      <w:r w:rsidRPr="00C03BC8">
        <w:rPr>
          <w:noProof/>
        </w:rPr>
        <w:drawing>
          <wp:inline distT="0" distB="0" distL="0" distR="0" wp14:anchorId="2B74343A" wp14:editId="240453B6">
            <wp:extent cx="1352550" cy="1357468"/>
            <wp:effectExtent l="0" t="0" r="0" b="0"/>
            <wp:docPr id="33"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32E23767" w14:textId="0105E85B" w:rsidR="00F95A0A" w:rsidRDefault="00F95A0A" w:rsidP="00DF1992">
      <w:pPr>
        <w:jc w:val="center"/>
      </w:pPr>
      <w:r>
        <w:t>Stop.</w:t>
      </w:r>
      <w:r w:rsidR="00CF57C1">
        <w:t xml:space="preserve"> This is the end of the Site-to-</w:t>
      </w:r>
      <w:r>
        <w:t xml:space="preserve">Site VPN lab. </w:t>
      </w:r>
    </w:p>
    <w:p w14:paraId="0F9D71EC" w14:textId="5B620583" w:rsidR="001E455A" w:rsidRDefault="000C4C73" w:rsidP="001E455A">
      <w:pPr>
        <w:pStyle w:val="Heading1"/>
        <w:pageBreakBefore/>
      </w:pPr>
      <w:bookmarkStart w:id="164" w:name="_Toc474939191"/>
      <w:r>
        <w:lastRenderedPageBreak/>
        <w:t>12.</w:t>
      </w:r>
      <w:r w:rsidR="009D7B9B">
        <w:t xml:space="preserve"> Lab</w:t>
      </w:r>
      <w:r w:rsidR="001E455A">
        <w:t xml:space="preserve">: </w:t>
      </w:r>
      <w:r w:rsidR="00C02FD1">
        <w:t>Monitor</w:t>
      </w:r>
      <w:r w:rsidR="004A5CF0">
        <w:t>ing</w:t>
      </w:r>
      <w:r w:rsidR="001E455A">
        <w:t xml:space="preserve"> and Reporting</w:t>
      </w:r>
      <w:bookmarkEnd w:id="164"/>
    </w:p>
    <w:p w14:paraId="6C0CFA9E" w14:textId="77777777" w:rsidR="00247E0B" w:rsidRDefault="00247E0B" w:rsidP="00247E0B">
      <w:pPr>
        <w:pStyle w:val="Heading2"/>
      </w:pPr>
      <w:bookmarkStart w:id="165" w:name="_Toc474939192"/>
      <w:r>
        <w:t>Lab Objectives</w:t>
      </w:r>
      <w:bookmarkEnd w:id="165"/>
    </w:p>
    <w:p w14:paraId="48F77A21" w14:textId="465E4D84" w:rsidR="00247E0B" w:rsidRDefault="00112F9C" w:rsidP="00410B05">
      <w:pPr>
        <w:pStyle w:val="ListParagraph"/>
        <w:numPr>
          <w:ilvl w:val="0"/>
          <w:numId w:val="145"/>
        </w:numPr>
      </w:pPr>
      <w:r>
        <w:t>Explore the Session Browser, App</w:t>
      </w:r>
      <w:r w:rsidR="00273D09">
        <w:t>-</w:t>
      </w:r>
      <w:r>
        <w:t>Scope</w:t>
      </w:r>
      <w:r w:rsidR="00273D09">
        <w:t>,</w:t>
      </w:r>
      <w:r>
        <w:t xml:space="preserve"> and Application Command Center (ACC)</w:t>
      </w:r>
      <w:r w:rsidR="00247E0B">
        <w:t>.</w:t>
      </w:r>
    </w:p>
    <w:p w14:paraId="2FC8E451" w14:textId="1C670BA4" w:rsidR="00112F9C" w:rsidRDefault="00AF6E93" w:rsidP="00410B05">
      <w:pPr>
        <w:pStyle w:val="ListParagraph"/>
        <w:numPr>
          <w:ilvl w:val="0"/>
          <w:numId w:val="145"/>
        </w:numPr>
      </w:pPr>
      <w:r>
        <w:t>Investigate traffic via the ACC and l</w:t>
      </w:r>
      <w:r w:rsidR="00112F9C">
        <w:t>ogs.</w:t>
      </w:r>
    </w:p>
    <w:p w14:paraId="174CC981" w14:textId="1484CE45" w:rsidR="00112F9C" w:rsidRDefault="00112F9C" w:rsidP="00410B05">
      <w:pPr>
        <w:pStyle w:val="ListParagraph"/>
        <w:numPr>
          <w:ilvl w:val="0"/>
          <w:numId w:val="145"/>
        </w:numPr>
      </w:pPr>
      <w:r>
        <w:t xml:space="preserve">Generate a User Activity </w:t>
      </w:r>
      <w:r w:rsidR="00273D09">
        <w:t>r</w:t>
      </w:r>
      <w:r>
        <w:t>eport.</w:t>
      </w:r>
    </w:p>
    <w:p w14:paraId="4ABFD651" w14:textId="79D2E512" w:rsidR="00112F9C" w:rsidRDefault="00112F9C" w:rsidP="00410B05">
      <w:pPr>
        <w:pStyle w:val="ListParagraph"/>
        <w:numPr>
          <w:ilvl w:val="0"/>
          <w:numId w:val="145"/>
        </w:numPr>
      </w:pPr>
      <w:r>
        <w:t xml:space="preserve">Create a Custom </w:t>
      </w:r>
      <w:r w:rsidR="00273D09">
        <w:t>r</w:t>
      </w:r>
      <w:r>
        <w:t>eport.</w:t>
      </w:r>
    </w:p>
    <w:p w14:paraId="79763A40" w14:textId="52AD231E" w:rsidR="00112F9C" w:rsidRDefault="00112F9C" w:rsidP="00410B05">
      <w:pPr>
        <w:pStyle w:val="ListParagraph"/>
        <w:numPr>
          <w:ilvl w:val="0"/>
          <w:numId w:val="145"/>
        </w:numPr>
      </w:pPr>
      <w:r>
        <w:t>Create a Report Group.</w:t>
      </w:r>
    </w:p>
    <w:p w14:paraId="6B7836E1" w14:textId="761629BA" w:rsidR="00112F9C" w:rsidRDefault="00AF6E93" w:rsidP="00410B05">
      <w:pPr>
        <w:pStyle w:val="ListParagraph"/>
        <w:numPr>
          <w:ilvl w:val="0"/>
          <w:numId w:val="145"/>
        </w:numPr>
      </w:pPr>
      <w:r>
        <w:t>Configure an e</w:t>
      </w:r>
      <w:r w:rsidR="00B62062">
        <w:t>mail schedule</w:t>
      </w:r>
      <w:r w:rsidR="00112F9C">
        <w:t>.</w:t>
      </w:r>
    </w:p>
    <w:p w14:paraId="33AFD709" w14:textId="4DB61FCA" w:rsidR="00951B1E" w:rsidRDefault="000C4C73" w:rsidP="00951B1E">
      <w:pPr>
        <w:pStyle w:val="Heading2"/>
      </w:pPr>
      <w:bookmarkStart w:id="166" w:name="_Toc474939193"/>
      <w:r>
        <w:t>12.</w:t>
      </w:r>
      <w:r w:rsidR="00951B1E">
        <w:t>0 Load Lab Configuration</w:t>
      </w:r>
      <w:bookmarkEnd w:id="166"/>
    </w:p>
    <w:p w14:paraId="7BD9403E" w14:textId="79725B89" w:rsidR="00951B1E" w:rsidRDefault="00D00B6E" w:rsidP="00410B05">
      <w:pPr>
        <w:pStyle w:val="ListParagraph"/>
        <w:numPr>
          <w:ilvl w:val="0"/>
          <w:numId w:val="141"/>
        </w:numPr>
      </w:pPr>
      <w:r>
        <w:t>In the WebUI</w:t>
      </w:r>
      <w:r w:rsidR="00951B1E">
        <w:t xml:space="preserve"> select </w:t>
      </w:r>
      <w:r w:rsidR="00951B1E" w:rsidRPr="000C55B6">
        <w:rPr>
          <w:b/>
        </w:rPr>
        <w:t>Device &gt; Setup &gt; Operations</w:t>
      </w:r>
      <w:r w:rsidR="00951B1E">
        <w:t>.</w:t>
      </w:r>
    </w:p>
    <w:p w14:paraId="588291C5" w14:textId="0BF30CD5" w:rsidR="00951B1E" w:rsidRDefault="00951B1E" w:rsidP="00410B05">
      <w:pPr>
        <w:pStyle w:val="ListParagraph"/>
        <w:numPr>
          <w:ilvl w:val="0"/>
          <w:numId w:val="141"/>
        </w:numPr>
      </w:pPr>
      <w:r>
        <w:t xml:space="preserve">Click </w:t>
      </w:r>
      <w:r>
        <w:rPr>
          <w:b/>
        </w:rPr>
        <w:t>Load</w:t>
      </w:r>
      <w:r w:rsidRPr="000C55B6">
        <w:rPr>
          <w:b/>
        </w:rPr>
        <w:t xml:space="preserve"> named configuration snapshot</w:t>
      </w:r>
      <w:r w:rsidR="00143CCF">
        <w:t>:</w:t>
      </w:r>
    </w:p>
    <w:p w14:paraId="241F072A" w14:textId="77777777" w:rsidR="00951B1E" w:rsidRDefault="00951B1E" w:rsidP="00951B1E">
      <w:pPr>
        <w:pStyle w:val="ListParagraph"/>
      </w:pPr>
      <w:r>
        <w:rPr>
          <w:noProof/>
        </w:rPr>
        <w:drawing>
          <wp:inline distT="0" distB="0" distL="0" distR="0" wp14:anchorId="25F085E9" wp14:editId="796500B1">
            <wp:extent cx="2276475" cy="866775"/>
            <wp:effectExtent l="0" t="0" r="9525" b="952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40B51E2F" w14:textId="275D1F0D" w:rsidR="00951B1E" w:rsidRDefault="00951B1E" w:rsidP="00410B05">
      <w:pPr>
        <w:pStyle w:val="ListParagraph"/>
        <w:numPr>
          <w:ilvl w:val="0"/>
          <w:numId w:val="141"/>
        </w:numPr>
      </w:pPr>
      <w:r>
        <w:t xml:space="preserve">Select </w:t>
      </w:r>
      <w:r w:rsidRPr="00082F76">
        <w:rPr>
          <w:rFonts w:cs="Times New Roman"/>
          <w:b/>
        </w:rPr>
        <w:t>edu-210-lab-</w:t>
      </w:r>
      <w:r w:rsidR="000C4C73" w:rsidRPr="00082F76">
        <w:rPr>
          <w:rFonts w:cs="Times New Roman"/>
          <w:b/>
        </w:rPr>
        <w:t>12</w:t>
      </w:r>
      <w:r>
        <w:t xml:space="preserve"> and click </w:t>
      </w:r>
      <w:r w:rsidRPr="000C55B6">
        <w:rPr>
          <w:b/>
        </w:rPr>
        <w:t>OK</w:t>
      </w:r>
      <w:r>
        <w:t>.</w:t>
      </w:r>
    </w:p>
    <w:p w14:paraId="7F53CB6F" w14:textId="4E0354BC" w:rsidR="00951B1E" w:rsidRDefault="00951B1E" w:rsidP="00410B05">
      <w:pPr>
        <w:pStyle w:val="ListParagraph"/>
        <w:numPr>
          <w:ilvl w:val="0"/>
          <w:numId w:val="141"/>
        </w:numPr>
      </w:pPr>
      <w:r>
        <w:t xml:space="preserve">Click </w:t>
      </w:r>
      <w:r w:rsidR="00D00B6E">
        <w:rPr>
          <w:b/>
        </w:rPr>
        <w:t>Close</w:t>
      </w:r>
      <w:r>
        <w:t>.</w:t>
      </w:r>
    </w:p>
    <w:p w14:paraId="79541DB9" w14:textId="21984A5A" w:rsidR="00951B1E" w:rsidRDefault="00951B1E" w:rsidP="00410B05">
      <w:pPr>
        <w:pStyle w:val="ListParagraph"/>
        <w:numPr>
          <w:ilvl w:val="0"/>
          <w:numId w:val="141"/>
        </w:numPr>
      </w:pPr>
      <w:r>
        <w:rPr>
          <w:noProof/>
        </w:rPr>
        <w:drawing>
          <wp:inline distT="0" distB="0" distL="0" distR="0" wp14:anchorId="77A4118B" wp14:editId="6C4205F8">
            <wp:extent cx="628650" cy="219075"/>
            <wp:effectExtent l="0" t="0" r="0" b="952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3496EE25" w14:textId="7407EE86" w:rsidR="00B91501" w:rsidRDefault="00B91501" w:rsidP="00B91501">
      <w:pPr>
        <w:pStyle w:val="Heading2"/>
      </w:pPr>
      <w:bookmarkStart w:id="167" w:name="_Toc474939194"/>
      <w:r>
        <w:t>12.1 Generate Traffic</w:t>
      </w:r>
      <w:bookmarkEnd w:id="167"/>
    </w:p>
    <w:p w14:paraId="15C2B838" w14:textId="2A5C14C0" w:rsidR="00150C53" w:rsidRDefault="00150C53" w:rsidP="00633E79">
      <w:r w:rsidRPr="006C539D">
        <w:rPr>
          <w:b/>
        </w:rPr>
        <w:t>Note:</w:t>
      </w:r>
      <w:r>
        <w:t xml:space="preserve"> T</w:t>
      </w:r>
      <w:r w:rsidR="00163E18">
        <w:t xml:space="preserve">he metrics displayed in the </w:t>
      </w:r>
      <w:r>
        <w:t xml:space="preserve">lab </w:t>
      </w:r>
      <w:r w:rsidR="00163E18">
        <w:t>screenshots and the metrics di</w:t>
      </w:r>
      <w:r>
        <w:t>splayed on your lab firewall might</w:t>
      </w:r>
      <w:r w:rsidR="00163E18">
        <w:t xml:space="preserve"> </w:t>
      </w:r>
      <w:r>
        <w:t>be different</w:t>
      </w:r>
      <w:r w:rsidR="00163E18">
        <w:t xml:space="preserve">. </w:t>
      </w:r>
    </w:p>
    <w:p w14:paraId="366E2EF8" w14:textId="07C17597" w:rsidR="00633E79" w:rsidRDefault="00633E79" w:rsidP="00633E79">
      <w:r>
        <w:t>P</w:t>
      </w:r>
      <w:r w:rsidR="00150C53">
        <w:t>re-p</w:t>
      </w:r>
      <w:r>
        <w:t>opulate the firewall with log</w:t>
      </w:r>
      <w:r w:rsidR="00150C53">
        <w:t xml:space="preserve"> entrie</w:t>
      </w:r>
      <w:r>
        <w:t>s and user</w:t>
      </w:r>
      <w:r w:rsidR="00150C53">
        <w:t>name</w:t>
      </w:r>
      <w:r>
        <w:t xml:space="preserve">s </w:t>
      </w:r>
      <w:r w:rsidR="00150C53">
        <w:t>that you can</w:t>
      </w:r>
      <w:r>
        <w:t xml:space="preserve"> observe and investigate</w:t>
      </w:r>
      <w:r w:rsidR="00150C53">
        <w:t xml:space="preserve"> in this lab</w:t>
      </w:r>
      <w:r>
        <w:t>.</w:t>
      </w:r>
    </w:p>
    <w:p w14:paraId="1D3ADCDB" w14:textId="45B4FC42" w:rsidR="00B91501" w:rsidRDefault="00B91501" w:rsidP="00410B05">
      <w:pPr>
        <w:pStyle w:val="ListParagraph"/>
        <w:numPr>
          <w:ilvl w:val="0"/>
          <w:numId w:val="152"/>
        </w:numPr>
      </w:pPr>
      <w:r>
        <w:t>On the Windows desktop</w:t>
      </w:r>
      <w:r w:rsidR="00273D09">
        <w:t>,</w:t>
      </w:r>
      <w:r>
        <w:t xml:space="preserve"> open </w:t>
      </w:r>
      <w:r w:rsidRPr="00273D09">
        <w:rPr>
          <w:b/>
        </w:rPr>
        <w:t>PuTTY</w:t>
      </w:r>
      <w:r>
        <w:t xml:space="preserve"> and double-click </w:t>
      </w:r>
      <w:r>
        <w:rPr>
          <w:b/>
        </w:rPr>
        <w:t>traffic-generator</w:t>
      </w:r>
      <w:r>
        <w:t>.</w:t>
      </w:r>
    </w:p>
    <w:p w14:paraId="7637881C" w14:textId="77777777" w:rsidR="00B91501" w:rsidRDefault="00B91501" w:rsidP="00410B05">
      <w:pPr>
        <w:pStyle w:val="ListParagraph"/>
        <w:numPr>
          <w:ilvl w:val="0"/>
          <w:numId w:val="152"/>
        </w:numPr>
      </w:pPr>
      <w:r>
        <w:rPr>
          <w:rFonts w:cs="Times New Roman"/>
        </w:rPr>
        <w:t>Enter the following information when prompted:</w:t>
      </w:r>
    </w:p>
    <w:tbl>
      <w:tblPr>
        <w:tblStyle w:val="TableGrid"/>
        <w:tblW w:w="9000" w:type="dxa"/>
        <w:tblInd w:w="355" w:type="dxa"/>
        <w:tblLook w:val="04A0" w:firstRow="1" w:lastRow="0" w:firstColumn="1" w:lastColumn="0" w:noHBand="0" w:noVBand="1"/>
      </w:tblPr>
      <w:tblGrid>
        <w:gridCol w:w="2705"/>
        <w:gridCol w:w="6295"/>
      </w:tblGrid>
      <w:tr w:rsidR="00B91501" w14:paraId="03D2B6F9" w14:textId="77777777" w:rsidTr="007468CB">
        <w:trPr>
          <w:trHeight w:val="269"/>
          <w:tblHeader/>
        </w:trPr>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4B6D901C" w14:textId="77777777" w:rsidR="00B91501" w:rsidRDefault="00B91501" w:rsidP="007468CB">
            <w:pPr>
              <w:spacing w:before="60"/>
              <w:rPr>
                <w:b/>
                <w:szCs w:val="24"/>
              </w:rPr>
            </w:pPr>
            <w:r>
              <w:rPr>
                <w:b/>
                <w:szCs w:val="24"/>
              </w:rPr>
              <w:t>Parameter</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15" w:color="auto" w:fill="auto"/>
            <w:hideMark/>
          </w:tcPr>
          <w:p w14:paraId="453E586A" w14:textId="77777777" w:rsidR="00B91501" w:rsidRDefault="00B91501" w:rsidP="007468CB">
            <w:pPr>
              <w:spacing w:before="60"/>
              <w:rPr>
                <w:rFonts w:asciiTheme="minorHAnsi" w:hAnsiTheme="minorHAnsi" w:cstheme="minorHAnsi"/>
                <w:b/>
                <w:szCs w:val="24"/>
              </w:rPr>
            </w:pPr>
            <w:r>
              <w:rPr>
                <w:b/>
                <w:szCs w:val="24"/>
              </w:rPr>
              <w:t>Value</w:t>
            </w:r>
          </w:p>
        </w:tc>
      </w:tr>
      <w:tr w:rsidR="00B91501" w14:paraId="4AFA406F" w14:textId="77777777" w:rsidTr="007468CB">
        <w:tc>
          <w:tcPr>
            <w:tcW w:w="27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C2277A" w14:textId="77777777" w:rsidR="00B91501" w:rsidRDefault="00B91501" w:rsidP="007468CB">
            <w:pPr>
              <w:spacing w:before="60"/>
              <w:rPr>
                <w:szCs w:val="24"/>
              </w:rPr>
            </w:pPr>
            <w:r>
              <w:rPr>
                <w:szCs w:val="24"/>
              </w:rPr>
              <w:t>Password</w:t>
            </w:r>
          </w:p>
        </w:tc>
        <w:tc>
          <w:tcPr>
            <w:tcW w:w="62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7155ED" w14:textId="77777777" w:rsidR="00B91501" w:rsidRPr="00D840C6" w:rsidRDefault="00B91501" w:rsidP="007468CB">
            <w:pPr>
              <w:rPr>
                <w:rFonts w:ascii="Consolas" w:hAnsi="Consolas" w:cs="Courier New"/>
              </w:rPr>
            </w:pPr>
            <w:r w:rsidRPr="00D840C6">
              <w:rPr>
                <w:rFonts w:ascii="Consolas" w:hAnsi="Consolas" w:cs="Courier New"/>
              </w:rPr>
              <w:t>Pal0</w:t>
            </w:r>
            <w:r>
              <w:rPr>
                <w:rFonts w:ascii="Consolas" w:hAnsi="Consolas" w:cs="Courier New"/>
              </w:rPr>
              <w:t>A</w:t>
            </w:r>
            <w:r w:rsidRPr="00D840C6">
              <w:rPr>
                <w:rFonts w:ascii="Consolas" w:hAnsi="Consolas" w:cs="Courier New"/>
              </w:rPr>
              <w:t>lt0</w:t>
            </w:r>
          </w:p>
        </w:tc>
      </w:tr>
    </w:tbl>
    <w:p w14:paraId="7D86CC45" w14:textId="6777F99B" w:rsidR="00B91501" w:rsidRPr="00B91501" w:rsidRDefault="00B91501" w:rsidP="00410B05">
      <w:pPr>
        <w:pStyle w:val="ListParagraph"/>
        <w:numPr>
          <w:ilvl w:val="0"/>
          <w:numId w:val="152"/>
        </w:numPr>
      </w:pPr>
      <w:r>
        <w:t xml:space="preserve">While in the </w:t>
      </w:r>
      <w:r w:rsidR="00150C53">
        <w:t>PuTTY window</w:t>
      </w:r>
      <w:r w:rsidR="00143CCF">
        <w:t>,</w:t>
      </w:r>
      <w:r>
        <w:t xml:space="preserve"> </w:t>
      </w:r>
      <w:r w:rsidR="00150C53">
        <w:t>type the command</w:t>
      </w:r>
      <w:r>
        <w:t xml:space="preserve"> </w:t>
      </w:r>
      <w:r w:rsidRPr="00150C53">
        <w:rPr>
          <w:rFonts w:ascii="Courier New" w:hAnsi="Courier New" w:cs="Courier New"/>
        </w:rPr>
        <w:t xml:space="preserve">sh </w:t>
      </w:r>
      <w:r w:rsidR="007C5BF3">
        <w:rPr>
          <w:rFonts w:ascii="Courier New" w:hAnsi="Courier New" w:cs="Courier New"/>
        </w:rPr>
        <w:t>/tg/</w:t>
      </w:r>
      <w:r w:rsidRPr="00150C53">
        <w:rPr>
          <w:rFonts w:ascii="Courier New" w:hAnsi="Courier New" w:cs="Courier New"/>
        </w:rPr>
        <w:t>traffic.sh</w:t>
      </w:r>
      <w:r w:rsidR="00150C53" w:rsidRPr="00150C53">
        <w:rPr>
          <w:rFonts w:cs="Times New Roman"/>
        </w:rPr>
        <w:t>.</w:t>
      </w:r>
    </w:p>
    <w:p w14:paraId="4839590F" w14:textId="4A0BF07B" w:rsidR="003116FA" w:rsidRPr="00226577" w:rsidRDefault="00B91501" w:rsidP="003116FA">
      <w:pPr>
        <w:pStyle w:val="ListParagraph"/>
        <w:rPr>
          <w:rFonts w:ascii="Arial" w:hAnsi="Arial"/>
          <w:b/>
        </w:rPr>
      </w:pPr>
      <w:r w:rsidRPr="006C539D">
        <w:rPr>
          <w:rFonts w:cs="Times New Roman"/>
          <w:b/>
        </w:rPr>
        <w:t>Note:</w:t>
      </w:r>
      <w:r w:rsidRPr="00B91501">
        <w:rPr>
          <w:rFonts w:cs="Times New Roman"/>
        </w:rPr>
        <w:t xml:space="preserve"> </w:t>
      </w:r>
      <w:r w:rsidR="007C5BF3">
        <w:rPr>
          <w:rFonts w:cs="Times New Roman"/>
        </w:rPr>
        <w:t xml:space="preserve">After </w:t>
      </w:r>
      <w:r w:rsidR="00137AC6">
        <w:rPr>
          <w:rFonts w:cs="Times New Roman"/>
        </w:rPr>
        <w:t>you execute</w:t>
      </w:r>
      <w:r w:rsidR="007C5BF3">
        <w:rPr>
          <w:rFonts w:cs="Times New Roman"/>
        </w:rPr>
        <w:t xml:space="preserve"> the command</w:t>
      </w:r>
      <w:r w:rsidR="00137AC6">
        <w:rPr>
          <w:rFonts w:cs="Times New Roman"/>
        </w:rPr>
        <w:t>,</w:t>
      </w:r>
      <w:r w:rsidR="007C5BF3">
        <w:rPr>
          <w:rFonts w:cs="Times New Roman"/>
        </w:rPr>
        <w:t xml:space="preserve"> it can</w:t>
      </w:r>
      <w:r w:rsidRPr="00B91501">
        <w:rPr>
          <w:rFonts w:cs="Times New Roman"/>
        </w:rPr>
        <w:t xml:space="preserve"> take up to 10 minutes to complete. Wait until </w:t>
      </w:r>
      <w:r w:rsidR="006C539D">
        <w:rPr>
          <w:rFonts w:cs="Times New Roman"/>
        </w:rPr>
        <w:t xml:space="preserve">it is </w:t>
      </w:r>
      <w:r w:rsidRPr="00B91501">
        <w:rPr>
          <w:rFonts w:cs="Times New Roman"/>
        </w:rPr>
        <w:t>finished before proceeding</w:t>
      </w:r>
      <w:r w:rsidRPr="006C539D">
        <w:rPr>
          <w:rFonts w:ascii="Arial" w:hAnsi="Arial"/>
        </w:rPr>
        <w:t>.</w:t>
      </w:r>
    </w:p>
    <w:p w14:paraId="02F548C3" w14:textId="62FD0DF0" w:rsidR="003116FA" w:rsidRDefault="003116FA" w:rsidP="003116FA">
      <w:pPr>
        <w:pStyle w:val="Heading2"/>
      </w:pPr>
      <w:bookmarkStart w:id="168" w:name="_Toc474939195"/>
      <w:r>
        <w:lastRenderedPageBreak/>
        <w:t>12.2 Explore the Session Browser</w:t>
      </w:r>
      <w:bookmarkEnd w:id="168"/>
    </w:p>
    <w:p w14:paraId="329C8F91" w14:textId="14AEBDED" w:rsidR="003116FA" w:rsidRDefault="003116FA" w:rsidP="003116FA">
      <w:r>
        <w:t xml:space="preserve">The Session Browser </w:t>
      </w:r>
      <w:r w:rsidR="00496028">
        <w:t>enables</w:t>
      </w:r>
      <w:r>
        <w:t xml:space="preserve"> you to browse</w:t>
      </w:r>
      <w:r w:rsidRPr="00B91501">
        <w:t xml:space="preserve"> and filter current running sessions on the firewall</w:t>
      </w:r>
      <w:r>
        <w:t>.</w:t>
      </w:r>
    </w:p>
    <w:p w14:paraId="1B5E241B" w14:textId="0663AD8A" w:rsidR="003116FA" w:rsidRDefault="003116FA" w:rsidP="00E82336">
      <w:pPr>
        <w:pStyle w:val="ListParagraph"/>
        <w:numPr>
          <w:ilvl w:val="0"/>
          <w:numId w:val="10"/>
        </w:numPr>
      </w:pPr>
      <w:r>
        <w:t xml:space="preserve">Select </w:t>
      </w:r>
      <w:r w:rsidRPr="005E1083">
        <w:rPr>
          <w:b/>
        </w:rPr>
        <w:t>Monitor &gt;</w:t>
      </w:r>
      <w:r>
        <w:t xml:space="preserve"> </w:t>
      </w:r>
      <w:r w:rsidRPr="00A3090F">
        <w:rPr>
          <w:b/>
        </w:rPr>
        <w:t>Session Browser</w:t>
      </w:r>
      <w:r>
        <w:t xml:space="preserve"> </w:t>
      </w:r>
      <w:r>
        <w:rPr>
          <w:noProof/>
        </w:rPr>
        <w:drawing>
          <wp:inline distT="0" distB="0" distL="0" distR="0" wp14:anchorId="5FD1304C" wp14:editId="7736BC35">
            <wp:extent cx="990600" cy="180975"/>
            <wp:effectExtent l="0" t="0" r="0" b="952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90600" cy="180975"/>
                    </a:xfrm>
                    <a:prstGeom prst="rect">
                      <a:avLst/>
                    </a:prstGeom>
                  </pic:spPr>
                </pic:pic>
              </a:graphicData>
            </a:graphic>
          </wp:inline>
        </w:drawing>
      </w:r>
      <w:r>
        <w:t xml:space="preserve"> to s</w:t>
      </w:r>
      <w:r w:rsidR="00496028">
        <w:t>ee any current sessions. You might</w:t>
      </w:r>
      <w:r>
        <w:t xml:space="preserve"> be able to see simulated sessions from the generated traffic. Notice </w:t>
      </w:r>
      <w:r w:rsidR="00496028">
        <w:t xml:space="preserve">that </w:t>
      </w:r>
      <w:r>
        <w:t>the</w:t>
      </w:r>
      <w:r w:rsidR="00496028">
        <w:t>re is no Source User column</w:t>
      </w:r>
      <w:r>
        <w:t>.</w:t>
      </w:r>
    </w:p>
    <w:p w14:paraId="059BE75E" w14:textId="3AFAEAAD" w:rsidR="003116FA" w:rsidRDefault="003116FA" w:rsidP="00E82336">
      <w:pPr>
        <w:pStyle w:val="ListParagraph"/>
        <w:numPr>
          <w:ilvl w:val="0"/>
          <w:numId w:val="10"/>
        </w:numPr>
      </w:pPr>
      <w:r>
        <w:t xml:space="preserve">Click the </w:t>
      </w:r>
      <w:r>
        <w:rPr>
          <w:noProof/>
        </w:rPr>
        <w:drawing>
          <wp:inline distT="0" distB="0" distL="0" distR="0" wp14:anchorId="09DF2CFA" wp14:editId="51CD1FB4">
            <wp:extent cx="190500" cy="1809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0500" cy="180975"/>
                    </a:xfrm>
                    <a:prstGeom prst="rect">
                      <a:avLst/>
                    </a:prstGeom>
                  </pic:spPr>
                </pic:pic>
              </a:graphicData>
            </a:graphic>
          </wp:inline>
        </w:drawing>
      </w:r>
      <w:r>
        <w:t xml:space="preserve"> icon</w:t>
      </w:r>
      <w:r w:rsidR="001C5C8E">
        <w:t xml:space="preserve"> at the top-right of the window to open the Filters pane</w:t>
      </w:r>
      <w:r>
        <w:t>.</w:t>
      </w:r>
    </w:p>
    <w:p w14:paraId="4907C688" w14:textId="184B1970" w:rsidR="003116FA" w:rsidRDefault="001C5C8E" w:rsidP="00E82336">
      <w:pPr>
        <w:pStyle w:val="ListParagraph"/>
        <w:numPr>
          <w:ilvl w:val="0"/>
          <w:numId w:val="10"/>
        </w:numPr>
      </w:pPr>
      <w:r>
        <w:t>Type</w:t>
      </w:r>
      <w:r w:rsidR="003116FA">
        <w:t xml:space="preserve"> </w:t>
      </w:r>
      <w:r w:rsidR="003116FA" w:rsidRPr="001C5C8E">
        <w:rPr>
          <w:rFonts w:ascii="Courier New" w:hAnsi="Courier New" w:cs="Courier New"/>
        </w:rPr>
        <w:t>lab\jamie</w:t>
      </w:r>
      <w:r w:rsidR="003116FA">
        <w:t xml:space="preserve"> in the </w:t>
      </w:r>
      <w:r w:rsidR="003116FA" w:rsidRPr="007C5BF3">
        <w:t>From User</w:t>
      </w:r>
      <w:r w:rsidR="003116FA">
        <w:rPr>
          <w:i/>
        </w:rPr>
        <w:t xml:space="preserve"> </w:t>
      </w:r>
      <w:r w:rsidR="003116FA">
        <w:t>field.</w:t>
      </w:r>
    </w:p>
    <w:p w14:paraId="4A5830E3" w14:textId="49DBD742" w:rsidR="003116FA" w:rsidRDefault="003116FA" w:rsidP="00E82336">
      <w:pPr>
        <w:pStyle w:val="ListParagraph"/>
        <w:numPr>
          <w:ilvl w:val="0"/>
          <w:numId w:val="10"/>
        </w:numPr>
      </w:pPr>
      <w:r>
        <w:t xml:space="preserve">Click </w:t>
      </w:r>
      <w:r>
        <w:rPr>
          <w:noProof/>
        </w:rPr>
        <w:drawing>
          <wp:inline distT="0" distB="0" distL="0" distR="0" wp14:anchorId="45460EA9" wp14:editId="2BAD542B">
            <wp:extent cx="447675" cy="2381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7675" cy="238125"/>
                    </a:xfrm>
                    <a:prstGeom prst="rect">
                      <a:avLst/>
                    </a:prstGeom>
                  </pic:spPr>
                </pic:pic>
              </a:graphicData>
            </a:graphic>
          </wp:inline>
        </w:drawing>
      </w:r>
      <w:r w:rsidR="002C66C7">
        <w:t>.</w:t>
      </w:r>
    </w:p>
    <w:p w14:paraId="34585A5E" w14:textId="754AFA68" w:rsidR="003116FA" w:rsidRPr="002F0E3A" w:rsidRDefault="003116FA" w:rsidP="00E82336">
      <w:pPr>
        <w:pStyle w:val="ListParagraph"/>
        <w:numPr>
          <w:ilvl w:val="0"/>
          <w:numId w:val="10"/>
        </w:numPr>
      </w:pPr>
      <w:r>
        <w:t>Notice that</w:t>
      </w:r>
      <w:r w:rsidR="002C66C7">
        <w:t xml:space="preserve">, </w:t>
      </w:r>
      <w:r>
        <w:t>even tho</w:t>
      </w:r>
      <w:r w:rsidR="001C5C8E">
        <w:t>ugh there is not a Source User c</w:t>
      </w:r>
      <w:r>
        <w:t xml:space="preserve">olumn, there is an ability to search for the </w:t>
      </w:r>
      <w:r w:rsidRPr="001C5C8E">
        <w:rPr>
          <w:b/>
        </w:rPr>
        <w:t>From User</w:t>
      </w:r>
      <w:r w:rsidRPr="007C5BF3">
        <w:t>.</w:t>
      </w:r>
      <w:r>
        <w:rPr>
          <w:b/>
        </w:rPr>
        <w:t xml:space="preserve"> </w:t>
      </w:r>
      <w:r w:rsidRPr="00226577">
        <w:rPr>
          <w:b/>
        </w:rPr>
        <w:t xml:space="preserve">Note: </w:t>
      </w:r>
      <w:r>
        <w:t xml:space="preserve">You can also search for a </w:t>
      </w:r>
      <w:r w:rsidRPr="001C5C8E">
        <w:rPr>
          <w:b/>
        </w:rPr>
        <w:t>To User</w:t>
      </w:r>
      <w:r w:rsidR="001C5C8E">
        <w:rPr>
          <w:i/>
        </w:rPr>
        <w:t>.</w:t>
      </w:r>
    </w:p>
    <w:p w14:paraId="3C8FA330" w14:textId="77777777" w:rsidR="003116FA" w:rsidRPr="002F0E3A" w:rsidRDefault="003116FA" w:rsidP="003116FA">
      <w:pPr>
        <w:pStyle w:val="ListParagraph"/>
      </w:pPr>
      <w:r>
        <w:rPr>
          <w:noProof/>
        </w:rPr>
        <w:drawing>
          <wp:inline distT="0" distB="0" distL="0" distR="0" wp14:anchorId="3382C93E" wp14:editId="3B6F1E46">
            <wp:extent cx="5943600" cy="949325"/>
            <wp:effectExtent l="0" t="0" r="0"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949325"/>
                    </a:xfrm>
                    <a:prstGeom prst="rect">
                      <a:avLst/>
                    </a:prstGeom>
                  </pic:spPr>
                </pic:pic>
              </a:graphicData>
            </a:graphic>
          </wp:inline>
        </w:drawing>
      </w:r>
    </w:p>
    <w:p w14:paraId="6D743683" w14:textId="13F8224B" w:rsidR="003116FA" w:rsidRPr="002F0E3A" w:rsidRDefault="00FF0B19" w:rsidP="00E82336">
      <w:pPr>
        <w:pStyle w:val="ListParagraph"/>
        <w:numPr>
          <w:ilvl w:val="0"/>
          <w:numId w:val="10"/>
        </w:numPr>
      </w:pPr>
      <w:r>
        <w:t xml:space="preserve">Locate a </w:t>
      </w:r>
      <w:r w:rsidRPr="007C5BF3">
        <w:rPr>
          <w:b/>
        </w:rPr>
        <w:t>salesforce-base</w:t>
      </w:r>
      <w:r>
        <w:t xml:space="preserve"> entry and c</w:t>
      </w:r>
      <w:r w:rsidR="003116FA">
        <w:t xml:space="preserve">lick the </w:t>
      </w:r>
      <w:r w:rsidR="003116FA" w:rsidRPr="002F0E3A">
        <w:rPr>
          <w:b/>
        </w:rPr>
        <w:t>Plus</w:t>
      </w:r>
      <w:r w:rsidR="003116FA">
        <w:t xml:space="preserve"> icon </w:t>
      </w:r>
      <w:r>
        <w:t>on the left to expand the display</w:t>
      </w:r>
      <w:r w:rsidR="003116FA">
        <w:t>.</w:t>
      </w:r>
    </w:p>
    <w:p w14:paraId="1E5C23C5" w14:textId="5A2392AB" w:rsidR="003116FA" w:rsidRDefault="00FF0B19" w:rsidP="00FF0B19">
      <w:pPr>
        <w:pStyle w:val="ListParagraph"/>
      </w:pPr>
      <w:r>
        <w:t>Notice the three sections labeled</w:t>
      </w:r>
      <w:r w:rsidR="003116FA">
        <w:t xml:space="preserve"> Detail, Flow 1, and Flow 2.</w:t>
      </w:r>
    </w:p>
    <w:p w14:paraId="4FD510DC" w14:textId="727F7019" w:rsidR="003116FA" w:rsidRDefault="00FF0B19" w:rsidP="00E82336">
      <w:pPr>
        <w:pStyle w:val="ListParagraph"/>
        <w:numPr>
          <w:ilvl w:val="0"/>
          <w:numId w:val="10"/>
        </w:numPr>
      </w:pPr>
      <w:r>
        <w:t>In the Detail</w:t>
      </w:r>
      <w:r w:rsidR="003116FA">
        <w:t xml:space="preserve"> section, you can see various </w:t>
      </w:r>
      <w:r>
        <w:t xml:space="preserve">items of </w:t>
      </w:r>
      <w:r w:rsidR="003116FA">
        <w:t>information.</w:t>
      </w:r>
    </w:p>
    <w:p w14:paraId="3BF4AF06" w14:textId="158BA349" w:rsidR="003116FA" w:rsidRDefault="002C66C7" w:rsidP="00FF0B19">
      <w:pPr>
        <w:pStyle w:val="ListParagraph"/>
      </w:pPr>
      <w:r>
        <w:t>I</w:t>
      </w:r>
      <w:r w:rsidR="00FF0B19">
        <w:t>mportant</w:t>
      </w:r>
      <w:r w:rsidR="003116FA">
        <w:t xml:space="preserve"> items that can help </w:t>
      </w:r>
      <w:r w:rsidR="00FF0B19">
        <w:t>when</w:t>
      </w:r>
      <w:r>
        <w:t xml:space="preserve"> troubleshooting are</w:t>
      </w:r>
      <w:r w:rsidR="003116FA">
        <w:t xml:space="preserve"> Session ID, Application, Security Rule, QoS Rule</w:t>
      </w:r>
      <w:r>
        <w:t>, and Class:</w:t>
      </w:r>
    </w:p>
    <w:p w14:paraId="34EB509F" w14:textId="77777777" w:rsidR="003116FA" w:rsidRDefault="003116FA" w:rsidP="003116FA">
      <w:pPr>
        <w:pStyle w:val="ListParagraph"/>
      </w:pPr>
      <w:r>
        <w:rPr>
          <w:noProof/>
        </w:rPr>
        <w:drawing>
          <wp:inline distT="0" distB="0" distL="0" distR="0" wp14:anchorId="30E93999" wp14:editId="7E537812">
            <wp:extent cx="3467100" cy="1943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100" cy="1943100"/>
                    </a:xfrm>
                    <a:prstGeom prst="rect">
                      <a:avLst/>
                    </a:prstGeom>
                  </pic:spPr>
                </pic:pic>
              </a:graphicData>
            </a:graphic>
          </wp:inline>
        </w:drawing>
      </w:r>
    </w:p>
    <w:p w14:paraId="04E55BD0" w14:textId="696F0179" w:rsidR="00033FCB" w:rsidRDefault="00033FCB" w:rsidP="007C5BF3">
      <w:pPr>
        <w:ind w:left="360"/>
      </w:pPr>
      <w:r>
        <w:t xml:space="preserve">Notice </w:t>
      </w:r>
      <w:r w:rsidRPr="007C5BF3">
        <w:rPr>
          <w:b/>
        </w:rPr>
        <w:t>c2s</w:t>
      </w:r>
      <w:r>
        <w:t xml:space="preserve"> (Client to Server) and </w:t>
      </w:r>
      <w:r w:rsidRPr="007C5BF3">
        <w:rPr>
          <w:b/>
        </w:rPr>
        <w:t>s2c</w:t>
      </w:r>
      <w:r>
        <w:t xml:space="preserve"> (Server to Client) in Flow 1 and Flow 2:</w:t>
      </w:r>
    </w:p>
    <w:p w14:paraId="26C5D748" w14:textId="22131402" w:rsidR="00033FCB" w:rsidRDefault="00033FCB" w:rsidP="00033FCB">
      <w:pPr>
        <w:pStyle w:val="ListParagraph"/>
      </w:pPr>
      <w:r>
        <w:rPr>
          <w:noProof/>
        </w:rPr>
        <w:drawing>
          <wp:inline distT="0" distB="0" distL="0" distR="0" wp14:anchorId="50F3556F" wp14:editId="222172D2">
            <wp:extent cx="4371975" cy="13525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371975" cy="1352550"/>
                    </a:xfrm>
                    <a:prstGeom prst="rect">
                      <a:avLst/>
                    </a:prstGeom>
                  </pic:spPr>
                </pic:pic>
              </a:graphicData>
            </a:graphic>
          </wp:inline>
        </w:drawing>
      </w:r>
    </w:p>
    <w:p w14:paraId="146D2807" w14:textId="196D1249" w:rsidR="00033FCB" w:rsidRDefault="003042D4" w:rsidP="003042D4">
      <w:pPr>
        <w:pStyle w:val="ListParagraph"/>
      </w:pPr>
      <w:r>
        <w:lastRenderedPageBreak/>
        <w:t xml:space="preserve">These flows </w:t>
      </w:r>
      <w:r w:rsidR="00443F1F">
        <w:t>provide information about</w:t>
      </w:r>
      <w:r w:rsidR="00033FCB">
        <w:t xml:space="preserve"> both the </w:t>
      </w:r>
      <w:r>
        <w:t>request</w:t>
      </w:r>
      <w:r w:rsidR="00033FCB">
        <w:t xml:space="preserve"> and </w:t>
      </w:r>
      <w:r>
        <w:t>response</w:t>
      </w:r>
      <w:r w:rsidR="00033FCB">
        <w:t xml:space="preserve"> traffic.</w:t>
      </w:r>
    </w:p>
    <w:p w14:paraId="73F9A140" w14:textId="2F68B8EF" w:rsidR="003116FA" w:rsidRDefault="003116FA" w:rsidP="00E82336">
      <w:pPr>
        <w:pStyle w:val="ListParagraph"/>
        <w:numPr>
          <w:ilvl w:val="0"/>
          <w:numId w:val="10"/>
        </w:numPr>
      </w:pPr>
      <w:r>
        <w:t xml:space="preserve">You can </w:t>
      </w:r>
      <w:r w:rsidR="00443F1F">
        <w:t>end</w:t>
      </w:r>
      <w:r>
        <w:t xml:space="preserve"> a</w:t>
      </w:r>
      <w:r w:rsidR="00443F1F">
        <w:t>n active</w:t>
      </w:r>
      <w:r>
        <w:t xml:space="preserve"> session by clicking the </w:t>
      </w:r>
      <w:r w:rsidRPr="004574BD">
        <w:rPr>
          <w:b/>
        </w:rPr>
        <w:t>X</w:t>
      </w:r>
      <w:r>
        <w:t xml:space="preserve"> icon at the far right of </w:t>
      </w:r>
      <w:r w:rsidR="00443F1F">
        <w:t>a</w:t>
      </w:r>
      <w:r>
        <w:t xml:space="preserve"> session row</w:t>
      </w:r>
      <w:r w:rsidR="00143CCF">
        <w:t>:</w:t>
      </w:r>
      <w:r>
        <w:t xml:space="preserve"> </w:t>
      </w:r>
      <w:r>
        <w:rPr>
          <w:noProof/>
        </w:rPr>
        <w:drawing>
          <wp:inline distT="0" distB="0" distL="0" distR="0" wp14:anchorId="63325468" wp14:editId="1CDCFC04">
            <wp:extent cx="533400" cy="5143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3400" cy="514350"/>
                    </a:xfrm>
                    <a:prstGeom prst="rect">
                      <a:avLst/>
                    </a:prstGeom>
                  </pic:spPr>
                </pic:pic>
              </a:graphicData>
            </a:graphic>
          </wp:inline>
        </w:drawing>
      </w:r>
    </w:p>
    <w:p w14:paraId="1254F11A" w14:textId="443EA6A5" w:rsidR="00487003" w:rsidRDefault="00487003" w:rsidP="00487003">
      <w:pPr>
        <w:pStyle w:val="Heading2"/>
      </w:pPr>
      <w:bookmarkStart w:id="169" w:name="_Toc474939196"/>
      <w:r>
        <w:t>12.</w:t>
      </w:r>
      <w:r w:rsidR="00903DB2">
        <w:t>3</w:t>
      </w:r>
      <w:r>
        <w:t xml:space="preserve"> Explore App</w:t>
      </w:r>
      <w:r w:rsidR="002C66C7">
        <w:t>-</w:t>
      </w:r>
      <w:r>
        <w:t>Scope</w:t>
      </w:r>
      <w:bookmarkEnd w:id="169"/>
    </w:p>
    <w:p w14:paraId="515CD549" w14:textId="0DB05C3F" w:rsidR="00487003" w:rsidRDefault="00487003" w:rsidP="00487003">
      <w:r w:rsidRPr="00B91501">
        <w:t>With the App</w:t>
      </w:r>
      <w:r w:rsidR="002C66C7">
        <w:t>-</w:t>
      </w:r>
      <w:r w:rsidRPr="00B91501">
        <w:t>Scope reports, you can quickly see if any behavi</w:t>
      </w:r>
      <w:r w:rsidR="00F93E85">
        <w:t>or is unusual or unexpected, which</w:t>
      </w:r>
      <w:r w:rsidRPr="00B91501">
        <w:t xml:space="preserve"> helps </w:t>
      </w:r>
      <w:r w:rsidR="00D22EB2">
        <w:t xml:space="preserve">identify </w:t>
      </w:r>
      <w:r w:rsidR="00F93E85">
        <w:t>problematic behavior. E</w:t>
      </w:r>
      <w:r w:rsidRPr="00B91501">
        <w:t>ach report provides a dynamic, user-customizable window into the network</w:t>
      </w:r>
      <w:r>
        <w:t>. Long-term trends are difficult to represent in a lab environment. However, knowing where to look is key</w:t>
      </w:r>
      <w:r w:rsidR="00F93E85">
        <w:t xml:space="preserve"> to finding potential issues</w:t>
      </w:r>
      <w:r>
        <w:t>.</w:t>
      </w:r>
    </w:p>
    <w:p w14:paraId="00D78F6E" w14:textId="047B24C4" w:rsidR="00487003" w:rsidRDefault="00487003" w:rsidP="00410B05">
      <w:pPr>
        <w:pStyle w:val="ListParagraph"/>
        <w:numPr>
          <w:ilvl w:val="0"/>
          <w:numId w:val="153"/>
        </w:numPr>
      </w:pPr>
      <w:r>
        <w:t xml:space="preserve">Select </w:t>
      </w:r>
      <w:r w:rsidRPr="00A3090F">
        <w:rPr>
          <w:b/>
        </w:rPr>
        <w:t>Monitor &gt; App Scope &gt; Summary</w:t>
      </w:r>
      <w:r>
        <w:t xml:space="preserve">. </w:t>
      </w:r>
      <w:r>
        <w:rPr>
          <w:noProof/>
        </w:rPr>
        <w:drawing>
          <wp:inline distT="0" distB="0" distL="0" distR="0" wp14:anchorId="68A62116" wp14:editId="485036B0">
            <wp:extent cx="704850" cy="2000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704850" cy="200025"/>
                    </a:xfrm>
                    <a:prstGeom prst="rect">
                      <a:avLst/>
                    </a:prstGeom>
                  </pic:spPr>
                </pic:pic>
              </a:graphicData>
            </a:graphic>
          </wp:inline>
        </w:drawing>
      </w:r>
    </w:p>
    <w:p w14:paraId="033E2A34" w14:textId="6AF3C11C" w:rsidR="00487003" w:rsidRDefault="00487003" w:rsidP="00487003">
      <w:pPr>
        <w:pStyle w:val="ListParagraph"/>
      </w:pPr>
      <w:r w:rsidRPr="00487003">
        <w:t>The Summary report displays charts for the top five gainers, losers, and bandwidth</w:t>
      </w:r>
      <w:r w:rsidR="002C66C7">
        <w:t>-</w:t>
      </w:r>
      <w:r w:rsidRPr="00487003">
        <w:t>consuming applications, application categories, users, and sources.</w:t>
      </w:r>
    </w:p>
    <w:p w14:paraId="1C3EEBF1" w14:textId="1951F404" w:rsidR="00487003" w:rsidRDefault="00487003" w:rsidP="00410B05">
      <w:pPr>
        <w:pStyle w:val="ListParagraph"/>
        <w:numPr>
          <w:ilvl w:val="0"/>
          <w:numId w:val="153"/>
        </w:numPr>
      </w:pPr>
      <w:r>
        <w:t xml:space="preserve">Select </w:t>
      </w:r>
      <w:r w:rsidRPr="00A3090F">
        <w:rPr>
          <w:b/>
        </w:rPr>
        <w:t xml:space="preserve">Monitor &gt; App Scope &gt; </w:t>
      </w:r>
      <w:r w:rsidR="00BA6A96">
        <w:rPr>
          <w:b/>
        </w:rPr>
        <w:t>Change Monitor</w:t>
      </w:r>
      <w:r>
        <w:t xml:space="preserve">. </w:t>
      </w:r>
      <w:r>
        <w:rPr>
          <w:noProof/>
        </w:rPr>
        <w:drawing>
          <wp:inline distT="0" distB="0" distL="0" distR="0" wp14:anchorId="35EA9293" wp14:editId="0305D6CA">
            <wp:extent cx="962025" cy="1714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62025" cy="171450"/>
                    </a:xfrm>
                    <a:prstGeom prst="rect">
                      <a:avLst/>
                    </a:prstGeom>
                  </pic:spPr>
                </pic:pic>
              </a:graphicData>
            </a:graphic>
          </wp:inline>
        </w:drawing>
      </w:r>
    </w:p>
    <w:p w14:paraId="0B873491" w14:textId="5BDD4149" w:rsidR="00BA6A96" w:rsidRDefault="00487003" w:rsidP="00BA6A96">
      <w:pPr>
        <w:pStyle w:val="ListParagraph"/>
      </w:pPr>
      <w:r w:rsidRPr="00487003">
        <w:t xml:space="preserve">The Change Monitor report displays changes over a specified time period. For example, the </w:t>
      </w:r>
      <w:r w:rsidR="002C66C7">
        <w:t xml:space="preserve">following </w:t>
      </w:r>
      <w:r w:rsidRPr="00487003">
        <w:t xml:space="preserve">figure displays the top applications that gained in use over the last hour as compared with the last 24-hour period. The top applications are determined by session count and </w:t>
      </w:r>
      <w:r w:rsidR="00B05D79">
        <w:t xml:space="preserve">are </w:t>
      </w:r>
      <w:r w:rsidRPr="00487003">
        <w:t>sorted by percentage.</w:t>
      </w:r>
    </w:p>
    <w:p w14:paraId="70FE5F3E" w14:textId="7DF7EC55" w:rsidR="00487003" w:rsidRDefault="00BA6A96" w:rsidP="00BA6A96">
      <w:pPr>
        <w:pStyle w:val="ListParagraph"/>
      </w:pPr>
      <w:r>
        <w:rPr>
          <w:noProof/>
        </w:rPr>
        <w:drawing>
          <wp:inline distT="0" distB="0" distL="0" distR="0" wp14:anchorId="2B326886" wp14:editId="261F4FB4">
            <wp:extent cx="5943600" cy="38550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855085"/>
                    </a:xfrm>
                    <a:prstGeom prst="rect">
                      <a:avLst/>
                    </a:prstGeom>
                  </pic:spPr>
                </pic:pic>
              </a:graphicData>
            </a:graphic>
          </wp:inline>
        </w:drawing>
      </w:r>
    </w:p>
    <w:p w14:paraId="255C18A9" w14:textId="063FF949" w:rsidR="00BA6A96" w:rsidRDefault="00BA6A96" w:rsidP="00410B05">
      <w:pPr>
        <w:pStyle w:val="ListParagraph"/>
        <w:numPr>
          <w:ilvl w:val="0"/>
          <w:numId w:val="153"/>
        </w:numPr>
      </w:pPr>
      <w:r>
        <w:lastRenderedPageBreak/>
        <w:t>The type of information displayed can be controlled at the top. The displayed Graph can be exported as a PDF or PNG</w:t>
      </w:r>
      <w:r w:rsidR="00B05D79">
        <w:t>:</w:t>
      </w:r>
    </w:p>
    <w:p w14:paraId="24FAE063" w14:textId="3F446960" w:rsidR="00BA6A96" w:rsidRDefault="00BA6A96" w:rsidP="00BA6A96">
      <w:pPr>
        <w:pStyle w:val="ListParagraph"/>
      </w:pPr>
      <w:r>
        <w:rPr>
          <w:noProof/>
        </w:rPr>
        <w:drawing>
          <wp:inline distT="0" distB="0" distL="0" distR="0" wp14:anchorId="3E8B6CA7" wp14:editId="468A89F9">
            <wp:extent cx="5943600" cy="21526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15265"/>
                    </a:xfrm>
                    <a:prstGeom prst="rect">
                      <a:avLst/>
                    </a:prstGeom>
                  </pic:spPr>
                </pic:pic>
              </a:graphicData>
            </a:graphic>
          </wp:inline>
        </w:drawing>
      </w:r>
    </w:p>
    <w:p w14:paraId="450B2BD9" w14:textId="34B58496" w:rsidR="00487003" w:rsidRDefault="00BA6A96" w:rsidP="00410B05">
      <w:pPr>
        <w:pStyle w:val="ListParagraph"/>
        <w:numPr>
          <w:ilvl w:val="0"/>
          <w:numId w:val="153"/>
        </w:numPr>
      </w:pPr>
      <w:r>
        <w:t xml:space="preserve">The time period also </w:t>
      </w:r>
      <w:r w:rsidR="006E7794">
        <w:t xml:space="preserve">can </w:t>
      </w:r>
      <w:r>
        <w:t xml:space="preserve">be changed at the bottom: </w:t>
      </w:r>
      <w:r>
        <w:rPr>
          <w:noProof/>
        </w:rPr>
        <w:drawing>
          <wp:inline distT="0" distB="0" distL="0" distR="0" wp14:anchorId="02A81ADF" wp14:editId="061B9AE8">
            <wp:extent cx="3343275" cy="2667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343275" cy="266700"/>
                    </a:xfrm>
                    <a:prstGeom prst="rect">
                      <a:avLst/>
                    </a:prstGeom>
                  </pic:spPr>
                </pic:pic>
              </a:graphicData>
            </a:graphic>
          </wp:inline>
        </w:drawing>
      </w:r>
    </w:p>
    <w:p w14:paraId="004D2C40" w14:textId="79F72794" w:rsidR="00D1566B" w:rsidRDefault="00D1566B" w:rsidP="00410B05">
      <w:pPr>
        <w:pStyle w:val="ListParagraph"/>
        <w:numPr>
          <w:ilvl w:val="0"/>
          <w:numId w:val="153"/>
        </w:numPr>
      </w:pPr>
      <w:r>
        <w:t xml:space="preserve">Select </w:t>
      </w:r>
      <w:r w:rsidRPr="00A3090F">
        <w:rPr>
          <w:b/>
        </w:rPr>
        <w:t xml:space="preserve">Monitor &gt; App Scope &gt; </w:t>
      </w:r>
      <w:r w:rsidR="007776B4">
        <w:rPr>
          <w:b/>
        </w:rPr>
        <w:t>Threat</w:t>
      </w:r>
      <w:r w:rsidR="003F5D5A">
        <w:rPr>
          <w:b/>
        </w:rPr>
        <w:t xml:space="preserve"> Monitor</w:t>
      </w:r>
      <w:r>
        <w:t xml:space="preserve">. </w:t>
      </w:r>
      <w:r w:rsidR="007776B4">
        <w:rPr>
          <w:noProof/>
        </w:rPr>
        <w:drawing>
          <wp:inline distT="0" distB="0" distL="0" distR="0" wp14:anchorId="7A404198" wp14:editId="0E2150F1">
            <wp:extent cx="923925" cy="1905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23925" cy="190500"/>
                    </a:xfrm>
                    <a:prstGeom prst="rect">
                      <a:avLst/>
                    </a:prstGeom>
                  </pic:spPr>
                </pic:pic>
              </a:graphicData>
            </a:graphic>
          </wp:inline>
        </w:drawing>
      </w:r>
    </w:p>
    <w:p w14:paraId="6FBBCCE7" w14:textId="7537409A" w:rsidR="007776B4" w:rsidRDefault="007776B4" w:rsidP="007776B4">
      <w:pPr>
        <w:pStyle w:val="ListParagraph"/>
      </w:pPr>
      <w:r w:rsidRPr="007776B4">
        <w:t xml:space="preserve">The Threat Monitor report displays a count of the top threats over the selected time period. </w:t>
      </w:r>
      <w:r>
        <w:t>By default, the figure</w:t>
      </w:r>
      <w:r w:rsidRPr="007776B4">
        <w:t xml:space="preserve"> shows the top 10 threat types for the past </w:t>
      </w:r>
      <w:r w:rsidR="006E7794">
        <w:t>six</w:t>
      </w:r>
      <w:r w:rsidRPr="007776B4">
        <w:t xml:space="preserve"> hours.</w:t>
      </w:r>
    </w:p>
    <w:p w14:paraId="3DC8A8B6" w14:textId="288CCB50" w:rsidR="007776B4" w:rsidRDefault="003F5D5A" w:rsidP="00410B05">
      <w:pPr>
        <w:pStyle w:val="ListParagraph"/>
        <w:numPr>
          <w:ilvl w:val="0"/>
          <w:numId w:val="153"/>
        </w:numPr>
      </w:pPr>
      <w:r>
        <w:rPr>
          <w:noProof/>
        </w:rPr>
        <w:t>The t</w:t>
      </w:r>
      <w:r w:rsidR="007776B4">
        <w:rPr>
          <w:noProof/>
        </w:rPr>
        <w:t xml:space="preserve">ype of threat also </w:t>
      </w:r>
      <w:r w:rsidR="006E7794">
        <w:rPr>
          <w:noProof/>
        </w:rPr>
        <w:t xml:space="preserve">can </w:t>
      </w:r>
      <w:r w:rsidR="007776B4">
        <w:rPr>
          <w:noProof/>
        </w:rPr>
        <w:t>be filter</w:t>
      </w:r>
      <w:r>
        <w:rPr>
          <w:noProof/>
        </w:rPr>
        <w:t>ed</w:t>
      </w:r>
      <w:r w:rsidR="006E7794">
        <w:rPr>
          <w:noProof/>
        </w:rPr>
        <w:t xml:space="preserve"> at the top:</w:t>
      </w:r>
      <w:r w:rsidR="007776B4">
        <w:rPr>
          <w:noProof/>
        </w:rPr>
        <w:drawing>
          <wp:inline distT="0" distB="0" distL="0" distR="0" wp14:anchorId="24B4BD3D" wp14:editId="44CC819C">
            <wp:extent cx="3495675" cy="26670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95675" cy="266700"/>
                    </a:xfrm>
                    <a:prstGeom prst="rect">
                      <a:avLst/>
                    </a:prstGeom>
                  </pic:spPr>
                </pic:pic>
              </a:graphicData>
            </a:graphic>
          </wp:inline>
        </w:drawing>
      </w:r>
    </w:p>
    <w:p w14:paraId="2F8C65F5" w14:textId="33B36129" w:rsidR="007776B4" w:rsidRDefault="007776B4" w:rsidP="00410B05">
      <w:pPr>
        <w:pStyle w:val="ListParagraph"/>
        <w:numPr>
          <w:ilvl w:val="0"/>
          <w:numId w:val="153"/>
        </w:numPr>
      </w:pPr>
      <w:r>
        <w:t>Th</w:t>
      </w:r>
      <w:r w:rsidR="003F5D5A">
        <w:t>e time period can be changed to the</w:t>
      </w:r>
      <w:r>
        <w:t xml:space="preserve"> Last 6 hours, 12 hours, 24 hours, 7 days, or 30 days.</w:t>
      </w:r>
      <w:r w:rsidRPr="007776B4">
        <w:rPr>
          <w:noProof/>
        </w:rPr>
        <w:t xml:space="preserve"> </w:t>
      </w:r>
      <w:r>
        <w:rPr>
          <w:noProof/>
        </w:rPr>
        <w:drawing>
          <wp:inline distT="0" distB="0" distL="0" distR="0" wp14:anchorId="274E6CA0" wp14:editId="06A9FA50">
            <wp:extent cx="3381375" cy="41910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81375" cy="419100"/>
                    </a:xfrm>
                    <a:prstGeom prst="rect">
                      <a:avLst/>
                    </a:prstGeom>
                  </pic:spPr>
                </pic:pic>
              </a:graphicData>
            </a:graphic>
          </wp:inline>
        </w:drawing>
      </w:r>
    </w:p>
    <w:p w14:paraId="6488577D" w14:textId="7002EBCA" w:rsidR="00614563" w:rsidRDefault="00614563" w:rsidP="00410B05">
      <w:pPr>
        <w:pStyle w:val="ListParagraph"/>
        <w:numPr>
          <w:ilvl w:val="0"/>
          <w:numId w:val="153"/>
        </w:numPr>
      </w:pPr>
      <w:r>
        <w:t xml:space="preserve">Select </w:t>
      </w:r>
      <w:r w:rsidRPr="00A3090F">
        <w:rPr>
          <w:b/>
        </w:rPr>
        <w:t xml:space="preserve">Monitor &gt; App Scope &gt; </w:t>
      </w:r>
      <w:r>
        <w:rPr>
          <w:b/>
        </w:rPr>
        <w:t>Threat Map</w:t>
      </w:r>
      <w:r>
        <w:t>.</w:t>
      </w:r>
      <w:r w:rsidRPr="00614563">
        <w:rPr>
          <w:noProof/>
        </w:rPr>
        <w:t xml:space="preserve"> </w:t>
      </w:r>
      <w:r>
        <w:rPr>
          <w:noProof/>
        </w:rPr>
        <w:drawing>
          <wp:inline distT="0" distB="0" distL="0" distR="0" wp14:anchorId="7639F10B" wp14:editId="27E11C92">
            <wp:extent cx="781050" cy="1524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781050" cy="152400"/>
                    </a:xfrm>
                    <a:prstGeom prst="rect">
                      <a:avLst/>
                    </a:prstGeom>
                  </pic:spPr>
                </pic:pic>
              </a:graphicData>
            </a:graphic>
          </wp:inline>
        </w:drawing>
      </w:r>
    </w:p>
    <w:p w14:paraId="3B1C9EBE" w14:textId="14BC91AA" w:rsidR="00614563" w:rsidRDefault="00614563" w:rsidP="00614563">
      <w:pPr>
        <w:pStyle w:val="ListParagraph"/>
      </w:pPr>
      <w:r w:rsidRPr="00614563">
        <w:t>The Threat Map report shows a geographical view of threats, including severity.</w:t>
      </w:r>
    </w:p>
    <w:p w14:paraId="42B10D66" w14:textId="4F49ABEC" w:rsidR="00614563" w:rsidRDefault="00614563" w:rsidP="00410B05">
      <w:pPr>
        <w:pStyle w:val="ListParagraph"/>
        <w:numPr>
          <w:ilvl w:val="0"/>
          <w:numId w:val="153"/>
        </w:numPr>
      </w:pPr>
      <w:r>
        <w:t xml:space="preserve">Click </w:t>
      </w:r>
      <w:r>
        <w:rPr>
          <w:b/>
        </w:rPr>
        <w:t>Last 30 Days</w:t>
      </w:r>
      <w:r w:rsidR="006E7794">
        <w:t>:</w:t>
      </w:r>
    </w:p>
    <w:p w14:paraId="29B718CB" w14:textId="4E4EC47D" w:rsidR="00614563" w:rsidRDefault="00E334EB" w:rsidP="00614563">
      <w:pPr>
        <w:pStyle w:val="ListParagraph"/>
      </w:pPr>
      <w:r>
        <w:rPr>
          <w:noProof/>
        </w:rPr>
        <w:drawing>
          <wp:inline distT="0" distB="0" distL="0" distR="0" wp14:anchorId="3ED4C7D3" wp14:editId="53156003">
            <wp:extent cx="5943600" cy="33089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308985"/>
                    </a:xfrm>
                    <a:prstGeom prst="rect">
                      <a:avLst/>
                    </a:prstGeom>
                  </pic:spPr>
                </pic:pic>
              </a:graphicData>
            </a:graphic>
          </wp:inline>
        </w:drawing>
      </w:r>
    </w:p>
    <w:p w14:paraId="3D7297C5" w14:textId="430407E8" w:rsidR="00614563" w:rsidRDefault="00E13161" w:rsidP="00410B05">
      <w:pPr>
        <w:pStyle w:val="ListParagraph"/>
        <w:numPr>
          <w:ilvl w:val="0"/>
          <w:numId w:val="153"/>
        </w:numPr>
      </w:pPr>
      <w:r>
        <w:t xml:space="preserve">Click </w:t>
      </w:r>
      <w:r w:rsidR="00D22EB2">
        <w:rPr>
          <w:b/>
        </w:rPr>
        <w:t>Malaysia</w:t>
      </w:r>
      <w:r w:rsidR="00B05D79">
        <w:t>:</w:t>
      </w:r>
    </w:p>
    <w:p w14:paraId="00BE34F5" w14:textId="6000BBEC" w:rsidR="00E13161" w:rsidRDefault="00D22EB2" w:rsidP="00E13161">
      <w:pPr>
        <w:pStyle w:val="ListParagraph"/>
      </w:pPr>
      <w:r>
        <w:rPr>
          <w:noProof/>
        </w:rPr>
        <w:drawing>
          <wp:inline distT="0" distB="0" distL="0" distR="0" wp14:anchorId="17363423" wp14:editId="157AEFAB">
            <wp:extent cx="1000125" cy="61912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00125" cy="619125"/>
                    </a:xfrm>
                    <a:prstGeom prst="rect">
                      <a:avLst/>
                    </a:prstGeom>
                  </pic:spPr>
                </pic:pic>
              </a:graphicData>
            </a:graphic>
          </wp:inline>
        </w:drawing>
      </w:r>
    </w:p>
    <w:p w14:paraId="312D6FF5" w14:textId="59C8FBBF" w:rsidR="00E13161" w:rsidRDefault="00E13161" w:rsidP="00D22EB2">
      <w:pPr>
        <w:ind w:left="360"/>
      </w:pPr>
      <w:r>
        <w:t xml:space="preserve">The ACC </w:t>
      </w:r>
      <w:r w:rsidR="00103004">
        <w:t>opens</w:t>
      </w:r>
      <w:r>
        <w:t xml:space="preserve"> with a global filter referencing </w:t>
      </w:r>
      <w:r w:rsidR="00D22EB2">
        <w:t>Malaysia</w:t>
      </w:r>
      <w:r>
        <w:t xml:space="preserve"> (</w:t>
      </w:r>
      <w:r w:rsidR="00D22EB2">
        <w:t>MY</w:t>
      </w:r>
      <w:r>
        <w:t>)</w:t>
      </w:r>
      <w:r w:rsidR="00B05D79">
        <w:t>:</w:t>
      </w:r>
    </w:p>
    <w:p w14:paraId="54B015EF" w14:textId="7DCD7364" w:rsidR="00847327" w:rsidRDefault="00D22EB2" w:rsidP="00847327">
      <w:pPr>
        <w:pStyle w:val="ListParagraph"/>
      </w:pPr>
      <w:r>
        <w:rPr>
          <w:noProof/>
        </w:rPr>
        <w:lastRenderedPageBreak/>
        <w:drawing>
          <wp:inline distT="0" distB="0" distL="0" distR="0" wp14:anchorId="4DD0BDCC" wp14:editId="5C0E2415">
            <wp:extent cx="1828800" cy="8001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828800" cy="800100"/>
                    </a:xfrm>
                    <a:prstGeom prst="rect">
                      <a:avLst/>
                    </a:prstGeom>
                  </pic:spPr>
                </pic:pic>
              </a:graphicData>
            </a:graphic>
          </wp:inline>
        </w:drawing>
      </w:r>
    </w:p>
    <w:p w14:paraId="6F9EC250" w14:textId="69B67F7D" w:rsidR="00847327" w:rsidRDefault="00847327" w:rsidP="00410B05">
      <w:pPr>
        <w:pStyle w:val="ListParagraph"/>
        <w:numPr>
          <w:ilvl w:val="0"/>
          <w:numId w:val="153"/>
        </w:numPr>
      </w:pPr>
      <w:r>
        <w:t xml:space="preserve">Click </w:t>
      </w:r>
      <w:r>
        <w:rPr>
          <w:noProof/>
        </w:rPr>
        <w:drawing>
          <wp:inline distT="0" distB="0" distL="0" distR="0" wp14:anchorId="7D00DF63" wp14:editId="2586E289">
            <wp:extent cx="609600" cy="2190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9600" cy="219075"/>
                    </a:xfrm>
                    <a:prstGeom prst="rect">
                      <a:avLst/>
                    </a:prstGeom>
                  </pic:spPr>
                </pic:pic>
              </a:graphicData>
            </a:graphic>
          </wp:inline>
        </w:drawing>
      </w:r>
      <w:r>
        <w:t xml:space="preserve"> to clear the Global Filter.</w:t>
      </w:r>
    </w:p>
    <w:p w14:paraId="51599C1F" w14:textId="1FAEDE40" w:rsidR="00847327" w:rsidRDefault="00847327" w:rsidP="00410B05">
      <w:pPr>
        <w:pStyle w:val="ListParagraph"/>
        <w:numPr>
          <w:ilvl w:val="0"/>
          <w:numId w:val="153"/>
        </w:numPr>
      </w:pPr>
      <w:r>
        <w:t xml:space="preserve">Select </w:t>
      </w:r>
      <w:r w:rsidRPr="00A3090F">
        <w:rPr>
          <w:b/>
        </w:rPr>
        <w:t xml:space="preserve">Monitor &gt; App Scope &gt; </w:t>
      </w:r>
      <w:r>
        <w:rPr>
          <w:b/>
        </w:rPr>
        <w:t>Network Monitor</w:t>
      </w:r>
      <w:r>
        <w:t>.</w:t>
      </w:r>
      <w:r w:rsidRPr="00614563">
        <w:rPr>
          <w:noProof/>
        </w:rPr>
        <w:t xml:space="preserve"> </w:t>
      </w:r>
      <w:r>
        <w:rPr>
          <w:noProof/>
        </w:rPr>
        <w:drawing>
          <wp:inline distT="0" distB="0" distL="0" distR="0" wp14:anchorId="572B6A56" wp14:editId="379B40CE">
            <wp:extent cx="1019175" cy="17145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019175" cy="171450"/>
                    </a:xfrm>
                    <a:prstGeom prst="rect">
                      <a:avLst/>
                    </a:prstGeom>
                  </pic:spPr>
                </pic:pic>
              </a:graphicData>
            </a:graphic>
          </wp:inline>
        </w:drawing>
      </w:r>
    </w:p>
    <w:p w14:paraId="1290F779" w14:textId="09BCDA4A" w:rsidR="00C17D75" w:rsidRDefault="00C17D75" w:rsidP="00C17D75">
      <w:pPr>
        <w:pStyle w:val="ListParagraph"/>
      </w:pPr>
      <w:r w:rsidRPr="00C17D75">
        <w:t>The Network Monitor report displays the bandwidth dedicated to different network functions over the specified period of time. Each network function is color-coded</w:t>
      </w:r>
      <w:r w:rsidR="006E7794">
        <w:t>,</w:t>
      </w:r>
      <w:r w:rsidRPr="00C17D75">
        <w:t xml:space="preserve"> as indicated in the legend below the chart. For example, the </w:t>
      </w:r>
      <w:r w:rsidR="006E7794">
        <w:t xml:space="preserve">following </w:t>
      </w:r>
      <w:r w:rsidR="00D22EB2">
        <w:t>diagram</w:t>
      </w:r>
      <w:r w:rsidRPr="00C17D75">
        <w:t xml:space="preserve"> shows application bandwidth for the past </w:t>
      </w:r>
      <w:r w:rsidR="006E7794">
        <w:t>six</w:t>
      </w:r>
      <w:r>
        <w:t xml:space="preserve"> hours</w:t>
      </w:r>
      <w:r w:rsidRPr="00C17D75">
        <w:t xml:space="preserve"> based on session information.</w:t>
      </w:r>
    </w:p>
    <w:p w14:paraId="09D19CDC" w14:textId="6CE93985" w:rsidR="00847327" w:rsidRDefault="00870AFE" w:rsidP="00410B05">
      <w:pPr>
        <w:pStyle w:val="ListParagraph"/>
        <w:numPr>
          <w:ilvl w:val="0"/>
          <w:numId w:val="153"/>
        </w:numPr>
      </w:pPr>
      <w:r>
        <w:t xml:space="preserve">Click the </w:t>
      </w:r>
      <w:r>
        <w:rPr>
          <w:noProof/>
        </w:rPr>
        <w:drawing>
          <wp:inline distT="0" distB="0" distL="0" distR="0" wp14:anchorId="7FAC0644" wp14:editId="0579558B">
            <wp:extent cx="304800" cy="2667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04800" cy="266700"/>
                    </a:xfrm>
                    <a:prstGeom prst="rect">
                      <a:avLst/>
                    </a:prstGeom>
                  </pic:spPr>
                </pic:pic>
              </a:graphicData>
            </a:graphic>
          </wp:inline>
        </w:drawing>
      </w:r>
      <w:r>
        <w:t xml:space="preserve"> icon to display the information</w:t>
      </w:r>
      <w:r w:rsidR="006E7794">
        <w:t xml:space="preserve"> by Session Count and not Bytes:</w:t>
      </w:r>
    </w:p>
    <w:p w14:paraId="2172F9A4" w14:textId="17777182" w:rsidR="00870AFE" w:rsidRDefault="00E334EB" w:rsidP="00870AFE">
      <w:pPr>
        <w:pStyle w:val="ListParagraph"/>
      </w:pPr>
      <w:r>
        <w:rPr>
          <w:noProof/>
        </w:rPr>
        <w:drawing>
          <wp:inline distT="0" distB="0" distL="0" distR="0" wp14:anchorId="5C4A399A" wp14:editId="4DDCEA52">
            <wp:extent cx="5943600" cy="31642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164205"/>
                    </a:xfrm>
                    <a:prstGeom prst="rect">
                      <a:avLst/>
                    </a:prstGeom>
                  </pic:spPr>
                </pic:pic>
              </a:graphicData>
            </a:graphic>
          </wp:inline>
        </w:drawing>
      </w:r>
    </w:p>
    <w:p w14:paraId="484D9BBA" w14:textId="59BBBBC4" w:rsidR="00DF37C2" w:rsidRDefault="00E755F6" w:rsidP="00DF37C2">
      <w:pPr>
        <w:pStyle w:val="ListParagraph"/>
      </w:pPr>
      <w:r w:rsidRPr="00226577">
        <w:rPr>
          <w:b/>
        </w:rPr>
        <w:t>Note:</w:t>
      </w:r>
      <w:r>
        <w:t xml:space="preserve"> </w:t>
      </w:r>
      <w:r w:rsidR="00C17D75">
        <w:t>A</w:t>
      </w:r>
      <w:r w:rsidR="00103004">
        <w:t xml:space="preserve">s </w:t>
      </w:r>
      <w:r w:rsidR="006E7794">
        <w:t>is standard in all App-</w:t>
      </w:r>
      <w:r w:rsidR="00103004">
        <w:t>Scope graph items</w:t>
      </w:r>
      <w:r w:rsidR="006E7794">
        <w:t>,</w:t>
      </w:r>
      <w:r w:rsidR="00C17D75">
        <w:t xml:space="preserve"> you c</w:t>
      </w:r>
      <w:r w:rsidR="00103004">
        <w:t>an click an application color, which</w:t>
      </w:r>
      <w:r w:rsidR="00C17D75">
        <w:t xml:space="preserve"> </w:t>
      </w:r>
      <w:r w:rsidR="00103004">
        <w:t>switches your view in the WebUI</w:t>
      </w:r>
      <w:r w:rsidR="00C17D75">
        <w:t xml:space="preserve"> to the ACC</w:t>
      </w:r>
      <w:r w:rsidR="00103004">
        <w:t xml:space="preserve"> tab</w:t>
      </w:r>
      <w:r w:rsidR="00C17D75">
        <w:t>.</w:t>
      </w:r>
    </w:p>
    <w:p w14:paraId="6C20A67D" w14:textId="77777777" w:rsidR="00DF37C2" w:rsidRDefault="00DF37C2" w:rsidP="00410B05">
      <w:pPr>
        <w:pStyle w:val="ListParagraph"/>
        <w:numPr>
          <w:ilvl w:val="0"/>
          <w:numId w:val="153"/>
        </w:numPr>
      </w:pPr>
      <w:r>
        <w:t xml:space="preserve">Select </w:t>
      </w:r>
      <w:r w:rsidRPr="00DF37C2">
        <w:rPr>
          <w:b/>
        </w:rPr>
        <w:t>Monitor &gt; App Scope &gt; Traffic Map</w:t>
      </w:r>
      <w:r w:rsidRPr="00D22EB2">
        <w:t>.</w:t>
      </w:r>
      <w:r w:rsidRPr="00614563">
        <w:rPr>
          <w:noProof/>
        </w:rPr>
        <w:t xml:space="preserve"> </w:t>
      </w:r>
      <w:r>
        <w:rPr>
          <w:noProof/>
        </w:rPr>
        <w:drawing>
          <wp:inline distT="0" distB="0" distL="0" distR="0" wp14:anchorId="3A46E251" wp14:editId="4C651803">
            <wp:extent cx="752475" cy="1809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752475" cy="180975"/>
                    </a:xfrm>
                    <a:prstGeom prst="rect">
                      <a:avLst/>
                    </a:prstGeom>
                  </pic:spPr>
                </pic:pic>
              </a:graphicData>
            </a:graphic>
          </wp:inline>
        </w:drawing>
      </w:r>
    </w:p>
    <w:p w14:paraId="70942946" w14:textId="43C57A5E" w:rsidR="00DF37C2" w:rsidRDefault="00DF37C2" w:rsidP="00DF37C2">
      <w:pPr>
        <w:pStyle w:val="ListParagraph"/>
      </w:pPr>
      <w:r w:rsidRPr="00DF37C2">
        <w:rPr>
          <w:noProof/>
        </w:rPr>
        <w:lastRenderedPageBreak/>
        <w:t>The Traffic Map report shows a geographical view of traffic flows</w:t>
      </w:r>
      <w:r w:rsidR="006E7794">
        <w:rPr>
          <w:noProof/>
        </w:rPr>
        <w:t xml:space="preserve"> according to sessions or flows:</w:t>
      </w:r>
      <w:r>
        <w:rPr>
          <w:noProof/>
        </w:rPr>
        <w:br/>
      </w:r>
      <w:r>
        <w:rPr>
          <w:noProof/>
        </w:rPr>
        <w:drawing>
          <wp:inline distT="0" distB="0" distL="0" distR="0" wp14:anchorId="65A90B44" wp14:editId="640900F9">
            <wp:extent cx="5943600" cy="3175000"/>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175000"/>
                    </a:xfrm>
                    <a:prstGeom prst="rect">
                      <a:avLst/>
                    </a:prstGeom>
                  </pic:spPr>
                </pic:pic>
              </a:graphicData>
            </a:graphic>
          </wp:inline>
        </w:drawing>
      </w:r>
    </w:p>
    <w:p w14:paraId="79656319" w14:textId="3CAACE49" w:rsidR="00F063F5" w:rsidRDefault="000C4C73" w:rsidP="00F063F5">
      <w:pPr>
        <w:pStyle w:val="Heading2"/>
      </w:pPr>
      <w:bookmarkStart w:id="170" w:name="_Toc474939197"/>
      <w:r>
        <w:t>12.</w:t>
      </w:r>
      <w:r w:rsidR="00E30B3F">
        <w:t>4</w:t>
      </w:r>
      <w:r w:rsidR="009D7B9B">
        <w:t xml:space="preserve"> E</w:t>
      </w:r>
      <w:r w:rsidR="00F063F5">
        <w:t xml:space="preserve">xplore the </w:t>
      </w:r>
      <w:r w:rsidR="00E30B3F">
        <w:t>ACC</w:t>
      </w:r>
      <w:bookmarkEnd w:id="170"/>
    </w:p>
    <w:p w14:paraId="7F28011A" w14:textId="308B75BC" w:rsidR="00B91501" w:rsidRDefault="00B91501" w:rsidP="00B91501">
      <w:r w:rsidRPr="00B91501">
        <w:t xml:space="preserve">The </w:t>
      </w:r>
      <w:r w:rsidR="006E7794">
        <w:t>ACC</w:t>
      </w:r>
      <w:r w:rsidRPr="00B91501">
        <w:t xml:space="preserve"> is an analytical tool that provides actionable intelligence about the activity within your network. The ACC uses the firewall logs to graphically depict traffic trends on your network. </w:t>
      </w:r>
    </w:p>
    <w:p w14:paraId="2615BB9D" w14:textId="5DD6B838" w:rsidR="00F063F5" w:rsidRDefault="00D52813" w:rsidP="00410B05">
      <w:pPr>
        <w:pStyle w:val="ListParagraph"/>
        <w:numPr>
          <w:ilvl w:val="0"/>
          <w:numId w:val="159"/>
        </w:numPr>
      </w:pPr>
      <w:r>
        <w:t>Click the</w:t>
      </w:r>
      <w:r w:rsidR="00F063F5">
        <w:t xml:space="preserve"> </w:t>
      </w:r>
      <w:r w:rsidR="00F063F5" w:rsidRPr="00F063F5">
        <w:rPr>
          <w:b/>
        </w:rPr>
        <w:t>ACC</w:t>
      </w:r>
      <w:r w:rsidR="00F063F5">
        <w:t xml:space="preserve"> tab. </w:t>
      </w:r>
      <w:r w:rsidR="001C56F9">
        <w:rPr>
          <w:noProof/>
        </w:rPr>
        <w:drawing>
          <wp:inline distT="0" distB="0" distL="0" distR="0" wp14:anchorId="1166332F" wp14:editId="18C648B3">
            <wp:extent cx="2495550" cy="3238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95550" cy="323850"/>
                    </a:xfrm>
                    <a:prstGeom prst="rect">
                      <a:avLst/>
                    </a:prstGeom>
                  </pic:spPr>
                </pic:pic>
              </a:graphicData>
            </a:graphic>
          </wp:inline>
        </w:drawing>
      </w:r>
    </w:p>
    <w:p w14:paraId="51EFB6A3" w14:textId="5F4B17F2" w:rsidR="00F063F5" w:rsidRDefault="00D52813" w:rsidP="00410B05">
      <w:pPr>
        <w:pStyle w:val="ListParagraph"/>
        <w:numPr>
          <w:ilvl w:val="0"/>
          <w:numId w:val="159"/>
        </w:numPr>
      </w:pPr>
      <w:r>
        <w:t>Click</w:t>
      </w:r>
      <w:r w:rsidR="00F063F5">
        <w:t xml:space="preserve"> the </w:t>
      </w:r>
      <w:r w:rsidR="00F063F5" w:rsidRPr="00D52813">
        <w:rPr>
          <w:b/>
        </w:rPr>
        <w:t>Time</w:t>
      </w:r>
      <w:r w:rsidR="00F063F5">
        <w:t xml:space="preserve"> </w:t>
      </w:r>
      <w:r>
        <w:t>drop-down</w:t>
      </w:r>
      <w:r w:rsidR="00D94117">
        <w:t xml:space="preserve"> list</w:t>
      </w:r>
      <w:r>
        <w:t xml:space="preserve"> and select</w:t>
      </w:r>
      <w:r w:rsidR="00F063F5">
        <w:t xml:space="preserve"> </w:t>
      </w:r>
      <w:r w:rsidR="00F063F5" w:rsidRPr="00D52813">
        <w:rPr>
          <w:b/>
        </w:rPr>
        <w:t>Last 7 Days</w:t>
      </w:r>
      <w:r w:rsidR="00B05D79">
        <w:t>:</w:t>
      </w:r>
    </w:p>
    <w:p w14:paraId="5937298B" w14:textId="27EB2428" w:rsidR="00973379" w:rsidRDefault="00973379" w:rsidP="00973379">
      <w:pPr>
        <w:pStyle w:val="ListParagraph"/>
      </w:pPr>
      <w:r>
        <w:rPr>
          <w:noProof/>
        </w:rPr>
        <w:drawing>
          <wp:inline distT="0" distB="0" distL="0" distR="0" wp14:anchorId="02D6DEE3" wp14:editId="08316177">
            <wp:extent cx="3619500" cy="1704975"/>
            <wp:effectExtent l="0" t="0" r="0"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19500" cy="1704975"/>
                    </a:xfrm>
                    <a:prstGeom prst="rect">
                      <a:avLst/>
                    </a:prstGeom>
                  </pic:spPr>
                </pic:pic>
              </a:graphicData>
            </a:graphic>
          </wp:inline>
        </w:drawing>
      </w:r>
    </w:p>
    <w:p w14:paraId="743E674D" w14:textId="056C70B9" w:rsidR="00F063F5" w:rsidRDefault="00F063F5" w:rsidP="00410B05">
      <w:pPr>
        <w:pStyle w:val="ListParagraph"/>
        <w:numPr>
          <w:ilvl w:val="0"/>
          <w:numId w:val="159"/>
        </w:numPr>
      </w:pPr>
      <w:r>
        <w:t xml:space="preserve">Explore the information available on the </w:t>
      </w:r>
      <w:r w:rsidRPr="00A3090F">
        <w:rPr>
          <w:b/>
        </w:rPr>
        <w:t>Network Activity</w:t>
      </w:r>
      <w:r>
        <w:t xml:space="preserve"> tab.</w:t>
      </w:r>
      <w:r w:rsidR="00515766" w:rsidRPr="00515766">
        <w:t xml:space="preserve"> This tab displays an overview of traffic and user activity on your network. It focuses on the top applications being used</w:t>
      </w:r>
      <w:r w:rsidR="006E7794">
        <w:t>;</w:t>
      </w:r>
      <w:r w:rsidR="00515766" w:rsidRPr="00515766">
        <w:t xml:space="preserve"> the top users who</w:t>
      </w:r>
      <w:r w:rsidR="004733BC">
        <w:t xml:space="preserve"> generate traffic with </w:t>
      </w:r>
      <w:r w:rsidR="00137AC6">
        <w:t xml:space="preserve">detailed information about </w:t>
      </w:r>
      <w:r w:rsidR="00515766" w:rsidRPr="00515766">
        <w:t>the bytes, content, threats</w:t>
      </w:r>
      <w:r w:rsidR="006C2735">
        <w:t>,</w:t>
      </w:r>
      <w:r w:rsidR="00515766" w:rsidRPr="00515766">
        <w:t xml:space="preserve"> or URLs accessed by the user</w:t>
      </w:r>
      <w:r w:rsidR="006E7794">
        <w:t>;</w:t>
      </w:r>
      <w:r w:rsidR="00515766" w:rsidRPr="00515766">
        <w:t xml:space="preserve"> and the most used security rules against which traffic matches occur</w:t>
      </w:r>
      <w:r w:rsidR="006E7794">
        <w:t>.</w:t>
      </w:r>
    </w:p>
    <w:p w14:paraId="1B722A70" w14:textId="7B6481F5" w:rsidR="00163E18" w:rsidRDefault="00E334EB" w:rsidP="00163E18">
      <w:pPr>
        <w:pStyle w:val="ListParagraph"/>
      </w:pPr>
      <w:r>
        <w:rPr>
          <w:noProof/>
        </w:rPr>
        <w:lastRenderedPageBreak/>
        <w:drawing>
          <wp:inline distT="0" distB="0" distL="0" distR="0" wp14:anchorId="59DA8EF6" wp14:editId="39DA0D57">
            <wp:extent cx="5943600" cy="297878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978785"/>
                    </a:xfrm>
                    <a:prstGeom prst="rect">
                      <a:avLst/>
                    </a:prstGeom>
                  </pic:spPr>
                </pic:pic>
              </a:graphicData>
            </a:graphic>
          </wp:inline>
        </w:drawing>
      </w:r>
    </w:p>
    <w:p w14:paraId="2C20B0F6" w14:textId="0F2A6F06" w:rsidR="00163E18" w:rsidRDefault="00163E18" w:rsidP="00D22EB2">
      <w:pPr>
        <w:ind w:left="720" w:hanging="360"/>
      </w:pPr>
      <w:r>
        <w:t xml:space="preserve">Notice </w:t>
      </w:r>
      <w:r w:rsidR="004733BC">
        <w:t xml:space="preserve">that </w:t>
      </w:r>
      <w:r>
        <w:t>in every pane you can display data by bytes, sessions, threats, content, URLs, and users</w:t>
      </w:r>
      <w:r w:rsidR="00B05D79">
        <w:t>:</w:t>
      </w:r>
      <w:r>
        <w:t xml:space="preserve"> </w:t>
      </w:r>
      <w:r>
        <w:rPr>
          <w:noProof/>
        </w:rPr>
        <w:drawing>
          <wp:inline distT="0" distB="0" distL="0" distR="0" wp14:anchorId="5B0BBA6D" wp14:editId="6BFBBD17">
            <wp:extent cx="3876675" cy="57150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76675" cy="571500"/>
                    </a:xfrm>
                    <a:prstGeom prst="rect">
                      <a:avLst/>
                    </a:prstGeom>
                  </pic:spPr>
                </pic:pic>
              </a:graphicData>
            </a:graphic>
          </wp:inline>
        </w:drawing>
      </w:r>
    </w:p>
    <w:p w14:paraId="3DF62075" w14:textId="030D81EA" w:rsidR="00163E18" w:rsidRDefault="00163E18" w:rsidP="00410B05">
      <w:pPr>
        <w:pStyle w:val="ListParagraph"/>
        <w:numPr>
          <w:ilvl w:val="0"/>
          <w:numId w:val="159"/>
        </w:numPr>
      </w:pPr>
      <w:r>
        <w:t xml:space="preserve">Select the </w:t>
      </w:r>
      <w:r>
        <w:rPr>
          <w:b/>
        </w:rPr>
        <w:t>users</w:t>
      </w:r>
      <w:r>
        <w:t xml:space="preserve"> option.</w:t>
      </w:r>
    </w:p>
    <w:p w14:paraId="61AC4A15" w14:textId="19269EB3" w:rsidR="00163E18" w:rsidRDefault="00163E18" w:rsidP="00D22EB2">
      <w:pPr>
        <w:ind w:left="360"/>
      </w:pPr>
      <w:r>
        <w:t>Notice how</w:t>
      </w:r>
      <w:r w:rsidR="006C2735">
        <w:t xml:space="preserve"> the application us</w:t>
      </w:r>
      <w:r>
        <w:t>e seems more consis</w:t>
      </w:r>
      <w:r w:rsidR="006C2735">
        <w:t>tent across all colors versus bytes:</w:t>
      </w:r>
    </w:p>
    <w:p w14:paraId="7F4EA602" w14:textId="663D588D" w:rsidR="00163E18" w:rsidRDefault="00E334EB" w:rsidP="00163E18">
      <w:pPr>
        <w:pStyle w:val="ListParagraph"/>
      </w:pPr>
      <w:r>
        <w:rPr>
          <w:noProof/>
        </w:rPr>
        <w:drawing>
          <wp:inline distT="0" distB="0" distL="0" distR="0" wp14:anchorId="5A7B0CFC" wp14:editId="55E3446F">
            <wp:extent cx="5943600" cy="2509520"/>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509520"/>
                    </a:xfrm>
                    <a:prstGeom prst="rect">
                      <a:avLst/>
                    </a:prstGeom>
                  </pic:spPr>
                </pic:pic>
              </a:graphicData>
            </a:graphic>
          </wp:inline>
        </w:drawing>
      </w:r>
    </w:p>
    <w:p w14:paraId="58EA65D8" w14:textId="47EEA2F7" w:rsidR="00163E18" w:rsidRDefault="00163E18" w:rsidP="00D22EB2">
      <w:pPr>
        <w:ind w:left="720" w:hanging="360"/>
      </w:pPr>
      <w:r>
        <w:t xml:space="preserve">This </w:t>
      </w:r>
      <w:r w:rsidR="006C2735">
        <w:t xml:space="preserve">information </w:t>
      </w:r>
      <w:r>
        <w:t xml:space="preserve">indicates </w:t>
      </w:r>
      <w:r w:rsidR="004733BC">
        <w:t>that</w:t>
      </w:r>
      <w:r>
        <w:t xml:space="preserve"> one application </w:t>
      </w:r>
      <w:r w:rsidR="004733BC">
        <w:t>does not supersede any other application</w:t>
      </w:r>
      <w:r w:rsidR="00281574">
        <w:t xml:space="preserve"> in overall use by users.</w:t>
      </w:r>
    </w:p>
    <w:p w14:paraId="5C82E386" w14:textId="5EE2821E" w:rsidR="00163E18" w:rsidRDefault="00163E18" w:rsidP="00410B05">
      <w:pPr>
        <w:pStyle w:val="ListParagraph"/>
        <w:numPr>
          <w:ilvl w:val="0"/>
          <w:numId w:val="159"/>
        </w:numPr>
      </w:pPr>
      <w:r>
        <w:t xml:space="preserve">Select </w:t>
      </w:r>
      <w:r>
        <w:rPr>
          <w:b/>
        </w:rPr>
        <w:t>threats</w:t>
      </w:r>
      <w:r>
        <w:t xml:space="preserve"> in the Application Usage pane</w:t>
      </w:r>
      <w:r w:rsidR="00B05D79">
        <w:t>:</w:t>
      </w:r>
    </w:p>
    <w:p w14:paraId="7FEEB48F" w14:textId="0F13E090" w:rsidR="00163E18" w:rsidRDefault="00163E18" w:rsidP="00163E18">
      <w:pPr>
        <w:pStyle w:val="ListParagraph"/>
      </w:pPr>
      <w:r>
        <w:rPr>
          <w:noProof/>
        </w:rPr>
        <w:lastRenderedPageBreak/>
        <w:drawing>
          <wp:inline distT="0" distB="0" distL="0" distR="0" wp14:anchorId="089AB4C1" wp14:editId="290B1B86">
            <wp:extent cx="5943600" cy="2186305"/>
            <wp:effectExtent l="0" t="0" r="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186305"/>
                    </a:xfrm>
                    <a:prstGeom prst="rect">
                      <a:avLst/>
                    </a:prstGeom>
                  </pic:spPr>
                </pic:pic>
              </a:graphicData>
            </a:graphic>
          </wp:inline>
        </w:drawing>
      </w:r>
    </w:p>
    <w:p w14:paraId="190DD7E1" w14:textId="1AB80788" w:rsidR="00F063F5" w:rsidRDefault="00163E18" w:rsidP="00D22EB2">
      <w:pPr>
        <w:ind w:left="720" w:hanging="360"/>
      </w:pPr>
      <w:r>
        <w:t xml:space="preserve">Given the displayed information you can see that web-browsing is the primary </w:t>
      </w:r>
      <w:r w:rsidR="004733BC">
        <w:t>source of</w:t>
      </w:r>
      <w:r>
        <w:t xml:space="preserve"> threats</w:t>
      </w:r>
      <w:r w:rsidR="004733BC">
        <w:t xml:space="preserve"> in this environment</w:t>
      </w:r>
      <w:r>
        <w:t>.</w:t>
      </w:r>
    </w:p>
    <w:p w14:paraId="431FA396" w14:textId="4A2DF1A5" w:rsidR="00F063F5" w:rsidRDefault="004733BC" w:rsidP="00410B05">
      <w:pPr>
        <w:pStyle w:val="ListParagraph"/>
        <w:numPr>
          <w:ilvl w:val="0"/>
          <w:numId w:val="159"/>
        </w:numPr>
      </w:pPr>
      <w:r>
        <w:t>Focus your attention on</w:t>
      </w:r>
      <w:r w:rsidR="00592D62">
        <w:t xml:space="preserve"> the </w:t>
      </w:r>
      <w:r w:rsidR="00592D62">
        <w:rPr>
          <w:b/>
        </w:rPr>
        <w:t>User Activity</w:t>
      </w:r>
      <w:r>
        <w:t xml:space="preserve"> p</w:t>
      </w:r>
      <w:r w:rsidR="00592D62">
        <w:t xml:space="preserve">ane. </w:t>
      </w:r>
      <w:r>
        <w:t>Which user consumed</w:t>
      </w:r>
      <w:r w:rsidR="00592D62">
        <w:t xml:space="preserve"> the most bandwidth in the past </w:t>
      </w:r>
      <w:r w:rsidR="000A791F">
        <w:t>seven</w:t>
      </w:r>
      <w:r w:rsidR="00592D62">
        <w:t xml:space="preserve"> days?</w:t>
      </w:r>
    </w:p>
    <w:p w14:paraId="3A8661FD" w14:textId="49008BE7" w:rsidR="00592D62" w:rsidRDefault="00E10760" w:rsidP="00592D62">
      <w:pPr>
        <w:pStyle w:val="ListParagraph"/>
      </w:pPr>
      <w:r>
        <w:rPr>
          <w:noProof/>
        </w:rPr>
        <w:drawing>
          <wp:inline distT="0" distB="0" distL="0" distR="0" wp14:anchorId="350406A5" wp14:editId="674E0B2D">
            <wp:extent cx="5943600" cy="298577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985770"/>
                    </a:xfrm>
                    <a:prstGeom prst="rect">
                      <a:avLst/>
                    </a:prstGeom>
                  </pic:spPr>
                </pic:pic>
              </a:graphicData>
            </a:graphic>
          </wp:inline>
        </w:drawing>
      </w:r>
    </w:p>
    <w:p w14:paraId="2FD38AF5" w14:textId="5CA573B0" w:rsidR="00F063F5" w:rsidRDefault="00592D62" w:rsidP="004733BC">
      <w:pPr>
        <w:pStyle w:val="ListParagraph"/>
      </w:pPr>
      <w:r>
        <w:t>From the graph</w:t>
      </w:r>
      <w:r w:rsidR="004733BC">
        <w:t xml:space="preserve"> in the example</w:t>
      </w:r>
      <w:r>
        <w:t xml:space="preserve">, you can </w:t>
      </w:r>
      <w:r w:rsidR="004733BC">
        <w:t>see</w:t>
      </w:r>
      <w:r>
        <w:t xml:space="preserve"> that </w:t>
      </w:r>
      <w:r w:rsidR="004733BC">
        <w:t>Jamie</w:t>
      </w:r>
      <w:r>
        <w:t xml:space="preserve"> </w:t>
      </w:r>
      <w:r w:rsidR="004733BC">
        <w:t>has consumed the most bandwidth</w:t>
      </w:r>
      <w:r>
        <w:t>.</w:t>
      </w:r>
      <w:r w:rsidR="004733BC">
        <w:t xml:space="preserve"> Your user might be different.</w:t>
      </w:r>
    </w:p>
    <w:p w14:paraId="03CEFA48" w14:textId="03A42956" w:rsidR="00592D62" w:rsidRDefault="004733BC" w:rsidP="00410B05">
      <w:pPr>
        <w:pStyle w:val="ListParagraph"/>
        <w:numPr>
          <w:ilvl w:val="0"/>
          <w:numId w:val="159"/>
        </w:numPr>
      </w:pPr>
      <w:r>
        <w:t>Focus your attention on</w:t>
      </w:r>
      <w:r w:rsidR="00592D62">
        <w:t xml:space="preserve"> the bottom-right </w:t>
      </w:r>
      <w:r w:rsidRPr="004733BC">
        <w:rPr>
          <w:b/>
        </w:rPr>
        <w:t>Rule Usage</w:t>
      </w:r>
      <w:r>
        <w:t xml:space="preserve"> pane</w:t>
      </w:r>
      <w:r w:rsidR="00592D62">
        <w:t>.</w:t>
      </w:r>
    </w:p>
    <w:p w14:paraId="007B2F33" w14:textId="647B3F66" w:rsidR="00592D62" w:rsidRDefault="00592D62" w:rsidP="00410B05">
      <w:pPr>
        <w:pStyle w:val="ListParagraph"/>
        <w:numPr>
          <w:ilvl w:val="0"/>
          <w:numId w:val="159"/>
        </w:numPr>
      </w:pPr>
      <w:r>
        <w:t xml:space="preserve">Select </w:t>
      </w:r>
      <w:r>
        <w:rPr>
          <w:b/>
        </w:rPr>
        <w:t>sessions</w:t>
      </w:r>
      <w:r w:rsidR="004733BC">
        <w:t>. Which Security policy r</w:t>
      </w:r>
      <w:r>
        <w:t>ule has been used the most?</w:t>
      </w:r>
    </w:p>
    <w:p w14:paraId="052E1461" w14:textId="06C6B8FD" w:rsidR="00592D62" w:rsidRDefault="00592D62" w:rsidP="00592D62">
      <w:pPr>
        <w:pStyle w:val="ListParagraph"/>
      </w:pPr>
      <w:r>
        <w:rPr>
          <w:noProof/>
        </w:rPr>
        <w:lastRenderedPageBreak/>
        <w:drawing>
          <wp:inline distT="0" distB="0" distL="0" distR="0" wp14:anchorId="10B36FC5" wp14:editId="2BD2E0D9">
            <wp:extent cx="5943600" cy="301815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018155"/>
                    </a:xfrm>
                    <a:prstGeom prst="rect">
                      <a:avLst/>
                    </a:prstGeom>
                  </pic:spPr>
                </pic:pic>
              </a:graphicData>
            </a:graphic>
          </wp:inline>
        </w:drawing>
      </w:r>
    </w:p>
    <w:p w14:paraId="46698E84" w14:textId="563A39A0" w:rsidR="00592D62" w:rsidRDefault="00592D62" w:rsidP="004733BC">
      <w:pPr>
        <w:pStyle w:val="ListParagraph"/>
      </w:pPr>
      <w:r>
        <w:t xml:space="preserve">From the displayed </w:t>
      </w:r>
      <w:r w:rsidR="009A6C07">
        <w:t>information,</w:t>
      </w:r>
      <w:r>
        <w:t xml:space="preserve"> you can see that the most active</w:t>
      </w:r>
      <w:r w:rsidR="004733BC">
        <w:t xml:space="preserve"> rule based on session count is</w:t>
      </w:r>
      <w:r>
        <w:t xml:space="preserve"> egress-outside</w:t>
      </w:r>
      <w:r w:rsidR="00B05D79">
        <w:t>.</w:t>
      </w:r>
    </w:p>
    <w:p w14:paraId="0B62A682" w14:textId="32A6A59F" w:rsidR="009A6C07" w:rsidRDefault="00515766" w:rsidP="00410B05">
      <w:pPr>
        <w:pStyle w:val="ListParagraph"/>
        <w:numPr>
          <w:ilvl w:val="0"/>
          <w:numId w:val="159"/>
        </w:numPr>
      </w:pPr>
      <w:r>
        <w:t xml:space="preserve">Click the </w:t>
      </w:r>
      <w:r>
        <w:rPr>
          <w:b/>
        </w:rPr>
        <w:t>Threat</w:t>
      </w:r>
      <w:r>
        <w:t xml:space="preserve"> </w:t>
      </w:r>
      <w:r>
        <w:rPr>
          <w:b/>
        </w:rPr>
        <w:t xml:space="preserve">Activity </w:t>
      </w:r>
      <w:r>
        <w:t>tab</w:t>
      </w:r>
      <w:r w:rsidR="00B05D79">
        <w:t>:</w:t>
      </w:r>
      <w:r>
        <w:rPr>
          <w:noProof/>
        </w:rPr>
        <w:drawing>
          <wp:inline distT="0" distB="0" distL="0" distR="0" wp14:anchorId="29FDB5FD" wp14:editId="053B73AB">
            <wp:extent cx="4114800" cy="4381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14800" cy="438150"/>
                    </a:xfrm>
                    <a:prstGeom prst="rect">
                      <a:avLst/>
                    </a:prstGeom>
                  </pic:spPr>
                </pic:pic>
              </a:graphicData>
            </a:graphic>
          </wp:inline>
        </w:drawing>
      </w:r>
    </w:p>
    <w:p w14:paraId="774A7964" w14:textId="4E4688B7" w:rsidR="00515766" w:rsidRDefault="00515766" w:rsidP="00515766">
      <w:pPr>
        <w:pStyle w:val="ListParagraph"/>
      </w:pPr>
      <w:r w:rsidRPr="00515766">
        <w:t>This tab displays an overview of the threats on the network. It focuses on the top threats</w:t>
      </w:r>
      <w:r w:rsidR="00B05D79">
        <w:t xml:space="preserve">: </w:t>
      </w:r>
      <w:r w:rsidRPr="00515766">
        <w:t>vulnerabilities, spyware, viruses, hosts visiting malicious domains or URLs</w:t>
      </w:r>
      <w:r w:rsidR="005C3885">
        <w:t>, top WildFire</w:t>
      </w:r>
      <w:r w:rsidRPr="00515766">
        <w:t xml:space="preserve"> submissions by file type and application, and applications that use non-standard ports</w:t>
      </w:r>
      <w:r w:rsidR="00B05D79">
        <w:t>:</w:t>
      </w:r>
    </w:p>
    <w:p w14:paraId="13615FC1" w14:textId="3C6973C7" w:rsidR="00515766" w:rsidRDefault="00515766" w:rsidP="00515766">
      <w:pPr>
        <w:pStyle w:val="ListParagraph"/>
      </w:pPr>
      <w:r>
        <w:rPr>
          <w:noProof/>
        </w:rPr>
        <w:drawing>
          <wp:inline distT="0" distB="0" distL="0" distR="0" wp14:anchorId="348B7468" wp14:editId="64FD8ED3">
            <wp:extent cx="5886450" cy="34861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86450" cy="3486150"/>
                    </a:xfrm>
                    <a:prstGeom prst="rect">
                      <a:avLst/>
                    </a:prstGeom>
                  </pic:spPr>
                </pic:pic>
              </a:graphicData>
            </a:graphic>
          </wp:inline>
        </w:drawing>
      </w:r>
    </w:p>
    <w:p w14:paraId="201F7E0D" w14:textId="11A7604B" w:rsidR="00515766" w:rsidRDefault="00515766" w:rsidP="00E10760">
      <w:pPr>
        <w:ind w:left="360"/>
      </w:pPr>
      <w:r>
        <w:lastRenderedPageBreak/>
        <w:t>Notice t</w:t>
      </w:r>
      <w:r w:rsidR="000A791F">
        <w:t>hat t</w:t>
      </w:r>
      <w:r>
        <w:t xml:space="preserve">here </w:t>
      </w:r>
      <w:r w:rsidR="005C3885">
        <w:t xml:space="preserve">are </w:t>
      </w:r>
      <w:r>
        <w:t>informational entries that might not be useful.</w:t>
      </w:r>
    </w:p>
    <w:p w14:paraId="5DD798D9" w14:textId="1AFFEA2D" w:rsidR="00515766" w:rsidRDefault="000C40B9" w:rsidP="00410B05">
      <w:pPr>
        <w:pStyle w:val="ListParagraph"/>
        <w:numPr>
          <w:ilvl w:val="0"/>
          <w:numId w:val="159"/>
        </w:numPr>
      </w:pPr>
      <w:r>
        <w:t>Create a global filter for only</w:t>
      </w:r>
      <w:r w:rsidR="000A791F">
        <w:t xml:space="preserve"> medium and critical severities:</w:t>
      </w:r>
    </w:p>
    <w:p w14:paraId="7EB6FE48" w14:textId="457CA00A" w:rsidR="000C40B9" w:rsidRDefault="000C40B9" w:rsidP="000C40B9">
      <w:pPr>
        <w:pStyle w:val="ListParagraph"/>
      </w:pPr>
      <w:r>
        <w:rPr>
          <w:noProof/>
        </w:rPr>
        <w:drawing>
          <wp:inline distT="0" distB="0" distL="0" distR="0" wp14:anchorId="59147546" wp14:editId="00E3EFE0">
            <wp:extent cx="1800225" cy="21431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800225" cy="2143125"/>
                    </a:xfrm>
                    <a:prstGeom prst="rect">
                      <a:avLst/>
                    </a:prstGeom>
                  </pic:spPr>
                </pic:pic>
              </a:graphicData>
            </a:graphic>
          </wp:inline>
        </w:drawing>
      </w:r>
    </w:p>
    <w:p w14:paraId="06504AC7" w14:textId="1D5904C1" w:rsidR="000C40B9" w:rsidRDefault="000C40B9" w:rsidP="00E10760">
      <w:pPr>
        <w:ind w:left="360"/>
      </w:pPr>
      <w:r>
        <w:t xml:space="preserve">Notice </w:t>
      </w:r>
      <w:r w:rsidR="005C3885">
        <w:t xml:space="preserve">that </w:t>
      </w:r>
      <w:r>
        <w:t xml:space="preserve">the </w:t>
      </w:r>
      <w:r w:rsidR="005C3885">
        <w:t>graph updates to display only critical and m</w:t>
      </w:r>
      <w:r>
        <w:t>edium severities.</w:t>
      </w:r>
    </w:p>
    <w:p w14:paraId="1C98E1DA" w14:textId="150C707E" w:rsidR="000C40B9" w:rsidRDefault="000C40B9" w:rsidP="00410B05">
      <w:pPr>
        <w:pStyle w:val="ListParagraph"/>
        <w:numPr>
          <w:ilvl w:val="0"/>
          <w:numId w:val="159"/>
        </w:numPr>
      </w:pPr>
      <w:r>
        <w:t xml:space="preserve">Scroll down to the bottom-right and notice the </w:t>
      </w:r>
      <w:r w:rsidRPr="00E10760">
        <w:rPr>
          <w:b/>
        </w:rPr>
        <w:t>Rules Allowing Apps On Non Standard Ports</w:t>
      </w:r>
      <w:r>
        <w:t xml:space="preserve"> pane.</w:t>
      </w:r>
    </w:p>
    <w:p w14:paraId="75A136A4" w14:textId="3548EB3A" w:rsidR="000C40B9" w:rsidRDefault="000C40B9" w:rsidP="000C40B9">
      <w:pPr>
        <w:pStyle w:val="ListParagraph"/>
      </w:pPr>
      <w:r>
        <w:rPr>
          <w:noProof/>
        </w:rPr>
        <w:drawing>
          <wp:inline distT="0" distB="0" distL="0" distR="0" wp14:anchorId="4974E989" wp14:editId="0B5FD014">
            <wp:extent cx="5943600" cy="2360295"/>
            <wp:effectExtent l="0" t="0" r="0" b="190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360295"/>
                    </a:xfrm>
                    <a:prstGeom prst="rect">
                      <a:avLst/>
                    </a:prstGeom>
                  </pic:spPr>
                </pic:pic>
              </a:graphicData>
            </a:graphic>
          </wp:inline>
        </w:drawing>
      </w:r>
    </w:p>
    <w:p w14:paraId="6BCCA804" w14:textId="66F3BB28" w:rsidR="000C40B9" w:rsidRDefault="000C40B9" w:rsidP="000A791F">
      <w:pPr>
        <w:ind w:left="360"/>
      </w:pPr>
      <w:r>
        <w:t>This pane is good for identifying rules that need to enforce the application-default service setting.</w:t>
      </w:r>
    </w:p>
    <w:p w14:paraId="4CBACB3F" w14:textId="5B3E50E2" w:rsidR="00F063F5" w:rsidRDefault="000C4C73" w:rsidP="00F063F5">
      <w:pPr>
        <w:pStyle w:val="Heading2"/>
      </w:pPr>
      <w:bookmarkStart w:id="171" w:name="_Toc474939198"/>
      <w:r>
        <w:t>12.</w:t>
      </w:r>
      <w:r w:rsidR="00EB096E">
        <w:t>5</w:t>
      </w:r>
      <w:r w:rsidR="009D7B9B">
        <w:t xml:space="preserve"> </w:t>
      </w:r>
      <w:r w:rsidR="006E31EA">
        <w:t>Investigate Traffic</w:t>
      </w:r>
      <w:bookmarkEnd w:id="171"/>
    </w:p>
    <w:p w14:paraId="03153F96" w14:textId="2132ED54" w:rsidR="00E06A03" w:rsidRDefault="00E06A03" w:rsidP="00410B05">
      <w:pPr>
        <w:pStyle w:val="ListParagraph"/>
        <w:numPr>
          <w:ilvl w:val="0"/>
          <w:numId w:val="131"/>
        </w:numPr>
      </w:pPr>
      <w:r>
        <w:t>In the WebUI s</w:t>
      </w:r>
      <w:r w:rsidR="00F063F5">
        <w:t xml:space="preserve">elect </w:t>
      </w:r>
      <w:r w:rsidR="00F063F5" w:rsidRPr="00A3090F">
        <w:rPr>
          <w:b/>
        </w:rPr>
        <w:t>Monitor &gt; Logs</w:t>
      </w:r>
      <w:r w:rsidR="00F16422">
        <w:t xml:space="preserve"> </w:t>
      </w:r>
      <w:r w:rsidR="00F16422">
        <w:rPr>
          <w:b/>
        </w:rPr>
        <w:t>&gt; Threat</w:t>
      </w:r>
      <w:r w:rsidR="00F16422" w:rsidRPr="00E10760">
        <w:t>.</w:t>
      </w:r>
      <w:r w:rsidR="00F16422">
        <w:t xml:space="preserve"> </w:t>
      </w:r>
      <w:r w:rsidR="00F16422">
        <w:rPr>
          <w:noProof/>
        </w:rPr>
        <w:drawing>
          <wp:inline distT="0" distB="0" distL="0" distR="0" wp14:anchorId="39C7816A" wp14:editId="35BC8771">
            <wp:extent cx="714375" cy="1905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714375" cy="190500"/>
                    </a:xfrm>
                    <a:prstGeom prst="rect">
                      <a:avLst/>
                    </a:prstGeom>
                  </pic:spPr>
                </pic:pic>
              </a:graphicData>
            </a:graphic>
          </wp:inline>
        </w:drawing>
      </w:r>
    </w:p>
    <w:p w14:paraId="35140D40" w14:textId="0B2EFB34" w:rsidR="00F063F5" w:rsidRPr="00F16422" w:rsidRDefault="00F71125" w:rsidP="00410B05">
      <w:pPr>
        <w:pStyle w:val="ListParagraph"/>
        <w:numPr>
          <w:ilvl w:val="0"/>
          <w:numId w:val="131"/>
        </w:numPr>
      </w:pPr>
      <w:r>
        <w:t>Type the filter</w:t>
      </w:r>
      <w:r w:rsidR="00F16422">
        <w:t xml:space="preserve"> </w:t>
      </w:r>
      <w:r w:rsidR="00F16422" w:rsidRPr="00F71125">
        <w:rPr>
          <w:rFonts w:ascii="Courier New" w:hAnsi="Courier New" w:cs="Courier New"/>
        </w:rPr>
        <w:t>(severity neq informational )</w:t>
      </w:r>
      <w:r w:rsidR="00F16422">
        <w:t xml:space="preserve"> into the log filter</w:t>
      </w:r>
      <w:r>
        <w:t xml:space="preserve"> text box</w:t>
      </w:r>
      <w:r w:rsidR="00F16422">
        <w:t xml:space="preserve"> and press </w:t>
      </w:r>
      <w:r w:rsidR="00F16422">
        <w:rPr>
          <w:b/>
        </w:rPr>
        <w:t>Enter.</w:t>
      </w:r>
    </w:p>
    <w:p w14:paraId="63EFF980" w14:textId="6063A2D9" w:rsidR="00F16422" w:rsidRDefault="00F16422" w:rsidP="00410B05">
      <w:pPr>
        <w:pStyle w:val="ListParagraph"/>
        <w:numPr>
          <w:ilvl w:val="0"/>
          <w:numId w:val="131"/>
        </w:numPr>
      </w:pPr>
      <w:r>
        <w:t xml:space="preserve">Locate the first entry referencing </w:t>
      </w:r>
      <w:r w:rsidRPr="00E10760">
        <w:rPr>
          <w:b/>
        </w:rPr>
        <w:t>locky</w:t>
      </w:r>
      <w:r>
        <w:t xml:space="preserve"> and notice that the use</w:t>
      </w:r>
      <w:r w:rsidR="00F71125">
        <w:t>r</w:t>
      </w:r>
      <w:r>
        <w:t xml:space="preserve"> sally is associated</w:t>
      </w:r>
      <w:r w:rsidR="00F71125">
        <w:t xml:space="preserve"> with it</w:t>
      </w:r>
      <w:r>
        <w:t>:</w:t>
      </w:r>
    </w:p>
    <w:p w14:paraId="77BFF528" w14:textId="2D46148C" w:rsidR="00F16422" w:rsidRDefault="00F16422" w:rsidP="00F16422">
      <w:pPr>
        <w:pStyle w:val="ListParagraph"/>
      </w:pPr>
      <w:r>
        <w:rPr>
          <w:noProof/>
        </w:rPr>
        <w:lastRenderedPageBreak/>
        <w:drawing>
          <wp:inline distT="0" distB="0" distL="0" distR="0" wp14:anchorId="748F145A" wp14:editId="1386B296">
            <wp:extent cx="5943600" cy="12382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238250"/>
                    </a:xfrm>
                    <a:prstGeom prst="rect">
                      <a:avLst/>
                    </a:prstGeom>
                  </pic:spPr>
                </pic:pic>
              </a:graphicData>
            </a:graphic>
          </wp:inline>
        </w:drawing>
      </w:r>
    </w:p>
    <w:p w14:paraId="08646C5F" w14:textId="4EE7D228" w:rsidR="00F16422" w:rsidRDefault="00F16422" w:rsidP="00410B05">
      <w:pPr>
        <w:pStyle w:val="ListParagraph"/>
        <w:numPr>
          <w:ilvl w:val="0"/>
          <w:numId w:val="131"/>
        </w:numPr>
      </w:pPr>
      <w:r>
        <w:t xml:space="preserve">Click the </w:t>
      </w:r>
      <w:r>
        <w:rPr>
          <w:b/>
        </w:rPr>
        <w:t>ACC</w:t>
      </w:r>
      <w:r>
        <w:t xml:space="preserve"> tab. </w:t>
      </w:r>
      <w:r>
        <w:rPr>
          <w:noProof/>
        </w:rPr>
        <w:drawing>
          <wp:inline distT="0" distB="0" distL="0" distR="0" wp14:anchorId="750C4AE9" wp14:editId="73A2D503">
            <wp:extent cx="2438400" cy="3429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38400" cy="342900"/>
                    </a:xfrm>
                    <a:prstGeom prst="rect">
                      <a:avLst/>
                    </a:prstGeom>
                  </pic:spPr>
                </pic:pic>
              </a:graphicData>
            </a:graphic>
          </wp:inline>
        </w:drawing>
      </w:r>
    </w:p>
    <w:p w14:paraId="68F10974" w14:textId="4947E3E4" w:rsidR="00F16422" w:rsidRDefault="00FD558D" w:rsidP="00410B05">
      <w:pPr>
        <w:pStyle w:val="ListParagraph"/>
        <w:numPr>
          <w:ilvl w:val="0"/>
          <w:numId w:val="131"/>
        </w:numPr>
      </w:pPr>
      <w:r>
        <w:t>Ensure that</w:t>
      </w:r>
      <w:r w:rsidR="006A7531">
        <w:t xml:space="preserve"> the </w:t>
      </w:r>
      <w:r w:rsidR="006A7531" w:rsidRPr="00FD558D">
        <w:rPr>
          <w:b/>
        </w:rPr>
        <w:t>Time</w:t>
      </w:r>
      <w:r>
        <w:t xml:space="preserve"> drop-down</w:t>
      </w:r>
      <w:r w:rsidR="006A7531">
        <w:t xml:space="preserve"> </w:t>
      </w:r>
      <w:r w:rsidR="00D94117">
        <w:t xml:space="preserve">list </w:t>
      </w:r>
      <w:r w:rsidR="006A7531">
        <w:t xml:space="preserve">is </w:t>
      </w:r>
      <w:r w:rsidR="006A7531" w:rsidRPr="00FD558D">
        <w:rPr>
          <w:b/>
        </w:rPr>
        <w:t>Last 7 Days</w:t>
      </w:r>
      <w:r w:rsidR="006A7531">
        <w:t xml:space="preserve"> and the </w:t>
      </w:r>
      <w:r w:rsidR="006A7531" w:rsidRPr="00FD558D">
        <w:rPr>
          <w:b/>
        </w:rPr>
        <w:t>Network Activity</w:t>
      </w:r>
      <w:r w:rsidR="006A7531">
        <w:rPr>
          <w:i/>
        </w:rPr>
        <w:t xml:space="preserve"> </w:t>
      </w:r>
      <w:r w:rsidR="006A7531">
        <w:t>tab is selected</w:t>
      </w:r>
      <w:r w:rsidR="00B55E7C">
        <w:t>:</w:t>
      </w:r>
    </w:p>
    <w:p w14:paraId="3A3F4E2D" w14:textId="26F770E6" w:rsidR="006A7531" w:rsidRDefault="006A7531" w:rsidP="006A7531">
      <w:pPr>
        <w:pStyle w:val="ListParagraph"/>
      </w:pPr>
      <w:r>
        <w:rPr>
          <w:noProof/>
        </w:rPr>
        <w:drawing>
          <wp:inline distT="0" distB="0" distL="0" distR="0" wp14:anchorId="7DB2F46D" wp14:editId="555807BC">
            <wp:extent cx="3209925" cy="8382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09925" cy="838200"/>
                    </a:xfrm>
                    <a:prstGeom prst="rect">
                      <a:avLst/>
                    </a:prstGeom>
                  </pic:spPr>
                </pic:pic>
              </a:graphicData>
            </a:graphic>
          </wp:inline>
        </w:drawing>
      </w:r>
    </w:p>
    <w:p w14:paraId="70B9E539" w14:textId="49C14B28" w:rsidR="006A7531" w:rsidRDefault="006A7531" w:rsidP="00410B05">
      <w:pPr>
        <w:pStyle w:val="ListParagraph"/>
        <w:numPr>
          <w:ilvl w:val="0"/>
          <w:numId w:val="131"/>
        </w:numPr>
      </w:pPr>
      <w:r>
        <w:t xml:space="preserve">Move to the </w:t>
      </w:r>
      <w:r>
        <w:rPr>
          <w:b/>
        </w:rPr>
        <w:t>User Activity</w:t>
      </w:r>
      <w:r>
        <w:t xml:space="preserve"> pane.</w:t>
      </w:r>
    </w:p>
    <w:p w14:paraId="525529A9" w14:textId="02F7B465" w:rsidR="006A7531" w:rsidRDefault="00FD558D" w:rsidP="00410B05">
      <w:pPr>
        <w:pStyle w:val="ListParagraph"/>
        <w:numPr>
          <w:ilvl w:val="0"/>
          <w:numId w:val="131"/>
        </w:numPr>
      </w:pPr>
      <w:r>
        <w:t>Use the left-arrow to p</w:t>
      </w:r>
      <w:r w:rsidR="006A7531">
        <w:t xml:space="preserve">romote </w:t>
      </w:r>
      <w:r w:rsidR="006A7531" w:rsidRPr="00FD558D">
        <w:rPr>
          <w:b/>
        </w:rPr>
        <w:t>sally</w:t>
      </w:r>
      <w:r w:rsidR="006A7531">
        <w:t xml:space="preserve"> to a Global Filter</w:t>
      </w:r>
      <w:r w:rsidR="00B05D79">
        <w:t>:</w:t>
      </w:r>
    </w:p>
    <w:p w14:paraId="291641B4" w14:textId="7CB344EB" w:rsidR="006A7531" w:rsidRDefault="006A7531" w:rsidP="006A7531">
      <w:pPr>
        <w:pStyle w:val="ListParagraph"/>
      </w:pPr>
      <w:r>
        <w:rPr>
          <w:noProof/>
        </w:rPr>
        <w:drawing>
          <wp:inline distT="0" distB="0" distL="0" distR="0" wp14:anchorId="0467F64B" wp14:editId="236045BC">
            <wp:extent cx="4448175" cy="110490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48175" cy="1104900"/>
                    </a:xfrm>
                    <a:prstGeom prst="rect">
                      <a:avLst/>
                    </a:prstGeom>
                  </pic:spPr>
                </pic:pic>
              </a:graphicData>
            </a:graphic>
          </wp:inline>
        </w:drawing>
      </w:r>
    </w:p>
    <w:p w14:paraId="67B5DB78" w14:textId="28E39824" w:rsidR="006A7531" w:rsidRDefault="006A7531" w:rsidP="00410B05">
      <w:pPr>
        <w:pStyle w:val="ListParagraph"/>
        <w:numPr>
          <w:ilvl w:val="0"/>
          <w:numId w:val="131"/>
        </w:numPr>
      </w:pPr>
      <w:r>
        <w:t xml:space="preserve">Ensure that sally was </w:t>
      </w:r>
      <w:r w:rsidR="000A791F">
        <w:t>promoted to a Global Filter:</w:t>
      </w:r>
    </w:p>
    <w:p w14:paraId="1EEB7029" w14:textId="476EB9BE" w:rsidR="007859D0" w:rsidRDefault="007859D0" w:rsidP="007859D0">
      <w:pPr>
        <w:pStyle w:val="ListParagraph"/>
      </w:pPr>
      <w:r>
        <w:rPr>
          <w:noProof/>
        </w:rPr>
        <w:drawing>
          <wp:inline distT="0" distB="0" distL="0" distR="0" wp14:anchorId="7DD89A5E" wp14:editId="79A6FB03">
            <wp:extent cx="1781175" cy="1104900"/>
            <wp:effectExtent l="0" t="0" r="952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781175" cy="1104900"/>
                    </a:xfrm>
                    <a:prstGeom prst="rect">
                      <a:avLst/>
                    </a:prstGeom>
                  </pic:spPr>
                </pic:pic>
              </a:graphicData>
            </a:graphic>
          </wp:inline>
        </w:drawing>
      </w:r>
    </w:p>
    <w:p w14:paraId="547022D6" w14:textId="270164B1" w:rsidR="007859D0" w:rsidRDefault="007859D0" w:rsidP="00E10760">
      <w:pPr>
        <w:ind w:left="720" w:hanging="360"/>
      </w:pPr>
      <w:r>
        <w:t xml:space="preserve">Notice that all window panes have updated to show </w:t>
      </w:r>
      <w:r w:rsidR="000A791F">
        <w:t xml:space="preserve">only </w:t>
      </w:r>
      <w:r>
        <w:t xml:space="preserve">information based on </w:t>
      </w:r>
      <w:r w:rsidRPr="00B05D79">
        <w:rPr>
          <w:i/>
        </w:rPr>
        <w:t>sally</w:t>
      </w:r>
      <w:r w:rsidR="000A791F">
        <w:t>:</w:t>
      </w:r>
    </w:p>
    <w:p w14:paraId="7E27539D" w14:textId="7E9768AE" w:rsidR="007859D0" w:rsidRDefault="007859D0" w:rsidP="007859D0">
      <w:pPr>
        <w:pStyle w:val="ListParagraph"/>
      </w:pPr>
      <w:r>
        <w:rPr>
          <w:noProof/>
        </w:rPr>
        <w:lastRenderedPageBreak/>
        <w:drawing>
          <wp:inline distT="0" distB="0" distL="0" distR="0" wp14:anchorId="1197CEFA" wp14:editId="07EC18BA">
            <wp:extent cx="4619625" cy="27717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19625" cy="2771775"/>
                    </a:xfrm>
                    <a:prstGeom prst="rect">
                      <a:avLst/>
                    </a:prstGeom>
                  </pic:spPr>
                </pic:pic>
              </a:graphicData>
            </a:graphic>
          </wp:inline>
        </w:drawing>
      </w:r>
    </w:p>
    <w:p w14:paraId="67BA1F28" w14:textId="4224E70F" w:rsidR="007859D0" w:rsidRDefault="007859D0" w:rsidP="00E10760">
      <w:pPr>
        <w:ind w:left="720"/>
      </w:pPr>
      <w:r>
        <w:t xml:space="preserve">From the displayed information, </w:t>
      </w:r>
      <w:r w:rsidR="00A4165B">
        <w:t>you</w:t>
      </w:r>
      <w:r>
        <w:t xml:space="preserve"> can see that sally is associated </w:t>
      </w:r>
      <w:r w:rsidR="000A791F">
        <w:t>only with smtp traffic, which</w:t>
      </w:r>
      <w:r>
        <w:t xml:space="preserve"> could indicate </w:t>
      </w:r>
      <w:r w:rsidR="00E10760">
        <w:t>a possible infection and lateral movement.</w:t>
      </w:r>
    </w:p>
    <w:p w14:paraId="56426838" w14:textId="46623825" w:rsidR="007859D0" w:rsidRDefault="007859D0" w:rsidP="00410B05">
      <w:pPr>
        <w:pStyle w:val="ListParagraph"/>
        <w:numPr>
          <w:ilvl w:val="0"/>
          <w:numId w:val="131"/>
        </w:numPr>
      </w:pPr>
      <w:r>
        <w:t xml:space="preserve">Scroll down and locate the </w:t>
      </w:r>
      <w:r w:rsidRPr="00A4165B">
        <w:rPr>
          <w:b/>
        </w:rPr>
        <w:t>Destination Regions</w:t>
      </w:r>
      <w:r>
        <w:rPr>
          <w:i/>
        </w:rPr>
        <w:t xml:space="preserve"> </w:t>
      </w:r>
      <w:r>
        <w:t>pane.</w:t>
      </w:r>
    </w:p>
    <w:p w14:paraId="4ADB46EC" w14:textId="2555F731" w:rsidR="007859D0" w:rsidRDefault="007859D0" w:rsidP="007859D0">
      <w:pPr>
        <w:pStyle w:val="ListParagraph"/>
      </w:pPr>
      <w:r>
        <w:t>Notice that this is an internal network</w:t>
      </w:r>
      <w:r w:rsidR="000A791F">
        <w:t xml:space="preserve">, which </w:t>
      </w:r>
      <w:r>
        <w:t xml:space="preserve">could </w:t>
      </w:r>
      <w:r w:rsidR="00A4165B">
        <w:t>indicate</w:t>
      </w:r>
      <w:r>
        <w:t xml:space="preserve"> that sally is using corporate e-mail and not an external </w:t>
      </w:r>
      <w:r w:rsidR="00A4165B">
        <w:t>source or that there might</w:t>
      </w:r>
      <w:r w:rsidR="00DC2005">
        <w:t xml:space="preserve"> be a rogue SMTP relay.</w:t>
      </w:r>
    </w:p>
    <w:p w14:paraId="20724A35" w14:textId="15F71771" w:rsidR="00DC2005" w:rsidRDefault="00DC2005" w:rsidP="007859D0">
      <w:pPr>
        <w:pStyle w:val="ListParagraph"/>
      </w:pPr>
      <w:r>
        <w:rPr>
          <w:noProof/>
        </w:rPr>
        <w:drawing>
          <wp:inline distT="0" distB="0" distL="0" distR="0" wp14:anchorId="434B07B8" wp14:editId="3073E421">
            <wp:extent cx="4591050" cy="4572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91050" cy="457200"/>
                    </a:xfrm>
                    <a:prstGeom prst="rect">
                      <a:avLst/>
                    </a:prstGeom>
                  </pic:spPr>
                </pic:pic>
              </a:graphicData>
            </a:graphic>
          </wp:inline>
        </w:drawing>
      </w:r>
    </w:p>
    <w:p w14:paraId="5E100F3A" w14:textId="4BB6C352" w:rsidR="007859D0" w:rsidRDefault="00DC2005" w:rsidP="00410B05">
      <w:pPr>
        <w:pStyle w:val="ListParagraph"/>
        <w:numPr>
          <w:ilvl w:val="0"/>
          <w:numId w:val="131"/>
        </w:numPr>
      </w:pPr>
      <w:r>
        <w:t xml:space="preserve">Scroll down to the </w:t>
      </w:r>
      <w:r>
        <w:rPr>
          <w:b/>
        </w:rPr>
        <w:t>Rule Usage</w:t>
      </w:r>
      <w:r>
        <w:t xml:space="preserve"> pane. Notice that only one rule allowed this traffic. If this w</w:t>
      </w:r>
      <w:r w:rsidR="000A791F">
        <w:t>ere</w:t>
      </w:r>
      <w:r>
        <w:t xml:space="preserve"> a production environment, inspection should be done to ensure </w:t>
      </w:r>
      <w:r w:rsidR="00A4165B">
        <w:t xml:space="preserve">that </w:t>
      </w:r>
      <w:r>
        <w:t xml:space="preserve">this rule </w:t>
      </w:r>
      <w:r w:rsidR="00A4165B">
        <w:t>is operating effectively. For example, should the</w:t>
      </w:r>
      <w:r>
        <w:t xml:space="preserve"> rule allow SMTP? If not, is this a rogue SMTP relay? </w:t>
      </w:r>
    </w:p>
    <w:p w14:paraId="0B3A1BFD" w14:textId="567BFA12" w:rsidR="00DC2005" w:rsidRDefault="00DC2005" w:rsidP="00DC2005">
      <w:pPr>
        <w:pStyle w:val="ListParagraph"/>
      </w:pPr>
      <w:r>
        <w:rPr>
          <w:noProof/>
        </w:rPr>
        <w:drawing>
          <wp:inline distT="0" distB="0" distL="0" distR="0" wp14:anchorId="6D3568DE" wp14:editId="3504EECE">
            <wp:extent cx="4572000" cy="5334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572000" cy="533400"/>
                    </a:xfrm>
                    <a:prstGeom prst="rect">
                      <a:avLst/>
                    </a:prstGeom>
                  </pic:spPr>
                </pic:pic>
              </a:graphicData>
            </a:graphic>
          </wp:inline>
        </w:drawing>
      </w:r>
    </w:p>
    <w:p w14:paraId="311A137C" w14:textId="6E8B29DD" w:rsidR="00EB096E" w:rsidRDefault="00EB096E" w:rsidP="00410B05">
      <w:pPr>
        <w:pStyle w:val="ListParagraph"/>
        <w:numPr>
          <w:ilvl w:val="0"/>
          <w:numId w:val="131"/>
        </w:numPr>
      </w:pPr>
      <w:r>
        <w:t xml:space="preserve">Scroll to the top-left </w:t>
      </w:r>
      <w:r>
        <w:rPr>
          <w:b/>
        </w:rPr>
        <w:t>Application Usage</w:t>
      </w:r>
      <w:r>
        <w:t xml:space="preserve"> pane.</w:t>
      </w:r>
    </w:p>
    <w:p w14:paraId="15741B6C" w14:textId="73D026FC" w:rsidR="00EB096E" w:rsidRDefault="00EB096E" w:rsidP="00410B05">
      <w:pPr>
        <w:pStyle w:val="ListParagraph"/>
        <w:numPr>
          <w:ilvl w:val="0"/>
          <w:numId w:val="131"/>
        </w:numPr>
      </w:pPr>
      <w:r>
        <w:t xml:space="preserve">Click the </w:t>
      </w:r>
      <w:r>
        <w:rPr>
          <w:noProof/>
        </w:rPr>
        <w:drawing>
          <wp:inline distT="0" distB="0" distL="0" distR="0" wp14:anchorId="00587015" wp14:editId="5BD09039">
            <wp:extent cx="209550" cy="1809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9550" cy="180975"/>
                    </a:xfrm>
                    <a:prstGeom prst="rect">
                      <a:avLst/>
                    </a:prstGeom>
                  </pic:spPr>
                </pic:pic>
              </a:graphicData>
            </a:graphic>
          </wp:inline>
        </w:drawing>
      </w:r>
      <w:r>
        <w:t xml:space="preserve"> icon and select </w:t>
      </w:r>
      <w:r>
        <w:rPr>
          <w:b/>
        </w:rPr>
        <w:t>Traffic Log</w:t>
      </w:r>
      <w:r w:rsidR="004A5CF0">
        <w:t>:</w:t>
      </w:r>
    </w:p>
    <w:p w14:paraId="552B2524" w14:textId="43460DC9" w:rsidR="00EB096E" w:rsidRDefault="00EB096E" w:rsidP="00EB096E">
      <w:pPr>
        <w:pStyle w:val="ListParagraph"/>
      </w:pPr>
      <w:r>
        <w:rPr>
          <w:noProof/>
        </w:rPr>
        <w:drawing>
          <wp:inline distT="0" distB="0" distL="0" distR="0" wp14:anchorId="22B1E494" wp14:editId="1D9AB817">
            <wp:extent cx="1704975" cy="9429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704975" cy="942975"/>
                    </a:xfrm>
                    <a:prstGeom prst="rect">
                      <a:avLst/>
                    </a:prstGeom>
                  </pic:spPr>
                </pic:pic>
              </a:graphicData>
            </a:graphic>
          </wp:inline>
        </w:drawing>
      </w:r>
    </w:p>
    <w:p w14:paraId="718BAD23" w14:textId="13747668" w:rsidR="00EB096E" w:rsidRDefault="00EB096E" w:rsidP="00EB096E">
      <w:pPr>
        <w:pStyle w:val="ListParagraph"/>
      </w:pPr>
      <w:r>
        <w:t xml:space="preserve">Notice that the WebUI </w:t>
      </w:r>
      <w:r w:rsidR="00A4165B">
        <w:t>switched views to the Traffic log</w:t>
      </w:r>
      <w:r>
        <w:t xml:space="preserve"> with a predefined filter.</w:t>
      </w:r>
    </w:p>
    <w:p w14:paraId="0D6BA543" w14:textId="786E3B15" w:rsidR="00EB096E" w:rsidRDefault="00EB096E" w:rsidP="00410B05">
      <w:pPr>
        <w:pStyle w:val="ListParagraph"/>
        <w:numPr>
          <w:ilvl w:val="0"/>
          <w:numId w:val="131"/>
        </w:numPr>
      </w:pPr>
      <w:r>
        <w:t xml:space="preserve">Select the </w:t>
      </w:r>
      <w:r>
        <w:rPr>
          <w:noProof/>
        </w:rPr>
        <w:drawing>
          <wp:inline distT="0" distB="0" distL="0" distR="0" wp14:anchorId="3FB4E88B" wp14:editId="1A49ED92">
            <wp:extent cx="247650" cy="228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7650" cy="228600"/>
                    </a:xfrm>
                    <a:prstGeom prst="rect">
                      <a:avLst/>
                    </a:prstGeom>
                  </pic:spPr>
                </pic:pic>
              </a:graphicData>
            </a:graphic>
          </wp:inline>
        </w:drawing>
      </w:r>
      <w:r>
        <w:t xml:space="preserve"> icon. Notice at the bottom you can se</w:t>
      </w:r>
      <w:r w:rsidR="00EE6A80">
        <w:t>e the associated threat entries:</w:t>
      </w:r>
    </w:p>
    <w:p w14:paraId="25ABD1CF" w14:textId="1A00A569" w:rsidR="00EB096E" w:rsidRDefault="00EB096E" w:rsidP="00EB096E">
      <w:pPr>
        <w:pStyle w:val="ListParagraph"/>
      </w:pPr>
      <w:r>
        <w:rPr>
          <w:noProof/>
        </w:rPr>
        <w:lastRenderedPageBreak/>
        <w:drawing>
          <wp:inline distT="0" distB="0" distL="0" distR="0" wp14:anchorId="25D67AFF" wp14:editId="2DC14B65">
            <wp:extent cx="5943600" cy="125222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1252220"/>
                    </a:xfrm>
                    <a:prstGeom prst="rect">
                      <a:avLst/>
                    </a:prstGeom>
                  </pic:spPr>
                </pic:pic>
              </a:graphicData>
            </a:graphic>
          </wp:inline>
        </w:drawing>
      </w:r>
    </w:p>
    <w:p w14:paraId="620FFCC2" w14:textId="2C376773" w:rsidR="00E106C4" w:rsidRDefault="00E106C4" w:rsidP="00410B05">
      <w:pPr>
        <w:pStyle w:val="ListParagraph"/>
        <w:numPr>
          <w:ilvl w:val="0"/>
          <w:numId w:val="131"/>
        </w:numPr>
      </w:pPr>
      <w:r>
        <w:t xml:space="preserve">Click the </w:t>
      </w:r>
      <w:r>
        <w:rPr>
          <w:b/>
        </w:rPr>
        <w:t>ACC</w:t>
      </w:r>
      <w:r>
        <w:t xml:space="preserve"> tab. </w:t>
      </w:r>
      <w:r>
        <w:rPr>
          <w:noProof/>
        </w:rPr>
        <w:drawing>
          <wp:inline distT="0" distB="0" distL="0" distR="0" wp14:anchorId="1A608A3A" wp14:editId="04A38E31">
            <wp:extent cx="2438400" cy="342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38400" cy="342900"/>
                    </a:xfrm>
                    <a:prstGeom prst="rect">
                      <a:avLst/>
                    </a:prstGeom>
                  </pic:spPr>
                </pic:pic>
              </a:graphicData>
            </a:graphic>
          </wp:inline>
        </w:drawing>
      </w:r>
    </w:p>
    <w:p w14:paraId="4C96AD06" w14:textId="75EF2AB3" w:rsidR="00E106C4" w:rsidRDefault="00A4165B" w:rsidP="00410B05">
      <w:pPr>
        <w:pStyle w:val="ListParagraph"/>
        <w:numPr>
          <w:ilvl w:val="0"/>
          <w:numId w:val="131"/>
        </w:numPr>
      </w:pPr>
      <w:r>
        <w:t xml:space="preserve">Click the </w:t>
      </w:r>
      <w:r w:rsidRPr="00A4165B">
        <w:rPr>
          <w:b/>
        </w:rPr>
        <w:t>Jump to Logs</w:t>
      </w:r>
      <w:r>
        <w:t xml:space="preserve"> icon and select</w:t>
      </w:r>
      <w:r w:rsidR="00E106C4">
        <w:t xml:space="preserve"> the </w:t>
      </w:r>
      <w:r w:rsidR="00E106C4">
        <w:rPr>
          <w:b/>
        </w:rPr>
        <w:t>Unified Log</w:t>
      </w:r>
      <w:r w:rsidR="004A5CF0">
        <w:t>:</w:t>
      </w:r>
    </w:p>
    <w:p w14:paraId="3D19F8E4" w14:textId="60496513" w:rsidR="00E106C4" w:rsidRDefault="00E106C4" w:rsidP="00E106C4">
      <w:pPr>
        <w:pStyle w:val="ListParagraph"/>
      </w:pPr>
      <w:r>
        <w:rPr>
          <w:noProof/>
        </w:rPr>
        <w:drawing>
          <wp:inline distT="0" distB="0" distL="0" distR="0" wp14:anchorId="7AB76456" wp14:editId="689140A9">
            <wp:extent cx="1714500" cy="2562225"/>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714500" cy="2562225"/>
                    </a:xfrm>
                    <a:prstGeom prst="rect">
                      <a:avLst/>
                    </a:prstGeom>
                  </pic:spPr>
                </pic:pic>
              </a:graphicData>
            </a:graphic>
          </wp:inline>
        </w:drawing>
      </w:r>
    </w:p>
    <w:p w14:paraId="370ED59E" w14:textId="65E87A77" w:rsidR="00E106C4" w:rsidRDefault="00E106C4" w:rsidP="00E106C4">
      <w:pPr>
        <w:pStyle w:val="ListParagraph"/>
      </w:pPr>
      <w:r>
        <w:t xml:space="preserve">Notice that you now see both </w:t>
      </w:r>
      <w:r w:rsidR="00EE6A80">
        <w:t>T</w:t>
      </w:r>
      <w:r>
        <w:t xml:space="preserve">raffic and </w:t>
      </w:r>
      <w:r w:rsidR="00EE6A80">
        <w:t>T</w:t>
      </w:r>
      <w:r>
        <w:t>hreat logs in one unified display</w:t>
      </w:r>
      <w:r w:rsidR="00EE6A80">
        <w:t xml:space="preserve">, which </w:t>
      </w:r>
      <w:r>
        <w:t>can help with correlation.</w:t>
      </w:r>
    </w:p>
    <w:p w14:paraId="1A25E2EA" w14:textId="0DDF8828" w:rsidR="004751D0" w:rsidRDefault="004751D0" w:rsidP="004751D0">
      <w:pPr>
        <w:pStyle w:val="Heading2"/>
      </w:pPr>
      <w:bookmarkStart w:id="172" w:name="_Toc474939199"/>
      <w:r>
        <w:t>12.6 User Activity Report</w:t>
      </w:r>
      <w:bookmarkEnd w:id="172"/>
    </w:p>
    <w:p w14:paraId="5570455E" w14:textId="1AF482B8" w:rsidR="005773BD" w:rsidRDefault="00291CE4" w:rsidP="005773BD">
      <w:r>
        <w:t>The firewall can generate r</w:t>
      </w:r>
      <w:r w:rsidR="005773BD">
        <w:t>eports</w:t>
      </w:r>
      <w:r w:rsidR="005773BD" w:rsidRPr="005773BD">
        <w:t xml:space="preserve"> that summarize the activity of individual users or user groups</w:t>
      </w:r>
      <w:r w:rsidR="005773BD">
        <w:t>.</w:t>
      </w:r>
    </w:p>
    <w:p w14:paraId="3A7ED950" w14:textId="4BA0086E" w:rsidR="004751D0" w:rsidRDefault="004751D0" w:rsidP="00410B05">
      <w:pPr>
        <w:pStyle w:val="ListParagraph"/>
        <w:numPr>
          <w:ilvl w:val="0"/>
          <w:numId w:val="132"/>
        </w:numPr>
      </w:pPr>
      <w:r>
        <w:t xml:space="preserve">Select </w:t>
      </w:r>
      <w:r w:rsidRPr="00A3090F">
        <w:rPr>
          <w:b/>
        </w:rPr>
        <w:t xml:space="preserve">Monitor &gt; </w:t>
      </w:r>
      <w:r>
        <w:rPr>
          <w:b/>
        </w:rPr>
        <w:t>PDF Reports &gt; User Activity Report</w:t>
      </w:r>
      <w:r>
        <w:t xml:space="preserve">. </w:t>
      </w:r>
      <w:r>
        <w:rPr>
          <w:noProof/>
        </w:rPr>
        <w:drawing>
          <wp:inline distT="0" distB="0" distL="0" distR="0" wp14:anchorId="6F5C7DA2" wp14:editId="4A4C9B60">
            <wp:extent cx="1152525" cy="1905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52525" cy="190500"/>
                    </a:xfrm>
                    <a:prstGeom prst="rect">
                      <a:avLst/>
                    </a:prstGeom>
                  </pic:spPr>
                </pic:pic>
              </a:graphicData>
            </a:graphic>
          </wp:inline>
        </w:drawing>
      </w:r>
    </w:p>
    <w:p w14:paraId="2F63B5A5" w14:textId="3ACEEF8E" w:rsidR="004751D0" w:rsidRDefault="004751D0" w:rsidP="00410B05">
      <w:pPr>
        <w:pStyle w:val="ListParagraph"/>
        <w:numPr>
          <w:ilvl w:val="0"/>
          <w:numId w:val="132"/>
        </w:numPr>
      </w:pPr>
      <w:r>
        <w:t xml:space="preserve">Click </w:t>
      </w:r>
      <w:r>
        <w:rPr>
          <w:noProof/>
        </w:rPr>
        <w:drawing>
          <wp:inline distT="0" distB="0" distL="0" distR="0" wp14:anchorId="58C8EA3C" wp14:editId="2ECEF5E3">
            <wp:extent cx="438150" cy="20002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8150" cy="200025"/>
                    </a:xfrm>
                    <a:prstGeom prst="rect">
                      <a:avLst/>
                    </a:prstGeom>
                  </pic:spPr>
                </pic:pic>
              </a:graphicData>
            </a:graphic>
          </wp:inline>
        </w:drawing>
      </w:r>
      <w:r>
        <w:t xml:space="preserve"> to define a new user activity report:</w:t>
      </w:r>
    </w:p>
    <w:tbl>
      <w:tblPr>
        <w:tblStyle w:val="TableGrid"/>
        <w:tblW w:w="9000" w:type="dxa"/>
        <w:tblInd w:w="355" w:type="dxa"/>
        <w:tblLook w:val="04A0" w:firstRow="1" w:lastRow="0" w:firstColumn="1" w:lastColumn="0" w:noHBand="0" w:noVBand="1"/>
      </w:tblPr>
      <w:tblGrid>
        <w:gridCol w:w="2705"/>
        <w:gridCol w:w="6295"/>
      </w:tblGrid>
      <w:tr w:rsidR="004751D0" w:rsidRPr="00733F7B" w14:paraId="5191C979" w14:textId="77777777" w:rsidTr="00BC35C2">
        <w:trPr>
          <w:trHeight w:val="269"/>
          <w:tblHeader/>
        </w:trPr>
        <w:tc>
          <w:tcPr>
            <w:tcW w:w="2705" w:type="dxa"/>
            <w:shd w:val="pct15" w:color="auto" w:fill="auto"/>
          </w:tcPr>
          <w:p w14:paraId="1F3C3DC8" w14:textId="77777777" w:rsidR="004751D0" w:rsidRPr="001C3FD0" w:rsidRDefault="004751D0" w:rsidP="00BC35C2">
            <w:pPr>
              <w:spacing w:before="60"/>
              <w:rPr>
                <w:b/>
                <w:szCs w:val="22"/>
              </w:rPr>
            </w:pPr>
            <w:r w:rsidRPr="001C3FD0">
              <w:rPr>
                <w:b/>
                <w:szCs w:val="22"/>
              </w:rPr>
              <w:t>Parameter</w:t>
            </w:r>
          </w:p>
        </w:tc>
        <w:tc>
          <w:tcPr>
            <w:tcW w:w="6295" w:type="dxa"/>
            <w:shd w:val="pct15" w:color="auto" w:fill="auto"/>
          </w:tcPr>
          <w:p w14:paraId="651AD607" w14:textId="77777777" w:rsidR="004751D0" w:rsidRPr="001C3FD0" w:rsidRDefault="004751D0" w:rsidP="00BC35C2">
            <w:pPr>
              <w:spacing w:before="60"/>
              <w:rPr>
                <w:rFonts w:asciiTheme="minorHAnsi" w:hAnsiTheme="minorHAnsi" w:cstheme="minorHAnsi"/>
                <w:b/>
                <w:szCs w:val="22"/>
              </w:rPr>
            </w:pPr>
            <w:r w:rsidRPr="001C3FD0">
              <w:rPr>
                <w:b/>
              </w:rPr>
              <w:t>Value</w:t>
            </w:r>
          </w:p>
        </w:tc>
      </w:tr>
      <w:tr w:rsidR="004751D0" w:rsidRPr="005B61D3" w14:paraId="2BC715E3" w14:textId="77777777" w:rsidTr="00BC35C2">
        <w:tc>
          <w:tcPr>
            <w:tcW w:w="2705" w:type="dxa"/>
          </w:tcPr>
          <w:p w14:paraId="60EAF541" w14:textId="77777777" w:rsidR="004751D0" w:rsidRPr="001C3FD0" w:rsidRDefault="004751D0" w:rsidP="00BC35C2">
            <w:pPr>
              <w:spacing w:before="60"/>
              <w:rPr>
                <w:szCs w:val="22"/>
              </w:rPr>
            </w:pPr>
            <w:r>
              <w:t>Name</w:t>
            </w:r>
          </w:p>
        </w:tc>
        <w:tc>
          <w:tcPr>
            <w:tcW w:w="6295" w:type="dxa"/>
          </w:tcPr>
          <w:p w14:paraId="30CFB7B3" w14:textId="784BFD38" w:rsidR="004751D0" w:rsidRPr="001C3FD0" w:rsidRDefault="005773BD" w:rsidP="00BC35C2">
            <w:pPr>
              <w:spacing w:before="60"/>
              <w:rPr>
                <w:rFonts w:asciiTheme="minorHAnsi" w:hAnsiTheme="minorHAnsi" w:cstheme="minorHAnsi"/>
                <w:szCs w:val="22"/>
              </w:rPr>
            </w:pPr>
            <w:r>
              <w:rPr>
                <w:rFonts w:ascii="Courier New" w:hAnsi="Courier New" w:cs="Courier New"/>
              </w:rPr>
              <w:t>mark</w:t>
            </w:r>
          </w:p>
        </w:tc>
      </w:tr>
      <w:tr w:rsidR="004751D0" w:rsidRPr="005B61D3" w14:paraId="74A54245" w14:textId="77777777" w:rsidTr="00BC35C2">
        <w:tc>
          <w:tcPr>
            <w:tcW w:w="2705" w:type="dxa"/>
            <w:tcBorders>
              <w:bottom w:val="single" w:sz="4" w:space="0" w:color="000000" w:themeColor="text1"/>
            </w:tcBorders>
          </w:tcPr>
          <w:p w14:paraId="0F9F605D" w14:textId="37B43A0F" w:rsidR="004751D0" w:rsidRPr="001C3FD0" w:rsidRDefault="005773BD" w:rsidP="00BC35C2">
            <w:pPr>
              <w:spacing w:before="60"/>
              <w:rPr>
                <w:szCs w:val="22"/>
              </w:rPr>
            </w:pPr>
            <w:r>
              <w:t>Type</w:t>
            </w:r>
          </w:p>
        </w:tc>
        <w:tc>
          <w:tcPr>
            <w:tcW w:w="6295" w:type="dxa"/>
            <w:tcBorders>
              <w:bottom w:val="single" w:sz="4" w:space="0" w:color="000000" w:themeColor="text1"/>
            </w:tcBorders>
          </w:tcPr>
          <w:p w14:paraId="70407A6B" w14:textId="39FB0F08" w:rsidR="004751D0" w:rsidRPr="00A4165B" w:rsidRDefault="005773BD" w:rsidP="00BC35C2">
            <w:pPr>
              <w:spacing w:before="60"/>
              <w:rPr>
                <w:rFonts w:cs="Times New Roman"/>
                <w:b/>
                <w:szCs w:val="22"/>
              </w:rPr>
            </w:pPr>
            <w:r w:rsidRPr="00A4165B">
              <w:rPr>
                <w:rFonts w:cs="Times New Roman"/>
                <w:b/>
              </w:rPr>
              <w:t>User</w:t>
            </w:r>
          </w:p>
        </w:tc>
      </w:tr>
      <w:tr w:rsidR="004751D0" w:rsidRPr="005B61D3" w14:paraId="7D8F07BA" w14:textId="77777777" w:rsidTr="00BC35C2">
        <w:tc>
          <w:tcPr>
            <w:tcW w:w="2705" w:type="dxa"/>
          </w:tcPr>
          <w:p w14:paraId="02EC4463" w14:textId="2495C635" w:rsidR="004751D0" w:rsidRPr="001C3FD0" w:rsidRDefault="005773BD" w:rsidP="00BC35C2">
            <w:pPr>
              <w:spacing w:before="60"/>
              <w:rPr>
                <w:szCs w:val="22"/>
              </w:rPr>
            </w:pPr>
            <w:r>
              <w:t>Username / IP Address</w:t>
            </w:r>
          </w:p>
        </w:tc>
        <w:tc>
          <w:tcPr>
            <w:tcW w:w="6295" w:type="dxa"/>
          </w:tcPr>
          <w:p w14:paraId="3D082C0F" w14:textId="64D73C9B" w:rsidR="004751D0" w:rsidRPr="00A4165B" w:rsidRDefault="005773BD" w:rsidP="00BC35C2">
            <w:pPr>
              <w:spacing w:before="60"/>
              <w:rPr>
                <w:rFonts w:ascii="Courier New" w:hAnsi="Courier New" w:cs="Courier New"/>
              </w:rPr>
            </w:pPr>
            <w:r w:rsidRPr="00A4165B">
              <w:rPr>
                <w:rFonts w:ascii="Courier New" w:hAnsi="Courier New" w:cs="Courier New"/>
              </w:rPr>
              <w:t>lab\mark</w:t>
            </w:r>
          </w:p>
        </w:tc>
      </w:tr>
      <w:tr w:rsidR="004751D0" w:rsidRPr="005B61D3" w14:paraId="0014BDDC" w14:textId="77777777" w:rsidTr="005773BD">
        <w:tc>
          <w:tcPr>
            <w:tcW w:w="2705" w:type="dxa"/>
          </w:tcPr>
          <w:p w14:paraId="732857F6" w14:textId="27838C47" w:rsidR="004751D0" w:rsidRPr="001C3FD0" w:rsidRDefault="005773BD" w:rsidP="00BC35C2">
            <w:pPr>
              <w:spacing w:before="60"/>
              <w:rPr>
                <w:szCs w:val="22"/>
              </w:rPr>
            </w:pPr>
            <w:r>
              <w:t>Time Period</w:t>
            </w:r>
          </w:p>
        </w:tc>
        <w:tc>
          <w:tcPr>
            <w:tcW w:w="6295" w:type="dxa"/>
          </w:tcPr>
          <w:p w14:paraId="6DC3800F" w14:textId="63B366C6" w:rsidR="004751D0" w:rsidRPr="00973379" w:rsidRDefault="005773BD" w:rsidP="00BC35C2">
            <w:pPr>
              <w:spacing w:before="60"/>
              <w:rPr>
                <w:rFonts w:ascii="Courier New" w:hAnsi="Courier New" w:cs="Courier New"/>
              </w:rPr>
            </w:pPr>
            <w:r>
              <w:rPr>
                <w:rFonts w:cs="Times New Roman"/>
                <w:b/>
              </w:rPr>
              <w:t>Last 7 days</w:t>
            </w:r>
          </w:p>
        </w:tc>
      </w:tr>
    </w:tbl>
    <w:p w14:paraId="7ED3D468" w14:textId="037D2D57" w:rsidR="005773BD" w:rsidRDefault="005773BD" w:rsidP="00410B05">
      <w:pPr>
        <w:pStyle w:val="ListParagraph"/>
        <w:numPr>
          <w:ilvl w:val="0"/>
          <w:numId w:val="132"/>
        </w:numPr>
      </w:pPr>
      <w:r>
        <w:t xml:space="preserve">Click </w:t>
      </w:r>
      <w:r>
        <w:rPr>
          <w:b/>
        </w:rPr>
        <w:t>Run Now</w:t>
      </w:r>
      <w:r>
        <w:t>.</w:t>
      </w:r>
    </w:p>
    <w:p w14:paraId="74410A8A" w14:textId="0EA7A329" w:rsidR="005773BD" w:rsidRDefault="005773BD" w:rsidP="00410B05">
      <w:pPr>
        <w:pStyle w:val="ListParagraph"/>
        <w:numPr>
          <w:ilvl w:val="0"/>
          <w:numId w:val="132"/>
        </w:numPr>
      </w:pPr>
      <w:r>
        <w:t>Download and o</w:t>
      </w:r>
      <w:r w:rsidR="00860867">
        <w:t>pen the report when it finishes:</w:t>
      </w:r>
    </w:p>
    <w:p w14:paraId="3B2F87AA" w14:textId="4920F464" w:rsidR="005773BD" w:rsidRDefault="005773BD" w:rsidP="005773BD">
      <w:pPr>
        <w:pStyle w:val="ListParagraph"/>
      </w:pPr>
      <w:r>
        <w:rPr>
          <w:noProof/>
        </w:rPr>
        <w:lastRenderedPageBreak/>
        <w:drawing>
          <wp:inline distT="0" distB="0" distL="0" distR="0" wp14:anchorId="104C75AD" wp14:editId="604B1D0D">
            <wp:extent cx="3771900" cy="9239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771900" cy="923925"/>
                    </a:xfrm>
                    <a:prstGeom prst="rect">
                      <a:avLst/>
                    </a:prstGeom>
                  </pic:spPr>
                </pic:pic>
              </a:graphicData>
            </a:graphic>
          </wp:inline>
        </w:drawing>
      </w:r>
    </w:p>
    <w:p w14:paraId="46BF2D4F" w14:textId="7118456E" w:rsidR="005773BD" w:rsidRDefault="005773BD" w:rsidP="00410B05">
      <w:pPr>
        <w:pStyle w:val="ListParagraph"/>
        <w:numPr>
          <w:ilvl w:val="0"/>
          <w:numId w:val="132"/>
        </w:numPr>
      </w:pPr>
      <w:r>
        <w:t>Browse through the report to get familiar</w:t>
      </w:r>
      <w:r w:rsidR="00E10760">
        <w:t xml:space="preserve"> with the presented information</w:t>
      </w:r>
      <w:r>
        <w:t>. You can also include detailed browsing history that will include an approximate time a user spends on a website (not available when specifying a group).</w:t>
      </w:r>
    </w:p>
    <w:p w14:paraId="7071F2C5" w14:textId="7636EE62" w:rsidR="00F063F5" w:rsidRDefault="000C4C73" w:rsidP="00F063F5">
      <w:pPr>
        <w:pStyle w:val="Heading2"/>
      </w:pPr>
      <w:bookmarkStart w:id="173" w:name="_Toc474939200"/>
      <w:r>
        <w:t>12.</w:t>
      </w:r>
      <w:r w:rsidR="00903DB2">
        <w:t>7</w:t>
      </w:r>
      <w:r w:rsidR="009D7B9B">
        <w:t xml:space="preserve"> C</w:t>
      </w:r>
      <w:r w:rsidR="00F063F5">
        <w:t>reate a Custom Report</w:t>
      </w:r>
      <w:bookmarkEnd w:id="173"/>
    </w:p>
    <w:p w14:paraId="5E7B75C3" w14:textId="1B0FB674" w:rsidR="00F063F5" w:rsidRDefault="00F063F5" w:rsidP="00410B05">
      <w:pPr>
        <w:pStyle w:val="ListParagraph"/>
        <w:numPr>
          <w:ilvl w:val="0"/>
          <w:numId w:val="154"/>
        </w:numPr>
      </w:pPr>
      <w:r>
        <w:t xml:space="preserve">Select </w:t>
      </w:r>
      <w:r w:rsidRPr="00A3090F">
        <w:rPr>
          <w:b/>
        </w:rPr>
        <w:t>Monitor &gt; Manage Custom Reports</w:t>
      </w:r>
      <w:r>
        <w:t xml:space="preserve">. </w:t>
      </w:r>
      <w:r w:rsidR="00973379">
        <w:rPr>
          <w:noProof/>
        </w:rPr>
        <w:drawing>
          <wp:inline distT="0" distB="0" distL="0" distR="0" wp14:anchorId="44D730B2" wp14:editId="0E73EB1E">
            <wp:extent cx="1333500" cy="20002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33500" cy="200025"/>
                    </a:xfrm>
                    <a:prstGeom prst="rect">
                      <a:avLst/>
                    </a:prstGeom>
                  </pic:spPr>
                </pic:pic>
              </a:graphicData>
            </a:graphic>
          </wp:inline>
        </w:drawing>
      </w:r>
    </w:p>
    <w:p w14:paraId="41619FF8" w14:textId="51C6D9C5" w:rsidR="00F063F5" w:rsidRDefault="00F063F5" w:rsidP="00410B05">
      <w:pPr>
        <w:pStyle w:val="ListParagraph"/>
        <w:numPr>
          <w:ilvl w:val="0"/>
          <w:numId w:val="154"/>
        </w:numPr>
      </w:pPr>
      <w:r>
        <w:t xml:space="preserve">Click </w:t>
      </w:r>
      <w:r w:rsidR="00973379">
        <w:rPr>
          <w:noProof/>
        </w:rPr>
        <w:drawing>
          <wp:inline distT="0" distB="0" distL="0" distR="0" wp14:anchorId="39B51FB1" wp14:editId="748DAEAD">
            <wp:extent cx="438150" cy="200025"/>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8150" cy="200025"/>
                    </a:xfrm>
                    <a:prstGeom prst="rect">
                      <a:avLst/>
                    </a:prstGeom>
                  </pic:spPr>
                </pic:pic>
              </a:graphicData>
            </a:graphic>
          </wp:inline>
        </w:drawing>
      </w:r>
      <w:r w:rsidR="00973379">
        <w:t xml:space="preserve"> </w:t>
      </w:r>
      <w:r>
        <w:t>to define a new custom report:</w:t>
      </w:r>
    </w:p>
    <w:tbl>
      <w:tblPr>
        <w:tblStyle w:val="TableGrid"/>
        <w:tblW w:w="9000" w:type="dxa"/>
        <w:tblInd w:w="355" w:type="dxa"/>
        <w:tblLook w:val="04A0" w:firstRow="1" w:lastRow="0" w:firstColumn="1" w:lastColumn="0" w:noHBand="0" w:noVBand="1"/>
      </w:tblPr>
      <w:tblGrid>
        <w:gridCol w:w="2705"/>
        <w:gridCol w:w="6295"/>
      </w:tblGrid>
      <w:tr w:rsidR="002C7FC9" w:rsidRPr="00733F7B" w14:paraId="2A431435" w14:textId="77777777" w:rsidTr="002C7FC9">
        <w:trPr>
          <w:trHeight w:val="269"/>
          <w:tblHeader/>
        </w:trPr>
        <w:tc>
          <w:tcPr>
            <w:tcW w:w="2705" w:type="dxa"/>
            <w:shd w:val="pct15" w:color="auto" w:fill="auto"/>
          </w:tcPr>
          <w:p w14:paraId="79CE573F" w14:textId="77777777" w:rsidR="002C7FC9" w:rsidRPr="001C3FD0" w:rsidRDefault="002C7FC9" w:rsidP="00F62858">
            <w:pPr>
              <w:spacing w:before="60"/>
              <w:rPr>
                <w:b/>
                <w:szCs w:val="22"/>
              </w:rPr>
            </w:pPr>
            <w:r w:rsidRPr="001C3FD0">
              <w:rPr>
                <w:b/>
                <w:szCs w:val="22"/>
              </w:rPr>
              <w:t>Parameter</w:t>
            </w:r>
          </w:p>
        </w:tc>
        <w:tc>
          <w:tcPr>
            <w:tcW w:w="6295" w:type="dxa"/>
            <w:shd w:val="pct15" w:color="auto" w:fill="auto"/>
          </w:tcPr>
          <w:p w14:paraId="7BF612FB" w14:textId="77777777" w:rsidR="002C7FC9" w:rsidRPr="001C3FD0" w:rsidRDefault="002C7FC9" w:rsidP="00F62858">
            <w:pPr>
              <w:spacing w:before="60"/>
              <w:rPr>
                <w:rFonts w:asciiTheme="minorHAnsi" w:hAnsiTheme="minorHAnsi" w:cstheme="minorHAnsi"/>
                <w:b/>
                <w:szCs w:val="22"/>
              </w:rPr>
            </w:pPr>
            <w:r w:rsidRPr="001C3FD0">
              <w:rPr>
                <w:b/>
              </w:rPr>
              <w:t>Value</w:t>
            </w:r>
          </w:p>
        </w:tc>
      </w:tr>
      <w:tr w:rsidR="002C7FC9" w:rsidRPr="005B61D3" w14:paraId="226E2ECB" w14:textId="77777777" w:rsidTr="00FC5896">
        <w:tc>
          <w:tcPr>
            <w:tcW w:w="2705" w:type="dxa"/>
          </w:tcPr>
          <w:p w14:paraId="7C247EAC" w14:textId="72338FA0" w:rsidR="002C7FC9" w:rsidRPr="001C3FD0" w:rsidRDefault="002C7FC9" w:rsidP="00FC5896">
            <w:pPr>
              <w:spacing w:before="60"/>
              <w:rPr>
                <w:szCs w:val="22"/>
              </w:rPr>
            </w:pPr>
            <w:r>
              <w:t>Name</w:t>
            </w:r>
          </w:p>
        </w:tc>
        <w:tc>
          <w:tcPr>
            <w:tcW w:w="6295" w:type="dxa"/>
          </w:tcPr>
          <w:p w14:paraId="1F1C7982" w14:textId="02A553F4" w:rsidR="002C7FC9" w:rsidRPr="001C3FD0" w:rsidRDefault="00973379" w:rsidP="00973379">
            <w:pPr>
              <w:spacing w:before="60"/>
              <w:rPr>
                <w:rFonts w:asciiTheme="minorHAnsi" w:hAnsiTheme="minorHAnsi" w:cstheme="minorHAnsi"/>
                <w:szCs w:val="22"/>
              </w:rPr>
            </w:pPr>
            <w:r>
              <w:rPr>
                <w:rFonts w:ascii="Courier New" w:hAnsi="Courier New" w:cs="Courier New"/>
              </w:rPr>
              <w:t>top-applications</w:t>
            </w:r>
          </w:p>
        </w:tc>
      </w:tr>
      <w:tr w:rsidR="002C7FC9" w:rsidRPr="005B61D3" w14:paraId="53B2EC33" w14:textId="77777777" w:rsidTr="00FC5896">
        <w:tc>
          <w:tcPr>
            <w:tcW w:w="2705" w:type="dxa"/>
            <w:tcBorders>
              <w:bottom w:val="single" w:sz="4" w:space="0" w:color="000000" w:themeColor="text1"/>
            </w:tcBorders>
          </w:tcPr>
          <w:p w14:paraId="7805EEEB" w14:textId="123D447C" w:rsidR="002C7FC9" w:rsidRPr="001C3FD0" w:rsidRDefault="002C7FC9" w:rsidP="00FC5896">
            <w:pPr>
              <w:spacing w:before="60"/>
              <w:rPr>
                <w:szCs w:val="22"/>
              </w:rPr>
            </w:pPr>
            <w:r>
              <w:t>Database</w:t>
            </w:r>
          </w:p>
        </w:tc>
        <w:tc>
          <w:tcPr>
            <w:tcW w:w="6295" w:type="dxa"/>
            <w:tcBorders>
              <w:bottom w:val="single" w:sz="4" w:space="0" w:color="000000" w:themeColor="text1"/>
            </w:tcBorders>
          </w:tcPr>
          <w:p w14:paraId="16ABB106" w14:textId="2CD6D09F" w:rsidR="002C7FC9" w:rsidRPr="000B714F" w:rsidRDefault="000B714F" w:rsidP="00FC5896">
            <w:pPr>
              <w:spacing w:before="60"/>
              <w:rPr>
                <w:rFonts w:cs="Times New Roman"/>
                <w:szCs w:val="22"/>
              </w:rPr>
            </w:pPr>
            <w:r w:rsidRPr="000B714F">
              <w:rPr>
                <w:rFonts w:cs="Times New Roman"/>
              </w:rPr>
              <w:t xml:space="preserve">Select </w:t>
            </w:r>
            <w:r w:rsidRPr="000B714F">
              <w:rPr>
                <w:rFonts w:cs="Times New Roman"/>
                <w:b/>
              </w:rPr>
              <w:t>Summary Databa</w:t>
            </w:r>
            <w:r>
              <w:rPr>
                <w:rFonts w:cs="Times New Roman"/>
                <w:b/>
              </w:rPr>
              <w:t>ses &gt;</w:t>
            </w:r>
            <w:r w:rsidRPr="000B714F">
              <w:rPr>
                <w:rFonts w:cs="Times New Roman"/>
                <w:b/>
              </w:rPr>
              <w:t xml:space="preserve"> Traffic</w:t>
            </w:r>
          </w:p>
        </w:tc>
      </w:tr>
      <w:tr w:rsidR="002C7FC9" w:rsidRPr="005B61D3" w14:paraId="2D662BE3" w14:textId="77777777" w:rsidTr="00FC5896">
        <w:tc>
          <w:tcPr>
            <w:tcW w:w="2705" w:type="dxa"/>
          </w:tcPr>
          <w:p w14:paraId="121C4323" w14:textId="5C947909" w:rsidR="002C7FC9" w:rsidRPr="001C3FD0" w:rsidRDefault="002C7FC9" w:rsidP="00FC5896">
            <w:pPr>
              <w:spacing w:before="60"/>
              <w:rPr>
                <w:szCs w:val="22"/>
              </w:rPr>
            </w:pPr>
            <w:r>
              <w:t>Time Frame</w:t>
            </w:r>
          </w:p>
        </w:tc>
        <w:tc>
          <w:tcPr>
            <w:tcW w:w="6295" w:type="dxa"/>
          </w:tcPr>
          <w:p w14:paraId="61484AB0" w14:textId="73748F9D" w:rsidR="002C7FC9" w:rsidRPr="000B714F" w:rsidRDefault="002C7FC9" w:rsidP="00FC5896">
            <w:pPr>
              <w:spacing w:before="60"/>
              <w:rPr>
                <w:rFonts w:cs="Times New Roman"/>
                <w:b/>
              </w:rPr>
            </w:pPr>
            <w:r w:rsidRPr="000B714F">
              <w:rPr>
                <w:rFonts w:cs="Times New Roman"/>
                <w:b/>
              </w:rPr>
              <w:t>Last 7 Days</w:t>
            </w:r>
          </w:p>
        </w:tc>
      </w:tr>
      <w:tr w:rsidR="002C7FC9" w:rsidRPr="005B61D3" w14:paraId="7CFB9A14" w14:textId="77777777" w:rsidTr="00FC5896">
        <w:tc>
          <w:tcPr>
            <w:tcW w:w="2705" w:type="dxa"/>
            <w:tcBorders>
              <w:bottom w:val="single" w:sz="4" w:space="0" w:color="000000" w:themeColor="text1"/>
            </w:tcBorders>
          </w:tcPr>
          <w:p w14:paraId="43AE7729" w14:textId="56451C78" w:rsidR="002C7FC9" w:rsidRPr="001C3FD0" w:rsidRDefault="000B714F" w:rsidP="00FC5896">
            <w:pPr>
              <w:spacing w:before="60"/>
              <w:rPr>
                <w:szCs w:val="22"/>
              </w:rPr>
            </w:pPr>
            <w:r>
              <w:t>Sort B</w:t>
            </w:r>
            <w:r w:rsidR="002C7FC9">
              <w:t>y</w:t>
            </w:r>
          </w:p>
        </w:tc>
        <w:tc>
          <w:tcPr>
            <w:tcW w:w="6295" w:type="dxa"/>
            <w:tcBorders>
              <w:bottom w:val="single" w:sz="4" w:space="0" w:color="000000" w:themeColor="text1"/>
            </w:tcBorders>
          </w:tcPr>
          <w:p w14:paraId="171E359E" w14:textId="71F7F2C3" w:rsidR="002C7FC9" w:rsidRPr="00973379" w:rsidRDefault="002C7FC9" w:rsidP="00FC5896">
            <w:pPr>
              <w:spacing w:before="60"/>
              <w:rPr>
                <w:rFonts w:ascii="Courier New" w:hAnsi="Courier New" w:cs="Courier New"/>
              </w:rPr>
            </w:pPr>
            <w:r w:rsidRPr="000B714F">
              <w:rPr>
                <w:rFonts w:cs="Times New Roman"/>
                <w:b/>
              </w:rPr>
              <w:t>Sessions</w:t>
            </w:r>
            <w:r w:rsidRPr="00860867">
              <w:rPr>
                <w:rFonts w:cs="Times New Roman"/>
              </w:rPr>
              <w:t xml:space="preserve"> </w:t>
            </w:r>
            <w:r w:rsidRPr="00973379">
              <w:rPr>
                <w:rFonts w:cs="Times New Roman"/>
              </w:rPr>
              <w:t>and</w:t>
            </w:r>
            <w:r w:rsidR="00860867" w:rsidRPr="00860867">
              <w:rPr>
                <w:rFonts w:cs="Times New Roman"/>
              </w:rPr>
              <w:t xml:space="preserve"> </w:t>
            </w:r>
            <w:r w:rsidRPr="000B714F">
              <w:rPr>
                <w:rFonts w:cs="Times New Roman"/>
                <w:b/>
              </w:rPr>
              <w:t>Top 10</w:t>
            </w:r>
          </w:p>
        </w:tc>
      </w:tr>
      <w:tr w:rsidR="002C7FC9" w:rsidRPr="005B61D3" w14:paraId="5CD18E84" w14:textId="77777777" w:rsidTr="002C7FC9">
        <w:tc>
          <w:tcPr>
            <w:tcW w:w="2705" w:type="dxa"/>
          </w:tcPr>
          <w:p w14:paraId="6A6AF3D1" w14:textId="4FA41480" w:rsidR="002C7FC9" w:rsidRPr="001C3FD0" w:rsidRDefault="000B714F" w:rsidP="00F62858">
            <w:pPr>
              <w:spacing w:before="60"/>
              <w:rPr>
                <w:szCs w:val="22"/>
              </w:rPr>
            </w:pPr>
            <w:r>
              <w:t>Group B</w:t>
            </w:r>
            <w:r w:rsidR="002C7FC9">
              <w:t>y</w:t>
            </w:r>
          </w:p>
        </w:tc>
        <w:tc>
          <w:tcPr>
            <w:tcW w:w="6295" w:type="dxa"/>
          </w:tcPr>
          <w:p w14:paraId="24188C78" w14:textId="7E063966" w:rsidR="002C7FC9" w:rsidRPr="00973379" w:rsidRDefault="002C7FC9" w:rsidP="00F62858">
            <w:pPr>
              <w:spacing w:before="60"/>
              <w:rPr>
                <w:rFonts w:ascii="Courier New" w:hAnsi="Courier New" w:cs="Courier New"/>
              </w:rPr>
            </w:pPr>
            <w:r w:rsidRPr="000B714F">
              <w:rPr>
                <w:rFonts w:cs="Times New Roman"/>
                <w:b/>
              </w:rPr>
              <w:t>Application</w:t>
            </w:r>
            <w:r w:rsidR="00860867" w:rsidRPr="00860867">
              <w:rPr>
                <w:rFonts w:cs="Times New Roman"/>
              </w:rPr>
              <w:t xml:space="preserve"> </w:t>
            </w:r>
            <w:r w:rsidRPr="00973379">
              <w:rPr>
                <w:rFonts w:cs="Times New Roman"/>
              </w:rPr>
              <w:t>and</w:t>
            </w:r>
            <w:r w:rsidR="00860867" w:rsidRPr="00860867">
              <w:rPr>
                <w:rFonts w:cs="Times New Roman"/>
              </w:rPr>
              <w:t xml:space="preserve"> </w:t>
            </w:r>
            <w:r w:rsidRPr="000B714F">
              <w:rPr>
                <w:rFonts w:cs="Times New Roman"/>
                <w:b/>
              </w:rPr>
              <w:t>10 Groups</w:t>
            </w:r>
          </w:p>
        </w:tc>
      </w:tr>
      <w:tr w:rsidR="002C7FC9" w:rsidRPr="005B61D3" w14:paraId="6A776C5A" w14:textId="77777777" w:rsidTr="002C7FC9">
        <w:tc>
          <w:tcPr>
            <w:tcW w:w="2705" w:type="dxa"/>
            <w:tcBorders>
              <w:bottom w:val="single" w:sz="4" w:space="0" w:color="000000" w:themeColor="text1"/>
            </w:tcBorders>
          </w:tcPr>
          <w:p w14:paraId="6E553D42" w14:textId="7D4BA406" w:rsidR="002C7FC9" w:rsidRPr="001C3FD0" w:rsidRDefault="002C7FC9" w:rsidP="00F62858">
            <w:pPr>
              <w:spacing w:before="60"/>
              <w:rPr>
                <w:szCs w:val="22"/>
              </w:rPr>
            </w:pPr>
            <w:r>
              <w:t>Selected Columns</w:t>
            </w:r>
          </w:p>
        </w:tc>
        <w:tc>
          <w:tcPr>
            <w:tcW w:w="6295" w:type="dxa"/>
            <w:tcBorders>
              <w:bottom w:val="single" w:sz="4" w:space="0" w:color="000000" w:themeColor="text1"/>
            </w:tcBorders>
          </w:tcPr>
          <w:p w14:paraId="571C0EFA" w14:textId="7E2FE8F8" w:rsidR="002C7FC9" w:rsidRPr="00973379" w:rsidRDefault="00973379" w:rsidP="00973379">
            <w:pPr>
              <w:rPr>
                <w:rFonts w:ascii="Courier New" w:hAnsi="Courier New" w:cs="Courier New"/>
              </w:rPr>
            </w:pPr>
            <w:r>
              <w:rPr>
                <w:noProof/>
              </w:rPr>
              <w:drawing>
                <wp:inline distT="0" distB="0" distL="0" distR="0" wp14:anchorId="0F096D81" wp14:editId="77BAA7A1">
                  <wp:extent cx="3743325" cy="1781175"/>
                  <wp:effectExtent l="0" t="0" r="9525"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43325" cy="1781175"/>
                          </a:xfrm>
                          <a:prstGeom prst="rect">
                            <a:avLst/>
                          </a:prstGeom>
                        </pic:spPr>
                      </pic:pic>
                    </a:graphicData>
                  </a:graphic>
                </wp:inline>
              </w:drawing>
            </w:r>
          </w:p>
        </w:tc>
      </w:tr>
    </w:tbl>
    <w:p w14:paraId="4B3A7607" w14:textId="77777777" w:rsidR="00F063F5" w:rsidRDefault="00F063F5" w:rsidP="00410B05">
      <w:pPr>
        <w:pStyle w:val="ListParagraph"/>
        <w:numPr>
          <w:ilvl w:val="0"/>
          <w:numId w:val="154"/>
        </w:numPr>
      </w:pPr>
      <w:r>
        <w:t xml:space="preserve">Click </w:t>
      </w:r>
      <w:r w:rsidRPr="008F14EA">
        <w:rPr>
          <w:b/>
        </w:rPr>
        <w:t>OK</w:t>
      </w:r>
      <w:r>
        <w:t xml:space="preserve"> to save the Custom Report window.</w:t>
      </w:r>
    </w:p>
    <w:p w14:paraId="1CCEC8A8" w14:textId="141538FA" w:rsidR="00F063F5" w:rsidRDefault="00F063F5" w:rsidP="00410B05">
      <w:pPr>
        <w:pStyle w:val="ListParagraph"/>
        <w:numPr>
          <w:ilvl w:val="0"/>
          <w:numId w:val="154"/>
        </w:numPr>
      </w:pPr>
      <w:r>
        <w:t xml:space="preserve">Click the </w:t>
      </w:r>
      <w:r w:rsidR="00973379" w:rsidRPr="00DA463A">
        <w:rPr>
          <w:rFonts w:cs="Times New Roman"/>
          <w:b/>
        </w:rPr>
        <w:t>top-applications</w:t>
      </w:r>
      <w:r w:rsidRPr="00DA463A">
        <w:rPr>
          <w:rFonts w:cs="Times New Roman"/>
          <w:b/>
        </w:rPr>
        <w:t xml:space="preserve"> </w:t>
      </w:r>
      <w:r>
        <w:t xml:space="preserve">report to reopen the Custom Report window. </w:t>
      </w:r>
    </w:p>
    <w:p w14:paraId="43F48DE7" w14:textId="5DD84DDA" w:rsidR="00F063F5" w:rsidRDefault="00F063F5" w:rsidP="00410B05">
      <w:pPr>
        <w:pStyle w:val="ListParagraph"/>
        <w:numPr>
          <w:ilvl w:val="0"/>
          <w:numId w:val="154"/>
        </w:numPr>
      </w:pPr>
      <w:r>
        <w:t xml:space="preserve">Click </w:t>
      </w:r>
      <w:r w:rsidRPr="008F14EA">
        <w:rPr>
          <w:b/>
        </w:rPr>
        <w:t>Run Now</w:t>
      </w:r>
      <w:r>
        <w:t xml:space="preserve"> to generate the report. The report will appear in a new tab in the </w:t>
      </w:r>
      <w:r w:rsidR="00B62062">
        <w:t>browser window</w:t>
      </w:r>
      <w:r w:rsidR="00EB3036">
        <w:t>:</w:t>
      </w:r>
    </w:p>
    <w:p w14:paraId="35A6F6DB" w14:textId="422B361D" w:rsidR="004751D0" w:rsidRDefault="004751D0" w:rsidP="004751D0">
      <w:pPr>
        <w:pStyle w:val="ListParagraph"/>
      </w:pPr>
      <w:r>
        <w:rPr>
          <w:noProof/>
        </w:rPr>
        <w:lastRenderedPageBreak/>
        <w:drawing>
          <wp:inline distT="0" distB="0" distL="0" distR="0" wp14:anchorId="0EC7CCA2" wp14:editId="06E1FCA0">
            <wp:extent cx="5943600" cy="222313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223135"/>
                    </a:xfrm>
                    <a:prstGeom prst="rect">
                      <a:avLst/>
                    </a:prstGeom>
                  </pic:spPr>
                </pic:pic>
              </a:graphicData>
            </a:graphic>
          </wp:inline>
        </w:drawing>
      </w:r>
    </w:p>
    <w:p w14:paraId="17F4AB97" w14:textId="5DD9AD7C" w:rsidR="00F063F5" w:rsidRDefault="00F063F5" w:rsidP="00410B05">
      <w:pPr>
        <w:pStyle w:val="ListParagraph"/>
        <w:numPr>
          <w:ilvl w:val="0"/>
          <w:numId w:val="154"/>
        </w:numPr>
      </w:pPr>
      <w:r>
        <w:t xml:space="preserve">Close the </w:t>
      </w:r>
      <w:r w:rsidR="00DA463A" w:rsidRPr="00DA463A">
        <w:rPr>
          <w:b/>
        </w:rPr>
        <w:t>top-applications</w:t>
      </w:r>
      <w:r>
        <w:t xml:space="preserve"> tab containing the report.</w:t>
      </w:r>
    </w:p>
    <w:p w14:paraId="3D3604BD" w14:textId="5047AD1F" w:rsidR="00F063F5" w:rsidRDefault="006862E9" w:rsidP="00410B05">
      <w:pPr>
        <w:pStyle w:val="ListParagraph"/>
        <w:numPr>
          <w:ilvl w:val="0"/>
          <w:numId w:val="154"/>
        </w:numPr>
      </w:pPr>
      <w:r>
        <w:t xml:space="preserve">On the </w:t>
      </w:r>
      <w:r w:rsidRPr="00CE236A">
        <w:rPr>
          <w:b/>
        </w:rPr>
        <w:t>Report Setting</w:t>
      </w:r>
      <w:r>
        <w:t xml:space="preserve"> tab, c</w:t>
      </w:r>
      <w:r w:rsidR="001470B0">
        <w:t>reate the following</w:t>
      </w:r>
      <w:r w:rsidR="00F063F5">
        <w:t xml:space="preserve"> query using the </w:t>
      </w:r>
      <w:r w:rsidR="00F063F5" w:rsidRPr="00CE236A">
        <w:t>Query Builder</w:t>
      </w:r>
      <w:r w:rsidR="00F063F5">
        <w:t>:</w:t>
      </w:r>
      <w:r w:rsidR="001470B0">
        <w:t xml:space="preserve"> </w:t>
      </w:r>
      <w:r w:rsidR="001470B0" w:rsidRPr="00973379">
        <w:rPr>
          <w:rFonts w:ascii="Courier New" w:hAnsi="Courier New" w:cs="Courier New"/>
        </w:rPr>
        <w:t>(rule eq egress-</w:t>
      </w:r>
      <w:r w:rsidR="00633E79">
        <w:rPr>
          <w:rFonts w:ascii="Courier New" w:hAnsi="Courier New" w:cs="Courier New"/>
        </w:rPr>
        <w:t>outside</w:t>
      </w:r>
      <w:r w:rsidR="001470B0" w:rsidRPr="00973379">
        <w:rPr>
          <w:rFonts w:ascii="Courier New" w:hAnsi="Courier New" w:cs="Courier New"/>
        </w:rPr>
        <w:t>)</w:t>
      </w:r>
      <w:r w:rsidR="001470B0">
        <w:rPr>
          <w:rFonts w:ascii="Courier New" w:hAnsi="Courier New" w:cs="Courier New"/>
        </w:rPr>
        <w:t xml:space="preserve"> and (addr.src in 192.168.1.20)</w:t>
      </w:r>
    </w:p>
    <w:p w14:paraId="48FA081C" w14:textId="5C36F41F" w:rsidR="00CE236A" w:rsidRDefault="00CE236A" w:rsidP="00CE236A">
      <w:pPr>
        <w:pStyle w:val="ListParagraph"/>
      </w:pPr>
    </w:p>
    <w:p w14:paraId="434023B3" w14:textId="4CE5EBED" w:rsidR="001470B0" w:rsidRDefault="006516DA" w:rsidP="00CE236A">
      <w:pPr>
        <w:pStyle w:val="ListParagraph"/>
      </w:pPr>
      <w:r>
        <w:rPr>
          <w:noProof/>
        </w:rPr>
        <w:drawing>
          <wp:inline distT="0" distB="0" distL="0" distR="0" wp14:anchorId="28E421A4" wp14:editId="2B98B3A6">
            <wp:extent cx="4430626" cy="2152650"/>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37131" cy="2155811"/>
                    </a:xfrm>
                    <a:prstGeom prst="rect">
                      <a:avLst/>
                    </a:prstGeom>
                  </pic:spPr>
                </pic:pic>
              </a:graphicData>
            </a:graphic>
          </wp:inline>
        </w:drawing>
      </w:r>
    </w:p>
    <w:p w14:paraId="08D2009F" w14:textId="3CE18F49" w:rsidR="00F063F5" w:rsidRDefault="00F063F5" w:rsidP="00410B05">
      <w:pPr>
        <w:pStyle w:val="ListParagraph"/>
        <w:numPr>
          <w:ilvl w:val="0"/>
          <w:numId w:val="154"/>
        </w:numPr>
      </w:pPr>
      <w:r>
        <w:t xml:space="preserve">Click </w:t>
      </w:r>
      <w:r w:rsidRPr="008F14EA">
        <w:rPr>
          <w:b/>
        </w:rPr>
        <w:t>Run Now</w:t>
      </w:r>
      <w:r>
        <w:t xml:space="preserve"> to run the report </w:t>
      </w:r>
      <w:r w:rsidR="00EB3036">
        <w:t>again, this time with the query:</w:t>
      </w:r>
    </w:p>
    <w:p w14:paraId="2BE97BD8" w14:textId="6DD6B0B4" w:rsidR="00DC3FC1" w:rsidRDefault="006516DA" w:rsidP="00DC3FC1">
      <w:pPr>
        <w:pStyle w:val="ListParagraph"/>
      </w:pPr>
      <w:r>
        <w:rPr>
          <w:noProof/>
        </w:rPr>
        <w:drawing>
          <wp:inline distT="0" distB="0" distL="0" distR="0" wp14:anchorId="6045ED7D" wp14:editId="7561FAEC">
            <wp:extent cx="5943600" cy="213042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130425"/>
                    </a:xfrm>
                    <a:prstGeom prst="rect">
                      <a:avLst/>
                    </a:prstGeom>
                  </pic:spPr>
                </pic:pic>
              </a:graphicData>
            </a:graphic>
          </wp:inline>
        </w:drawing>
      </w:r>
    </w:p>
    <w:p w14:paraId="7B6E85BC" w14:textId="4EB8EEC6" w:rsidR="00F063F5" w:rsidRDefault="00F063F5" w:rsidP="00410B05">
      <w:pPr>
        <w:pStyle w:val="ListParagraph"/>
        <w:numPr>
          <w:ilvl w:val="0"/>
          <w:numId w:val="154"/>
        </w:numPr>
      </w:pPr>
      <w:r>
        <w:lastRenderedPageBreak/>
        <w:t xml:space="preserve">Click </w:t>
      </w:r>
      <w:r w:rsidR="00DC3FC1">
        <w:rPr>
          <w:noProof/>
        </w:rPr>
        <w:drawing>
          <wp:inline distT="0" distB="0" distL="0" distR="0" wp14:anchorId="60811E25" wp14:editId="546E68E0">
            <wp:extent cx="828675" cy="371475"/>
            <wp:effectExtent l="0" t="0" r="9525" b="952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828675" cy="371475"/>
                    </a:xfrm>
                    <a:prstGeom prst="rect">
                      <a:avLst/>
                    </a:prstGeom>
                  </pic:spPr>
                </pic:pic>
              </a:graphicData>
            </a:graphic>
          </wp:inline>
        </w:drawing>
      </w:r>
      <w:r w:rsidR="00DC3FC1">
        <w:t xml:space="preserve"> </w:t>
      </w:r>
      <w:r>
        <w:t>to sa</w:t>
      </w:r>
      <w:r w:rsidR="001470B0">
        <w:t>ve the report as a PDF. (You might</w:t>
      </w:r>
      <w:r>
        <w:t xml:space="preserve"> nee</w:t>
      </w:r>
      <w:r w:rsidR="008F14EA">
        <w:t>d to disable your browser’s pop</w:t>
      </w:r>
      <w:r>
        <w:t>up blocker.)</w:t>
      </w:r>
    </w:p>
    <w:p w14:paraId="7D4253AE" w14:textId="002E7E93" w:rsidR="008F14EA" w:rsidRDefault="00F063F5" w:rsidP="00410B05">
      <w:pPr>
        <w:pStyle w:val="ListParagraph"/>
        <w:numPr>
          <w:ilvl w:val="0"/>
          <w:numId w:val="154"/>
        </w:numPr>
      </w:pPr>
      <w:r>
        <w:t xml:space="preserve">Click </w:t>
      </w:r>
      <w:r w:rsidRPr="008F14EA">
        <w:rPr>
          <w:b/>
        </w:rPr>
        <w:t>OK</w:t>
      </w:r>
      <w:r>
        <w:t xml:space="preserve"> to close the Custom Report window.</w:t>
      </w:r>
    </w:p>
    <w:p w14:paraId="40F6A682" w14:textId="50750EC6" w:rsidR="00DC3FC1" w:rsidRDefault="000C4C73" w:rsidP="00DC3FC1">
      <w:pPr>
        <w:pStyle w:val="Heading2"/>
      </w:pPr>
      <w:bookmarkStart w:id="174" w:name="_Toc474939201"/>
      <w:r>
        <w:t>12.</w:t>
      </w:r>
      <w:r w:rsidR="00903DB2">
        <w:t>8</w:t>
      </w:r>
      <w:r w:rsidR="00DC3FC1">
        <w:t xml:space="preserve"> Create a Report Group</w:t>
      </w:r>
      <w:bookmarkEnd w:id="174"/>
    </w:p>
    <w:p w14:paraId="515E99A0" w14:textId="4F4B4C53" w:rsidR="00DC3FC1" w:rsidRDefault="00CA39FC" w:rsidP="00410B05">
      <w:pPr>
        <w:pStyle w:val="ListParagraph"/>
        <w:numPr>
          <w:ilvl w:val="0"/>
          <w:numId w:val="133"/>
        </w:numPr>
      </w:pPr>
      <w:r>
        <w:t>In the WebUI s</w:t>
      </w:r>
      <w:r w:rsidR="00DC3FC1">
        <w:t xml:space="preserve">elect </w:t>
      </w:r>
      <w:r w:rsidR="00DC3FC1" w:rsidRPr="00A3090F">
        <w:rPr>
          <w:b/>
        </w:rPr>
        <w:t>Monitor &gt;</w:t>
      </w:r>
      <w:r w:rsidR="00DC3FC1">
        <w:rPr>
          <w:b/>
        </w:rPr>
        <w:t xml:space="preserve"> PDF Reports &gt;</w:t>
      </w:r>
      <w:r w:rsidR="00DC3FC1" w:rsidRPr="00A3090F">
        <w:rPr>
          <w:b/>
        </w:rPr>
        <w:t xml:space="preserve"> </w:t>
      </w:r>
      <w:r w:rsidR="005E2E84">
        <w:rPr>
          <w:b/>
        </w:rPr>
        <w:t>Report Groups</w:t>
      </w:r>
      <w:r w:rsidR="00DC3FC1">
        <w:t xml:space="preserve">. </w:t>
      </w:r>
      <w:r w:rsidR="00DC3FC1">
        <w:rPr>
          <w:noProof/>
        </w:rPr>
        <w:drawing>
          <wp:inline distT="0" distB="0" distL="0" distR="0" wp14:anchorId="1CEED986" wp14:editId="121BB895">
            <wp:extent cx="866775" cy="200025"/>
            <wp:effectExtent l="0" t="0" r="9525"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866775" cy="200025"/>
                    </a:xfrm>
                    <a:prstGeom prst="rect">
                      <a:avLst/>
                    </a:prstGeom>
                  </pic:spPr>
                </pic:pic>
              </a:graphicData>
            </a:graphic>
          </wp:inline>
        </w:drawing>
      </w:r>
    </w:p>
    <w:p w14:paraId="12BA7797" w14:textId="7E0182F9" w:rsidR="00DC3FC1" w:rsidRDefault="00DC3FC1" w:rsidP="00410B05">
      <w:pPr>
        <w:pStyle w:val="ListParagraph"/>
        <w:numPr>
          <w:ilvl w:val="0"/>
          <w:numId w:val="133"/>
        </w:numPr>
      </w:pPr>
      <w:r>
        <w:t xml:space="preserve">Click </w:t>
      </w:r>
      <w:r>
        <w:rPr>
          <w:noProof/>
        </w:rPr>
        <w:drawing>
          <wp:inline distT="0" distB="0" distL="0" distR="0" wp14:anchorId="61A94615" wp14:editId="35F2799B">
            <wp:extent cx="438150" cy="200025"/>
            <wp:effectExtent l="0" t="0" r="0" b="952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8150" cy="200025"/>
                    </a:xfrm>
                    <a:prstGeom prst="rect">
                      <a:avLst/>
                    </a:prstGeom>
                  </pic:spPr>
                </pic:pic>
              </a:graphicData>
            </a:graphic>
          </wp:inline>
        </w:drawing>
      </w:r>
      <w:r>
        <w:t xml:space="preserve"> to define a new Report Group:</w:t>
      </w:r>
    </w:p>
    <w:tbl>
      <w:tblPr>
        <w:tblStyle w:val="TableGrid"/>
        <w:tblW w:w="9835" w:type="dxa"/>
        <w:tblInd w:w="355" w:type="dxa"/>
        <w:tblLook w:val="04A0" w:firstRow="1" w:lastRow="0" w:firstColumn="1" w:lastColumn="0" w:noHBand="0" w:noVBand="1"/>
      </w:tblPr>
      <w:tblGrid>
        <w:gridCol w:w="1309"/>
        <w:gridCol w:w="8526"/>
      </w:tblGrid>
      <w:tr w:rsidR="00DC3FC1" w:rsidRPr="00733F7B" w14:paraId="0D55D947" w14:textId="77777777" w:rsidTr="00DC3FC1">
        <w:trPr>
          <w:trHeight w:val="269"/>
          <w:tblHeader/>
        </w:trPr>
        <w:tc>
          <w:tcPr>
            <w:tcW w:w="1309" w:type="dxa"/>
            <w:shd w:val="pct15" w:color="auto" w:fill="auto"/>
          </w:tcPr>
          <w:p w14:paraId="5FF40ABD" w14:textId="77777777" w:rsidR="00DC3FC1" w:rsidRPr="001C3FD0" w:rsidRDefault="00DC3FC1" w:rsidP="000B2555">
            <w:pPr>
              <w:spacing w:before="60"/>
              <w:rPr>
                <w:b/>
                <w:szCs w:val="22"/>
              </w:rPr>
            </w:pPr>
            <w:r w:rsidRPr="001C3FD0">
              <w:rPr>
                <w:b/>
                <w:szCs w:val="22"/>
              </w:rPr>
              <w:t>Parameter</w:t>
            </w:r>
          </w:p>
        </w:tc>
        <w:tc>
          <w:tcPr>
            <w:tcW w:w="8526" w:type="dxa"/>
            <w:shd w:val="pct15" w:color="auto" w:fill="auto"/>
          </w:tcPr>
          <w:p w14:paraId="304CCCB4" w14:textId="77777777" w:rsidR="00DC3FC1" w:rsidRPr="001C3FD0" w:rsidRDefault="00DC3FC1" w:rsidP="000B2555">
            <w:pPr>
              <w:spacing w:before="60"/>
              <w:rPr>
                <w:rFonts w:asciiTheme="minorHAnsi" w:hAnsiTheme="minorHAnsi" w:cstheme="minorHAnsi"/>
                <w:b/>
                <w:szCs w:val="22"/>
              </w:rPr>
            </w:pPr>
            <w:r w:rsidRPr="001C3FD0">
              <w:rPr>
                <w:b/>
              </w:rPr>
              <w:t>Value</w:t>
            </w:r>
          </w:p>
        </w:tc>
      </w:tr>
      <w:tr w:rsidR="00DC3FC1" w:rsidRPr="005B61D3" w14:paraId="670A3457" w14:textId="77777777" w:rsidTr="00DC3FC1">
        <w:tc>
          <w:tcPr>
            <w:tcW w:w="1309" w:type="dxa"/>
          </w:tcPr>
          <w:p w14:paraId="317D4200" w14:textId="77777777" w:rsidR="00DC3FC1" w:rsidRPr="001C3FD0" w:rsidRDefault="00DC3FC1" w:rsidP="000B2555">
            <w:pPr>
              <w:spacing w:before="60"/>
              <w:rPr>
                <w:szCs w:val="22"/>
              </w:rPr>
            </w:pPr>
            <w:r>
              <w:t>Name</w:t>
            </w:r>
          </w:p>
        </w:tc>
        <w:tc>
          <w:tcPr>
            <w:tcW w:w="8526" w:type="dxa"/>
          </w:tcPr>
          <w:p w14:paraId="2D59BF3C" w14:textId="7F0A82AD" w:rsidR="00DC3FC1" w:rsidRPr="001C3FD0" w:rsidRDefault="00DC3FC1" w:rsidP="00DC3FC1">
            <w:pPr>
              <w:spacing w:before="60"/>
              <w:rPr>
                <w:rFonts w:asciiTheme="minorHAnsi" w:hAnsiTheme="minorHAnsi" w:cstheme="minorHAnsi"/>
                <w:szCs w:val="22"/>
              </w:rPr>
            </w:pPr>
            <w:r>
              <w:rPr>
                <w:rFonts w:ascii="Courier New" w:hAnsi="Courier New" w:cs="Courier New"/>
              </w:rPr>
              <w:t>lab-report-group</w:t>
            </w:r>
          </w:p>
        </w:tc>
      </w:tr>
      <w:tr w:rsidR="00DC3FC1" w:rsidRPr="005B61D3" w14:paraId="3A7E67C1" w14:textId="77777777" w:rsidTr="00DC3FC1">
        <w:tc>
          <w:tcPr>
            <w:tcW w:w="1309" w:type="dxa"/>
            <w:tcBorders>
              <w:bottom w:val="single" w:sz="4" w:space="0" w:color="000000" w:themeColor="text1"/>
            </w:tcBorders>
          </w:tcPr>
          <w:p w14:paraId="0D86DBC1" w14:textId="39D1856B" w:rsidR="00DC3FC1" w:rsidRPr="001C3FD0" w:rsidRDefault="00DC3FC1" w:rsidP="000B2555">
            <w:pPr>
              <w:spacing w:before="60"/>
              <w:rPr>
                <w:szCs w:val="22"/>
              </w:rPr>
            </w:pPr>
            <w:r>
              <w:t>Reports</w:t>
            </w:r>
          </w:p>
        </w:tc>
        <w:tc>
          <w:tcPr>
            <w:tcW w:w="8526" w:type="dxa"/>
            <w:tcBorders>
              <w:bottom w:val="single" w:sz="4" w:space="0" w:color="000000" w:themeColor="text1"/>
            </w:tcBorders>
          </w:tcPr>
          <w:p w14:paraId="09A92F0B" w14:textId="15A09B3A" w:rsidR="00DC3FC1" w:rsidRPr="001C3FD0" w:rsidRDefault="00DC3FC1" w:rsidP="000B2555">
            <w:pPr>
              <w:spacing w:before="60"/>
              <w:rPr>
                <w:rFonts w:asciiTheme="minorHAnsi" w:hAnsiTheme="minorHAnsi" w:cstheme="minorHAnsi"/>
                <w:szCs w:val="22"/>
              </w:rPr>
            </w:pPr>
            <w:r>
              <w:rPr>
                <w:noProof/>
              </w:rPr>
              <w:drawing>
                <wp:inline distT="0" distB="0" distL="0" distR="0" wp14:anchorId="4D6FB618" wp14:editId="51A98F22">
                  <wp:extent cx="5267325" cy="1533525"/>
                  <wp:effectExtent l="0" t="0" r="9525" b="952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67325" cy="1533525"/>
                          </a:xfrm>
                          <a:prstGeom prst="rect">
                            <a:avLst/>
                          </a:prstGeom>
                        </pic:spPr>
                      </pic:pic>
                    </a:graphicData>
                  </a:graphic>
                </wp:inline>
              </w:drawing>
            </w:r>
          </w:p>
        </w:tc>
      </w:tr>
    </w:tbl>
    <w:p w14:paraId="7520D626" w14:textId="190128ED" w:rsidR="00DC3FC1" w:rsidRDefault="00DC3FC1" w:rsidP="00410B05">
      <w:pPr>
        <w:pStyle w:val="ListParagraph"/>
        <w:numPr>
          <w:ilvl w:val="0"/>
          <w:numId w:val="133"/>
        </w:numPr>
      </w:pPr>
      <w:r>
        <w:t xml:space="preserve">Click </w:t>
      </w:r>
      <w:r>
        <w:rPr>
          <w:b/>
        </w:rPr>
        <w:t>OK</w:t>
      </w:r>
      <w:r>
        <w:t>.</w:t>
      </w:r>
    </w:p>
    <w:p w14:paraId="1B0E7758" w14:textId="26D67299" w:rsidR="00DC3FC1" w:rsidRDefault="000C4C73" w:rsidP="00DC3FC1">
      <w:pPr>
        <w:pStyle w:val="Heading2"/>
      </w:pPr>
      <w:bookmarkStart w:id="175" w:name="_Toc474939202"/>
      <w:r>
        <w:t>12.</w:t>
      </w:r>
      <w:r w:rsidR="00903DB2">
        <w:t>9</w:t>
      </w:r>
      <w:r w:rsidR="00DC3FC1">
        <w:t xml:space="preserve"> Schedule Report Group Email</w:t>
      </w:r>
      <w:bookmarkEnd w:id="175"/>
    </w:p>
    <w:p w14:paraId="3FB44388" w14:textId="77777777" w:rsidR="00BC5092" w:rsidRDefault="00BC5092" w:rsidP="00410B05">
      <w:pPr>
        <w:pStyle w:val="ListParagraph"/>
        <w:numPr>
          <w:ilvl w:val="0"/>
          <w:numId w:val="134"/>
        </w:numPr>
      </w:pPr>
      <w:r>
        <w:t xml:space="preserve">In the WebUI select </w:t>
      </w:r>
      <w:r w:rsidRPr="00A3090F">
        <w:rPr>
          <w:b/>
        </w:rPr>
        <w:t xml:space="preserve">Monitor &gt; </w:t>
      </w:r>
      <w:r>
        <w:rPr>
          <w:b/>
        </w:rPr>
        <w:t>PDF Reports &gt; Email Scheduler</w:t>
      </w:r>
      <w:r w:rsidRPr="008D3672">
        <w:t>.</w:t>
      </w:r>
      <w:r>
        <w:t xml:space="preserve"> </w:t>
      </w:r>
      <w:r>
        <w:rPr>
          <w:noProof/>
        </w:rPr>
        <w:drawing>
          <wp:inline distT="0" distB="0" distL="0" distR="0" wp14:anchorId="6E082A80" wp14:editId="4A535A00">
            <wp:extent cx="952500" cy="180975"/>
            <wp:effectExtent l="0" t="0" r="0" b="952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52500" cy="180975"/>
                    </a:xfrm>
                    <a:prstGeom prst="rect">
                      <a:avLst/>
                    </a:prstGeom>
                  </pic:spPr>
                </pic:pic>
              </a:graphicData>
            </a:graphic>
          </wp:inline>
        </w:drawing>
      </w:r>
    </w:p>
    <w:p w14:paraId="018F9E8A" w14:textId="77777777" w:rsidR="00BC5092" w:rsidRDefault="00BC5092" w:rsidP="00410B05">
      <w:pPr>
        <w:pStyle w:val="ListParagraph"/>
        <w:numPr>
          <w:ilvl w:val="0"/>
          <w:numId w:val="134"/>
        </w:numPr>
      </w:pPr>
      <w:r>
        <w:t xml:space="preserve">Click </w:t>
      </w:r>
      <w:r>
        <w:rPr>
          <w:noProof/>
        </w:rPr>
        <w:drawing>
          <wp:inline distT="0" distB="0" distL="0" distR="0" wp14:anchorId="7AB0823F" wp14:editId="60819954">
            <wp:extent cx="438150" cy="200025"/>
            <wp:effectExtent l="0" t="0" r="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8150" cy="200025"/>
                    </a:xfrm>
                    <a:prstGeom prst="rect">
                      <a:avLst/>
                    </a:prstGeom>
                  </pic:spPr>
                </pic:pic>
              </a:graphicData>
            </a:graphic>
          </wp:inline>
        </w:drawing>
      </w:r>
      <w:r>
        <w:t xml:space="preserve"> to define a new email schedule:</w:t>
      </w:r>
    </w:p>
    <w:tbl>
      <w:tblPr>
        <w:tblStyle w:val="TableGrid"/>
        <w:tblW w:w="9835" w:type="dxa"/>
        <w:tblInd w:w="355" w:type="dxa"/>
        <w:tblLook w:val="04A0" w:firstRow="1" w:lastRow="0" w:firstColumn="1" w:lastColumn="0" w:noHBand="0" w:noVBand="1"/>
      </w:tblPr>
      <w:tblGrid>
        <w:gridCol w:w="1980"/>
        <w:gridCol w:w="7855"/>
      </w:tblGrid>
      <w:tr w:rsidR="00BC5092" w:rsidRPr="00733F7B" w14:paraId="230CBBB3" w14:textId="77777777" w:rsidTr="002F6562">
        <w:trPr>
          <w:trHeight w:val="269"/>
          <w:tblHeader/>
        </w:trPr>
        <w:tc>
          <w:tcPr>
            <w:tcW w:w="1980" w:type="dxa"/>
            <w:shd w:val="pct15" w:color="auto" w:fill="auto"/>
          </w:tcPr>
          <w:p w14:paraId="7DC1B758" w14:textId="77777777" w:rsidR="00BC5092" w:rsidRPr="001C3FD0" w:rsidRDefault="00BC5092" w:rsidP="002F6562">
            <w:pPr>
              <w:spacing w:before="60"/>
              <w:rPr>
                <w:b/>
                <w:szCs w:val="22"/>
              </w:rPr>
            </w:pPr>
            <w:r w:rsidRPr="001C3FD0">
              <w:rPr>
                <w:b/>
                <w:szCs w:val="22"/>
              </w:rPr>
              <w:t>Parameter</w:t>
            </w:r>
          </w:p>
        </w:tc>
        <w:tc>
          <w:tcPr>
            <w:tcW w:w="7855" w:type="dxa"/>
            <w:shd w:val="pct15" w:color="auto" w:fill="auto"/>
          </w:tcPr>
          <w:p w14:paraId="0BA3B96A" w14:textId="77777777" w:rsidR="00BC5092" w:rsidRPr="001C3FD0" w:rsidRDefault="00BC5092" w:rsidP="002F6562">
            <w:pPr>
              <w:spacing w:before="60"/>
              <w:rPr>
                <w:rFonts w:asciiTheme="minorHAnsi" w:hAnsiTheme="minorHAnsi" w:cstheme="minorHAnsi"/>
                <w:b/>
                <w:szCs w:val="22"/>
              </w:rPr>
            </w:pPr>
            <w:r w:rsidRPr="001C3FD0">
              <w:rPr>
                <w:b/>
              </w:rPr>
              <w:t>Value</w:t>
            </w:r>
          </w:p>
        </w:tc>
      </w:tr>
      <w:tr w:rsidR="00BC5092" w:rsidRPr="005B61D3" w14:paraId="00E62929" w14:textId="77777777" w:rsidTr="002F6562">
        <w:tc>
          <w:tcPr>
            <w:tcW w:w="1980" w:type="dxa"/>
          </w:tcPr>
          <w:p w14:paraId="3A89919A" w14:textId="77777777" w:rsidR="00BC5092" w:rsidRPr="001C3FD0" w:rsidRDefault="00BC5092" w:rsidP="002F6562">
            <w:pPr>
              <w:spacing w:before="60"/>
              <w:rPr>
                <w:szCs w:val="22"/>
              </w:rPr>
            </w:pPr>
            <w:r>
              <w:t>Name</w:t>
            </w:r>
          </w:p>
        </w:tc>
        <w:tc>
          <w:tcPr>
            <w:tcW w:w="7855" w:type="dxa"/>
          </w:tcPr>
          <w:p w14:paraId="4AA3970A" w14:textId="77777777" w:rsidR="00BC5092" w:rsidRPr="001C3FD0" w:rsidRDefault="00BC5092" w:rsidP="002F6562">
            <w:pPr>
              <w:spacing w:before="60"/>
              <w:rPr>
                <w:rFonts w:asciiTheme="minorHAnsi" w:hAnsiTheme="minorHAnsi" w:cstheme="minorHAnsi"/>
                <w:szCs w:val="22"/>
              </w:rPr>
            </w:pPr>
            <w:r>
              <w:rPr>
                <w:rFonts w:ascii="Courier New" w:hAnsi="Courier New" w:cs="Courier New"/>
              </w:rPr>
              <w:t>lab-email-schedule</w:t>
            </w:r>
          </w:p>
        </w:tc>
      </w:tr>
      <w:tr w:rsidR="00BC5092" w:rsidRPr="005B61D3" w14:paraId="2D6286D9" w14:textId="77777777" w:rsidTr="002F6562">
        <w:tc>
          <w:tcPr>
            <w:tcW w:w="1980" w:type="dxa"/>
          </w:tcPr>
          <w:p w14:paraId="18C5CB29" w14:textId="77777777" w:rsidR="00BC5092" w:rsidRPr="001C3FD0" w:rsidRDefault="00BC5092" w:rsidP="002F6562">
            <w:pPr>
              <w:spacing w:before="60"/>
              <w:rPr>
                <w:szCs w:val="22"/>
              </w:rPr>
            </w:pPr>
            <w:r>
              <w:t>Report Group</w:t>
            </w:r>
          </w:p>
        </w:tc>
        <w:tc>
          <w:tcPr>
            <w:tcW w:w="7855" w:type="dxa"/>
          </w:tcPr>
          <w:p w14:paraId="770F9F63" w14:textId="77777777" w:rsidR="00BC5092" w:rsidRPr="008D3672" w:rsidRDefault="00BC5092" w:rsidP="002F6562">
            <w:pPr>
              <w:spacing w:before="60"/>
              <w:rPr>
                <w:rFonts w:cs="Times New Roman"/>
                <w:b/>
                <w:szCs w:val="22"/>
              </w:rPr>
            </w:pPr>
            <w:r w:rsidRPr="008D3672">
              <w:rPr>
                <w:rFonts w:cs="Times New Roman"/>
                <w:b/>
                <w:szCs w:val="22"/>
              </w:rPr>
              <w:t>lab-report-group</w:t>
            </w:r>
          </w:p>
        </w:tc>
      </w:tr>
      <w:tr w:rsidR="00BC5092" w:rsidRPr="005B61D3" w14:paraId="423BD6B3" w14:textId="77777777" w:rsidTr="002F6562">
        <w:tc>
          <w:tcPr>
            <w:tcW w:w="1980" w:type="dxa"/>
            <w:tcBorders>
              <w:bottom w:val="single" w:sz="4" w:space="0" w:color="000000" w:themeColor="text1"/>
            </w:tcBorders>
          </w:tcPr>
          <w:p w14:paraId="37DC0807" w14:textId="77777777" w:rsidR="00BC5092" w:rsidRDefault="00BC5092" w:rsidP="002F6562">
            <w:pPr>
              <w:spacing w:before="60"/>
            </w:pPr>
            <w:r>
              <w:t>Recurrence</w:t>
            </w:r>
          </w:p>
        </w:tc>
        <w:tc>
          <w:tcPr>
            <w:tcW w:w="7855" w:type="dxa"/>
            <w:tcBorders>
              <w:bottom w:val="single" w:sz="4" w:space="0" w:color="000000" w:themeColor="text1"/>
            </w:tcBorders>
          </w:tcPr>
          <w:p w14:paraId="0F2CBC2D" w14:textId="77777777" w:rsidR="00BC5092" w:rsidRPr="008D3672" w:rsidRDefault="00BC5092" w:rsidP="002F6562">
            <w:pPr>
              <w:spacing w:before="60"/>
              <w:rPr>
                <w:rFonts w:cs="Times New Roman"/>
                <w:b/>
              </w:rPr>
            </w:pPr>
            <w:r w:rsidRPr="008D3672">
              <w:rPr>
                <w:rFonts w:cs="Times New Roman"/>
                <w:b/>
              </w:rPr>
              <w:t>Daily</w:t>
            </w:r>
          </w:p>
        </w:tc>
      </w:tr>
      <w:tr w:rsidR="00BC5092" w:rsidRPr="005B61D3" w14:paraId="6D85CC0A" w14:textId="77777777" w:rsidTr="002F6562">
        <w:tc>
          <w:tcPr>
            <w:tcW w:w="1980" w:type="dxa"/>
          </w:tcPr>
          <w:p w14:paraId="0CA86E64" w14:textId="77777777" w:rsidR="00BC5092" w:rsidRDefault="00BC5092" w:rsidP="002F6562">
            <w:pPr>
              <w:spacing w:before="60"/>
            </w:pPr>
            <w:r>
              <w:t>Email Profile</w:t>
            </w:r>
          </w:p>
        </w:tc>
        <w:tc>
          <w:tcPr>
            <w:tcW w:w="7855" w:type="dxa"/>
          </w:tcPr>
          <w:p w14:paraId="349FB23E" w14:textId="77777777" w:rsidR="00BC5092" w:rsidRPr="008D3672" w:rsidRDefault="00BC5092" w:rsidP="002F6562">
            <w:pPr>
              <w:spacing w:before="60"/>
              <w:rPr>
                <w:rFonts w:cs="Times New Roman"/>
                <w:b/>
              </w:rPr>
            </w:pPr>
            <w:r w:rsidRPr="009F43DD">
              <w:rPr>
                <w:rFonts w:cs="Times New Roman"/>
              </w:rPr>
              <w:t>Select</w:t>
            </w:r>
            <w:r>
              <w:rPr>
                <w:rFonts w:cs="Times New Roman"/>
                <w:b/>
              </w:rPr>
              <w:t xml:space="preserve"> New Email Profile</w:t>
            </w:r>
            <w:r>
              <w:rPr>
                <w:noProof/>
              </w:rPr>
              <w:drawing>
                <wp:inline distT="0" distB="0" distL="0" distR="0" wp14:anchorId="66E421D3" wp14:editId="58F29496">
                  <wp:extent cx="3248025" cy="428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248025" cy="428625"/>
                          </a:xfrm>
                          <a:prstGeom prst="rect">
                            <a:avLst/>
                          </a:prstGeom>
                        </pic:spPr>
                      </pic:pic>
                    </a:graphicData>
                  </a:graphic>
                </wp:inline>
              </w:drawing>
            </w:r>
          </w:p>
        </w:tc>
      </w:tr>
    </w:tbl>
    <w:p w14:paraId="40F17B77" w14:textId="77777777" w:rsidR="00BC5092" w:rsidRDefault="00BC5092" w:rsidP="00410B05">
      <w:pPr>
        <w:pStyle w:val="ListParagraph"/>
        <w:numPr>
          <w:ilvl w:val="0"/>
          <w:numId w:val="134"/>
        </w:numPr>
      </w:pPr>
      <w:r>
        <w:t>The Email Server Profile window is now displayed. Configure the following:</w:t>
      </w:r>
    </w:p>
    <w:tbl>
      <w:tblPr>
        <w:tblStyle w:val="TableGrid"/>
        <w:tblW w:w="9835" w:type="dxa"/>
        <w:tblInd w:w="355" w:type="dxa"/>
        <w:tblLook w:val="04A0" w:firstRow="1" w:lastRow="0" w:firstColumn="1" w:lastColumn="0" w:noHBand="0" w:noVBand="1"/>
      </w:tblPr>
      <w:tblGrid>
        <w:gridCol w:w="1980"/>
        <w:gridCol w:w="7855"/>
      </w:tblGrid>
      <w:tr w:rsidR="00BC5092" w:rsidRPr="00733F7B" w14:paraId="33858914" w14:textId="77777777" w:rsidTr="002F6562">
        <w:trPr>
          <w:trHeight w:val="269"/>
          <w:tblHeader/>
        </w:trPr>
        <w:tc>
          <w:tcPr>
            <w:tcW w:w="1980" w:type="dxa"/>
            <w:shd w:val="pct15" w:color="auto" w:fill="auto"/>
          </w:tcPr>
          <w:p w14:paraId="0B1A6A5C" w14:textId="77777777" w:rsidR="00BC5092" w:rsidRPr="001C3FD0" w:rsidRDefault="00BC5092" w:rsidP="002F6562">
            <w:pPr>
              <w:spacing w:before="60"/>
              <w:rPr>
                <w:b/>
                <w:szCs w:val="22"/>
              </w:rPr>
            </w:pPr>
            <w:r w:rsidRPr="001C3FD0">
              <w:rPr>
                <w:b/>
                <w:szCs w:val="22"/>
              </w:rPr>
              <w:lastRenderedPageBreak/>
              <w:t>Parameter</w:t>
            </w:r>
          </w:p>
        </w:tc>
        <w:tc>
          <w:tcPr>
            <w:tcW w:w="7855" w:type="dxa"/>
            <w:shd w:val="pct15" w:color="auto" w:fill="auto"/>
          </w:tcPr>
          <w:p w14:paraId="0F6F1501" w14:textId="77777777" w:rsidR="00BC5092" w:rsidRPr="001C3FD0" w:rsidRDefault="00BC5092" w:rsidP="002F6562">
            <w:pPr>
              <w:spacing w:before="60"/>
              <w:rPr>
                <w:rFonts w:asciiTheme="minorHAnsi" w:hAnsiTheme="minorHAnsi" w:cstheme="minorHAnsi"/>
                <w:b/>
                <w:szCs w:val="22"/>
              </w:rPr>
            </w:pPr>
            <w:r w:rsidRPr="001C3FD0">
              <w:rPr>
                <w:b/>
              </w:rPr>
              <w:t>Value</w:t>
            </w:r>
          </w:p>
        </w:tc>
      </w:tr>
      <w:tr w:rsidR="00BC5092" w:rsidRPr="005B61D3" w14:paraId="65992053" w14:textId="77777777" w:rsidTr="002F6562">
        <w:tc>
          <w:tcPr>
            <w:tcW w:w="1980" w:type="dxa"/>
          </w:tcPr>
          <w:p w14:paraId="24E88335" w14:textId="77777777" w:rsidR="00BC5092" w:rsidRPr="001C3FD0" w:rsidRDefault="00BC5092" w:rsidP="002F6562">
            <w:pPr>
              <w:spacing w:before="60"/>
              <w:rPr>
                <w:szCs w:val="22"/>
              </w:rPr>
            </w:pPr>
            <w:r>
              <w:t>Name</w:t>
            </w:r>
          </w:p>
        </w:tc>
        <w:tc>
          <w:tcPr>
            <w:tcW w:w="7855" w:type="dxa"/>
          </w:tcPr>
          <w:p w14:paraId="06FE51EA" w14:textId="77777777" w:rsidR="00BC5092" w:rsidRPr="001C3FD0" w:rsidRDefault="00BC5092" w:rsidP="002F6562">
            <w:pPr>
              <w:spacing w:before="60"/>
              <w:rPr>
                <w:rFonts w:asciiTheme="minorHAnsi" w:hAnsiTheme="minorHAnsi" w:cstheme="minorHAnsi"/>
                <w:szCs w:val="22"/>
              </w:rPr>
            </w:pPr>
            <w:r>
              <w:rPr>
                <w:rFonts w:ascii="Courier New" w:hAnsi="Courier New" w:cs="Courier New"/>
              </w:rPr>
              <w:t>lab-smtp</w:t>
            </w:r>
          </w:p>
        </w:tc>
      </w:tr>
      <w:tr w:rsidR="00BC5092" w:rsidRPr="005B61D3" w14:paraId="26C45497" w14:textId="77777777" w:rsidTr="002F6562">
        <w:tc>
          <w:tcPr>
            <w:tcW w:w="1980" w:type="dxa"/>
          </w:tcPr>
          <w:p w14:paraId="3E79F156" w14:textId="77777777" w:rsidR="00BC5092" w:rsidRPr="001C3FD0" w:rsidRDefault="00BC5092" w:rsidP="002F6562">
            <w:pPr>
              <w:spacing w:before="60"/>
              <w:rPr>
                <w:szCs w:val="22"/>
              </w:rPr>
            </w:pPr>
            <w:r>
              <w:t>Email Display Name</w:t>
            </w:r>
          </w:p>
        </w:tc>
        <w:tc>
          <w:tcPr>
            <w:tcW w:w="7855" w:type="dxa"/>
          </w:tcPr>
          <w:p w14:paraId="672C3A45" w14:textId="77777777" w:rsidR="00BC5092" w:rsidRPr="008D3672" w:rsidRDefault="00BC5092" w:rsidP="002F6562">
            <w:pPr>
              <w:spacing w:before="60"/>
              <w:rPr>
                <w:rFonts w:cs="Times New Roman"/>
                <w:b/>
                <w:szCs w:val="22"/>
              </w:rPr>
            </w:pPr>
            <w:r w:rsidRPr="00CC03BA">
              <w:rPr>
                <w:rFonts w:ascii="Courier New" w:hAnsi="Courier New" w:cs="Courier New"/>
              </w:rPr>
              <w:t>PANW EDU Admin</w:t>
            </w:r>
          </w:p>
        </w:tc>
      </w:tr>
      <w:tr w:rsidR="00BC5092" w:rsidRPr="005B61D3" w14:paraId="7BD9B9FB" w14:textId="77777777" w:rsidTr="002F6562">
        <w:tc>
          <w:tcPr>
            <w:tcW w:w="1980" w:type="dxa"/>
          </w:tcPr>
          <w:p w14:paraId="54EDF16E" w14:textId="77777777" w:rsidR="00BC5092" w:rsidRDefault="00BC5092" w:rsidP="002F6562">
            <w:pPr>
              <w:spacing w:before="60"/>
            </w:pPr>
            <w:r>
              <w:t>From</w:t>
            </w:r>
          </w:p>
        </w:tc>
        <w:tc>
          <w:tcPr>
            <w:tcW w:w="7855" w:type="dxa"/>
          </w:tcPr>
          <w:p w14:paraId="4753FB3A" w14:textId="77777777" w:rsidR="00BC5092" w:rsidRPr="008D3672" w:rsidRDefault="00BC5092" w:rsidP="002F6562">
            <w:pPr>
              <w:spacing w:before="60"/>
              <w:rPr>
                <w:rFonts w:cs="Times New Roman"/>
                <w:b/>
              </w:rPr>
            </w:pPr>
            <w:r w:rsidRPr="00CC7CAD">
              <w:rPr>
                <w:rFonts w:ascii="Courier New" w:hAnsi="Courier New" w:cs="Courier New"/>
              </w:rPr>
              <w:t>edu-lab-admin@paloaltonetworks.com</w:t>
            </w:r>
          </w:p>
        </w:tc>
      </w:tr>
      <w:tr w:rsidR="00BC5092" w:rsidRPr="005B61D3" w14:paraId="0506153A" w14:textId="77777777" w:rsidTr="002F6562">
        <w:tc>
          <w:tcPr>
            <w:tcW w:w="1980" w:type="dxa"/>
          </w:tcPr>
          <w:p w14:paraId="6AC0D12F" w14:textId="77777777" w:rsidR="00BC5092" w:rsidRDefault="00BC5092" w:rsidP="002F6562">
            <w:pPr>
              <w:spacing w:before="60"/>
            </w:pPr>
            <w:r>
              <w:t>To</w:t>
            </w:r>
          </w:p>
        </w:tc>
        <w:tc>
          <w:tcPr>
            <w:tcW w:w="7855" w:type="dxa"/>
          </w:tcPr>
          <w:p w14:paraId="0225F3C9" w14:textId="77777777" w:rsidR="00BC5092" w:rsidRPr="00CC03BA" w:rsidRDefault="00BC5092" w:rsidP="002F6562">
            <w:pPr>
              <w:spacing w:before="60"/>
              <w:rPr>
                <w:rFonts w:ascii="Courier New" w:hAnsi="Courier New" w:cs="Courier New"/>
              </w:rPr>
            </w:pPr>
            <w:r w:rsidRPr="00CC03BA">
              <w:rPr>
                <w:rFonts w:ascii="Courier New" w:hAnsi="Courier New" w:cs="Courier New"/>
              </w:rPr>
              <w:t>&lt;your e-mail address&gt;</w:t>
            </w:r>
          </w:p>
        </w:tc>
      </w:tr>
      <w:tr w:rsidR="00BC5092" w:rsidRPr="005B61D3" w14:paraId="725833CE" w14:textId="77777777" w:rsidTr="002F6562">
        <w:tc>
          <w:tcPr>
            <w:tcW w:w="1980" w:type="dxa"/>
          </w:tcPr>
          <w:p w14:paraId="5569162E" w14:textId="77777777" w:rsidR="00BC5092" w:rsidRDefault="00BC5092" w:rsidP="002F6562">
            <w:pPr>
              <w:spacing w:before="60"/>
            </w:pPr>
            <w:r>
              <w:t>Email Gateway</w:t>
            </w:r>
          </w:p>
        </w:tc>
        <w:tc>
          <w:tcPr>
            <w:tcW w:w="7855" w:type="dxa"/>
          </w:tcPr>
          <w:p w14:paraId="3B84D7D1" w14:textId="77777777" w:rsidR="00BC5092" w:rsidRPr="00CC03BA" w:rsidRDefault="00BC5092" w:rsidP="002F6562">
            <w:pPr>
              <w:spacing w:before="60"/>
              <w:rPr>
                <w:rFonts w:ascii="Courier New" w:hAnsi="Courier New" w:cs="Courier New"/>
              </w:rPr>
            </w:pPr>
            <w:r w:rsidRPr="00CC03BA">
              <w:rPr>
                <w:rFonts w:ascii="Courier New" w:hAnsi="Courier New" w:cs="Courier New"/>
              </w:rPr>
              <w:t>192.168.1.20</w:t>
            </w:r>
          </w:p>
        </w:tc>
      </w:tr>
    </w:tbl>
    <w:p w14:paraId="11810A8C" w14:textId="7EE46D88" w:rsidR="00BC5092" w:rsidRDefault="00BC5092" w:rsidP="00410B05">
      <w:pPr>
        <w:pStyle w:val="ListParagraph"/>
        <w:numPr>
          <w:ilvl w:val="0"/>
          <w:numId w:val="134"/>
        </w:numPr>
      </w:pPr>
      <w:r>
        <w:t xml:space="preserve">Click </w:t>
      </w:r>
      <w:r>
        <w:rPr>
          <w:b/>
        </w:rPr>
        <w:t xml:space="preserve">OK </w:t>
      </w:r>
      <w:r>
        <w:t>twice to close the Email Server Profile and Email Scheduler windows.</w:t>
      </w:r>
    </w:p>
    <w:p w14:paraId="31619337" w14:textId="1D4F97D8" w:rsidR="00927691" w:rsidRDefault="00927691" w:rsidP="00410B05">
      <w:pPr>
        <w:pStyle w:val="ListParagraph"/>
        <w:numPr>
          <w:ilvl w:val="0"/>
          <w:numId w:val="134"/>
        </w:numPr>
      </w:pPr>
      <w:r>
        <w:t xml:space="preserve">Click </w:t>
      </w:r>
      <w:r>
        <w:rPr>
          <w:noProof/>
        </w:rPr>
        <w:drawing>
          <wp:inline distT="0" distB="0" distL="0" distR="0" wp14:anchorId="09F91DD3" wp14:editId="34F9EE89">
            <wp:extent cx="866775" cy="323850"/>
            <wp:effectExtent l="0" t="0" r="952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866775" cy="323850"/>
                    </a:xfrm>
                    <a:prstGeom prst="rect">
                      <a:avLst/>
                    </a:prstGeom>
                  </pic:spPr>
                </pic:pic>
              </a:graphicData>
            </a:graphic>
          </wp:inline>
        </w:drawing>
      </w:r>
      <w:r>
        <w:t>. A test email will be sent to the address you provided. Wait for and confirm its arrival.</w:t>
      </w:r>
    </w:p>
    <w:p w14:paraId="7EB1C896" w14:textId="31ACD2FB" w:rsidR="00210929" w:rsidRDefault="0048286F" w:rsidP="00210929">
      <w:pPr>
        <w:pStyle w:val="ListParagraph"/>
      </w:pPr>
      <w:r w:rsidRPr="00226577">
        <w:rPr>
          <w:b/>
        </w:rPr>
        <w:t>Note:</w:t>
      </w:r>
      <w:r>
        <w:t xml:space="preserve"> Check your SPAM folder.</w:t>
      </w:r>
    </w:p>
    <w:p w14:paraId="59D0C6C8" w14:textId="29481591" w:rsidR="00210929" w:rsidRDefault="00210929" w:rsidP="00410B05">
      <w:pPr>
        <w:pStyle w:val="ListParagraph"/>
        <w:numPr>
          <w:ilvl w:val="0"/>
          <w:numId w:val="134"/>
        </w:numPr>
      </w:pPr>
      <w:r>
        <w:t xml:space="preserve">Click </w:t>
      </w:r>
      <w:r w:rsidRPr="00210929">
        <w:rPr>
          <w:b/>
        </w:rPr>
        <w:t>OK</w:t>
      </w:r>
      <w:r w:rsidR="00D9254A">
        <w:t xml:space="preserve"> twice.</w:t>
      </w:r>
    </w:p>
    <w:p w14:paraId="5E070DF9" w14:textId="77777777" w:rsidR="00EA69AA" w:rsidRDefault="00EA69AA" w:rsidP="00DF1992">
      <w:pPr>
        <w:jc w:val="center"/>
      </w:pPr>
    </w:p>
    <w:p w14:paraId="5A0A78D2" w14:textId="0EE40E58" w:rsidR="007E46E9" w:rsidRDefault="007E46E9" w:rsidP="00DF1992">
      <w:pPr>
        <w:jc w:val="center"/>
      </w:pPr>
      <w:r w:rsidRPr="00C03BC8">
        <w:rPr>
          <w:noProof/>
        </w:rPr>
        <w:drawing>
          <wp:inline distT="0" distB="0" distL="0" distR="0" wp14:anchorId="03EE1CBE" wp14:editId="60D1483D">
            <wp:extent cx="1352550" cy="1357468"/>
            <wp:effectExtent l="0" t="0" r="0" b="0"/>
            <wp:docPr id="36"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5EC9EF4C" w14:textId="3ABF9457" w:rsidR="007E46E9" w:rsidRDefault="007E46E9" w:rsidP="00DF1992">
      <w:pPr>
        <w:jc w:val="center"/>
      </w:pPr>
      <w:r>
        <w:t xml:space="preserve">Stop. This is the end of the </w:t>
      </w:r>
      <w:r w:rsidR="00903DB2">
        <w:t>Monitor</w:t>
      </w:r>
      <w:r w:rsidR="007C2850">
        <w:t>ing</w:t>
      </w:r>
      <w:r>
        <w:t xml:space="preserve"> and Reporting lab. </w:t>
      </w:r>
    </w:p>
    <w:p w14:paraId="27C43396" w14:textId="7EFB43E6" w:rsidR="00BE27C5" w:rsidRDefault="000C4C73" w:rsidP="00BE27C5">
      <w:pPr>
        <w:pStyle w:val="Heading1"/>
        <w:pageBreakBefore/>
      </w:pPr>
      <w:bookmarkStart w:id="176" w:name="_Toc474939203"/>
      <w:r>
        <w:lastRenderedPageBreak/>
        <w:t>13</w:t>
      </w:r>
      <w:r w:rsidR="009B44BE">
        <w:t>.</w:t>
      </w:r>
      <w:r w:rsidR="00A3702F">
        <w:t xml:space="preserve"> L</w:t>
      </w:r>
      <w:r w:rsidR="00BE27C5">
        <w:t>ab: Active/Passive High Availability</w:t>
      </w:r>
      <w:bookmarkEnd w:id="176"/>
    </w:p>
    <w:p w14:paraId="0999B26A" w14:textId="178D7D22" w:rsidR="00594221" w:rsidRPr="00B550A7" w:rsidRDefault="00594221" w:rsidP="00B550A7">
      <w:r w:rsidRPr="00B550A7">
        <w:t>This is a configuration lab only.</w:t>
      </w:r>
    </w:p>
    <w:p w14:paraId="3F358E9A" w14:textId="77BDCF34" w:rsidR="00F85186" w:rsidRDefault="00135038" w:rsidP="00F85186">
      <w:pPr>
        <w:pStyle w:val="Heading2"/>
      </w:pPr>
      <w:bookmarkStart w:id="177" w:name="_Toc474939204"/>
      <w:r>
        <w:rPr>
          <w:noProof/>
        </w:rPr>
        <w:drawing>
          <wp:inline distT="0" distB="0" distL="0" distR="0" wp14:anchorId="5292D20A" wp14:editId="2E81240B">
            <wp:extent cx="5943600" cy="4012565"/>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012565"/>
                    </a:xfrm>
                    <a:prstGeom prst="rect">
                      <a:avLst/>
                    </a:prstGeom>
                  </pic:spPr>
                </pic:pic>
              </a:graphicData>
            </a:graphic>
          </wp:inline>
        </w:drawing>
      </w:r>
      <w:r w:rsidR="00F85186">
        <w:t>Lab Objectives</w:t>
      </w:r>
      <w:bookmarkEnd w:id="177"/>
    </w:p>
    <w:p w14:paraId="04AC70E8" w14:textId="5A2C9A14" w:rsidR="00F85186" w:rsidRDefault="00E71EBB" w:rsidP="00410B05">
      <w:pPr>
        <w:pStyle w:val="ListParagraph"/>
        <w:numPr>
          <w:ilvl w:val="0"/>
          <w:numId w:val="145"/>
        </w:numPr>
      </w:pPr>
      <w:r>
        <w:t>Display the Dashboard HA w</w:t>
      </w:r>
      <w:r w:rsidR="00F85186">
        <w:t>idget.</w:t>
      </w:r>
    </w:p>
    <w:p w14:paraId="66742848" w14:textId="323A8E96" w:rsidR="00F85186" w:rsidRDefault="00F85186" w:rsidP="00410B05">
      <w:pPr>
        <w:pStyle w:val="ListParagraph"/>
        <w:numPr>
          <w:ilvl w:val="0"/>
          <w:numId w:val="145"/>
        </w:numPr>
      </w:pPr>
      <w:r>
        <w:t>Configure a dedicated HA interface.</w:t>
      </w:r>
    </w:p>
    <w:p w14:paraId="113A2E3F" w14:textId="4BFBD474" w:rsidR="00F85186" w:rsidRDefault="00F85186" w:rsidP="00410B05">
      <w:pPr>
        <w:pStyle w:val="ListParagraph"/>
        <w:numPr>
          <w:ilvl w:val="0"/>
          <w:numId w:val="145"/>
        </w:numPr>
      </w:pPr>
      <w:r>
        <w:t>C</w:t>
      </w:r>
      <w:r w:rsidR="00E71EBB">
        <w:t>onfigure active/p</w:t>
      </w:r>
      <w:r>
        <w:t>assive HA.</w:t>
      </w:r>
    </w:p>
    <w:p w14:paraId="000CE36F" w14:textId="723626BB" w:rsidR="00F85186" w:rsidRDefault="00E71EBB" w:rsidP="00410B05">
      <w:pPr>
        <w:pStyle w:val="ListParagraph"/>
        <w:numPr>
          <w:ilvl w:val="0"/>
          <w:numId w:val="145"/>
        </w:numPr>
      </w:pPr>
      <w:r>
        <w:t>Configure HA m</w:t>
      </w:r>
      <w:r w:rsidR="00F85186">
        <w:t>onitoring.</w:t>
      </w:r>
    </w:p>
    <w:p w14:paraId="26AAF128" w14:textId="29485EF4" w:rsidR="00F85186" w:rsidRDefault="00F85186" w:rsidP="00410B05">
      <w:pPr>
        <w:pStyle w:val="ListParagraph"/>
        <w:numPr>
          <w:ilvl w:val="0"/>
          <w:numId w:val="145"/>
        </w:numPr>
      </w:pPr>
      <w:r>
        <w:t>Observe the HA widget.</w:t>
      </w:r>
    </w:p>
    <w:p w14:paraId="549BF220" w14:textId="4016627B" w:rsidR="00BE7BAE" w:rsidRDefault="000C4C73" w:rsidP="000C55B6">
      <w:pPr>
        <w:pStyle w:val="Heading2"/>
      </w:pPr>
      <w:bookmarkStart w:id="178" w:name="_Toc474939205"/>
      <w:r>
        <w:t>13</w:t>
      </w:r>
      <w:r w:rsidR="009B44BE">
        <w:t>.</w:t>
      </w:r>
      <w:r w:rsidR="00951B1E">
        <w:t>0</w:t>
      </w:r>
      <w:r w:rsidR="00A3702F">
        <w:t xml:space="preserve"> </w:t>
      </w:r>
      <w:r w:rsidR="009B44BE">
        <w:t>Load</w:t>
      </w:r>
      <w:r w:rsidR="00BE7BAE">
        <w:t xml:space="preserve"> </w:t>
      </w:r>
      <w:r w:rsidR="009B44BE">
        <w:t>Lab Configuration</w:t>
      </w:r>
      <w:bookmarkEnd w:id="178"/>
    </w:p>
    <w:p w14:paraId="7DA48E43" w14:textId="79FFB0D2" w:rsidR="00BE7BAE" w:rsidRDefault="00BE7BAE" w:rsidP="00410B05">
      <w:pPr>
        <w:pStyle w:val="ListParagraph"/>
        <w:numPr>
          <w:ilvl w:val="0"/>
          <w:numId w:val="139"/>
        </w:numPr>
      </w:pPr>
      <w:r>
        <w:t>In th</w:t>
      </w:r>
      <w:r w:rsidR="00774077">
        <w:t>e WebUI</w:t>
      </w:r>
      <w:r>
        <w:t xml:space="preserve"> select </w:t>
      </w:r>
      <w:r w:rsidRPr="000C55B6">
        <w:rPr>
          <w:b/>
        </w:rPr>
        <w:t>Device &gt; Setup &gt; Operations</w:t>
      </w:r>
      <w:r>
        <w:t>.</w:t>
      </w:r>
    </w:p>
    <w:p w14:paraId="2CF29BF9" w14:textId="282EC89D" w:rsidR="00BE7BAE" w:rsidRDefault="00BE7BAE" w:rsidP="00410B05">
      <w:pPr>
        <w:pStyle w:val="ListParagraph"/>
        <w:numPr>
          <w:ilvl w:val="0"/>
          <w:numId w:val="139"/>
        </w:numPr>
      </w:pPr>
      <w:r>
        <w:t xml:space="preserve">Click </w:t>
      </w:r>
      <w:r w:rsidR="009B44BE">
        <w:rPr>
          <w:b/>
        </w:rPr>
        <w:t>Load</w:t>
      </w:r>
      <w:r w:rsidRPr="000C55B6">
        <w:rPr>
          <w:b/>
        </w:rPr>
        <w:t xml:space="preserve"> named configuration snapshot</w:t>
      </w:r>
      <w:r w:rsidR="00D23702">
        <w:t>:</w:t>
      </w:r>
      <w:r>
        <w:t xml:space="preserve"> </w:t>
      </w:r>
    </w:p>
    <w:p w14:paraId="184C4C5C" w14:textId="56843258" w:rsidR="00A3702F" w:rsidRDefault="009B44BE" w:rsidP="00A3702F">
      <w:pPr>
        <w:pStyle w:val="ListParagraph"/>
      </w:pPr>
      <w:r>
        <w:rPr>
          <w:noProof/>
        </w:rPr>
        <w:drawing>
          <wp:inline distT="0" distB="0" distL="0" distR="0" wp14:anchorId="288C3169" wp14:editId="25506203">
            <wp:extent cx="2276475" cy="866775"/>
            <wp:effectExtent l="0" t="0" r="9525"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67C03787" w14:textId="20014A05" w:rsidR="009B44BE" w:rsidRDefault="009B44BE" w:rsidP="00410B05">
      <w:pPr>
        <w:pStyle w:val="ListParagraph"/>
        <w:numPr>
          <w:ilvl w:val="0"/>
          <w:numId w:val="139"/>
        </w:numPr>
      </w:pPr>
      <w:r>
        <w:lastRenderedPageBreak/>
        <w:t>Select</w:t>
      </w:r>
      <w:r w:rsidR="00BE7BAE">
        <w:t xml:space="preserve"> </w:t>
      </w:r>
      <w:r w:rsidRPr="00BD2C56">
        <w:rPr>
          <w:rFonts w:cs="Times New Roman"/>
          <w:b/>
        </w:rPr>
        <w:t>edu-210-lab-</w:t>
      </w:r>
      <w:r w:rsidR="000C4C73" w:rsidRPr="00BD2C56">
        <w:rPr>
          <w:rFonts w:cs="Times New Roman"/>
          <w:b/>
        </w:rPr>
        <w:t>13</w:t>
      </w:r>
      <w:r>
        <w:t xml:space="preserve"> a</w:t>
      </w:r>
      <w:r w:rsidR="00BE7BAE">
        <w:t xml:space="preserve">nd click </w:t>
      </w:r>
      <w:r w:rsidR="00BE7BAE" w:rsidRPr="000C55B6">
        <w:rPr>
          <w:b/>
        </w:rPr>
        <w:t>OK</w:t>
      </w:r>
      <w:r w:rsidR="00BE7BAE">
        <w:t>.</w:t>
      </w:r>
    </w:p>
    <w:p w14:paraId="78CEBD6B" w14:textId="782D7748" w:rsidR="00BE7BAE" w:rsidRDefault="00BE7BAE" w:rsidP="00410B05">
      <w:pPr>
        <w:pStyle w:val="ListParagraph"/>
        <w:numPr>
          <w:ilvl w:val="0"/>
          <w:numId w:val="139"/>
        </w:numPr>
      </w:pPr>
      <w:r>
        <w:t xml:space="preserve">Click </w:t>
      </w:r>
      <w:r w:rsidR="00E37DA1">
        <w:rPr>
          <w:b/>
        </w:rPr>
        <w:t>Close</w:t>
      </w:r>
      <w:r>
        <w:t>.</w:t>
      </w:r>
    </w:p>
    <w:p w14:paraId="366872AF" w14:textId="06ED7599" w:rsidR="009B44BE" w:rsidRDefault="009B44BE" w:rsidP="00410B05">
      <w:pPr>
        <w:pStyle w:val="ListParagraph"/>
        <w:numPr>
          <w:ilvl w:val="0"/>
          <w:numId w:val="139"/>
        </w:numPr>
      </w:pPr>
      <w:r>
        <w:rPr>
          <w:noProof/>
        </w:rPr>
        <w:drawing>
          <wp:inline distT="0" distB="0" distL="0" distR="0" wp14:anchorId="76D07B49" wp14:editId="3716995B">
            <wp:extent cx="628650" cy="21907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2E45ADE1" w14:textId="6B979624" w:rsidR="00BE7BAE" w:rsidRDefault="000C4C73" w:rsidP="000C55B6">
      <w:pPr>
        <w:pStyle w:val="Heading2"/>
      </w:pPr>
      <w:bookmarkStart w:id="179" w:name="_Toc474939206"/>
      <w:r>
        <w:t>13</w:t>
      </w:r>
      <w:r w:rsidR="009B44BE">
        <w:t>.</w:t>
      </w:r>
      <w:r w:rsidR="00951B1E">
        <w:t>1</w:t>
      </w:r>
      <w:r w:rsidR="00A3702F">
        <w:t xml:space="preserve"> D</w:t>
      </w:r>
      <w:r w:rsidR="00BE7BAE">
        <w:t>isplay the HA Widget</w:t>
      </w:r>
      <w:bookmarkEnd w:id="179"/>
    </w:p>
    <w:p w14:paraId="189D1AE1" w14:textId="34C32E0B" w:rsidR="00594221" w:rsidRDefault="00594221" w:rsidP="00594221">
      <w:r w:rsidRPr="00594221">
        <w:t xml:space="preserve">If high availability (HA) is enabled, </w:t>
      </w:r>
      <w:r w:rsidR="00B20F3B">
        <w:t xml:space="preserve">the High Availability widget on the Dashboard </w:t>
      </w:r>
      <w:r w:rsidRPr="00594221">
        <w:t>indicates the H</w:t>
      </w:r>
      <w:r w:rsidR="00B20F3B">
        <w:t>A status</w:t>
      </w:r>
      <w:r>
        <w:t>.</w:t>
      </w:r>
    </w:p>
    <w:p w14:paraId="422C5BE4" w14:textId="1C9EF155" w:rsidR="00BE7BAE" w:rsidRDefault="00BD2C56" w:rsidP="00410B05">
      <w:pPr>
        <w:pStyle w:val="ListParagraph"/>
        <w:numPr>
          <w:ilvl w:val="0"/>
          <w:numId w:val="80"/>
        </w:numPr>
      </w:pPr>
      <w:r>
        <w:t>In the WebUI c</w:t>
      </w:r>
      <w:r w:rsidR="00BE7BAE">
        <w:t xml:space="preserve">lick the </w:t>
      </w:r>
      <w:r w:rsidR="00BE7BAE" w:rsidRPr="00B97A96">
        <w:rPr>
          <w:b/>
        </w:rPr>
        <w:t>Dashboard</w:t>
      </w:r>
      <w:r w:rsidR="00BE7BAE">
        <w:t xml:space="preserve"> tab to display current firewall information. </w:t>
      </w:r>
    </w:p>
    <w:p w14:paraId="3ACE1AC9" w14:textId="0B1573A1" w:rsidR="00BE7BAE" w:rsidRDefault="00BE7BAE" w:rsidP="00410B05">
      <w:pPr>
        <w:pStyle w:val="ListParagraph"/>
        <w:numPr>
          <w:ilvl w:val="0"/>
          <w:numId w:val="80"/>
        </w:numPr>
      </w:pPr>
      <w:r>
        <w:t xml:space="preserve">If the High Availability panel is not displayed, select </w:t>
      </w:r>
      <w:r w:rsidRPr="00B97A96">
        <w:rPr>
          <w:b/>
        </w:rPr>
        <w:t>Widgets &gt; System &gt; High Availability</w:t>
      </w:r>
      <w:r>
        <w:t xml:space="preserve"> to enable the</w:t>
      </w:r>
      <w:r w:rsidR="00D23702">
        <w:t xml:space="preserve"> display:</w:t>
      </w:r>
    </w:p>
    <w:p w14:paraId="233E8525" w14:textId="4ECAD408" w:rsidR="00A3702F" w:rsidRDefault="0061360F" w:rsidP="0061360F">
      <w:pPr>
        <w:pStyle w:val="ListParagraph"/>
      </w:pPr>
      <w:r>
        <w:rPr>
          <w:noProof/>
        </w:rPr>
        <w:drawing>
          <wp:inline distT="0" distB="0" distL="0" distR="0" wp14:anchorId="5635238D" wp14:editId="4FA1C099">
            <wp:extent cx="2257425" cy="1524000"/>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257425" cy="1524000"/>
                    </a:xfrm>
                    <a:prstGeom prst="rect">
                      <a:avLst/>
                    </a:prstGeom>
                  </pic:spPr>
                </pic:pic>
              </a:graphicData>
            </a:graphic>
          </wp:inline>
        </w:drawing>
      </w:r>
    </w:p>
    <w:p w14:paraId="5752C137" w14:textId="73461AB2" w:rsidR="0061360F" w:rsidRDefault="0061360F" w:rsidP="00836BE5">
      <w:pPr>
        <w:pStyle w:val="ListParagraph"/>
      </w:pPr>
      <w:r>
        <w:t>The High Availabil</w:t>
      </w:r>
      <w:r w:rsidR="00BD2C56">
        <w:t>ity Widget now displays on the D</w:t>
      </w:r>
      <w:r>
        <w:t>ashboard</w:t>
      </w:r>
      <w:r w:rsidR="00836BE5">
        <w:t>:</w:t>
      </w:r>
    </w:p>
    <w:p w14:paraId="14A4786D" w14:textId="2C23AFBB" w:rsidR="0061360F" w:rsidRDefault="0061360F" w:rsidP="0061360F">
      <w:pPr>
        <w:pStyle w:val="ListParagraph"/>
      </w:pPr>
      <w:r>
        <w:rPr>
          <w:noProof/>
        </w:rPr>
        <w:drawing>
          <wp:inline distT="0" distB="0" distL="0" distR="0" wp14:anchorId="70197192" wp14:editId="1B26E9AC">
            <wp:extent cx="3095625" cy="638175"/>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095625" cy="638175"/>
                    </a:xfrm>
                    <a:prstGeom prst="rect">
                      <a:avLst/>
                    </a:prstGeom>
                  </pic:spPr>
                </pic:pic>
              </a:graphicData>
            </a:graphic>
          </wp:inline>
        </w:drawing>
      </w:r>
    </w:p>
    <w:p w14:paraId="0FE66C83" w14:textId="385A8B14" w:rsidR="00BE7BAE" w:rsidRDefault="000C4C73" w:rsidP="000C55B6">
      <w:pPr>
        <w:pStyle w:val="Heading2"/>
      </w:pPr>
      <w:bookmarkStart w:id="180" w:name="_Toc474939207"/>
      <w:r>
        <w:t>13</w:t>
      </w:r>
      <w:r w:rsidR="009B44BE">
        <w:t>.</w:t>
      </w:r>
      <w:r w:rsidR="00951B1E">
        <w:t>2</w:t>
      </w:r>
      <w:r w:rsidR="00A3702F">
        <w:t xml:space="preserve"> C</w:t>
      </w:r>
      <w:r w:rsidR="00BE7BAE">
        <w:t xml:space="preserve">onfigure the </w:t>
      </w:r>
      <w:r w:rsidR="00594221">
        <w:t>HA Interface</w:t>
      </w:r>
      <w:bookmarkEnd w:id="180"/>
    </w:p>
    <w:p w14:paraId="75343440" w14:textId="637B20AA" w:rsidR="00594221" w:rsidRDefault="00594221" w:rsidP="00594221">
      <w:r w:rsidRPr="00594221">
        <w:t xml:space="preserve">Each </w:t>
      </w:r>
      <w:r w:rsidR="00D23702">
        <w:t>HA</w:t>
      </w:r>
      <w:r w:rsidRPr="00594221">
        <w:t xml:space="preserve"> interface has a specific function: </w:t>
      </w:r>
      <w:r w:rsidR="00836BE5">
        <w:t>O</w:t>
      </w:r>
      <w:r w:rsidR="00836BE5" w:rsidRPr="00594221">
        <w:t xml:space="preserve">ne </w:t>
      </w:r>
      <w:r w:rsidRPr="00594221">
        <w:t>interface is for configuration synchronization and heartbeats, and the other interface is for state synchronization</w:t>
      </w:r>
      <w:r>
        <w:t xml:space="preserve"> (not configured in this lab).</w:t>
      </w:r>
    </w:p>
    <w:p w14:paraId="15DD88C0" w14:textId="7FA4ED65" w:rsidR="00BE7BAE" w:rsidRDefault="00005613" w:rsidP="00410B05">
      <w:pPr>
        <w:pStyle w:val="ListParagraph"/>
        <w:numPr>
          <w:ilvl w:val="0"/>
          <w:numId w:val="81"/>
        </w:numPr>
      </w:pPr>
      <w:r>
        <w:t>In the</w:t>
      </w:r>
      <w:r w:rsidR="00BE7BAE">
        <w:t xml:space="preserve"> WebUI select </w:t>
      </w:r>
      <w:r w:rsidR="00BE7BAE" w:rsidRPr="00B97A96">
        <w:rPr>
          <w:b/>
        </w:rPr>
        <w:t>Network &gt; Interfaces &gt; Ethernet</w:t>
      </w:r>
      <w:r w:rsidR="00BE7BAE">
        <w:t xml:space="preserve">. </w:t>
      </w:r>
    </w:p>
    <w:p w14:paraId="6ED3F933" w14:textId="0C459C9C" w:rsidR="00BE7BAE" w:rsidRDefault="00774077" w:rsidP="00410B05">
      <w:pPr>
        <w:pStyle w:val="ListParagraph"/>
        <w:numPr>
          <w:ilvl w:val="0"/>
          <w:numId w:val="81"/>
        </w:numPr>
      </w:pPr>
      <w:r>
        <w:t>Click</w:t>
      </w:r>
      <w:r w:rsidR="00BE7BAE">
        <w:t xml:space="preserve"> </w:t>
      </w:r>
      <w:r w:rsidR="00F80838">
        <w:rPr>
          <w:rFonts w:cs="Times New Roman"/>
          <w:b/>
        </w:rPr>
        <w:t>e</w:t>
      </w:r>
      <w:r w:rsidR="00005613" w:rsidRPr="00005613">
        <w:rPr>
          <w:rFonts w:cs="Times New Roman"/>
          <w:b/>
        </w:rPr>
        <w:t>thernet</w:t>
      </w:r>
      <w:r w:rsidR="00531FEB">
        <w:rPr>
          <w:rFonts w:cs="Times New Roman"/>
          <w:b/>
        </w:rPr>
        <w:t>1/6</w:t>
      </w:r>
      <w:r w:rsidR="0061360F">
        <w:rPr>
          <w:b/>
        </w:rPr>
        <w:t xml:space="preserve"> </w:t>
      </w:r>
      <w:r w:rsidR="00BE7BAE">
        <w:t xml:space="preserve">to open the configuration window for that interface. </w:t>
      </w:r>
    </w:p>
    <w:p w14:paraId="550C165B" w14:textId="05A0F94C" w:rsidR="00BE7BAE" w:rsidRDefault="0071093D" w:rsidP="00410B05">
      <w:pPr>
        <w:pStyle w:val="ListParagraph"/>
        <w:numPr>
          <w:ilvl w:val="0"/>
          <w:numId w:val="81"/>
        </w:numPr>
      </w:pPr>
      <w:r>
        <w:t xml:space="preserve">Select </w:t>
      </w:r>
      <w:r w:rsidR="00BE7BAE" w:rsidRPr="00B97A96">
        <w:rPr>
          <w:b/>
        </w:rPr>
        <w:t>HA</w:t>
      </w:r>
      <w:r w:rsidR="00BE7BAE">
        <w:t xml:space="preserve"> </w:t>
      </w:r>
      <w:r>
        <w:t xml:space="preserve">on the Interface Type drop-down </w:t>
      </w:r>
      <w:r w:rsidR="00D94117">
        <w:t xml:space="preserve">list </w:t>
      </w:r>
      <w:r w:rsidR="00BE7BAE">
        <w:t xml:space="preserve">and click </w:t>
      </w:r>
      <w:r w:rsidR="00005613" w:rsidRPr="00005613">
        <w:rPr>
          <w:b/>
          <w:noProof/>
        </w:rPr>
        <w:t>OK</w:t>
      </w:r>
      <w:r w:rsidR="00836BE5">
        <w:t>:</w:t>
      </w:r>
    </w:p>
    <w:p w14:paraId="73D2B384" w14:textId="1F76315E" w:rsidR="0061360F" w:rsidRDefault="00AE689C" w:rsidP="0061360F">
      <w:pPr>
        <w:pStyle w:val="ListParagraph"/>
      </w:pPr>
      <w:r>
        <w:rPr>
          <w:rFonts w:ascii="Arial" w:hAnsi="Arial"/>
          <w:noProof/>
          <w:color w:val="0000FF"/>
        </w:rPr>
        <w:drawing>
          <wp:inline distT="0" distB="0" distL="0" distR="0" wp14:anchorId="3F9B5466" wp14:editId="0E404B13">
            <wp:extent cx="2542646" cy="393700"/>
            <wp:effectExtent l="0" t="0" r="0" b="6350"/>
            <wp:docPr id="366" name="Picture 366" descr="cid:image001.png@01D26CEF.DF5EE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6CEF.DF5EEF10"/>
                    <pic:cNvPicPr>
                      <a:picLocks noChangeAspect="1" noChangeArrowheads="1"/>
                    </pic:cNvPicPr>
                  </pic:nvPicPr>
                  <pic:blipFill>
                    <a:blip r:embed="rId397" r:link="rId398" cstate="print">
                      <a:extLst>
                        <a:ext uri="{28A0092B-C50C-407E-A947-70E740481C1C}">
                          <a14:useLocalDpi xmlns:a14="http://schemas.microsoft.com/office/drawing/2010/main" val="0"/>
                        </a:ext>
                      </a:extLst>
                    </a:blip>
                    <a:srcRect/>
                    <a:stretch>
                      <a:fillRect/>
                    </a:stretch>
                  </pic:blipFill>
                  <pic:spPr bwMode="auto">
                    <a:xfrm>
                      <a:off x="0" y="0"/>
                      <a:ext cx="2552179" cy="395176"/>
                    </a:xfrm>
                    <a:prstGeom prst="rect">
                      <a:avLst/>
                    </a:prstGeom>
                    <a:noFill/>
                    <a:ln>
                      <a:noFill/>
                    </a:ln>
                  </pic:spPr>
                </pic:pic>
              </a:graphicData>
            </a:graphic>
          </wp:inline>
        </w:drawing>
      </w:r>
    </w:p>
    <w:p w14:paraId="4BC29293" w14:textId="44123D58" w:rsidR="00BE7BAE" w:rsidRDefault="000C4C73" w:rsidP="000C55B6">
      <w:pPr>
        <w:pStyle w:val="Heading2"/>
      </w:pPr>
      <w:bookmarkStart w:id="181" w:name="_Toc474939208"/>
      <w:r>
        <w:t>13</w:t>
      </w:r>
      <w:r w:rsidR="009B44BE">
        <w:t>.</w:t>
      </w:r>
      <w:r w:rsidR="00951B1E">
        <w:t>3</w:t>
      </w:r>
      <w:r w:rsidR="002D577C">
        <w:t xml:space="preserve"> C</w:t>
      </w:r>
      <w:r w:rsidR="00BE7BAE">
        <w:t>onfigure Active/Passive HA</w:t>
      </w:r>
      <w:bookmarkEnd w:id="181"/>
    </w:p>
    <w:p w14:paraId="6B963679" w14:textId="38655461" w:rsidR="00531FEB" w:rsidRDefault="00531FEB" w:rsidP="00531FEB">
      <w:r w:rsidRPr="00531FEB">
        <w:t xml:space="preserve">In this deployment, the active </w:t>
      </w:r>
      <w:r w:rsidR="008D087B">
        <w:t>firewall</w:t>
      </w:r>
      <w:r w:rsidRPr="00531FEB">
        <w:t xml:space="preserve"> continuously synchronizes its configuration and session information with the passive </w:t>
      </w:r>
      <w:r w:rsidR="008D087B">
        <w:t>firewall</w:t>
      </w:r>
      <w:r w:rsidRPr="00531FEB">
        <w:t xml:space="preserve"> over two dedicated interfaces. In the event of a hardware or software disruption on the active firewall, the passive firewall becomes active automatically without loss of service. Active/passive HA</w:t>
      </w:r>
      <w:r w:rsidR="008D087B">
        <w:t xml:space="preserve"> deployments are supported by the interface modes Virtual W</w:t>
      </w:r>
      <w:r w:rsidRPr="00531FEB">
        <w:t>ire, Layer 2</w:t>
      </w:r>
      <w:r w:rsidR="008D087B">
        <w:t>, and</w:t>
      </w:r>
      <w:r w:rsidRPr="00531FEB">
        <w:t xml:space="preserve"> Layer 3.</w:t>
      </w:r>
    </w:p>
    <w:p w14:paraId="027DF25D" w14:textId="2815E8F1" w:rsidR="00BE7BAE" w:rsidRDefault="00005613" w:rsidP="00410B05">
      <w:pPr>
        <w:pStyle w:val="ListParagraph"/>
        <w:numPr>
          <w:ilvl w:val="0"/>
          <w:numId w:val="82"/>
        </w:numPr>
      </w:pPr>
      <w:r>
        <w:lastRenderedPageBreak/>
        <w:t>In the WebUI s</w:t>
      </w:r>
      <w:r w:rsidR="00BE7BAE">
        <w:t xml:space="preserve">elect </w:t>
      </w:r>
      <w:r w:rsidR="00BE7BAE" w:rsidRPr="00B97A96">
        <w:rPr>
          <w:b/>
        </w:rPr>
        <w:t>Device &gt; High Availability &gt; General</w:t>
      </w:r>
      <w:r w:rsidR="00BE7BAE">
        <w:t>.</w:t>
      </w:r>
    </w:p>
    <w:p w14:paraId="34C78EE9" w14:textId="3F4A821A" w:rsidR="00BE7BAE" w:rsidRDefault="00BE7BAE" w:rsidP="00410B05">
      <w:pPr>
        <w:pStyle w:val="ListParagraph"/>
        <w:numPr>
          <w:ilvl w:val="0"/>
          <w:numId w:val="82"/>
        </w:numPr>
      </w:pPr>
      <w:r>
        <w:t>Click</w:t>
      </w:r>
      <w:r w:rsidR="00774077">
        <w:t xml:space="preserve"> the</w:t>
      </w:r>
      <w:r>
        <w:t xml:space="preserve"> </w:t>
      </w:r>
      <w:r w:rsidR="002D577C">
        <w:rPr>
          <w:noProof/>
        </w:rPr>
        <w:drawing>
          <wp:inline distT="0" distB="0" distL="0" distR="0" wp14:anchorId="18297939" wp14:editId="0A1C3655">
            <wp:extent cx="219075" cy="219075"/>
            <wp:effectExtent l="0" t="0" r="9525" b="952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rsidR="002D577C">
        <w:t xml:space="preserve"> icon</w:t>
      </w:r>
      <w:r>
        <w:t xml:space="preserve"> of the </w:t>
      </w:r>
      <w:r w:rsidRPr="000C43CC">
        <w:t>Setup</w:t>
      </w:r>
      <w:r>
        <w:t xml:space="preserve"> panel to </w:t>
      </w:r>
      <w:r w:rsidR="002D577C">
        <w:t xml:space="preserve">open the </w:t>
      </w:r>
      <w:r w:rsidR="002D577C" w:rsidRPr="000C43CC">
        <w:t>Setup</w:t>
      </w:r>
      <w:r w:rsidR="002D577C">
        <w:t xml:space="preserve"> configuration window.</w:t>
      </w:r>
    </w:p>
    <w:p w14:paraId="6F08F8FE" w14:textId="4C640D9A" w:rsidR="002D577C" w:rsidRDefault="002D577C" w:rsidP="00410B05">
      <w:pPr>
        <w:pStyle w:val="ListParagraph"/>
        <w:numPr>
          <w:ilvl w:val="0"/>
          <w:numId w:val="82"/>
        </w:numPr>
      </w:pPr>
      <w:r>
        <w:t>Configure the following:</w:t>
      </w:r>
    </w:p>
    <w:tbl>
      <w:tblPr>
        <w:tblStyle w:val="TableGrid"/>
        <w:tblW w:w="9000" w:type="dxa"/>
        <w:tblInd w:w="355" w:type="dxa"/>
        <w:tblLook w:val="04A0" w:firstRow="1" w:lastRow="0" w:firstColumn="1" w:lastColumn="0" w:noHBand="0" w:noVBand="1"/>
      </w:tblPr>
      <w:tblGrid>
        <w:gridCol w:w="2705"/>
        <w:gridCol w:w="6295"/>
      </w:tblGrid>
      <w:tr w:rsidR="0003556C" w:rsidRPr="00733F7B" w14:paraId="3B2DB9A9" w14:textId="77777777" w:rsidTr="0003556C">
        <w:trPr>
          <w:trHeight w:val="269"/>
          <w:tblHeader/>
        </w:trPr>
        <w:tc>
          <w:tcPr>
            <w:tcW w:w="2705" w:type="dxa"/>
            <w:shd w:val="pct15" w:color="auto" w:fill="auto"/>
          </w:tcPr>
          <w:p w14:paraId="76210BC9" w14:textId="77777777" w:rsidR="0003556C" w:rsidRPr="001C3FD0" w:rsidRDefault="0003556C" w:rsidP="00F62858">
            <w:pPr>
              <w:spacing w:before="60"/>
              <w:rPr>
                <w:b/>
                <w:szCs w:val="22"/>
              </w:rPr>
            </w:pPr>
            <w:r w:rsidRPr="001C3FD0">
              <w:rPr>
                <w:b/>
                <w:szCs w:val="22"/>
              </w:rPr>
              <w:t>Parameter</w:t>
            </w:r>
          </w:p>
        </w:tc>
        <w:tc>
          <w:tcPr>
            <w:tcW w:w="6295" w:type="dxa"/>
            <w:shd w:val="pct15" w:color="auto" w:fill="auto"/>
          </w:tcPr>
          <w:p w14:paraId="6CCE2351" w14:textId="77777777" w:rsidR="0003556C" w:rsidRPr="001C3FD0" w:rsidRDefault="0003556C" w:rsidP="00F62858">
            <w:pPr>
              <w:spacing w:before="60"/>
              <w:rPr>
                <w:rFonts w:asciiTheme="minorHAnsi" w:hAnsiTheme="minorHAnsi" w:cstheme="minorHAnsi"/>
                <w:b/>
                <w:szCs w:val="22"/>
              </w:rPr>
            </w:pPr>
            <w:r w:rsidRPr="001C3FD0">
              <w:rPr>
                <w:b/>
              </w:rPr>
              <w:t>Value</w:t>
            </w:r>
          </w:p>
        </w:tc>
      </w:tr>
      <w:tr w:rsidR="0003556C" w:rsidRPr="005B61D3" w14:paraId="351FDE9B" w14:textId="77777777" w:rsidTr="00FC5896">
        <w:tc>
          <w:tcPr>
            <w:tcW w:w="2705" w:type="dxa"/>
          </w:tcPr>
          <w:p w14:paraId="3B53F2A7" w14:textId="05903C16" w:rsidR="0003556C" w:rsidRPr="001C3FD0" w:rsidRDefault="0003556C" w:rsidP="00FC5896">
            <w:pPr>
              <w:spacing w:before="60"/>
              <w:rPr>
                <w:szCs w:val="22"/>
              </w:rPr>
            </w:pPr>
            <w:r>
              <w:t>Enable HA</w:t>
            </w:r>
          </w:p>
        </w:tc>
        <w:tc>
          <w:tcPr>
            <w:tcW w:w="6295" w:type="dxa"/>
          </w:tcPr>
          <w:p w14:paraId="1E90D3F3" w14:textId="3F16312A" w:rsidR="0003556C" w:rsidRPr="002D577C" w:rsidRDefault="002D577C" w:rsidP="00FC5896">
            <w:pPr>
              <w:spacing w:before="60"/>
              <w:rPr>
                <w:rFonts w:ascii="Courier New" w:hAnsi="Courier New" w:cs="Courier New"/>
                <w:szCs w:val="22"/>
              </w:rPr>
            </w:pPr>
            <w:r>
              <w:rPr>
                <w:noProof/>
              </w:rPr>
              <w:drawing>
                <wp:inline distT="0" distB="0" distL="0" distR="0" wp14:anchorId="5168EEA6" wp14:editId="419840B4">
                  <wp:extent cx="800100" cy="26670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00100" cy="266700"/>
                          </a:xfrm>
                          <a:prstGeom prst="rect">
                            <a:avLst/>
                          </a:prstGeom>
                        </pic:spPr>
                      </pic:pic>
                    </a:graphicData>
                  </a:graphic>
                </wp:inline>
              </w:drawing>
            </w:r>
          </w:p>
        </w:tc>
      </w:tr>
      <w:tr w:rsidR="0003556C" w:rsidRPr="005B61D3" w14:paraId="5A6DF153" w14:textId="77777777" w:rsidTr="00FC5896">
        <w:tc>
          <w:tcPr>
            <w:tcW w:w="2705" w:type="dxa"/>
            <w:tcBorders>
              <w:bottom w:val="single" w:sz="4" w:space="0" w:color="000000" w:themeColor="text1"/>
            </w:tcBorders>
          </w:tcPr>
          <w:p w14:paraId="22ABA52B" w14:textId="54EF9C09" w:rsidR="0003556C" w:rsidRPr="001C3FD0" w:rsidRDefault="0003556C" w:rsidP="00FC5896">
            <w:pPr>
              <w:spacing w:before="60"/>
              <w:rPr>
                <w:szCs w:val="22"/>
              </w:rPr>
            </w:pPr>
            <w:r>
              <w:t>Group ID</w:t>
            </w:r>
          </w:p>
        </w:tc>
        <w:tc>
          <w:tcPr>
            <w:tcW w:w="6295" w:type="dxa"/>
            <w:tcBorders>
              <w:bottom w:val="single" w:sz="4" w:space="0" w:color="000000" w:themeColor="text1"/>
            </w:tcBorders>
          </w:tcPr>
          <w:p w14:paraId="2DEC39B0" w14:textId="210E338E" w:rsidR="0003556C" w:rsidRPr="009B44BE" w:rsidRDefault="00531FEB" w:rsidP="00D23702">
            <w:pPr>
              <w:spacing w:before="60"/>
              <w:rPr>
                <w:rFonts w:cs="Times New Roman"/>
                <w:szCs w:val="22"/>
              </w:rPr>
            </w:pPr>
            <w:r w:rsidRPr="00531FEB">
              <w:rPr>
                <w:rFonts w:cs="Times New Roman"/>
                <w:b/>
              </w:rPr>
              <w:t>60</w:t>
            </w:r>
            <w:r>
              <w:rPr>
                <w:rFonts w:cs="Times New Roman"/>
              </w:rPr>
              <w:t xml:space="preserve"> (</w:t>
            </w:r>
            <w:r w:rsidRPr="00531FEB">
              <w:rPr>
                <w:rFonts w:cs="Times New Roman"/>
              </w:rPr>
              <w:t>This field is required</w:t>
            </w:r>
            <w:r w:rsidR="00D23702">
              <w:rPr>
                <w:rFonts w:cs="Times New Roman"/>
              </w:rPr>
              <w:t>, and must be unique,</w:t>
            </w:r>
            <w:r w:rsidRPr="00531FEB">
              <w:rPr>
                <w:rFonts w:cs="Times New Roman"/>
              </w:rPr>
              <w:t xml:space="preserve"> if multiple HA pairs reside on the same broadcast domain.</w:t>
            </w:r>
            <w:r>
              <w:rPr>
                <w:rFonts w:cs="Times New Roman"/>
              </w:rPr>
              <w:t>)</w:t>
            </w:r>
          </w:p>
        </w:tc>
      </w:tr>
      <w:tr w:rsidR="0003556C" w:rsidRPr="005B61D3" w14:paraId="0F060462" w14:textId="77777777" w:rsidTr="00FC5896">
        <w:tc>
          <w:tcPr>
            <w:tcW w:w="2705" w:type="dxa"/>
          </w:tcPr>
          <w:p w14:paraId="46CFD591" w14:textId="2160EE48" w:rsidR="0003556C" w:rsidRPr="001C3FD0" w:rsidRDefault="0003556C" w:rsidP="00FC5896">
            <w:pPr>
              <w:spacing w:before="60"/>
              <w:rPr>
                <w:szCs w:val="22"/>
              </w:rPr>
            </w:pPr>
            <w:r>
              <w:t>Mode</w:t>
            </w:r>
          </w:p>
        </w:tc>
        <w:tc>
          <w:tcPr>
            <w:tcW w:w="6295" w:type="dxa"/>
          </w:tcPr>
          <w:p w14:paraId="2E410267" w14:textId="17AC71C2" w:rsidR="0003556C" w:rsidRPr="00107427" w:rsidRDefault="002D577C" w:rsidP="00FC5896">
            <w:pPr>
              <w:spacing w:before="60"/>
              <w:rPr>
                <w:rFonts w:cs="Times New Roman"/>
                <w:b/>
                <w:szCs w:val="22"/>
              </w:rPr>
            </w:pPr>
            <w:r w:rsidRPr="00107427">
              <w:rPr>
                <w:rFonts w:cs="Times New Roman"/>
                <w:b/>
              </w:rPr>
              <w:t>Active Passive</w:t>
            </w:r>
          </w:p>
        </w:tc>
      </w:tr>
      <w:tr w:rsidR="0003556C" w:rsidRPr="005B61D3" w14:paraId="4CB58EEE" w14:textId="77777777" w:rsidTr="00FC5896">
        <w:tc>
          <w:tcPr>
            <w:tcW w:w="2705" w:type="dxa"/>
            <w:tcBorders>
              <w:bottom w:val="single" w:sz="4" w:space="0" w:color="000000" w:themeColor="text1"/>
            </w:tcBorders>
          </w:tcPr>
          <w:p w14:paraId="74E2EAB5" w14:textId="67027CDC" w:rsidR="0003556C" w:rsidRPr="001C3FD0" w:rsidRDefault="0003556C" w:rsidP="00FC5896">
            <w:pPr>
              <w:spacing w:before="60"/>
              <w:rPr>
                <w:szCs w:val="22"/>
              </w:rPr>
            </w:pPr>
            <w:r>
              <w:t>Enable Config Sync</w:t>
            </w:r>
          </w:p>
        </w:tc>
        <w:tc>
          <w:tcPr>
            <w:tcW w:w="6295" w:type="dxa"/>
            <w:tcBorders>
              <w:bottom w:val="single" w:sz="4" w:space="0" w:color="000000" w:themeColor="text1"/>
            </w:tcBorders>
          </w:tcPr>
          <w:p w14:paraId="40530A0E" w14:textId="07B38851" w:rsidR="0003556C" w:rsidRPr="002D577C" w:rsidRDefault="002D577C" w:rsidP="00FC5896">
            <w:pPr>
              <w:spacing w:before="60"/>
              <w:rPr>
                <w:rFonts w:ascii="Courier New" w:hAnsi="Courier New" w:cs="Courier New"/>
                <w:szCs w:val="22"/>
              </w:rPr>
            </w:pPr>
            <w:r>
              <w:rPr>
                <w:noProof/>
              </w:rPr>
              <w:drawing>
                <wp:inline distT="0" distB="0" distL="0" distR="0" wp14:anchorId="4C104A75" wp14:editId="280555BA">
                  <wp:extent cx="1123950" cy="219075"/>
                  <wp:effectExtent l="0" t="0" r="0"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123950" cy="219075"/>
                          </a:xfrm>
                          <a:prstGeom prst="rect">
                            <a:avLst/>
                          </a:prstGeom>
                        </pic:spPr>
                      </pic:pic>
                    </a:graphicData>
                  </a:graphic>
                </wp:inline>
              </w:drawing>
            </w:r>
            <w:r w:rsidR="00531FEB">
              <w:rPr>
                <w:rFonts w:ascii="Courier New" w:hAnsi="Courier New" w:cs="Courier New"/>
                <w:szCs w:val="22"/>
              </w:rPr>
              <w:t xml:space="preserve"> </w:t>
            </w:r>
            <w:r w:rsidR="00531FEB" w:rsidRPr="00531FEB">
              <w:rPr>
                <w:rFonts w:cs="Times New Roman"/>
                <w:szCs w:val="22"/>
              </w:rPr>
              <w:t>(Select this option to enable synchronization of configuration settings between the peers</w:t>
            </w:r>
            <w:r w:rsidR="00836BE5">
              <w:rPr>
                <w:rFonts w:cs="Times New Roman"/>
                <w:szCs w:val="22"/>
              </w:rPr>
              <w:t>.</w:t>
            </w:r>
            <w:r w:rsidR="00531FEB" w:rsidRPr="00531FEB">
              <w:rPr>
                <w:rFonts w:cs="Times New Roman"/>
                <w:szCs w:val="22"/>
              </w:rPr>
              <w:t>)</w:t>
            </w:r>
          </w:p>
        </w:tc>
      </w:tr>
      <w:tr w:rsidR="0003556C" w:rsidRPr="005B61D3" w14:paraId="52AFD96B" w14:textId="77777777" w:rsidTr="0003556C">
        <w:tc>
          <w:tcPr>
            <w:tcW w:w="2705" w:type="dxa"/>
          </w:tcPr>
          <w:p w14:paraId="64385D23" w14:textId="1E1FF4A2" w:rsidR="0003556C" w:rsidRPr="001C3FD0" w:rsidRDefault="0003556C" w:rsidP="00F62858">
            <w:pPr>
              <w:spacing w:before="60"/>
              <w:rPr>
                <w:szCs w:val="22"/>
              </w:rPr>
            </w:pPr>
            <w:r>
              <w:t>Peer HA1 IP Address</w:t>
            </w:r>
          </w:p>
        </w:tc>
        <w:tc>
          <w:tcPr>
            <w:tcW w:w="6295" w:type="dxa"/>
          </w:tcPr>
          <w:p w14:paraId="6159F243" w14:textId="5D993E09" w:rsidR="0003556C" w:rsidRPr="002D577C" w:rsidRDefault="009B44BE" w:rsidP="004E4C4D">
            <w:pPr>
              <w:spacing w:before="60"/>
              <w:rPr>
                <w:rFonts w:cs="Times New Roman"/>
                <w:szCs w:val="22"/>
              </w:rPr>
            </w:pPr>
            <w:r>
              <w:rPr>
                <w:rFonts w:ascii="Courier New" w:hAnsi="Courier New" w:cs="Courier New"/>
              </w:rPr>
              <w:t>172.16.3</w:t>
            </w:r>
            <w:r w:rsidR="002D577C">
              <w:rPr>
                <w:rFonts w:ascii="Courier New" w:hAnsi="Courier New" w:cs="Courier New"/>
              </w:rPr>
              <w:t>.</w:t>
            </w:r>
            <w:r w:rsidR="00531FEB">
              <w:rPr>
                <w:rFonts w:ascii="Courier New" w:hAnsi="Courier New" w:cs="Courier New"/>
              </w:rPr>
              <w:t>11</w:t>
            </w:r>
          </w:p>
        </w:tc>
      </w:tr>
    </w:tbl>
    <w:p w14:paraId="77E7C7A7" w14:textId="34C4D0FC" w:rsidR="000C43CC" w:rsidRDefault="000C43CC" w:rsidP="00410B05">
      <w:pPr>
        <w:pStyle w:val="ListParagraph"/>
        <w:numPr>
          <w:ilvl w:val="0"/>
          <w:numId w:val="82"/>
        </w:numPr>
      </w:pPr>
      <w:r>
        <w:t xml:space="preserve">Click </w:t>
      </w:r>
      <w:r w:rsidRPr="000C43CC">
        <w:rPr>
          <w:b/>
        </w:rPr>
        <w:t>OK</w:t>
      </w:r>
      <w:r>
        <w:t xml:space="preserve"> to close the Setup configuration window.</w:t>
      </w:r>
    </w:p>
    <w:p w14:paraId="69EA1245" w14:textId="4A10EC5D" w:rsidR="00BE7BAE" w:rsidRDefault="000C43CC" w:rsidP="00410B05">
      <w:pPr>
        <w:pStyle w:val="ListParagraph"/>
        <w:numPr>
          <w:ilvl w:val="0"/>
          <w:numId w:val="82"/>
        </w:numPr>
      </w:pPr>
      <w:r>
        <w:t xml:space="preserve">Click the </w:t>
      </w:r>
      <w:r>
        <w:rPr>
          <w:noProof/>
        </w:rPr>
        <w:drawing>
          <wp:inline distT="0" distB="0" distL="0" distR="0" wp14:anchorId="6F99D5DD" wp14:editId="7BAE8122">
            <wp:extent cx="219075" cy="219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t xml:space="preserve"> icon of</w:t>
      </w:r>
      <w:r w:rsidR="00BE7BAE">
        <w:t xml:space="preserve"> the </w:t>
      </w:r>
      <w:r w:rsidR="00BE7BAE" w:rsidRPr="000C43CC">
        <w:t>Active/Passive Settings</w:t>
      </w:r>
      <w:r w:rsidR="00BE7BAE">
        <w:t xml:space="preserve"> </w:t>
      </w:r>
      <w:r>
        <w:t>panel</w:t>
      </w:r>
      <w:r w:rsidR="00D23702">
        <w:t>:</w:t>
      </w:r>
    </w:p>
    <w:p w14:paraId="1E553B04" w14:textId="5181E8BA" w:rsidR="00F13D4B" w:rsidRDefault="00F13D4B" w:rsidP="00F13D4B">
      <w:pPr>
        <w:pStyle w:val="ListParagraph"/>
      </w:pPr>
      <w:r>
        <w:rPr>
          <w:noProof/>
        </w:rPr>
        <w:drawing>
          <wp:inline distT="0" distB="0" distL="0" distR="0" wp14:anchorId="7FCA1290" wp14:editId="06372D34">
            <wp:extent cx="3648075" cy="581025"/>
            <wp:effectExtent l="0" t="0" r="952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48075" cy="581025"/>
                    </a:xfrm>
                    <a:prstGeom prst="rect">
                      <a:avLst/>
                    </a:prstGeom>
                  </pic:spPr>
                </pic:pic>
              </a:graphicData>
            </a:graphic>
          </wp:inline>
        </w:drawing>
      </w:r>
    </w:p>
    <w:p w14:paraId="06EAD157" w14:textId="472D6E83" w:rsidR="00F13D4B" w:rsidRDefault="00BE7BAE" w:rsidP="00410B05">
      <w:pPr>
        <w:pStyle w:val="ListParagraph"/>
        <w:numPr>
          <w:ilvl w:val="0"/>
          <w:numId w:val="82"/>
        </w:numPr>
      </w:pPr>
      <w:r>
        <w:t xml:space="preserve">Select the </w:t>
      </w:r>
      <w:r w:rsidRPr="007D06E2">
        <w:rPr>
          <w:b/>
        </w:rPr>
        <w:t>Auto</w:t>
      </w:r>
      <w:r w:rsidR="000C43CC">
        <w:t xml:space="preserve"> radio button</w:t>
      </w:r>
      <w:r w:rsidR="000C43CC">
        <w:rPr>
          <w:noProof/>
        </w:rPr>
        <w:t>.</w:t>
      </w:r>
      <w:r w:rsidR="00365631" w:rsidRPr="00365631">
        <w:t xml:space="preserve"> </w:t>
      </w:r>
      <w:r w:rsidR="00365631" w:rsidRPr="00365631">
        <w:rPr>
          <w:noProof/>
        </w:rPr>
        <w:t>When Auto is selected</w:t>
      </w:r>
      <w:r w:rsidR="00836BE5">
        <w:rPr>
          <w:noProof/>
        </w:rPr>
        <w:t>,</w:t>
      </w:r>
      <w:r w:rsidR="00365631" w:rsidRPr="00365631">
        <w:rPr>
          <w:noProof/>
        </w:rPr>
        <w:t xml:space="preserve"> the links that have physical connectivity remain physical</w:t>
      </w:r>
      <w:r w:rsidR="00DD3615">
        <w:rPr>
          <w:noProof/>
        </w:rPr>
        <w:t>ly up but in a disabled state. T</w:t>
      </w:r>
      <w:r w:rsidR="00365631" w:rsidRPr="00365631">
        <w:rPr>
          <w:noProof/>
        </w:rPr>
        <w:t>hey do not participate in ARP or packet forwarding. This</w:t>
      </w:r>
      <w:r w:rsidR="00DD3615">
        <w:rPr>
          <w:noProof/>
        </w:rPr>
        <w:t xml:space="preserve"> configuration</w:t>
      </w:r>
      <w:r w:rsidR="00365631" w:rsidRPr="00365631">
        <w:rPr>
          <w:noProof/>
        </w:rPr>
        <w:t xml:space="preserve"> help</w:t>
      </w:r>
      <w:r w:rsidR="00DD3615">
        <w:rPr>
          <w:noProof/>
        </w:rPr>
        <w:t>s</w:t>
      </w:r>
      <w:r w:rsidR="00365631" w:rsidRPr="00365631">
        <w:rPr>
          <w:noProof/>
        </w:rPr>
        <w:t xml:space="preserve"> </w:t>
      </w:r>
      <w:r w:rsidR="00DD3615">
        <w:rPr>
          <w:noProof/>
        </w:rPr>
        <w:t>reduce</w:t>
      </w:r>
      <w:r w:rsidR="00365631" w:rsidRPr="00365631">
        <w:rPr>
          <w:noProof/>
        </w:rPr>
        <w:t xml:space="preserve"> convergence times during failover </w:t>
      </w:r>
      <w:r w:rsidR="00DD3615">
        <w:rPr>
          <w:noProof/>
        </w:rPr>
        <w:t>because no time is required to activate the links</w:t>
      </w:r>
      <w:r w:rsidR="00365631" w:rsidRPr="00365631">
        <w:rPr>
          <w:noProof/>
        </w:rPr>
        <w:t>. To avoid network loops, do not select this option if the firewall has any Layer 2 interfaces configured.</w:t>
      </w:r>
    </w:p>
    <w:p w14:paraId="53CBDC06" w14:textId="6EAD8699" w:rsidR="00BE7BAE" w:rsidRDefault="00F13D4B" w:rsidP="00F13D4B">
      <w:pPr>
        <w:pStyle w:val="ListParagraph"/>
      </w:pPr>
      <w:r>
        <w:rPr>
          <w:noProof/>
        </w:rPr>
        <w:drawing>
          <wp:inline distT="0" distB="0" distL="0" distR="0" wp14:anchorId="12118BC1" wp14:editId="462B1B71">
            <wp:extent cx="3800475" cy="1371600"/>
            <wp:effectExtent l="0" t="0" r="952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00475" cy="1371600"/>
                    </a:xfrm>
                    <a:prstGeom prst="rect">
                      <a:avLst/>
                    </a:prstGeom>
                  </pic:spPr>
                </pic:pic>
              </a:graphicData>
            </a:graphic>
          </wp:inline>
        </w:drawing>
      </w:r>
    </w:p>
    <w:p w14:paraId="736EF4F4" w14:textId="04CF6483" w:rsidR="000C43CC" w:rsidRDefault="000C43CC" w:rsidP="00410B05">
      <w:pPr>
        <w:pStyle w:val="ListParagraph"/>
        <w:numPr>
          <w:ilvl w:val="0"/>
          <w:numId w:val="82"/>
        </w:numPr>
      </w:pPr>
      <w:r>
        <w:t xml:space="preserve">Click </w:t>
      </w:r>
      <w:r w:rsidRPr="000C43CC">
        <w:rPr>
          <w:b/>
        </w:rPr>
        <w:t>OK</w:t>
      </w:r>
      <w:r>
        <w:t xml:space="preserve"> to close the Active/Passive Settings configuration window.</w:t>
      </w:r>
    </w:p>
    <w:p w14:paraId="4EC4AECA" w14:textId="5379940C" w:rsidR="00BE7BAE" w:rsidRDefault="00837922" w:rsidP="00410B05">
      <w:pPr>
        <w:pStyle w:val="ListParagraph"/>
        <w:numPr>
          <w:ilvl w:val="0"/>
          <w:numId w:val="82"/>
        </w:numPr>
      </w:pPr>
      <w:r>
        <w:t xml:space="preserve">Click the </w:t>
      </w:r>
      <w:r>
        <w:rPr>
          <w:noProof/>
        </w:rPr>
        <w:drawing>
          <wp:inline distT="0" distB="0" distL="0" distR="0" wp14:anchorId="7A317EBA" wp14:editId="57D794C3">
            <wp:extent cx="219075" cy="219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t xml:space="preserve"> icon of</w:t>
      </w:r>
      <w:r w:rsidR="00BE7BAE">
        <w:t xml:space="preserve"> the </w:t>
      </w:r>
      <w:r w:rsidR="00BE7BAE" w:rsidRPr="00837922">
        <w:t>Election Settings</w:t>
      </w:r>
      <w:r w:rsidR="00BE7BAE" w:rsidRPr="007D06E2">
        <w:rPr>
          <w:b/>
        </w:rPr>
        <w:t xml:space="preserve"> </w:t>
      </w:r>
      <w:r w:rsidR="00BE7BAE">
        <w:t>panel to configure failover behavior:</w:t>
      </w:r>
    </w:p>
    <w:tbl>
      <w:tblPr>
        <w:tblStyle w:val="TableGrid"/>
        <w:tblW w:w="9000" w:type="dxa"/>
        <w:tblInd w:w="355" w:type="dxa"/>
        <w:tblLook w:val="04A0" w:firstRow="1" w:lastRow="0" w:firstColumn="1" w:lastColumn="0" w:noHBand="0" w:noVBand="1"/>
      </w:tblPr>
      <w:tblGrid>
        <w:gridCol w:w="2705"/>
        <w:gridCol w:w="6295"/>
      </w:tblGrid>
      <w:tr w:rsidR="007D06E2" w:rsidRPr="00733F7B" w14:paraId="77B82B19" w14:textId="77777777" w:rsidTr="00FC5896">
        <w:trPr>
          <w:trHeight w:val="269"/>
          <w:tblHeader/>
        </w:trPr>
        <w:tc>
          <w:tcPr>
            <w:tcW w:w="2705" w:type="dxa"/>
            <w:shd w:val="pct15" w:color="auto" w:fill="auto"/>
          </w:tcPr>
          <w:p w14:paraId="7D75C03F" w14:textId="77777777" w:rsidR="007D06E2" w:rsidRPr="001C3FD0" w:rsidRDefault="007D06E2" w:rsidP="00FC5896">
            <w:pPr>
              <w:spacing w:before="60"/>
              <w:rPr>
                <w:b/>
                <w:szCs w:val="22"/>
              </w:rPr>
            </w:pPr>
            <w:r w:rsidRPr="001C3FD0">
              <w:rPr>
                <w:b/>
                <w:szCs w:val="22"/>
              </w:rPr>
              <w:t>Parameter</w:t>
            </w:r>
          </w:p>
        </w:tc>
        <w:tc>
          <w:tcPr>
            <w:tcW w:w="6295" w:type="dxa"/>
            <w:shd w:val="pct15" w:color="auto" w:fill="auto"/>
          </w:tcPr>
          <w:p w14:paraId="295D349D" w14:textId="77777777" w:rsidR="007D06E2" w:rsidRPr="001C3FD0" w:rsidRDefault="007D06E2" w:rsidP="00FC5896">
            <w:pPr>
              <w:spacing w:before="60"/>
              <w:rPr>
                <w:rFonts w:asciiTheme="minorHAnsi" w:hAnsiTheme="minorHAnsi" w:cstheme="minorHAnsi"/>
                <w:b/>
                <w:szCs w:val="22"/>
              </w:rPr>
            </w:pPr>
            <w:r w:rsidRPr="001C3FD0">
              <w:rPr>
                <w:b/>
              </w:rPr>
              <w:t>Value</w:t>
            </w:r>
          </w:p>
        </w:tc>
      </w:tr>
      <w:tr w:rsidR="007D06E2" w:rsidRPr="005B61D3" w14:paraId="78AF8E09" w14:textId="77777777" w:rsidTr="00FC5896">
        <w:tc>
          <w:tcPr>
            <w:tcW w:w="2705" w:type="dxa"/>
          </w:tcPr>
          <w:p w14:paraId="6F5A4388" w14:textId="44843579" w:rsidR="007D06E2" w:rsidRPr="001C3FD0" w:rsidRDefault="007D06E2" w:rsidP="00FC5896">
            <w:pPr>
              <w:spacing w:before="60"/>
              <w:rPr>
                <w:szCs w:val="22"/>
              </w:rPr>
            </w:pPr>
            <w:r>
              <w:t>Device Priority</w:t>
            </w:r>
          </w:p>
        </w:tc>
        <w:tc>
          <w:tcPr>
            <w:tcW w:w="6295" w:type="dxa"/>
          </w:tcPr>
          <w:p w14:paraId="5D50DB5A" w14:textId="77777777" w:rsidR="00D72612" w:rsidRDefault="00365631" w:rsidP="00D72612">
            <w:pPr>
              <w:spacing w:before="60"/>
              <w:rPr>
                <w:rFonts w:ascii="Courier New" w:hAnsi="Courier New" w:cs="Courier New"/>
              </w:rPr>
            </w:pPr>
            <w:r w:rsidRPr="00D72612">
              <w:rPr>
                <w:rFonts w:ascii="Courier New" w:hAnsi="Courier New" w:cs="Courier New"/>
              </w:rPr>
              <w:t>80</w:t>
            </w:r>
            <w:r>
              <w:rPr>
                <w:rFonts w:ascii="Courier New" w:hAnsi="Courier New" w:cs="Courier New"/>
              </w:rPr>
              <w:t xml:space="preserve"> </w:t>
            </w:r>
          </w:p>
          <w:p w14:paraId="74DDB682" w14:textId="5CA6CDF3" w:rsidR="007D06E2" w:rsidRPr="00365631" w:rsidRDefault="00365631" w:rsidP="00D72612">
            <w:pPr>
              <w:spacing w:before="60"/>
              <w:rPr>
                <w:rFonts w:cs="Times New Roman"/>
                <w:szCs w:val="22"/>
              </w:rPr>
            </w:pPr>
            <w:r w:rsidRPr="00365631">
              <w:rPr>
                <w:rFonts w:cs="Times New Roman"/>
              </w:rPr>
              <w:t xml:space="preserve">Enter a priority value </w:t>
            </w:r>
            <w:r w:rsidR="00D72612" w:rsidRPr="00365631">
              <w:rPr>
                <w:rFonts w:cs="Times New Roman"/>
              </w:rPr>
              <w:t xml:space="preserve">(range is 0–255) </w:t>
            </w:r>
            <w:r w:rsidRPr="00365631">
              <w:rPr>
                <w:rFonts w:cs="Times New Roman"/>
              </w:rPr>
              <w:t>to identify the active firewall. The firewall with the lower value (high</w:t>
            </w:r>
            <w:r w:rsidR="00D72612">
              <w:rPr>
                <w:rFonts w:cs="Times New Roman"/>
              </w:rPr>
              <w:t xml:space="preserve">er priority) </w:t>
            </w:r>
            <w:r w:rsidR="00D72612">
              <w:rPr>
                <w:rFonts w:cs="Times New Roman"/>
              </w:rPr>
              <w:lastRenderedPageBreak/>
              <w:t xml:space="preserve">becomes the active </w:t>
            </w:r>
            <w:r w:rsidRPr="00365631">
              <w:rPr>
                <w:rFonts w:cs="Times New Roman"/>
              </w:rPr>
              <w:t>firewall when the preemptive capability is enabled on both firewalls in the pair.)</w:t>
            </w:r>
          </w:p>
        </w:tc>
      </w:tr>
      <w:tr w:rsidR="007D06E2" w:rsidRPr="005B61D3" w14:paraId="781CD5B0" w14:textId="77777777" w:rsidTr="00FC5896">
        <w:tc>
          <w:tcPr>
            <w:tcW w:w="2705" w:type="dxa"/>
            <w:tcBorders>
              <w:bottom w:val="single" w:sz="4" w:space="0" w:color="000000" w:themeColor="text1"/>
            </w:tcBorders>
          </w:tcPr>
          <w:p w14:paraId="01E8F65F" w14:textId="163FDB99" w:rsidR="007D06E2" w:rsidRPr="001C3FD0" w:rsidRDefault="007D06E2" w:rsidP="00FC5896">
            <w:pPr>
              <w:spacing w:before="60"/>
              <w:rPr>
                <w:szCs w:val="22"/>
              </w:rPr>
            </w:pPr>
            <w:r>
              <w:lastRenderedPageBreak/>
              <w:t>Preemptive</w:t>
            </w:r>
          </w:p>
        </w:tc>
        <w:tc>
          <w:tcPr>
            <w:tcW w:w="6295" w:type="dxa"/>
            <w:tcBorders>
              <w:bottom w:val="single" w:sz="4" w:space="0" w:color="000000" w:themeColor="text1"/>
            </w:tcBorders>
          </w:tcPr>
          <w:p w14:paraId="01501444" w14:textId="77777777" w:rsidR="003578A2" w:rsidRDefault="00F13D4B" w:rsidP="00D72612">
            <w:pPr>
              <w:spacing w:before="60"/>
              <w:rPr>
                <w:rFonts w:asciiTheme="minorHAnsi" w:hAnsiTheme="minorHAnsi" w:cstheme="minorHAnsi"/>
                <w:szCs w:val="22"/>
              </w:rPr>
            </w:pPr>
            <w:r>
              <w:rPr>
                <w:noProof/>
              </w:rPr>
              <w:drawing>
                <wp:inline distT="0" distB="0" distL="0" distR="0" wp14:anchorId="4645B401" wp14:editId="7B17749C">
                  <wp:extent cx="838200" cy="2667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838200" cy="266700"/>
                          </a:xfrm>
                          <a:prstGeom prst="rect">
                            <a:avLst/>
                          </a:prstGeom>
                        </pic:spPr>
                      </pic:pic>
                    </a:graphicData>
                  </a:graphic>
                </wp:inline>
              </w:drawing>
            </w:r>
            <w:r w:rsidR="00365631">
              <w:rPr>
                <w:rFonts w:asciiTheme="minorHAnsi" w:hAnsiTheme="minorHAnsi" w:cstheme="minorHAnsi"/>
                <w:szCs w:val="22"/>
              </w:rPr>
              <w:t xml:space="preserve"> </w:t>
            </w:r>
          </w:p>
          <w:p w14:paraId="61403ACE" w14:textId="1A37815A" w:rsidR="007D06E2" w:rsidRPr="001C3FD0" w:rsidRDefault="00365631" w:rsidP="00D72612">
            <w:pPr>
              <w:spacing w:before="60"/>
              <w:rPr>
                <w:rFonts w:asciiTheme="minorHAnsi" w:hAnsiTheme="minorHAnsi" w:cstheme="minorHAnsi"/>
                <w:szCs w:val="22"/>
              </w:rPr>
            </w:pPr>
            <w:r w:rsidRPr="00365631">
              <w:rPr>
                <w:rFonts w:cs="Times New Roman"/>
                <w:szCs w:val="22"/>
              </w:rPr>
              <w:t>Enables the higher pri</w:t>
            </w:r>
            <w:r>
              <w:rPr>
                <w:rFonts w:cs="Times New Roman"/>
                <w:szCs w:val="22"/>
              </w:rPr>
              <w:t xml:space="preserve">ority firewall to resume active </w:t>
            </w:r>
            <w:r w:rsidRPr="00365631">
              <w:rPr>
                <w:rFonts w:cs="Times New Roman"/>
                <w:szCs w:val="22"/>
              </w:rPr>
              <w:t xml:space="preserve">operation after recovering from a failure. </w:t>
            </w:r>
            <w:r>
              <w:rPr>
                <w:rFonts w:cs="Times New Roman"/>
                <w:szCs w:val="22"/>
              </w:rPr>
              <w:t xml:space="preserve">This </w:t>
            </w:r>
            <w:r w:rsidR="003578A2">
              <w:rPr>
                <w:rFonts w:cs="Times New Roman"/>
                <w:szCs w:val="22"/>
              </w:rPr>
              <w:t xml:space="preserve">parameter </w:t>
            </w:r>
            <w:r>
              <w:rPr>
                <w:rFonts w:cs="Times New Roman"/>
                <w:szCs w:val="22"/>
              </w:rPr>
              <w:t xml:space="preserve">must be enabled on both firewalls </w:t>
            </w:r>
            <w:r w:rsidR="00D72612">
              <w:rPr>
                <w:rFonts w:cs="Times New Roman"/>
                <w:szCs w:val="22"/>
              </w:rPr>
              <w:t>but</w:t>
            </w:r>
            <w:r>
              <w:rPr>
                <w:rFonts w:cs="Times New Roman"/>
                <w:szCs w:val="22"/>
              </w:rPr>
              <w:t xml:space="preserve"> is not always a </w:t>
            </w:r>
            <w:r w:rsidR="00D72612">
              <w:rPr>
                <w:rFonts w:cs="Times New Roman"/>
                <w:szCs w:val="22"/>
              </w:rPr>
              <w:t>recommended</w:t>
            </w:r>
            <w:r w:rsidR="003578A2">
              <w:rPr>
                <w:rFonts w:cs="Times New Roman"/>
                <w:szCs w:val="22"/>
              </w:rPr>
              <w:t xml:space="preserve"> practice</w:t>
            </w:r>
            <w:r w:rsidR="00836BE5">
              <w:rPr>
                <w:rFonts w:cs="Times New Roman"/>
                <w:szCs w:val="22"/>
              </w:rPr>
              <w:t>.</w:t>
            </w:r>
          </w:p>
        </w:tc>
      </w:tr>
      <w:tr w:rsidR="007D06E2" w:rsidRPr="005B61D3" w14:paraId="78EE6337" w14:textId="77777777" w:rsidTr="00FC5896">
        <w:tc>
          <w:tcPr>
            <w:tcW w:w="2705" w:type="dxa"/>
          </w:tcPr>
          <w:p w14:paraId="053EC484" w14:textId="7B603E37" w:rsidR="007D06E2" w:rsidRPr="001C3FD0" w:rsidRDefault="007D06E2" w:rsidP="00FC5896">
            <w:pPr>
              <w:spacing w:before="60"/>
              <w:rPr>
                <w:szCs w:val="22"/>
              </w:rPr>
            </w:pPr>
            <w:r>
              <w:t>Heartbeat Backup</w:t>
            </w:r>
          </w:p>
        </w:tc>
        <w:tc>
          <w:tcPr>
            <w:tcW w:w="6295" w:type="dxa"/>
          </w:tcPr>
          <w:p w14:paraId="0A6AAB7D" w14:textId="77777777" w:rsidR="003578A2" w:rsidRDefault="00F13D4B" w:rsidP="00FC5896">
            <w:pPr>
              <w:spacing w:before="60"/>
              <w:rPr>
                <w:rFonts w:asciiTheme="minorHAnsi" w:hAnsiTheme="minorHAnsi" w:cstheme="minorHAnsi"/>
                <w:szCs w:val="22"/>
              </w:rPr>
            </w:pPr>
            <w:r>
              <w:rPr>
                <w:noProof/>
              </w:rPr>
              <w:drawing>
                <wp:inline distT="0" distB="0" distL="0" distR="0" wp14:anchorId="2B6AE03D" wp14:editId="3E294679">
                  <wp:extent cx="1114425" cy="247650"/>
                  <wp:effectExtent l="0" t="0" r="952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114425" cy="247650"/>
                          </a:xfrm>
                          <a:prstGeom prst="rect">
                            <a:avLst/>
                          </a:prstGeom>
                        </pic:spPr>
                      </pic:pic>
                    </a:graphicData>
                  </a:graphic>
                </wp:inline>
              </w:drawing>
            </w:r>
            <w:r w:rsidR="00365631">
              <w:rPr>
                <w:rFonts w:asciiTheme="minorHAnsi" w:hAnsiTheme="minorHAnsi" w:cstheme="minorHAnsi"/>
                <w:szCs w:val="22"/>
              </w:rPr>
              <w:t xml:space="preserve"> </w:t>
            </w:r>
          </w:p>
          <w:p w14:paraId="5405ADEE" w14:textId="22289862" w:rsidR="007D06E2" w:rsidRPr="001C3FD0" w:rsidRDefault="00365631" w:rsidP="00FC5896">
            <w:pPr>
              <w:spacing w:before="60"/>
              <w:rPr>
                <w:rFonts w:asciiTheme="minorHAnsi" w:hAnsiTheme="minorHAnsi" w:cstheme="minorHAnsi"/>
                <w:szCs w:val="22"/>
              </w:rPr>
            </w:pPr>
            <w:r w:rsidRPr="00365631">
              <w:rPr>
                <w:rFonts w:cs="Times New Roman"/>
                <w:szCs w:val="22"/>
              </w:rPr>
              <w:t>Uses the management ports on the HA firewalls to provide a backup path f</w:t>
            </w:r>
            <w:r w:rsidR="003578A2">
              <w:rPr>
                <w:rFonts w:cs="Times New Roman"/>
                <w:szCs w:val="22"/>
              </w:rPr>
              <w:t>or heartbeat and hello messages</w:t>
            </w:r>
          </w:p>
        </w:tc>
      </w:tr>
    </w:tbl>
    <w:p w14:paraId="0079E270" w14:textId="495291B1" w:rsidR="00BE7BAE" w:rsidRDefault="00BE7BAE" w:rsidP="00410B05">
      <w:pPr>
        <w:pStyle w:val="ListParagraph"/>
        <w:numPr>
          <w:ilvl w:val="0"/>
          <w:numId w:val="82"/>
        </w:numPr>
      </w:pPr>
      <w:r>
        <w:t xml:space="preserve">Click </w:t>
      </w:r>
      <w:r w:rsidR="00107427" w:rsidRPr="00107427">
        <w:rPr>
          <w:b/>
          <w:noProof/>
        </w:rPr>
        <w:t>OK</w:t>
      </w:r>
      <w:r w:rsidR="000F75D4">
        <w:t xml:space="preserve"> </w:t>
      </w:r>
      <w:r>
        <w:t xml:space="preserve">to close the </w:t>
      </w:r>
      <w:r w:rsidR="008D086C">
        <w:t>Election Settings configuration</w:t>
      </w:r>
      <w:r>
        <w:t xml:space="preserve"> window.</w:t>
      </w:r>
    </w:p>
    <w:p w14:paraId="0517ED0B" w14:textId="2B93B0AE" w:rsidR="00365631" w:rsidRDefault="00BE7BAE" w:rsidP="00410B05">
      <w:pPr>
        <w:pStyle w:val="ListParagraph"/>
        <w:numPr>
          <w:ilvl w:val="0"/>
          <w:numId w:val="82"/>
        </w:numPr>
      </w:pPr>
      <w:r>
        <w:t xml:space="preserve">Click the </w:t>
      </w:r>
      <w:r w:rsidR="000F75D4">
        <w:rPr>
          <w:noProof/>
        </w:rPr>
        <w:drawing>
          <wp:inline distT="0" distB="0" distL="0" distR="0" wp14:anchorId="42F669EB" wp14:editId="024A2235">
            <wp:extent cx="219075" cy="219075"/>
            <wp:effectExtent l="0" t="0" r="9525"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rsidR="000F75D4">
        <w:t xml:space="preserve"> icon</w:t>
      </w:r>
      <w:r>
        <w:t xml:space="preserve"> of the Control Link (HA1) </w:t>
      </w:r>
      <w:r w:rsidR="00365631">
        <w:t>panel to configure the HA1 link.</w:t>
      </w:r>
      <w:r w:rsidR="00D72612">
        <w:t xml:space="preserve"> </w:t>
      </w:r>
      <w:r w:rsidR="00365631" w:rsidRPr="00365631">
        <w:t>The firewalls in an HA pair use HA links to synchronize data and maintain state information</w:t>
      </w:r>
      <w:r w:rsidR="003578A2">
        <w:t>:</w:t>
      </w:r>
    </w:p>
    <w:tbl>
      <w:tblPr>
        <w:tblStyle w:val="TableGrid"/>
        <w:tblW w:w="9000" w:type="dxa"/>
        <w:tblInd w:w="355" w:type="dxa"/>
        <w:tblLook w:val="04A0" w:firstRow="1" w:lastRow="0" w:firstColumn="1" w:lastColumn="0" w:noHBand="0" w:noVBand="1"/>
      </w:tblPr>
      <w:tblGrid>
        <w:gridCol w:w="2705"/>
        <w:gridCol w:w="6295"/>
      </w:tblGrid>
      <w:tr w:rsidR="007D06E2" w:rsidRPr="00733F7B" w14:paraId="4DF6ED61" w14:textId="77777777" w:rsidTr="00FC5896">
        <w:trPr>
          <w:trHeight w:val="269"/>
          <w:tblHeader/>
        </w:trPr>
        <w:tc>
          <w:tcPr>
            <w:tcW w:w="2705" w:type="dxa"/>
            <w:shd w:val="pct15" w:color="auto" w:fill="auto"/>
          </w:tcPr>
          <w:p w14:paraId="6441B5BA" w14:textId="77777777" w:rsidR="007D06E2" w:rsidRPr="001C3FD0" w:rsidRDefault="007D06E2" w:rsidP="00FC5896">
            <w:pPr>
              <w:spacing w:before="60"/>
              <w:rPr>
                <w:b/>
                <w:szCs w:val="22"/>
              </w:rPr>
            </w:pPr>
            <w:r w:rsidRPr="001C3FD0">
              <w:rPr>
                <w:b/>
                <w:szCs w:val="22"/>
              </w:rPr>
              <w:t>Parameter</w:t>
            </w:r>
          </w:p>
        </w:tc>
        <w:tc>
          <w:tcPr>
            <w:tcW w:w="6295" w:type="dxa"/>
            <w:shd w:val="pct15" w:color="auto" w:fill="auto"/>
          </w:tcPr>
          <w:p w14:paraId="47E597A2" w14:textId="77777777" w:rsidR="007D06E2" w:rsidRPr="001C3FD0" w:rsidRDefault="007D06E2" w:rsidP="00FC5896">
            <w:pPr>
              <w:spacing w:before="60"/>
              <w:rPr>
                <w:rFonts w:asciiTheme="minorHAnsi" w:hAnsiTheme="minorHAnsi" w:cstheme="minorHAnsi"/>
                <w:b/>
                <w:szCs w:val="22"/>
              </w:rPr>
            </w:pPr>
            <w:r w:rsidRPr="001C3FD0">
              <w:rPr>
                <w:b/>
              </w:rPr>
              <w:t>Value</w:t>
            </w:r>
          </w:p>
        </w:tc>
      </w:tr>
      <w:tr w:rsidR="007D06E2" w:rsidRPr="005B61D3" w14:paraId="19959755" w14:textId="77777777" w:rsidTr="00FC5896">
        <w:tc>
          <w:tcPr>
            <w:tcW w:w="2705" w:type="dxa"/>
          </w:tcPr>
          <w:p w14:paraId="14FD7FAD" w14:textId="18ED1993" w:rsidR="007D06E2" w:rsidRPr="001C3FD0" w:rsidRDefault="007D06E2" w:rsidP="00FC5896">
            <w:pPr>
              <w:spacing w:before="60"/>
              <w:rPr>
                <w:szCs w:val="22"/>
              </w:rPr>
            </w:pPr>
            <w:r>
              <w:t>Port</w:t>
            </w:r>
          </w:p>
        </w:tc>
        <w:tc>
          <w:tcPr>
            <w:tcW w:w="6295" w:type="dxa"/>
          </w:tcPr>
          <w:p w14:paraId="5C17D6BA" w14:textId="4C0D38FA" w:rsidR="007D06E2" w:rsidRPr="00107427" w:rsidRDefault="000F75D4" w:rsidP="00FC5896">
            <w:pPr>
              <w:spacing w:before="60"/>
              <w:rPr>
                <w:rFonts w:cs="Times New Roman"/>
                <w:b/>
                <w:szCs w:val="22"/>
              </w:rPr>
            </w:pPr>
            <w:r w:rsidRPr="00107427">
              <w:rPr>
                <w:rFonts w:cs="Times New Roman"/>
                <w:b/>
              </w:rPr>
              <w:t>e</w:t>
            </w:r>
            <w:r w:rsidR="00107427" w:rsidRPr="00107427">
              <w:rPr>
                <w:rFonts w:cs="Times New Roman"/>
                <w:b/>
              </w:rPr>
              <w:t>thernet</w:t>
            </w:r>
            <w:r w:rsidR="00365631">
              <w:rPr>
                <w:rFonts w:cs="Times New Roman"/>
                <w:b/>
              </w:rPr>
              <w:t>1/6</w:t>
            </w:r>
            <w:r w:rsidRPr="00107427">
              <w:rPr>
                <w:rFonts w:cs="Times New Roman"/>
                <w:b/>
              </w:rPr>
              <w:t xml:space="preserve"> </w:t>
            </w:r>
          </w:p>
        </w:tc>
      </w:tr>
      <w:tr w:rsidR="007D06E2" w:rsidRPr="005B61D3" w14:paraId="6FEB0F07" w14:textId="77777777" w:rsidTr="00FC5896">
        <w:tc>
          <w:tcPr>
            <w:tcW w:w="2705" w:type="dxa"/>
            <w:tcBorders>
              <w:bottom w:val="single" w:sz="4" w:space="0" w:color="000000" w:themeColor="text1"/>
            </w:tcBorders>
          </w:tcPr>
          <w:p w14:paraId="1ADB51BA" w14:textId="53BC53CD" w:rsidR="007D06E2" w:rsidRPr="001C3FD0" w:rsidRDefault="007D06E2" w:rsidP="00FC5896">
            <w:pPr>
              <w:spacing w:before="60"/>
              <w:rPr>
                <w:szCs w:val="22"/>
              </w:rPr>
            </w:pPr>
            <w:r>
              <w:t>IP address</w:t>
            </w:r>
          </w:p>
        </w:tc>
        <w:tc>
          <w:tcPr>
            <w:tcW w:w="6295" w:type="dxa"/>
            <w:tcBorders>
              <w:bottom w:val="single" w:sz="4" w:space="0" w:color="000000" w:themeColor="text1"/>
            </w:tcBorders>
          </w:tcPr>
          <w:p w14:paraId="51745454" w14:textId="05712425" w:rsidR="008D7389" w:rsidRPr="004A1CCA" w:rsidRDefault="009B44BE" w:rsidP="008D7389">
            <w:pPr>
              <w:spacing w:before="60"/>
            </w:pPr>
            <w:r>
              <w:rPr>
                <w:rFonts w:ascii="Courier New" w:hAnsi="Courier New" w:cs="Courier New"/>
              </w:rPr>
              <w:t>172.16.3</w:t>
            </w:r>
            <w:r w:rsidR="00365631">
              <w:rPr>
                <w:rFonts w:ascii="Courier New" w:hAnsi="Courier New" w:cs="Courier New"/>
              </w:rPr>
              <w:t>.10</w:t>
            </w:r>
          </w:p>
          <w:p w14:paraId="6ADB08BC" w14:textId="02342266" w:rsidR="004A1CCA" w:rsidRPr="004A1CCA" w:rsidRDefault="004A1CCA" w:rsidP="004A1CCA">
            <w:pPr>
              <w:pStyle w:val="ListParagraph"/>
            </w:pPr>
          </w:p>
        </w:tc>
      </w:tr>
      <w:tr w:rsidR="007D06E2" w:rsidRPr="005B61D3" w14:paraId="7F1576F2" w14:textId="77777777" w:rsidTr="00FC5896">
        <w:tc>
          <w:tcPr>
            <w:tcW w:w="2705" w:type="dxa"/>
          </w:tcPr>
          <w:p w14:paraId="27AC6DC4" w14:textId="56778700" w:rsidR="007D06E2" w:rsidRPr="001C3FD0" w:rsidRDefault="007D06E2" w:rsidP="00FC5896">
            <w:pPr>
              <w:spacing w:before="60"/>
              <w:rPr>
                <w:szCs w:val="22"/>
              </w:rPr>
            </w:pPr>
            <w:r>
              <w:t>Netmask</w:t>
            </w:r>
          </w:p>
        </w:tc>
        <w:tc>
          <w:tcPr>
            <w:tcW w:w="6295" w:type="dxa"/>
          </w:tcPr>
          <w:p w14:paraId="1CFBB32D" w14:textId="101451CB" w:rsidR="007D06E2" w:rsidRPr="000F75D4" w:rsidRDefault="007D06E2" w:rsidP="00FC5896">
            <w:pPr>
              <w:spacing w:before="60"/>
              <w:rPr>
                <w:rFonts w:ascii="Courier New" w:hAnsi="Courier New" w:cs="Courier New"/>
                <w:szCs w:val="22"/>
              </w:rPr>
            </w:pPr>
            <w:r w:rsidRPr="000F75D4">
              <w:rPr>
                <w:rFonts w:ascii="Courier New" w:hAnsi="Courier New" w:cs="Courier New"/>
              </w:rPr>
              <w:t>255.255.255.0</w:t>
            </w:r>
          </w:p>
        </w:tc>
      </w:tr>
    </w:tbl>
    <w:p w14:paraId="061A21FC" w14:textId="7991BBFC" w:rsidR="00BE7BAE" w:rsidRDefault="00BE7BAE" w:rsidP="00410B05">
      <w:pPr>
        <w:pStyle w:val="ListParagraph"/>
        <w:numPr>
          <w:ilvl w:val="0"/>
          <w:numId w:val="82"/>
        </w:numPr>
      </w:pPr>
      <w:r>
        <w:t xml:space="preserve">Click </w:t>
      </w:r>
      <w:r w:rsidR="00107427" w:rsidRPr="00107427">
        <w:rPr>
          <w:b/>
          <w:noProof/>
        </w:rPr>
        <w:t>OK</w:t>
      </w:r>
      <w:r w:rsidR="000F75D4">
        <w:t xml:space="preserve"> </w:t>
      </w:r>
      <w:r>
        <w:t>to close the</w:t>
      </w:r>
      <w:r w:rsidR="004A1CCA">
        <w:t xml:space="preserve"> Control Link (HA1) configuration</w:t>
      </w:r>
      <w:r>
        <w:t xml:space="preserve"> window.</w:t>
      </w:r>
    </w:p>
    <w:p w14:paraId="33966424" w14:textId="431A591D" w:rsidR="00BE7BAE" w:rsidRDefault="001263C0" w:rsidP="00410B05">
      <w:pPr>
        <w:pStyle w:val="ListParagraph"/>
        <w:numPr>
          <w:ilvl w:val="0"/>
          <w:numId w:val="82"/>
        </w:numPr>
      </w:pPr>
      <w:r>
        <w:t xml:space="preserve">Click the </w:t>
      </w:r>
      <w:r>
        <w:rPr>
          <w:noProof/>
        </w:rPr>
        <w:drawing>
          <wp:inline distT="0" distB="0" distL="0" distR="0" wp14:anchorId="64D9758A" wp14:editId="057F1E55">
            <wp:extent cx="219075" cy="219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t xml:space="preserve"> icon of </w:t>
      </w:r>
      <w:r w:rsidR="00BE7BAE">
        <w:t xml:space="preserve">the </w:t>
      </w:r>
      <w:r w:rsidR="000F75D4" w:rsidRPr="001263C0">
        <w:t>Data Link (HA2</w:t>
      </w:r>
      <w:r w:rsidR="00BE7BAE" w:rsidRPr="001263C0">
        <w:t>)</w:t>
      </w:r>
      <w:r w:rsidR="00BE7BAE">
        <w:t xml:space="preserve"> </w:t>
      </w:r>
      <w:r w:rsidR="000F75D4">
        <w:t xml:space="preserve">configuration </w:t>
      </w:r>
      <w:r w:rsidR="00BE7BAE">
        <w:t>window</w:t>
      </w:r>
      <w:r w:rsidR="002A2055">
        <w:t>.</w:t>
      </w:r>
    </w:p>
    <w:p w14:paraId="1081C4BC" w14:textId="0B887C6E" w:rsidR="00BE7BAE" w:rsidRDefault="00107427" w:rsidP="00410B05">
      <w:pPr>
        <w:pStyle w:val="ListParagraph"/>
        <w:numPr>
          <w:ilvl w:val="0"/>
          <w:numId w:val="82"/>
        </w:numPr>
      </w:pPr>
      <w:r>
        <w:t>Deselect the</w:t>
      </w:r>
      <w:r w:rsidR="000F75D4">
        <w:t xml:space="preserve"> </w:t>
      </w:r>
      <w:r w:rsidR="00BE7BAE" w:rsidRPr="00107427">
        <w:rPr>
          <w:b/>
        </w:rPr>
        <w:t>Enable Session Synchronization</w:t>
      </w:r>
      <w:r>
        <w:t xml:space="preserve"> check box</w:t>
      </w:r>
      <w:r w:rsidR="00836BE5">
        <w:t>:</w:t>
      </w:r>
    </w:p>
    <w:p w14:paraId="5ED44E49" w14:textId="72057C10" w:rsidR="000F75D4" w:rsidRDefault="000F75D4" w:rsidP="000F75D4">
      <w:pPr>
        <w:pStyle w:val="ListParagraph"/>
      </w:pPr>
      <w:r>
        <w:rPr>
          <w:noProof/>
        </w:rPr>
        <w:drawing>
          <wp:inline distT="0" distB="0" distL="0" distR="0" wp14:anchorId="5775741D" wp14:editId="4FF45194">
            <wp:extent cx="1752600" cy="2857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752600" cy="285750"/>
                    </a:xfrm>
                    <a:prstGeom prst="rect">
                      <a:avLst/>
                    </a:prstGeom>
                  </pic:spPr>
                </pic:pic>
              </a:graphicData>
            </a:graphic>
          </wp:inline>
        </w:drawing>
      </w:r>
    </w:p>
    <w:p w14:paraId="5D65175E" w14:textId="3CBAFBDA" w:rsidR="00BE7BAE" w:rsidRDefault="00BE7BAE" w:rsidP="00410B05">
      <w:pPr>
        <w:pStyle w:val="ListParagraph"/>
        <w:numPr>
          <w:ilvl w:val="0"/>
          <w:numId w:val="82"/>
        </w:numPr>
      </w:pPr>
      <w:r>
        <w:t xml:space="preserve">Click </w:t>
      </w:r>
      <w:r w:rsidR="00107427" w:rsidRPr="00107427">
        <w:rPr>
          <w:b/>
          <w:noProof/>
        </w:rPr>
        <w:t>OK</w:t>
      </w:r>
      <w:r w:rsidR="000F75D4">
        <w:t xml:space="preserve"> </w:t>
      </w:r>
      <w:r>
        <w:t xml:space="preserve">to close the </w:t>
      </w:r>
      <w:r w:rsidR="001263C0" w:rsidRPr="001263C0">
        <w:t>Data Link (HA2)</w:t>
      </w:r>
      <w:r w:rsidR="001263C0">
        <w:t xml:space="preserve"> configuration </w:t>
      </w:r>
      <w:r>
        <w:t>window.</w:t>
      </w:r>
    </w:p>
    <w:p w14:paraId="0A3E5E66" w14:textId="5CD975DD" w:rsidR="00BE7BAE" w:rsidRDefault="000C4C73" w:rsidP="000C55B6">
      <w:pPr>
        <w:pStyle w:val="Heading2"/>
      </w:pPr>
      <w:bookmarkStart w:id="182" w:name="_Toc474939209"/>
      <w:r>
        <w:t>13</w:t>
      </w:r>
      <w:r w:rsidR="009B44BE">
        <w:t>.</w:t>
      </w:r>
      <w:r w:rsidR="00951B1E">
        <w:t>4</w:t>
      </w:r>
      <w:r w:rsidR="0057136F">
        <w:t xml:space="preserve"> C</w:t>
      </w:r>
      <w:r w:rsidR="00BE7BAE">
        <w:t>onfigure HA Monitoring</w:t>
      </w:r>
      <w:bookmarkEnd w:id="182"/>
    </w:p>
    <w:p w14:paraId="15B81C17" w14:textId="7664A8B4" w:rsidR="00BE7BAE" w:rsidRDefault="00892D28" w:rsidP="00410B05">
      <w:pPr>
        <w:pStyle w:val="ListParagraph"/>
        <w:numPr>
          <w:ilvl w:val="0"/>
          <w:numId w:val="125"/>
        </w:numPr>
      </w:pPr>
      <w:r>
        <w:t>In the WebUI s</w:t>
      </w:r>
      <w:r w:rsidR="00BE7BAE">
        <w:t xml:space="preserve">elect </w:t>
      </w:r>
      <w:r w:rsidR="00BE7BAE" w:rsidRPr="00FB511E">
        <w:rPr>
          <w:b/>
        </w:rPr>
        <w:t>Device &gt; High Availability &gt; Link and Path Monitoring</w:t>
      </w:r>
      <w:r w:rsidR="00BE7BAE">
        <w:t>.</w:t>
      </w:r>
    </w:p>
    <w:p w14:paraId="531A5833" w14:textId="25E822CC" w:rsidR="00BE7BAE" w:rsidRDefault="00BE7BAE" w:rsidP="00410B05">
      <w:pPr>
        <w:pStyle w:val="ListParagraph"/>
        <w:numPr>
          <w:ilvl w:val="0"/>
          <w:numId w:val="125"/>
        </w:numPr>
      </w:pPr>
      <w:r>
        <w:t xml:space="preserve">Click the </w:t>
      </w:r>
      <w:r w:rsidR="00D3232C">
        <w:rPr>
          <w:noProof/>
        </w:rPr>
        <w:drawing>
          <wp:inline distT="0" distB="0" distL="0" distR="0" wp14:anchorId="1E2987EB" wp14:editId="3A5001C3">
            <wp:extent cx="219075" cy="21907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rsidR="00D3232C">
        <w:t xml:space="preserve"> icon </w:t>
      </w:r>
      <w:r>
        <w:t xml:space="preserve">of the </w:t>
      </w:r>
      <w:r w:rsidRPr="00892D28">
        <w:t>Link Monitoring</w:t>
      </w:r>
      <w:r>
        <w:t xml:space="preserve"> panel to c</w:t>
      </w:r>
      <w:r w:rsidR="00365631">
        <w:t xml:space="preserve">onfigure link failure detection. </w:t>
      </w:r>
      <w:r w:rsidR="00365631" w:rsidRPr="00365631">
        <w:t xml:space="preserve">Link monitoring </w:t>
      </w:r>
      <w:r w:rsidR="00D72612">
        <w:t>enables</w:t>
      </w:r>
      <w:r w:rsidR="00365631" w:rsidRPr="00365631">
        <w:t xml:space="preserve"> failover to be triggered when a physical link or group of physical links fails.</w:t>
      </w:r>
    </w:p>
    <w:tbl>
      <w:tblPr>
        <w:tblStyle w:val="TableGrid"/>
        <w:tblW w:w="9000" w:type="dxa"/>
        <w:tblInd w:w="355" w:type="dxa"/>
        <w:tblLook w:val="04A0" w:firstRow="1" w:lastRow="0" w:firstColumn="1" w:lastColumn="0" w:noHBand="0" w:noVBand="1"/>
      </w:tblPr>
      <w:tblGrid>
        <w:gridCol w:w="2705"/>
        <w:gridCol w:w="6295"/>
      </w:tblGrid>
      <w:tr w:rsidR="00FB511E" w:rsidRPr="00733F7B" w14:paraId="388F1527" w14:textId="77777777" w:rsidTr="00FC5896">
        <w:trPr>
          <w:trHeight w:val="269"/>
          <w:tblHeader/>
        </w:trPr>
        <w:tc>
          <w:tcPr>
            <w:tcW w:w="2705" w:type="dxa"/>
            <w:shd w:val="pct15" w:color="auto" w:fill="auto"/>
          </w:tcPr>
          <w:p w14:paraId="793A0305" w14:textId="77777777" w:rsidR="00FB511E" w:rsidRPr="001C3FD0" w:rsidRDefault="00FB511E" w:rsidP="00FC5896">
            <w:pPr>
              <w:spacing w:before="60"/>
              <w:rPr>
                <w:b/>
                <w:szCs w:val="22"/>
              </w:rPr>
            </w:pPr>
            <w:r w:rsidRPr="001C3FD0">
              <w:rPr>
                <w:b/>
                <w:szCs w:val="22"/>
              </w:rPr>
              <w:lastRenderedPageBreak/>
              <w:t>Parameter</w:t>
            </w:r>
          </w:p>
        </w:tc>
        <w:tc>
          <w:tcPr>
            <w:tcW w:w="6295" w:type="dxa"/>
            <w:shd w:val="pct15" w:color="auto" w:fill="auto"/>
          </w:tcPr>
          <w:p w14:paraId="4192D200" w14:textId="77777777" w:rsidR="00FB511E" w:rsidRPr="001C3FD0" w:rsidRDefault="00FB511E" w:rsidP="00FC5896">
            <w:pPr>
              <w:spacing w:before="60"/>
              <w:rPr>
                <w:rFonts w:asciiTheme="minorHAnsi" w:hAnsiTheme="minorHAnsi" w:cstheme="minorHAnsi"/>
                <w:b/>
                <w:szCs w:val="22"/>
              </w:rPr>
            </w:pPr>
            <w:r w:rsidRPr="001C3FD0">
              <w:rPr>
                <w:b/>
              </w:rPr>
              <w:t>Value</w:t>
            </w:r>
          </w:p>
        </w:tc>
      </w:tr>
      <w:tr w:rsidR="00FB511E" w:rsidRPr="005B61D3" w14:paraId="5CC07F0E" w14:textId="77777777" w:rsidTr="00FC5896">
        <w:tc>
          <w:tcPr>
            <w:tcW w:w="2705" w:type="dxa"/>
          </w:tcPr>
          <w:p w14:paraId="642B5A20" w14:textId="63B5EDD1" w:rsidR="00FB511E" w:rsidRPr="001C3FD0" w:rsidRDefault="00FB511E" w:rsidP="00FC5896">
            <w:pPr>
              <w:spacing w:before="60"/>
              <w:rPr>
                <w:szCs w:val="22"/>
              </w:rPr>
            </w:pPr>
            <w:r>
              <w:t>Enabled</w:t>
            </w:r>
          </w:p>
        </w:tc>
        <w:tc>
          <w:tcPr>
            <w:tcW w:w="6295" w:type="dxa"/>
          </w:tcPr>
          <w:p w14:paraId="6E2D591C" w14:textId="6D586A20" w:rsidR="00FB511E" w:rsidRPr="001C3FD0" w:rsidRDefault="00D3232C" w:rsidP="00FC5896">
            <w:pPr>
              <w:spacing w:before="60"/>
              <w:rPr>
                <w:rFonts w:asciiTheme="minorHAnsi" w:hAnsiTheme="minorHAnsi" w:cstheme="minorHAnsi"/>
                <w:szCs w:val="22"/>
              </w:rPr>
            </w:pPr>
            <w:r>
              <w:rPr>
                <w:noProof/>
              </w:rPr>
              <w:drawing>
                <wp:inline distT="0" distB="0" distL="0" distR="0" wp14:anchorId="73EC50D2" wp14:editId="4BE58A97">
                  <wp:extent cx="742950" cy="24765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742950" cy="247650"/>
                          </a:xfrm>
                          <a:prstGeom prst="rect">
                            <a:avLst/>
                          </a:prstGeom>
                        </pic:spPr>
                      </pic:pic>
                    </a:graphicData>
                  </a:graphic>
                </wp:inline>
              </w:drawing>
            </w:r>
          </w:p>
        </w:tc>
      </w:tr>
      <w:tr w:rsidR="00FB511E" w:rsidRPr="005B61D3" w14:paraId="35BC19F8" w14:textId="77777777" w:rsidTr="00FC5896">
        <w:tc>
          <w:tcPr>
            <w:tcW w:w="2705" w:type="dxa"/>
            <w:tcBorders>
              <w:bottom w:val="single" w:sz="4" w:space="0" w:color="000000" w:themeColor="text1"/>
            </w:tcBorders>
          </w:tcPr>
          <w:p w14:paraId="5FD72DE7" w14:textId="08B18DE6" w:rsidR="00FB511E" w:rsidRPr="001C3FD0" w:rsidRDefault="00FB511E" w:rsidP="00FC5896">
            <w:pPr>
              <w:spacing w:before="60"/>
              <w:rPr>
                <w:szCs w:val="22"/>
              </w:rPr>
            </w:pPr>
            <w:r>
              <w:t>Failure Condition</w:t>
            </w:r>
          </w:p>
        </w:tc>
        <w:tc>
          <w:tcPr>
            <w:tcW w:w="6295" w:type="dxa"/>
            <w:tcBorders>
              <w:bottom w:val="single" w:sz="4" w:space="0" w:color="000000" w:themeColor="text1"/>
            </w:tcBorders>
          </w:tcPr>
          <w:p w14:paraId="5D08CD62" w14:textId="7B4C0733" w:rsidR="00FB511E" w:rsidRPr="00F91179" w:rsidRDefault="00892D28" w:rsidP="00FC5896">
            <w:pPr>
              <w:spacing w:before="60"/>
              <w:rPr>
                <w:rFonts w:cs="Times New Roman"/>
                <w:b/>
                <w:szCs w:val="22"/>
              </w:rPr>
            </w:pPr>
            <w:r>
              <w:rPr>
                <w:rFonts w:cs="Times New Roman"/>
                <w:b/>
              </w:rPr>
              <w:t>A</w:t>
            </w:r>
            <w:r w:rsidR="00D3232C" w:rsidRPr="00F91179">
              <w:rPr>
                <w:rFonts w:cs="Times New Roman"/>
                <w:b/>
              </w:rPr>
              <w:t>ny</w:t>
            </w:r>
          </w:p>
        </w:tc>
      </w:tr>
    </w:tbl>
    <w:p w14:paraId="0C84DE00" w14:textId="49875B06" w:rsidR="00BE7BAE" w:rsidRDefault="00BE7BAE" w:rsidP="00410B05">
      <w:pPr>
        <w:pStyle w:val="ListParagraph"/>
        <w:numPr>
          <w:ilvl w:val="0"/>
          <w:numId w:val="125"/>
        </w:numPr>
      </w:pPr>
      <w:r>
        <w:t xml:space="preserve">Click </w:t>
      </w:r>
      <w:r w:rsidR="00107427" w:rsidRPr="00107427">
        <w:rPr>
          <w:b/>
          <w:noProof/>
        </w:rPr>
        <w:t>OK</w:t>
      </w:r>
      <w:r w:rsidR="00D3232C">
        <w:t xml:space="preserve"> </w:t>
      </w:r>
      <w:r>
        <w:t xml:space="preserve">to close the </w:t>
      </w:r>
      <w:r w:rsidR="00892D28">
        <w:t xml:space="preserve">Link Monitoring configuration </w:t>
      </w:r>
      <w:r>
        <w:t>window.</w:t>
      </w:r>
    </w:p>
    <w:p w14:paraId="604552F5" w14:textId="33D123A8" w:rsidR="00BE7BAE" w:rsidRDefault="00BE7BAE" w:rsidP="00410B05">
      <w:pPr>
        <w:pStyle w:val="ListParagraph"/>
        <w:numPr>
          <w:ilvl w:val="0"/>
          <w:numId w:val="125"/>
        </w:numPr>
      </w:pPr>
      <w:r>
        <w:t xml:space="preserve">Click </w:t>
      </w:r>
      <w:r w:rsidR="00D3232C">
        <w:rPr>
          <w:noProof/>
        </w:rPr>
        <w:drawing>
          <wp:inline distT="0" distB="0" distL="0" distR="0" wp14:anchorId="6DD3B8B7" wp14:editId="6E623518">
            <wp:extent cx="419100" cy="2286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9100" cy="228600"/>
                    </a:xfrm>
                    <a:prstGeom prst="rect">
                      <a:avLst/>
                    </a:prstGeom>
                  </pic:spPr>
                </pic:pic>
              </a:graphicData>
            </a:graphic>
          </wp:inline>
        </w:drawing>
      </w:r>
      <w:r w:rsidR="00D3232C">
        <w:t xml:space="preserve"> </w:t>
      </w:r>
      <w:r>
        <w:t>in the Link Group panel to configure the traffic links to monitor:</w:t>
      </w:r>
    </w:p>
    <w:tbl>
      <w:tblPr>
        <w:tblStyle w:val="TableGrid"/>
        <w:tblW w:w="9000" w:type="dxa"/>
        <w:tblInd w:w="355" w:type="dxa"/>
        <w:tblLook w:val="04A0" w:firstRow="1" w:lastRow="0" w:firstColumn="1" w:lastColumn="0" w:noHBand="0" w:noVBand="1"/>
      </w:tblPr>
      <w:tblGrid>
        <w:gridCol w:w="2705"/>
        <w:gridCol w:w="6295"/>
      </w:tblGrid>
      <w:tr w:rsidR="00A14B8A" w:rsidRPr="00733F7B" w14:paraId="2B8330B3" w14:textId="77777777" w:rsidTr="00FC5896">
        <w:trPr>
          <w:trHeight w:val="269"/>
          <w:tblHeader/>
        </w:trPr>
        <w:tc>
          <w:tcPr>
            <w:tcW w:w="2705" w:type="dxa"/>
            <w:shd w:val="pct15" w:color="auto" w:fill="auto"/>
          </w:tcPr>
          <w:p w14:paraId="15AA4228" w14:textId="77777777" w:rsidR="00A14B8A" w:rsidRPr="001C3FD0" w:rsidRDefault="00A14B8A" w:rsidP="00FC5896">
            <w:pPr>
              <w:spacing w:before="60"/>
              <w:rPr>
                <w:b/>
                <w:szCs w:val="22"/>
              </w:rPr>
            </w:pPr>
            <w:r w:rsidRPr="001C3FD0">
              <w:rPr>
                <w:b/>
                <w:szCs w:val="22"/>
              </w:rPr>
              <w:t>Parameter</w:t>
            </w:r>
          </w:p>
        </w:tc>
        <w:tc>
          <w:tcPr>
            <w:tcW w:w="6295" w:type="dxa"/>
            <w:shd w:val="pct15" w:color="auto" w:fill="auto"/>
          </w:tcPr>
          <w:p w14:paraId="3FB8B1A1" w14:textId="77777777" w:rsidR="00A14B8A" w:rsidRPr="001C3FD0" w:rsidRDefault="00A14B8A" w:rsidP="00FC5896">
            <w:pPr>
              <w:spacing w:before="60"/>
              <w:rPr>
                <w:rFonts w:asciiTheme="minorHAnsi" w:hAnsiTheme="minorHAnsi" w:cstheme="minorHAnsi"/>
                <w:b/>
                <w:szCs w:val="22"/>
              </w:rPr>
            </w:pPr>
            <w:r w:rsidRPr="001C3FD0">
              <w:rPr>
                <w:b/>
              </w:rPr>
              <w:t>Value</w:t>
            </w:r>
          </w:p>
        </w:tc>
      </w:tr>
      <w:tr w:rsidR="00A14B8A" w:rsidRPr="005B61D3" w14:paraId="51E77C8E" w14:textId="77777777" w:rsidTr="00FC5896">
        <w:tc>
          <w:tcPr>
            <w:tcW w:w="2705" w:type="dxa"/>
          </w:tcPr>
          <w:p w14:paraId="4D4C144C" w14:textId="667149F9" w:rsidR="00A14B8A" w:rsidRPr="001C3FD0" w:rsidRDefault="00A14B8A" w:rsidP="00137D00">
            <w:pPr>
              <w:rPr>
                <w:szCs w:val="22"/>
              </w:rPr>
            </w:pPr>
            <w:r>
              <w:t>Name</w:t>
            </w:r>
          </w:p>
        </w:tc>
        <w:tc>
          <w:tcPr>
            <w:tcW w:w="6295" w:type="dxa"/>
          </w:tcPr>
          <w:p w14:paraId="7AB376F5" w14:textId="7E8B91D7" w:rsidR="00A14B8A" w:rsidRPr="00D3232C" w:rsidRDefault="00D3232C" w:rsidP="00A14B8A">
            <w:pPr>
              <w:rPr>
                <w:rFonts w:ascii="Courier New" w:hAnsi="Courier New" w:cs="Courier New"/>
              </w:rPr>
            </w:pPr>
            <w:r>
              <w:rPr>
                <w:rFonts w:ascii="Courier New" w:hAnsi="Courier New" w:cs="Courier New"/>
              </w:rPr>
              <w:t>t</w:t>
            </w:r>
            <w:r w:rsidRPr="00D3232C">
              <w:rPr>
                <w:rFonts w:ascii="Courier New" w:hAnsi="Courier New" w:cs="Courier New"/>
              </w:rPr>
              <w:t>raffic-links</w:t>
            </w:r>
          </w:p>
        </w:tc>
      </w:tr>
      <w:tr w:rsidR="00A14B8A" w:rsidRPr="005B61D3" w14:paraId="4FC4DD63" w14:textId="77777777" w:rsidTr="00FC5896">
        <w:tc>
          <w:tcPr>
            <w:tcW w:w="2705" w:type="dxa"/>
          </w:tcPr>
          <w:p w14:paraId="55F14E8C" w14:textId="77777777" w:rsidR="00A14B8A" w:rsidRPr="001C3FD0" w:rsidRDefault="00A14B8A" w:rsidP="00FC5896">
            <w:pPr>
              <w:spacing w:before="60"/>
              <w:rPr>
                <w:szCs w:val="22"/>
              </w:rPr>
            </w:pPr>
            <w:r>
              <w:t>Enabled</w:t>
            </w:r>
          </w:p>
        </w:tc>
        <w:tc>
          <w:tcPr>
            <w:tcW w:w="6295" w:type="dxa"/>
          </w:tcPr>
          <w:p w14:paraId="255F3018" w14:textId="54C26902" w:rsidR="00A14B8A" w:rsidRPr="001C3FD0" w:rsidRDefault="00D3232C" w:rsidP="00FC5896">
            <w:pPr>
              <w:spacing w:before="60"/>
              <w:rPr>
                <w:rFonts w:asciiTheme="minorHAnsi" w:hAnsiTheme="minorHAnsi" w:cstheme="minorHAnsi"/>
                <w:szCs w:val="22"/>
              </w:rPr>
            </w:pPr>
            <w:r>
              <w:rPr>
                <w:noProof/>
              </w:rPr>
              <w:drawing>
                <wp:inline distT="0" distB="0" distL="0" distR="0" wp14:anchorId="41435BFA" wp14:editId="502C4F06">
                  <wp:extent cx="695325" cy="219075"/>
                  <wp:effectExtent l="0" t="0" r="9525"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95325" cy="219075"/>
                          </a:xfrm>
                          <a:prstGeom prst="rect">
                            <a:avLst/>
                          </a:prstGeom>
                        </pic:spPr>
                      </pic:pic>
                    </a:graphicData>
                  </a:graphic>
                </wp:inline>
              </w:drawing>
            </w:r>
          </w:p>
        </w:tc>
      </w:tr>
      <w:tr w:rsidR="00A14B8A" w:rsidRPr="005B61D3" w14:paraId="4250C267" w14:textId="77777777" w:rsidTr="00FC5896">
        <w:tc>
          <w:tcPr>
            <w:tcW w:w="2705" w:type="dxa"/>
            <w:tcBorders>
              <w:bottom w:val="single" w:sz="4" w:space="0" w:color="000000" w:themeColor="text1"/>
            </w:tcBorders>
          </w:tcPr>
          <w:p w14:paraId="4E6E028B" w14:textId="77777777" w:rsidR="00A14B8A" w:rsidRPr="001C3FD0" w:rsidRDefault="00A14B8A" w:rsidP="00FC5896">
            <w:pPr>
              <w:spacing w:before="60"/>
              <w:rPr>
                <w:szCs w:val="22"/>
              </w:rPr>
            </w:pPr>
            <w:r>
              <w:t>Failure Condition</w:t>
            </w:r>
          </w:p>
        </w:tc>
        <w:tc>
          <w:tcPr>
            <w:tcW w:w="6295" w:type="dxa"/>
            <w:tcBorders>
              <w:bottom w:val="single" w:sz="4" w:space="0" w:color="000000" w:themeColor="text1"/>
            </w:tcBorders>
          </w:tcPr>
          <w:p w14:paraId="6D6477B1" w14:textId="5F246C26" w:rsidR="00A14B8A" w:rsidRPr="00F91179" w:rsidRDefault="00627474" w:rsidP="00FC5896">
            <w:pPr>
              <w:spacing w:before="60"/>
              <w:rPr>
                <w:rFonts w:cs="Times New Roman"/>
                <w:b/>
                <w:szCs w:val="22"/>
              </w:rPr>
            </w:pPr>
            <w:r>
              <w:rPr>
                <w:rFonts w:cs="Times New Roman"/>
                <w:b/>
              </w:rPr>
              <w:t>A</w:t>
            </w:r>
            <w:r w:rsidR="00D3232C" w:rsidRPr="00F91179">
              <w:rPr>
                <w:rFonts w:cs="Times New Roman"/>
                <w:b/>
              </w:rPr>
              <w:t>ny</w:t>
            </w:r>
          </w:p>
        </w:tc>
      </w:tr>
      <w:tr w:rsidR="00A14B8A" w:rsidRPr="005B61D3" w14:paraId="581AF771" w14:textId="77777777" w:rsidTr="00FC5896">
        <w:tc>
          <w:tcPr>
            <w:tcW w:w="2705" w:type="dxa"/>
          </w:tcPr>
          <w:p w14:paraId="2F3EC20F" w14:textId="5225C7F3" w:rsidR="00A14B8A" w:rsidRPr="001C3FD0" w:rsidRDefault="00A14B8A" w:rsidP="00FC5896">
            <w:pPr>
              <w:spacing w:before="60"/>
              <w:rPr>
                <w:szCs w:val="22"/>
              </w:rPr>
            </w:pPr>
            <w:r>
              <w:t>Interface</w:t>
            </w:r>
          </w:p>
        </w:tc>
        <w:tc>
          <w:tcPr>
            <w:tcW w:w="6295" w:type="dxa"/>
          </w:tcPr>
          <w:p w14:paraId="10455087" w14:textId="02EEACCA" w:rsidR="00A14B8A" w:rsidRPr="00F91179" w:rsidRDefault="00D3232C" w:rsidP="00A14B8A">
            <w:pPr>
              <w:rPr>
                <w:rFonts w:cs="Times New Roman"/>
                <w:b/>
              </w:rPr>
            </w:pPr>
            <w:r w:rsidRPr="00F91179">
              <w:rPr>
                <w:rFonts w:cs="Times New Roman"/>
                <w:b/>
              </w:rPr>
              <w:t>e</w:t>
            </w:r>
            <w:r w:rsidR="00F91179" w:rsidRPr="00F91179">
              <w:rPr>
                <w:rFonts w:cs="Times New Roman"/>
                <w:b/>
              </w:rPr>
              <w:t>thernet</w:t>
            </w:r>
            <w:r w:rsidRPr="00F91179">
              <w:rPr>
                <w:rFonts w:cs="Times New Roman"/>
                <w:b/>
              </w:rPr>
              <w:t>1/1</w:t>
            </w:r>
          </w:p>
          <w:p w14:paraId="15A78EB8" w14:textId="2B7BD31A" w:rsidR="00D3232C" w:rsidRPr="00A14B8A" w:rsidRDefault="00D3232C" w:rsidP="00A14B8A">
            <w:r w:rsidRPr="00F91179">
              <w:rPr>
                <w:rFonts w:cs="Times New Roman"/>
                <w:b/>
              </w:rPr>
              <w:t>e</w:t>
            </w:r>
            <w:r w:rsidR="00F91179" w:rsidRPr="00F91179">
              <w:rPr>
                <w:rFonts w:cs="Times New Roman"/>
                <w:b/>
              </w:rPr>
              <w:t>thernet</w:t>
            </w:r>
            <w:r w:rsidRPr="00F91179">
              <w:rPr>
                <w:rFonts w:cs="Times New Roman"/>
                <w:b/>
              </w:rPr>
              <w:t>1/2</w:t>
            </w:r>
          </w:p>
        </w:tc>
      </w:tr>
    </w:tbl>
    <w:p w14:paraId="4BA097B9" w14:textId="61DB877B" w:rsidR="00BE7BAE" w:rsidRDefault="00BE7BAE" w:rsidP="00410B05">
      <w:pPr>
        <w:pStyle w:val="ListParagraph"/>
        <w:numPr>
          <w:ilvl w:val="0"/>
          <w:numId w:val="125"/>
        </w:numPr>
      </w:pPr>
      <w:r>
        <w:t xml:space="preserve">Click </w:t>
      </w:r>
      <w:r w:rsidR="00F91179" w:rsidRPr="00F91179">
        <w:rPr>
          <w:b/>
          <w:noProof/>
        </w:rPr>
        <w:t>OK</w:t>
      </w:r>
      <w:r w:rsidR="00D3232C">
        <w:t xml:space="preserve"> </w:t>
      </w:r>
      <w:r>
        <w:t xml:space="preserve">to close the </w:t>
      </w:r>
      <w:r w:rsidR="00627474">
        <w:t xml:space="preserve">Link Group configuration </w:t>
      </w:r>
      <w:r>
        <w:t>window.</w:t>
      </w:r>
    </w:p>
    <w:p w14:paraId="6AE9661A" w14:textId="0517278F" w:rsidR="00BE7BAE" w:rsidRDefault="001C20B6" w:rsidP="00410B05">
      <w:pPr>
        <w:pStyle w:val="ListParagraph"/>
        <w:numPr>
          <w:ilvl w:val="0"/>
          <w:numId w:val="125"/>
        </w:numPr>
      </w:pPr>
      <w:r>
        <w:t xml:space="preserve">Click the </w:t>
      </w:r>
      <w:r>
        <w:rPr>
          <w:noProof/>
        </w:rPr>
        <w:drawing>
          <wp:inline distT="0" distB="0" distL="0" distR="0" wp14:anchorId="5D89F87D" wp14:editId="110EAF6D">
            <wp:extent cx="219075" cy="219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9075" cy="219075"/>
                    </a:xfrm>
                    <a:prstGeom prst="rect">
                      <a:avLst/>
                    </a:prstGeom>
                  </pic:spPr>
                </pic:pic>
              </a:graphicData>
            </a:graphic>
          </wp:inline>
        </w:drawing>
      </w:r>
      <w:r>
        <w:t xml:space="preserve"> icon of </w:t>
      </w:r>
      <w:r w:rsidR="00BE7BAE">
        <w:t xml:space="preserve">the </w:t>
      </w:r>
      <w:r w:rsidR="00BE7BAE" w:rsidRPr="001C20B6">
        <w:t>Path Monitoring</w:t>
      </w:r>
      <w:r w:rsidR="00BE7BAE">
        <w:t xml:space="preserve"> panel to confi</w:t>
      </w:r>
      <w:r w:rsidR="008B7BA0">
        <w:t xml:space="preserve">gure the Path Failure detection. </w:t>
      </w:r>
      <w:r w:rsidR="008B7BA0" w:rsidRPr="008B7BA0">
        <w:t>Path monitoring enables the firewall to monitor specified destination IP addresses by sen</w:t>
      </w:r>
      <w:r w:rsidR="00D72612">
        <w:t>ding ICMP ping messages to en</w:t>
      </w:r>
      <w:r w:rsidR="008B7BA0" w:rsidRPr="008B7BA0">
        <w:t>sure that they are responsive.</w:t>
      </w:r>
    </w:p>
    <w:tbl>
      <w:tblPr>
        <w:tblStyle w:val="TableGrid"/>
        <w:tblW w:w="9000" w:type="dxa"/>
        <w:tblInd w:w="355" w:type="dxa"/>
        <w:tblLook w:val="04A0" w:firstRow="1" w:lastRow="0" w:firstColumn="1" w:lastColumn="0" w:noHBand="0" w:noVBand="1"/>
      </w:tblPr>
      <w:tblGrid>
        <w:gridCol w:w="2705"/>
        <w:gridCol w:w="6295"/>
      </w:tblGrid>
      <w:tr w:rsidR="00137D00" w:rsidRPr="00733F7B" w14:paraId="10F959ED" w14:textId="77777777" w:rsidTr="00FC5896">
        <w:trPr>
          <w:trHeight w:val="269"/>
          <w:tblHeader/>
        </w:trPr>
        <w:tc>
          <w:tcPr>
            <w:tcW w:w="2705" w:type="dxa"/>
            <w:shd w:val="pct15" w:color="auto" w:fill="auto"/>
          </w:tcPr>
          <w:p w14:paraId="79A2BFE1" w14:textId="77777777" w:rsidR="00137D00" w:rsidRPr="001C3FD0" w:rsidRDefault="00137D00" w:rsidP="00FC5896">
            <w:pPr>
              <w:spacing w:before="60"/>
              <w:rPr>
                <w:b/>
                <w:szCs w:val="22"/>
              </w:rPr>
            </w:pPr>
            <w:r w:rsidRPr="001C3FD0">
              <w:rPr>
                <w:b/>
                <w:szCs w:val="22"/>
              </w:rPr>
              <w:t>Parameter</w:t>
            </w:r>
          </w:p>
        </w:tc>
        <w:tc>
          <w:tcPr>
            <w:tcW w:w="6295" w:type="dxa"/>
            <w:shd w:val="pct15" w:color="auto" w:fill="auto"/>
          </w:tcPr>
          <w:p w14:paraId="73A80CA0" w14:textId="77777777" w:rsidR="00137D00" w:rsidRPr="001C3FD0" w:rsidRDefault="00137D00" w:rsidP="00FC5896">
            <w:pPr>
              <w:spacing w:before="60"/>
              <w:rPr>
                <w:rFonts w:asciiTheme="minorHAnsi" w:hAnsiTheme="minorHAnsi" w:cstheme="minorHAnsi"/>
                <w:b/>
                <w:szCs w:val="22"/>
              </w:rPr>
            </w:pPr>
            <w:r w:rsidRPr="001C3FD0">
              <w:rPr>
                <w:b/>
              </w:rPr>
              <w:t>Value</w:t>
            </w:r>
          </w:p>
        </w:tc>
      </w:tr>
      <w:tr w:rsidR="00137D00" w:rsidRPr="005B61D3" w14:paraId="1A4EFEDE" w14:textId="77777777" w:rsidTr="00FC5896">
        <w:tc>
          <w:tcPr>
            <w:tcW w:w="2705" w:type="dxa"/>
          </w:tcPr>
          <w:p w14:paraId="48FBA00E" w14:textId="22D77FFF" w:rsidR="00137D00" w:rsidRPr="001C3FD0" w:rsidRDefault="00137D00" w:rsidP="00137D00">
            <w:pPr>
              <w:rPr>
                <w:szCs w:val="22"/>
              </w:rPr>
            </w:pPr>
            <w:r>
              <w:t>Enabled</w:t>
            </w:r>
          </w:p>
        </w:tc>
        <w:tc>
          <w:tcPr>
            <w:tcW w:w="6295" w:type="dxa"/>
          </w:tcPr>
          <w:p w14:paraId="78381372" w14:textId="5120FCF9" w:rsidR="00137D00" w:rsidRPr="00A14B8A" w:rsidRDefault="00D3232C" w:rsidP="00FC5896">
            <w:r>
              <w:rPr>
                <w:noProof/>
              </w:rPr>
              <w:drawing>
                <wp:inline distT="0" distB="0" distL="0" distR="0" wp14:anchorId="7995B744" wp14:editId="7FA4B199">
                  <wp:extent cx="695325" cy="219075"/>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95325" cy="219075"/>
                          </a:xfrm>
                          <a:prstGeom prst="rect">
                            <a:avLst/>
                          </a:prstGeom>
                        </pic:spPr>
                      </pic:pic>
                    </a:graphicData>
                  </a:graphic>
                </wp:inline>
              </w:drawing>
            </w:r>
          </w:p>
        </w:tc>
      </w:tr>
      <w:tr w:rsidR="00137D00" w:rsidRPr="005B61D3" w14:paraId="7E856AA8" w14:textId="77777777" w:rsidTr="00FC5896">
        <w:tc>
          <w:tcPr>
            <w:tcW w:w="2705" w:type="dxa"/>
          </w:tcPr>
          <w:p w14:paraId="63944743" w14:textId="12947A56" w:rsidR="00137D00" w:rsidRPr="001C3FD0" w:rsidRDefault="00137D00" w:rsidP="00FC5896">
            <w:pPr>
              <w:spacing w:before="60"/>
              <w:rPr>
                <w:szCs w:val="22"/>
              </w:rPr>
            </w:pPr>
            <w:r>
              <w:t>Failure Condition</w:t>
            </w:r>
            <w:r w:rsidR="000E790D">
              <w:t xml:space="preserve"> </w:t>
            </w:r>
          </w:p>
        </w:tc>
        <w:tc>
          <w:tcPr>
            <w:tcW w:w="6295" w:type="dxa"/>
          </w:tcPr>
          <w:p w14:paraId="4A7ED385" w14:textId="3CEB60B9" w:rsidR="00137D00" w:rsidRPr="00F91179" w:rsidRDefault="001C20B6" w:rsidP="00FC5896">
            <w:pPr>
              <w:spacing w:before="60"/>
              <w:rPr>
                <w:rFonts w:cs="Times New Roman"/>
                <w:b/>
                <w:szCs w:val="22"/>
              </w:rPr>
            </w:pPr>
            <w:r>
              <w:rPr>
                <w:rFonts w:cs="Times New Roman"/>
                <w:b/>
              </w:rPr>
              <w:t>A</w:t>
            </w:r>
            <w:r w:rsidR="00D3232C" w:rsidRPr="00F91179">
              <w:rPr>
                <w:rFonts w:cs="Times New Roman"/>
                <w:b/>
              </w:rPr>
              <w:t>ny</w:t>
            </w:r>
          </w:p>
        </w:tc>
      </w:tr>
    </w:tbl>
    <w:p w14:paraId="31008C58" w14:textId="7BDE245B" w:rsidR="00BE7BAE" w:rsidRDefault="00BE7BAE" w:rsidP="00410B05">
      <w:pPr>
        <w:pStyle w:val="ListParagraph"/>
        <w:numPr>
          <w:ilvl w:val="0"/>
          <w:numId w:val="125"/>
        </w:numPr>
      </w:pPr>
      <w:r>
        <w:t xml:space="preserve">Click </w:t>
      </w:r>
      <w:r w:rsidR="00F91179" w:rsidRPr="00F91179">
        <w:rPr>
          <w:b/>
          <w:noProof/>
        </w:rPr>
        <w:t>OK</w:t>
      </w:r>
      <w:r w:rsidR="00D3232C">
        <w:t xml:space="preserve"> </w:t>
      </w:r>
      <w:r>
        <w:t xml:space="preserve">to close the </w:t>
      </w:r>
      <w:r w:rsidR="001C20B6">
        <w:t xml:space="preserve">Path Monitoring configuration </w:t>
      </w:r>
      <w:r>
        <w:t>window.</w:t>
      </w:r>
    </w:p>
    <w:p w14:paraId="7D14CD61" w14:textId="77777777" w:rsidR="00BE7BAE" w:rsidRDefault="00BE7BAE" w:rsidP="00410B05">
      <w:pPr>
        <w:pStyle w:val="ListParagraph"/>
        <w:numPr>
          <w:ilvl w:val="0"/>
          <w:numId w:val="125"/>
        </w:numPr>
      </w:pPr>
      <w:r>
        <w:t xml:space="preserve">Find the Path Group panel and click </w:t>
      </w:r>
      <w:r w:rsidRPr="00137D00">
        <w:rPr>
          <w:b/>
        </w:rPr>
        <w:t>Add Virtual Router Path</w:t>
      </w:r>
      <w:r>
        <w:t xml:space="preserve"> to configure the path failure condition:</w:t>
      </w:r>
    </w:p>
    <w:tbl>
      <w:tblPr>
        <w:tblStyle w:val="TableGrid"/>
        <w:tblW w:w="9000" w:type="dxa"/>
        <w:tblInd w:w="355" w:type="dxa"/>
        <w:tblLook w:val="04A0" w:firstRow="1" w:lastRow="0" w:firstColumn="1" w:lastColumn="0" w:noHBand="0" w:noVBand="1"/>
      </w:tblPr>
      <w:tblGrid>
        <w:gridCol w:w="2705"/>
        <w:gridCol w:w="6295"/>
      </w:tblGrid>
      <w:tr w:rsidR="00137D00" w:rsidRPr="00733F7B" w14:paraId="551D29FA" w14:textId="77777777" w:rsidTr="00FC5896">
        <w:trPr>
          <w:trHeight w:val="269"/>
          <w:tblHeader/>
        </w:trPr>
        <w:tc>
          <w:tcPr>
            <w:tcW w:w="2705" w:type="dxa"/>
            <w:shd w:val="pct15" w:color="auto" w:fill="auto"/>
          </w:tcPr>
          <w:p w14:paraId="020302FF" w14:textId="77777777" w:rsidR="00137D00" w:rsidRPr="001C3FD0" w:rsidRDefault="00137D00" w:rsidP="00FC5896">
            <w:pPr>
              <w:spacing w:before="60"/>
              <w:rPr>
                <w:b/>
                <w:szCs w:val="22"/>
              </w:rPr>
            </w:pPr>
            <w:r w:rsidRPr="001C3FD0">
              <w:rPr>
                <w:b/>
                <w:szCs w:val="22"/>
              </w:rPr>
              <w:t>Parameter</w:t>
            </w:r>
          </w:p>
        </w:tc>
        <w:tc>
          <w:tcPr>
            <w:tcW w:w="6295" w:type="dxa"/>
            <w:shd w:val="pct15" w:color="auto" w:fill="auto"/>
          </w:tcPr>
          <w:p w14:paraId="48969D4B" w14:textId="77777777" w:rsidR="00137D00" w:rsidRPr="001C3FD0" w:rsidRDefault="00137D00" w:rsidP="00FC5896">
            <w:pPr>
              <w:spacing w:before="60"/>
              <w:rPr>
                <w:rFonts w:asciiTheme="minorHAnsi" w:hAnsiTheme="minorHAnsi" w:cstheme="minorHAnsi"/>
                <w:b/>
                <w:szCs w:val="22"/>
              </w:rPr>
            </w:pPr>
            <w:r w:rsidRPr="001C3FD0">
              <w:rPr>
                <w:b/>
              </w:rPr>
              <w:t>Value</w:t>
            </w:r>
          </w:p>
        </w:tc>
      </w:tr>
      <w:tr w:rsidR="00137D00" w:rsidRPr="005B61D3" w14:paraId="2CBC633B" w14:textId="77777777" w:rsidTr="00FC5896">
        <w:tc>
          <w:tcPr>
            <w:tcW w:w="2705" w:type="dxa"/>
          </w:tcPr>
          <w:p w14:paraId="5AE04398" w14:textId="77777777" w:rsidR="00137D00" w:rsidRPr="001C3FD0" w:rsidRDefault="00137D00" w:rsidP="00137D00">
            <w:pPr>
              <w:rPr>
                <w:szCs w:val="22"/>
              </w:rPr>
            </w:pPr>
            <w:r>
              <w:t>Name</w:t>
            </w:r>
          </w:p>
        </w:tc>
        <w:tc>
          <w:tcPr>
            <w:tcW w:w="6295" w:type="dxa"/>
          </w:tcPr>
          <w:p w14:paraId="688E0E02" w14:textId="108C6640" w:rsidR="00137D00" w:rsidRPr="00476869" w:rsidRDefault="00D3232C" w:rsidP="00FC5896">
            <w:pPr>
              <w:rPr>
                <w:rFonts w:ascii="Courier New" w:hAnsi="Courier New" w:cs="Courier New"/>
              </w:rPr>
            </w:pPr>
            <w:r w:rsidRPr="00476869">
              <w:rPr>
                <w:rFonts w:ascii="Courier New" w:hAnsi="Courier New" w:cs="Courier New"/>
              </w:rPr>
              <w:t>lab-vr</w:t>
            </w:r>
          </w:p>
        </w:tc>
      </w:tr>
      <w:tr w:rsidR="00137D00" w:rsidRPr="005B61D3" w14:paraId="22805B10" w14:textId="77777777" w:rsidTr="00FC5896">
        <w:tc>
          <w:tcPr>
            <w:tcW w:w="2705" w:type="dxa"/>
          </w:tcPr>
          <w:p w14:paraId="5237959D" w14:textId="77777777" w:rsidR="00137D00" w:rsidRPr="001C3FD0" w:rsidRDefault="00137D00" w:rsidP="00FC5896">
            <w:pPr>
              <w:spacing w:before="60"/>
              <w:rPr>
                <w:szCs w:val="22"/>
              </w:rPr>
            </w:pPr>
            <w:r>
              <w:t>Enabled</w:t>
            </w:r>
          </w:p>
        </w:tc>
        <w:tc>
          <w:tcPr>
            <w:tcW w:w="6295" w:type="dxa"/>
          </w:tcPr>
          <w:p w14:paraId="3973974E" w14:textId="7F2F123D" w:rsidR="00137D00" w:rsidRPr="001C3FD0" w:rsidRDefault="00D3232C" w:rsidP="00FC5896">
            <w:pPr>
              <w:spacing w:before="60"/>
              <w:rPr>
                <w:rFonts w:asciiTheme="minorHAnsi" w:hAnsiTheme="minorHAnsi" w:cstheme="minorHAnsi"/>
                <w:szCs w:val="22"/>
              </w:rPr>
            </w:pPr>
            <w:r>
              <w:rPr>
                <w:noProof/>
              </w:rPr>
              <w:drawing>
                <wp:inline distT="0" distB="0" distL="0" distR="0" wp14:anchorId="4BDB9BB4" wp14:editId="42F137CF">
                  <wp:extent cx="695325" cy="219075"/>
                  <wp:effectExtent l="0" t="0" r="9525"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95325" cy="219075"/>
                          </a:xfrm>
                          <a:prstGeom prst="rect">
                            <a:avLst/>
                          </a:prstGeom>
                        </pic:spPr>
                      </pic:pic>
                    </a:graphicData>
                  </a:graphic>
                </wp:inline>
              </w:drawing>
            </w:r>
          </w:p>
        </w:tc>
      </w:tr>
      <w:tr w:rsidR="00137D00" w:rsidRPr="005B61D3" w14:paraId="1493121C" w14:textId="77777777" w:rsidTr="00FC5896">
        <w:tc>
          <w:tcPr>
            <w:tcW w:w="2705" w:type="dxa"/>
            <w:tcBorders>
              <w:bottom w:val="single" w:sz="4" w:space="0" w:color="000000" w:themeColor="text1"/>
            </w:tcBorders>
          </w:tcPr>
          <w:p w14:paraId="3132327B" w14:textId="77777777" w:rsidR="00137D00" w:rsidRPr="001C3FD0" w:rsidRDefault="00137D00" w:rsidP="00FC5896">
            <w:pPr>
              <w:spacing w:before="60"/>
              <w:rPr>
                <w:szCs w:val="22"/>
              </w:rPr>
            </w:pPr>
            <w:r>
              <w:t>Failure Condition</w:t>
            </w:r>
          </w:p>
        </w:tc>
        <w:tc>
          <w:tcPr>
            <w:tcW w:w="6295" w:type="dxa"/>
            <w:tcBorders>
              <w:bottom w:val="single" w:sz="4" w:space="0" w:color="000000" w:themeColor="text1"/>
            </w:tcBorders>
          </w:tcPr>
          <w:p w14:paraId="6DC75EF7" w14:textId="7FA84A94" w:rsidR="00137D00" w:rsidRPr="00F91179" w:rsidRDefault="00476869" w:rsidP="00FC5896">
            <w:pPr>
              <w:spacing w:before="60"/>
              <w:rPr>
                <w:rFonts w:cs="Times New Roman"/>
                <w:b/>
                <w:szCs w:val="22"/>
              </w:rPr>
            </w:pPr>
            <w:r>
              <w:rPr>
                <w:rFonts w:cs="Times New Roman"/>
                <w:b/>
              </w:rPr>
              <w:t>A</w:t>
            </w:r>
            <w:r w:rsidR="00D3232C" w:rsidRPr="00F91179">
              <w:rPr>
                <w:rFonts w:cs="Times New Roman"/>
                <w:b/>
              </w:rPr>
              <w:t>ny</w:t>
            </w:r>
          </w:p>
        </w:tc>
      </w:tr>
      <w:tr w:rsidR="00137D00" w:rsidRPr="005B61D3" w14:paraId="07397CAF" w14:textId="77777777" w:rsidTr="00FC5896">
        <w:tc>
          <w:tcPr>
            <w:tcW w:w="2705" w:type="dxa"/>
          </w:tcPr>
          <w:p w14:paraId="692A70B2" w14:textId="76FBB812" w:rsidR="00137D00" w:rsidRPr="001C3FD0" w:rsidRDefault="00137D00" w:rsidP="00FC5896">
            <w:pPr>
              <w:spacing w:before="60"/>
              <w:rPr>
                <w:szCs w:val="22"/>
              </w:rPr>
            </w:pPr>
            <w:r>
              <w:t>Destination IP</w:t>
            </w:r>
          </w:p>
        </w:tc>
        <w:tc>
          <w:tcPr>
            <w:tcW w:w="6295" w:type="dxa"/>
          </w:tcPr>
          <w:p w14:paraId="4F478EAE" w14:textId="0D5B7503" w:rsidR="00137D00" w:rsidRPr="000E790D" w:rsidRDefault="000E790D" w:rsidP="00137D00">
            <w:pPr>
              <w:spacing w:before="60"/>
              <w:rPr>
                <w:rFonts w:ascii="Courier New" w:hAnsi="Courier New" w:cs="Courier New"/>
              </w:rPr>
            </w:pPr>
            <w:r w:rsidRPr="000E790D">
              <w:rPr>
                <w:rFonts w:ascii="Courier New" w:hAnsi="Courier New" w:cs="Courier New"/>
              </w:rPr>
              <w:t>8.8.8.8</w:t>
            </w:r>
          </w:p>
        </w:tc>
      </w:tr>
    </w:tbl>
    <w:p w14:paraId="11F18625" w14:textId="1BB4C320" w:rsidR="00BE7BAE" w:rsidRDefault="00BE7BAE" w:rsidP="00410B05">
      <w:pPr>
        <w:pStyle w:val="ListParagraph"/>
        <w:numPr>
          <w:ilvl w:val="0"/>
          <w:numId w:val="125"/>
        </w:numPr>
      </w:pPr>
      <w:r>
        <w:t xml:space="preserve">Click </w:t>
      </w:r>
      <w:r w:rsidR="00F91179" w:rsidRPr="00F91179">
        <w:rPr>
          <w:b/>
          <w:noProof/>
        </w:rPr>
        <w:t>OK</w:t>
      </w:r>
      <w:r w:rsidR="00F91179">
        <w:rPr>
          <w:noProof/>
        </w:rPr>
        <w:t xml:space="preserve"> </w:t>
      </w:r>
      <w:r>
        <w:t xml:space="preserve">to close the </w:t>
      </w:r>
      <w:r w:rsidR="00476869">
        <w:t xml:space="preserve">HA Path Group Virtual Router configuration </w:t>
      </w:r>
      <w:r>
        <w:t>window.</w:t>
      </w:r>
    </w:p>
    <w:p w14:paraId="2B83E294" w14:textId="77777777" w:rsidR="000E790D" w:rsidRDefault="000E790D" w:rsidP="00410B05">
      <w:pPr>
        <w:pStyle w:val="ListParagraph"/>
        <w:numPr>
          <w:ilvl w:val="0"/>
          <w:numId w:val="125"/>
        </w:numPr>
      </w:pPr>
      <w:r>
        <w:rPr>
          <w:noProof/>
        </w:rPr>
        <w:drawing>
          <wp:inline distT="0" distB="0" distL="0" distR="0" wp14:anchorId="7D980EDF" wp14:editId="4D7F6950">
            <wp:extent cx="628650" cy="219075"/>
            <wp:effectExtent l="0" t="0" r="0"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t xml:space="preserve"> all changes. </w:t>
      </w:r>
    </w:p>
    <w:p w14:paraId="081BB375" w14:textId="4C6E7A50" w:rsidR="00BE7BAE" w:rsidRDefault="000C4C73" w:rsidP="000C55B6">
      <w:pPr>
        <w:pStyle w:val="Heading2"/>
      </w:pPr>
      <w:bookmarkStart w:id="183" w:name="_Toc474939210"/>
      <w:r>
        <w:lastRenderedPageBreak/>
        <w:t>13</w:t>
      </w:r>
      <w:r w:rsidR="009B44BE">
        <w:t>.</w:t>
      </w:r>
      <w:r w:rsidR="00951B1E">
        <w:t>5</w:t>
      </w:r>
      <w:r w:rsidR="0057136F">
        <w:t xml:space="preserve"> </w:t>
      </w:r>
      <w:r w:rsidR="00F85186">
        <w:t>Observe the HA Widget</w:t>
      </w:r>
      <w:bookmarkEnd w:id="183"/>
    </w:p>
    <w:p w14:paraId="5209CF82" w14:textId="0E1A34B2" w:rsidR="00BE7BAE" w:rsidRDefault="00476869" w:rsidP="00410B05">
      <w:pPr>
        <w:pStyle w:val="ListParagraph"/>
        <w:numPr>
          <w:ilvl w:val="0"/>
          <w:numId w:val="126"/>
        </w:numPr>
      </w:pPr>
      <w:r>
        <w:t>In the WebUI c</w:t>
      </w:r>
      <w:r w:rsidR="00BE7BAE">
        <w:t xml:space="preserve">lick the </w:t>
      </w:r>
      <w:r w:rsidR="00BE7BAE" w:rsidRPr="00B93352">
        <w:rPr>
          <w:b/>
        </w:rPr>
        <w:t>Dashboard</w:t>
      </w:r>
      <w:r w:rsidR="00BE7BAE">
        <w:t xml:space="preserve"> tab and </w:t>
      </w:r>
      <w:r>
        <w:t>view</w:t>
      </w:r>
      <w:r w:rsidR="00BE7BAE">
        <w:t xml:space="preserve"> the </w:t>
      </w:r>
      <w:r w:rsidR="00BE7BAE" w:rsidRPr="00476869">
        <w:t>High Availability</w:t>
      </w:r>
      <w:r w:rsidR="00BE7BAE">
        <w:t xml:space="preserve"> status widget for </w:t>
      </w:r>
      <w:r w:rsidR="00D72612">
        <w:t>the firewall</w:t>
      </w:r>
      <w:r w:rsidR="00BE7BAE">
        <w:t>.</w:t>
      </w:r>
      <w:r w:rsidR="00D72612">
        <w:t xml:space="preserve"> Activ</w:t>
      </w:r>
      <w:r w:rsidR="003578A2">
        <w:t>e-passive mode should be enabled</w:t>
      </w:r>
      <w:r w:rsidR="00D72612">
        <w:t xml:space="preserve"> and the local firewall should be active (green). However, because there is no peer firewall</w:t>
      </w:r>
      <w:r w:rsidR="003578A2">
        <w:t>,</w:t>
      </w:r>
      <w:r w:rsidR="00D72612">
        <w:t xml:space="preserve"> the status of most</w:t>
      </w:r>
      <w:r w:rsidR="00F11FAF">
        <w:t xml:space="preserve"> monitored items</w:t>
      </w:r>
      <w:r w:rsidR="00D72612">
        <w:t xml:space="preserve"> is unknown (yellow).</w:t>
      </w:r>
      <w:r w:rsidR="00F11FAF">
        <w:t xml:space="preserve"> Because HA1 has no peer, its state is down (red)</w:t>
      </w:r>
      <w:r w:rsidR="00836BE5">
        <w:t>:</w:t>
      </w:r>
    </w:p>
    <w:p w14:paraId="3331129C" w14:textId="03577F46" w:rsidR="00D72612" w:rsidRDefault="00D72612" w:rsidP="00D72612">
      <w:pPr>
        <w:pStyle w:val="ListParagraph"/>
      </w:pPr>
      <w:r>
        <w:rPr>
          <w:noProof/>
        </w:rPr>
        <w:drawing>
          <wp:inline distT="0" distB="0" distL="0" distR="0" wp14:anchorId="4EBA5794" wp14:editId="532F574D">
            <wp:extent cx="3916680" cy="2350009"/>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935859" cy="2361516"/>
                    </a:xfrm>
                    <a:prstGeom prst="rect">
                      <a:avLst/>
                    </a:prstGeom>
                  </pic:spPr>
                </pic:pic>
              </a:graphicData>
            </a:graphic>
          </wp:inline>
        </w:drawing>
      </w:r>
    </w:p>
    <w:p w14:paraId="5D6A8584" w14:textId="7F04F338" w:rsidR="00BE7BAE" w:rsidRDefault="00F11FAF" w:rsidP="00410B05">
      <w:pPr>
        <w:pStyle w:val="ListParagraph"/>
        <w:numPr>
          <w:ilvl w:val="0"/>
          <w:numId w:val="126"/>
        </w:numPr>
      </w:pPr>
      <w:r>
        <w:t>If a peer was configured and was operating in passive mode, the High Availability widget on the Dashboard would appear as follows</w:t>
      </w:r>
      <w:r w:rsidR="008B7BA0">
        <w:t>.</w:t>
      </w:r>
      <w:r>
        <w:t xml:space="preserve"> In order to avoid overwriting the wrong firewall configuration, the firewalls are not automatically synchronized. You must manually synchronize a firewall to the firewall with the “valid” configuration by clicking </w:t>
      </w:r>
      <w:r w:rsidRPr="00F11FAF">
        <w:rPr>
          <w:b/>
        </w:rPr>
        <w:t>Sync to peer</w:t>
      </w:r>
      <w:r>
        <w:t>.</w:t>
      </w:r>
    </w:p>
    <w:p w14:paraId="5A910A3E" w14:textId="2D054BC7" w:rsidR="00BE7BAE" w:rsidRDefault="00B93352" w:rsidP="00B93352">
      <w:pPr>
        <w:jc w:val="center"/>
      </w:pPr>
      <w:r w:rsidRPr="000B1E5E">
        <w:rPr>
          <w:noProof/>
        </w:rPr>
        <w:drawing>
          <wp:inline distT="0" distB="0" distL="0" distR="0" wp14:anchorId="680C0944" wp14:editId="30CC69D8">
            <wp:extent cx="3421380" cy="18897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421380" cy="1889760"/>
                    </a:xfrm>
                    <a:prstGeom prst="rect">
                      <a:avLst/>
                    </a:prstGeom>
                  </pic:spPr>
                </pic:pic>
              </a:graphicData>
            </a:graphic>
          </wp:inline>
        </w:drawing>
      </w:r>
    </w:p>
    <w:p w14:paraId="59B22CDE" w14:textId="77777777" w:rsidR="00BE7BAE" w:rsidRDefault="00BE7BAE" w:rsidP="00BE7BAE"/>
    <w:p w14:paraId="23702C53" w14:textId="77777777" w:rsidR="00BE7BAE" w:rsidRDefault="00BE7BAE" w:rsidP="00BE7BAE">
      <w:pPr>
        <w:jc w:val="center"/>
      </w:pPr>
      <w:r w:rsidRPr="00C03BC8">
        <w:rPr>
          <w:noProof/>
        </w:rPr>
        <w:lastRenderedPageBreak/>
        <w:drawing>
          <wp:inline distT="0" distB="0" distL="0" distR="0" wp14:anchorId="26211400" wp14:editId="5E08F84C">
            <wp:extent cx="1352550" cy="1357468"/>
            <wp:effectExtent l="0" t="0" r="0" b="0"/>
            <wp:docPr id="38"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68DBB19D" w14:textId="74C02B4D" w:rsidR="004A7F44" w:rsidRDefault="00BE7BAE" w:rsidP="00BE7BAE">
      <w:pPr>
        <w:jc w:val="center"/>
      </w:pPr>
      <w:r>
        <w:t>Stop. This is the end of the Active/Passive High Availability lab.</w:t>
      </w:r>
    </w:p>
    <w:p w14:paraId="0B4A1EFD" w14:textId="2A7DA34E" w:rsidR="00945B37" w:rsidRDefault="00945B37" w:rsidP="00BE7BAE">
      <w:pPr>
        <w:jc w:val="center"/>
      </w:pPr>
    </w:p>
    <w:p w14:paraId="1E7CA48B" w14:textId="77777777" w:rsidR="00AC75E8" w:rsidRPr="00AC75E8" w:rsidRDefault="00AC75E8" w:rsidP="00AC75E8">
      <w:pPr>
        <w:keepNext/>
        <w:keepLines/>
        <w:pageBreakBefore/>
        <w:pBdr>
          <w:bottom w:val="single" w:sz="4" w:space="1" w:color="auto"/>
        </w:pBdr>
        <w:spacing w:before="240" w:after="240"/>
        <w:outlineLvl w:val="0"/>
        <w:rPr>
          <w:rFonts w:ascii="Arial" w:eastAsiaTheme="majorEastAsia" w:hAnsi="Arial"/>
          <w:b/>
          <w:color w:val="5B9BD5" w:themeColor="accent1"/>
          <w:sz w:val="40"/>
          <w:szCs w:val="32"/>
        </w:rPr>
      </w:pPr>
      <w:bookmarkStart w:id="184" w:name="_Toc474939211"/>
      <w:r w:rsidRPr="00AC75E8">
        <w:rPr>
          <w:rFonts w:ascii="Arial" w:eastAsiaTheme="majorEastAsia" w:hAnsi="Arial"/>
          <w:b/>
          <w:color w:val="5B9BD5" w:themeColor="accent1"/>
          <w:sz w:val="40"/>
          <w:szCs w:val="32"/>
        </w:rPr>
        <w:lastRenderedPageBreak/>
        <w:t>14. Lab: Capstone</w:t>
      </w:r>
      <w:bookmarkEnd w:id="184"/>
    </w:p>
    <w:p w14:paraId="0C407BD7" w14:textId="6A0CC2B0" w:rsidR="00E32EAA" w:rsidRDefault="00E32EAA" w:rsidP="00AC75E8">
      <w:r w:rsidRPr="00AC75E8">
        <w:t xml:space="preserve">This </w:t>
      </w:r>
      <w:r>
        <w:t xml:space="preserve">comprehensive </w:t>
      </w:r>
      <w:r w:rsidRPr="00AC75E8">
        <w:t xml:space="preserve">lab is meant to </w:t>
      </w:r>
      <w:r>
        <w:t xml:space="preserve">provide you with additional hands-on firewall experience and to enable you to </w:t>
      </w:r>
      <w:r w:rsidRPr="00AC75E8">
        <w:t>test your</w:t>
      </w:r>
      <w:r w:rsidR="004B4283">
        <w:t xml:space="preserve"> new</w:t>
      </w:r>
      <w:r w:rsidRPr="00AC75E8">
        <w:t xml:space="preserve"> knowledge</w:t>
      </w:r>
      <w:r>
        <w:t xml:space="preserve"> and skills. You can</w:t>
      </w:r>
      <w:r w:rsidRPr="00AC75E8">
        <w:t xml:space="preserve"> to refer to </w:t>
      </w:r>
      <w:r w:rsidR="004B4283">
        <w:t xml:space="preserve">your student guide and </w:t>
      </w:r>
      <w:r w:rsidRPr="00AC75E8">
        <w:t>previous lab</w:t>
      </w:r>
      <w:r>
        <w:t xml:space="preserve"> exercise</w:t>
      </w:r>
      <w:r w:rsidR="004B4283">
        <w:t>s</w:t>
      </w:r>
      <w:r w:rsidRPr="00AC75E8">
        <w:t>.</w:t>
      </w:r>
    </w:p>
    <w:p w14:paraId="2EC11BAC" w14:textId="550DBCA1" w:rsidR="00AC75E8" w:rsidRDefault="004B4283" w:rsidP="00AC75E8">
      <w:r>
        <w:t>In this scenario y</w:t>
      </w:r>
      <w:r w:rsidR="00E32EAA">
        <w:t>ou are a network a</w:t>
      </w:r>
      <w:r w:rsidR="00AC75E8" w:rsidRPr="00AC75E8">
        <w:t>dministrator and recently rece</w:t>
      </w:r>
      <w:r w:rsidR="00E32EAA">
        <w:t>ived a new Palo Alto Networks VM-Series firewall</w:t>
      </w:r>
      <w:r w:rsidR="00AC75E8" w:rsidRPr="00AC75E8">
        <w:t>. The fire</w:t>
      </w:r>
      <w:r w:rsidR="00E32EAA">
        <w:t>wall’s management IP address is</w:t>
      </w:r>
      <w:r w:rsidR="00AC75E8" w:rsidRPr="00AC75E8">
        <w:t xml:space="preserve"> 192.168.1.254. You can log</w:t>
      </w:r>
      <w:r w:rsidR="00E32EAA">
        <w:t xml:space="preserve"> </w:t>
      </w:r>
      <w:r w:rsidR="00AC75E8" w:rsidRPr="00AC75E8">
        <w:t xml:space="preserve">in with the default username and password. You </w:t>
      </w:r>
      <w:r w:rsidR="00E32EAA">
        <w:t>also have been given permission</w:t>
      </w:r>
      <w:r w:rsidR="00AC75E8" w:rsidRPr="00AC75E8">
        <w:t xml:space="preserve"> to use your own naming conventions</w:t>
      </w:r>
      <w:r w:rsidR="00E32EAA">
        <w:t xml:space="preserve"> for firewall objects </w:t>
      </w:r>
      <w:r w:rsidR="00836BE5">
        <w:t xml:space="preserve">such as </w:t>
      </w:r>
      <w:r w:rsidR="00E32EAA">
        <w:t xml:space="preserve">Security zones, Security Profiles, Address Groups, </w:t>
      </w:r>
      <w:r w:rsidR="00836BE5">
        <w:t xml:space="preserve">and </w:t>
      </w:r>
      <w:r w:rsidR="00E32EAA">
        <w:t>Tags</w:t>
      </w:r>
      <w:r w:rsidR="00AC75E8" w:rsidRPr="00AC75E8">
        <w:t xml:space="preserve">. </w:t>
      </w:r>
    </w:p>
    <w:p w14:paraId="505AB167" w14:textId="7CB77090" w:rsidR="008E3E3C" w:rsidRDefault="00E32EAA" w:rsidP="008E3E3C">
      <w:r>
        <w:t xml:space="preserve">You are being asked to meet multiple configuration objectives. These objectives are listed in the lab exercise sections </w:t>
      </w:r>
      <w:r w:rsidR="00836BE5">
        <w:t>that follow</w:t>
      </w:r>
      <w:r>
        <w:t>.</w:t>
      </w:r>
    </w:p>
    <w:p w14:paraId="1A0DE564" w14:textId="4BDA2D47" w:rsidR="008E3E3C" w:rsidRPr="008E3E3C" w:rsidRDefault="00E10760" w:rsidP="0005016C">
      <w:pPr>
        <w:jc w:val="center"/>
      </w:pPr>
      <w:r>
        <w:rPr>
          <w:noProof/>
        </w:rPr>
        <w:drawing>
          <wp:inline distT="0" distB="0" distL="0" distR="0" wp14:anchorId="0C07D4FD" wp14:editId="5D8334D6">
            <wp:extent cx="5943600" cy="420687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4206875"/>
                    </a:xfrm>
                    <a:prstGeom prst="rect">
                      <a:avLst/>
                    </a:prstGeom>
                  </pic:spPr>
                </pic:pic>
              </a:graphicData>
            </a:graphic>
          </wp:inline>
        </w:drawing>
      </w:r>
    </w:p>
    <w:p w14:paraId="414F71A5" w14:textId="4F5022FA" w:rsidR="00AC75E8" w:rsidRPr="00AC75E8" w:rsidRDefault="00AC75E8" w:rsidP="00AC75E8">
      <w:pPr>
        <w:keepNext/>
        <w:keepLines/>
        <w:spacing w:before="240" w:after="0"/>
        <w:outlineLvl w:val="1"/>
        <w:rPr>
          <w:rFonts w:ascii="Arial" w:eastAsiaTheme="majorEastAsia" w:hAnsi="Arial"/>
          <w:b/>
          <w:color w:val="5B9BD5" w:themeColor="accent1"/>
          <w:sz w:val="32"/>
          <w:szCs w:val="28"/>
        </w:rPr>
      </w:pPr>
      <w:bookmarkStart w:id="185" w:name="_Toc474939212"/>
      <w:r w:rsidRPr="00AC75E8">
        <w:rPr>
          <w:rFonts w:ascii="Arial" w:eastAsiaTheme="majorEastAsia" w:hAnsi="Arial"/>
          <w:b/>
          <w:color w:val="5B9BD5" w:themeColor="accent1"/>
          <w:sz w:val="32"/>
          <w:szCs w:val="28"/>
        </w:rPr>
        <w:t>14.0 Load Lab Configuration</w:t>
      </w:r>
      <w:bookmarkEnd w:id="185"/>
    </w:p>
    <w:p w14:paraId="7F123FAB" w14:textId="67AF6D75" w:rsidR="004B4283" w:rsidRDefault="004B4283" w:rsidP="004B4283">
      <w:pPr>
        <w:contextualSpacing/>
      </w:pPr>
      <w:r>
        <w:t>Reset your lab environment before you begin to work through the scenario.</w:t>
      </w:r>
    </w:p>
    <w:p w14:paraId="50071A83" w14:textId="77777777" w:rsidR="004B4283" w:rsidRDefault="004B4283" w:rsidP="004B4283">
      <w:pPr>
        <w:contextualSpacing/>
      </w:pPr>
    </w:p>
    <w:p w14:paraId="1FC7B0D1" w14:textId="118D9177" w:rsidR="00AC75E8" w:rsidRPr="00AC75E8" w:rsidRDefault="00AC75E8" w:rsidP="00410B05">
      <w:pPr>
        <w:numPr>
          <w:ilvl w:val="0"/>
          <w:numId w:val="170"/>
        </w:numPr>
        <w:contextualSpacing/>
      </w:pPr>
      <w:r w:rsidRPr="00AC75E8">
        <w:t xml:space="preserve">In the WebUI select </w:t>
      </w:r>
      <w:r w:rsidRPr="00AC75E8">
        <w:rPr>
          <w:b/>
        </w:rPr>
        <w:t>Device &gt; Setup &gt; Operations</w:t>
      </w:r>
      <w:r w:rsidRPr="00AC75E8">
        <w:t>.</w:t>
      </w:r>
    </w:p>
    <w:p w14:paraId="4AD70EA7" w14:textId="1E645500" w:rsidR="00AC75E8" w:rsidRPr="00AC75E8" w:rsidRDefault="00AC75E8" w:rsidP="00410B05">
      <w:pPr>
        <w:numPr>
          <w:ilvl w:val="0"/>
          <w:numId w:val="170"/>
        </w:numPr>
        <w:contextualSpacing/>
      </w:pPr>
      <w:r w:rsidRPr="00AC75E8">
        <w:t xml:space="preserve">Click </w:t>
      </w:r>
      <w:r w:rsidRPr="00AC75E8">
        <w:rPr>
          <w:b/>
        </w:rPr>
        <w:t>Load named configuration snapshot</w:t>
      </w:r>
      <w:r w:rsidR="00DA53FE">
        <w:t>:</w:t>
      </w:r>
      <w:r w:rsidRPr="00AC75E8">
        <w:t xml:space="preserve"> </w:t>
      </w:r>
    </w:p>
    <w:p w14:paraId="3759F682" w14:textId="77777777" w:rsidR="00AC75E8" w:rsidRPr="00AC75E8" w:rsidRDefault="00AC75E8" w:rsidP="00AC75E8">
      <w:pPr>
        <w:ind w:left="720"/>
        <w:contextualSpacing/>
      </w:pPr>
      <w:r w:rsidRPr="00AC75E8">
        <w:rPr>
          <w:noProof/>
        </w:rPr>
        <w:lastRenderedPageBreak/>
        <w:drawing>
          <wp:inline distT="0" distB="0" distL="0" distR="0" wp14:anchorId="4DE0F33A" wp14:editId="49DFCD1D">
            <wp:extent cx="2276475" cy="8667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75" cy="866775"/>
                    </a:xfrm>
                    <a:prstGeom prst="rect">
                      <a:avLst/>
                    </a:prstGeom>
                  </pic:spPr>
                </pic:pic>
              </a:graphicData>
            </a:graphic>
          </wp:inline>
        </w:drawing>
      </w:r>
    </w:p>
    <w:p w14:paraId="1152AAE7" w14:textId="77777777" w:rsidR="00AC75E8" w:rsidRPr="00AC75E8" w:rsidRDefault="00AC75E8" w:rsidP="00410B05">
      <w:pPr>
        <w:numPr>
          <w:ilvl w:val="0"/>
          <w:numId w:val="170"/>
        </w:numPr>
        <w:contextualSpacing/>
      </w:pPr>
      <w:r w:rsidRPr="00AC75E8">
        <w:t xml:space="preserve">Select </w:t>
      </w:r>
      <w:r w:rsidRPr="00AC75E8">
        <w:rPr>
          <w:rFonts w:cs="Times New Roman"/>
          <w:b/>
        </w:rPr>
        <w:t>edu-210-lab-14</w:t>
      </w:r>
      <w:r w:rsidRPr="00AC75E8">
        <w:t xml:space="preserve"> and click </w:t>
      </w:r>
      <w:r w:rsidRPr="00AC75E8">
        <w:rPr>
          <w:b/>
        </w:rPr>
        <w:t>OK</w:t>
      </w:r>
      <w:r w:rsidRPr="00AC75E8">
        <w:t>.</w:t>
      </w:r>
    </w:p>
    <w:p w14:paraId="2B7312F2" w14:textId="77777777" w:rsidR="00AC75E8" w:rsidRPr="00AC75E8" w:rsidRDefault="00AC75E8" w:rsidP="00410B05">
      <w:pPr>
        <w:numPr>
          <w:ilvl w:val="0"/>
          <w:numId w:val="170"/>
        </w:numPr>
        <w:contextualSpacing/>
      </w:pPr>
      <w:r w:rsidRPr="00AC75E8">
        <w:t xml:space="preserve">Click </w:t>
      </w:r>
      <w:r w:rsidRPr="00AC75E8">
        <w:rPr>
          <w:b/>
        </w:rPr>
        <w:t>Close</w:t>
      </w:r>
      <w:r w:rsidRPr="00AC75E8">
        <w:t>.</w:t>
      </w:r>
    </w:p>
    <w:p w14:paraId="78AA9C23" w14:textId="77777777" w:rsidR="00AC75E8" w:rsidRPr="00AC75E8" w:rsidRDefault="00AC75E8" w:rsidP="00410B05">
      <w:pPr>
        <w:numPr>
          <w:ilvl w:val="0"/>
          <w:numId w:val="170"/>
        </w:numPr>
        <w:contextualSpacing/>
      </w:pPr>
      <w:r w:rsidRPr="00AC75E8">
        <w:rPr>
          <w:noProof/>
        </w:rPr>
        <w:drawing>
          <wp:inline distT="0" distB="0" distL="0" distR="0" wp14:anchorId="29CCB198" wp14:editId="2CC5E8D0">
            <wp:extent cx="628650" cy="2190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650" cy="219075"/>
                    </a:xfrm>
                    <a:prstGeom prst="rect">
                      <a:avLst/>
                    </a:prstGeom>
                  </pic:spPr>
                </pic:pic>
              </a:graphicData>
            </a:graphic>
          </wp:inline>
        </w:drawing>
      </w:r>
      <w:r w:rsidRPr="00AC75E8">
        <w:t xml:space="preserve"> all changes. </w:t>
      </w:r>
    </w:p>
    <w:p w14:paraId="4434DCD5" w14:textId="77777777" w:rsidR="00AC75E8" w:rsidRPr="00AC75E8" w:rsidRDefault="00AC75E8" w:rsidP="00AC75E8">
      <w:pPr>
        <w:keepNext/>
        <w:keepLines/>
        <w:spacing w:before="240" w:after="0"/>
        <w:outlineLvl w:val="1"/>
        <w:rPr>
          <w:rFonts w:ascii="Arial" w:eastAsiaTheme="majorEastAsia" w:hAnsi="Arial"/>
          <w:b/>
          <w:color w:val="5B9BD5" w:themeColor="accent1"/>
          <w:sz w:val="32"/>
          <w:szCs w:val="28"/>
        </w:rPr>
      </w:pPr>
      <w:bookmarkStart w:id="186" w:name="_Toc474939213"/>
      <w:r w:rsidRPr="00AC75E8">
        <w:rPr>
          <w:rFonts w:ascii="Arial" w:eastAsiaTheme="majorEastAsia" w:hAnsi="Arial"/>
          <w:b/>
          <w:color w:val="5B9BD5" w:themeColor="accent1"/>
          <w:sz w:val="32"/>
          <w:szCs w:val="28"/>
        </w:rPr>
        <w:t>14.1 Configure Interfaces and Zones</w:t>
      </w:r>
      <w:bookmarkEnd w:id="186"/>
    </w:p>
    <w:p w14:paraId="3B08A36F" w14:textId="2F9BB28A" w:rsidR="00AC75E8" w:rsidRPr="00AC75E8" w:rsidRDefault="00DA53FE" w:rsidP="00AC75E8">
      <w:r>
        <w:t>C</w:t>
      </w:r>
      <w:r w:rsidR="00AC75E8" w:rsidRPr="00AC75E8">
        <w:t>omplete the following objectives:</w:t>
      </w:r>
    </w:p>
    <w:p w14:paraId="55729AD0" w14:textId="7941FD1D" w:rsidR="00AC75E8" w:rsidRPr="00AC75E8" w:rsidRDefault="002F6562" w:rsidP="00671B7A">
      <w:pPr>
        <w:numPr>
          <w:ilvl w:val="0"/>
          <w:numId w:val="169"/>
        </w:numPr>
        <w:contextualSpacing/>
      </w:pPr>
      <w:r>
        <w:t xml:space="preserve">Configure </w:t>
      </w:r>
      <w:r w:rsidR="00DB1069">
        <w:t xml:space="preserve">three </w:t>
      </w:r>
      <w:r>
        <w:t>firewall i</w:t>
      </w:r>
      <w:r w:rsidR="00AC75E8" w:rsidRPr="00AC75E8">
        <w:t>nterfaces</w:t>
      </w:r>
      <w:r w:rsidR="00DB1069">
        <w:t xml:space="preserve"> using the following values</w:t>
      </w:r>
      <w:r w:rsidR="00AC75E8" w:rsidRPr="00AC75E8">
        <w:t>:</w:t>
      </w:r>
    </w:p>
    <w:p w14:paraId="28A9EDF6" w14:textId="031D2DEE" w:rsidR="00AC75E8" w:rsidRPr="00AC75E8" w:rsidRDefault="00AC75E8" w:rsidP="00694D24">
      <w:pPr>
        <w:numPr>
          <w:ilvl w:val="1"/>
          <w:numId w:val="171"/>
        </w:numPr>
        <w:ind w:left="1080"/>
        <w:contextualSpacing/>
      </w:pPr>
      <w:r w:rsidRPr="00AC75E8">
        <w:t>Ethernet 1/1: 203.</w:t>
      </w:r>
      <w:r w:rsidR="002F6562">
        <w:t>0.113.20/24 - Layer 3</w:t>
      </w:r>
      <w:r w:rsidR="00DA53FE">
        <w:t>:</w:t>
      </w:r>
      <w:r w:rsidR="002F6562">
        <w:t xml:space="preserve"> Public network facing interface</w:t>
      </w:r>
    </w:p>
    <w:p w14:paraId="1A1ACC63" w14:textId="1177B61E" w:rsidR="00AC75E8" w:rsidRDefault="00F13340" w:rsidP="00694D24">
      <w:pPr>
        <w:numPr>
          <w:ilvl w:val="1"/>
          <w:numId w:val="171"/>
        </w:numPr>
        <w:ind w:left="1080"/>
        <w:contextualSpacing/>
      </w:pPr>
      <w:r w:rsidRPr="00AC75E8">
        <w:t>Ethernet 1/2: 192.1</w:t>
      </w:r>
      <w:r>
        <w:t>68.1.1/24 - Layer 3: Internal network facing interface</w:t>
      </w:r>
    </w:p>
    <w:p w14:paraId="111FB986" w14:textId="7D52D31F" w:rsidR="00AC75E8" w:rsidRPr="00AC75E8" w:rsidRDefault="00F13340" w:rsidP="00F13340">
      <w:pPr>
        <w:numPr>
          <w:ilvl w:val="1"/>
          <w:numId w:val="171"/>
        </w:numPr>
        <w:ind w:left="1080"/>
        <w:contextualSpacing/>
      </w:pPr>
      <w:r>
        <w:t>Ethernet 1/3: 192.168.50.1/24 – Layer 3: DMX network facing interface</w:t>
      </w:r>
    </w:p>
    <w:p w14:paraId="091D0F11" w14:textId="3A5FB8DD" w:rsidR="00AC75E8" w:rsidRPr="00AC75E8" w:rsidRDefault="002F6562" w:rsidP="00671B7A">
      <w:pPr>
        <w:numPr>
          <w:ilvl w:val="0"/>
          <w:numId w:val="169"/>
        </w:numPr>
        <w:contextualSpacing/>
      </w:pPr>
      <w:r>
        <w:t>Create Security z</w:t>
      </w:r>
      <w:r w:rsidR="00AC75E8" w:rsidRPr="00AC75E8">
        <w:t>ones f</w:t>
      </w:r>
      <w:r>
        <w:t xml:space="preserve">or each </w:t>
      </w:r>
      <w:r w:rsidR="006C0141">
        <w:t xml:space="preserve">network </w:t>
      </w:r>
      <w:r>
        <w:t>area of interest: DMZ, internal, and p</w:t>
      </w:r>
      <w:r w:rsidR="00AC75E8" w:rsidRPr="00AC75E8">
        <w:t>ublic. You can name these zones whatever you like.</w:t>
      </w:r>
    </w:p>
    <w:p w14:paraId="3AD7BA4B" w14:textId="62E392D4" w:rsidR="00AC75E8" w:rsidRPr="00AC75E8" w:rsidRDefault="00AC75E8" w:rsidP="00671B7A">
      <w:pPr>
        <w:numPr>
          <w:ilvl w:val="0"/>
          <w:numId w:val="169"/>
        </w:numPr>
        <w:contextualSpacing/>
      </w:pPr>
      <w:r w:rsidRPr="00AC75E8">
        <w:t xml:space="preserve">Create a virtual router for all configured </w:t>
      </w:r>
      <w:r w:rsidR="00DB1069">
        <w:t xml:space="preserve">firewall </w:t>
      </w:r>
      <w:r w:rsidRPr="00AC75E8">
        <w:t>interfaces.</w:t>
      </w:r>
    </w:p>
    <w:p w14:paraId="0112B527" w14:textId="5EEBE984" w:rsidR="00AC75E8" w:rsidRPr="00AC75E8" w:rsidRDefault="00AC75E8" w:rsidP="00671B7A">
      <w:pPr>
        <w:numPr>
          <w:ilvl w:val="0"/>
          <w:numId w:val="169"/>
        </w:numPr>
        <w:contextualSpacing/>
      </w:pPr>
      <w:r w:rsidRPr="00AC75E8">
        <w:t xml:space="preserve">Create </w:t>
      </w:r>
      <w:r w:rsidR="002F6562">
        <w:t xml:space="preserve">and assign </w:t>
      </w:r>
      <w:r w:rsidRPr="00AC75E8">
        <w:t xml:space="preserve">an Interface </w:t>
      </w:r>
      <w:r w:rsidR="002F6562">
        <w:t xml:space="preserve">Management </w:t>
      </w:r>
      <w:r w:rsidR="00DA53FE">
        <w:t>P</w:t>
      </w:r>
      <w:r w:rsidR="00DA53FE" w:rsidRPr="00AC75E8">
        <w:t xml:space="preserve">rofile </w:t>
      </w:r>
      <w:r w:rsidRPr="00AC75E8">
        <w:t xml:space="preserve">that </w:t>
      </w:r>
      <w:r w:rsidR="002F6562">
        <w:t xml:space="preserve">enables 192.168.1.1 to respond to </w:t>
      </w:r>
      <w:r w:rsidRPr="00671B7A">
        <w:t>ping</w:t>
      </w:r>
      <w:r w:rsidR="002F6562">
        <w:t xml:space="preserve"> requests.</w:t>
      </w:r>
    </w:p>
    <w:p w14:paraId="2BBA0C67" w14:textId="1B6A545B" w:rsidR="00671B7A" w:rsidRDefault="00AC75E8" w:rsidP="000E648A">
      <w:pPr>
        <w:numPr>
          <w:ilvl w:val="0"/>
          <w:numId w:val="169"/>
        </w:numPr>
        <w:contextualSpacing/>
      </w:pPr>
      <w:r w:rsidRPr="00AC75E8">
        <w:t xml:space="preserve">Create and assign unique tags </w:t>
      </w:r>
      <w:r w:rsidR="00DB1069">
        <w:t>to</w:t>
      </w:r>
      <w:r w:rsidRPr="00AC75E8">
        <w:t xml:space="preserve"> important zones.</w:t>
      </w:r>
    </w:p>
    <w:p w14:paraId="6403258B" w14:textId="128FA503" w:rsidR="00AC75E8" w:rsidRPr="00AC75E8" w:rsidRDefault="00AC75E8" w:rsidP="00AC75E8">
      <w:r w:rsidRPr="00AC75E8">
        <w:t xml:space="preserve">You can consider this objective complete when the following </w:t>
      </w:r>
      <w:r w:rsidR="0018614F">
        <w:t>tests are</w:t>
      </w:r>
      <w:r w:rsidRPr="00AC75E8">
        <w:t xml:space="preserve"> successful:</w:t>
      </w:r>
    </w:p>
    <w:p w14:paraId="67C43523" w14:textId="219B33B4" w:rsidR="00AC75E8" w:rsidRPr="00AC75E8" w:rsidRDefault="002F6562" w:rsidP="00410B05">
      <w:pPr>
        <w:numPr>
          <w:ilvl w:val="0"/>
          <w:numId w:val="169"/>
        </w:numPr>
        <w:contextualSpacing/>
      </w:pPr>
      <w:r>
        <w:t>Your i</w:t>
      </w:r>
      <w:r w:rsidR="00AC75E8" w:rsidRPr="00AC75E8">
        <w:t>nternal host can ping 192.168.1.1</w:t>
      </w:r>
    </w:p>
    <w:p w14:paraId="6D377247" w14:textId="77777777" w:rsidR="00AC75E8" w:rsidRPr="00AC75E8" w:rsidRDefault="00AC75E8" w:rsidP="00410B05">
      <w:pPr>
        <w:numPr>
          <w:ilvl w:val="0"/>
          <w:numId w:val="169"/>
        </w:numPr>
        <w:contextualSpacing/>
      </w:pPr>
      <w:r w:rsidRPr="00AC75E8">
        <w:t>From the firewall CLI the following commands are successful:</w:t>
      </w:r>
    </w:p>
    <w:p w14:paraId="03280396" w14:textId="77777777" w:rsidR="00AC75E8" w:rsidRPr="00AC75E8" w:rsidRDefault="00AC75E8" w:rsidP="00694D24">
      <w:pPr>
        <w:numPr>
          <w:ilvl w:val="1"/>
          <w:numId w:val="172"/>
        </w:numPr>
        <w:ind w:left="1080"/>
        <w:contextualSpacing/>
        <w:rPr>
          <w:rFonts w:ascii="Courier New" w:hAnsi="Courier New" w:cs="Courier New"/>
        </w:rPr>
      </w:pPr>
      <w:r w:rsidRPr="00AC75E8">
        <w:rPr>
          <w:rFonts w:ascii="Courier New" w:hAnsi="Courier New" w:cs="Courier New"/>
        </w:rPr>
        <w:t>ping source 203.0.113.20 host 203.0.113.1</w:t>
      </w:r>
    </w:p>
    <w:p w14:paraId="311E3349" w14:textId="77777777" w:rsidR="00AC75E8" w:rsidRPr="00AC75E8" w:rsidRDefault="00AC75E8" w:rsidP="00694D24">
      <w:pPr>
        <w:numPr>
          <w:ilvl w:val="1"/>
          <w:numId w:val="172"/>
        </w:numPr>
        <w:ind w:left="1080"/>
        <w:contextualSpacing/>
        <w:rPr>
          <w:rFonts w:ascii="Courier New" w:hAnsi="Courier New" w:cs="Courier New"/>
        </w:rPr>
      </w:pPr>
      <w:r w:rsidRPr="00AC75E8">
        <w:rPr>
          <w:rFonts w:ascii="Courier New" w:hAnsi="Courier New" w:cs="Courier New"/>
        </w:rPr>
        <w:t>ping source 203.0.113.20 host 8.8.8.8</w:t>
      </w:r>
    </w:p>
    <w:p w14:paraId="6EA24E49" w14:textId="77777777" w:rsidR="00AC75E8" w:rsidRPr="00AC75E8" w:rsidRDefault="00AC75E8" w:rsidP="00694D24">
      <w:pPr>
        <w:numPr>
          <w:ilvl w:val="1"/>
          <w:numId w:val="172"/>
        </w:numPr>
        <w:ind w:left="1080"/>
        <w:contextualSpacing/>
        <w:rPr>
          <w:rFonts w:ascii="Courier New" w:hAnsi="Courier New" w:cs="Courier New"/>
        </w:rPr>
      </w:pPr>
      <w:r w:rsidRPr="00AC75E8">
        <w:rPr>
          <w:rFonts w:ascii="Courier New" w:hAnsi="Courier New" w:cs="Courier New"/>
        </w:rPr>
        <w:t>ping source 192.168.1.1 host 192.168.1.10</w:t>
      </w:r>
    </w:p>
    <w:p w14:paraId="63A24466" w14:textId="77777777" w:rsidR="00AC75E8" w:rsidRPr="00AC75E8" w:rsidRDefault="00AC75E8" w:rsidP="00694D24">
      <w:pPr>
        <w:numPr>
          <w:ilvl w:val="1"/>
          <w:numId w:val="172"/>
        </w:numPr>
        <w:ind w:left="1080"/>
        <w:contextualSpacing/>
        <w:rPr>
          <w:rFonts w:ascii="Courier New" w:hAnsi="Courier New" w:cs="Courier New"/>
        </w:rPr>
      </w:pPr>
      <w:r w:rsidRPr="00AC75E8">
        <w:rPr>
          <w:rFonts w:ascii="Courier New" w:hAnsi="Courier New" w:cs="Courier New"/>
        </w:rPr>
        <w:t>ping source 192.168.50.1 host 192.168.50.10</w:t>
      </w:r>
    </w:p>
    <w:p w14:paraId="6326DCE3" w14:textId="77777777" w:rsidR="00AC75E8" w:rsidRPr="00AC75E8" w:rsidRDefault="00AC75E8" w:rsidP="00AC75E8">
      <w:pPr>
        <w:keepNext/>
        <w:keepLines/>
        <w:spacing w:before="240" w:after="0"/>
        <w:outlineLvl w:val="1"/>
        <w:rPr>
          <w:rFonts w:ascii="Arial" w:eastAsiaTheme="majorEastAsia" w:hAnsi="Arial"/>
          <w:b/>
          <w:color w:val="5B9BD5" w:themeColor="accent1"/>
          <w:sz w:val="32"/>
          <w:szCs w:val="28"/>
        </w:rPr>
      </w:pPr>
      <w:bookmarkStart w:id="187" w:name="_Toc474939214"/>
      <w:r w:rsidRPr="00AC75E8">
        <w:rPr>
          <w:rFonts w:ascii="Arial" w:eastAsiaTheme="majorEastAsia" w:hAnsi="Arial"/>
          <w:b/>
          <w:color w:val="5B9BD5" w:themeColor="accent1"/>
          <w:sz w:val="32"/>
          <w:szCs w:val="28"/>
        </w:rPr>
        <w:t>14.2 Configure Security and NAT Policy Rules</w:t>
      </w:r>
      <w:bookmarkEnd w:id="187"/>
    </w:p>
    <w:p w14:paraId="64F4D684" w14:textId="6EEF4DE3" w:rsidR="00AC75E8" w:rsidRPr="00AC75E8" w:rsidRDefault="006C0141" w:rsidP="00AC75E8">
      <w:pPr>
        <w:rPr>
          <w:i/>
        </w:rPr>
      </w:pPr>
      <w:r>
        <w:t>Create or modify the Security and NAT p</w:t>
      </w:r>
      <w:r w:rsidR="00AC75E8" w:rsidRPr="00AC75E8">
        <w:t xml:space="preserve">olicy rules to address the following objectives: </w:t>
      </w:r>
      <w:r w:rsidR="00AC75E8" w:rsidRPr="00AC75E8">
        <w:br/>
      </w:r>
      <w:r w:rsidRPr="000E648A">
        <w:rPr>
          <w:b/>
          <w:i/>
        </w:rPr>
        <w:t>Note:</w:t>
      </w:r>
      <w:r>
        <w:rPr>
          <w:i/>
        </w:rPr>
        <w:t xml:space="preserve"> Optional t</w:t>
      </w:r>
      <w:r w:rsidR="00AC75E8" w:rsidRPr="00AC75E8">
        <w:rPr>
          <w:i/>
        </w:rPr>
        <w:t xml:space="preserve">ags can be helpful </w:t>
      </w:r>
      <w:r>
        <w:rPr>
          <w:i/>
        </w:rPr>
        <w:t>for identifying important rules.</w:t>
      </w:r>
      <w:r w:rsidR="00AC75E8" w:rsidRPr="00AC75E8">
        <w:rPr>
          <w:i/>
        </w:rPr>
        <w:t xml:space="preserve"> </w:t>
      </w:r>
    </w:p>
    <w:p w14:paraId="1FD66EEE" w14:textId="228CE579" w:rsidR="00AC75E8" w:rsidRPr="00AC75E8" w:rsidRDefault="006C0141" w:rsidP="00671B7A">
      <w:pPr>
        <w:numPr>
          <w:ilvl w:val="0"/>
          <w:numId w:val="169"/>
        </w:numPr>
        <w:contextualSpacing/>
      </w:pPr>
      <w:r>
        <w:t>IP addresses</w:t>
      </w:r>
      <w:r w:rsidR="00AC75E8" w:rsidRPr="00AC75E8">
        <w:t xml:space="preserve"> 192.168.1.1 and 192.168.1.254 </w:t>
      </w:r>
      <w:r>
        <w:t>require</w:t>
      </w:r>
      <w:r w:rsidR="00AC75E8" w:rsidRPr="00AC75E8">
        <w:t xml:space="preserve"> access to the internet.</w:t>
      </w:r>
    </w:p>
    <w:p w14:paraId="006A664C" w14:textId="7451F3BA" w:rsidR="00AC75E8" w:rsidRPr="00AC75E8" w:rsidRDefault="006C0141" w:rsidP="00671B7A">
      <w:pPr>
        <w:numPr>
          <w:ilvl w:val="0"/>
          <w:numId w:val="169"/>
        </w:numPr>
        <w:contextualSpacing/>
      </w:pPr>
      <w:r>
        <w:t>A separate Security p</w:t>
      </w:r>
      <w:r w:rsidR="00AC75E8" w:rsidRPr="00AC75E8">
        <w:t xml:space="preserve">olicy rule is </w:t>
      </w:r>
      <w:r>
        <w:t>required</w:t>
      </w:r>
      <w:r w:rsidR="00AC75E8" w:rsidRPr="00AC75E8">
        <w:t xml:space="preserve"> that allows </w:t>
      </w:r>
      <w:r>
        <w:t>the 192.168.1.0/24 network to access the internet</w:t>
      </w:r>
      <w:r w:rsidR="00AC75E8" w:rsidRPr="00AC75E8">
        <w:t>.</w:t>
      </w:r>
    </w:p>
    <w:p w14:paraId="0CE3302E" w14:textId="0EE574CB" w:rsidR="00AC75E8" w:rsidRPr="00AC75E8" w:rsidRDefault="00AC75E8" w:rsidP="00671B7A">
      <w:pPr>
        <w:numPr>
          <w:ilvl w:val="0"/>
          <w:numId w:val="169"/>
        </w:numPr>
        <w:contextualSpacing/>
      </w:pPr>
      <w:r w:rsidRPr="00AC75E8">
        <w:t xml:space="preserve">Only </w:t>
      </w:r>
      <w:r w:rsidR="006C0141">
        <w:t xml:space="preserve">the </w:t>
      </w:r>
      <w:r w:rsidRPr="00AC75E8">
        <w:t xml:space="preserve">DMZ host 192.168.50.10 </w:t>
      </w:r>
      <w:r w:rsidR="006C0141">
        <w:t>requires</w:t>
      </w:r>
      <w:r w:rsidRPr="00AC75E8">
        <w:t xml:space="preserve"> access to the internet.</w:t>
      </w:r>
    </w:p>
    <w:p w14:paraId="02BBFB87" w14:textId="34CF34D0" w:rsidR="00AC75E8" w:rsidRPr="00AC75E8" w:rsidRDefault="006C0141" w:rsidP="00671B7A">
      <w:pPr>
        <w:numPr>
          <w:ilvl w:val="0"/>
          <w:numId w:val="169"/>
        </w:numPr>
        <w:contextualSpacing/>
      </w:pPr>
      <w:r>
        <w:t>Facebook, T</w:t>
      </w:r>
      <w:r w:rsidR="00AC75E8" w:rsidRPr="00AC75E8">
        <w:t>witter, and Reddit applications must be blocked</w:t>
      </w:r>
      <w:r w:rsidR="00A90DC9">
        <w:t xml:space="preserve"> for users on the 192.168.1.0/24 network</w:t>
      </w:r>
      <w:r w:rsidR="00AC75E8" w:rsidRPr="00AC75E8">
        <w:t>.</w:t>
      </w:r>
    </w:p>
    <w:p w14:paraId="00AD2C79" w14:textId="56CD9F62" w:rsidR="00AC75E8" w:rsidRPr="00AC75E8" w:rsidRDefault="004A07E7" w:rsidP="00671B7A">
      <w:pPr>
        <w:numPr>
          <w:ilvl w:val="0"/>
          <w:numId w:val="169"/>
        </w:numPr>
        <w:contextualSpacing/>
      </w:pPr>
      <w:r>
        <w:lastRenderedPageBreak/>
        <w:t xml:space="preserve">The URL categories </w:t>
      </w:r>
      <w:r w:rsidRPr="00671B7A">
        <w:t>web-advertisements</w:t>
      </w:r>
      <w:r>
        <w:t xml:space="preserve">, </w:t>
      </w:r>
      <w:r w:rsidRPr="00671B7A">
        <w:t>phishing</w:t>
      </w:r>
      <w:r>
        <w:t xml:space="preserve">, </w:t>
      </w:r>
      <w:r w:rsidRPr="00671B7A">
        <w:t>malware</w:t>
      </w:r>
      <w:r>
        <w:t xml:space="preserve">, and </w:t>
      </w:r>
      <w:r w:rsidRPr="00671B7A">
        <w:t>unknown</w:t>
      </w:r>
      <w:r>
        <w:t xml:space="preserve"> must be blocked by</w:t>
      </w:r>
      <w:r w:rsidR="00AC75E8" w:rsidRPr="00AC75E8">
        <w:t xml:space="preserve"> </w:t>
      </w:r>
      <w:r>
        <w:t>a Security policy r</w:t>
      </w:r>
      <w:r w:rsidRPr="00AC75E8">
        <w:t>ule match criterion</w:t>
      </w:r>
      <w:r w:rsidR="00AC75E8" w:rsidRPr="00AC75E8">
        <w:t>.</w:t>
      </w:r>
    </w:p>
    <w:p w14:paraId="0E8FBF32" w14:textId="4A745C26" w:rsidR="00AC75E8" w:rsidRPr="00AC75E8" w:rsidRDefault="00AC75E8" w:rsidP="00671B7A">
      <w:pPr>
        <w:numPr>
          <w:ilvl w:val="0"/>
          <w:numId w:val="169"/>
        </w:numPr>
        <w:contextualSpacing/>
      </w:pPr>
      <w:r w:rsidRPr="00AC75E8">
        <w:t>Internal host</w:t>
      </w:r>
      <w:r w:rsidR="00FD6EE6">
        <w:t>s</w:t>
      </w:r>
      <w:r w:rsidRPr="00AC75E8">
        <w:t xml:space="preserve"> 192.168.1.20 and 192.168.1.254 need to access the DMZ host </w:t>
      </w:r>
      <w:r w:rsidR="00FD6EE6">
        <w:t>for</w:t>
      </w:r>
      <w:r w:rsidRPr="00AC75E8">
        <w:t xml:space="preserve"> the fol</w:t>
      </w:r>
      <w:r w:rsidR="00FD6EE6">
        <w:t xml:space="preserve">lowing applications: SSH, SSL, web-browsing, FTP, and ping. Access must be limited to the </w:t>
      </w:r>
      <w:r w:rsidR="00DB1069">
        <w:t xml:space="preserve">applications’ </w:t>
      </w:r>
      <w:r w:rsidR="00FD6EE6">
        <w:t>d</w:t>
      </w:r>
      <w:r w:rsidRPr="00AC75E8">
        <w:t>efault</w:t>
      </w:r>
      <w:r w:rsidR="00FD6EE6">
        <w:t xml:space="preserve"> ports</w:t>
      </w:r>
      <w:r w:rsidRPr="00AC75E8">
        <w:t>.</w:t>
      </w:r>
    </w:p>
    <w:p w14:paraId="1D52E17D" w14:textId="5932F402" w:rsidR="00671B7A" w:rsidRDefault="00FD6EE6" w:rsidP="006D551D">
      <w:pPr>
        <w:numPr>
          <w:ilvl w:val="0"/>
          <w:numId w:val="169"/>
        </w:numPr>
        <w:contextualSpacing/>
      </w:pPr>
      <w:r>
        <w:t>Traffic matching</w:t>
      </w:r>
      <w:r w:rsidR="00AC75E8" w:rsidRPr="00AC75E8">
        <w:t xml:space="preserve"> </w:t>
      </w:r>
      <w:r>
        <w:t>the interzone default Security p</w:t>
      </w:r>
      <w:r w:rsidR="00AC75E8" w:rsidRPr="00AC75E8">
        <w:t xml:space="preserve">olicy rule </w:t>
      </w:r>
      <w:r>
        <w:t>must</w:t>
      </w:r>
      <w:r w:rsidR="00AC75E8" w:rsidRPr="00AC75E8">
        <w:t xml:space="preserve"> log </w:t>
      </w:r>
      <w:r>
        <w:t xml:space="preserve">all traffic </w:t>
      </w:r>
      <w:r w:rsidR="00AC75E8" w:rsidRPr="00AC75E8">
        <w:t>at session end.</w:t>
      </w:r>
    </w:p>
    <w:p w14:paraId="7EA87674" w14:textId="4FAF90CD" w:rsidR="00AC75E8" w:rsidRPr="00AC75E8" w:rsidRDefault="00AC75E8" w:rsidP="00AC75E8">
      <w:r w:rsidRPr="00AC75E8">
        <w:t>You can consider this objective complete when the following</w:t>
      </w:r>
      <w:r w:rsidR="0018614F">
        <w:t xml:space="preserve"> tests</w:t>
      </w:r>
      <w:r w:rsidRPr="00AC75E8">
        <w:t xml:space="preserve"> </w:t>
      </w:r>
      <w:r w:rsidR="0018614F">
        <w:t>are</w:t>
      </w:r>
      <w:r w:rsidRPr="00AC75E8">
        <w:t xml:space="preserve"> successful:</w:t>
      </w:r>
    </w:p>
    <w:p w14:paraId="1FD54909" w14:textId="73A14E94" w:rsidR="00AC75E8" w:rsidRPr="00AC75E8" w:rsidRDefault="00B801C8" w:rsidP="00410B05">
      <w:pPr>
        <w:numPr>
          <w:ilvl w:val="0"/>
          <w:numId w:val="169"/>
        </w:numPr>
        <w:contextualSpacing/>
      </w:pPr>
      <w:r>
        <w:t>The i</w:t>
      </w:r>
      <w:r w:rsidR="00AC75E8" w:rsidRPr="00AC75E8">
        <w:t>nternal host can ping 8.8.8.8 and google.com</w:t>
      </w:r>
      <w:r w:rsidR="00DB1069">
        <w:t>.</w:t>
      </w:r>
    </w:p>
    <w:p w14:paraId="545FB2B6" w14:textId="76BFBE6C" w:rsidR="00AC75E8" w:rsidRPr="00AC75E8" w:rsidRDefault="00B801C8" w:rsidP="00410B05">
      <w:pPr>
        <w:numPr>
          <w:ilvl w:val="0"/>
          <w:numId w:val="169"/>
        </w:numPr>
        <w:contextualSpacing/>
      </w:pPr>
      <w:r>
        <w:t>The i</w:t>
      </w:r>
      <w:r w:rsidR="00DB1069">
        <w:t>nternal host cannot access</w:t>
      </w:r>
      <w:r w:rsidR="00AC75E8" w:rsidRPr="00AC75E8">
        <w:t xml:space="preserve"> twitter.com, youtube.com, reddit.com, and 2600.org.</w:t>
      </w:r>
    </w:p>
    <w:p w14:paraId="7657E527" w14:textId="29F55862" w:rsidR="00AC75E8" w:rsidRPr="00AC75E8" w:rsidRDefault="00B801C8" w:rsidP="00410B05">
      <w:pPr>
        <w:numPr>
          <w:ilvl w:val="0"/>
          <w:numId w:val="169"/>
        </w:numPr>
        <w:contextualSpacing/>
      </w:pPr>
      <w:r>
        <w:t>The i</w:t>
      </w:r>
      <w:r w:rsidR="00AC75E8" w:rsidRPr="00AC75E8">
        <w:t>nternal host can acce</w:t>
      </w:r>
      <w:r>
        <w:t>ss</w:t>
      </w:r>
      <w:r w:rsidR="00AC75E8" w:rsidRPr="00AC75E8">
        <w:t xml:space="preserve"> </w:t>
      </w:r>
      <w:r w:rsidR="00AC75E8" w:rsidRPr="00B801C8">
        <w:rPr>
          <w:color w:val="000000" w:themeColor="text1"/>
        </w:rPr>
        <w:t>http://192.168.50.10/block-list.txt</w:t>
      </w:r>
      <w:r w:rsidR="00DB1069">
        <w:rPr>
          <w:color w:val="000000" w:themeColor="text1"/>
        </w:rPr>
        <w:t>.</w:t>
      </w:r>
    </w:p>
    <w:p w14:paraId="24FEFEBC" w14:textId="6680F839" w:rsidR="00AC75E8" w:rsidRPr="00AC75E8" w:rsidRDefault="00B801C8" w:rsidP="00410B05">
      <w:pPr>
        <w:numPr>
          <w:ilvl w:val="0"/>
          <w:numId w:val="169"/>
        </w:numPr>
        <w:contextualSpacing/>
      </w:pPr>
      <w:r>
        <w:t>The i</w:t>
      </w:r>
      <w:r w:rsidR="00AC75E8" w:rsidRPr="00AC75E8">
        <w:t>nternal host can</w:t>
      </w:r>
      <w:r w:rsidR="00F13340">
        <w:t xml:space="preserve"> use</w:t>
      </w:r>
      <w:r w:rsidR="00AC75E8" w:rsidRPr="00AC75E8">
        <w:t xml:space="preserve"> </w:t>
      </w:r>
      <w:r>
        <w:t>FTP to</w:t>
      </w:r>
      <w:r w:rsidR="00F13340">
        <w:t xml:space="preserve"> access</w:t>
      </w:r>
      <w:r>
        <w:t xml:space="preserve"> the DMZ host at</w:t>
      </w:r>
      <w:r w:rsidR="00AC75E8" w:rsidRPr="00AC75E8">
        <w:t xml:space="preserve"> 192.168.50.10 </w:t>
      </w:r>
      <w:r>
        <w:t xml:space="preserve">using the login name </w:t>
      </w:r>
      <w:r w:rsidR="00AC75E8" w:rsidRPr="00F13340">
        <w:rPr>
          <w:rFonts w:ascii="Courier New" w:hAnsi="Courier New" w:cs="Courier New"/>
        </w:rPr>
        <w:t>lab-user</w:t>
      </w:r>
      <w:r w:rsidR="00AC75E8" w:rsidRPr="00B801C8">
        <w:rPr>
          <w:i/>
        </w:rPr>
        <w:t xml:space="preserve"> </w:t>
      </w:r>
      <w:r w:rsidR="00AC75E8" w:rsidRPr="00AC75E8">
        <w:t xml:space="preserve">and </w:t>
      </w:r>
      <w:r>
        <w:t>the password</w:t>
      </w:r>
      <w:r w:rsidR="00AC75E8" w:rsidRPr="00AC75E8">
        <w:t xml:space="preserve"> </w:t>
      </w:r>
      <w:r w:rsidR="00AC75E8" w:rsidRPr="00F13340">
        <w:rPr>
          <w:rFonts w:ascii="Courier New" w:hAnsi="Courier New" w:cs="Courier New"/>
        </w:rPr>
        <w:t>paloalto</w:t>
      </w:r>
      <w:r w:rsidR="00AC75E8" w:rsidRPr="00AC75E8">
        <w:t>.</w:t>
      </w:r>
    </w:p>
    <w:p w14:paraId="657F259F" w14:textId="7EA10DFB" w:rsidR="00AC75E8" w:rsidRPr="00AC75E8" w:rsidRDefault="00B801C8" w:rsidP="00410B05">
      <w:pPr>
        <w:numPr>
          <w:ilvl w:val="0"/>
          <w:numId w:val="169"/>
        </w:numPr>
        <w:contextualSpacing/>
      </w:pPr>
      <w:r>
        <w:t>The i</w:t>
      </w:r>
      <w:r w:rsidR="00AC75E8" w:rsidRPr="00AC75E8">
        <w:t xml:space="preserve">nternal host can </w:t>
      </w:r>
      <w:r w:rsidR="00F13340">
        <w:t xml:space="preserve">use </w:t>
      </w:r>
      <w:r w:rsidR="00AC75E8" w:rsidRPr="00AC75E8">
        <w:t>SSH to</w:t>
      </w:r>
      <w:r w:rsidR="00F13340">
        <w:t xml:space="preserve"> access</w:t>
      </w:r>
      <w:r w:rsidR="00AC75E8" w:rsidRPr="00AC75E8">
        <w:t xml:space="preserve"> the DMZ host </w:t>
      </w:r>
      <w:r>
        <w:t xml:space="preserve">at 192.168.1.20 using the login name </w:t>
      </w:r>
      <w:r w:rsidRPr="00F13340">
        <w:rPr>
          <w:rFonts w:ascii="Courier New" w:hAnsi="Courier New" w:cs="Courier New"/>
        </w:rPr>
        <w:t>lab-user</w:t>
      </w:r>
      <w:r w:rsidRPr="00B801C8">
        <w:rPr>
          <w:i/>
        </w:rPr>
        <w:t xml:space="preserve"> </w:t>
      </w:r>
      <w:r w:rsidRPr="00AC75E8">
        <w:t xml:space="preserve">and </w:t>
      </w:r>
      <w:r>
        <w:t>the password</w:t>
      </w:r>
      <w:r w:rsidRPr="00AC75E8">
        <w:t xml:space="preserve"> </w:t>
      </w:r>
      <w:r w:rsidRPr="00F13340">
        <w:rPr>
          <w:rFonts w:ascii="Courier New" w:hAnsi="Courier New" w:cs="Courier New"/>
        </w:rPr>
        <w:t>paloalto</w:t>
      </w:r>
      <w:r w:rsidR="00AC75E8" w:rsidRPr="00AC75E8">
        <w:t>.</w:t>
      </w:r>
    </w:p>
    <w:p w14:paraId="59D32EDC" w14:textId="5E3B44DA" w:rsidR="00AC75E8" w:rsidRPr="00AC75E8" w:rsidRDefault="00B801C8" w:rsidP="00410B05">
      <w:pPr>
        <w:numPr>
          <w:ilvl w:val="0"/>
          <w:numId w:val="169"/>
        </w:numPr>
        <w:contextualSpacing/>
      </w:pPr>
      <w:r>
        <w:t xml:space="preserve">The </w:t>
      </w:r>
      <w:r w:rsidR="00AC75E8" w:rsidRPr="00AC75E8">
        <w:t>DMZ host can ping 8.8.8.8 and google.com.</w:t>
      </w:r>
    </w:p>
    <w:p w14:paraId="15B98F8E" w14:textId="77777777" w:rsidR="00AC75E8" w:rsidRPr="00AC75E8" w:rsidRDefault="00AC75E8" w:rsidP="00AC75E8">
      <w:pPr>
        <w:keepNext/>
        <w:keepLines/>
        <w:spacing w:before="240" w:after="0"/>
        <w:outlineLvl w:val="1"/>
        <w:rPr>
          <w:rFonts w:ascii="Arial" w:eastAsiaTheme="majorEastAsia" w:hAnsi="Arial"/>
          <w:b/>
          <w:color w:val="5B9BD5" w:themeColor="accent1"/>
          <w:sz w:val="32"/>
          <w:szCs w:val="28"/>
        </w:rPr>
      </w:pPr>
      <w:bookmarkStart w:id="188" w:name="_Toc474939215"/>
      <w:r w:rsidRPr="00AC75E8">
        <w:rPr>
          <w:rFonts w:ascii="Arial" w:eastAsiaTheme="majorEastAsia" w:hAnsi="Arial"/>
          <w:b/>
          <w:color w:val="5B9BD5" w:themeColor="accent1"/>
          <w:sz w:val="32"/>
          <w:szCs w:val="28"/>
        </w:rPr>
        <w:t>14.3 Create and Apply Security Profiles</w:t>
      </w:r>
      <w:bookmarkEnd w:id="188"/>
    </w:p>
    <w:p w14:paraId="0AC50811" w14:textId="12C7DF79" w:rsidR="00AC75E8" w:rsidRPr="00AC75E8" w:rsidRDefault="00BB6C3B" w:rsidP="00AC75E8">
      <w:pPr>
        <w:rPr>
          <w:i/>
        </w:rPr>
      </w:pPr>
      <w:r>
        <w:t xml:space="preserve">Create Security Profile </w:t>
      </w:r>
      <w:r w:rsidR="003452E9">
        <w:t>G</w:t>
      </w:r>
      <w:r w:rsidR="00AC75E8" w:rsidRPr="00AC75E8">
        <w:t>roups an</w:t>
      </w:r>
      <w:r>
        <w:t>d apply them to the applicable S</w:t>
      </w:r>
      <w:r w:rsidR="00AC75E8" w:rsidRPr="00AC75E8">
        <w:t>ecurity policy rules to meet the following objectives:</w:t>
      </w:r>
    </w:p>
    <w:p w14:paraId="43D3209C" w14:textId="187A6EF9" w:rsidR="00AC75E8" w:rsidRPr="00AC75E8" w:rsidRDefault="00BB6C3B" w:rsidP="00671B7A">
      <w:pPr>
        <w:numPr>
          <w:ilvl w:val="0"/>
          <w:numId w:val="169"/>
        </w:numPr>
        <w:contextualSpacing/>
      </w:pPr>
      <w:r>
        <w:t>A three</w:t>
      </w:r>
      <w:r w:rsidR="00AC75E8" w:rsidRPr="00AC75E8">
        <w:t xml:space="preserve">-tiered URL filtering </w:t>
      </w:r>
      <w:r w:rsidR="00176CD8">
        <w:t>scheme</w:t>
      </w:r>
      <w:r>
        <w:t xml:space="preserve"> is required</w:t>
      </w:r>
      <w:r w:rsidR="00AC75E8" w:rsidRPr="00AC75E8">
        <w:t>:</w:t>
      </w:r>
    </w:p>
    <w:p w14:paraId="1596CF80" w14:textId="18D4EA45" w:rsidR="00AC75E8" w:rsidRPr="00AC75E8" w:rsidRDefault="00AC75E8" w:rsidP="009E4537">
      <w:pPr>
        <w:numPr>
          <w:ilvl w:val="1"/>
          <w:numId w:val="173"/>
        </w:numPr>
        <w:ind w:left="1080"/>
        <w:contextualSpacing/>
      </w:pPr>
      <w:r w:rsidRPr="00AC75E8">
        <w:t>Tier 1</w:t>
      </w:r>
      <w:r w:rsidR="00176CD8">
        <w:t>: A</w:t>
      </w:r>
      <w:r w:rsidR="00DB1069">
        <w:t>llow</w:t>
      </w:r>
      <w:r w:rsidR="00176CD8">
        <w:t xml:space="preserve"> access to </w:t>
      </w:r>
      <w:r w:rsidR="00BB6C3B">
        <w:t>only</w:t>
      </w:r>
      <w:r w:rsidR="00176CD8">
        <w:t xml:space="preserve"> URL categories</w:t>
      </w:r>
      <w:r w:rsidRPr="00AC75E8">
        <w:t xml:space="preserve"> </w:t>
      </w:r>
      <w:r w:rsidRPr="00671B7A">
        <w:t>government</w:t>
      </w:r>
      <w:r w:rsidRPr="00AC75E8">
        <w:t xml:space="preserve">, </w:t>
      </w:r>
      <w:r w:rsidRPr="00671B7A">
        <w:t>financial-services</w:t>
      </w:r>
      <w:r w:rsidRPr="00AC75E8">
        <w:t xml:space="preserve">, </w:t>
      </w:r>
      <w:r w:rsidRPr="00671B7A">
        <w:t>reference-a</w:t>
      </w:r>
      <w:r w:rsidR="00BB6C3B" w:rsidRPr="00671B7A">
        <w:t>nd-research</w:t>
      </w:r>
      <w:r w:rsidR="00BB6C3B">
        <w:t xml:space="preserve">, and </w:t>
      </w:r>
      <w:r w:rsidR="00BB6C3B" w:rsidRPr="00671B7A">
        <w:t>search-engines</w:t>
      </w:r>
    </w:p>
    <w:p w14:paraId="55A31846" w14:textId="3B2C0D38" w:rsidR="00AC75E8" w:rsidRPr="00AC75E8" w:rsidRDefault="00BB6C3B" w:rsidP="009E4537">
      <w:pPr>
        <w:numPr>
          <w:ilvl w:val="1"/>
          <w:numId w:val="173"/>
        </w:numPr>
        <w:ind w:left="1080"/>
        <w:contextualSpacing/>
      </w:pPr>
      <w:r>
        <w:t>Tier 2</w:t>
      </w:r>
      <w:r w:rsidR="00176CD8">
        <w:t>: A</w:t>
      </w:r>
      <w:r w:rsidR="00DB1069">
        <w:t>llow</w:t>
      </w:r>
      <w:r>
        <w:t xml:space="preserve"> </w:t>
      </w:r>
      <w:r w:rsidR="00176CD8">
        <w:t xml:space="preserve">access to </w:t>
      </w:r>
      <w:r>
        <w:t>only</w:t>
      </w:r>
      <w:r w:rsidR="00176CD8">
        <w:t xml:space="preserve"> </w:t>
      </w:r>
      <w:r w:rsidR="00435CFF">
        <w:t xml:space="preserve">the </w:t>
      </w:r>
      <w:r w:rsidR="00176CD8">
        <w:t>URL category</w:t>
      </w:r>
      <w:r>
        <w:t xml:space="preserve"> </w:t>
      </w:r>
      <w:r w:rsidRPr="00671B7A">
        <w:t>online-storage-and-backup</w:t>
      </w:r>
    </w:p>
    <w:p w14:paraId="6CE706CD" w14:textId="2403E102" w:rsidR="00AC75E8" w:rsidRPr="00AC75E8" w:rsidRDefault="00BB6C3B" w:rsidP="009E4537">
      <w:pPr>
        <w:numPr>
          <w:ilvl w:val="1"/>
          <w:numId w:val="173"/>
        </w:numPr>
        <w:ind w:left="1080"/>
        <w:contextualSpacing/>
      </w:pPr>
      <w:r>
        <w:t>Tier 3</w:t>
      </w:r>
      <w:r w:rsidR="00176CD8">
        <w:t>: A</w:t>
      </w:r>
      <w:r w:rsidR="00435CFF">
        <w:t>llow</w:t>
      </w:r>
      <w:r w:rsidR="00176CD8">
        <w:t xml:space="preserve"> access to</w:t>
      </w:r>
      <w:r w:rsidR="00AC75E8" w:rsidRPr="00AC75E8">
        <w:t xml:space="preserve"> </w:t>
      </w:r>
      <w:r>
        <w:t>all URL categories</w:t>
      </w:r>
    </w:p>
    <w:p w14:paraId="75FCCA59" w14:textId="079BB09B" w:rsidR="00AC75E8" w:rsidRPr="00AC75E8" w:rsidRDefault="00176CD8" w:rsidP="00671B7A">
      <w:pPr>
        <w:numPr>
          <w:ilvl w:val="0"/>
          <w:numId w:val="169"/>
        </w:numPr>
        <w:contextualSpacing/>
      </w:pPr>
      <w:r>
        <w:t>T</w:t>
      </w:r>
      <w:r w:rsidR="00BB6C3B">
        <w:t>he</w:t>
      </w:r>
      <w:r w:rsidR="00AC75E8" w:rsidRPr="00AC75E8">
        <w:t xml:space="preserve"> Tier 3 URL filtering</w:t>
      </w:r>
      <w:r>
        <w:t xml:space="preserve"> must apply to the internal host</w:t>
      </w:r>
      <w:r w:rsidR="00AC75E8" w:rsidRPr="00AC75E8">
        <w:t>.</w:t>
      </w:r>
    </w:p>
    <w:p w14:paraId="7DEBBD7A" w14:textId="069CB47E" w:rsidR="00AC75E8" w:rsidRPr="00AC75E8" w:rsidRDefault="00BB6C3B" w:rsidP="00671B7A">
      <w:pPr>
        <w:numPr>
          <w:ilvl w:val="0"/>
          <w:numId w:val="169"/>
        </w:numPr>
        <w:contextualSpacing/>
      </w:pPr>
      <w:r>
        <w:t xml:space="preserve">The </w:t>
      </w:r>
      <w:r w:rsidR="00176CD8">
        <w:t>Tier 2 URL filtering</w:t>
      </w:r>
      <w:r>
        <w:t xml:space="preserve"> </w:t>
      </w:r>
      <w:r w:rsidR="00AC75E8" w:rsidRPr="00AC75E8">
        <w:t xml:space="preserve">must </w:t>
      </w:r>
      <w:r w:rsidR="00176CD8">
        <w:t>apply to the DMZ host.</w:t>
      </w:r>
    </w:p>
    <w:p w14:paraId="57D0E8FB" w14:textId="50A6D548" w:rsidR="00AC75E8" w:rsidRPr="00AC75E8" w:rsidRDefault="000E0A5E" w:rsidP="00671B7A">
      <w:pPr>
        <w:numPr>
          <w:ilvl w:val="0"/>
          <w:numId w:val="169"/>
        </w:numPr>
        <w:contextualSpacing/>
      </w:pPr>
      <w:r>
        <w:t>The Tier 1 URL filtering must apply to t</w:t>
      </w:r>
      <w:r w:rsidR="00AC75E8" w:rsidRPr="00AC75E8">
        <w:t>he network 192.168.1.0/2</w:t>
      </w:r>
      <w:r>
        <w:t>4</w:t>
      </w:r>
      <w:r w:rsidR="00AC75E8" w:rsidRPr="00AC75E8">
        <w:t>.</w:t>
      </w:r>
    </w:p>
    <w:p w14:paraId="0486C22C" w14:textId="6015E423" w:rsidR="00AC75E8" w:rsidRPr="00671B7A" w:rsidRDefault="000E0A5E" w:rsidP="00671B7A">
      <w:pPr>
        <w:numPr>
          <w:ilvl w:val="0"/>
          <w:numId w:val="169"/>
        </w:numPr>
        <w:contextualSpacing/>
      </w:pPr>
      <w:r w:rsidRPr="000E648A">
        <w:rPr>
          <w:b/>
        </w:rPr>
        <w:t>Note:</w:t>
      </w:r>
      <w:r w:rsidRPr="00671B7A">
        <w:t xml:space="preserve"> </w:t>
      </w:r>
      <w:r w:rsidR="00DA53FE">
        <w:t>T</w:t>
      </w:r>
      <w:r w:rsidRPr="00671B7A">
        <w:t>he S</w:t>
      </w:r>
      <w:r w:rsidR="00AC75E8" w:rsidRPr="00671B7A">
        <w:t xml:space="preserve">ecurity policy rule specifically matching 192.168.1.20 </w:t>
      </w:r>
      <w:r w:rsidR="00DA53FE">
        <w:t>must be</w:t>
      </w:r>
      <w:r w:rsidR="00DA53FE" w:rsidRPr="00671B7A">
        <w:t xml:space="preserve"> </w:t>
      </w:r>
      <w:r w:rsidR="00AC75E8" w:rsidRPr="00671B7A">
        <w:t>evaluated before the entire network segment.</w:t>
      </w:r>
    </w:p>
    <w:p w14:paraId="40D3D56C" w14:textId="09C4942B" w:rsidR="00AC75E8" w:rsidRPr="00AC75E8" w:rsidRDefault="000E0A5E" w:rsidP="00671B7A">
      <w:pPr>
        <w:numPr>
          <w:ilvl w:val="0"/>
          <w:numId w:val="169"/>
        </w:numPr>
        <w:contextualSpacing/>
      </w:pPr>
      <w:r>
        <w:t>The Facebook, T</w:t>
      </w:r>
      <w:r w:rsidR="00AC75E8" w:rsidRPr="00AC75E8">
        <w:t>witter, YouTube, and Reddit applications must be blocked for everyone.</w:t>
      </w:r>
    </w:p>
    <w:p w14:paraId="19AF55FF" w14:textId="42DE0B80" w:rsidR="00AC75E8" w:rsidRPr="00AC75E8" w:rsidRDefault="006A2FEF" w:rsidP="00671B7A">
      <w:pPr>
        <w:numPr>
          <w:ilvl w:val="0"/>
          <w:numId w:val="169"/>
        </w:numPr>
        <w:contextualSpacing/>
      </w:pPr>
      <w:r>
        <w:t xml:space="preserve">All </w:t>
      </w:r>
      <w:r w:rsidR="000E0A5E">
        <w:t>Security policy rules</w:t>
      </w:r>
      <w:r>
        <w:t xml:space="preserve"> allowing internet access</w:t>
      </w:r>
      <w:r w:rsidR="000E0A5E">
        <w:t xml:space="preserve"> must leverage Antivirus, Anti-Spyware, and Vulnerability P</w:t>
      </w:r>
      <w:r w:rsidR="00AC75E8" w:rsidRPr="00AC75E8">
        <w:t>rotection</w:t>
      </w:r>
      <w:r w:rsidR="000E0A5E">
        <w:t xml:space="preserve"> </w:t>
      </w:r>
      <w:r w:rsidR="00DA53FE">
        <w:t>Profiles</w:t>
      </w:r>
      <w:r w:rsidR="00AC75E8" w:rsidRPr="00AC75E8">
        <w:t>.</w:t>
      </w:r>
    </w:p>
    <w:p w14:paraId="7682CF3B" w14:textId="1C2CE51D" w:rsidR="00AC75E8" w:rsidRPr="00AC75E8" w:rsidRDefault="004E43C9" w:rsidP="00671B7A">
      <w:pPr>
        <w:numPr>
          <w:ilvl w:val="0"/>
          <w:numId w:val="169"/>
        </w:numPr>
        <w:contextualSpacing/>
      </w:pPr>
      <w:r>
        <w:t>The firewall must reset both the client and server when a virus is detected in HTTP traffic.</w:t>
      </w:r>
    </w:p>
    <w:p w14:paraId="13550219" w14:textId="5B6BFFD8" w:rsidR="00AC75E8" w:rsidRPr="00AC75E8" w:rsidRDefault="004E43C9" w:rsidP="00671B7A">
      <w:pPr>
        <w:numPr>
          <w:ilvl w:val="0"/>
          <w:numId w:val="169"/>
        </w:numPr>
        <w:contextualSpacing/>
      </w:pPr>
      <w:r>
        <w:t>The firewall must reset both the client and server when medium</w:t>
      </w:r>
      <w:r w:rsidR="00DA53FE">
        <w:t>-</w:t>
      </w:r>
      <w:r>
        <w:t>, high</w:t>
      </w:r>
      <w:r w:rsidR="00DA53FE">
        <w:t>-</w:t>
      </w:r>
      <w:r>
        <w:t xml:space="preserve">, or </w:t>
      </w:r>
      <w:r w:rsidR="00DA53FE">
        <w:t>critical-</w:t>
      </w:r>
      <w:r>
        <w:t>level spyware is detected</w:t>
      </w:r>
      <w:r w:rsidR="00AC75E8" w:rsidRPr="00AC75E8">
        <w:t>.</w:t>
      </w:r>
    </w:p>
    <w:p w14:paraId="3F3E2FB5" w14:textId="5BEB0405" w:rsidR="00AC75E8" w:rsidRPr="00AC75E8" w:rsidRDefault="004E43C9" w:rsidP="00671B7A">
      <w:pPr>
        <w:numPr>
          <w:ilvl w:val="0"/>
          <w:numId w:val="169"/>
        </w:numPr>
        <w:contextualSpacing/>
      </w:pPr>
      <w:r>
        <w:lastRenderedPageBreak/>
        <w:t xml:space="preserve">The </w:t>
      </w:r>
      <w:r w:rsidR="006A2FEF">
        <w:t>Anti-S</w:t>
      </w:r>
      <w:r w:rsidR="00AC75E8" w:rsidRPr="00AC75E8">
        <w:t>pyware Se</w:t>
      </w:r>
      <w:r>
        <w:t xml:space="preserve">curity </w:t>
      </w:r>
      <w:r w:rsidR="00DA53FE">
        <w:t>P</w:t>
      </w:r>
      <w:r w:rsidR="00DA53FE" w:rsidRPr="00AC75E8">
        <w:t xml:space="preserve">rofile </w:t>
      </w:r>
      <w:r w:rsidR="00AC75E8" w:rsidRPr="00AC75E8">
        <w:t>must use the DNS</w:t>
      </w:r>
      <w:r w:rsidR="00DA53FE">
        <w:t xml:space="preserve"> </w:t>
      </w:r>
      <w:r w:rsidR="00AC75E8" w:rsidRPr="00AC75E8">
        <w:t xml:space="preserve">Sinkhole feature for Palo Alto Networks DNS Signatures and </w:t>
      </w:r>
      <w:r>
        <w:t>consult a c</w:t>
      </w:r>
      <w:r w:rsidR="00AC75E8" w:rsidRPr="00AC75E8">
        <w:t>u</w:t>
      </w:r>
      <w:r>
        <w:t>stom External Dynamic List that references</w:t>
      </w:r>
      <w:r w:rsidR="00AC75E8" w:rsidRPr="00AC75E8">
        <w:t xml:space="preserve"> </w:t>
      </w:r>
      <w:r w:rsidR="00AC75E8" w:rsidRPr="00671B7A">
        <w:t>http://192.168.50.10/dns-sinkhole.txt</w:t>
      </w:r>
      <w:r w:rsidR="00AC75E8" w:rsidRPr="00AC75E8">
        <w:t>.</w:t>
      </w:r>
    </w:p>
    <w:p w14:paraId="4FB8F630" w14:textId="003EF732" w:rsidR="00AC75E8" w:rsidRPr="00AC75E8" w:rsidRDefault="004E43C9" w:rsidP="00671B7A">
      <w:pPr>
        <w:numPr>
          <w:ilvl w:val="0"/>
          <w:numId w:val="169"/>
        </w:numPr>
        <w:contextualSpacing/>
      </w:pPr>
      <w:r>
        <w:t>The dns-sinkhole.txt</w:t>
      </w:r>
      <w:r w:rsidR="00AC75E8" w:rsidRPr="00AC75E8">
        <w:t xml:space="preserve"> file</w:t>
      </w:r>
      <w:r>
        <w:t xml:space="preserve"> must contain the domain name</w:t>
      </w:r>
      <w:r w:rsidR="00AC75E8" w:rsidRPr="00AC75E8">
        <w:t xml:space="preserve"> phproxy.org.</w:t>
      </w:r>
    </w:p>
    <w:p w14:paraId="05C97B90" w14:textId="4C86924D" w:rsidR="00AC75E8" w:rsidRPr="00AC75E8" w:rsidRDefault="004E43C9" w:rsidP="00671B7A">
      <w:pPr>
        <w:numPr>
          <w:ilvl w:val="0"/>
          <w:numId w:val="169"/>
        </w:numPr>
        <w:contextualSpacing/>
      </w:pPr>
      <w:r>
        <w:t>The firewall must reset both the client and server when high or critical level vulnerabilities</w:t>
      </w:r>
      <w:r w:rsidR="00AC75E8" w:rsidRPr="00AC75E8">
        <w:t xml:space="preserve"> </w:t>
      </w:r>
      <w:r>
        <w:t>are detected</w:t>
      </w:r>
      <w:r w:rsidR="00AC75E8" w:rsidRPr="00AC75E8">
        <w:t>.</w:t>
      </w:r>
    </w:p>
    <w:p w14:paraId="1D95FAE9" w14:textId="62062CD3" w:rsidR="00AC75E8" w:rsidRPr="00AC75E8" w:rsidRDefault="004E43C9" w:rsidP="00671B7A">
      <w:pPr>
        <w:numPr>
          <w:ilvl w:val="0"/>
          <w:numId w:val="169"/>
        </w:numPr>
        <w:contextualSpacing/>
      </w:pPr>
      <w:r>
        <w:t>Wild</w:t>
      </w:r>
      <w:r w:rsidR="00434B62">
        <w:t>F</w:t>
      </w:r>
      <w:r>
        <w:t>ire a</w:t>
      </w:r>
      <w:r w:rsidR="00AC75E8" w:rsidRPr="00AC75E8">
        <w:t xml:space="preserve">nalysis must be </w:t>
      </w:r>
      <w:r>
        <w:t>enabled on all S</w:t>
      </w:r>
      <w:r w:rsidR="00AC75E8" w:rsidRPr="00AC75E8">
        <w:t>ecurity policy rules</w:t>
      </w:r>
      <w:r>
        <w:t xml:space="preserve"> that allow internet access</w:t>
      </w:r>
      <w:r w:rsidR="00AC75E8" w:rsidRPr="00AC75E8">
        <w:t>.</w:t>
      </w:r>
    </w:p>
    <w:p w14:paraId="1DC78DF2" w14:textId="1A2804EA" w:rsidR="00AC75E8" w:rsidRPr="00AC75E8" w:rsidRDefault="004E43C9" w:rsidP="00671B7A">
      <w:pPr>
        <w:numPr>
          <w:ilvl w:val="0"/>
          <w:numId w:val="169"/>
        </w:numPr>
        <w:contextualSpacing/>
      </w:pPr>
      <w:r>
        <w:t xml:space="preserve">The </w:t>
      </w:r>
      <w:r w:rsidR="00AC75E8" w:rsidRPr="00AC75E8">
        <w:t xml:space="preserve">File Blocking </w:t>
      </w:r>
      <w:r>
        <w:t xml:space="preserve">feature </w:t>
      </w:r>
      <w:r w:rsidR="00AC75E8" w:rsidRPr="00AC75E8">
        <w:t xml:space="preserve">must block PE file types </w:t>
      </w:r>
      <w:r w:rsidR="006A2FEF">
        <w:t>and any multi-level-encoded files</w:t>
      </w:r>
      <w:r w:rsidR="00AC75E8" w:rsidRPr="00AC75E8">
        <w:t xml:space="preserve"> </w:t>
      </w:r>
      <w:r>
        <w:t>for access between the internet and</w:t>
      </w:r>
      <w:r w:rsidR="00AC75E8" w:rsidRPr="00AC75E8">
        <w:t xml:space="preserve"> the 192.168.1.0/24 network segment.</w:t>
      </w:r>
    </w:p>
    <w:p w14:paraId="7EAEBCA3" w14:textId="77777777" w:rsidR="00671B7A" w:rsidRDefault="00671B7A" w:rsidP="00AC75E8"/>
    <w:p w14:paraId="0B9D3377" w14:textId="59E343D9" w:rsidR="00AC75E8" w:rsidRPr="00AC75E8" w:rsidRDefault="00AC75E8" w:rsidP="00AC75E8">
      <w:r w:rsidRPr="00AC75E8">
        <w:t xml:space="preserve">You can consider this objective complete when the following </w:t>
      </w:r>
      <w:r w:rsidR="004E43C9">
        <w:t>tests are</w:t>
      </w:r>
      <w:r w:rsidRPr="00AC75E8">
        <w:t xml:space="preserve"> successful:</w:t>
      </w:r>
    </w:p>
    <w:p w14:paraId="28CC18B3" w14:textId="378E9596" w:rsidR="00AC75E8" w:rsidRPr="00AC75E8" w:rsidRDefault="00583C3F" w:rsidP="00410B05">
      <w:pPr>
        <w:numPr>
          <w:ilvl w:val="0"/>
          <w:numId w:val="169"/>
        </w:numPr>
        <w:contextualSpacing/>
      </w:pPr>
      <w:r>
        <w:t>Three</w:t>
      </w:r>
      <w:r w:rsidR="00AC75E8" w:rsidRPr="00AC75E8">
        <w:t xml:space="preserve"> URL Filtering </w:t>
      </w:r>
      <w:r w:rsidR="006A2FEF">
        <w:t>configuration</w:t>
      </w:r>
      <w:r w:rsidR="00DA53FE">
        <w:t>s</w:t>
      </w:r>
      <w:r w:rsidR="00AC75E8" w:rsidRPr="00AC75E8">
        <w:t xml:space="preserve"> have been created and appli</w:t>
      </w:r>
      <w:r>
        <w:t>ed to the appropriate Security policy r</w:t>
      </w:r>
      <w:r w:rsidR="00AC75E8" w:rsidRPr="00AC75E8">
        <w:t>ule</w:t>
      </w:r>
      <w:r w:rsidR="006A2FEF">
        <w:t>(s)</w:t>
      </w:r>
      <w:r w:rsidR="00AC75E8" w:rsidRPr="00AC75E8">
        <w:t>.</w:t>
      </w:r>
    </w:p>
    <w:p w14:paraId="38DC54E8" w14:textId="6D26F012" w:rsidR="00AC75E8" w:rsidRPr="00AC75E8" w:rsidRDefault="00583C3F" w:rsidP="00410B05">
      <w:pPr>
        <w:numPr>
          <w:ilvl w:val="0"/>
          <w:numId w:val="169"/>
        </w:numPr>
        <w:contextualSpacing/>
      </w:pPr>
      <w:r>
        <w:t xml:space="preserve">The </w:t>
      </w:r>
      <w:r w:rsidR="00AC75E8" w:rsidRPr="00AC75E8">
        <w:t>DMZ host can ping box.net.</w:t>
      </w:r>
    </w:p>
    <w:p w14:paraId="77B225DD" w14:textId="67A215E7" w:rsidR="00AC75E8" w:rsidRPr="00AC75E8" w:rsidRDefault="00583C3F" w:rsidP="00410B05">
      <w:pPr>
        <w:numPr>
          <w:ilvl w:val="0"/>
          <w:numId w:val="169"/>
        </w:numPr>
        <w:contextualSpacing/>
      </w:pPr>
      <w:r>
        <w:t>The i</w:t>
      </w:r>
      <w:r w:rsidR="00AC75E8" w:rsidRPr="00AC75E8">
        <w:t>nternal host can access box.net.</w:t>
      </w:r>
    </w:p>
    <w:p w14:paraId="08638A79" w14:textId="4E0AE013" w:rsidR="00AC75E8" w:rsidRPr="00AC75E8" w:rsidRDefault="00583C3F" w:rsidP="00410B05">
      <w:pPr>
        <w:numPr>
          <w:ilvl w:val="0"/>
          <w:numId w:val="169"/>
        </w:numPr>
        <w:contextualSpacing/>
      </w:pPr>
      <w:r>
        <w:t>The i</w:t>
      </w:r>
      <w:r w:rsidR="00AC75E8" w:rsidRPr="00AC75E8">
        <w:t xml:space="preserve">nternal host cannot download an </w:t>
      </w:r>
      <w:r w:rsidR="005C21BC">
        <w:t>E</w:t>
      </w:r>
      <w:r w:rsidR="00AC75E8" w:rsidRPr="00AC75E8">
        <w:t>icar test virus</w:t>
      </w:r>
      <w:r w:rsidR="005C21BC">
        <w:t xml:space="preserve"> using HTTP</w:t>
      </w:r>
      <w:r w:rsidR="00AC75E8" w:rsidRPr="00AC75E8">
        <w:t>.</w:t>
      </w:r>
    </w:p>
    <w:p w14:paraId="6DC3E8BF" w14:textId="21F281E8" w:rsidR="00AC75E8" w:rsidRPr="00AC75E8" w:rsidRDefault="005C21BC" w:rsidP="00410B05">
      <w:pPr>
        <w:numPr>
          <w:ilvl w:val="0"/>
          <w:numId w:val="169"/>
        </w:numPr>
        <w:contextualSpacing/>
      </w:pPr>
      <w:r>
        <w:t xml:space="preserve">A </w:t>
      </w:r>
      <w:r w:rsidR="00AC75E8" w:rsidRPr="00AC75E8">
        <w:t>Wild</w:t>
      </w:r>
      <w:r w:rsidR="00434B62">
        <w:t>F</w:t>
      </w:r>
      <w:r w:rsidR="00AC75E8" w:rsidRPr="00AC75E8">
        <w:t xml:space="preserve">ire test file gets reported to the WildFire cloud when downloaded </w:t>
      </w:r>
      <w:r>
        <w:t>to</w:t>
      </w:r>
      <w:r w:rsidR="00AC75E8" w:rsidRPr="00AC75E8">
        <w:t xml:space="preserve"> the internal host.</w:t>
      </w:r>
    </w:p>
    <w:p w14:paraId="0FC4C859" w14:textId="39833857" w:rsidR="00AC75E8" w:rsidRPr="00AC75E8" w:rsidRDefault="005C21BC" w:rsidP="00410B05">
      <w:pPr>
        <w:numPr>
          <w:ilvl w:val="0"/>
          <w:numId w:val="169"/>
        </w:numPr>
        <w:contextualSpacing/>
      </w:pPr>
      <w:r>
        <w:t>A DNS request to p</w:t>
      </w:r>
      <w:r w:rsidR="00AC75E8" w:rsidRPr="00AC75E8">
        <w:t>hproxy.org</w:t>
      </w:r>
      <w:r>
        <w:t xml:space="preserve"> initiated by an </w:t>
      </w:r>
      <w:r w:rsidRPr="00882B56">
        <w:rPr>
          <w:rFonts w:ascii="Courier New" w:hAnsi="Courier New" w:cs="Courier New"/>
        </w:rPr>
        <w:t>nslookup</w:t>
      </w:r>
      <w:r>
        <w:t xml:space="preserve"> </w:t>
      </w:r>
      <w:r w:rsidR="00F13340">
        <w:t xml:space="preserve">command </w:t>
      </w:r>
      <w:r>
        <w:t>on the internal host results in a</w:t>
      </w:r>
      <w:r w:rsidR="00AC75E8" w:rsidRPr="00AC75E8">
        <w:t xml:space="preserve"> </w:t>
      </w:r>
      <w:r>
        <w:t>sinkhole event recorded in the Threat log</w:t>
      </w:r>
      <w:r w:rsidR="00AC75E8" w:rsidRPr="00AC75E8">
        <w:t>.</w:t>
      </w:r>
    </w:p>
    <w:p w14:paraId="0B46B39C" w14:textId="77777777" w:rsidR="00AC75E8" w:rsidRPr="00AC75E8" w:rsidRDefault="00AC75E8" w:rsidP="00AC75E8">
      <w:pPr>
        <w:keepNext/>
        <w:keepLines/>
        <w:spacing w:before="240" w:after="0"/>
        <w:outlineLvl w:val="1"/>
        <w:rPr>
          <w:rFonts w:ascii="Arial" w:eastAsiaTheme="majorEastAsia" w:hAnsi="Arial"/>
          <w:b/>
          <w:color w:val="5B9BD5" w:themeColor="accent1"/>
          <w:sz w:val="32"/>
          <w:szCs w:val="28"/>
        </w:rPr>
      </w:pPr>
      <w:bookmarkStart w:id="189" w:name="_Toc474939216"/>
      <w:r w:rsidRPr="00AC75E8">
        <w:rPr>
          <w:rFonts w:ascii="Arial" w:eastAsiaTheme="majorEastAsia" w:hAnsi="Arial"/>
          <w:b/>
          <w:color w:val="5B9BD5" w:themeColor="accent1"/>
          <w:sz w:val="32"/>
          <w:szCs w:val="28"/>
        </w:rPr>
        <w:t>14.4 GlobalProtect</w:t>
      </w:r>
      <w:bookmarkEnd w:id="189"/>
    </w:p>
    <w:p w14:paraId="326520C5" w14:textId="6929A580" w:rsidR="00AC75E8" w:rsidRPr="00AC75E8" w:rsidRDefault="00380C27" w:rsidP="00AC75E8">
      <w:pPr>
        <w:rPr>
          <w:i/>
        </w:rPr>
      </w:pPr>
      <w:r>
        <w:t>Configure</w:t>
      </w:r>
      <w:r w:rsidR="00AC75E8" w:rsidRPr="00AC75E8">
        <w:t xml:space="preserve"> GlobalProtect to meet the </w:t>
      </w:r>
      <w:r>
        <w:t>requirements</w:t>
      </w:r>
      <w:r w:rsidR="00AC75E8" w:rsidRPr="00AC75E8">
        <w:t xml:space="preserve"> </w:t>
      </w:r>
      <w:r>
        <w:t>listed in</w:t>
      </w:r>
      <w:r w:rsidR="00AC75E8" w:rsidRPr="00AC75E8">
        <w:t xml:space="preserve"> the following objectives:</w:t>
      </w:r>
    </w:p>
    <w:p w14:paraId="6CA6E8C6" w14:textId="7871143B" w:rsidR="00AC75E8" w:rsidRPr="00AC75E8" w:rsidRDefault="00380C27" w:rsidP="00671B7A">
      <w:pPr>
        <w:numPr>
          <w:ilvl w:val="0"/>
          <w:numId w:val="169"/>
        </w:numPr>
        <w:contextualSpacing/>
      </w:pPr>
      <w:r>
        <w:t xml:space="preserve">User access is provided through an </w:t>
      </w:r>
      <w:r w:rsidR="00E175B3">
        <w:t>e</w:t>
      </w:r>
      <w:r>
        <w:t xml:space="preserve">xternal </w:t>
      </w:r>
      <w:r w:rsidR="00E175B3">
        <w:t>gateway</w:t>
      </w:r>
      <w:r>
        <w:t>.</w:t>
      </w:r>
    </w:p>
    <w:p w14:paraId="5A3CF182" w14:textId="255AB2B1" w:rsidR="00AC75E8" w:rsidRPr="00AC75E8" w:rsidRDefault="00380C27" w:rsidP="00671B7A">
      <w:pPr>
        <w:numPr>
          <w:ilvl w:val="0"/>
          <w:numId w:val="169"/>
        </w:numPr>
        <w:contextualSpacing/>
      </w:pPr>
      <w:r>
        <w:t xml:space="preserve">The </w:t>
      </w:r>
      <w:r w:rsidR="00AC75E8" w:rsidRPr="00AC75E8">
        <w:t xml:space="preserve">GlobalProtect Portal and </w:t>
      </w:r>
      <w:r w:rsidR="00E175B3">
        <w:t>e</w:t>
      </w:r>
      <w:r w:rsidR="00E175B3" w:rsidRPr="00AC75E8">
        <w:t xml:space="preserve">xternal </w:t>
      </w:r>
      <w:r w:rsidR="00E175B3">
        <w:t>g</w:t>
      </w:r>
      <w:r w:rsidR="00E175B3" w:rsidRPr="00AC75E8">
        <w:t xml:space="preserve">ateway </w:t>
      </w:r>
      <w:r w:rsidR="00AC75E8" w:rsidRPr="00AC75E8">
        <w:t xml:space="preserve">can </w:t>
      </w:r>
      <w:r>
        <w:t>authenticate users using either</w:t>
      </w:r>
      <w:r w:rsidR="00AC75E8" w:rsidRPr="00AC75E8">
        <w:t xml:space="preserve"> LDAP or a local user group </w:t>
      </w:r>
      <w:r>
        <w:t xml:space="preserve">configured </w:t>
      </w:r>
      <w:r w:rsidR="00AC75E8" w:rsidRPr="00AC75E8">
        <w:t>on</w:t>
      </w:r>
      <w:r>
        <w:t xml:space="preserve"> the firewall</w:t>
      </w:r>
      <w:r w:rsidR="00AC75E8" w:rsidRPr="00AC75E8">
        <w:t>.</w:t>
      </w:r>
    </w:p>
    <w:p w14:paraId="6F09F28C" w14:textId="6108D72E" w:rsidR="00AC75E8" w:rsidRPr="00AC75E8" w:rsidRDefault="00380C27" w:rsidP="00671B7A">
      <w:pPr>
        <w:numPr>
          <w:ilvl w:val="0"/>
          <w:numId w:val="169"/>
        </w:numPr>
        <w:contextualSpacing/>
      </w:pPr>
      <w:r>
        <w:t xml:space="preserve">The </w:t>
      </w:r>
      <w:r w:rsidR="00E175B3">
        <w:t>e</w:t>
      </w:r>
      <w:r>
        <w:t xml:space="preserve">xternal </w:t>
      </w:r>
      <w:r w:rsidR="00E175B3">
        <w:t>g</w:t>
      </w:r>
      <w:r>
        <w:t xml:space="preserve">ateway provides an IP address pool in the range </w:t>
      </w:r>
      <w:r w:rsidR="00AC75E8" w:rsidRPr="00AC75E8">
        <w:t>172.16.5.200</w:t>
      </w:r>
      <w:r w:rsidR="00DA53FE">
        <w:t xml:space="preserve"> to </w:t>
      </w:r>
      <w:r w:rsidR="00AC75E8" w:rsidRPr="00AC75E8">
        <w:t>172.16.5.250</w:t>
      </w:r>
      <w:r>
        <w:t>.</w:t>
      </w:r>
    </w:p>
    <w:p w14:paraId="6BAADB65" w14:textId="6CB3BD4D" w:rsidR="00AC75E8" w:rsidRPr="00AC75E8" w:rsidRDefault="00971410" w:rsidP="00671B7A">
      <w:pPr>
        <w:numPr>
          <w:ilvl w:val="0"/>
          <w:numId w:val="169"/>
        </w:numPr>
        <w:contextualSpacing/>
      </w:pPr>
      <w:r>
        <w:t>The Tunnel i</w:t>
      </w:r>
      <w:r w:rsidR="00AC75E8" w:rsidRPr="00AC75E8">
        <w:t>nterfac</w:t>
      </w:r>
      <w:r>
        <w:t>e must be assigned to a new and separate Security z</w:t>
      </w:r>
      <w:r w:rsidR="00AC75E8" w:rsidRPr="00AC75E8">
        <w:t>one.</w:t>
      </w:r>
    </w:p>
    <w:p w14:paraId="14AF9952" w14:textId="7FAC4233" w:rsidR="00AC75E8" w:rsidRPr="00AC75E8" w:rsidRDefault="00971410" w:rsidP="00671B7A">
      <w:pPr>
        <w:numPr>
          <w:ilvl w:val="0"/>
          <w:numId w:val="169"/>
        </w:numPr>
        <w:contextualSpacing/>
      </w:pPr>
      <w:r>
        <w:t>A Security policy r</w:t>
      </w:r>
      <w:r w:rsidR="00AC75E8" w:rsidRPr="00AC75E8">
        <w:t xml:space="preserve">ule </w:t>
      </w:r>
      <w:r>
        <w:t>must allow</w:t>
      </w:r>
      <w:r w:rsidR="00AC75E8" w:rsidRPr="00AC75E8">
        <w:t xml:space="preserve"> internet access for</w:t>
      </w:r>
      <w:r>
        <w:t xml:space="preserve"> hosts using the </w:t>
      </w:r>
      <w:r w:rsidR="00E175B3">
        <w:t xml:space="preserve">external gateway </w:t>
      </w:r>
      <w:r>
        <w:t>IP p</w:t>
      </w:r>
      <w:r w:rsidR="00AC75E8" w:rsidRPr="00AC75E8">
        <w:t>ool.</w:t>
      </w:r>
    </w:p>
    <w:p w14:paraId="2F999A5C" w14:textId="2C7B6C5A" w:rsidR="00AC75E8" w:rsidRPr="00AC75E8" w:rsidRDefault="00971410" w:rsidP="00671B7A">
      <w:pPr>
        <w:numPr>
          <w:ilvl w:val="0"/>
          <w:numId w:val="169"/>
        </w:numPr>
        <w:contextualSpacing/>
      </w:pPr>
      <w:r>
        <w:t xml:space="preserve">The </w:t>
      </w:r>
      <w:r w:rsidR="00E175B3">
        <w:t>e</w:t>
      </w:r>
      <w:r w:rsidR="00AC75E8" w:rsidRPr="00AC75E8">
        <w:t xml:space="preserve">xternal </w:t>
      </w:r>
      <w:r w:rsidR="00E175B3">
        <w:t>g</w:t>
      </w:r>
      <w:r w:rsidR="00AC75E8" w:rsidRPr="00AC75E8">
        <w:t xml:space="preserve">ateway </w:t>
      </w:r>
      <w:r>
        <w:t xml:space="preserve">requires the </w:t>
      </w:r>
      <w:r w:rsidR="00AC75E8" w:rsidRPr="00AC75E8">
        <w:t>use</w:t>
      </w:r>
      <w:r>
        <w:t xml:space="preserve"> of</w:t>
      </w:r>
      <w:r w:rsidR="00AC75E8" w:rsidRPr="00AC75E8">
        <w:t xml:space="preserve"> </w:t>
      </w:r>
      <w:r w:rsidR="00F13340">
        <w:t>IPsec.</w:t>
      </w:r>
    </w:p>
    <w:p w14:paraId="32C37E69" w14:textId="2E26191C" w:rsidR="00AC75E8" w:rsidRPr="00AC75E8" w:rsidRDefault="00971410" w:rsidP="00671B7A">
      <w:pPr>
        <w:numPr>
          <w:ilvl w:val="0"/>
          <w:numId w:val="169"/>
        </w:numPr>
        <w:contextualSpacing/>
      </w:pPr>
      <w:r>
        <w:t>One or more certificates are required</w:t>
      </w:r>
      <w:r w:rsidR="00AC75E8" w:rsidRPr="00AC75E8">
        <w:t xml:space="preserve"> for the </w:t>
      </w:r>
      <w:r w:rsidR="00DA53FE">
        <w:t>p</w:t>
      </w:r>
      <w:r w:rsidR="00DA53FE" w:rsidRPr="00AC75E8">
        <w:t>ortal</w:t>
      </w:r>
      <w:r w:rsidR="00DA53FE">
        <w:t xml:space="preserve"> </w:t>
      </w:r>
      <w:r>
        <w:t xml:space="preserve">and </w:t>
      </w:r>
      <w:r w:rsidR="00E175B3">
        <w:t>e</w:t>
      </w:r>
      <w:r>
        <w:t xml:space="preserve">xternal </w:t>
      </w:r>
      <w:r w:rsidR="00E175B3">
        <w:t>g</w:t>
      </w:r>
      <w:r>
        <w:t>ateway.</w:t>
      </w:r>
    </w:p>
    <w:p w14:paraId="10D54476" w14:textId="519BF644" w:rsidR="00AC75E8" w:rsidRPr="00AC75E8" w:rsidRDefault="004504EF" w:rsidP="00671B7A">
      <w:pPr>
        <w:numPr>
          <w:ilvl w:val="0"/>
          <w:numId w:val="169"/>
        </w:numPr>
        <w:contextualSpacing/>
      </w:pPr>
      <w:r>
        <w:t>Create a Security policy r</w:t>
      </w:r>
      <w:r w:rsidR="00AC75E8" w:rsidRPr="00AC75E8">
        <w:t>ule to allow t</w:t>
      </w:r>
      <w:r>
        <w:t xml:space="preserve">he internal host access to the </w:t>
      </w:r>
      <w:r w:rsidR="00E175B3">
        <w:t xml:space="preserve">portal </w:t>
      </w:r>
      <w:r>
        <w:t xml:space="preserve">and </w:t>
      </w:r>
      <w:r w:rsidR="00885CB9">
        <w:t xml:space="preserve">external </w:t>
      </w:r>
      <w:r w:rsidR="00E175B3">
        <w:t>g</w:t>
      </w:r>
      <w:r w:rsidR="00E175B3" w:rsidRPr="00AC75E8">
        <w:t>ateway</w:t>
      </w:r>
      <w:r w:rsidR="00AC75E8" w:rsidRPr="00AC75E8">
        <w:t>.</w:t>
      </w:r>
      <w:r>
        <w:t xml:space="preserve"> This </w:t>
      </w:r>
      <w:r w:rsidR="00885CB9">
        <w:t xml:space="preserve">access </w:t>
      </w:r>
      <w:r>
        <w:t>might require the use of a no-NAT rule.</w:t>
      </w:r>
    </w:p>
    <w:p w14:paraId="6E19418E" w14:textId="77777777" w:rsidR="00671B7A" w:rsidRDefault="00671B7A" w:rsidP="00671B7A">
      <w:pPr>
        <w:contextualSpacing/>
      </w:pPr>
    </w:p>
    <w:p w14:paraId="5CE8F010" w14:textId="05782B14" w:rsidR="00AC75E8" w:rsidRPr="00AC75E8" w:rsidRDefault="00AC75E8" w:rsidP="00671B7A">
      <w:pPr>
        <w:contextualSpacing/>
      </w:pPr>
      <w:r w:rsidRPr="00AC75E8">
        <w:t xml:space="preserve">You can consider this objective complete when the following </w:t>
      </w:r>
      <w:r w:rsidR="004504EF">
        <w:t>tests are</w:t>
      </w:r>
      <w:r w:rsidRPr="00AC75E8">
        <w:t xml:space="preserve"> successful:</w:t>
      </w:r>
    </w:p>
    <w:p w14:paraId="6F4E87DA" w14:textId="3D15CE2B" w:rsidR="00AC75E8" w:rsidRPr="00AC75E8" w:rsidRDefault="004504EF" w:rsidP="00410B05">
      <w:pPr>
        <w:numPr>
          <w:ilvl w:val="0"/>
          <w:numId w:val="169"/>
        </w:numPr>
        <w:contextualSpacing/>
      </w:pPr>
      <w:r>
        <w:t>The i</w:t>
      </w:r>
      <w:r w:rsidR="00AC75E8" w:rsidRPr="00AC75E8">
        <w:t>nternal host can success</w:t>
      </w:r>
      <w:r>
        <w:t xml:space="preserve">fully connect to the </w:t>
      </w:r>
      <w:r w:rsidR="00E175B3">
        <w:t xml:space="preserve">portal </w:t>
      </w:r>
      <w:r>
        <w:t xml:space="preserve">and </w:t>
      </w:r>
      <w:r w:rsidR="00E175B3">
        <w:t>external g</w:t>
      </w:r>
      <w:r w:rsidR="00E175B3" w:rsidRPr="00AC75E8">
        <w:t>ateway</w:t>
      </w:r>
      <w:r w:rsidR="00AC75E8" w:rsidRPr="00AC75E8">
        <w:t>.</w:t>
      </w:r>
    </w:p>
    <w:p w14:paraId="32BEA192" w14:textId="11B15246" w:rsidR="00AC75E8" w:rsidRPr="00AC75E8" w:rsidRDefault="004504EF" w:rsidP="00410B05">
      <w:pPr>
        <w:numPr>
          <w:ilvl w:val="0"/>
          <w:numId w:val="169"/>
        </w:numPr>
        <w:contextualSpacing/>
      </w:pPr>
      <w:r>
        <w:t xml:space="preserve">The internal host receives an </w:t>
      </w:r>
      <w:r w:rsidR="00AC75E8" w:rsidRPr="00AC75E8">
        <w:t xml:space="preserve">IP </w:t>
      </w:r>
      <w:r>
        <w:t xml:space="preserve">pool address when connected to the </w:t>
      </w:r>
      <w:r w:rsidR="00E175B3">
        <w:t>external g</w:t>
      </w:r>
      <w:r w:rsidR="00E175B3" w:rsidRPr="00AC75E8">
        <w:t>ateway</w:t>
      </w:r>
      <w:r w:rsidR="00AC75E8" w:rsidRPr="00AC75E8">
        <w:t>.</w:t>
      </w:r>
    </w:p>
    <w:p w14:paraId="56491CC1" w14:textId="07F468BF" w:rsidR="00AC75E8" w:rsidRPr="00AC75E8" w:rsidRDefault="004504EF" w:rsidP="00410B05">
      <w:pPr>
        <w:numPr>
          <w:ilvl w:val="0"/>
          <w:numId w:val="169"/>
        </w:numPr>
        <w:contextualSpacing/>
      </w:pPr>
      <w:r>
        <w:lastRenderedPageBreak/>
        <w:t>The i</w:t>
      </w:r>
      <w:r w:rsidR="00AC75E8" w:rsidRPr="00AC75E8">
        <w:t>nternal host can access paloaltonetw</w:t>
      </w:r>
      <w:r>
        <w:t xml:space="preserve">orks.com when connected to the </w:t>
      </w:r>
      <w:r w:rsidR="00E175B3">
        <w:t>external g</w:t>
      </w:r>
      <w:r w:rsidR="00E175B3" w:rsidRPr="00AC75E8">
        <w:t>ateway</w:t>
      </w:r>
      <w:r w:rsidR="00AC75E8" w:rsidRPr="00AC75E8">
        <w:t>.</w:t>
      </w:r>
    </w:p>
    <w:p w14:paraId="30EEBF74" w14:textId="7A0539CD" w:rsidR="00945B37" w:rsidRDefault="00945B37" w:rsidP="00671B7A">
      <w:pPr>
        <w:contextualSpacing/>
      </w:pPr>
    </w:p>
    <w:p w14:paraId="35876030" w14:textId="77777777" w:rsidR="00945B37" w:rsidRDefault="00945B37" w:rsidP="00BE7BAE">
      <w:pPr>
        <w:jc w:val="center"/>
      </w:pPr>
    </w:p>
    <w:p w14:paraId="2B9A55D6" w14:textId="77777777" w:rsidR="009E4537" w:rsidRDefault="009E4537" w:rsidP="009E4537">
      <w:pPr>
        <w:jc w:val="center"/>
      </w:pPr>
      <w:r w:rsidRPr="00C03BC8">
        <w:rPr>
          <w:noProof/>
        </w:rPr>
        <w:drawing>
          <wp:inline distT="0" distB="0" distL="0" distR="0" wp14:anchorId="3A08670C" wp14:editId="6F660E59">
            <wp:extent cx="1352550" cy="1357468"/>
            <wp:effectExtent l="0" t="0" r="0" b="0"/>
            <wp:docPr id="353" name="Picture 40" descr="C:\Users\lscott\AppData\Local\Microsoft\Windows\Temporary Internet Files\Content.IE5\CTLFAL3D\Stop_sign_-_no_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cott\AppData\Local\Microsoft\Windows\Temporary Internet Files\Content.IE5\CTLFAL3D\Stop_sign_-_no_shadow[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5523" cy="1360452"/>
                    </a:xfrm>
                    <a:prstGeom prst="rect">
                      <a:avLst/>
                    </a:prstGeom>
                    <a:noFill/>
                    <a:ln>
                      <a:noFill/>
                    </a:ln>
                  </pic:spPr>
                </pic:pic>
              </a:graphicData>
            </a:graphic>
          </wp:inline>
        </w:drawing>
      </w:r>
    </w:p>
    <w:p w14:paraId="5ADBB700" w14:textId="6B73F313" w:rsidR="009E4537" w:rsidRDefault="009E4537" w:rsidP="009E4537">
      <w:pPr>
        <w:jc w:val="center"/>
      </w:pPr>
      <w:r>
        <w:t>Stop. This is the end of the Capstone lab.</w:t>
      </w:r>
    </w:p>
    <w:p w14:paraId="33CB1B88" w14:textId="2A2DAFC4" w:rsidR="00945B37" w:rsidRDefault="00945B37">
      <w:pPr>
        <w:spacing w:before="0" w:after="160" w:line="259" w:lineRule="auto"/>
        <w:rPr>
          <w:rFonts w:ascii="Arial" w:eastAsiaTheme="majorEastAsia" w:hAnsi="Arial"/>
          <w:b/>
          <w:color w:val="5B9BD5" w:themeColor="accent1"/>
          <w:sz w:val="40"/>
          <w:szCs w:val="32"/>
        </w:rPr>
      </w:pPr>
    </w:p>
    <w:sectPr w:rsidR="00945B37" w:rsidSect="00A21FA6">
      <w:footerReference w:type="default" r:id="rId4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4733E" w14:textId="77777777" w:rsidR="00DE6933" w:rsidRDefault="00DE6933" w:rsidP="005F3691">
      <w:pPr>
        <w:spacing w:after="0" w:line="240" w:lineRule="auto"/>
      </w:pPr>
      <w:r>
        <w:separator/>
      </w:r>
    </w:p>
  </w:endnote>
  <w:endnote w:type="continuationSeparator" w:id="0">
    <w:p w14:paraId="120A3EA2" w14:textId="77777777" w:rsidR="00DE6933" w:rsidRDefault="00DE6933" w:rsidP="005F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47058" w14:textId="64593932" w:rsidR="00DE6933" w:rsidRPr="00040DFB" w:rsidRDefault="00DE6933" w:rsidP="006F46FB">
    <w:pPr>
      <w:pStyle w:val="Footer"/>
      <w:pBdr>
        <w:top w:val="single" w:sz="4" w:space="8" w:color="5B9BD5" w:themeColor="accent1"/>
      </w:pBdr>
      <w:tabs>
        <w:tab w:val="clear" w:pos="4680"/>
        <w:tab w:val="clear" w:pos="9360"/>
        <w:tab w:val="left" w:pos="0"/>
        <w:tab w:val="left" w:pos="8370"/>
      </w:tabs>
      <w:spacing w:before="360"/>
      <w:contextualSpacing/>
      <w:rPr>
        <w:rFonts w:ascii="Arial" w:hAnsi="Arial"/>
        <w:sz w:val="18"/>
        <w:szCs w:val="18"/>
      </w:rPr>
    </w:pPr>
    <w:r>
      <w:rPr>
        <w:rFonts w:ascii="Arial" w:hAnsi="Arial"/>
        <w:noProof/>
        <w:color w:val="404040" w:themeColor="text1" w:themeTint="BF"/>
        <w:sz w:val="18"/>
        <w:szCs w:val="18"/>
      </w:rPr>
      <w:t>©2017,</w:t>
    </w:r>
    <w:r w:rsidRPr="00040DFB">
      <w:rPr>
        <w:rFonts w:ascii="Arial" w:hAnsi="Arial"/>
        <w:noProof/>
        <w:color w:val="404040" w:themeColor="text1" w:themeTint="BF"/>
        <w:sz w:val="18"/>
        <w:szCs w:val="18"/>
      </w:rPr>
      <w:t xml:space="preserve"> Palo Alto Networks, Inc.</w:t>
    </w:r>
    <w:r w:rsidRPr="00040DFB">
      <w:rPr>
        <w:rFonts w:ascii="Arial" w:hAnsi="Arial"/>
        <w:noProof/>
        <w:color w:val="404040" w:themeColor="text1" w:themeTint="BF"/>
        <w:sz w:val="18"/>
        <w:szCs w:val="18"/>
      </w:rPr>
      <w:tab/>
      <w:t xml:space="preserve">Page </w:t>
    </w:r>
    <w:r w:rsidRPr="00040DFB">
      <w:rPr>
        <w:rFonts w:ascii="Arial" w:hAnsi="Arial"/>
        <w:noProof/>
        <w:color w:val="404040" w:themeColor="text1" w:themeTint="BF"/>
        <w:sz w:val="18"/>
        <w:szCs w:val="18"/>
      </w:rPr>
      <w:fldChar w:fldCharType="begin"/>
    </w:r>
    <w:r w:rsidRPr="00040DFB">
      <w:rPr>
        <w:rFonts w:ascii="Arial" w:hAnsi="Arial"/>
        <w:noProof/>
        <w:color w:val="404040" w:themeColor="text1" w:themeTint="BF"/>
        <w:sz w:val="18"/>
        <w:szCs w:val="18"/>
      </w:rPr>
      <w:instrText xml:space="preserve"> PAGE   \* MERGEFORMAT </w:instrText>
    </w:r>
    <w:r w:rsidRPr="00040DFB">
      <w:rPr>
        <w:rFonts w:ascii="Arial" w:hAnsi="Arial"/>
        <w:noProof/>
        <w:color w:val="404040" w:themeColor="text1" w:themeTint="BF"/>
        <w:sz w:val="18"/>
        <w:szCs w:val="18"/>
      </w:rPr>
      <w:fldChar w:fldCharType="separate"/>
    </w:r>
    <w:r w:rsidR="00820903">
      <w:rPr>
        <w:rFonts w:ascii="Arial" w:hAnsi="Arial"/>
        <w:noProof/>
        <w:color w:val="404040" w:themeColor="text1" w:themeTint="BF"/>
        <w:sz w:val="18"/>
        <w:szCs w:val="18"/>
      </w:rPr>
      <w:t>24</w:t>
    </w:r>
    <w:r w:rsidRPr="00040DFB">
      <w:rPr>
        <w:rFonts w:ascii="Arial" w:hAnsi="Arial"/>
        <w:noProof/>
        <w:color w:val="404040" w:themeColor="text1" w:themeTint="B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3778A8" w14:textId="77777777" w:rsidR="00DE6933" w:rsidRDefault="00DE6933" w:rsidP="005F3691">
      <w:pPr>
        <w:spacing w:after="0" w:line="240" w:lineRule="auto"/>
      </w:pPr>
      <w:r>
        <w:separator/>
      </w:r>
    </w:p>
  </w:footnote>
  <w:footnote w:type="continuationSeparator" w:id="0">
    <w:p w14:paraId="5F35751A" w14:textId="77777777" w:rsidR="00DE6933" w:rsidRDefault="00DE6933" w:rsidP="005F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1105"/>
    <w:multiLevelType w:val="hybridMultilevel"/>
    <w:tmpl w:val="6E88C180"/>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F43E7"/>
    <w:multiLevelType w:val="hybridMultilevel"/>
    <w:tmpl w:val="60D08B28"/>
    <w:lvl w:ilvl="0" w:tplc="EB4C6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1E024E"/>
    <w:multiLevelType w:val="hybridMultilevel"/>
    <w:tmpl w:val="538A3BC2"/>
    <w:lvl w:ilvl="0" w:tplc="D61210C0">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90985"/>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B058DE"/>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D72A91"/>
    <w:multiLevelType w:val="hybridMultilevel"/>
    <w:tmpl w:val="4880AF4C"/>
    <w:lvl w:ilvl="0" w:tplc="65284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D369C3"/>
    <w:multiLevelType w:val="hybridMultilevel"/>
    <w:tmpl w:val="46627634"/>
    <w:lvl w:ilvl="0" w:tplc="65284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87A52"/>
    <w:multiLevelType w:val="hybridMultilevel"/>
    <w:tmpl w:val="57221A56"/>
    <w:lvl w:ilvl="0" w:tplc="39748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C74BC"/>
    <w:multiLevelType w:val="hybridMultilevel"/>
    <w:tmpl w:val="E182B40A"/>
    <w:lvl w:ilvl="0" w:tplc="EED860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5A08E4"/>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CC084B"/>
    <w:multiLevelType w:val="hybridMultilevel"/>
    <w:tmpl w:val="99525428"/>
    <w:lvl w:ilvl="0" w:tplc="D34E17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C7B63"/>
    <w:multiLevelType w:val="hybridMultilevel"/>
    <w:tmpl w:val="9C029C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0108C4"/>
    <w:multiLevelType w:val="hybridMultilevel"/>
    <w:tmpl w:val="27A435DE"/>
    <w:lvl w:ilvl="0" w:tplc="096E3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A12B2A"/>
    <w:multiLevelType w:val="hybridMultilevel"/>
    <w:tmpl w:val="56FA39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E967BE"/>
    <w:multiLevelType w:val="hybridMultilevel"/>
    <w:tmpl w:val="3B520D42"/>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620E1A"/>
    <w:multiLevelType w:val="hybridMultilevel"/>
    <w:tmpl w:val="801E852A"/>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7B2F59"/>
    <w:multiLevelType w:val="hybridMultilevel"/>
    <w:tmpl w:val="2BD63BDA"/>
    <w:lvl w:ilvl="0" w:tplc="30CA0B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F935AC"/>
    <w:multiLevelType w:val="hybridMultilevel"/>
    <w:tmpl w:val="38F2033E"/>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C119F0"/>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8621A2"/>
    <w:multiLevelType w:val="hybridMultilevel"/>
    <w:tmpl w:val="1786F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6C1BDB"/>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B34592"/>
    <w:multiLevelType w:val="hybridMultilevel"/>
    <w:tmpl w:val="F4CE0C04"/>
    <w:lvl w:ilvl="0" w:tplc="3062A0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A629EF"/>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AB6D01"/>
    <w:multiLevelType w:val="hybridMultilevel"/>
    <w:tmpl w:val="E65E5C4E"/>
    <w:lvl w:ilvl="0" w:tplc="68CCCFA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F751D81"/>
    <w:multiLevelType w:val="hybridMultilevel"/>
    <w:tmpl w:val="0960EFF2"/>
    <w:lvl w:ilvl="0" w:tplc="957EA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152E3F"/>
    <w:multiLevelType w:val="hybridMultilevel"/>
    <w:tmpl w:val="AC70D260"/>
    <w:lvl w:ilvl="0" w:tplc="46E2D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AC4162"/>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10D4AED"/>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11B6428"/>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976569"/>
    <w:multiLevelType w:val="hybridMultilevel"/>
    <w:tmpl w:val="CDB8BFCE"/>
    <w:lvl w:ilvl="0" w:tplc="E0B89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CF5389"/>
    <w:multiLevelType w:val="hybridMultilevel"/>
    <w:tmpl w:val="A01A83F2"/>
    <w:lvl w:ilvl="0" w:tplc="4A38A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D23324"/>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EE74BA"/>
    <w:multiLevelType w:val="hybridMultilevel"/>
    <w:tmpl w:val="11D0E09C"/>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40F3A69"/>
    <w:multiLevelType w:val="multilevel"/>
    <w:tmpl w:val="99E44266"/>
    <w:lvl w:ilvl="0">
      <w:start w:val="1"/>
      <w:numFmt w:val="decimal"/>
      <w:lvlText w:val="%1."/>
      <w:lvlJc w:val="left"/>
      <w:pPr>
        <w:ind w:left="720" w:hanging="360"/>
      </w:pPr>
      <w:rPr>
        <w:rFonts w:hint="default"/>
      </w:rPr>
    </w:lvl>
    <w:lvl w:ilvl="1">
      <w:start w:val="21"/>
      <w:numFmt w:val="decimal"/>
      <w:isLgl/>
      <w:lvlText w:val="%1.%2"/>
      <w:lvlJc w:val="left"/>
      <w:pPr>
        <w:ind w:left="996" w:hanging="63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4BD3BB3"/>
    <w:multiLevelType w:val="hybridMultilevel"/>
    <w:tmpl w:val="57221A56"/>
    <w:lvl w:ilvl="0" w:tplc="39748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976EBD"/>
    <w:multiLevelType w:val="hybridMultilevel"/>
    <w:tmpl w:val="3E5A6098"/>
    <w:lvl w:ilvl="0" w:tplc="6AF6E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2E2669"/>
    <w:multiLevelType w:val="hybridMultilevel"/>
    <w:tmpl w:val="6E88C180"/>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3A6015"/>
    <w:multiLevelType w:val="hybridMultilevel"/>
    <w:tmpl w:val="467457D4"/>
    <w:lvl w:ilvl="0" w:tplc="BF0E37C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7D909E3"/>
    <w:multiLevelType w:val="hybridMultilevel"/>
    <w:tmpl w:val="6E88C180"/>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E14AE3"/>
    <w:multiLevelType w:val="hybridMultilevel"/>
    <w:tmpl w:val="36ACCC9C"/>
    <w:lvl w:ilvl="0" w:tplc="462C7FFA">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FC13F7"/>
    <w:multiLevelType w:val="hybridMultilevel"/>
    <w:tmpl w:val="73B2DA2E"/>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A625BF4"/>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B07C98"/>
    <w:multiLevelType w:val="hybridMultilevel"/>
    <w:tmpl w:val="5032E3B2"/>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67732B"/>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F0744D"/>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BF12E95"/>
    <w:multiLevelType w:val="hybridMultilevel"/>
    <w:tmpl w:val="27A435DE"/>
    <w:lvl w:ilvl="0" w:tplc="096E3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E2B01D8"/>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F0D7D8E"/>
    <w:multiLevelType w:val="hybridMultilevel"/>
    <w:tmpl w:val="D772A938"/>
    <w:lvl w:ilvl="0" w:tplc="279CD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F2B5CF8"/>
    <w:multiLevelType w:val="hybridMultilevel"/>
    <w:tmpl w:val="6E88C180"/>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FAA6E34"/>
    <w:multiLevelType w:val="hybridMultilevel"/>
    <w:tmpl w:val="05C83DC6"/>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04954BE"/>
    <w:multiLevelType w:val="hybridMultilevel"/>
    <w:tmpl w:val="57049B8A"/>
    <w:lvl w:ilvl="0" w:tplc="E0B89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2031845"/>
    <w:multiLevelType w:val="hybridMultilevel"/>
    <w:tmpl w:val="8DBCCA9C"/>
    <w:lvl w:ilvl="0" w:tplc="6AF6E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7477FE"/>
    <w:multiLevelType w:val="hybridMultilevel"/>
    <w:tmpl w:val="348EA2E4"/>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3813AF8"/>
    <w:multiLevelType w:val="hybridMultilevel"/>
    <w:tmpl w:val="EFE84D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B9173F"/>
    <w:multiLevelType w:val="hybridMultilevel"/>
    <w:tmpl w:val="27A435DE"/>
    <w:lvl w:ilvl="0" w:tplc="096E3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5724163"/>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5FD021B"/>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7384E42"/>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83D64CC"/>
    <w:multiLevelType w:val="hybridMultilevel"/>
    <w:tmpl w:val="7D52169C"/>
    <w:lvl w:ilvl="0" w:tplc="2C9009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9CA54A7"/>
    <w:multiLevelType w:val="hybridMultilevel"/>
    <w:tmpl w:val="C568C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9FA2781"/>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B4064A4"/>
    <w:multiLevelType w:val="hybridMultilevel"/>
    <w:tmpl w:val="8BBA02C4"/>
    <w:lvl w:ilvl="0" w:tplc="B4A81C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C0A399F"/>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D7E7F72"/>
    <w:multiLevelType w:val="hybridMultilevel"/>
    <w:tmpl w:val="AC70D260"/>
    <w:lvl w:ilvl="0" w:tplc="46E2D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D80049"/>
    <w:multiLevelType w:val="hybridMultilevel"/>
    <w:tmpl w:val="CDFA75A8"/>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E69342D"/>
    <w:multiLevelType w:val="hybridMultilevel"/>
    <w:tmpl w:val="CCCAEB16"/>
    <w:lvl w:ilvl="0" w:tplc="EB4C6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03F2DE0"/>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0561DB7"/>
    <w:multiLevelType w:val="hybridMultilevel"/>
    <w:tmpl w:val="2626E2F6"/>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18A384F"/>
    <w:multiLevelType w:val="hybridMultilevel"/>
    <w:tmpl w:val="27A435DE"/>
    <w:lvl w:ilvl="0" w:tplc="096E3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1F41EA7"/>
    <w:multiLevelType w:val="multilevel"/>
    <w:tmpl w:val="99E44266"/>
    <w:lvl w:ilvl="0">
      <w:start w:val="1"/>
      <w:numFmt w:val="decimal"/>
      <w:lvlText w:val="%1."/>
      <w:lvlJc w:val="left"/>
      <w:pPr>
        <w:ind w:left="720" w:hanging="360"/>
      </w:pPr>
      <w:rPr>
        <w:rFonts w:hint="default"/>
      </w:rPr>
    </w:lvl>
    <w:lvl w:ilvl="1">
      <w:start w:val="21"/>
      <w:numFmt w:val="decimal"/>
      <w:isLgl/>
      <w:lvlText w:val="%1.%2"/>
      <w:lvlJc w:val="left"/>
      <w:pPr>
        <w:ind w:left="996" w:hanging="63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322F7914"/>
    <w:multiLevelType w:val="hybridMultilevel"/>
    <w:tmpl w:val="38F2033E"/>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2AE72D6"/>
    <w:multiLevelType w:val="multilevel"/>
    <w:tmpl w:val="2842B784"/>
    <w:lvl w:ilvl="0">
      <w:start w:val="1"/>
      <w:numFmt w:val="decimal"/>
      <w:lvlText w:val="%1."/>
      <w:lvlJc w:val="left"/>
      <w:pPr>
        <w:ind w:left="720" w:hanging="360"/>
      </w:pPr>
      <w:rPr>
        <w:rFonts w:hint="default"/>
      </w:rPr>
    </w:lvl>
    <w:lvl w:ilvl="1">
      <w:start w:val="3"/>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33202051"/>
    <w:multiLevelType w:val="hybridMultilevel"/>
    <w:tmpl w:val="D772A938"/>
    <w:lvl w:ilvl="0" w:tplc="279CD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3795616"/>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4056B1F"/>
    <w:multiLevelType w:val="hybridMultilevel"/>
    <w:tmpl w:val="6770969C"/>
    <w:lvl w:ilvl="0" w:tplc="0CDA8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476491B"/>
    <w:multiLevelType w:val="hybridMultilevel"/>
    <w:tmpl w:val="CCCAEB16"/>
    <w:lvl w:ilvl="0" w:tplc="EB4C6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5B0526C"/>
    <w:multiLevelType w:val="hybridMultilevel"/>
    <w:tmpl w:val="38F2033E"/>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3964F0"/>
    <w:multiLevelType w:val="hybridMultilevel"/>
    <w:tmpl w:val="AD669832"/>
    <w:lvl w:ilvl="0" w:tplc="4A38A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640762F"/>
    <w:multiLevelType w:val="hybridMultilevel"/>
    <w:tmpl w:val="C2D02C76"/>
    <w:lvl w:ilvl="0" w:tplc="EED860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4D341C"/>
    <w:multiLevelType w:val="hybridMultilevel"/>
    <w:tmpl w:val="03F404F8"/>
    <w:lvl w:ilvl="0" w:tplc="1CE4DA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8526C60"/>
    <w:multiLevelType w:val="hybridMultilevel"/>
    <w:tmpl w:val="FC5CE420"/>
    <w:lvl w:ilvl="0" w:tplc="C450D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9343F0B"/>
    <w:multiLevelType w:val="hybridMultilevel"/>
    <w:tmpl w:val="3B76864C"/>
    <w:lvl w:ilvl="0" w:tplc="1098D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94D6C50"/>
    <w:multiLevelType w:val="hybridMultilevel"/>
    <w:tmpl w:val="2626E2F6"/>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DA3224"/>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A7B4ABB"/>
    <w:multiLevelType w:val="hybridMultilevel"/>
    <w:tmpl w:val="46627634"/>
    <w:lvl w:ilvl="0" w:tplc="65284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B2C4FF5"/>
    <w:multiLevelType w:val="hybridMultilevel"/>
    <w:tmpl w:val="6E88C180"/>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B381130"/>
    <w:multiLevelType w:val="hybridMultilevel"/>
    <w:tmpl w:val="54C8009A"/>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CC45967"/>
    <w:multiLevelType w:val="hybridMultilevel"/>
    <w:tmpl w:val="0960EFF2"/>
    <w:lvl w:ilvl="0" w:tplc="957EA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D384DC1"/>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DFF1E61"/>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F5902F4"/>
    <w:multiLevelType w:val="hybridMultilevel"/>
    <w:tmpl w:val="60D08B28"/>
    <w:lvl w:ilvl="0" w:tplc="EB4C6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0095418"/>
    <w:multiLevelType w:val="hybridMultilevel"/>
    <w:tmpl w:val="A9E8B0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01F324F"/>
    <w:multiLevelType w:val="hybridMultilevel"/>
    <w:tmpl w:val="57221A56"/>
    <w:lvl w:ilvl="0" w:tplc="39748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0971472"/>
    <w:multiLevelType w:val="hybridMultilevel"/>
    <w:tmpl w:val="2C9E06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10A5D95"/>
    <w:multiLevelType w:val="hybridMultilevel"/>
    <w:tmpl w:val="DFA67982"/>
    <w:lvl w:ilvl="0" w:tplc="ABA4385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1A76599"/>
    <w:multiLevelType w:val="hybridMultilevel"/>
    <w:tmpl w:val="DBEA3A04"/>
    <w:lvl w:ilvl="0" w:tplc="827EC2B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21A0ECF"/>
    <w:multiLevelType w:val="hybridMultilevel"/>
    <w:tmpl w:val="6A6C39A8"/>
    <w:lvl w:ilvl="0" w:tplc="0CDA8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EF7AB4"/>
    <w:multiLevelType w:val="hybridMultilevel"/>
    <w:tmpl w:val="11D0E09C"/>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302725C"/>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40B2CD1"/>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41776D6"/>
    <w:multiLevelType w:val="hybridMultilevel"/>
    <w:tmpl w:val="38F2033E"/>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6B43309"/>
    <w:multiLevelType w:val="hybridMultilevel"/>
    <w:tmpl w:val="27A435DE"/>
    <w:lvl w:ilvl="0" w:tplc="096E3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72E6222"/>
    <w:multiLevelType w:val="hybridMultilevel"/>
    <w:tmpl w:val="2626E2F6"/>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7387BB5"/>
    <w:multiLevelType w:val="hybridMultilevel"/>
    <w:tmpl w:val="2FD8C306"/>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95212E2"/>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9F45B3D"/>
    <w:multiLevelType w:val="hybridMultilevel"/>
    <w:tmpl w:val="11740D4A"/>
    <w:lvl w:ilvl="0" w:tplc="E79CE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A724A6A"/>
    <w:multiLevelType w:val="hybridMultilevel"/>
    <w:tmpl w:val="0960EFF2"/>
    <w:lvl w:ilvl="0" w:tplc="957EA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D015FF2"/>
    <w:multiLevelType w:val="hybridMultilevel"/>
    <w:tmpl w:val="C2D02C76"/>
    <w:lvl w:ilvl="0" w:tplc="EED860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E5438CE"/>
    <w:multiLevelType w:val="hybridMultilevel"/>
    <w:tmpl w:val="0172C230"/>
    <w:lvl w:ilvl="0" w:tplc="8304C66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E9A1F3E"/>
    <w:multiLevelType w:val="hybridMultilevel"/>
    <w:tmpl w:val="A8C4EE2E"/>
    <w:lvl w:ilvl="0" w:tplc="59F446E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EB23FC4"/>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2A4603"/>
    <w:multiLevelType w:val="hybridMultilevel"/>
    <w:tmpl w:val="FFE6B664"/>
    <w:lvl w:ilvl="0" w:tplc="957EA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F4B27D4"/>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0E06AD6"/>
    <w:multiLevelType w:val="hybridMultilevel"/>
    <w:tmpl w:val="3E5A6098"/>
    <w:lvl w:ilvl="0" w:tplc="6AF6E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20E3365"/>
    <w:multiLevelType w:val="hybridMultilevel"/>
    <w:tmpl w:val="AD669832"/>
    <w:lvl w:ilvl="0" w:tplc="4A38A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25D1073"/>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36040CE"/>
    <w:multiLevelType w:val="hybridMultilevel"/>
    <w:tmpl w:val="F4CE0C04"/>
    <w:lvl w:ilvl="0" w:tplc="3062A0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46978D6"/>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46E5091"/>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8504422"/>
    <w:multiLevelType w:val="hybridMultilevel"/>
    <w:tmpl w:val="2AA08C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A110148"/>
    <w:multiLevelType w:val="hybridMultilevel"/>
    <w:tmpl w:val="BBC272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A9A1DDB"/>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B9E003E"/>
    <w:multiLevelType w:val="hybridMultilevel"/>
    <w:tmpl w:val="46627634"/>
    <w:lvl w:ilvl="0" w:tplc="65284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BC678ED"/>
    <w:multiLevelType w:val="hybridMultilevel"/>
    <w:tmpl w:val="9BBC1950"/>
    <w:lvl w:ilvl="0" w:tplc="3062A0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CE80B21"/>
    <w:multiLevelType w:val="hybridMultilevel"/>
    <w:tmpl w:val="4B88EE7A"/>
    <w:lvl w:ilvl="0" w:tplc="05EA31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D0E3056"/>
    <w:multiLevelType w:val="hybridMultilevel"/>
    <w:tmpl w:val="EECA68CC"/>
    <w:lvl w:ilvl="0" w:tplc="074C2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D26387E"/>
    <w:multiLevelType w:val="hybridMultilevel"/>
    <w:tmpl w:val="2FD8C306"/>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D6412B8"/>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D8D344A"/>
    <w:multiLevelType w:val="hybridMultilevel"/>
    <w:tmpl w:val="A90220C4"/>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DE44FF8"/>
    <w:multiLevelType w:val="hybridMultilevel"/>
    <w:tmpl w:val="54C8E0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E9B3B62"/>
    <w:multiLevelType w:val="hybridMultilevel"/>
    <w:tmpl w:val="9984F7EE"/>
    <w:lvl w:ilvl="0" w:tplc="1D580CB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1780381"/>
    <w:multiLevelType w:val="hybridMultilevel"/>
    <w:tmpl w:val="366E8436"/>
    <w:lvl w:ilvl="0" w:tplc="5A88B12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2BC7F4E"/>
    <w:multiLevelType w:val="multilevel"/>
    <w:tmpl w:val="6372A462"/>
    <w:lvl w:ilvl="0">
      <w:start w:val="1"/>
      <w:numFmt w:val="decimal"/>
      <w:lvlText w:val="%1."/>
      <w:lvlJc w:val="left"/>
      <w:pPr>
        <w:ind w:left="720" w:hanging="360"/>
      </w:pPr>
      <w:rPr>
        <w:rFonts w:hint="default"/>
      </w:rPr>
    </w:lvl>
    <w:lvl w:ilvl="1">
      <w:start w:val="9"/>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647F1EB3"/>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6F50A19"/>
    <w:multiLevelType w:val="hybridMultilevel"/>
    <w:tmpl w:val="6B46D4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7736AA6"/>
    <w:multiLevelType w:val="hybridMultilevel"/>
    <w:tmpl w:val="2BD63BDA"/>
    <w:lvl w:ilvl="0" w:tplc="30CA0B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8124A6E"/>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9413FBD"/>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9AF2FC5"/>
    <w:multiLevelType w:val="hybridMultilevel"/>
    <w:tmpl w:val="AE324038"/>
    <w:lvl w:ilvl="0" w:tplc="E1B6BCA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F45AA7"/>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B487C00"/>
    <w:multiLevelType w:val="hybridMultilevel"/>
    <w:tmpl w:val="BD8C1A6C"/>
    <w:lvl w:ilvl="0" w:tplc="17684198">
      <w:start w:val="9"/>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B8B04D4"/>
    <w:multiLevelType w:val="hybridMultilevel"/>
    <w:tmpl w:val="B846FA54"/>
    <w:lvl w:ilvl="0" w:tplc="E5DA8A6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C152814"/>
    <w:multiLevelType w:val="hybridMultilevel"/>
    <w:tmpl w:val="80DAA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C264385"/>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D0D54D3"/>
    <w:multiLevelType w:val="hybridMultilevel"/>
    <w:tmpl w:val="3E5A6098"/>
    <w:lvl w:ilvl="0" w:tplc="6AF6E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D1F023B"/>
    <w:multiLevelType w:val="hybridMultilevel"/>
    <w:tmpl w:val="A39C11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D2457DA"/>
    <w:multiLevelType w:val="hybridMultilevel"/>
    <w:tmpl w:val="38F2033E"/>
    <w:lvl w:ilvl="0" w:tplc="83D4F9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DC74A2B"/>
    <w:multiLevelType w:val="hybridMultilevel"/>
    <w:tmpl w:val="9CD411E8"/>
    <w:lvl w:ilvl="0" w:tplc="EB4C6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F0F680F"/>
    <w:multiLevelType w:val="hybridMultilevel"/>
    <w:tmpl w:val="B9348AA0"/>
    <w:lvl w:ilvl="0" w:tplc="AE28E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0523E32"/>
    <w:multiLevelType w:val="hybridMultilevel"/>
    <w:tmpl w:val="7FCC3628"/>
    <w:lvl w:ilvl="0" w:tplc="279CD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2C670AE"/>
    <w:multiLevelType w:val="hybridMultilevel"/>
    <w:tmpl w:val="7400B2C4"/>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3123DAC"/>
    <w:multiLevelType w:val="hybridMultilevel"/>
    <w:tmpl w:val="57221A56"/>
    <w:lvl w:ilvl="0" w:tplc="397484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3A8389F"/>
    <w:multiLevelType w:val="hybridMultilevel"/>
    <w:tmpl w:val="F6F84EB6"/>
    <w:lvl w:ilvl="0" w:tplc="7D02291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3E15AA2"/>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51E43AC"/>
    <w:multiLevelType w:val="hybridMultilevel"/>
    <w:tmpl w:val="C9B84A0C"/>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5296B88"/>
    <w:multiLevelType w:val="hybridMultilevel"/>
    <w:tmpl w:val="1002A3FC"/>
    <w:lvl w:ilvl="0" w:tplc="D40E9F1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53B38D8"/>
    <w:multiLevelType w:val="hybridMultilevel"/>
    <w:tmpl w:val="E38622C6"/>
    <w:lvl w:ilvl="0" w:tplc="F7F034B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56F6DB2"/>
    <w:multiLevelType w:val="hybridMultilevel"/>
    <w:tmpl w:val="FAC063A0"/>
    <w:lvl w:ilvl="0" w:tplc="3062A0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5CC63A8"/>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6597F81"/>
    <w:multiLevelType w:val="hybridMultilevel"/>
    <w:tmpl w:val="3E5A6098"/>
    <w:lvl w:ilvl="0" w:tplc="6AF6E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74618CC"/>
    <w:multiLevelType w:val="hybridMultilevel"/>
    <w:tmpl w:val="E65E5C4E"/>
    <w:lvl w:ilvl="0" w:tplc="68CCCFA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85E0D3A"/>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8CC6D4A"/>
    <w:multiLevelType w:val="hybridMultilevel"/>
    <w:tmpl w:val="03541C98"/>
    <w:lvl w:ilvl="0" w:tplc="279CD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8EE1720"/>
    <w:multiLevelType w:val="multilevel"/>
    <w:tmpl w:val="E9CAB2F4"/>
    <w:lvl w:ilvl="0">
      <w:start w:val="1"/>
      <w:numFmt w:val="decimal"/>
      <w:lvlText w:val="%1."/>
      <w:lvlJc w:val="left"/>
      <w:pPr>
        <w:ind w:left="720" w:hanging="360"/>
      </w:pPr>
      <w:rPr>
        <w:rFonts w:hint="default"/>
      </w:rPr>
    </w:lvl>
    <w:lvl w:ilvl="1">
      <w:start w:val="9"/>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4" w15:restartNumberingAfterBreak="0">
    <w:nsid w:val="790A5911"/>
    <w:multiLevelType w:val="hybridMultilevel"/>
    <w:tmpl w:val="7400B2C4"/>
    <w:lvl w:ilvl="0" w:tplc="C4384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B4E2D14"/>
    <w:multiLevelType w:val="hybridMultilevel"/>
    <w:tmpl w:val="52C02B28"/>
    <w:lvl w:ilvl="0" w:tplc="0DDADA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B540EE1"/>
    <w:multiLevelType w:val="hybridMultilevel"/>
    <w:tmpl w:val="2CC04CFE"/>
    <w:lvl w:ilvl="0" w:tplc="79B20B2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BD1639E"/>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C483791"/>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D340723"/>
    <w:multiLevelType w:val="hybridMultilevel"/>
    <w:tmpl w:val="AD669832"/>
    <w:lvl w:ilvl="0" w:tplc="4A38A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DE34D59"/>
    <w:multiLevelType w:val="hybridMultilevel"/>
    <w:tmpl w:val="C586377E"/>
    <w:lvl w:ilvl="0" w:tplc="B78861B4">
      <w:start w:val="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1" w15:restartNumberingAfterBreak="0">
    <w:nsid w:val="7ED44D93"/>
    <w:multiLevelType w:val="hybridMultilevel"/>
    <w:tmpl w:val="493263CC"/>
    <w:lvl w:ilvl="0" w:tplc="7A8CE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F082784"/>
    <w:multiLevelType w:val="hybridMultilevel"/>
    <w:tmpl w:val="E9480F0C"/>
    <w:lvl w:ilvl="0" w:tplc="27CC31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FB93FCD"/>
    <w:multiLevelType w:val="hybridMultilevel"/>
    <w:tmpl w:val="6E88C180"/>
    <w:lvl w:ilvl="0" w:tplc="454A7F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9"/>
  </w:num>
  <w:num w:numId="2">
    <w:abstractNumId w:val="85"/>
  </w:num>
  <w:num w:numId="3">
    <w:abstractNumId w:val="149"/>
  </w:num>
  <w:num w:numId="4">
    <w:abstractNumId w:val="125"/>
  </w:num>
  <w:num w:numId="5">
    <w:abstractNumId w:val="129"/>
  </w:num>
  <w:num w:numId="6">
    <w:abstractNumId w:val="91"/>
  </w:num>
  <w:num w:numId="7">
    <w:abstractNumId w:val="27"/>
  </w:num>
  <w:num w:numId="8">
    <w:abstractNumId w:val="123"/>
  </w:num>
  <w:num w:numId="9">
    <w:abstractNumId w:val="90"/>
  </w:num>
  <w:num w:numId="10">
    <w:abstractNumId w:val="146"/>
  </w:num>
  <w:num w:numId="11">
    <w:abstractNumId w:val="60"/>
  </w:num>
  <w:num w:numId="12">
    <w:abstractNumId w:val="39"/>
  </w:num>
  <w:num w:numId="13">
    <w:abstractNumId w:val="163"/>
  </w:num>
  <w:num w:numId="14">
    <w:abstractNumId w:val="14"/>
  </w:num>
  <w:num w:numId="15">
    <w:abstractNumId w:val="105"/>
  </w:num>
  <w:num w:numId="16">
    <w:abstractNumId w:val="88"/>
  </w:num>
  <w:num w:numId="17">
    <w:abstractNumId w:val="102"/>
  </w:num>
  <w:num w:numId="18">
    <w:abstractNumId w:val="108"/>
  </w:num>
  <w:num w:numId="19">
    <w:abstractNumId w:val="64"/>
  </w:num>
  <w:num w:numId="20">
    <w:abstractNumId w:val="107"/>
  </w:num>
  <w:num w:numId="21">
    <w:abstractNumId w:val="86"/>
  </w:num>
  <w:num w:numId="22">
    <w:abstractNumId w:val="31"/>
  </w:num>
  <w:num w:numId="23">
    <w:abstractNumId w:val="41"/>
  </w:num>
  <w:num w:numId="24">
    <w:abstractNumId w:val="166"/>
  </w:num>
  <w:num w:numId="25">
    <w:abstractNumId w:val="66"/>
  </w:num>
  <w:num w:numId="26">
    <w:abstractNumId w:val="153"/>
  </w:num>
  <w:num w:numId="27">
    <w:abstractNumId w:val="99"/>
  </w:num>
  <w:num w:numId="28">
    <w:abstractNumId w:val="114"/>
  </w:num>
  <w:num w:numId="29">
    <w:abstractNumId w:val="77"/>
  </w:num>
  <w:num w:numId="30">
    <w:abstractNumId w:val="30"/>
  </w:num>
  <w:num w:numId="31">
    <w:abstractNumId w:val="38"/>
  </w:num>
  <w:num w:numId="32">
    <w:abstractNumId w:val="94"/>
  </w:num>
  <w:num w:numId="33">
    <w:abstractNumId w:val="110"/>
  </w:num>
  <w:num w:numId="34">
    <w:abstractNumId w:val="55"/>
  </w:num>
  <w:num w:numId="35">
    <w:abstractNumId w:val="26"/>
  </w:num>
  <w:num w:numId="36">
    <w:abstractNumId w:val="139"/>
  </w:num>
  <w:num w:numId="37">
    <w:abstractNumId w:val="171"/>
  </w:num>
  <w:num w:numId="38">
    <w:abstractNumId w:val="3"/>
  </w:num>
  <w:num w:numId="39">
    <w:abstractNumId w:val="92"/>
  </w:num>
  <w:num w:numId="40">
    <w:abstractNumId w:val="7"/>
  </w:num>
  <w:num w:numId="41">
    <w:abstractNumId w:val="148"/>
  </w:num>
  <w:num w:numId="42">
    <w:abstractNumId w:val="34"/>
  </w:num>
  <w:num w:numId="43">
    <w:abstractNumId w:val="132"/>
  </w:num>
  <w:num w:numId="44">
    <w:abstractNumId w:val="25"/>
  </w:num>
  <w:num w:numId="45">
    <w:abstractNumId w:val="82"/>
  </w:num>
  <w:num w:numId="46">
    <w:abstractNumId w:val="96"/>
  </w:num>
  <w:num w:numId="47">
    <w:abstractNumId w:val="16"/>
  </w:num>
  <w:num w:numId="48">
    <w:abstractNumId w:val="29"/>
  </w:num>
  <w:num w:numId="49">
    <w:abstractNumId w:val="35"/>
  </w:num>
  <w:num w:numId="50">
    <w:abstractNumId w:val="21"/>
  </w:num>
  <w:num w:numId="51">
    <w:abstractNumId w:val="87"/>
  </w:num>
  <w:num w:numId="52">
    <w:abstractNumId w:val="24"/>
  </w:num>
  <w:num w:numId="53">
    <w:abstractNumId w:val="106"/>
  </w:num>
  <w:num w:numId="54">
    <w:abstractNumId w:val="51"/>
  </w:num>
  <w:num w:numId="55">
    <w:abstractNumId w:val="58"/>
  </w:num>
  <w:num w:numId="56">
    <w:abstractNumId w:val="167"/>
  </w:num>
  <w:num w:numId="57">
    <w:abstractNumId w:val="46"/>
  </w:num>
  <w:num w:numId="58">
    <w:abstractNumId w:val="127"/>
  </w:num>
  <w:num w:numId="59">
    <w:abstractNumId w:val="133"/>
  </w:num>
  <w:num w:numId="60">
    <w:abstractNumId w:val="137"/>
  </w:num>
  <w:num w:numId="61">
    <w:abstractNumId w:val="162"/>
  </w:num>
  <w:num w:numId="62">
    <w:abstractNumId w:val="172"/>
  </w:num>
  <w:num w:numId="63">
    <w:abstractNumId w:val="112"/>
  </w:num>
  <w:num w:numId="64">
    <w:abstractNumId w:val="54"/>
  </w:num>
  <w:num w:numId="65">
    <w:abstractNumId w:val="12"/>
  </w:num>
  <w:num w:numId="66">
    <w:abstractNumId w:val="78"/>
  </w:num>
  <w:num w:numId="67">
    <w:abstractNumId w:val="8"/>
  </w:num>
  <w:num w:numId="68">
    <w:abstractNumId w:val="68"/>
  </w:num>
  <w:num w:numId="69">
    <w:abstractNumId w:val="72"/>
  </w:num>
  <w:num w:numId="70">
    <w:abstractNumId w:val="18"/>
  </w:num>
  <w:num w:numId="71">
    <w:abstractNumId w:val="62"/>
  </w:num>
  <w:num w:numId="72">
    <w:abstractNumId w:val="40"/>
  </w:num>
  <w:num w:numId="73">
    <w:abstractNumId w:val="128"/>
  </w:num>
  <w:num w:numId="74">
    <w:abstractNumId w:val="173"/>
  </w:num>
  <w:num w:numId="75">
    <w:abstractNumId w:val="36"/>
  </w:num>
  <w:num w:numId="76">
    <w:abstractNumId w:val="48"/>
  </w:num>
  <w:num w:numId="77">
    <w:abstractNumId w:val="43"/>
  </w:num>
  <w:num w:numId="78">
    <w:abstractNumId w:val="0"/>
  </w:num>
  <w:num w:numId="79">
    <w:abstractNumId w:val="49"/>
  </w:num>
  <w:num w:numId="80">
    <w:abstractNumId w:val="158"/>
  </w:num>
  <w:num w:numId="81">
    <w:abstractNumId w:val="115"/>
  </w:num>
  <w:num w:numId="82">
    <w:abstractNumId w:val="73"/>
  </w:num>
  <w:num w:numId="83">
    <w:abstractNumId w:val="80"/>
  </w:num>
  <w:num w:numId="84">
    <w:abstractNumId w:val="10"/>
  </w:num>
  <w:num w:numId="85">
    <w:abstractNumId w:val="160"/>
  </w:num>
  <w:num w:numId="86">
    <w:abstractNumId w:val="151"/>
  </w:num>
  <w:num w:numId="87">
    <w:abstractNumId w:val="81"/>
  </w:num>
  <w:num w:numId="88">
    <w:abstractNumId w:val="63"/>
  </w:num>
  <w:num w:numId="89">
    <w:abstractNumId w:val="159"/>
  </w:num>
  <w:num w:numId="90">
    <w:abstractNumId w:val="113"/>
  </w:num>
  <w:num w:numId="91">
    <w:abstractNumId w:val="97"/>
  </w:num>
  <w:num w:numId="92">
    <w:abstractNumId w:val="32"/>
  </w:num>
  <w:num w:numId="93">
    <w:abstractNumId w:val="28"/>
  </w:num>
  <w:num w:numId="94">
    <w:abstractNumId w:val="67"/>
  </w:num>
  <w:num w:numId="95">
    <w:abstractNumId w:val="135"/>
  </w:num>
  <w:num w:numId="96">
    <w:abstractNumId w:val="144"/>
  </w:num>
  <w:num w:numId="97">
    <w:abstractNumId w:val="50"/>
  </w:num>
  <w:num w:numId="98">
    <w:abstractNumId w:val="95"/>
  </w:num>
  <w:num w:numId="99">
    <w:abstractNumId w:val="141"/>
  </w:num>
  <w:num w:numId="100">
    <w:abstractNumId w:val="140"/>
  </w:num>
  <w:num w:numId="101">
    <w:abstractNumId w:val="116"/>
  </w:num>
  <w:num w:numId="102">
    <w:abstractNumId w:val="157"/>
  </w:num>
  <w:num w:numId="103">
    <w:abstractNumId w:val="111"/>
  </w:num>
  <w:num w:numId="104">
    <w:abstractNumId w:val="152"/>
  </w:num>
  <w:num w:numId="105">
    <w:abstractNumId w:val="33"/>
  </w:num>
  <w:num w:numId="106">
    <w:abstractNumId w:val="124"/>
  </w:num>
  <w:num w:numId="107">
    <w:abstractNumId w:val="45"/>
  </w:num>
  <w:num w:numId="108">
    <w:abstractNumId w:val="138"/>
  </w:num>
  <w:num w:numId="109">
    <w:abstractNumId w:val="74"/>
  </w:num>
  <w:num w:numId="110">
    <w:abstractNumId w:val="37"/>
  </w:num>
  <w:num w:numId="111">
    <w:abstractNumId w:val="56"/>
  </w:num>
  <w:num w:numId="112">
    <w:abstractNumId w:val="83"/>
  </w:num>
  <w:num w:numId="113">
    <w:abstractNumId w:val="101"/>
  </w:num>
  <w:num w:numId="114">
    <w:abstractNumId w:val="164"/>
  </w:num>
  <w:num w:numId="115">
    <w:abstractNumId w:val="150"/>
  </w:num>
  <w:num w:numId="116">
    <w:abstractNumId w:val="47"/>
  </w:num>
  <w:num w:numId="117">
    <w:abstractNumId w:val="131"/>
  </w:num>
  <w:num w:numId="118">
    <w:abstractNumId w:val="130"/>
  </w:num>
  <w:num w:numId="119">
    <w:abstractNumId w:val="22"/>
  </w:num>
  <w:num w:numId="120">
    <w:abstractNumId w:val="61"/>
  </w:num>
  <w:num w:numId="121">
    <w:abstractNumId w:val="147"/>
  </w:num>
  <w:num w:numId="122">
    <w:abstractNumId w:val="1"/>
  </w:num>
  <w:num w:numId="123">
    <w:abstractNumId w:val="65"/>
  </w:num>
  <w:num w:numId="124">
    <w:abstractNumId w:val="75"/>
  </w:num>
  <w:num w:numId="125">
    <w:abstractNumId w:val="165"/>
  </w:num>
  <w:num w:numId="126">
    <w:abstractNumId w:val="118"/>
  </w:num>
  <w:num w:numId="127">
    <w:abstractNumId w:val="4"/>
  </w:num>
  <w:num w:numId="128">
    <w:abstractNumId w:val="44"/>
  </w:num>
  <w:num w:numId="129">
    <w:abstractNumId w:val="20"/>
  </w:num>
  <w:num w:numId="130">
    <w:abstractNumId w:val="136"/>
  </w:num>
  <w:num w:numId="131">
    <w:abstractNumId w:val="76"/>
  </w:num>
  <w:num w:numId="132">
    <w:abstractNumId w:val="126"/>
  </w:num>
  <w:num w:numId="133">
    <w:abstractNumId w:val="70"/>
  </w:num>
  <w:num w:numId="134">
    <w:abstractNumId w:val="52"/>
  </w:num>
  <w:num w:numId="135">
    <w:abstractNumId w:val="57"/>
  </w:num>
  <w:num w:numId="136">
    <w:abstractNumId w:val="79"/>
  </w:num>
  <w:num w:numId="137">
    <w:abstractNumId w:val="9"/>
  </w:num>
  <w:num w:numId="138">
    <w:abstractNumId w:val="117"/>
  </w:num>
  <w:num w:numId="139">
    <w:abstractNumId w:val="98"/>
  </w:num>
  <w:num w:numId="140">
    <w:abstractNumId w:val="143"/>
  </w:num>
  <w:num w:numId="141">
    <w:abstractNumId w:val="161"/>
  </w:num>
  <w:num w:numId="142">
    <w:abstractNumId w:val="6"/>
  </w:num>
  <w:num w:numId="143">
    <w:abstractNumId w:val="104"/>
  </w:num>
  <w:num w:numId="1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3"/>
  </w:num>
  <w:num w:numId="146">
    <w:abstractNumId w:val="23"/>
  </w:num>
  <w:num w:numId="147">
    <w:abstractNumId w:val="168"/>
  </w:num>
  <w:num w:numId="148">
    <w:abstractNumId w:val="5"/>
  </w:num>
  <w:num w:numId="14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69"/>
  </w:num>
  <w:num w:numId="151">
    <w:abstractNumId w:val="71"/>
  </w:num>
  <w:num w:numId="152">
    <w:abstractNumId w:val="122"/>
  </w:num>
  <w:num w:numId="153">
    <w:abstractNumId w:val="100"/>
  </w:num>
  <w:num w:numId="154">
    <w:abstractNumId w:val="103"/>
  </w:num>
  <w:num w:numId="155">
    <w:abstractNumId w:val="169"/>
  </w:num>
  <w:num w:numId="156">
    <w:abstractNumId w:val="2"/>
  </w:num>
  <w:num w:numId="157">
    <w:abstractNumId w:val="155"/>
  </w:num>
  <w:num w:numId="158">
    <w:abstractNumId w:val="156"/>
  </w:num>
  <w:num w:numId="159">
    <w:abstractNumId w:val="17"/>
  </w:num>
  <w:num w:numId="160">
    <w:abstractNumId w:val="120"/>
  </w:num>
  <w:num w:numId="161">
    <w:abstractNumId w:val="59"/>
  </w:num>
  <w:num w:numId="162">
    <w:abstractNumId w:val="11"/>
  </w:num>
  <w:num w:numId="163">
    <w:abstractNumId w:val="145"/>
  </w:num>
  <w:num w:numId="164">
    <w:abstractNumId w:val="142"/>
  </w:num>
  <w:num w:numId="165">
    <w:abstractNumId w:val="119"/>
  </w:num>
  <w:num w:numId="166">
    <w:abstractNumId w:val="93"/>
  </w:num>
  <w:num w:numId="167">
    <w:abstractNumId w:val="53"/>
  </w:num>
  <w:num w:numId="168">
    <w:abstractNumId w:val="19"/>
  </w:num>
  <w:num w:numId="169">
    <w:abstractNumId w:val="134"/>
  </w:num>
  <w:num w:numId="170">
    <w:abstractNumId w:val="121"/>
  </w:num>
  <w:num w:numId="171">
    <w:abstractNumId w:val="42"/>
  </w:num>
  <w:num w:numId="172">
    <w:abstractNumId w:val="154"/>
  </w:num>
  <w:num w:numId="173">
    <w:abstractNumId w:val="15"/>
  </w:num>
  <w:num w:numId="174">
    <w:abstractNumId w:val="170"/>
  </w:num>
  <w:num w:numId="175">
    <w:abstractNumId w:val="109"/>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attachedTemplate r:id="rId1"/>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A5D"/>
    <w:rsid w:val="000039CE"/>
    <w:rsid w:val="000040E1"/>
    <w:rsid w:val="00004124"/>
    <w:rsid w:val="000049D0"/>
    <w:rsid w:val="00005613"/>
    <w:rsid w:val="0000561D"/>
    <w:rsid w:val="00006315"/>
    <w:rsid w:val="00010BBF"/>
    <w:rsid w:val="00013FC8"/>
    <w:rsid w:val="00014D11"/>
    <w:rsid w:val="00015402"/>
    <w:rsid w:val="00022B05"/>
    <w:rsid w:val="00022DA2"/>
    <w:rsid w:val="00023259"/>
    <w:rsid w:val="0002347C"/>
    <w:rsid w:val="00027BAC"/>
    <w:rsid w:val="00032A5C"/>
    <w:rsid w:val="00033044"/>
    <w:rsid w:val="00033FCB"/>
    <w:rsid w:val="000344FC"/>
    <w:rsid w:val="00034FF7"/>
    <w:rsid w:val="0003556C"/>
    <w:rsid w:val="00040DFB"/>
    <w:rsid w:val="00041BD9"/>
    <w:rsid w:val="000423F4"/>
    <w:rsid w:val="00042775"/>
    <w:rsid w:val="000452CE"/>
    <w:rsid w:val="00046CC5"/>
    <w:rsid w:val="0005016C"/>
    <w:rsid w:val="000561E8"/>
    <w:rsid w:val="00056EAF"/>
    <w:rsid w:val="00057334"/>
    <w:rsid w:val="00057A6B"/>
    <w:rsid w:val="000603AB"/>
    <w:rsid w:val="00061952"/>
    <w:rsid w:val="0006250B"/>
    <w:rsid w:val="00064FA3"/>
    <w:rsid w:val="00065879"/>
    <w:rsid w:val="00065E4A"/>
    <w:rsid w:val="000666FF"/>
    <w:rsid w:val="0007182A"/>
    <w:rsid w:val="00072365"/>
    <w:rsid w:val="00080279"/>
    <w:rsid w:val="00082330"/>
    <w:rsid w:val="0008253D"/>
    <w:rsid w:val="00082F76"/>
    <w:rsid w:val="0008399D"/>
    <w:rsid w:val="000858CD"/>
    <w:rsid w:val="00087626"/>
    <w:rsid w:val="00087F4E"/>
    <w:rsid w:val="00090298"/>
    <w:rsid w:val="00093854"/>
    <w:rsid w:val="00096183"/>
    <w:rsid w:val="00097786"/>
    <w:rsid w:val="00097A8E"/>
    <w:rsid w:val="000A206E"/>
    <w:rsid w:val="000A3B75"/>
    <w:rsid w:val="000A3D23"/>
    <w:rsid w:val="000A479E"/>
    <w:rsid w:val="000A529E"/>
    <w:rsid w:val="000A55BC"/>
    <w:rsid w:val="000A791F"/>
    <w:rsid w:val="000B05FF"/>
    <w:rsid w:val="000B2555"/>
    <w:rsid w:val="000B3C38"/>
    <w:rsid w:val="000B6068"/>
    <w:rsid w:val="000B6BEF"/>
    <w:rsid w:val="000B714F"/>
    <w:rsid w:val="000B79C6"/>
    <w:rsid w:val="000C0CD6"/>
    <w:rsid w:val="000C1005"/>
    <w:rsid w:val="000C1DD9"/>
    <w:rsid w:val="000C40B9"/>
    <w:rsid w:val="000C43CC"/>
    <w:rsid w:val="000C4C73"/>
    <w:rsid w:val="000C5575"/>
    <w:rsid w:val="000C55B6"/>
    <w:rsid w:val="000C7245"/>
    <w:rsid w:val="000D0649"/>
    <w:rsid w:val="000D221E"/>
    <w:rsid w:val="000D2EB3"/>
    <w:rsid w:val="000D476B"/>
    <w:rsid w:val="000D495E"/>
    <w:rsid w:val="000E0592"/>
    <w:rsid w:val="000E0A5E"/>
    <w:rsid w:val="000E1423"/>
    <w:rsid w:val="000E21F8"/>
    <w:rsid w:val="000E22BB"/>
    <w:rsid w:val="000E28C5"/>
    <w:rsid w:val="000E4F82"/>
    <w:rsid w:val="000E648A"/>
    <w:rsid w:val="000E790D"/>
    <w:rsid w:val="000E7B02"/>
    <w:rsid w:val="000E7FA2"/>
    <w:rsid w:val="000F0AF1"/>
    <w:rsid w:val="000F2383"/>
    <w:rsid w:val="000F6DBA"/>
    <w:rsid w:val="000F730D"/>
    <w:rsid w:val="000F75D4"/>
    <w:rsid w:val="000F7FC2"/>
    <w:rsid w:val="001000C4"/>
    <w:rsid w:val="001004AE"/>
    <w:rsid w:val="00101298"/>
    <w:rsid w:val="0010279A"/>
    <w:rsid w:val="001028FB"/>
    <w:rsid w:val="00103004"/>
    <w:rsid w:val="00104648"/>
    <w:rsid w:val="001052C8"/>
    <w:rsid w:val="0010533F"/>
    <w:rsid w:val="00107427"/>
    <w:rsid w:val="00111F78"/>
    <w:rsid w:val="001124F6"/>
    <w:rsid w:val="00112E2A"/>
    <w:rsid w:val="00112F9C"/>
    <w:rsid w:val="00117616"/>
    <w:rsid w:val="001179CD"/>
    <w:rsid w:val="00120460"/>
    <w:rsid w:val="001223AB"/>
    <w:rsid w:val="001235E7"/>
    <w:rsid w:val="001248E7"/>
    <w:rsid w:val="00124EBF"/>
    <w:rsid w:val="00124FCB"/>
    <w:rsid w:val="00125C93"/>
    <w:rsid w:val="001263C0"/>
    <w:rsid w:val="00126C6A"/>
    <w:rsid w:val="001277A3"/>
    <w:rsid w:val="00130B87"/>
    <w:rsid w:val="00131644"/>
    <w:rsid w:val="00132021"/>
    <w:rsid w:val="0013232C"/>
    <w:rsid w:val="00135038"/>
    <w:rsid w:val="00135332"/>
    <w:rsid w:val="001357FD"/>
    <w:rsid w:val="00136EE6"/>
    <w:rsid w:val="0013770A"/>
    <w:rsid w:val="00137AC6"/>
    <w:rsid w:val="00137D00"/>
    <w:rsid w:val="001405BF"/>
    <w:rsid w:val="001408C9"/>
    <w:rsid w:val="001420F1"/>
    <w:rsid w:val="00143CCF"/>
    <w:rsid w:val="00144707"/>
    <w:rsid w:val="001448C7"/>
    <w:rsid w:val="001470B0"/>
    <w:rsid w:val="00150C53"/>
    <w:rsid w:val="00150F3D"/>
    <w:rsid w:val="001512C9"/>
    <w:rsid w:val="0015185D"/>
    <w:rsid w:val="00152B64"/>
    <w:rsid w:val="00154AF0"/>
    <w:rsid w:val="001563AC"/>
    <w:rsid w:val="00156444"/>
    <w:rsid w:val="0015665D"/>
    <w:rsid w:val="00156708"/>
    <w:rsid w:val="001568BB"/>
    <w:rsid w:val="001600BC"/>
    <w:rsid w:val="001635DE"/>
    <w:rsid w:val="00163E18"/>
    <w:rsid w:val="001642B4"/>
    <w:rsid w:val="00164D16"/>
    <w:rsid w:val="00165C7A"/>
    <w:rsid w:val="00166F35"/>
    <w:rsid w:val="001724E4"/>
    <w:rsid w:val="00172B4A"/>
    <w:rsid w:val="00173BE4"/>
    <w:rsid w:val="00173F39"/>
    <w:rsid w:val="00175906"/>
    <w:rsid w:val="00176CD8"/>
    <w:rsid w:val="00176F0D"/>
    <w:rsid w:val="00177256"/>
    <w:rsid w:val="00177990"/>
    <w:rsid w:val="00181946"/>
    <w:rsid w:val="00182260"/>
    <w:rsid w:val="001826DA"/>
    <w:rsid w:val="00184895"/>
    <w:rsid w:val="0018614F"/>
    <w:rsid w:val="001874C3"/>
    <w:rsid w:val="001902C9"/>
    <w:rsid w:val="001919C0"/>
    <w:rsid w:val="00192092"/>
    <w:rsid w:val="00194FEF"/>
    <w:rsid w:val="001955C4"/>
    <w:rsid w:val="00197DA1"/>
    <w:rsid w:val="001A09B6"/>
    <w:rsid w:val="001A1026"/>
    <w:rsid w:val="001A31D8"/>
    <w:rsid w:val="001A388C"/>
    <w:rsid w:val="001A39FC"/>
    <w:rsid w:val="001A5371"/>
    <w:rsid w:val="001A64D3"/>
    <w:rsid w:val="001B1B1D"/>
    <w:rsid w:val="001B2E2C"/>
    <w:rsid w:val="001B3D8D"/>
    <w:rsid w:val="001B6CFB"/>
    <w:rsid w:val="001C15C5"/>
    <w:rsid w:val="001C20B6"/>
    <w:rsid w:val="001C3574"/>
    <w:rsid w:val="001C3D61"/>
    <w:rsid w:val="001C3FD0"/>
    <w:rsid w:val="001C44CC"/>
    <w:rsid w:val="001C56F9"/>
    <w:rsid w:val="001C5A08"/>
    <w:rsid w:val="001C5C8E"/>
    <w:rsid w:val="001C5E62"/>
    <w:rsid w:val="001C7EC1"/>
    <w:rsid w:val="001D2E4C"/>
    <w:rsid w:val="001D2FED"/>
    <w:rsid w:val="001D427E"/>
    <w:rsid w:val="001D57B4"/>
    <w:rsid w:val="001D6258"/>
    <w:rsid w:val="001D6D2C"/>
    <w:rsid w:val="001E222A"/>
    <w:rsid w:val="001E2707"/>
    <w:rsid w:val="001E400D"/>
    <w:rsid w:val="001E455A"/>
    <w:rsid w:val="001E577B"/>
    <w:rsid w:val="001E67E1"/>
    <w:rsid w:val="001E72E5"/>
    <w:rsid w:val="001F1A35"/>
    <w:rsid w:val="001F250E"/>
    <w:rsid w:val="001F4791"/>
    <w:rsid w:val="001F591B"/>
    <w:rsid w:val="001F6A01"/>
    <w:rsid w:val="00201DBF"/>
    <w:rsid w:val="00202DF4"/>
    <w:rsid w:val="00206013"/>
    <w:rsid w:val="00206319"/>
    <w:rsid w:val="00206D56"/>
    <w:rsid w:val="00207222"/>
    <w:rsid w:val="00207C3D"/>
    <w:rsid w:val="00207E34"/>
    <w:rsid w:val="00210929"/>
    <w:rsid w:val="002123A8"/>
    <w:rsid w:val="00213654"/>
    <w:rsid w:val="002144D9"/>
    <w:rsid w:val="002167F2"/>
    <w:rsid w:val="00222050"/>
    <w:rsid w:val="00223222"/>
    <w:rsid w:val="00224D1E"/>
    <w:rsid w:val="00226577"/>
    <w:rsid w:val="0022677E"/>
    <w:rsid w:val="002272C9"/>
    <w:rsid w:val="00230543"/>
    <w:rsid w:val="00232918"/>
    <w:rsid w:val="00232F14"/>
    <w:rsid w:val="00233C40"/>
    <w:rsid w:val="0023438A"/>
    <w:rsid w:val="00234BA5"/>
    <w:rsid w:val="00235958"/>
    <w:rsid w:val="0023676F"/>
    <w:rsid w:val="00236D43"/>
    <w:rsid w:val="00237752"/>
    <w:rsid w:val="00240905"/>
    <w:rsid w:val="00242E91"/>
    <w:rsid w:val="00244007"/>
    <w:rsid w:val="00244249"/>
    <w:rsid w:val="002455E0"/>
    <w:rsid w:val="00247297"/>
    <w:rsid w:val="002472A7"/>
    <w:rsid w:val="002472DB"/>
    <w:rsid w:val="00247E0B"/>
    <w:rsid w:val="00252D98"/>
    <w:rsid w:val="002559C8"/>
    <w:rsid w:val="00255BCE"/>
    <w:rsid w:val="002572B9"/>
    <w:rsid w:val="002577EE"/>
    <w:rsid w:val="00257E3D"/>
    <w:rsid w:val="00260AAD"/>
    <w:rsid w:val="0026387B"/>
    <w:rsid w:val="0026662E"/>
    <w:rsid w:val="002714CB"/>
    <w:rsid w:val="00273D09"/>
    <w:rsid w:val="002754D9"/>
    <w:rsid w:val="00275F41"/>
    <w:rsid w:val="00277A75"/>
    <w:rsid w:val="00280588"/>
    <w:rsid w:val="0028059B"/>
    <w:rsid w:val="00281574"/>
    <w:rsid w:val="0028411A"/>
    <w:rsid w:val="002853AE"/>
    <w:rsid w:val="00285509"/>
    <w:rsid w:val="00285A80"/>
    <w:rsid w:val="00286339"/>
    <w:rsid w:val="00286923"/>
    <w:rsid w:val="00286A21"/>
    <w:rsid w:val="00286BDD"/>
    <w:rsid w:val="0028783E"/>
    <w:rsid w:val="00291234"/>
    <w:rsid w:val="0029133C"/>
    <w:rsid w:val="00291CE4"/>
    <w:rsid w:val="00292D0D"/>
    <w:rsid w:val="00293563"/>
    <w:rsid w:val="00294BB1"/>
    <w:rsid w:val="0029518D"/>
    <w:rsid w:val="00296620"/>
    <w:rsid w:val="00296E3D"/>
    <w:rsid w:val="002A05F7"/>
    <w:rsid w:val="002A2055"/>
    <w:rsid w:val="002A3F7D"/>
    <w:rsid w:val="002A464F"/>
    <w:rsid w:val="002A4800"/>
    <w:rsid w:val="002A4C08"/>
    <w:rsid w:val="002A5093"/>
    <w:rsid w:val="002A6A66"/>
    <w:rsid w:val="002A77DC"/>
    <w:rsid w:val="002B02C5"/>
    <w:rsid w:val="002B1076"/>
    <w:rsid w:val="002B1DFE"/>
    <w:rsid w:val="002B33AB"/>
    <w:rsid w:val="002B60DD"/>
    <w:rsid w:val="002C3573"/>
    <w:rsid w:val="002C3697"/>
    <w:rsid w:val="002C421A"/>
    <w:rsid w:val="002C66C7"/>
    <w:rsid w:val="002C6758"/>
    <w:rsid w:val="002C7FC9"/>
    <w:rsid w:val="002D2F1E"/>
    <w:rsid w:val="002D4DC7"/>
    <w:rsid w:val="002D577C"/>
    <w:rsid w:val="002D6C41"/>
    <w:rsid w:val="002D6CEC"/>
    <w:rsid w:val="002D7133"/>
    <w:rsid w:val="002E1BD6"/>
    <w:rsid w:val="002E2596"/>
    <w:rsid w:val="002E3F58"/>
    <w:rsid w:val="002E4663"/>
    <w:rsid w:val="002E5CF5"/>
    <w:rsid w:val="002E6657"/>
    <w:rsid w:val="002F0E3A"/>
    <w:rsid w:val="002F1D57"/>
    <w:rsid w:val="002F3399"/>
    <w:rsid w:val="002F4A5C"/>
    <w:rsid w:val="002F4FAD"/>
    <w:rsid w:val="002F6562"/>
    <w:rsid w:val="002F7E04"/>
    <w:rsid w:val="00300610"/>
    <w:rsid w:val="00301413"/>
    <w:rsid w:val="00301B42"/>
    <w:rsid w:val="0030238D"/>
    <w:rsid w:val="00303A0F"/>
    <w:rsid w:val="00303A8D"/>
    <w:rsid w:val="00303A93"/>
    <w:rsid w:val="003042D4"/>
    <w:rsid w:val="00304EC0"/>
    <w:rsid w:val="00305DD8"/>
    <w:rsid w:val="003063CF"/>
    <w:rsid w:val="00310AED"/>
    <w:rsid w:val="003116FA"/>
    <w:rsid w:val="00311A52"/>
    <w:rsid w:val="00312FBA"/>
    <w:rsid w:val="00313AE2"/>
    <w:rsid w:val="00313F2F"/>
    <w:rsid w:val="003140D4"/>
    <w:rsid w:val="0031416A"/>
    <w:rsid w:val="00316A18"/>
    <w:rsid w:val="00316A58"/>
    <w:rsid w:val="00321FD8"/>
    <w:rsid w:val="0032267A"/>
    <w:rsid w:val="00322916"/>
    <w:rsid w:val="00324B10"/>
    <w:rsid w:val="00324DFF"/>
    <w:rsid w:val="003273AE"/>
    <w:rsid w:val="00327DC2"/>
    <w:rsid w:val="00327F5F"/>
    <w:rsid w:val="00331360"/>
    <w:rsid w:val="00332B3C"/>
    <w:rsid w:val="00333C64"/>
    <w:rsid w:val="00335FE4"/>
    <w:rsid w:val="00343060"/>
    <w:rsid w:val="003449B5"/>
    <w:rsid w:val="003452E9"/>
    <w:rsid w:val="0034715F"/>
    <w:rsid w:val="003471DD"/>
    <w:rsid w:val="0035111F"/>
    <w:rsid w:val="00352073"/>
    <w:rsid w:val="00352ACD"/>
    <w:rsid w:val="00353A57"/>
    <w:rsid w:val="00354879"/>
    <w:rsid w:val="00354D40"/>
    <w:rsid w:val="00354E45"/>
    <w:rsid w:val="00356931"/>
    <w:rsid w:val="00356F60"/>
    <w:rsid w:val="0035763C"/>
    <w:rsid w:val="00357729"/>
    <w:rsid w:val="003578A2"/>
    <w:rsid w:val="00360F61"/>
    <w:rsid w:val="0036294D"/>
    <w:rsid w:val="00363CB3"/>
    <w:rsid w:val="00365068"/>
    <w:rsid w:val="00365631"/>
    <w:rsid w:val="00365B39"/>
    <w:rsid w:val="00365C61"/>
    <w:rsid w:val="00366D4F"/>
    <w:rsid w:val="00367226"/>
    <w:rsid w:val="00370F5A"/>
    <w:rsid w:val="00371DE3"/>
    <w:rsid w:val="00372B5D"/>
    <w:rsid w:val="00373C71"/>
    <w:rsid w:val="00376A1E"/>
    <w:rsid w:val="003772FC"/>
    <w:rsid w:val="00380C27"/>
    <w:rsid w:val="00380F05"/>
    <w:rsid w:val="00384FA5"/>
    <w:rsid w:val="003853B5"/>
    <w:rsid w:val="0038547E"/>
    <w:rsid w:val="00386473"/>
    <w:rsid w:val="003874B1"/>
    <w:rsid w:val="00392E67"/>
    <w:rsid w:val="0039759C"/>
    <w:rsid w:val="003A1FCD"/>
    <w:rsid w:val="003A27EF"/>
    <w:rsid w:val="003A34D9"/>
    <w:rsid w:val="003A523A"/>
    <w:rsid w:val="003A678B"/>
    <w:rsid w:val="003A6F6F"/>
    <w:rsid w:val="003B0886"/>
    <w:rsid w:val="003B0E18"/>
    <w:rsid w:val="003B1B72"/>
    <w:rsid w:val="003B1D8D"/>
    <w:rsid w:val="003B2346"/>
    <w:rsid w:val="003B2F4A"/>
    <w:rsid w:val="003B3FCA"/>
    <w:rsid w:val="003B41A4"/>
    <w:rsid w:val="003B52E2"/>
    <w:rsid w:val="003B6BD8"/>
    <w:rsid w:val="003B6E51"/>
    <w:rsid w:val="003B7B93"/>
    <w:rsid w:val="003C0E95"/>
    <w:rsid w:val="003C136A"/>
    <w:rsid w:val="003C1589"/>
    <w:rsid w:val="003C3307"/>
    <w:rsid w:val="003C73E0"/>
    <w:rsid w:val="003D01D3"/>
    <w:rsid w:val="003D0D6D"/>
    <w:rsid w:val="003D1139"/>
    <w:rsid w:val="003D1992"/>
    <w:rsid w:val="003D1E35"/>
    <w:rsid w:val="003D2888"/>
    <w:rsid w:val="003D3128"/>
    <w:rsid w:val="003D3FF8"/>
    <w:rsid w:val="003D56AC"/>
    <w:rsid w:val="003D71D9"/>
    <w:rsid w:val="003E1C95"/>
    <w:rsid w:val="003E26DD"/>
    <w:rsid w:val="003E3A12"/>
    <w:rsid w:val="003E5DB8"/>
    <w:rsid w:val="003E5F39"/>
    <w:rsid w:val="003E71AB"/>
    <w:rsid w:val="003F07DB"/>
    <w:rsid w:val="003F14E4"/>
    <w:rsid w:val="003F165F"/>
    <w:rsid w:val="003F1DCB"/>
    <w:rsid w:val="003F2BA7"/>
    <w:rsid w:val="003F3C6C"/>
    <w:rsid w:val="003F5D5A"/>
    <w:rsid w:val="003F6291"/>
    <w:rsid w:val="003F66A4"/>
    <w:rsid w:val="003F7231"/>
    <w:rsid w:val="00400F72"/>
    <w:rsid w:val="00401D60"/>
    <w:rsid w:val="00401D75"/>
    <w:rsid w:val="00402261"/>
    <w:rsid w:val="00402C58"/>
    <w:rsid w:val="00403C42"/>
    <w:rsid w:val="0040517D"/>
    <w:rsid w:val="0040726B"/>
    <w:rsid w:val="0041039B"/>
    <w:rsid w:val="00410B05"/>
    <w:rsid w:val="0041190D"/>
    <w:rsid w:val="00411AF5"/>
    <w:rsid w:val="00411F50"/>
    <w:rsid w:val="004139EC"/>
    <w:rsid w:val="004202B7"/>
    <w:rsid w:val="00420EAA"/>
    <w:rsid w:val="00422AD9"/>
    <w:rsid w:val="00423CC6"/>
    <w:rsid w:val="00425A3E"/>
    <w:rsid w:val="00430299"/>
    <w:rsid w:val="004328AD"/>
    <w:rsid w:val="00432BD3"/>
    <w:rsid w:val="00433F2D"/>
    <w:rsid w:val="00434B62"/>
    <w:rsid w:val="00435CFF"/>
    <w:rsid w:val="00435EFC"/>
    <w:rsid w:val="004378A7"/>
    <w:rsid w:val="004414D4"/>
    <w:rsid w:val="00442F9E"/>
    <w:rsid w:val="004431C7"/>
    <w:rsid w:val="00443ABD"/>
    <w:rsid w:val="00443F1F"/>
    <w:rsid w:val="00444970"/>
    <w:rsid w:val="004504EF"/>
    <w:rsid w:val="00451E2E"/>
    <w:rsid w:val="00452848"/>
    <w:rsid w:val="00453D1C"/>
    <w:rsid w:val="004543A0"/>
    <w:rsid w:val="00456F5E"/>
    <w:rsid w:val="004574BD"/>
    <w:rsid w:val="00457979"/>
    <w:rsid w:val="00462745"/>
    <w:rsid w:val="00464718"/>
    <w:rsid w:val="0046598C"/>
    <w:rsid w:val="0046606A"/>
    <w:rsid w:val="00466DEF"/>
    <w:rsid w:val="004674AE"/>
    <w:rsid w:val="0047026B"/>
    <w:rsid w:val="00470517"/>
    <w:rsid w:val="0047170E"/>
    <w:rsid w:val="004733BC"/>
    <w:rsid w:val="00473A1C"/>
    <w:rsid w:val="0047502D"/>
    <w:rsid w:val="004751D0"/>
    <w:rsid w:val="00475D89"/>
    <w:rsid w:val="0047633A"/>
    <w:rsid w:val="00476869"/>
    <w:rsid w:val="00476872"/>
    <w:rsid w:val="00477FA7"/>
    <w:rsid w:val="00480D6F"/>
    <w:rsid w:val="00481009"/>
    <w:rsid w:val="00481478"/>
    <w:rsid w:val="0048286F"/>
    <w:rsid w:val="00484501"/>
    <w:rsid w:val="004855EF"/>
    <w:rsid w:val="00485F27"/>
    <w:rsid w:val="00487003"/>
    <w:rsid w:val="004873A7"/>
    <w:rsid w:val="0049042C"/>
    <w:rsid w:val="0049170D"/>
    <w:rsid w:val="0049218D"/>
    <w:rsid w:val="00492BFA"/>
    <w:rsid w:val="00493A01"/>
    <w:rsid w:val="00494347"/>
    <w:rsid w:val="00496028"/>
    <w:rsid w:val="00497F0C"/>
    <w:rsid w:val="004A07E7"/>
    <w:rsid w:val="004A0828"/>
    <w:rsid w:val="004A0B80"/>
    <w:rsid w:val="004A0C0E"/>
    <w:rsid w:val="004A106E"/>
    <w:rsid w:val="004A19A1"/>
    <w:rsid w:val="004A1CCA"/>
    <w:rsid w:val="004A2092"/>
    <w:rsid w:val="004A4045"/>
    <w:rsid w:val="004A4328"/>
    <w:rsid w:val="004A503F"/>
    <w:rsid w:val="004A58AC"/>
    <w:rsid w:val="004A5CF0"/>
    <w:rsid w:val="004A76A0"/>
    <w:rsid w:val="004A7770"/>
    <w:rsid w:val="004A7F44"/>
    <w:rsid w:val="004B24A6"/>
    <w:rsid w:val="004B2731"/>
    <w:rsid w:val="004B2CEA"/>
    <w:rsid w:val="004B4283"/>
    <w:rsid w:val="004B77B2"/>
    <w:rsid w:val="004C0130"/>
    <w:rsid w:val="004C1C33"/>
    <w:rsid w:val="004C6105"/>
    <w:rsid w:val="004C7ECF"/>
    <w:rsid w:val="004D28D4"/>
    <w:rsid w:val="004D2BA2"/>
    <w:rsid w:val="004D47CD"/>
    <w:rsid w:val="004D4DC6"/>
    <w:rsid w:val="004D793E"/>
    <w:rsid w:val="004E43C9"/>
    <w:rsid w:val="004E43CC"/>
    <w:rsid w:val="004E4C4D"/>
    <w:rsid w:val="004E6ADE"/>
    <w:rsid w:val="004E7AEA"/>
    <w:rsid w:val="004F02BB"/>
    <w:rsid w:val="004F0BB2"/>
    <w:rsid w:val="004F446B"/>
    <w:rsid w:val="00500DAC"/>
    <w:rsid w:val="0050170E"/>
    <w:rsid w:val="00504C04"/>
    <w:rsid w:val="005053F8"/>
    <w:rsid w:val="00505F2E"/>
    <w:rsid w:val="00506448"/>
    <w:rsid w:val="00506AE9"/>
    <w:rsid w:val="005101E3"/>
    <w:rsid w:val="005120DC"/>
    <w:rsid w:val="00512AAE"/>
    <w:rsid w:val="005130FB"/>
    <w:rsid w:val="00514024"/>
    <w:rsid w:val="00514FA2"/>
    <w:rsid w:val="00515766"/>
    <w:rsid w:val="00516773"/>
    <w:rsid w:val="00520A91"/>
    <w:rsid w:val="00521E5D"/>
    <w:rsid w:val="00521FBA"/>
    <w:rsid w:val="00521FBC"/>
    <w:rsid w:val="00525350"/>
    <w:rsid w:val="005254F7"/>
    <w:rsid w:val="00526A69"/>
    <w:rsid w:val="00526BF8"/>
    <w:rsid w:val="00526D30"/>
    <w:rsid w:val="00526FEA"/>
    <w:rsid w:val="00530A35"/>
    <w:rsid w:val="00530EB3"/>
    <w:rsid w:val="00531FEB"/>
    <w:rsid w:val="0053277E"/>
    <w:rsid w:val="00534587"/>
    <w:rsid w:val="005353DD"/>
    <w:rsid w:val="00537C74"/>
    <w:rsid w:val="00541F37"/>
    <w:rsid w:val="0054313A"/>
    <w:rsid w:val="00543525"/>
    <w:rsid w:val="005444E1"/>
    <w:rsid w:val="0054530B"/>
    <w:rsid w:val="00545649"/>
    <w:rsid w:val="005458E5"/>
    <w:rsid w:val="00550D16"/>
    <w:rsid w:val="00553767"/>
    <w:rsid w:val="00556533"/>
    <w:rsid w:val="00557541"/>
    <w:rsid w:val="00563042"/>
    <w:rsid w:val="0056503C"/>
    <w:rsid w:val="00565898"/>
    <w:rsid w:val="00567526"/>
    <w:rsid w:val="00570A20"/>
    <w:rsid w:val="0057136F"/>
    <w:rsid w:val="00573262"/>
    <w:rsid w:val="00574195"/>
    <w:rsid w:val="005773BD"/>
    <w:rsid w:val="005773E7"/>
    <w:rsid w:val="005775A1"/>
    <w:rsid w:val="00577E77"/>
    <w:rsid w:val="00581206"/>
    <w:rsid w:val="00583C3F"/>
    <w:rsid w:val="00583D0A"/>
    <w:rsid w:val="00583FDB"/>
    <w:rsid w:val="005875C6"/>
    <w:rsid w:val="005902EA"/>
    <w:rsid w:val="00590C51"/>
    <w:rsid w:val="00591A61"/>
    <w:rsid w:val="00592D62"/>
    <w:rsid w:val="00594221"/>
    <w:rsid w:val="00595244"/>
    <w:rsid w:val="00597568"/>
    <w:rsid w:val="005A3688"/>
    <w:rsid w:val="005A5437"/>
    <w:rsid w:val="005A5B16"/>
    <w:rsid w:val="005A64EA"/>
    <w:rsid w:val="005B010D"/>
    <w:rsid w:val="005B052D"/>
    <w:rsid w:val="005B1C38"/>
    <w:rsid w:val="005B280E"/>
    <w:rsid w:val="005B4228"/>
    <w:rsid w:val="005B543B"/>
    <w:rsid w:val="005B72CE"/>
    <w:rsid w:val="005B7EEC"/>
    <w:rsid w:val="005C13BF"/>
    <w:rsid w:val="005C21BC"/>
    <w:rsid w:val="005C2545"/>
    <w:rsid w:val="005C2AD8"/>
    <w:rsid w:val="005C3885"/>
    <w:rsid w:val="005C3A39"/>
    <w:rsid w:val="005C5130"/>
    <w:rsid w:val="005C5E3F"/>
    <w:rsid w:val="005C7730"/>
    <w:rsid w:val="005D4EA6"/>
    <w:rsid w:val="005D5EEC"/>
    <w:rsid w:val="005D67E1"/>
    <w:rsid w:val="005E1083"/>
    <w:rsid w:val="005E1413"/>
    <w:rsid w:val="005E2E84"/>
    <w:rsid w:val="005E3288"/>
    <w:rsid w:val="005E3757"/>
    <w:rsid w:val="005E375A"/>
    <w:rsid w:val="005E3CEF"/>
    <w:rsid w:val="005E402D"/>
    <w:rsid w:val="005E40F6"/>
    <w:rsid w:val="005E47AD"/>
    <w:rsid w:val="005E4C88"/>
    <w:rsid w:val="005E4D56"/>
    <w:rsid w:val="005E5B47"/>
    <w:rsid w:val="005E6022"/>
    <w:rsid w:val="005E76B4"/>
    <w:rsid w:val="005F091C"/>
    <w:rsid w:val="005F104D"/>
    <w:rsid w:val="005F119C"/>
    <w:rsid w:val="005F13A6"/>
    <w:rsid w:val="005F1A75"/>
    <w:rsid w:val="005F1F53"/>
    <w:rsid w:val="005F354A"/>
    <w:rsid w:val="005F3691"/>
    <w:rsid w:val="005F3DEC"/>
    <w:rsid w:val="005F4570"/>
    <w:rsid w:val="005F49D2"/>
    <w:rsid w:val="005F4BF6"/>
    <w:rsid w:val="005F5E2E"/>
    <w:rsid w:val="005F69BF"/>
    <w:rsid w:val="006007AD"/>
    <w:rsid w:val="00603847"/>
    <w:rsid w:val="0060390A"/>
    <w:rsid w:val="006042F7"/>
    <w:rsid w:val="00606CCE"/>
    <w:rsid w:val="00611658"/>
    <w:rsid w:val="0061310D"/>
    <w:rsid w:val="0061360F"/>
    <w:rsid w:val="00614563"/>
    <w:rsid w:val="006145D0"/>
    <w:rsid w:val="00614DC0"/>
    <w:rsid w:val="00615485"/>
    <w:rsid w:val="00615D40"/>
    <w:rsid w:val="00616127"/>
    <w:rsid w:val="00616D3C"/>
    <w:rsid w:val="0061725C"/>
    <w:rsid w:val="0061749D"/>
    <w:rsid w:val="00621CA4"/>
    <w:rsid w:val="00623000"/>
    <w:rsid w:val="00624BE1"/>
    <w:rsid w:val="00627474"/>
    <w:rsid w:val="006305DC"/>
    <w:rsid w:val="00631719"/>
    <w:rsid w:val="00631882"/>
    <w:rsid w:val="00633E79"/>
    <w:rsid w:val="00634721"/>
    <w:rsid w:val="00634B52"/>
    <w:rsid w:val="006353CD"/>
    <w:rsid w:val="00636378"/>
    <w:rsid w:val="00636702"/>
    <w:rsid w:val="0064022D"/>
    <w:rsid w:val="006409C8"/>
    <w:rsid w:val="00641BC1"/>
    <w:rsid w:val="00643DAE"/>
    <w:rsid w:val="0064486D"/>
    <w:rsid w:val="0064490F"/>
    <w:rsid w:val="00644C74"/>
    <w:rsid w:val="0064510C"/>
    <w:rsid w:val="00645620"/>
    <w:rsid w:val="006473B2"/>
    <w:rsid w:val="006516DA"/>
    <w:rsid w:val="0065328C"/>
    <w:rsid w:val="00654746"/>
    <w:rsid w:val="006556BA"/>
    <w:rsid w:val="0065664F"/>
    <w:rsid w:val="006568EE"/>
    <w:rsid w:val="00662441"/>
    <w:rsid w:val="00667098"/>
    <w:rsid w:val="006676E9"/>
    <w:rsid w:val="00670981"/>
    <w:rsid w:val="00671B7A"/>
    <w:rsid w:val="00675D55"/>
    <w:rsid w:val="00676FE5"/>
    <w:rsid w:val="00677297"/>
    <w:rsid w:val="006772FF"/>
    <w:rsid w:val="006775CB"/>
    <w:rsid w:val="0068044A"/>
    <w:rsid w:val="00682F43"/>
    <w:rsid w:val="006862E9"/>
    <w:rsid w:val="006879E3"/>
    <w:rsid w:val="00694D24"/>
    <w:rsid w:val="006952E8"/>
    <w:rsid w:val="00695826"/>
    <w:rsid w:val="0069623E"/>
    <w:rsid w:val="006A14EE"/>
    <w:rsid w:val="006A2C10"/>
    <w:rsid w:val="006A2FEF"/>
    <w:rsid w:val="006A31AC"/>
    <w:rsid w:val="006A31F6"/>
    <w:rsid w:val="006A3FF4"/>
    <w:rsid w:val="006A469E"/>
    <w:rsid w:val="006A5EE5"/>
    <w:rsid w:val="006A65D5"/>
    <w:rsid w:val="006A7531"/>
    <w:rsid w:val="006B0F3F"/>
    <w:rsid w:val="006B2060"/>
    <w:rsid w:val="006B6E59"/>
    <w:rsid w:val="006B70CA"/>
    <w:rsid w:val="006B7975"/>
    <w:rsid w:val="006C0141"/>
    <w:rsid w:val="006C2735"/>
    <w:rsid w:val="006C27B4"/>
    <w:rsid w:val="006C30E9"/>
    <w:rsid w:val="006C38CA"/>
    <w:rsid w:val="006C5218"/>
    <w:rsid w:val="006C539D"/>
    <w:rsid w:val="006C5752"/>
    <w:rsid w:val="006C64F5"/>
    <w:rsid w:val="006D16BD"/>
    <w:rsid w:val="006D26A0"/>
    <w:rsid w:val="006D326A"/>
    <w:rsid w:val="006D34E8"/>
    <w:rsid w:val="006D4FC5"/>
    <w:rsid w:val="006D5425"/>
    <w:rsid w:val="006D551D"/>
    <w:rsid w:val="006D6C97"/>
    <w:rsid w:val="006D6E90"/>
    <w:rsid w:val="006E2255"/>
    <w:rsid w:val="006E31EA"/>
    <w:rsid w:val="006E3636"/>
    <w:rsid w:val="006E484B"/>
    <w:rsid w:val="006E7794"/>
    <w:rsid w:val="006E7E3B"/>
    <w:rsid w:val="006F0591"/>
    <w:rsid w:val="006F08FE"/>
    <w:rsid w:val="006F0FDB"/>
    <w:rsid w:val="006F46FB"/>
    <w:rsid w:val="00701F2C"/>
    <w:rsid w:val="0070277A"/>
    <w:rsid w:val="00703E08"/>
    <w:rsid w:val="00704CB6"/>
    <w:rsid w:val="00704EF5"/>
    <w:rsid w:val="00706BF3"/>
    <w:rsid w:val="007101C3"/>
    <w:rsid w:val="0071093D"/>
    <w:rsid w:val="007116B8"/>
    <w:rsid w:val="007117CC"/>
    <w:rsid w:val="007118F8"/>
    <w:rsid w:val="00712FA9"/>
    <w:rsid w:val="00716FE1"/>
    <w:rsid w:val="00717C25"/>
    <w:rsid w:val="007223D8"/>
    <w:rsid w:val="00723BA2"/>
    <w:rsid w:val="0072468D"/>
    <w:rsid w:val="00726699"/>
    <w:rsid w:val="00727026"/>
    <w:rsid w:val="00727E4F"/>
    <w:rsid w:val="00730236"/>
    <w:rsid w:val="00731D91"/>
    <w:rsid w:val="00732EB6"/>
    <w:rsid w:val="00733F7B"/>
    <w:rsid w:val="007354CC"/>
    <w:rsid w:val="007358FD"/>
    <w:rsid w:val="00737A50"/>
    <w:rsid w:val="007468CB"/>
    <w:rsid w:val="00751807"/>
    <w:rsid w:val="00751C60"/>
    <w:rsid w:val="00752227"/>
    <w:rsid w:val="0075368B"/>
    <w:rsid w:val="00754907"/>
    <w:rsid w:val="007561E9"/>
    <w:rsid w:val="007573B2"/>
    <w:rsid w:val="00757477"/>
    <w:rsid w:val="00757E9D"/>
    <w:rsid w:val="00757EE4"/>
    <w:rsid w:val="007641B2"/>
    <w:rsid w:val="00767C52"/>
    <w:rsid w:val="00770A79"/>
    <w:rsid w:val="00770A95"/>
    <w:rsid w:val="00770B6F"/>
    <w:rsid w:val="00770D55"/>
    <w:rsid w:val="0077163D"/>
    <w:rsid w:val="00771745"/>
    <w:rsid w:val="007729A5"/>
    <w:rsid w:val="00772F8B"/>
    <w:rsid w:val="0077329B"/>
    <w:rsid w:val="00774077"/>
    <w:rsid w:val="007742C3"/>
    <w:rsid w:val="007743A8"/>
    <w:rsid w:val="00775122"/>
    <w:rsid w:val="00776A9F"/>
    <w:rsid w:val="007771CF"/>
    <w:rsid w:val="007776B4"/>
    <w:rsid w:val="00780886"/>
    <w:rsid w:val="00782115"/>
    <w:rsid w:val="00782BBD"/>
    <w:rsid w:val="00784F62"/>
    <w:rsid w:val="0078513B"/>
    <w:rsid w:val="007859D0"/>
    <w:rsid w:val="007862FF"/>
    <w:rsid w:val="007872CD"/>
    <w:rsid w:val="007878C9"/>
    <w:rsid w:val="007904DD"/>
    <w:rsid w:val="00790DCA"/>
    <w:rsid w:val="00791EF2"/>
    <w:rsid w:val="00792055"/>
    <w:rsid w:val="00793E4D"/>
    <w:rsid w:val="007960E9"/>
    <w:rsid w:val="007966D3"/>
    <w:rsid w:val="007A23EF"/>
    <w:rsid w:val="007B17C9"/>
    <w:rsid w:val="007B595B"/>
    <w:rsid w:val="007B6F55"/>
    <w:rsid w:val="007C0A75"/>
    <w:rsid w:val="007C2850"/>
    <w:rsid w:val="007C3CA6"/>
    <w:rsid w:val="007C5BF3"/>
    <w:rsid w:val="007C610F"/>
    <w:rsid w:val="007D0307"/>
    <w:rsid w:val="007D0534"/>
    <w:rsid w:val="007D06E2"/>
    <w:rsid w:val="007D0CB1"/>
    <w:rsid w:val="007D1215"/>
    <w:rsid w:val="007D30A4"/>
    <w:rsid w:val="007D34D3"/>
    <w:rsid w:val="007D665B"/>
    <w:rsid w:val="007E0002"/>
    <w:rsid w:val="007E2F77"/>
    <w:rsid w:val="007E39D7"/>
    <w:rsid w:val="007E4290"/>
    <w:rsid w:val="007E46E9"/>
    <w:rsid w:val="007E5C5A"/>
    <w:rsid w:val="007E612F"/>
    <w:rsid w:val="007F070A"/>
    <w:rsid w:val="007F0B8E"/>
    <w:rsid w:val="007F0BE4"/>
    <w:rsid w:val="007F24D0"/>
    <w:rsid w:val="007F2A26"/>
    <w:rsid w:val="007F46BF"/>
    <w:rsid w:val="007F54F6"/>
    <w:rsid w:val="007F6D8D"/>
    <w:rsid w:val="007F7425"/>
    <w:rsid w:val="007F7877"/>
    <w:rsid w:val="00800D92"/>
    <w:rsid w:val="00801561"/>
    <w:rsid w:val="00801C72"/>
    <w:rsid w:val="008029A0"/>
    <w:rsid w:val="008037B6"/>
    <w:rsid w:val="00803F7E"/>
    <w:rsid w:val="00803FDB"/>
    <w:rsid w:val="00804510"/>
    <w:rsid w:val="008056B3"/>
    <w:rsid w:val="00805C58"/>
    <w:rsid w:val="00806478"/>
    <w:rsid w:val="00810B9D"/>
    <w:rsid w:val="00810BAA"/>
    <w:rsid w:val="00813BCF"/>
    <w:rsid w:val="00814BF6"/>
    <w:rsid w:val="008168C4"/>
    <w:rsid w:val="00817489"/>
    <w:rsid w:val="00817BD9"/>
    <w:rsid w:val="00820903"/>
    <w:rsid w:val="008242C0"/>
    <w:rsid w:val="008255BF"/>
    <w:rsid w:val="0082571C"/>
    <w:rsid w:val="00825C10"/>
    <w:rsid w:val="00826384"/>
    <w:rsid w:val="008275CD"/>
    <w:rsid w:val="0083091E"/>
    <w:rsid w:val="00830A37"/>
    <w:rsid w:val="008325E3"/>
    <w:rsid w:val="00834115"/>
    <w:rsid w:val="00834919"/>
    <w:rsid w:val="00836BE5"/>
    <w:rsid w:val="00837922"/>
    <w:rsid w:val="008413EC"/>
    <w:rsid w:val="00841470"/>
    <w:rsid w:val="008427AC"/>
    <w:rsid w:val="00843D08"/>
    <w:rsid w:val="00844663"/>
    <w:rsid w:val="00844904"/>
    <w:rsid w:val="00847327"/>
    <w:rsid w:val="00847EC6"/>
    <w:rsid w:val="00850168"/>
    <w:rsid w:val="0085250B"/>
    <w:rsid w:val="008531DA"/>
    <w:rsid w:val="00855F84"/>
    <w:rsid w:val="00856435"/>
    <w:rsid w:val="00856F40"/>
    <w:rsid w:val="00857E88"/>
    <w:rsid w:val="008600F7"/>
    <w:rsid w:val="00860867"/>
    <w:rsid w:val="00863946"/>
    <w:rsid w:val="00863CF2"/>
    <w:rsid w:val="00863ECB"/>
    <w:rsid w:val="00864CDC"/>
    <w:rsid w:val="00865718"/>
    <w:rsid w:val="00866E65"/>
    <w:rsid w:val="00867F7C"/>
    <w:rsid w:val="00870AFE"/>
    <w:rsid w:val="0087136D"/>
    <w:rsid w:val="0087352B"/>
    <w:rsid w:val="0087369E"/>
    <w:rsid w:val="008771CD"/>
    <w:rsid w:val="008812A9"/>
    <w:rsid w:val="00881795"/>
    <w:rsid w:val="00882B56"/>
    <w:rsid w:val="00882CA4"/>
    <w:rsid w:val="00884D83"/>
    <w:rsid w:val="00885CB9"/>
    <w:rsid w:val="00890636"/>
    <w:rsid w:val="008916DC"/>
    <w:rsid w:val="00891716"/>
    <w:rsid w:val="0089205A"/>
    <w:rsid w:val="00892C0E"/>
    <w:rsid w:val="00892D28"/>
    <w:rsid w:val="0089349A"/>
    <w:rsid w:val="008941EA"/>
    <w:rsid w:val="008A0463"/>
    <w:rsid w:val="008A0485"/>
    <w:rsid w:val="008A296D"/>
    <w:rsid w:val="008A29A8"/>
    <w:rsid w:val="008A4604"/>
    <w:rsid w:val="008A619A"/>
    <w:rsid w:val="008A6243"/>
    <w:rsid w:val="008A6867"/>
    <w:rsid w:val="008B11BD"/>
    <w:rsid w:val="008B30F1"/>
    <w:rsid w:val="008B7BA0"/>
    <w:rsid w:val="008C174D"/>
    <w:rsid w:val="008C1BB5"/>
    <w:rsid w:val="008C32AB"/>
    <w:rsid w:val="008C3D0C"/>
    <w:rsid w:val="008C4586"/>
    <w:rsid w:val="008C54F8"/>
    <w:rsid w:val="008C56CB"/>
    <w:rsid w:val="008C7F60"/>
    <w:rsid w:val="008D0179"/>
    <w:rsid w:val="008D07C6"/>
    <w:rsid w:val="008D086C"/>
    <w:rsid w:val="008D087B"/>
    <w:rsid w:val="008D1D36"/>
    <w:rsid w:val="008D1E18"/>
    <w:rsid w:val="008D3672"/>
    <w:rsid w:val="008D40A5"/>
    <w:rsid w:val="008D4D66"/>
    <w:rsid w:val="008D72D4"/>
    <w:rsid w:val="008D7389"/>
    <w:rsid w:val="008D745C"/>
    <w:rsid w:val="008D7D78"/>
    <w:rsid w:val="008E113A"/>
    <w:rsid w:val="008E1761"/>
    <w:rsid w:val="008E38D2"/>
    <w:rsid w:val="008E3E3C"/>
    <w:rsid w:val="008E5901"/>
    <w:rsid w:val="008F14EA"/>
    <w:rsid w:val="008F2067"/>
    <w:rsid w:val="008F3947"/>
    <w:rsid w:val="008F4DDA"/>
    <w:rsid w:val="008F5AE0"/>
    <w:rsid w:val="008F67D3"/>
    <w:rsid w:val="008F7013"/>
    <w:rsid w:val="00902692"/>
    <w:rsid w:val="00903DB2"/>
    <w:rsid w:val="0090409C"/>
    <w:rsid w:val="00905E9F"/>
    <w:rsid w:val="009062AC"/>
    <w:rsid w:val="00907289"/>
    <w:rsid w:val="00907697"/>
    <w:rsid w:val="00910BE0"/>
    <w:rsid w:val="00910FBA"/>
    <w:rsid w:val="00912285"/>
    <w:rsid w:val="00912725"/>
    <w:rsid w:val="00912C95"/>
    <w:rsid w:val="009157B2"/>
    <w:rsid w:val="00917D37"/>
    <w:rsid w:val="009204D6"/>
    <w:rsid w:val="009238B7"/>
    <w:rsid w:val="0092409B"/>
    <w:rsid w:val="00924792"/>
    <w:rsid w:val="009267A3"/>
    <w:rsid w:val="00927691"/>
    <w:rsid w:val="009277FB"/>
    <w:rsid w:val="009314DE"/>
    <w:rsid w:val="00932E51"/>
    <w:rsid w:val="0094023A"/>
    <w:rsid w:val="0094055B"/>
    <w:rsid w:val="00940577"/>
    <w:rsid w:val="009406E7"/>
    <w:rsid w:val="00940B14"/>
    <w:rsid w:val="00940D73"/>
    <w:rsid w:val="009423E9"/>
    <w:rsid w:val="00944364"/>
    <w:rsid w:val="00944D17"/>
    <w:rsid w:val="00945B37"/>
    <w:rsid w:val="00945C03"/>
    <w:rsid w:val="009501E6"/>
    <w:rsid w:val="00951B1E"/>
    <w:rsid w:val="009535F9"/>
    <w:rsid w:val="009539AB"/>
    <w:rsid w:val="00953AC5"/>
    <w:rsid w:val="00962BCC"/>
    <w:rsid w:val="009639B4"/>
    <w:rsid w:val="009652CF"/>
    <w:rsid w:val="0096556F"/>
    <w:rsid w:val="00965721"/>
    <w:rsid w:val="0096619A"/>
    <w:rsid w:val="009664E9"/>
    <w:rsid w:val="00967421"/>
    <w:rsid w:val="009704EF"/>
    <w:rsid w:val="00971410"/>
    <w:rsid w:val="00973379"/>
    <w:rsid w:val="009739AE"/>
    <w:rsid w:val="00974BD7"/>
    <w:rsid w:val="00974C62"/>
    <w:rsid w:val="00975F69"/>
    <w:rsid w:val="0097662C"/>
    <w:rsid w:val="00976B7C"/>
    <w:rsid w:val="00980D1D"/>
    <w:rsid w:val="0098250B"/>
    <w:rsid w:val="0098313C"/>
    <w:rsid w:val="0098500C"/>
    <w:rsid w:val="009866AB"/>
    <w:rsid w:val="00990155"/>
    <w:rsid w:val="00991D8E"/>
    <w:rsid w:val="00993110"/>
    <w:rsid w:val="00993449"/>
    <w:rsid w:val="0099469C"/>
    <w:rsid w:val="00994F6C"/>
    <w:rsid w:val="00997B82"/>
    <w:rsid w:val="009A3B06"/>
    <w:rsid w:val="009A6C07"/>
    <w:rsid w:val="009B1E88"/>
    <w:rsid w:val="009B2AB5"/>
    <w:rsid w:val="009B341F"/>
    <w:rsid w:val="009B44BE"/>
    <w:rsid w:val="009B60E9"/>
    <w:rsid w:val="009B705A"/>
    <w:rsid w:val="009B74FA"/>
    <w:rsid w:val="009C0722"/>
    <w:rsid w:val="009C0ADC"/>
    <w:rsid w:val="009C0DF8"/>
    <w:rsid w:val="009C14A8"/>
    <w:rsid w:val="009C41A8"/>
    <w:rsid w:val="009C48D1"/>
    <w:rsid w:val="009C6A5C"/>
    <w:rsid w:val="009D06D1"/>
    <w:rsid w:val="009D293D"/>
    <w:rsid w:val="009D32A7"/>
    <w:rsid w:val="009D32D2"/>
    <w:rsid w:val="009D3FDE"/>
    <w:rsid w:val="009D7B9B"/>
    <w:rsid w:val="009E0542"/>
    <w:rsid w:val="009E154C"/>
    <w:rsid w:val="009E2580"/>
    <w:rsid w:val="009E3125"/>
    <w:rsid w:val="009E4537"/>
    <w:rsid w:val="009E453D"/>
    <w:rsid w:val="009E553A"/>
    <w:rsid w:val="009E5A10"/>
    <w:rsid w:val="009E7F65"/>
    <w:rsid w:val="009F232E"/>
    <w:rsid w:val="009F31DA"/>
    <w:rsid w:val="009F353A"/>
    <w:rsid w:val="009F43DD"/>
    <w:rsid w:val="009F6050"/>
    <w:rsid w:val="009F621E"/>
    <w:rsid w:val="00A00031"/>
    <w:rsid w:val="00A03210"/>
    <w:rsid w:val="00A03F3E"/>
    <w:rsid w:val="00A04D5C"/>
    <w:rsid w:val="00A05136"/>
    <w:rsid w:val="00A0574F"/>
    <w:rsid w:val="00A0730C"/>
    <w:rsid w:val="00A11106"/>
    <w:rsid w:val="00A11675"/>
    <w:rsid w:val="00A11BDE"/>
    <w:rsid w:val="00A11E67"/>
    <w:rsid w:val="00A13231"/>
    <w:rsid w:val="00A133AE"/>
    <w:rsid w:val="00A14B8A"/>
    <w:rsid w:val="00A17DDD"/>
    <w:rsid w:val="00A20477"/>
    <w:rsid w:val="00A21FA6"/>
    <w:rsid w:val="00A25752"/>
    <w:rsid w:val="00A3090F"/>
    <w:rsid w:val="00A30DB1"/>
    <w:rsid w:val="00A323F9"/>
    <w:rsid w:val="00A32517"/>
    <w:rsid w:val="00A325D0"/>
    <w:rsid w:val="00A32D00"/>
    <w:rsid w:val="00A357B1"/>
    <w:rsid w:val="00A3702F"/>
    <w:rsid w:val="00A371DB"/>
    <w:rsid w:val="00A37297"/>
    <w:rsid w:val="00A4165B"/>
    <w:rsid w:val="00A4198B"/>
    <w:rsid w:val="00A427AE"/>
    <w:rsid w:val="00A42D84"/>
    <w:rsid w:val="00A443E7"/>
    <w:rsid w:val="00A451DA"/>
    <w:rsid w:val="00A45C48"/>
    <w:rsid w:val="00A45E91"/>
    <w:rsid w:val="00A46B01"/>
    <w:rsid w:val="00A47192"/>
    <w:rsid w:val="00A4760F"/>
    <w:rsid w:val="00A50162"/>
    <w:rsid w:val="00A50DCD"/>
    <w:rsid w:val="00A527A9"/>
    <w:rsid w:val="00A5360B"/>
    <w:rsid w:val="00A5442B"/>
    <w:rsid w:val="00A54C48"/>
    <w:rsid w:val="00A61526"/>
    <w:rsid w:val="00A62BBC"/>
    <w:rsid w:val="00A6473A"/>
    <w:rsid w:val="00A64E75"/>
    <w:rsid w:val="00A6563A"/>
    <w:rsid w:val="00A65A39"/>
    <w:rsid w:val="00A665F0"/>
    <w:rsid w:val="00A70519"/>
    <w:rsid w:val="00A71987"/>
    <w:rsid w:val="00A73B39"/>
    <w:rsid w:val="00A73E7F"/>
    <w:rsid w:val="00A75584"/>
    <w:rsid w:val="00A75692"/>
    <w:rsid w:val="00A77442"/>
    <w:rsid w:val="00A8213B"/>
    <w:rsid w:val="00A852E5"/>
    <w:rsid w:val="00A8601A"/>
    <w:rsid w:val="00A872FE"/>
    <w:rsid w:val="00A87675"/>
    <w:rsid w:val="00A90DC9"/>
    <w:rsid w:val="00A9431F"/>
    <w:rsid w:val="00A96473"/>
    <w:rsid w:val="00A97C52"/>
    <w:rsid w:val="00AA3540"/>
    <w:rsid w:val="00AA4593"/>
    <w:rsid w:val="00AA4BE7"/>
    <w:rsid w:val="00AA5518"/>
    <w:rsid w:val="00AA5A80"/>
    <w:rsid w:val="00AA5AC6"/>
    <w:rsid w:val="00AA7328"/>
    <w:rsid w:val="00AA7B54"/>
    <w:rsid w:val="00AB1371"/>
    <w:rsid w:val="00AB1D19"/>
    <w:rsid w:val="00AB1F5F"/>
    <w:rsid w:val="00AB2AC8"/>
    <w:rsid w:val="00AB3003"/>
    <w:rsid w:val="00AB3519"/>
    <w:rsid w:val="00AB3F85"/>
    <w:rsid w:val="00AB46E6"/>
    <w:rsid w:val="00AB5E7B"/>
    <w:rsid w:val="00AB730F"/>
    <w:rsid w:val="00AB7B25"/>
    <w:rsid w:val="00AC08C1"/>
    <w:rsid w:val="00AC2C3F"/>
    <w:rsid w:val="00AC58AE"/>
    <w:rsid w:val="00AC6275"/>
    <w:rsid w:val="00AC75E8"/>
    <w:rsid w:val="00AD0C13"/>
    <w:rsid w:val="00AD29D0"/>
    <w:rsid w:val="00AD79EF"/>
    <w:rsid w:val="00AE0653"/>
    <w:rsid w:val="00AE307D"/>
    <w:rsid w:val="00AE3685"/>
    <w:rsid w:val="00AE3D77"/>
    <w:rsid w:val="00AE46C2"/>
    <w:rsid w:val="00AE4996"/>
    <w:rsid w:val="00AE689C"/>
    <w:rsid w:val="00AE6F61"/>
    <w:rsid w:val="00AE73B8"/>
    <w:rsid w:val="00AF0302"/>
    <w:rsid w:val="00AF0341"/>
    <w:rsid w:val="00AF04A0"/>
    <w:rsid w:val="00AF4DAF"/>
    <w:rsid w:val="00AF5955"/>
    <w:rsid w:val="00AF5AED"/>
    <w:rsid w:val="00AF68C6"/>
    <w:rsid w:val="00AF6E4E"/>
    <w:rsid w:val="00AF6E93"/>
    <w:rsid w:val="00B0051C"/>
    <w:rsid w:val="00B02AE1"/>
    <w:rsid w:val="00B0371C"/>
    <w:rsid w:val="00B03EB5"/>
    <w:rsid w:val="00B04269"/>
    <w:rsid w:val="00B05D79"/>
    <w:rsid w:val="00B10442"/>
    <w:rsid w:val="00B111C4"/>
    <w:rsid w:val="00B12271"/>
    <w:rsid w:val="00B12776"/>
    <w:rsid w:val="00B133BA"/>
    <w:rsid w:val="00B1500C"/>
    <w:rsid w:val="00B15E9B"/>
    <w:rsid w:val="00B20F3B"/>
    <w:rsid w:val="00B2338E"/>
    <w:rsid w:val="00B25326"/>
    <w:rsid w:val="00B267F0"/>
    <w:rsid w:val="00B26CBA"/>
    <w:rsid w:val="00B31E4F"/>
    <w:rsid w:val="00B329CE"/>
    <w:rsid w:val="00B40932"/>
    <w:rsid w:val="00B428C9"/>
    <w:rsid w:val="00B437F0"/>
    <w:rsid w:val="00B473DE"/>
    <w:rsid w:val="00B47EC4"/>
    <w:rsid w:val="00B524D0"/>
    <w:rsid w:val="00B52520"/>
    <w:rsid w:val="00B53827"/>
    <w:rsid w:val="00B541D9"/>
    <w:rsid w:val="00B550A7"/>
    <w:rsid w:val="00B55E7C"/>
    <w:rsid w:val="00B55F17"/>
    <w:rsid w:val="00B567C6"/>
    <w:rsid w:val="00B57280"/>
    <w:rsid w:val="00B57CAD"/>
    <w:rsid w:val="00B61B47"/>
    <w:rsid w:val="00B61D8E"/>
    <w:rsid w:val="00B62062"/>
    <w:rsid w:val="00B642A1"/>
    <w:rsid w:val="00B645DB"/>
    <w:rsid w:val="00B65645"/>
    <w:rsid w:val="00B65A17"/>
    <w:rsid w:val="00B65D70"/>
    <w:rsid w:val="00B66B1C"/>
    <w:rsid w:val="00B706D6"/>
    <w:rsid w:val="00B7174E"/>
    <w:rsid w:val="00B73197"/>
    <w:rsid w:val="00B744B8"/>
    <w:rsid w:val="00B7493B"/>
    <w:rsid w:val="00B74CBB"/>
    <w:rsid w:val="00B7556C"/>
    <w:rsid w:val="00B75D55"/>
    <w:rsid w:val="00B76069"/>
    <w:rsid w:val="00B763D1"/>
    <w:rsid w:val="00B7747E"/>
    <w:rsid w:val="00B77AF0"/>
    <w:rsid w:val="00B77CD0"/>
    <w:rsid w:val="00B801C8"/>
    <w:rsid w:val="00B80F9F"/>
    <w:rsid w:val="00B813A9"/>
    <w:rsid w:val="00B82236"/>
    <w:rsid w:val="00B85F32"/>
    <w:rsid w:val="00B87E2E"/>
    <w:rsid w:val="00B87ECB"/>
    <w:rsid w:val="00B91501"/>
    <w:rsid w:val="00B93352"/>
    <w:rsid w:val="00B951C9"/>
    <w:rsid w:val="00B9596F"/>
    <w:rsid w:val="00B968BE"/>
    <w:rsid w:val="00B96953"/>
    <w:rsid w:val="00B97A96"/>
    <w:rsid w:val="00BA002A"/>
    <w:rsid w:val="00BA0EEB"/>
    <w:rsid w:val="00BA2420"/>
    <w:rsid w:val="00BA4C98"/>
    <w:rsid w:val="00BA5AE2"/>
    <w:rsid w:val="00BA5C19"/>
    <w:rsid w:val="00BA6A6D"/>
    <w:rsid w:val="00BA6A96"/>
    <w:rsid w:val="00BA6B54"/>
    <w:rsid w:val="00BA6EE6"/>
    <w:rsid w:val="00BA6FD1"/>
    <w:rsid w:val="00BB073C"/>
    <w:rsid w:val="00BB1B7F"/>
    <w:rsid w:val="00BB22FC"/>
    <w:rsid w:val="00BB32AE"/>
    <w:rsid w:val="00BB3DF3"/>
    <w:rsid w:val="00BB6247"/>
    <w:rsid w:val="00BB6C3B"/>
    <w:rsid w:val="00BB7619"/>
    <w:rsid w:val="00BB7AD7"/>
    <w:rsid w:val="00BC0C92"/>
    <w:rsid w:val="00BC17FB"/>
    <w:rsid w:val="00BC1881"/>
    <w:rsid w:val="00BC253E"/>
    <w:rsid w:val="00BC3268"/>
    <w:rsid w:val="00BC35C2"/>
    <w:rsid w:val="00BC5092"/>
    <w:rsid w:val="00BC5403"/>
    <w:rsid w:val="00BC55CA"/>
    <w:rsid w:val="00BC6A23"/>
    <w:rsid w:val="00BC6E50"/>
    <w:rsid w:val="00BC79F6"/>
    <w:rsid w:val="00BC7A14"/>
    <w:rsid w:val="00BD1396"/>
    <w:rsid w:val="00BD2C56"/>
    <w:rsid w:val="00BD497F"/>
    <w:rsid w:val="00BE27C5"/>
    <w:rsid w:val="00BE2EF4"/>
    <w:rsid w:val="00BE543E"/>
    <w:rsid w:val="00BE67A8"/>
    <w:rsid w:val="00BE739E"/>
    <w:rsid w:val="00BE7BAE"/>
    <w:rsid w:val="00BE7F61"/>
    <w:rsid w:val="00BF0ABE"/>
    <w:rsid w:val="00BF40B4"/>
    <w:rsid w:val="00BF6781"/>
    <w:rsid w:val="00BF6A5D"/>
    <w:rsid w:val="00C011AC"/>
    <w:rsid w:val="00C02FD1"/>
    <w:rsid w:val="00C031C4"/>
    <w:rsid w:val="00C03B1E"/>
    <w:rsid w:val="00C03C81"/>
    <w:rsid w:val="00C049D4"/>
    <w:rsid w:val="00C05B9A"/>
    <w:rsid w:val="00C1076B"/>
    <w:rsid w:val="00C107B2"/>
    <w:rsid w:val="00C11CF6"/>
    <w:rsid w:val="00C12104"/>
    <w:rsid w:val="00C146B1"/>
    <w:rsid w:val="00C1496A"/>
    <w:rsid w:val="00C17884"/>
    <w:rsid w:val="00C17A62"/>
    <w:rsid w:val="00C17D75"/>
    <w:rsid w:val="00C2079B"/>
    <w:rsid w:val="00C227BD"/>
    <w:rsid w:val="00C22B7A"/>
    <w:rsid w:val="00C2347F"/>
    <w:rsid w:val="00C2545E"/>
    <w:rsid w:val="00C25FCB"/>
    <w:rsid w:val="00C31203"/>
    <w:rsid w:val="00C31C40"/>
    <w:rsid w:val="00C3308E"/>
    <w:rsid w:val="00C3365E"/>
    <w:rsid w:val="00C33BFF"/>
    <w:rsid w:val="00C3437E"/>
    <w:rsid w:val="00C3630D"/>
    <w:rsid w:val="00C37FD6"/>
    <w:rsid w:val="00C408F1"/>
    <w:rsid w:val="00C409F7"/>
    <w:rsid w:val="00C41F8E"/>
    <w:rsid w:val="00C426BB"/>
    <w:rsid w:val="00C44FD4"/>
    <w:rsid w:val="00C50221"/>
    <w:rsid w:val="00C5107A"/>
    <w:rsid w:val="00C52965"/>
    <w:rsid w:val="00C552C3"/>
    <w:rsid w:val="00C571ED"/>
    <w:rsid w:val="00C57246"/>
    <w:rsid w:val="00C60BB3"/>
    <w:rsid w:val="00C619FB"/>
    <w:rsid w:val="00C63C2D"/>
    <w:rsid w:val="00C662E5"/>
    <w:rsid w:val="00C66A43"/>
    <w:rsid w:val="00C71C12"/>
    <w:rsid w:val="00C71C74"/>
    <w:rsid w:val="00C76A70"/>
    <w:rsid w:val="00C77B16"/>
    <w:rsid w:val="00C803CD"/>
    <w:rsid w:val="00C80DFC"/>
    <w:rsid w:val="00C829ED"/>
    <w:rsid w:val="00C82FD7"/>
    <w:rsid w:val="00C85AE9"/>
    <w:rsid w:val="00C917CE"/>
    <w:rsid w:val="00C91A61"/>
    <w:rsid w:val="00C93018"/>
    <w:rsid w:val="00C9366C"/>
    <w:rsid w:val="00C947D9"/>
    <w:rsid w:val="00C955AA"/>
    <w:rsid w:val="00C96EBD"/>
    <w:rsid w:val="00CA0067"/>
    <w:rsid w:val="00CA2308"/>
    <w:rsid w:val="00CA2D34"/>
    <w:rsid w:val="00CA39FC"/>
    <w:rsid w:val="00CB1454"/>
    <w:rsid w:val="00CB24C5"/>
    <w:rsid w:val="00CB5318"/>
    <w:rsid w:val="00CB7259"/>
    <w:rsid w:val="00CB737F"/>
    <w:rsid w:val="00CC1823"/>
    <w:rsid w:val="00CC29A0"/>
    <w:rsid w:val="00CC30C1"/>
    <w:rsid w:val="00CC39CF"/>
    <w:rsid w:val="00CC7380"/>
    <w:rsid w:val="00CD0A1C"/>
    <w:rsid w:val="00CD33EF"/>
    <w:rsid w:val="00CD3630"/>
    <w:rsid w:val="00CD5C59"/>
    <w:rsid w:val="00CD6D90"/>
    <w:rsid w:val="00CE0B90"/>
    <w:rsid w:val="00CE1E3A"/>
    <w:rsid w:val="00CE236A"/>
    <w:rsid w:val="00CE2E34"/>
    <w:rsid w:val="00CE3E40"/>
    <w:rsid w:val="00CE46E5"/>
    <w:rsid w:val="00CE5342"/>
    <w:rsid w:val="00CE63AD"/>
    <w:rsid w:val="00CE6B9C"/>
    <w:rsid w:val="00CF16F2"/>
    <w:rsid w:val="00CF2227"/>
    <w:rsid w:val="00CF3130"/>
    <w:rsid w:val="00CF3593"/>
    <w:rsid w:val="00CF3E77"/>
    <w:rsid w:val="00CF4E32"/>
    <w:rsid w:val="00CF57C1"/>
    <w:rsid w:val="00CF5940"/>
    <w:rsid w:val="00CF69FB"/>
    <w:rsid w:val="00CF71DC"/>
    <w:rsid w:val="00D000DF"/>
    <w:rsid w:val="00D001FD"/>
    <w:rsid w:val="00D0025E"/>
    <w:rsid w:val="00D00B6E"/>
    <w:rsid w:val="00D048B3"/>
    <w:rsid w:val="00D07F5A"/>
    <w:rsid w:val="00D109BA"/>
    <w:rsid w:val="00D10F9B"/>
    <w:rsid w:val="00D117E0"/>
    <w:rsid w:val="00D1377A"/>
    <w:rsid w:val="00D13B73"/>
    <w:rsid w:val="00D1566B"/>
    <w:rsid w:val="00D15D28"/>
    <w:rsid w:val="00D169CD"/>
    <w:rsid w:val="00D20B62"/>
    <w:rsid w:val="00D210E3"/>
    <w:rsid w:val="00D22EB2"/>
    <w:rsid w:val="00D23321"/>
    <w:rsid w:val="00D2336B"/>
    <w:rsid w:val="00D234AF"/>
    <w:rsid w:val="00D23702"/>
    <w:rsid w:val="00D261E7"/>
    <w:rsid w:val="00D26E2C"/>
    <w:rsid w:val="00D27D0A"/>
    <w:rsid w:val="00D300DA"/>
    <w:rsid w:val="00D30ACB"/>
    <w:rsid w:val="00D3232C"/>
    <w:rsid w:val="00D32D97"/>
    <w:rsid w:val="00D3350B"/>
    <w:rsid w:val="00D33687"/>
    <w:rsid w:val="00D33D9A"/>
    <w:rsid w:val="00D34DBC"/>
    <w:rsid w:val="00D37002"/>
    <w:rsid w:val="00D37AFD"/>
    <w:rsid w:val="00D45300"/>
    <w:rsid w:val="00D45303"/>
    <w:rsid w:val="00D45452"/>
    <w:rsid w:val="00D47270"/>
    <w:rsid w:val="00D476F8"/>
    <w:rsid w:val="00D51358"/>
    <w:rsid w:val="00D52464"/>
    <w:rsid w:val="00D52813"/>
    <w:rsid w:val="00D5386B"/>
    <w:rsid w:val="00D5724C"/>
    <w:rsid w:val="00D57495"/>
    <w:rsid w:val="00D606E0"/>
    <w:rsid w:val="00D622FD"/>
    <w:rsid w:val="00D62EC5"/>
    <w:rsid w:val="00D650E9"/>
    <w:rsid w:val="00D71EFC"/>
    <w:rsid w:val="00D72241"/>
    <w:rsid w:val="00D72612"/>
    <w:rsid w:val="00D731FC"/>
    <w:rsid w:val="00D749E9"/>
    <w:rsid w:val="00D80625"/>
    <w:rsid w:val="00D8206E"/>
    <w:rsid w:val="00D835EC"/>
    <w:rsid w:val="00D8362A"/>
    <w:rsid w:val="00D840C6"/>
    <w:rsid w:val="00D85F3F"/>
    <w:rsid w:val="00D86C69"/>
    <w:rsid w:val="00D91B9C"/>
    <w:rsid w:val="00D921B0"/>
    <w:rsid w:val="00D9254A"/>
    <w:rsid w:val="00D92C6A"/>
    <w:rsid w:val="00D9385C"/>
    <w:rsid w:val="00D94117"/>
    <w:rsid w:val="00D94A40"/>
    <w:rsid w:val="00D97B5E"/>
    <w:rsid w:val="00DA463A"/>
    <w:rsid w:val="00DA53FE"/>
    <w:rsid w:val="00DA56F2"/>
    <w:rsid w:val="00DB1069"/>
    <w:rsid w:val="00DB55B8"/>
    <w:rsid w:val="00DB715B"/>
    <w:rsid w:val="00DC192C"/>
    <w:rsid w:val="00DC2005"/>
    <w:rsid w:val="00DC2CE3"/>
    <w:rsid w:val="00DC3FC1"/>
    <w:rsid w:val="00DC47AD"/>
    <w:rsid w:val="00DC70DD"/>
    <w:rsid w:val="00DC7662"/>
    <w:rsid w:val="00DD008E"/>
    <w:rsid w:val="00DD22D7"/>
    <w:rsid w:val="00DD3615"/>
    <w:rsid w:val="00DD5C12"/>
    <w:rsid w:val="00DD7A5D"/>
    <w:rsid w:val="00DE10AD"/>
    <w:rsid w:val="00DE1135"/>
    <w:rsid w:val="00DE2FF7"/>
    <w:rsid w:val="00DE4009"/>
    <w:rsid w:val="00DE5704"/>
    <w:rsid w:val="00DE6933"/>
    <w:rsid w:val="00DE6FF8"/>
    <w:rsid w:val="00DE7FF6"/>
    <w:rsid w:val="00DF1992"/>
    <w:rsid w:val="00DF37C2"/>
    <w:rsid w:val="00DF43C8"/>
    <w:rsid w:val="00DF7488"/>
    <w:rsid w:val="00DF787D"/>
    <w:rsid w:val="00DF7E6C"/>
    <w:rsid w:val="00E00DB4"/>
    <w:rsid w:val="00E01812"/>
    <w:rsid w:val="00E02A3E"/>
    <w:rsid w:val="00E03360"/>
    <w:rsid w:val="00E0447C"/>
    <w:rsid w:val="00E04627"/>
    <w:rsid w:val="00E04A3F"/>
    <w:rsid w:val="00E068CA"/>
    <w:rsid w:val="00E06A03"/>
    <w:rsid w:val="00E06F24"/>
    <w:rsid w:val="00E07BAD"/>
    <w:rsid w:val="00E106C4"/>
    <w:rsid w:val="00E10760"/>
    <w:rsid w:val="00E10C9F"/>
    <w:rsid w:val="00E12A48"/>
    <w:rsid w:val="00E13161"/>
    <w:rsid w:val="00E15509"/>
    <w:rsid w:val="00E15FF7"/>
    <w:rsid w:val="00E175B3"/>
    <w:rsid w:val="00E20207"/>
    <w:rsid w:val="00E23BE4"/>
    <w:rsid w:val="00E245E6"/>
    <w:rsid w:val="00E24F66"/>
    <w:rsid w:val="00E27AE7"/>
    <w:rsid w:val="00E30362"/>
    <w:rsid w:val="00E30B3F"/>
    <w:rsid w:val="00E32429"/>
    <w:rsid w:val="00E32EAA"/>
    <w:rsid w:val="00E334EB"/>
    <w:rsid w:val="00E3547E"/>
    <w:rsid w:val="00E36877"/>
    <w:rsid w:val="00E37C0B"/>
    <w:rsid w:val="00E37DA1"/>
    <w:rsid w:val="00E400B6"/>
    <w:rsid w:val="00E46780"/>
    <w:rsid w:val="00E5201B"/>
    <w:rsid w:val="00E54E7C"/>
    <w:rsid w:val="00E55950"/>
    <w:rsid w:val="00E571D6"/>
    <w:rsid w:val="00E60C90"/>
    <w:rsid w:val="00E629A9"/>
    <w:rsid w:val="00E6503C"/>
    <w:rsid w:val="00E6537C"/>
    <w:rsid w:val="00E65B96"/>
    <w:rsid w:val="00E65D61"/>
    <w:rsid w:val="00E65F5E"/>
    <w:rsid w:val="00E7048D"/>
    <w:rsid w:val="00E70E8E"/>
    <w:rsid w:val="00E71EBB"/>
    <w:rsid w:val="00E721B4"/>
    <w:rsid w:val="00E729BE"/>
    <w:rsid w:val="00E739AA"/>
    <w:rsid w:val="00E74992"/>
    <w:rsid w:val="00E755F6"/>
    <w:rsid w:val="00E77C9C"/>
    <w:rsid w:val="00E805F9"/>
    <w:rsid w:val="00E810DB"/>
    <w:rsid w:val="00E8120B"/>
    <w:rsid w:val="00E81645"/>
    <w:rsid w:val="00E81800"/>
    <w:rsid w:val="00E81A60"/>
    <w:rsid w:val="00E82336"/>
    <w:rsid w:val="00E83586"/>
    <w:rsid w:val="00E842C5"/>
    <w:rsid w:val="00E86042"/>
    <w:rsid w:val="00E871D6"/>
    <w:rsid w:val="00E9016A"/>
    <w:rsid w:val="00E906D7"/>
    <w:rsid w:val="00E92432"/>
    <w:rsid w:val="00E93AE4"/>
    <w:rsid w:val="00E949F3"/>
    <w:rsid w:val="00E94F02"/>
    <w:rsid w:val="00E952FA"/>
    <w:rsid w:val="00E96063"/>
    <w:rsid w:val="00EA1864"/>
    <w:rsid w:val="00EA18C4"/>
    <w:rsid w:val="00EA3D13"/>
    <w:rsid w:val="00EA42B2"/>
    <w:rsid w:val="00EA45A7"/>
    <w:rsid w:val="00EA4CE5"/>
    <w:rsid w:val="00EA5A81"/>
    <w:rsid w:val="00EA69AA"/>
    <w:rsid w:val="00EA7454"/>
    <w:rsid w:val="00EB087B"/>
    <w:rsid w:val="00EB096E"/>
    <w:rsid w:val="00EB2664"/>
    <w:rsid w:val="00EB3036"/>
    <w:rsid w:val="00EB3187"/>
    <w:rsid w:val="00EB5D98"/>
    <w:rsid w:val="00EB6342"/>
    <w:rsid w:val="00EB6788"/>
    <w:rsid w:val="00EB7AFA"/>
    <w:rsid w:val="00EC20AC"/>
    <w:rsid w:val="00EC2621"/>
    <w:rsid w:val="00EC4025"/>
    <w:rsid w:val="00EC42DE"/>
    <w:rsid w:val="00EC5EB3"/>
    <w:rsid w:val="00EC731E"/>
    <w:rsid w:val="00EC7A23"/>
    <w:rsid w:val="00ED2317"/>
    <w:rsid w:val="00ED4302"/>
    <w:rsid w:val="00ED4B2F"/>
    <w:rsid w:val="00ED602A"/>
    <w:rsid w:val="00ED652F"/>
    <w:rsid w:val="00EE00BA"/>
    <w:rsid w:val="00EE1ECF"/>
    <w:rsid w:val="00EE356C"/>
    <w:rsid w:val="00EE5464"/>
    <w:rsid w:val="00EE6083"/>
    <w:rsid w:val="00EE60AE"/>
    <w:rsid w:val="00EE6A80"/>
    <w:rsid w:val="00EF05EE"/>
    <w:rsid w:val="00EF0649"/>
    <w:rsid w:val="00EF08FB"/>
    <w:rsid w:val="00EF2055"/>
    <w:rsid w:val="00EF2540"/>
    <w:rsid w:val="00EF2BF6"/>
    <w:rsid w:val="00EF2EB0"/>
    <w:rsid w:val="00EF5151"/>
    <w:rsid w:val="00F01C0A"/>
    <w:rsid w:val="00F01D7D"/>
    <w:rsid w:val="00F025CF"/>
    <w:rsid w:val="00F04882"/>
    <w:rsid w:val="00F04BEF"/>
    <w:rsid w:val="00F05C1E"/>
    <w:rsid w:val="00F05FDC"/>
    <w:rsid w:val="00F063F5"/>
    <w:rsid w:val="00F07EB9"/>
    <w:rsid w:val="00F1067B"/>
    <w:rsid w:val="00F10998"/>
    <w:rsid w:val="00F11FAF"/>
    <w:rsid w:val="00F13340"/>
    <w:rsid w:val="00F1340A"/>
    <w:rsid w:val="00F13D4B"/>
    <w:rsid w:val="00F16422"/>
    <w:rsid w:val="00F20388"/>
    <w:rsid w:val="00F214B8"/>
    <w:rsid w:val="00F23063"/>
    <w:rsid w:val="00F23570"/>
    <w:rsid w:val="00F24577"/>
    <w:rsid w:val="00F2706E"/>
    <w:rsid w:val="00F27D14"/>
    <w:rsid w:val="00F33DBD"/>
    <w:rsid w:val="00F47780"/>
    <w:rsid w:val="00F534FC"/>
    <w:rsid w:val="00F538E1"/>
    <w:rsid w:val="00F539D8"/>
    <w:rsid w:val="00F53A36"/>
    <w:rsid w:val="00F5591C"/>
    <w:rsid w:val="00F57C0A"/>
    <w:rsid w:val="00F60083"/>
    <w:rsid w:val="00F60B25"/>
    <w:rsid w:val="00F6114C"/>
    <w:rsid w:val="00F618BF"/>
    <w:rsid w:val="00F61F16"/>
    <w:rsid w:val="00F61F29"/>
    <w:rsid w:val="00F62558"/>
    <w:rsid w:val="00F626B4"/>
    <w:rsid w:val="00F62858"/>
    <w:rsid w:val="00F6375D"/>
    <w:rsid w:val="00F6490D"/>
    <w:rsid w:val="00F65C8E"/>
    <w:rsid w:val="00F65DE3"/>
    <w:rsid w:val="00F66572"/>
    <w:rsid w:val="00F667B7"/>
    <w:rsid w:val="00F66F99"/>
    <w:rsid w:val="00F71125"/>
    <w:rsid w:val="00F71AC7"/>
    <w:rsid w:val="00F72C13"/>
    <w:rsid w:val="00F75CBB"/>
    <w:rsid w:val="00F77C8C"/>
    <w:rsid w:val="00F80838"/>
    <w:rsid w:val="00F8253A"/>
    <w:rsid w:val="00F82AF3"/>
    <w:rsid w:val="00F85186"/>
    <w:rsid w:val="00F9020C"/>
    <w:rsid w:val="00F91179"/>
    <w:rsid w:val="00F9117B"/>
    <w:rsid w:val="00F92008"/>
    <w:rsid w:val="00F93E85"/>
    <w:rsid w:val="00F9424B"/>
    <w:rsid w:val="00F948ED"/>
    <w:rsid w:val="00F95A0A"/>
    <w:rsid w:val="00F974CF"/>
    <w:rsid w:val="00F97601"/>
    <w:rsid w:val="00FA2250"/>
    <w:rsid w:val="00FA5957"/>
    <w:rsid w:val="00FA5996"/>
    <w:rsid w:val="00FA7C74"/>
    <w:rsid w:val="00FB0593"/>
    <w:rsid w:val="00FB1D76"/>
    <w:rsid w:val="00FB28F1"/>
    <w:rsid w:val="00FB2905"/>
    <w:rsid w:val="00FB4D95"/>
    <w:rsid w:val="00FB511E"/>
    <w:rsid w:val="00FB6D42"/>
    <w:rsid w:val="00FB798A"/>
    <w:rsid w:val="00FC05F0"/>
    <w:rsid w:val="00FC0607"/>
    <w:rsid w:val="00FC1ACD"/>
    <w:rsid w:val="00FC21DA"/>
    <w:rsid w:val="00FC584A"/>
    <w:rsid w:val="00FC5896"/>
    <w:rsid w:val="00FC5D73"/>
    <w:rsid w:val="00FC6595"/>
    <w:rsid w:val="00FC6ECC"/>
    <w:rsid w:val="00FD1295"/>
    <w:rsid w:val="00FD21F4"/>
    <w:rsid w:val="00FD25A0"/>
    <w:rsid w:val="00FD2D76"/>
    <w:rsid w:val="00FD36ED"/>
    <w:rsid w:val="00FD4EAB"/>
    <w:rsid w:val="00FD558D"/>
    <w:rsid w:val="00FD57B1"/>
    <w:rsid w:val="00FD5E5E"/>
    <w:rsid w:val="00FD6EE6"/>
    <w:rsid w:val="00FE01A8"/>
    <w:rsid w:val="00FE2D2C"/>
    <w:rsid w:val="00FE4D63"/>
    <w:rsid w:val="00FE5B6B"/>
    <w:rsid w:val="00FE7A8C"/>
    <w:rsid w:val="00FF0B19"/>
    <w:rsid w:val="00FF0FB0"/>
    <w:rsid w:val="00FF2975"/>
    <w:rsid w:val="00FF2AC3"/>
    <w:rsid w:val="00FF3010"/>
    <w:rsid w:val="00FF4FD7"/>
    <w:rsid w:val="00FF50D7"/>
    <w:rsid w:val="00FF5F66"/>
    <w:rsid w:val="00FF6B69"/>
    <w:rsid w:val="00FF7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15E9760"/>
  <w15:chartTrackingRefBased/>
  <w15:docId w15:val="{29CE2237-293D-44CA-A007-21D2F4F3D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17BD9"/>
    <w:pPr>
      <w:spacing w:before="120" w:after="60" w:line="276" w:lineRule="auto"/>
    </w:pPr>
    <w:rPr>
      <w:rFonts w:ascii="Times New Roman" w:eastAsia="Batang" w:hAnsi="Times New Roman" w:cs="Arial"/>
      <w:sz w:val="24"/>
    </w:rPr>
  </w:style>
  <w:style w:type="paragraph" w:styleId="Heading1">
    <w:name w:val="heading 1"/>
    <w:basedOn w:val="Normal"/>
    <w:next w:val="Normal"/>
    <w:link w:val="Heading1Char"/>
    <w:uiPriority w:val="9"/>
    <w:qFormat/>
    <w:rsid w:val="005D5EEC"/>
    <w:pPr>
      <w:keepNext/>
      <w:keepLines/>
      <w:pBdr>
        <w:bottom w:val="single" w:sz="4" w:space="1" w:color="auto"/>
      </w:pBdr>
      <w:spacing w:before="240" w:after="240"/>
      <w:outlineLvl w:val="0"/>
    </w:pPr>
    <w:rPr>
      <w:rFonts w:ascii="Arial" w:eastAsiaTheme="majorEastAsia" w:hAnsi="Arial"/>
      <w:b/>
      <w:color w:val="5B9BD5" w:themeColor="accent1"/>
      <w:sz w:val="40"/>
      <w:szCs w:val="32"/>
    </w:rPr>
  </w:style>
  <w:style w:type="paragraph" w:styleId="Heading2">
    <w:name w:val="heading 2"/>
    <w:basedOn w:val="Normal"/>
    <w:next w:val="Normal"/>
    <w:link w:val="Heading2Char"/>
    <w:uiPriority w:val="9"/>
    <w:unhideWhenUsed/>
    <w:qFormat/>
    <w:rsid w:val="00644C74"/>
    <w:pPr>
      <w:keepNext/>
      <w:keepLines/>
      <w:spacing w:before="240" w:after="0"/>
      <w:outlineLvl w:val="1"/>
    </w:pPr>
    <w:rPr>
      <w:rFonts w:ascii="Arial" w:eastAsiaTheme="majorEastAsia" w:hAnsi="Arial"/>
      <w:b/>
      <w:color w:val="5B9BD5" w:themeColor="accent1"/>
      <w:sz w:val="32"/>
      <w:szCs w:val="28"/>
    </w:rPr>
  </w:style>
  <w:style w:type="paragraph" w:styleId="Heading3">
    <w:name w:val="heading 3"/>
    <w:basedOn w:val="Normal"/>
    <w:next w:val="Normal"/>
    <w:link w:val="Heading3Char"/>
    <w:uiPriority w:val="9"/>
    <w:unhideWhenUsed/>
    <w:qFormat/>
    <w:rsid w:val="00322916"/>
    <w:pPr>
      <w:keepNext/>
      <w:keepLines/>
      <w:spacing w:before="240" w:after="0"/>
      <w:outlineLvl w:val="2"/>
    </w:pPr>
    <w:rPr>
      <w:rFonts w:ascii="Arial" w:eastAsiaTheme="majorEastAsia" w:hAnsi="Arial" w:cstheme="majorBidi"/>
      <w:b/>
      <w:color w:val="5B9BD5" w:themeColor="accen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3D3FF8"/>
    <w:pPr>
      <w:spacing w:after="240" w:line="240" w:lineRule="auto"/>
    </w:pPr>
    <w:rPr>
      <w:rFonts w:ascii="Arial" w:eastAsiaTheme="majorEastAsia" w:hAnsi="Arial"/>
      <w:b/>
      <w:spacing w:val="-10"/>
      <w:kern w:val="28"/>
      <w:sz w:val="56"/>
      <w:szCs w:val="56"/>
    </w:rPr>
  </w:style>
  <w:style w:type="character" w:customStyle="1" w:styleId="TitleChar">
    <w:name w:val="Title Char"/>
    <w:basedOn w:val="DefaultParagraphFont"/>
    <w:link w:val="Title"/>
    <w:uiPriority w:val="10"/>
    <w:rsid w:val="003D3FF8"/>
    <w:rPr>
      <w:rFonts w:ascii="Arial" w:eastAsiaTheme="majorEastAsia" w:hAnsi="Arial" w:cs="Arial"/>
      <w:b/>
      <w:spacing w:val="-10"/>
      <w:kern w:val="28"/>
      <w:sz w:val="56"/>
      <w:szCs w:val="56"/>
    </w:rPr>
  </w:style>
  <w:style w:type="character" w:customStyle="1" w:styleId="Heading2Char">
    <w:name w:val="Heading 2 Char"/>
    <w:basedOn w:val="DefaultParagraphFont"/>
    <w:link w:val="Heading2"/>
    <w:uiPriority w:val="9"/>
    <w:rsid w:val="00644C74"/>
    <w:rPr>
      <w:rFonts w:ascii="Arial" w:eastAsiaTheme="majorEastAsia" w:hAnsi="Arial" w:cs="Arial"/>
      <w:b/>
      <w:color w:val="5B9BD5" w:themeColor="accent1"/>
      <w:sz w:val="32"/>
      <w:szCs w:val="28"/>
    </w:rPr>
  </w:style>
  <w:style w:type="character" w:customStyle="1" w:styleId="Heading1Char">
    <w:name w:val="Heading 1 Char"/>
    <w:basedOn w:val="DefaultParagraphFont"/>
    <w:link w:val="Heading1"/>
    <w:uiPriority w:val="9"/>
    <w:rsid w:val="005D5EEC"/>
    <w:rPr>
      <w:rFonts w:ascii="Arial" w:eastAsiaTheme="majorEastAsia" w:hAnsi="Arial" w:cs="Arial"/>
      <w:b/>
      <w:color w:val="5B9BD5" w:themeColor="accent1"/>
      <w:sz w:val="40"/>
      <w:szCs w:val="32"/>
    </w:rPr>
  </w:style>
  <w:style w:type="character" w:customStyle="1" w:styleId="URL">
    <w:name w:val="URL"/>
    <w:basedOn w:val="DefaultParagraphFont"/>
    <w:uiPriority w:val="1"/>
    <w:qFormat/>
    <w:rsid w:val="00A70519"/>
    <w:rPr>
      <w:b/>
      <w:color w:val="auto"/>
      <w:u w:val="single"/>
    </w:rPr>
  </w:style>
  <w:style w:type="table" w:styleId="TableGrid">
    <w:name w:val="Table Grid"/>
    <w:basedOn w:val="TableNormal"/>
    <w:rsid w:val="00B26CBA"/>
    <w:pPr>
      <w:spacing w:after="120" w:line="276" w:lineRule="auto"/>
    </w:pPr>
    <w:rPr>
      <w:rFonts w:ascii="Times New Roman" w:eastAsia="Batang"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87369E"/>
    <w:pPr>
      <w:ind w:left="720"/>
      <w:contextualSpacing/>
    </w:pPr>
  </w:style>
  <w:style w:type="paragraph" w:styleId="Subtitle">
    <w:name w:val="Subtitle"/>
    <w:basedOn w:val="Normal"/>
    <w:next w:val="Normal"/>
    <w:link w:val="SubtitleChar"/>
    <w:uiPriority w:val="11"/>
    <w:qFormat/>
    <w:rsid w:val="003D3FF8"/>
    <w:rPr>
      <w:rFonts w:ascii="Arial" w:hAnsi="Arial"/>
      <w:i/>
      <w:sz w:val="28"/>
      <w:szCs w:val="28"/>
    </w:rPr>
  </w:style>
  <w:style w:type="character" w:customStyle="1" w:styleId="SubtitleChar">
    <w:name w:val="Subtitle Char"/>
    <w:basedOn w:val="DefaultParagraphFont"/>
    <w:link w:val="Subtitle"/>
    <w:uiPriority w:val="11"/>
    <w:rsid w:val="003D3FF8"/>
    <w:rPr>
      <w:rFonts w:ascii="Arial" w:eastAsia="Batang" w:hAnsi="Arial" w:cs="Arial"/>
      <w:i/>
      <w:sz w:val="28"/>
      <w:szCs w:val="28"/>
    </w:rPr>
  </w:style>
  <w:style w:type="paragraph" w:customStyle="1" w:styleId="Normalintable">
    <w:name w:val="Normal in table"/>
    <w:link w:val="NormalintableChar"/>
    <w:qFormat/>
    <w:rsid w:val="00636702"/>
    <w:pPr>
      <w:spacing w:after="120" w:line="276" w:lineRule="auto"/>
    </w:pPr>
    <w:rPr>
      <w:rFonts w:ascii="Arial" w:eastAsia="Batang" w:hAnsi="Arial" w:cs="Arial"/>
      <w:szCs w:val="20"/>
    </w:rPr>
  </w:style>
  <w:style w:type="character" w:customStyle="1" w:styleId="NormalintableChar">
    <w:name w:val="Normal in table Char"/>
    <w:basedOn w:val="DefaultParagraphFont"/>
    <w:link w:val="Normalintable"/>
    <w:rsid w:val="00636702"/>
    <w:rPr>
      <w:rFonts w:ascii="Arial" w:eastAsia="Batang" w:hAnsi="Arial" w:cs="Arial"/>
      <w:szCs w:val="20"/>
    </w:rPr>
  </w:style>
  <w:style w:type="character" w:styleId="Hyperlink">
    <w:name w:val="Hyperlink"/>
    <w:basedOn w:val="DefaultParagraphFont"/>
    <w:uiPriority w:val="99"/>
    <w:unhideWhenUsed/>
    <w:rsid w:val="00BA6EE6"/>
    <w:rPr>
      <w:color w:val="0563C1" w:themeColor="hyperlink"/>
      <w:u w:val="single"/>
    </w:rPr>
  </w:style>
  <w:style w:type="paragraph" w:styleId="Header">
    <w:name w:val="header"/>
    <w:basedOn w:val="Normal"/>
    <w:link w:val="HeaderChar"/>
    <w:uiPriority w:val="99"/>
    <w:unhideWhenUsed/>
    <w:rsid w:val="005F36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691"/>
    <w:rPr>
      <w:rFonts w:ascii="Arial" w:eastAsia="Batang" w:hAnsi="Arial" w:cs="Arial"/>
    </w:rPr>
  </w:style>
  <w:style w:type="paragraph" w:styleId="Footer">
    <w:name w:val="footer"/>
    <w:basedOn w:val="Normal"/>
    <w:link w:val="FooterChar"/>
    <w:uiPriority w:val="99"/>
    <w:unhideWhenUsed/>
    <w:qFormat/>
    <w:rsid w:val="005F36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691"/>
    <w:rPr>
      <w:rFonts w:ascii="Arial" w:eastAsia="Batang" w:hAnsi="Arial" w:cs="Arial"/>
    </w:rPr>
  </w:style>
  <w:style w:type="character" w:customStyle="1" w:styleId="Heading3Char">
    <w:name w:val="Heading 3 Char"/>
    <w:basedOn w:val="DefaultParagraphFont"/>
    <w:link w:val="Heading3"/>
    <w:uiPriority w:val="9"/>
    <w:rsid w:val="00322916"/>
    <w:rPr>
      <w:rFonts w:ascii="Arial" w:eastAsiaTheme="majorEastAsia" w:hAnsi="Arial" w:cstheme="majorBidi"/>
      <w:b/>
      <w:color w:val="5B9BD5" w:themeColor="accent1"/>
      <w:sz w:val="24"/>
      <w:szCs w:val="24"/>
    </w:rPr>
  </w:style>
  <w:style w:type="paragraph" w:styleId="TOCHeading">
    <w:name w:val="TOC Heading"/>
    <w:basedOn w:val="Heading1"/>
    <w:next w:val="Normal"/>
    <w:uiPriority w:val="39"/>
    <w:unhideWhenUsed/>
    <w:qFormat/>
    <w:rsid w:val="00354879"/>
    <w:pPr>
      <w:spacing w:after="0" w:line="259" w:lineRule="auto"/>
      <w:outlineLvl w:val="9"/>
    </w:pPr>
    <w:rPr>
      <w:rFonts w:asciiTheme="majorHAnsi" w:hAnsiTheme="majorHAnsi" w:cstheme="majorBidi"/>
      <w:b w:val="0"/>
      <w:color w:val="2E74B5" w:themeColor="accent1" w:themeShade="BF"/>
      <w:sz w:val="32"/>
    </w:rPr>
  </w:style>
  <w:style w:type="paragraph" w:styleId="TOC1">
    <w:name w:val="toc 1"/>
    <w:basedOn w:val="Normal"/>
    <w:next w:val="Normal"/>
    <w:autoRedefine/>
    <w:uiPriority w:val="39"/>
    <w:unhideWhenUsed/>
    <w:rsid w:val="00354879"/>
    <w:pPr>
      <w:spacing w:after="100"/>
    </w:pPr>
  </w:style>
  <w:style w:type="paragraph" w:styleId="TOC2">
    <w:name w:val="toc 2"/>
    <w:basedOn w:val="Normal"/>
    <w:next w:val="Normal"/>
    <w:autoRedefine/>
    <w:uiPriority w:val="39"/>
    <w:unhideWhenUsed/>
    <w:rsid w:val="00354879"/>
    <w:pPr>
      <w:spacing w:after="100"/>
      <w:ind w:left="220"/>
    </w:pPr>
  </w:style>
  <w:style w:type="paragraph" w:styleId="TOC3">
    <w:name w:val="toc 3"/>
    <w:basedOn w:val="Normal"/>
    <w:next w:val="Normal"/>
    <w:autoRedefine/>
    <w:uiPriority w:val="39"/>
    <w:unhideWhenUsed/>
    <w:rsid w:val="00354879"/>
    <w:pPr>
      <w:spacing w:after="100"/>
      <w:ind w:left="440"/>
    </w:pPr>
  </w:style>
  <w:style w:type="character" w:styleId="CommentReference">
    <w:name w:val="annotation reference"/>
    <w:basedOn w:val="DefaultParagraphFont"/>
    <w:uiPriority w:val="99"/>
    <w:semiHidden/>
    <w:unhideWhenUsed/>
    <w:rsid w:val="00A11BDE"/>
    <w:rPr>
      <w:sz w:val="16"/>
      <w:szCs w:val="16"/>
    </w:rPr>
  </w:style>
  <w:style w:type="paragraph" w:styleId="CommentText">
    <w:name w:val="annotation text"/>
    <w:basedOn w:val="Normal"/>
    <w:link w:val="CommentTextChar"/>
    <w:uiPriority w:val="99"/>
    <w:semiHidden/>
    <w:unhideWhenUsed/>
    <w:rsid w:val="00A11BDE"/>
    <w:pPr>
      <w:spacing w:line="240" w:lineRule="auto"/>
    </w:pPr>
    <w:rPr>
      <w:sz w:val="20"/>
      <w:szCs w:val="20"/>
    </w:rPr>
  </w:style>
  <w:style w:type="character" w:customStyle="1" w:styleId="CommentTextChar">
    <w:name w:val="Comment Text Char"/>
    <w:basedOn w:val="DefaultParagraphFont"/>
    <w:link w:val="CommentText"/>
    <w:uiPriority w:val="99"/>
    <w:semiHidden/>
    <w:rsid w:val="00A11BDE"/>
    <w:rPr>
      <w:rFonts w:ascii="Arial" w:eastAsia="Batang" w:hAnsi="Arial" w:cs="Arial"/>
      <w:sz w:val="20"/>
      <w:szCs w:val="20"/>
    </w:rPr>
  </w:style>
  <w:style w:type="paragraph" w:styleId="CommentSubject">
    <w:name w:val="annotation subject"/>
    <w:basedOn w:val="CommentText"/>
    <w:next w:val="CommentText"/>
    <w:link w:val="CommentSubjectChar"/>
    <w:uiPriority w:val="99"/>
    <w:semiHidden/>
    <w:unhideWhenUsed/>
    <w:rsid w:val="00A11BDE"/>
    <w:rPr>
      <w:b/>
      <w:bCs/>
    </w:rPr>
  </w:style>
  <w:style w:type="character" w:customStyle="1" w:styleId="CommentSubjectChar">
    <w:name w:val="Comment Subject Char"/>
    <w:basedOn w:val="CommentTextChar"/>
    <w:link w:val="CommentSubject"/>
    <w:uiPriority w:val="99"/>
    <w:semiHidden/>
    <w:rsid w:val="00A11BDE"/>
    <w:rPr>
      <w:rFonts w:ascii="Arial" w:eastAsia="Batang" w:hAnsi="Arial" w:cs="Arial"/>
      <w:b/>
      <w:bCs/>
      <w:sz w:val="20"/>
      <w:szCs w:val="20"/>
    </w:rPr>
  </w:style>
  <w:style w:type="paragraph" w:styleId="BalloonText">
    <w:name w:val="Balloon Text"/>
    <w:basedOn w:val="Normal"/>
    <w:link w:val="BalloonTextChar"/>
    <w:uiPriority w:val="99"/>
    <w:semiHidden/>
    <w:unhideWhenUsed/>
    <w:rsid w:val="00A11B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1BDE"/>
    <w:rPr>
      <w:rFonts w:ascii="Segoe UI" w:eastAsia="Batang" w:hAnsi="Segoe UI" w:cs="Segoe UI"/>
      <w:sz w:val="18"/>
      <w:szCs w:val="18"/>
    </w:rPr>
  </w:style>
  <w:style w:type="paragraph" w:customStyle="1" w:styleId="HowtoUseThisLabGuide">
    <w:name w:val="How to Use This Lab Guide"/>
    <w:basedOn w:val="Heading1"/>
    <w:link w:val="HowtoUseThisLabGuideChar"/>
    <w:qFormat/>
    <w:rsid w:val="005D5EEC"/>
    <w:pPr>
      <w:pBdr>
        <w:bottom w:val="none" w:sz="0" w:space="0" w:color="auto"/>
      </w:pBdr>
    </w:pPr>
  </w:style>
  <w:style w:type="paragraph" w:customStyle="1" w:styleId="LabGuideObjectives">
    <w:name w:val="Lab Guide Objectives"/>
    <w:basedOn w:val="Heading1"/>
    <w:link w:val="LabGuideObjectivesChar"/>
    <w:qFormat/>
    <w:rsid w:val="005D5EEC"/>
    <w:pPr>
      <w:pBdr>
        <w:bottom w:val="none" w:sz="0" w:space="0" w:color="auto"/>
      </w:pBdr>
      <w:spacing w:before="360"/>
    </w:pPr>
  </w:style>
  <w:style w:type="character" w:customStyle="1" w:styleId="HowtoUseThisLabGuideChar">
    <w:name w:val="How to Use This Lab Guide Char"/>
    <w:basedOn w:val="Heading1Char"/>
    <w:link w:val="HowtoUseThisLabGuide"/>
    <w:rsid w:val="005D5EEC"/>
    <w:rPr>
      <w:rFonts w:ascii="Arial" w:eastAsiaTheme="majorEastAsia" w:hAnsi="Arial" w:cs="Arial"/>
      <w:b/>
      <w:color w:val="5B9BD5" w:themeColor="accent1"/>
      <w:sz w:val="40"/>
      <w:szCs w:val="32"/>
    </w:rPr>
  </w:style>
  <w:style w:type="character" w:customStyle="1" w:styleId="LabGuideObjectivesChar">
    <w:name w:val="Lab Guide Objectives Char"/>
    <w:basedOn w:val="Heading1Char"/>
    <w:link w:val="LabGuideObjectives"/>
    <w:rsid w:val="005D5EEC"/>
    <w:rPr>
      <w:rFonts w:ascii="Arial" w:eastAsiaTheme="majorEastAsia" w:hAnsi="Arial" w:cs="Arial"/>
      <w:b/>
      <w:color w:val="5B9BD5" w:themeColor="accent1"/>
      <w:sz w:val="40"/>
      <w:szCs w:val="32"/>
    </w:rPr>
  </w:style>
  <w:style w:type="paragraph" w:customStyle="1" w:styleId="Courier12">
    <w:name w:val="Courier 12"/>
    <w:basedOn w:val="Normal"/>
    <w:link w:val="Courier12Char"/>
    <w:rsid w:val="00BC7A14"/>
    <w:pPr>
      <w:spacing w:before="60"/>
    </w:pPr>
    <w:rPr>
      <w:rFonts w:ascii="Courier New" w:hAnsi="Courier New" w:cs="Courier New"/>
    </w:rPr>
  </w:style>
  <w:style w:type="paragraph" w:customStyle="1" w:styleId="Bold12">
    <w:name w:val="Bold 12"/>
    <w:basedOn w:val="Normal"/>
    <w:link w:val="Bold12Char"/>
    <w:rsid w:val="00BC7A14"/>
    <w:pPr>
      <w:spacing w:before="60"/>
    </w:pPr>
    <w:rPr>
      <w:b/>
    </w:rPr>
  </w:style>
  <w:style w:type="character" w:customStyle="1" w:styleId="Courier12Char">
    <w:name w:val="Courier 12 Char"/>
    <w:basedOn w:val="DefaultParagraphFont"/>
    <w:link w:val="Courier12"/>
    <w:rsid w:val="00BC7A14"/>
    <w:rPr>
      <w:rFonts w:ascii="Courier New" w:eastAsia="Batang" w:hAnsi="Courier New" w:cs="Courier New"/>
      <w:sz w:val="24"/>
    </w:rPr>
  </w:style>
  <w:style w:type="character" w:customStyle="1" w:styleId="Bold12Char">
    <w:name w:val="Bold 12 Char"/>
    <w:basedOn w:val="DefaultParagraphFont"/>
    <w:link w:val="Bold12"/>
    <w:rsid w:val="00BC7A14"/>
    <w:rPr>
      <w:rFonts w:ascii="Times New Roman" w:eastAsia="Batang" w:hAnsi="Times New Roman" w:cs="Arial"/>
      <w:b/>
      <w:sz w:val="24"/>
    </w:rPr>
  </w:style>
  <w:style w:type="paragraph" w:styleId="TOC4">
    <w:name w:val="toc 4"/>
    <w:basedOn w:val="Normal"/>
    <w:next w:val="Normal"/>
    <w:autoRedefine/>
    <w:uiPriority w:val="39"/>
    <w:unhideWhenUsed/>
    <w:rsid w:val="00420EAA"/>
    <w:pPr>
      <w:spacing w:before="0"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420EAA"/>
    <w:pPr>
      <w:spacing w:before="0"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420EAA"/>
    <w:pPr>
      <w:spacing w:before="0"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420EAA"/>
    <w:pPr>
      <w:spacing w:before="0"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420EAA"/>
    <w:pPr>
      <w:spacing w:before="0"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420EAA"/>
    <w:pPr>
      <w:spacing w:before="0" w:after="100" w:line="259" w:lineRule="auto"/>
      <w:ind w:left="1760"/>
    </w:pPr>
    <w:rPr>
      <w:rFonts w:asciiTheme="minorHAnsi" w:eastAsiaTheme="minorEastAsia" w:hAnsiTheme="minorHAnsi" w:cstheme="minorBidi"/>
      <w:sz w:val="22"/>
    </w:rPr>
  </w:style>
  <w:style w:type="character" w:customStyle="1" w:styleId="ListParagraphChar">
    <w:name w:val="List Paragraph Char"/>
    <w:basedOn w:val="DefaultParagraphFont"/>
    <w:link w:val="ListParagraph"/>
    <w:uiPriority w:val="34"/>
    <w:locked/>
    <w:rsid w:val="004A7F44"/>
    <w:rPr>
      <w:rFonts w:ascii="Times New Roman" w:eastAsia="Batang" w:hAnsi="Times New Roman" w:cs="Arial"/>
      <w:sz w:val="24"/>
    </w:rPr>
  </w:style>
  <w:style w:type="character" w:customStyle="1" w:styleId="TaskChar">
    <w:name w:val="Task Char"/>
    <w:basedOn w:val="DefaultParagraphFont"/>
    <w:link w:val="Task"/>
    <w:locked/>
    <w:rsid w:val="004A7F44"/>
    <w:rPr>
      <w:rFonts w:asciiTheme="majorHAnsi" w:eastAsiaTheme="majorEastAsia" w:hAnsiTheme="majorHAnsi" w:cstheme="majorBidi"/>
      <w:b/>
      <w:bCs/>
      <w:color w:val="595959" w:themeColor="text1" w:themeTint="A6"/>
      <w:sz w:val="36"/>
      <w:szCs w:val="36"/>
    </w:rPr>
  </w:style>
  <w:style w:type="paragraph" w:customStyle="1" w:styleId="Task">
    <w:name w:val="Task"/>
    <w:basedOn w:val="Heading3"/>
    <w:link w:val="TaskChar"/>
    <w:qFormat/>
    <w:rsid w:val="004A7F44"/>
    <w:pPr>
      <w:spacing w:before="200" w:line="360" w:lineRule="auto"/>
      <w:ind w:right="-360"/>
    </w:pPr>
    <w:rPr>
      <w:rFonts w:asciiTheme="majorHAnsi" w:hAnsiTheme="majorHAnsi"/>
      <w:bCs/>
      <w:color w:val="595959" w:themeColor="text1" w:themeTint="A6"/>
      <w:sz w:val="36"/>
      <w:szCs w:val="36"/>
    </w:rPr>
  </w:style>
  <w:style w:type="character" w:customStyle="1" w:styleId="VerifyChar">
    <w:name w:val="Verify Char"/>
    <w:basedOn w:val="Heading3Char"/>
    <w:link w:val="Verify"/>
    <w:locked/>
    <w:rsid w:val="004A7F44"/>
    <w:rPr>
      <w:rFonts w:asciiTheme="majorHAnsi" w:eastAsiaTheme="majorEastAsia" w:hAnsiTheme="majorHAnsi" w:cstheme="majorBidi"/>
      <w:b/>
      <w:bCs/>
      <w:color w:val="5B9BD5" w:themeColor="accent1"/>
      <w:sz w:val="26"/>
      <w:szCs w:val="24"/>
    </w:rPr>
  </w:style>
  <w:style w:type="paragraph" w:customStyle="1" w:styleId="Verify">
    <w:name w:val="Verify"/>
    <w:basedOn w:val="Heading3"/>
    <w:link w:val="VerifyChar"/>
    <w:qFormat/>
    <w:rsid w:val="004A7F44"/>
    <w:pPr>
      <w:spacing w:before="200"/>
    </w:pPr>
    <w:rPr>
      <w:rFonts w:asciiTheme="majorHAnsi" w:hAnsiTheme="majorHAnsi"/>
      <w:b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30678">
      <w:bodyDiv w:val="1"/>
      <w:marLeft w:val="0"/>
      <w:marRight w:val="0"/>
      <w:marTop w:val="0"/>
      <w:marBottom w:val="0"/>
      <w:divBdr>
        <w:top w:val="none" w:sz="0" w:space="0" w:color="auto"/>
        <w:left w:val="none" w:sz="0" w:space="0" w:color="auto"/>
        <w:bottom w:val="none" w:sz="0" w:space="0" w:color="auto"/>
        <w:right w:val="none" w:sz="0" w:space="0" w:color="auto"/>
      </w:divBdr>
    </w:div>
    <w:div w:id="902831102">
      <w:bodyDiv w:val="1"/>
      <w:marLeft w:val="0"/>
      <w:marRight w:val="0"/>
      <w:marTop w:val="0"/>
      <w:marBottom w:val="0"/>
      <w:divBdr>
        <w:top w:val="none" w:sz="0" w:space="0" w:color="auto"/>
        <w:left w:val="none" w:sz="0" w:space="0" w:color="auto"/>
        <w:bottom w:val="none" w:sz="0" w:space="0" w:color="auto"/>
        <w:right w:val="none" w:sz="0" w:space="0" w:color="auto"/>
      </w:divBdr>
    </w:div>
    <w:div w:id="975448324">
      <w:bodyDiv w:val="1"/>
      <w:marLeft w:val="0"/>
      <w:marRight w:val="0"/>
      <w:marTop w:val="0"/>
      <w:marBottom w:val="0"/>
      <w:divBdr>
        <w:top w:val="none" w:sz="0" w:space="0" w:color="auto"/>
        <w:left w:val="none" w:sz="0" w:space="0" w:color="auto"/>
        <w:bottom w:val="none" w:sz="0" w:space="0" w:color="auto"/>
        <w:right w:val="none" w:sz="0" w:space="0" w:color="auto"/>
      </w:divBdr>
    </w:div>
    <w:div w:id="1305356533">
      <w:bodyDiv w:val="1"/>
      <w:marLeft w:val="0"/>
      <w:marRight w:val="0"/>
      <w:marTop w:val="0"/>
      <w:marBottom w:val="0"/>
      <w:divBdr>
        <w:top w:val="none" w:sz="0" w:space="0" w:color="auto"/>
        <w:left w:val="none" w:sz="0" w:space="0" w:color="auto"/>
        <w:bottom w:val="none" w:sz="0" w:space="0" w:color="auto"/>
        <w:right w:val="none" w:sz="0" w:space="0" w:color="auto"/>
      </w:divBdr>
    </w:div>
    <w:div w:id="190004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4.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footer" Target="footer1.xml"/><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theme" Target="theme/theme1.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3.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cid:image001.png@01D26CEF.DF5EEF10"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39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s>
</file>

<file path=word/_rels/settings.xml.rels><?xml version="1.0" encoding="UTF-8" standalone="yes"?>
<Relationships xmlns="http://schemas.openxmlformats.org/package/2006/relationships"><Relationship Id="rId1" Type="http://schemas.openxmlformats.org/officeDocument/2006/relationships/attachedTemplate" Target="file:///Y:\InDevelopment\Reference%20and%20Templates\Templates\Lab%20guid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27DBF-E898-467F-B5DC-6A47A8F81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 guide template.dotx</Template>
  <TotalTime>203</TotalTime>
  <Pages>153</Pages>
  <Words>19244</Words>
  <Characters>109308</Characters>
  <Application>Microsoft Office Word</Application>
  <DocSecurity>0</DocSecurity>
  <Lines>18218</Lines>
  <Paragraphs>4944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bradams</dc:creator>
  <cp:keywords/>
  <dc:description/>
  <cp:lastModifiedBy>Brian Adams</cp:lastModifiedBy>
  <cp:revision>12</cp:revision>
  <cp:lastPrinted>2017-02-15T20:21:00Z</cp:lastPrinted>
  <dcterms:created xsi:type="dcterms:W3CDTF">2017-02-14T03:59:00Z</dcterms:created>
  <dcterms:modified xsi:type="dcterms:W3CDTF">2017-02-16T00:24:00Z</dcterms:modified>
</cp:coreProperties>
</file>